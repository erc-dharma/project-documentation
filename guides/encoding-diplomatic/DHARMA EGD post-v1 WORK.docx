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rsidR="00A40FB9" w:rsidRPr="008608D1" w:rsidRDefault="00A40FB9" w:rsidP="00A40FB9">
      <w:pPr>
        <w:pStyle w:val="Frontmatter"/>
      </w:pPr>
    </w:p>
    <w:p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rsidR="00FD390F" w:rsidRDefault="00FD390F" w:rsidP="002D1DE4">
      <w:pPr>
        <w:pStyle w:val="Frontmatter"/>
        <w:spacing w:before="200"/>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FD390F" w:rsidRDefault="00FD390F" w:rsidP="00A40FB9">
      <w:pPr>
        <w:pStyle w:val="Frontmatter"/>
      </w:pPr>
    </w:p>
    <w:p w:rsidR="00FD390F" w:rsidRDefault="00FD390F" w:rsidP="00A40FB9">
      <w:pPr>
        <w:pStyle w:val="Frontmatter"/>
      </w:pPr>
    </w:p>
    <w:p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6762C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77999" w:history="1">
        <w:r w:rsidR="006762C0" w:rsidRPr="00475DBB">
          <w:rPr>
            <w:rStyle w:val="Hiperhivatkozs"/>
            <w:noProof/>
          </w:rPr>
          <w:t>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Introduction</w:t>
        </w:r>
        <w:r w:rsidR="006762C0">
          <w:rPr>
            <w:noProof/>
            <w:webHidden/>
          </w:rPr>
          <w:tab/>
        </w:r>
        <w:r w:rsidR="006762C0">
          <w:rPr>
            <w:noProof/>
            <w:webHidden/>
          </w:rPr>
          <w:fldChar w:fldCharType="begin"/>
        </w:r>
        <w:r w:rsidR="006762C0">
          <w:rPr>
            <w:noProof/>
            <w:webHidden/>
          </w:rPr>
          <w:instrText xml:space="preserve"> PAGEREF _Toc44577999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00" w:history="1">
        <w:r w:rsidR="006762C0" w:rsidRPr="00475DBB">
          <w:rPr>
            <w:rStyle w:val="Hiperhivatkozs"/>
            <w:noProof/>
          </w:rPr>
          <w:t>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Version History</w:t>
        </w:r>
        <w:r w:rsidR="006762C0">
          <w:rPr>
            <w:noProof/>
            <w:webHidden/>
          </w:rPr>
          <w:tab/>
        </w:r>
        <w:r w:rsidR="006762C0">
          <w:rPr>
            <w:noProof/>
            <w:webHidden/>
          </w:rPr>
          <w:fldChar w:fldCharType="begin"/>
        </w:r>
        <w:r w:rsidR="006762C0">
          <w:rPr>
            <w:noProof/>
            <w:webHidden/>
          </w:rPr>
          <w:instrText xml:space="preserve"> PAGEREF _Toc44578000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1"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About this version</w:t>
        </w:r>
        <w:r w:rsidR="006762C0">
          <w:rPr>
            <w:noProof/>
            <w:webHidden/>
          </w:rPr>
          <w:tab/>
        </w:r>
        <w:r w:rsidR="006762C0">
          <w:rPr>
            <w:noProof/>
            <w:webHidden/>
          </w:rPr>
          <w:fldChar w:fldCharType="begin"/>
        </w:r>
        <w:r w:rsidR="006762C0">
          <w:rPr>
            <w:noProof/>
            <w:webHidden/>
          </w:rPr>
          <w:instrText xml:space="preserve"> PAGEREF _Toc44578001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2"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Fundamental changes since version 0.9</w:t>
        </w:r>
        <w:r w:rsidR="006762C0">
          <w:rPr>
            <w:noProof/>
            <w:webHidden/>
          </w:rPr>
          <w:tab/>
        </w:r>
        <w:r w:rsidR="006762C0">
          <w:rPr>
            <w:noProof/>
            <w:webHidden/>
          </w:rPr>
          <w:fldChar w:fldCharType="begin"/>
        </w:r>
        <w:r w:rsidR="006762C0">
          <w:rPr>
            <w:noProof/>
            <w:webHidden/>
          </w:rPr>
          <w:instrText xml:space="preserve"> PAGEREF _Toc44578002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03" w:history="1">
        <w:r w:rsidR="006762C0" w:rsidRPr="00475DBB">
          <w:rPr>
            <w:rStyle w:val="Hiperhivatkozs"/>
            <w:noProof/>
          </w:rPr>
          <w:t>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Introductory Remarks</w:t>
        </w:r>
        <w:r w:rsidR="006762C0">
          <w:rPr>
            <w:noProof/>
            <w:webHidden/>
          </w:rPr>
          <w:tab/>
        </w:r>
        <w:r w:rsidR="006762C0">
          <w:rPr>
            <w:noProof/>
            <w:webHidden/>
          </w:rPr>
          <w:fldChar w:fldCharType="begin"/>
        </w:r>
        <w:r w:rsidR="006762C0">
          <w:rPr>
            <w:noProof/>
            <w:webHidden/>
          </w:rPr>
          <w:instrText xml:space="preserve"> PAGEREF _Toc44578003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4" w:history="1">
        <w:r w:rsidR="006762C0" w:rsidRPr="00475DBB">
          <w:rPr>
            <w:rStyle w:val="Hiperhivatkozs"/>
            <w:noProof/>
          </w:rPr>
          <w:t>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Acknowledgements</w:t>
        </w:r>
        <w:r w:rsidR="006762C0">
          <w:rPr>
            <w:noProof/>
            <w:webHidden/>
          </w:rPr>
          <w:tab/>
        </w:r>
        <w:r w:rsidR="006762C0">
          <w:rPr>
            <w:noProof/>
            <w:webHidden/>
          </w:rPr>
          <w:fldChar w:fldCharType="begin"/>
        </w:r>
        <w:r w:rsidR="006762C0">
          <w:rPr>
            <w:noProof/>
            <w:webHidden/>
          </w:rPr>
          <w:instrText xml:space="preserve"> PAGEREF _Toc44578004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5" w:history="1">
        <w:r w:rsidR="006762C0" w:rsidRPr="00475DBB">
          <w:rPr>
            <w:rStyle w:val="Hiperhivatkozs"/>
            <w:noProof/>
          </w:rPr>
          <w:t>1.2.2.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Further reading</w:t>
        </w:r>
        <w:r w:rsidR="006762C0">
          <w:rPr>
            <w:noProof/>
            <w:webHidden/>
          </w:rPr>
          <w:tab/>
        </w:r>
        <w:r w:rsidR="006762C0">
          <w:rPr>
            <w:noProof/>
            <w:webHidden/>
          </w:rPr>
          <w:fldChar w:fldCharType="begin"/>
        </w:r>
        <w:r w:rsidR="006762C0">
          <w:rPr>
            <w:noProof/>
            <w:webHidden/>
          </w:rPr>
          <w:instrText xml:space="preserve"> PAGEREF _Toc44578005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6" w:history="1">
        <w:r w:rsidR="006762C0" w:rsidRPr="00475DBB">
          <w:rPr>
            <w:rStyle w:val="Hiperhivatkozs"/>
            <w:noProof/>
          </w:rPr>
          <w:t>1.2.3.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Software</w:t>
        </w:r>
        <w:r w:rsidR="006762C0">
          <w:rPr>
            <w:noProof/>
            <w:webHidden/>
          </w:rPr>
          <w:tab/>
        </w:r>
        <w:r w:rsidR="006762C0">
          <w:rPr>
            <w:noProof/>
            <w:webHidden/>
          </w:rPr>
          <w:fldChar w:fldCharType="begin"/>
        </w:r>
        <w:r w:rsidR="006762C0">
          <w:rPr>
            <w:noProof/>
            <w:webHidden/>
          </w:rPr>
          <w:instrText xml:space="preserve"> PAGEREF _Toc44578006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7" w:history="1">
        <w:r w:rsidR="006762C0" w:rsidRPr="00475DBB">
          <w:rPr>
            <w:rStyle w:val="Hiperhivatkozs"/>
            <w:noProof/>
          </w:rPr>
          <w:t>1.2.4.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w:t>
        </w:r>
        <w:r w:rsidR="006762C0">
          <w:rPr>
            <w:noProof/>
            <w:webHidden/>
          </w:rPr>
          <w:tab/>
        </w:r>
        <w:r w:rsidR="006762C0">
          <w:rPr>
            <w:noProof/>
            <w:webHidden/>
          </w:rPr>
          <w:fldChar w:fldCharType="begin"/>
        </w:r>
        <w:r w:rsidR="006762C0">
          <w:rPr>
            <w:noProof/>
            <w:webHidden/>
          </w:rPr>
          <w:instrText xml:space="preserve"> PAGEREF _Toc44578007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08" w:history="1">
        <w:r w:rsidR="006762C0" w:rsidRPr="00475DBB">
          <w:rPr>
            <w:rStyle w:val="Hiperhivatkozs"/>
            <w:noProof/>
          </w:rPr>
          <w:t>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Terms and Definitions</w:t>
        </w:r>
        <w:r w:rsidR="006762C0">
          <w:rPr>
            <w:noProof/>
            <w:webHidden/>
          </w:rPr>
          <w:tab/>
        </w:r>
        <w:r w:rsidR="006762C0">
          <w:rPr>
            <w:noProof/>
            <w:webHidden/>
          </w:rPr>
          <w:fldChar w:fldCharType="begin"/>
        </w:r>
        <w:r w:rsidR="006762C0">
          <w:rPr>
            <w:noProof/>
            <w:webHidden/>
          </w:rPr>
          <w:instrText xml:space="preserve"> PAGEREF _Toc44578008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09" w:history="1">
        <w:r w:rsidR="006762C0" w:rsidRPr="00475DBB">
          <w:rPr>
            <w:rStyle w:val="Hiperhivatkozs"/>
            <w:noProof/>
          </w:rPr>
          <w:t>1.3.1.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_Toc44578009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0" w:history="1">
        <w:r w:rsidR="006762C0" w:rsidRPr="00475DBB">
          <w:rPr>
            <w:rStyle w:val="Hiperhivatkozs"/>
            <w:noProof/>
          </w:rPr>
          <w:t>1.3.2.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Basic terminology</w:t>
        </w:r>
        <w:r w:rsidR="006762C0">
          <w:rPr>
            <w:noProof/>
            <w:webHidden/>
          </w:rPr>
          <w:tab/>
        </w:r>
        <w:r w:rsidR="006762C0">
          <w:rPr>
            <w:noProof/>
            <w:webHidden/>
          </w:rPr>
          <w:fldChar w:fldCharType="begin"/>
        </w:r>
        <w:r w:rsidR="006762C0">
          <w:rPr>
            <w:noProof/>
            <w:webHidden/>
          </w:rPr>
          <w:instrText xml:space="preserve"> PAGEREF _Toc44578010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1" w:history="1">
        <w:r w:rsidR="006762C0" w:rsidRPr="00475DBB">
          <w:rPr>
            <w:rStyle w:val="Hiperhivatkozs"/>
            <w:noProof/>
          </w:rPr>
          <w:t>1.3.3.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terms and concepts</w:t>
        </w:r>
        <w:r w:rsidR="006762C0">
          <w:rPr>
            <w:noProof/>
            <w:webHidden/>
          </w:rPr>
          <w:tab/>
        </w:r>
        <w:r w:rsidR="006762C0">
          <w:rPr>
            <w:noProof/>
            <w:webHidden/>
          </w:rPr>
          <w:fldChar w:fldCharType="begin"/>
        </w:r>
        <w:r w:rsidR="006762C0">
          <w:rPr>
            <w:noProof/>
            <w:webHidden/>
          </w:rPr>
          <w:instrText xml:space="preserve"> PAGEREF _Toc44578011 \h </w:instrText>
        </w:r>
        <w:r w:rsidR="006762C0">
          <w:rPr>
            <w:noProof/>
            <w:webHidden/>
          </w:rPr>
        </w:r>
        <w:r w:rsidR="006762C0">
          <w:rPr>
            <w:noProof/>
            <w:webHidden/>
          </w:rPr>
          <w:fldChar w:fldCharType="separate"/>
        </w:r>
        <w:r w:rsidR="00EA17FA">
          <w:rPr>
            <w:noProof/>
            <w:webHidden/>
          </w:rPr>
          <w:t>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2" w:history="1">
        <w:r w:rsidR="006762C0" w:rsidRPr="00475DBB">
          <w:rPr>
            <w:rStyle w:val="Hiperhivatkozs"/>
            <w:noProof/>
          </w:rPr>
          <w:t>1.3.4.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Conceptual markup</w:t>
        </w:r>
        <w:r w:rsidR="006762C0">
          <w:rPr>
            <w:noProof/>
            <w:webHidden/>
          </w:rPr>
          <w:tab/>
        </w:r>
        <w:r w:rsidR="006762C0">
          <w:rPr>
            <w:noProof/>
            <w:webHidden/>
          </w:rPr>
          <w:fldChar w:fldCharType="begin"/>
        </w:r>
        <w:r w:rsidR="006762C0">
          <w:rPr>
            <w:noProof/>
            <w:webHidden/>
          </w:rPr>
          <w:instrText xml:space="preserve"> PAGEREF _Toc44578012 \h </w:instrText>
        </w:r>
        <w:r w:rsidR="006762C0">
          <w:rPr>
            <w:noProof/>
            <w:webHidden/>
          </w:rPr>
        </w:r>
        <w:r w:rsidR="006762C0">
          <w:rPr>
            <w:noProof/>
            <w:webHidden/>
          </w:rPr>
          <w:fldChar w:fldCharType="separate"/>
        </w:r>
        <w:r w:rsidR="00EA17FA">
          <w:rPr>
            <w:noProof/>
            <w:webHidden/>
          </w:rPr>
          <w:t>12</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13" w:history="1">
        <w:r w:rsidR="006762C0" w:rsidRPr="00475DBB">
          <w:rPr>
            <w:rStyle w:val="Hiperhivatkozs"/>
            <w:noProof/>
          </w:rPr>
          <w:t>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 of an EpiDoc Edition</w:t>
        </w:r>
        <w:r w:rsidR="006762C0">
          <w:rPr>
            <w:noProof/>
            <w:webHidden/>
          </w:rPr>
          <w:tab/>
        </w:r>
        <w:r w:rsidR="006762C0">
          <w:rPr>
            <w:noProof/>
            <w:webHidden/>
          </w:rPr>
          <w:fldChar w:fldCharType="begin"/>
        </w:r>
        <w:r w:rsidR="006762C0">
          <w:rPr>
            <w:noProof/>
            <w:webHidden/>
          </w:rPr>
          <w:instrText xml:space="preserve"> PAGEREF _Toc44578013 \h </w:instrText>
        </w:r>
        <w:r w:rsidR="006762C0">
          <w:rPr>
            <w:noProof/>
            <w:webHidden/>
          </w:rPr>
        </w:r>
        <w:r w:rsidR="006762C0">
          <w:rPr>
            <w:noProof/>
            <w:webHidden/>
          </w:rPr>
          <w:fldChar w:fldCharType="separate"/>
        </w:r>
        <w:r w:rsidR="00EA17FA">
          <w:rPr>
            <w:noProof/>
            <w:webHidden/>
          </w:rPr>
          <w:t>13</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014" w:history="1">
        <w:r w:rsidR="006762C0" w:rsidRPr="00475DBB">
          <w:rPr>
            <w:rStyle w:val="Hiperhivatkozs"/>
            <w:noProof/>
          </w:rPr>
          <w:t>2.</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Intrinsic Structure in the Edition</w:t>
        </w:r>
        <w:r w:rsidR="006762C0">
          <w:rPr>
            <w:noProof/>
            <w:webHidden/>
          </w:rPr>
          <w:tab/>
        </w:r>
        <w:r w:rsidR="006762C0">
          <w:rPr>
            <w:noProof/>
            <w:webHidden/>
          </w:rPr>
          <w:fldChar w:fldCharType="begin"/>
        </w:r>
        <w:r w:rsidR="006762C0">
          <w:rPr>
            <w:noProof/>
            <w:webHidden/>
          </w:rPr>
          <w:instrText xml:space="preserve"> PAGEREF _Toc44578014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15" w:history="1">
        <w:r w:rsidR="006762C0" w:rsidRPr="00475DBB">
          <w:rPr>
            <w:rStyle w:val="Hiperhivatkozs"/>
            <w:noProof/>
          </w:rPr>
          <w:t>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Containers for Intrinsic Structure</w:t>
        </w:r>
        <w:r w:rsidR="006762C0">
          <w:rPr>
            <w:noProof/>
            <w:webHidden/>
          </w:rPr>
          <w:tab/>
        </w:r>
        <w:r w:rsidR="006762C0">
          <w:rPr>
            <w:noProof/>
            <w:webHidden/>
          </w:rPr>
          <w:fldChar w:fldCharType="begin"/>
        </w:r>
        <w:r w:rsidR="006762C0">
          <w:rPr>
            <w:noProof/>
            <w:webHidden/>
          </w:rPr>
          <w:instrText xml:space="preserve"> PAGEREF _Toc44578015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6" w:history="1">
        <w:r w:rsidR="006762C0" w:rsidRPr="00475DBB">
          <w:rPr>
            <w:rStyle w:val="Hiperhivatkozs"/>
            <w:noProof/>
          </w:rPr>
          <w:t>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_Toc44578016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7" w:history="1">
        <w:r w:rsidR="006762C0" w:rsidRPr="00475DBB">
          <w:rPr>
            <w:rStyle w:val="Hiperhivatkozs"/>
            <w:noProof/>
          </w:rPr>
          <w:t>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Container boundaries and text segmentation</w:t>
        </w:r>
        <w:r w:rsidR="006762C0">
          <w:rPr>
            <w:noProof/>
            <w:webHidden/>
          </w:rPr>
          <w:tab/>
        </w:r>
        <w:r w:rsidR="006762C0">
          <w:rPr>
            <w:noProof/>
            <w:webHidden/>
          </w:rPr>
          <w:fldChar w:fldCharType="begin"/>
        </w:r>
        <w:r w:rsidR="006762C0">
          <w:rPr>
            <w:noProof/>
            <w:webHidden/>
          </w:rPr>
          <w:instrText xml:space="preserve"> PAGEREF _Toc44578017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18" w:history="1">
        <w:r w:rsidR="006762C0" w:rsidRPr="00475DBB">
          <w:rPr>
            <w:rStyle w:val="Hiperhivatkozs"/>
            <w:noProof/>
          </w:rPr>
          <w:t>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Prose Containers</w:t>
        </w:r>
        <w:r w:rsidR="006762C0">
          <w:rPr>
            <w:noProof/>
            <w:webHidden/>
          </w:rPr>
          <w:tab/>
        </w:r>
        <w:r w:rsidR="006762C0">
          <w:rPr>
            <w:noProof/>
            <w:webHidden/>
          </w:rPr>
          <w:fldChar w:fldCharType="begin"/>
        </w:r>
        <w:r w:rsidR="006762C0">
          <w:rPr>
            <w:noProof/>
            <w:webHidden/>
          </w:rPr>
          <w:instrText xml:space="preserve"> PAGEREF _Toc44578018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19" w:history="1">
        <w:r w:rsidR="006762C0" w:rsidRPr="00475DBB">
          <w:rPr>
            <w:rStyle w:val="Hiperhivatkozs"/>
            <w:noProof/>
          </w:rPr>
          <w:t>2.2.1.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Paragraphs</w:t>
        </w:r>
        <w:r w:rsidR="006762C0">
          <w:rPr>
            <w:noProof/>
            <w:webHidden/>
          </w:rPr>
          <w:tab/>
        </w:r>
        <w:r w:rsidR="006762C0">
          <w:rPr>
            <w:noProof/>
            <w:webHidden/>
          </w:rPr>
          <w:fldChar w:fldCharType="begin"/>
        </w:r>
        <w:r w:rsidR="006762C0">
          <w:rPr>
            <w:noProof/>
            <w:webHidden/>
          </w:rPr>
          <w:instrText xml:space="preserve"> PAGEREF _Toc44578019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0" w:history="1">
        <w:r w:rsidR="006762C0" w:rsidRPr="00475DBB">
          <w:rPr>
            <w:rStyle w:val="Hiperhivatkozs"/>
            <w:noProof/>
          </w:rPr>
          <w:t>2.2.2.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Anonymous blocks</w:t>
        </w:r>
        <w:r w:rsidR="006762C0">
          <w:rPr>
            <w:noProof/>
            <w:webHidden/>
          </w:rPr>
          <w:tab/>
        </w:r>
        <w:r w:rsidR="006762C0">
          <w:rPr>
            <w:noProof/>
            <w:webHidden/>
          </w:rPr>
          <w:fldChar w:fldCharType="begin"/>
        </w:r>
        <w:r w:rsidR="006762C0">
          <w:rPr>
            <w:noProof/>
            <w:webHidden/>
          </w:rPr>
          <w:instrText xml:space="preserve"> PAGEREF _Toc44578020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21" w:history="1">
        <w:r w:rsidR="006762C0" w:rsidRPr="00475DBB">
          <w:rPr>
            <w:rStyle w:val="Hiperhivatkozs"/>
            <w:noProof/>
          </w:rPr>
          <w:t>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Containers</w:t>
        </w:r>
        <w:r w:rsidR="006762C0">
          <w:rPr>
            <w:noProof/>
            <w:webHidden/>
          </w:rPr>
          <w:tab/>
        </w:r>
        <w:r w:rsidR="006762C0">
          <w:rPr>
            <w:noProof/>
            <w:webHidden/>
          </w:rPr>
          <w:fldChar w:fldCharType="begin"/>
        </w:r>
        <w:r w:rsidR="006762C0">
          <w:rPr>
            <w:noProof/>
            <w:webHidden/>
          </w:rPr>
          <w:instrText xml:space="preserve"> PAGEREF _Toc44578021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2" w:history="1">
        <w:r w:rsidR="006762C0" w:rsidRPr="00475DBB">
          <w:rPr>
            <w:rStyle w:val="Hiperhivatkozs"/>
            <w:noProof/>
          </w:rPr>
          <w:t>2.3.1.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Terminology and definitions</w:t>
        </w:r>
        <w:r w:rsidR="006762C0">
          <w:rPr>
            <w:noProof/>
            <w:webHidden/>
          </w:rPr>
          <w:tab/>
        </w:r>
        <w:r w:rsidR="006762C0">
          <w:rPr>
            <w:noProof/>
            <w:webHidden/>
          </w:rPr>
          <w:fldChar w:fldCharType="begin"/>
        </w:r>
        <w:r w:rsidR="006762C0">
          <w:rPr>
            <w:noProof/>
            <w:webHidden/>
          </w:rPr>
          <w:instrText xml:space="preserve"> PAGEREF _Toc44578022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3" w:history="1">
        <w:r w:rsidR="006762C0" w:rsidRPr="00475DBB">
          <w:rPr>
            <w:rStyle w:val="Hiperhivatkozs"/>
            <w:noProof/>
          </w:rPr>
          <w:t>2.3.2.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_Toc44578023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4" w:history="1">
        <w:r w:rsidR="006762C0" w:rsidRPr="00475DBB">
          <w:rPr>
            <w:rStyle w:val="Hiperhivatkozs"/>
            <w:noProof/>
          </w:rPr>
          <w:t>2.3.3.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stanzas</w:t>
        </w:r>
        <w:r w:rsidR="006762C0">
          <w:rPr>
            <w:noProof/>
            <w:webHidden/>
          </w:rPr>
          <w:tab/>
        </w:r>
        <w:r w:rsidR="006762C0">
          <w:rPr>
            <w:noProof/>
            <w:webHidden/>
          </w:rPr>
          <w:fldChar w:fldCharType="begin"/>
        </w:r>
        <w:r w:rsidR="006762C0">
          <w:rPr>
            <w:noProof/>
            <w:webHidden/>
          </w:rPr>
          <w:instrText xml:space="preserve"> PAGEREF _Toc44578024 \h </w:instrText>
        </w:r>
        <w:r w:rsidR="006762C0">
          <w:rPr>
            <w:noProof/>
            <w:webHidden/>
          </w:rPr>
        </w:r>
        <w:r w:rsidR="006762C0">
          <w:rPr>
            <w:noProof/>
            <w:webHidden/>
          </w:rPr>
          <w:fldChar w:fldCharType="separate"/>
        </w:r>
        <w:r w:rsidR="00EA17FA">
          <w:rPr>
            <w:noProof/>
            <w:webHidden/>
          </w:rPr>
          <w:t>19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5" w:history="1">
        <w:r w:rsidR="006762C0" w:rsidRPr="00475DBB">
          <w:rPr>
            <w:rStyle w:val="Hiperhivatkozs"/>
            <w:noProof/>
          </w:rPr>
          <w:t>2.3.4.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stanzas</w:t>
        </w:r>
        <w:r w:rsidR="006762C0">
          <w:rPr>
            <w:noProof/>
            <w:webHidden/>
          </w:rPr>
          <w:tab/>
        </w:r>
        <w:r w:rsidR="006762C0">
          <w:rPr>
            <w:noProof/>
            <w:webHidden/>
          </w:rPr>
          <w:fldChar w:fldCharType="begin"/>
        </w:r>
        <w:r w:rsidR="006762C0">
          <w:rPr>
            <w:noProof/>
            <w:webHidden/>
          </w:rPr>
          <w:instrText xml:space="preserve"> PAGEREF _Toc44578025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6" w:history="1">
        <w:r w:rsidR="006762C0" w:rsidRPr="00475DBB">
          <w:rPr>
            <w:rStyle w:val="Hiperhivatkozs"/>
            <w:noProof/>
          </w:rPr>
          <w:t>2.3.5.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individual lines</w:t>
        </w:r>
        <w:r w:rsidR="006762C0">
          <w:rPr>
            <w:noProof/>
            <w:webHidden/>
          </w:rPr>
          <w:tab/>
        </w:r>
        <w:r w:rsidR="006762C0">
          <w:rPr>
            <w:noProof/>
            <w:webHidden/>
          </w:rPr>
          <w:fldChar w:fldCharType="begin"/>
        </w:r>
        <w:r w:rsidR="006762C0">
          <w:rPr>
            <w:noProof/>
            <w:webHidden/>
          </w:rPr>
          <w:instrText xml:space="preserve"> PAGEREF _Toc44578026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7" w:history="1">
        <w:r w:rsidR="006762C0" w:rsidRPr="00475DBB">
          <w:rPr>
            <w:rStyle w:val="Hiperhivatkozs"/>
            <w:noProof/>
          </w:rPr>
          <w:t>2.3.6.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lines and text segmentation</w:t>
        </w:r>
        <w:r w:rsidR="006762C0">
          <w:rPr>
            <w:noProof/>
            <w:webHidden/>
          </w:rPr>
          <w:tab/>
        </w:r>
        <w:r w:rsidR="006762C0">
          <w:rPr>
            <w:noProof/>
            <w:webHidden/>
          </w:rPr>
          <w:fldChar w:fldCharType="begin"/>
        </w:r>
        <w:r w:rsidR="006762C0">
          <w:rPr>
            <w:noProof/>
            <w:webHidden/>
          </w:rPr>
          <w:instrText xml:space="preserve"> PAGEREF _Toc44578027 \h </w:instrText>
        </w:r>
        <w:r w:rsidR="006762C0">
          <w:rPr>
            <w:noProof/>
            <w:webHidden/>
          </w:rPr>
        </w:r>
        <w:r w:rsidR="006762C0">
          <w:rPr>
            <w:noProof/>
            <w:webHidden/>
          </w:rPr>
          <w:fldChar w:fldCharType="separate"/>
        </w:r>
        <w:r w:rsidR="00EA17FA">
          <w:rPr>
            <w:noProof/>
            <w:webHidden/>
          </w:rPr>
          <w:t>21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8" w:history="1">
        <w:r w:rsidR="006762C0" w:rsidRPr="00475DBB">
          <w:rPr>
            <w:rStyle w:val="Hiperhivatkozs"/>
            <w:noProof/>
          </w:rPr>
          <w:t>2.3.7.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markup versus other markup</w:t>
        </w:r>
        <w:r w:rsidR="006762C0">
          <w:rPr>
            <w:noProof/>
            <w:webHidden/>
          </w:rPr>
          <w:tab/>
        </w:r>
        <w:r w:rsidR="006762C0">
          <w:rPr>
            <w:noProof/>
            <w:webHidden/>
          </w:rPr>
          <w:fldChar w:fldCharType="begin"/>
        </w:r>
        <w:r w:rsidR="006762C0">
          <w:rPr>
            <w:noProof/>
            <w:webHidden/>
          </w:rPr>
          <w:instrText xml:space="preserve"> PAGEREF _Toc44578028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29" w:history="1">
        <w:r w:rsidR="006762C0" w:rsidRPr="00475DBB">
          <w:rPr>
            <w:rStyle w:val="Hiperhivatkozs"/>
            <w:noProof/>
          </w:rPr>
          <w:t>2.3.8.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structure in lacunose verse</w:t>
        </w:r>
        <w:r w:rsidR="006762C0">
          <w:rPr>
            <w:noProof/>
            <w:webHidden/>
          </w:rPr>
          <w:tab/>
        </w:r>
        <w:r w:rsidR="006762C0">
          <w:rPr>
            <w:noProof/>
            <w:webHidden/>
          </w:rPr>
          <w:fldChar w:fldCharType="begin"/>
        </w:r>
        <w:r w:rsidR="006762C0">
          <w:rPr>
            <w:noProof/>
            <w:webHidden/>
          </w:rPr>
          <w:instrText xml:space="preserve"> PAGEREF _Toc44578029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0" w:history="1">
        <w:r w:rsidR="006762C0" w:rsidRPr="00475DBB">
          <w:rPr>
            <w:rStyle w:val="Hiperhivatkozs"/>
            <w:noProof/>
          </w:rPr>
          <w:t>2.3.9.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examples for verse</w:t>
        </w:r>
        <w:r w:rsidR="006762C0">
          <w:rPr>
            <w:noProof/>
            <w:webHidden/>
          </w:rPr>
          <w:tab/>
        </w:r>
        <w:r w:rsidR="006762C0">
          <w:rPr>
            <w:noProof/>
            <w:webHidden/>
          </w:rPr>
          <w:fldChar w:fldCharType="begin"/>
        </w:r>
        <w:r w:rsidR="006762C0">
          <w:rPr>
            <w:noProof/>
            <w:webHidden/>
          </w:rPr>
          <w:instrText xml:space="preserve"> PAGEREF _Toc44578030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031" w:history="1">
        <w:r w:rsidR="006762C0" w:rsidRPr="00475DBB">
          <w:rPr>
            <w:rStyle w:val="Hiperhivatkozs"/>
            <w:noProof/>
          </w:rPr>
          <w:t>3.</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Extrinsic Structure in the Edition</w:t>
        </w:r>
        <w:r w:rsidR="006762C0">
          <w:rPr>
            <w:noProof/>
            <w:webHidden/>
          </w:rPr>
          <w:tab/>
        </w:r>
        <w:r w:rsidR="006762C0">
          <w:rPr>
            <w:noProof/>
            <w:webHidden/>
          </w:rPr>
          <w:fldChar w:fldCharType="begin"/>
        </w:r>
        <w:r w:rsidR="006762C0">
          <w:rPr>
            <w:noProof/>
            <w:webHidden/>
          </w:rPr>
          <w:instrText xml:space="preserve"> PAGEREF _Toc44578031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32" w:history="1">
        <w:r w:rsidR="006762C0" w:rsidRPr="00475DBB">
          <w:rPr>
            <w:rStyle w:val="Hiperhivatkozs"/>
            <w:noProof/>
          </w:rPr>
          <w:t>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_Toc44578032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33" w:history="1">
        <w:r w:rsidR="006762C0" w:rsidRPr="00475DBB">
          <w:rPr>
            <w:rStyle w:val="Hiperhivatkozs"/>
            <w:noProof/>
          </w:rPr>
          <w:t>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Physical Lines</w:t>
        </w:r>
        <w:r w:rsidR="006762C0">
          <w:rPr>
            <w:noProof/>
            <w:webHidden/>
          </w:rPr>
          <w:tab/>
        </w:r>
        <w:r w:rsidR="006762C0">
          <w:rPr>
            <w:noProof/>
            <w:webHidden/>
          </w:rPr>
          <w:fldChar w:fldCharType="begin"/>
        </w:r>
        <w:r w:rsidR="006762C0">
          <w:rPr>
            <w:noProof/>
            <w:webHidden/>
          </w:rPr>
          <w:instrText xml:space="preserve"> PAGEREF _Toc44578033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4" w:history="1">
        <w:r w:rsidR="006762C0" w:rsidRPr="00475DBB">
          <w:rPr>
            <w:rStyle w:val="Hiperhivatkozs"/>
            <w:noProof/>
          </w:rPr>
          <w:t>3.2.1.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line beginnings</w:t>
        </w:r>
        <w:r w:rsidR="006762C0">
          <w:rPr>
            <w:noProof/>
            <w:webHidden/>
          </w:rPr>
          <w:tab/>
        </w:r>
        <w:r w:rsidR="006762C0">
          <w:rPr>
            <w:noProof/>
            <w:webHidden/>
          </w:rPr>
          <w:fldChar w:fldCharType="begin"/>
        </w:r>
        <w:r w:rsidR="006762C0">
          <w:rPr>
            <w:noProof/>
            <w:webHidden/>
          </w:rPr>
          <w:instrText xml:space="preserve"> PAGEREF _Toc44578034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5" w:history="1">
        <w:r w:rsidR="006762C0" w:rsidRPr="00475DBB">
          <w:rPr>
            <w:rStyle w:val="Hiperhivatkozs"/>
            <w:noProof/>
          </w:rPr>
          <w:t>3.2.2.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lines</w:t>
        </w:r>
        <w:r w:rsidR="006762C0">
          <w:rPr>
            <w:noProof/>
            <w:webHidden/>
          </w:rPr>
          <w:tab/>
        </w:r>
        <w:r w:rsidR="006762C0">
          <w:rPr>
            <w:noProof/>
            <w:webHidden/>
          </w:rPr>
          <w:fldChar w:fldCharType="begin"/>
        </w:r>
        <w:r w:rsidR="006762C0">
          <w:rPr>
            <w:noProof/>
            <w:webHidden/>
          </w:rPr>
          <w:instrText xml:space="preserve"> PAGEREF _Toc44578035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6" w:history="1">
        <w:r w:rsidR="006762C0" w:rsidRPr="00475DBB">
          <w:rPr>
            <w:rStyle w:val="Hiperhivatkozs"/>
            <w:noProof/>
          </w:rPr>
          <w:t>3.2.3.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line beginnings</w:t>
        </w:r>
        <w:r w:rsidR="006762C0">
          <w:rPr>
            <w:noProof/>
            <w:webHidden/>
          </w:rPr>
          <w:tab/>
        </w:r>
        <w:r w:rsidR="006762C0">
          <w:rPr>
            <w:noProof/>
            <w:webHidden/>
          </w:rPr>
          <w:fldChar w:fldCharType="begin"/>
        </w:r>
        <w:r w:rsidR="006762C0">
          <w:rPr>
            <w:noProof/>
            <w:webHidden/>
          </w:rPr>
          <w:instrText xml:space="preserve"> PAGEREF _Toc44578036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7" w:history="1">
        <w:r w:rsidR="006762C0" w:rsidRPr="00475DBB">
          <w:rPr>
            <w:rStyle w:val="Hiperhivatkozs"/>
            <w:noProof/>
          </w:rPr>
          <w:t>3.2.4.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Line beginnings interrupting words</w:t>
        </w:r>
        <w:r w:rsidR="006762C0">
          <w:rPr>
            <w:noProof/>
            <w:webHidden/>
          </w:rPr>
          <w:tab/>
        </w:r>
        <w:r w:rsidR="006762C0">
          <w:rPr>
            <w:noProof/>
            <w:webHidden/>
          </w:rPr>
          <w:fldChar w:fldCharType="begin"/>
        </w:r>
        <w:r w:rsidR="006762C0">
          <w:rPr>
            <w:noProof/>
            <w:webHidden/>
          </w:rPr>
          <w:instrText xml:space="preserve"> PAGEREF _Toc44578037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38" w:history="1">
        <w:r w:rsidR="006762C0" w:rsidRPr="00475DBB">
          <w:rPr>
            <w:rStyle w:val="Hiperhivatkozs"/>
            <w:noProof/>
          </w:rPr>
          <w:t>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Not-quite Partitions</w:t>
        </w:r>
        <w:r w:rsidR="006762C0">
          <w:rPr>
            <w:noProof/>
            <w:webHidden/>
          </w:rPr>
          <w:tab/>
        </w:r>
        <w:r w:rsidR="006762C0">
          <w:rPr>
            <w:noProof/>
            <w:webHidden/>
          </w:rPr>
          <w:fldChar w:fldCharType="begin"/>
        </w:r>
        <w:r w:rsidR="006762C0">
          <w:rPr>
            <w:noProof/>
            <w:webHidden/>
          </w:rPr>
          <w:instrText xml:space="preserve"> PAGEREF _Toc44578038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39" w:history="1">
        <w:r w:rsidR="006762C0" w:rsidRPr="00475DBB">
          <w:rPr>
            <w:rStyle w:val="Hiperhivatkozs"/>
            <w:noProof/>
          </w:rPr>
          <w:t>3.3.1.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Stuff in margins</w:t>
        </w:r>
        <w:r w:rsidR="006762C0">
          <w:rPr>
            <w:noProof/>
            <w:webHidden/>
          </w:rPr>
          <w:tab/>
        </w:r>
        <w:r w:rsidR="006762C0">
          <w:rPr>
            <w:noProof/>
            <w:webHidden/>
          </w:rPr>
          <w:fldChar w:fldCharType="begin"/>
        </w:r>
        <w:r w:rsidR="006762C0">
          <w:rPr>
            <w:noProof/>
            <w:webHidden/>
          </w:rPr>
          <w:instrText xml:space="preserve"> PAGEREF _Toc44578039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0" w:history="1">
        <w:r w:rsidR="006762C0" w:rsidRPr="00475DBB">
          <w:rPr>
            <w:rStyle w:val="Hiperhivatkozs"/>
            <w:noProof/>
          </w:rPr>
          <w:t>3.3.2.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Sectioning with space</w:t>
        </w:r>
        <w:r w:rsidR="006762C0">
          <w:rPr>
            <w:noProof/>
            <w:webHidden/>
          </w:rPr>
          <w:tab/>
        </w:r>
        <w:r w:rsidR="006762C0">
          <w:rPr>
            <w:noProof/>
            <w:webHidden/>
          </w:rPr>
          <w:fldChar w:fldCharType="begin"/>
        </w:r>
        <w:r w:rsidR="006762C0">
          <w:rPr>
            <w:noProof/>
            <w:webHidden/>
          </w:rPr>
          <w:instrText xml:space="preserve"> PAGEREF _Toc44578040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1" w:history="1">
        <w:r w:rsidR="006762C0" w:rsidRPr="00475DBB">
          <w:rPr>
            <w:rStyle w:val="Hiperhivatkozs"/>
            <w:noProof/>
          </w:rPr>
          <w:t>3.3.3.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opening sections (incipits)</w:t>
        </w:r>
        <w:r w:rsidR="006762C0">
          <w:rPr>
            <w:noProof/>
            <w:webHidden/>
          </w:rPr>
          <w:tab/>
        </w:r>
        <w:r w:rsidR="006762C0">
          <w:rPr>
            <w:noProof/>
            <w:webHidden/>
          </w:rPr>
          <w:fldChar w:fldCharType="begin"/>
        </w:r>
        <w:r w:rsidR="006762C0">
          <w:rPr>
            <w:noProof/>
            <w:webHidden/>
          </w:rPr>
          <w:instrText xml:space="preserve"> PAGEREF _Toc44578041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2" w:history="1">
        <w:r w:rsidR="006762C0" w:rsidRPr="00475DBB">
          <w:rPr>
            <w:rStyle w:val="Hiperhivatkozs"/>
            <w:noProof/>
          </w:rPr>
          <w:t>3.3.4.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closing lines (colophons)</w:t>
        </w:r>
        <w:r w:rsidR="006762C0">
          <w:rPr>
            <w:noProof/>
            <w:webHidden/>
          </w:rPr>
          <w:tab/>
        </w:r>
        <w:r w:rsidR="006762C0">
          <w:rPr>
            <w:noProof/>
            <w:webHidden/>
          </w:rPr>
          <w:fldChar w:fldCharType="begin"/>
        </w:r>
        <w:r w:rsidR="006762C0">
          <w:rPr>
            <w:noProof/>
            <w:webHidden/>
          </w:rPr>
          <w:instrText xml:space="preserve"> PAGEREF _Toc44578042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3" w:history="1">
        <w:r w:rsidR="006762C0" w:rsidRPr="00475DBB">
          <w:rPr>
            <w:rStyle w:val="Hiperhivatkozs"/>
            <w:noProof/>
          </w:rPr>
          <w:t>3.3.5.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Pagination or foliation: “forme work”</w:t>
        </w:r>
        <w:r w:rsidR="006762C0">
          <w:rPr>
            <w:noProof/>
            <w:webHidden/>
          </w:rPr>
          <w:tab/>
        </w:r>
        <w:r w:rsidR="006762C0">
          <w:rPr>
            <w:noProof/>
            <w:webHidden/>
          </w:rPr>
          <w:fldChar w:fldCharType="begin"/>
        </w:r>
        <w:r w:rsidR="006762C0">
          <w:rPr>
            <w:noProof/>
            <w:webHidden/>
          </w:rPr>
          <w:instrText xml:space="preserve"> PAGEREF _Toc44578043 \h </w:instrText>
        </w:r>
        <w:r w:rsidR="006762C0">
          <w:rPr>
            <w:noProof/>
            <w:webHidden/>
          </w:rPr>
        </w:r>
        <w:r w:rsidR="006762C0">
          <w:rPr>
            <w:noProof/>
            <w:webHidden/>
          </w:rPr>
          <w:fldChar w:fldCharType="separate"/>
        </w:r>
        <w:r w:rsidR="00EA17FA">
          <w:rPr>
            <w:noProof/>
            <w:webHidden/>
          </w:rPr>
          <w:t>29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44" w:history="1">
        <w:r w:rsidR="006762C0" w:rsidRPr="00475DBB">
          <w:rPr>
            <w:rStyle w:val="Hiperhivatkozs"/>
            <w:noProof/>
          </w:rPr>
          <w:t>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Boxlike Partitions: Self-contained Zones</w:t>
        </w:r>
        <w:r w:rsidR="006762C0">
          <w:rPr>
            <w:noProof/>
            <w:webHidden/>
          </w:rPr>
          <w:tab/>
        </w:r>
        <w:r w:rsidR="006762C0">
          <w:rPr>
            <w:noProof/>
            <w:webHidden/>
          </w:rPr>
          <w:fldChar w:fldCharType="begin"/>
        </w:r>
        <w:r w:rsidR="006762C0">
          <w:rPr>
            <w:noProof/>
            <w:webHidden/>
          </w:rPr>
          <w:instrText xml:space="preserve"> PAGEREF _Toc44578044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5" w:history="1">
        <w:r w:rsidR="006762C0" w:rsidRPr="00475DBB">
          <w:rPr>
            <w:rStyle w:val="Hiperhivatkozs"/>
            <w:noProof/>
          </w:rPr>
          <w:t>3.4.1.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_Toc44578045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6" w:history="1">
        <w:r w:rsidR="006762C0" w:rsidRPr="00475DBB">
          <w:rPr>
            <w:rStyle w:val="Hiperhivatkozs"/>
            <w:noProof/>
          </w:rPr>
          <w:t>3.4.2.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boxlike partitions</w:t>
        </w:r>
        <w:r w:rsidR="006762C0">
          <w:rPr>
            <w:noProof/>
            <w:webHidden/>
          </w:rPr>
          <w:tab/>
        </w:r>
        <w:r w:rsidR="006762C0">
          <w:rPr>
            <w:noProof/>
            <w:webHidden/>
          </w:rPr>
          <w:fldChar w:fldCharType="begin"/>
        </w:r>
        <w:r w:rsidR="006762C0">
          <w:rPr>
            <w:noProof/>
            <w:webHidden/>
          </w:rPr>
          <w:instrText xml:space="preserve"> PAGEREF _Toc44578046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7" w:history="1">
        <w:r w:rsidR="006762C0" w:rsidRPr="00475DBB">
          <w:rPr>
            <w:rStyle w:val="Hiperhivatkozs"/>
            <w:noProof/>
          </w:rPr>
          <w:t>3.4.3.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identification: subtype, number and headers</w:t>
        </w:r>
        <w:r w:rsidR="006762C0">
          <w:rPr>
            <w:noProof/>
            <w:webHidden/>
          </w:rPr>
          <w:tab/>
        </w:r>
        <w:r w:rsidR="006762C0">
          <w:rPr>
            <w:noProof/>
            <w:webHidden/>
          </w:rPr>
          <w:fldChar w:fldCharType="begin"/>
        </w:r>
        <w:r w:rsidR="006762C0">
          <w:rPr>
            <w:noProof/>
            <w:webHidden/>
          </w:rPr>
          <w:instrText xml:space="preserve"> PAGEREF _Toc44578047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8" w:history="1">
        <w:r w:rsidR="006762C0" w:rsidRPr="00475DBB">
          <w:rPr>
            <w:rStyle w:val="Hiperhivatkozs"/>
            <w:noProof/>
          </w:rPr>
          <w:t>3.4.4.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textparts</w:t>
        </w:r>
        <w:r w:rsidR="006762C0">
          <w:rPr>
            <w:noProof/>
            <w:webHidden/>
          </w:rPr>
          <w:tab/>
        </w:r>
        <w:r w:rsidR="006762C0">
          <w:rPr>
            <w:noProof/>
            <w:webHidden/>
          </w:rPr>
          <w:fldChar w:fldCharType="begin"/>
        </w:r>
        <w:r w:rsidR="006762C0">
          <w:rPr>
            <w:noProof/>
            <w:webHidden/>
          </w:rPr>
          <w:instrText xml:space="preserve"> PAGEREF _Toc44578048 \h </w:instrText>
        </w:r>
        <w:r w:rsidR="006762C0">
          <w:rPr>
            <w:noProof/>
            <w:webHidden/>
          </w:rPr>
        </w:r>
        <w:r w:rsidR="006762C0">
          <w:rPr>
            <w:noProof/>
            <w:webHidden/>
          </w:rPr>
          <w:fldChar w:fldCharType="separate"/>
        </w:r>
        <w:r w:rsidR="00EA17FA">
          <w:rPr>
            <w:noProof/>
            <w:webHidden/>
          </w:rPr>
          <w:t>33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49" w:history="1">
        <w:r w:rsidR="006762C0" w:rsidRPr="00475DBB">
          <w:rPr>
            <w:rStyle w:val="Hiperhivatkozs"/>
            <w:noProof/>
          </w:rPr>
          <w:t>3.4.5.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boxlike partitions</w:t>
        </w:r>
        <w:r w:rsidR="006762C0">
          <w:rPr>
            <w:noProof/>
            <w:webHidden/>
          </w:rPr>
          <w:tab/>
        </w:r>
        <w:r w:rsidR="006762C0">
          <w:rPr>
            <w:noProof/>
            <w:webHidden/>
          </w:rPr>
          <w:fldChar w:fldCharType="begin"/>
        </w:r>
        <w:r w:rsidR="006762C0">
          <w:rPr>
            <w:noProof/>
            <w:webHidden/>
          </w:rPr>
          <w:instrText xml:space="preserve"> PAGEREF _Toc44578049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50" w:history="1">
        <w:r w:rsidR="006762C0" w:rsidRPr="00475DBB">
          <w:rPr>
            <w:rStyle w:val="Hiperhivatkozs"/>
            <w:noProof/>
          </w:rPr>
          <w:t>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Pagelike Partitions: Text Flows through Successive Zones</w:t>
        </w:r>
        <w:r w:rsidR="006762C0">
          <w:rPr>
            <w:noProof/>
            <w:webHidden/>
          </w:rPr>
          <w:tab/>
        </w:r>
        <w:r w:rsidR="006762C0">
          <w:rPr>
            <w:noProof/>
            <w:webHidden/>
          </w:rPr>
          <w:fldChar w:fldCharType="begin"/>
        </w:r>
        <w:r w:rsidR="006762C0">
          <w:rPr>
            <w:noProof/>
            <w:webHidden/>
          </w:rPr>
          <w:instrText xml:space="preserve"> PAGEREF _Toc44578050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1" w:history="1">
        <w:r w:rsidR="006762C0" w:rsidRPr="00475DBB">
          <w:rPr>
            <w:rStyle w:val="Hiperhivatkozs"/>
            <w:noProof/>
          </w:rPr>
          <w:t>3.5.1.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_Toc44578051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2" w:history="1">
        <w:r w:rsidR="006762C0" w:rsidRPr="00475DBB">
          <w:rPr>
            <w:rStyle w:val="Hiperhivatkozs"/>
            <w:noProof/>
          </w:rPr>
          <w:t>3.5.2.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Genuine pages</w:t>
        </w:r>
        <w:r w:rsidR="006762C0">
          <w:rPr>
            <w:noProof/>
            <w:webHidden/>
          </w:rPr>
          <w:tab/>
        </w:r>
        <w:r w:rsidR="006762C0">
          <w:rPr>
            <w:noProof/>
            <w:webHidden/>
          </w:rPr>
          <w:fldChar w:fldCharType="begin"/>
        </w:r>
        <w:r w:rsidR="006762C0">
          <w:rPr>
            <w:noProof/>
            <w:webHidden/>
          </w:rPr>
          <w:instrText xml:space="preserve"> PAGEREF _Toc44578052 \h </w:instrText>
        </w:r>
        <w:r w:rsidR="006762C0">
          <w:rPr>
            <w:noProof/>
            <w:webHidden/>
          </w:rPr>
        </w:r>
        <w:r w:rsidR="006762C0">
          <w:rPr>
            <w:noProof/>
            <w:webHidden/>
          </w:rPr>
          <w:fldChar w:fldCharType="separate"/>
        </w:r>
        <w:r w:rsidR="00EA17FA">
          <w:rPr>
            <w:noProof/>
            <w:webHidden/>
          </w:rPr>
          <w:t>35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3" w:history="1">
        <w:r w:rsidR="006762C0" w:rsidRPr="00475DBB">
          <w:rPr>
            <w:rStyle w:val="Hiperhivatkozs"/>
            <w:noProof/>
          </w:rPr>
          <w:t>3.5.3.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Other pagelike zones</w:t>
        </w:r>
        <w:r w:rsidR="006762C0">
          <w:rPr>
            <w:noProof/>
            <w:webHidden/>
          </w:rPr>
          <w:tab/>
        </w:r>
        <w:r w:rsidR="006762C0">
          <w:rPr>
            <w:noProof/>
            <w:webHidden/>
          </w:rPr>
          <w:fldChar w:fldCharType="begin"/>
        </w:r>
        <w:r w:rsidR="006762C0">
          <w:rPr>
            <w:noProof/>
            <w:webHidden/>
          </w:rPr>
          <w:instrText xml:space="preserve"> PAGEREF _Toc44578053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4" w:history="1">
        <w:r w:rsidR="006762C0" w:rsidRPr="00475DBB">
          <w:rPr>
            <w:rStyle w:val="Hiperhivatkozs"/>
            <w:noProof/>
          </w:rPr>
          <w:t>3.5.4.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Zone identification: unit, number and label</w:t>
        </w:r>
        <w:r w:rsidR="006762C0">
          <w:rPr>
            <w:noProof/>
            <w:webHidden/>
          </w:rPr>
          <w:tab/>
        </w:r>
        <w:r w:rsidR="006762C0">
          <w:rPr>
            <w:noProof/>
            <w:webHidden/>
          </w:rPr>
          <w:fldChar w:fldCharType="begin"/>
        </w:r>
        <w:r w:rsidR="006762C0">
          <w:rPr>
            <w:noProof/>
            <w:webHidden/>
          </w:rPr>
          <w:instrText xml:space="preserve"> PAGEREF _Toc44578054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5" w:history="1">
        <w:r w:rsidR="006762C0" w:rsidRPr="00475DBB">
          <w:rPr>
            <w:rStyle w:val="Hiperhivatkozs"/>
            <w:noProof/>
          </w:rPr>
          <w:t>3.5.5.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page and zone beginnings</w:t>
        </w:r>
        <w:r w:rsidR="006762C0">
          <w:rPr>
            <w:noProof/>
            <w:webHidden/>
          </w:rPr>
          <w:tab/>
        </w:r>
        <w:r w:rsidR="006762C0">
          <w:rPr>
            <w:noProof/>
            <w:webHidden/>
          </w:rPr>
          <w:fldChar w:fldCharType="begin"/>
        </w:r>
        <w:r w:rsidR="006762C0">
          <w:rPr>
            <w:noProof/>
            <w:webHidden/>
          </w:rPr>
          <w:instrText xml:space="preserve"> PAGEREF _Toc44578055 \h </w:instrText>
        </w:r>
        <w:r w:rsidR="006762C0">
          <w:rPr>
            <w:noProof/>
            <w:webHidden/>
          </w:rPr>
        </w:r>
        <w:r w:rsidR="006762C0">
          <w:rPr>
            <w:noProof/>
            <w:webHidden/>
          </w:rPr>
          <w:fldChar w:fldCharType="separate"/>
        </w:r>
        <w:r w:rsidR="00EA17FA">
          <w:rPr>
            <w:noProof/>
            <w:webHidden/>
          </w:rPr>
          <w:t>37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6" w:history="1">
        <w:r w:rsidR="006762C0" w:rsidRPr="00475DBB">
          <w:rPr>
            <w:rStyle w:val="Hiperhivatkozs"/>
            <w:noProof/>
          </w:rPr>
          <w:t>3.5.6.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pagelike partitions</w:t>
        </w:r>
        <w:r w:rsidR="006762C0">
          <w:rPr>
            <w:noProof/>
            <w:webHidden/>
          </w:rPr>
          <w:tab/>
        </w:r>
        <w:r w:rsidR="006762C0">
          <w:rPr>
            <w:noProof/>
            <w:webHidden/>
          </w:rPr>
          <w:fldChar w:fldCharType="begin"/>
        </w:r>
        <w:r w:rsidR="006762C0">
          <w:rPr>
            <w:noProof/>
            <w:webHidden/>
          </w:rPr>
          <w:instrText xml:space="preserve"> PAGEREF _Toc44578056 \h </w:instrText>
        </w:r>
        <w:r w:rsidR="006762C0">
          <w:rPr>
            <w:noProof/>
            <w:webHidden/>
          </w:rPr>
        </w:r>
        <w:r w:rsidR="006762C0">
          <w:rPr>
            <w:noProof/>
            <w:webHidden/>
          </w:rPr>
          <w:fldChar w:fldCharType="separate"/>
        </w:r>
        <w:r w:rsidR="00EA17FA">
          <w:rPr>
            <w:noProof/>
            <w:webHidden/>
          </w:rPr>
          <w:t>38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7" w:history="1">
        <w:r w:rsidR="006762C0" w:rsidRPr="00475DBB">
          <w:rPr>
            <w:rStyle w:val="Hiperhivatkozs"/>
            <w:noProof/>
          </w:rPr>
          <w:t>3.5.7.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pagelike partitions</w:t>
        </w:r>
        <w:r w:rsidR="006762C0">
          <w:rPr>
            <w:noProof/>
            <w:webHidden/>
          </w:rPr>
          <w:tab/>
        </w:r>
        <w:r w:rsidR="006762C0">
          <w:rPr>
            <w:noProof/>
            <w:webHidden/>
          </w:rPr>
          <w:fldChar w:fldCharType="begin"/>
        </w:r>
        <w:r w:rsidR="006762C0">
          <w:rPr>
            <w:noProof/>
            <w:webHidden/>
          </w:rPr>
          <w:instrText xml:space="preserve"> PAGEREF _Toc44578057 \h </w:instrText>
        </w:r>
        <w:r w:rsidR="006762C0">
          <w:rPr>
            <w:noProof/>
            <w:webHidden/>
          </w:rPr>
        </w:r>
        <w:r w:rsidR="006762C0">
          <w:rPr>
            <w:noProof/>
            <w:webHidden/>
          </w:rPr>
          <w:fldChar w:fldCharType="separate"/>
        </w:r>
        <w:r w:rsidR="00EA17FA">
          <w:rPr>
            <w:noProof/>
            <w:webHidden/>
          </w:rPr>
          <w:t>39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58" w:history="1">
        <w:r w:rsidR="006762C0" w:rsidRPr="00475DBB">
          <w:rPr>
            <w:rStyle w:val="Hiperhivatkozs"/>
            <w:noProof/>
          </w:rPr>
          <w:t>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Text Runs Across Contiguous Zones</w:t>
        </w:r>
        <w:r w:rsidR="006762C0">
          <w:rPr>
            <w:noProof/>
            <w:webHidden/>
          </w:rPr>
          <w:tab/>
        </w:r>
        <w:r w:rsidR="006762C0">
          <w:rPr>
            <w:noProof/>
            <w:webHidden/>
          </w:rPr>
          <w:fldChar w:fldCharType="begin"/>
        </w:r>
        <w:r w:rsidR="006762C0">
          <w:rPr>
            <w:noProof/>
            <w:webHidden/>
          </w:rPr>
          <w:instrText xml:space="preserve"> PAGEREF _Toc44578058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59" w:history="1">
        <w:r w:rsidR="006762C0" w:rsidRPr="00475DBB">
          <w:rPr>
            <w:rStyle w:val="Hiperhivatkozs"/>
            <w:noProof/>
          </w:rPr>
          <w:t>3.6.1.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_Toc44578059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0" w:history="1">
        <w:r w:rsidR="006762C0" w:rsidRPr="00475DBB">
          <w:rPr>
            <w:rStyle w:val="Hiperhivatkozs"/>
            <w:noProof/>
          </w:rPr>
          <w:t>3.6.2.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gridlike partitions</w:t>
        </w:r>
        <w:r w:rsidR="006762C0">
          <w:rPr>
            <w:noProof/>
            <w:webHidden/>
          </w:rPr>
          <w:tab/>
        </w:r>
        <w:r w:rsidR="006762C0">
          <w:rPr>
            <w:noProof/>
            <w:webHidden/>
          </w:rPr>
          <w:fldChar w:fldCharType="begin"/>
        </w:r>
        <w:r w:rsidR="006762C0">
          <w:rPr>
            <w:noProof/>
            <w:webHidden/>
          </w:rPr>
          <w:instrText xml:space="preserve"> PAGEREF _Toc44578060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1" w:history="1">
        <w:r w:rsidR="006762C0" w:rsidRPr="00475DBB">
          <w:rPr>
            <w:rStyle w:val="Hiperhivatkozs"/>
            <w:noProof/>
          </w:rPr>
          <w:t>3.6.3.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milestone identification: unit and number</w:t>
        </w:r>
        <w:r w:rsidR="006762C0">
          <w:rPr>
            <w:noProof/>
            <w:webHidden/>
          </w:rPr>
          <w:tab/>
        </w:r>
        <w:r w:rsidR="006762C0">
          <w:rPr>
            <w:noProof/>
            <w:webHidden/>
          </w:rPr>
          <w:fldChar w:fldCharType="begin"/>
        </w:r>
        <w:r w:rsidR="006762C0">
          <w:rPr>
            <w:noProof/>
            <w:webHidden/>
          </w:rPr>
          <w:instrText xml:space="preserve"> PAGEREF _Toc44578061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2" w:history="1">
        <w:r w:rsidR="006762C0" w:rsidRPr="00475DBB">
          <w:rPr>
            <w:rStyle w:val="Hiperhivatkozs"/>
            <w:noProof/>
          </w:rPr>
          <w:t>3.6.4.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interrupting words</w:t>
        </w:r>
        <w:r w:rsidR="006762C0">
          <w:rPr>
            <w:noProof/>
            <w:webHidden/>
          </w:rPr>
          <w:tab/>
        </w:r>
        <w:r w:rsidR="006762C0">
          <w:rPr>
            <w:noProof/>
            <w:webHidden/>
          </w:rPr>
          <w:fldChar w:fldCharType="begin"/>
        </w:r>
        <w:r w:rsidR="006762C0">
          <w:rPr>
            <w:noProof/>
            <w:webHidden/>
          </w:rPr>
          <w:instrText xml:space="preserve"> PAGEREF _Toc44578062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3" w:history="1">
        <w:r w:rsidR="006762C0" w:rsidRPr="00475DBB">
          <w:rPr>
            <w:rStyle w:val="Hiperhivatkozs"/>
            <w:noProof/>
          </w:rPr>
          <w:t>3.6.5.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When to encode gridlike partitions</w:t>
        </w:r>
        <w:r w:rsidR="006762C0">
          <w:rPr>
            <w:noProof/>
            <w:webHidden/>
          </w:rPr>
          <w:tab/>
        </w:r>
        <w:r w:rsidR="006762C0">
          <w:rPr>
            <w:noProof/>
            <w:webHidden/>
          </w:rPr>
          <w:fldChar w:fldCharType="begin"/>
        </w:r>
        <w:r w:rsidR="006762C0">
          <w:rPr>
            <w:noProof/>
            <w:webHidden/>
          </w:rPr>
          <w:instrText xml:space="preserve"> PAGEREF _Toc44578063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4" w:history="1">
        <w:r w:rsidR="006762C0" w:rsidRPr="00475DBB">
          <w:rPr>
            <w:rStyle w:val="Hiperhivatkozs"/>
            <w:noProof/>
          </w:rPr>
          <w:t>3.6.6.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examples for gridlike partitions</w:t>
        </w:r>
        <w:r w:rsidR="006762C0">
          <w:rPr>
            <w:noProof/>
            <w:webHidden/>
          </w:rPr>
          <w:tab/>
        </w:r>
        <w:r w:rsidR="006762C0">
          <w:rPr>
            <w:noProof/>
            <w:webHidden/>
          </w:rPr>
          <w:fldChar w:fldCharType="begin"/>
        </w:r>
        <w:r w:rsidR="006762C0">
          <w:rPr>
            <w:noProof/>
            <w:webHidden/>
          </w:rPr>
          <w:instrText xml:space="preserve"> PAGEREF _Toc44578064 \h </w:instrText>
        </w:r>
        <w:r w:rsidR="006762C0">
          <w:rPr>
            <w:noProof/>
            <w:webHidden/>
          </w:rPr>
        </w:r>
        <w:r w:rsidR="006762C0">
          <w:rPr>
            <w:noProof/>
            <w:webHidden/>
          </w:rPr>
          <w:fldChar w:fldCharType="separate"/>
        </w:r>
        <w:r w:rsidR="00EA17FA">
          <w:rPr>
            <w:noProof/>
            <w:webHidden/>
          </w:rPr>
          <w:t>42</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065" w:history="1">
        <w:r w:rsidR="006762C0" w:rsidRPr="00475DBB">
          <w:rPr>
            <w:rStyle w:val="Hiperhivatkozs"/>
            <w:noProof/>
          </w:rPr>
          <w:t>4.</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the Originally Inscribed Text</w:t>
        </w:r>
        <w:r w:rsidR="006762C0">
          <w:rPr>
            <w:noProof/>
            <w:webHidden/>
          </w:rPr>
          <w:tab/>
        </w:r>
        <w:r w:rsidR="006762C0">
          <w:rPr>
            <w:noProof/>
            <w:webHidden/>
          </w:rPr>
          <w:fldChar w:fldCharType="begin"/>
        </w:r>
        <w:r w:rsidR="006762C0">
          <w:rPr>
            <w:noProof/>
            <w:webHidden/>
          </w:rPr>
          <w:instrText xml:space="preserve"> PAGEREF _Toc44578065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66" w:history="1">
        <w:r w:rsidR="006762C0" w:rsidRPr="00475DBB">
          <w:rPr>
            <w:rStyle w:val="Hiperhivatkozs"/>
            <w:noProof/>
          </w:rPr>
          <w:t>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Alphabetic Characters</w:t>
        </w:r>
        <w:r w:rsidR="006762C0">
          <w:rPr>
            <w:noProof/>
            <w:webHidden/>
          </w:rPr>
          <w:tab/>
        </w:r>
        <w:r w:rsidR="006762C0">
          <w:rPr>
            <w:noProof/>
            <w:webHidden/>
          </w:rPr>
          <w:fldChar w:fldCharType="begin"/>
        </w:r>
        <w:r w:rsidR="006762C0">
          <w:rPr>
            <w:noProof/>
            <w:webHidden/>
          </w:rPr>
          <w:instrText xml:space="preserve"> PAGEREF _Toc44578066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7" w:history="1">
        <w:r w:rsidR="006762C0" w:rsidRPr="00475DBB">
          <w:rPr>
            <w:rStyle w:val="Hiperhivatkozs"/>
            <w:noProof/>
          </w:rPr>
          <w:t>4.1.1.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transliterated characters as one </w:t>
        </w:r>
        <w:r w:rsidR="006762C0" w:rsidRPr="00475DBB">
          <w:rPr>
            <w:rStyle w:val="Hiperhivatkozs"/>
            <w:i/>
            <w:noProof/>
          </w:rPr>
          <w:t>akṣara</w:t>
        </w:r>
        <w:r w:rsidR="006762C0">
          <w:rPr>
            <w:noProof/>
            <w:webHidden/>
          </w:rPr>
          <w:tab/>
        </w:r>
        <w:r w:rsidR="006762C0">
          <w:rPr>
            <w:noProof/>
            <w:webHidden/>
          </w:rPr>
          <w:fldChar w:fldCharType="begin"/>
        </w:r>
        <w:r w:rsidR="006762C0">
          <w:rPr>
            <w:noProof/>
            <w:webHidden/>
          </w:rPr>
          <w:instrText xml:space="preserve"> PAGEREF _Toc44578067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8" w:history="1">
        <w:r w:rsidR="006762C0" w:rsidRPr="00475DBB">
          <w:rPr>
            <w:rStyle w:val="Hiperhivatkozs"/>
            <w:noProof/>
          </w:rPr>
          <w:t>4.1.2.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parts of alphabetic characters</w:t>
        </w:r>
        <w:r w:rsidR="006762C0">
          <w:rPr>
            <w:noProof/>
            <w:webHidden/>
          </w:rPr>
          <w:tab/>
        </w:r>
        <w:r w:rsidR="006762C0">
          <w:rPr>
            <w:noProof/>
            <w:webHidden/>
          </w:rPr>
          <w:fldChar w:fldCharType="begin"/>
        </w:r>
        <w:r w:rsidR="006762C0">
          <w:rPr>
            <w:noProof/>
            <w:webHidden/>
          </w:rPr>
          <w:instrText xml:space="preserve"> PAGEREF _Toc44578068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69" w:history="1">
        <w:r w:rsidR="006762C0" w:rsidRPr="00475DBB">
          <w:rPr>
            <w:rStyle w:val="Hiperhivatkozs"/>
            <w:noProof/>
          </w:rPr>
          <w:t>4.1.3.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Unusual spatial arrangement in conjuncts</w:t>
        </w:r>
        <w:r w:rsidR="006762C0">
          <w:rPr>
            <w:noProof/>
            <w:webHidden/>
          </w:rPr>
          <w:tab/>
        </w:r>
        <w:r w:rsidR="006762C0">
          <w:rPr>
            <w:noProof/>
            <w:webHidden/>
          </w:rPr>
          <w:fldChar w:fldCharType="begin"/>
        </w:r>
        <w:r w:rsidR="006762C0">
          <w:rPr>
            <w:noProof/>
            <w:webHidden/>
          </w:rPr>
          <w:instrText xml:space="preserve"> PAGEREF _Toc44578069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0" w:history="1">
        <w:r w:rsidR="006762C0" w:rsidRPr="00475DBB">
          <w:rPr>
            <w:rStyle w:val="Hiperhivatkozs"/>
            <w:noProof/>
          </w:rPr>
          <w:t>4.1.4.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Complex characters split by an intervening feature</w:t>
        </w:r>
        <w:r w:rsidR="006762C0">
          <w:rPr>
            <w:noProof/>
            <w:webHidden/>
          </w:rPr>
          <w:tab/>
        </w:r>
        <w:r w:rsidR="006762C0">
          <w:rPr>
            <w:noProof/>
            <w:webHidden/>
          </w:rPr>
          <w:fldChar w:fldCharType="begin"/>
        </w:r>
        <w:r w:rsidR="006762C0">
          <w:rPr>
            <w:noProof/>
            <w:webHidden/>
          </w:rPr>
          <w:instrText xml:space="preserve"> PAGEREF _Toc44578070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71" w:history="1">
        <w:r w:rsidR="006762C0" w:rsidRPr="00475DBB">
          <w:rPr>
            <w:rStyle w:val="Hiperhivatkozs"/>
            <w:noProof/>
          </w:rPr>
          <w:t>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Non-alphabetic Characters</w:t>
        </w:r>
        <w:r w:rsidR="006762C0">
          <w:rPr>
            <w:noProof/>
            <w:webHidden/>
          </w:rPr>
          <w:tab/>
        </w:r>
        <w:r w:rsidR="006762C0">
          <w:rPr>
            <w:noProof/>
            <w:webHidden/>
          </w:rPr>
          <w:fldChar w:fldCharType="begin"/>
        </w:r>
        <w:r w:rsidR="006762C0">
          <w:rPr>
            <w:noProof/>
            <w:webHidden/>
          </w:rPr>
          <w:instrText xml:space="preserve"> PAGEREF _Toc44578071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2" w:history="1">
        <w:r w:rsidR="006762C0" w:rsidRPr="00475DBB">
          <w:rPr>
            <w:rStyle w:val="Hiperhivatkozs"/>
            <w:noProof/>
          </w:rPr>
          <w:t>4.2.1.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_Toc44578072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3" w:history="1">
        <w:r w:rsidR="006762C0" w:rsidRPr="00475DBB">
          <w:rPr>
            <w:rStyle w:val="Hiperhivatkozs"/>
            <w:noProof/>
          </w:rPr>
          <w:t>4.2.2.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symbols other than decimal digits</w:t>
        </w:r>
        <w:r w:rsidR="006762C0">
          <w:rPr>
            <w:noProof/>
            <w:webHidden/>
          </w:rPr>
          <w:tab/>
        </w:r>
        <w:r w:rsidR="006762C0">
          <w:rPr>
            <w:noProof/>
            <w:webHidden/>
          </w:rPr>
          <w:fldChar w:fldCharType="begin"/>
        </w:r>
        <w:r w:rsidR="006762C0">
          <w:rPr>
            <w:noProof/>
            <w:webHidden/>
          </w:rPr>
          <w:instrText xml:space="preserve"> PAGEREF _Toc44578073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4" w:history="1">
        <w:r w:rsidR="006762C0" w:rsidRPr="00475DBB">
          <w:rPr>
            <w:rStyle w:val="Hiperhivatkozs"/>
            <w:noProof/>
          </w:rPr>
          <w:t>4.2.3.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Symbol tokens</w:t>
        </w:r>
        <w:r w:rsidR="006762C0">
          <w:rPr>
            <w:noProof/>
            <w:webHidden/>
          </w:rPr>
          <w:tab/>
        </w:r>
        <w:r w:rsidR="006762C0">
          <w:rPr>
            <w:noProof/>
            <w:webHidden/>
          </w:rPr>
          <w:fldChar w:fldCharType="begin"/>
        </w:r>
        <w:r w:rsidR="006762C0">
          <w:rPr>
            <w:noProof/>
            <w:webHidden/>
          </w:rPr>
          <w:instrText xml:space="preserve"> PAGEREF _Toc44578074 \h </w:instrText>
        </w:r>
        <w:r w:rsidR="006762C0">
          <w:rPr>
            <w:noProof/>
            <w:webHidden/>
          </w:rPr>
        </w:r>
        <w:r w:rsidR="006762C0">
          <w:rPr>
            <w:noProof/>
            <w:webHidden/>
          </w:rPr>
          <w:fldChar w:fldCharType="separate"/>
        </w:r>
        <w:r w:rsidR="00EA17FA">
          <w:rPr>
            <w:noProof/>
            <w:webHidden/>
          </w:rPr>
          <w:t>49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5" w:history="1">
        <w:r w:rsidR="006762C0" w:rsidRPr="00475DBB">
          <w:rPr>
            <w:rStyle w:val="Hiperhivatkozs"/>
            <w:noProof/>
          </w:rPr>
          <w:t>4.2.4.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marks</w:t>
        </w:r>
        <w:r w:rsidR="006762C0">
          <w:rPr>
            <w:noProof/>
            <w:webHidden/>
          </w:rPr>
          <w:tab/>
        </w:r>
        <w:r w:rsidR="006762C0">
          <w:rPr>
            <w:noProof/>
            <w:webHidden/>
          </w:rPr>
          <w:fldChar w:fldCharType="begin"/>
        </w:r>
        <w:r w:rsidR="006762C0">
          <w:rPr>
            <w:noProof/>
            <w:webHidden/>
          </w:rPr>
          <w:instrText xml:space="preserve"> PAGEREF _Toc44578075 \h </w:instrText>
        </w:r>
        <w:r w:rsidR="006762C0">
          <w:rPr>
            <w:noProof/>
            <w:webHidden/>
          </w:rPr>
        </w:r>
        <w:r w:rsidR="006762C0">
          <w:rPr>
            <w:noProof/>
            <w:webHidden/>
          </w:rPr>
          <w:fldChar w:fldCharType="separate"/>
        </w:r>
        <w:r w:rsidR="00EA17FA">
          <w:rPr>
            <w:noProof/>
            <w:webHidden/>
          </w:rPr>
          <w:t>50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6" w:history="1">
        <w:r w:rsidR="006762C0" w:rsidRPr="00475DBB">
          <w:rPr>
            <w:rStyle w:val="Hiperhivatkozs"/>
            <w:noProof/>
          </w:rPr>
          <w:t>4.2.5.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filler signs</w:t>
        </w:r>
        <w:r w:rsidR="006762C0">
          <w:rPr>
            <w:noProof/>
            <w:webHidden/>
          </w:rPr>
          <w:tab/>
        </w:r>
        <w:r w:rsidR="006762C0">
          <w:rPr>
            <w:noProof/>
            <w:webHidden/>
          </w:rPr>
          <w:fldChar w:fldCharType="begin"/>
        </w:r>
        <w:r w:rsidR="006762C0">
          <w:rPr>
            <w:noProof/>
            <w:webHidden/>
          </w:rPr>
          <w:instrText xml:space="preserve"> PAGEREF _Toc44578076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7" w:history="1">
        <w:r w:rsidR="006762C0" w:rsidRPr="00475DBB">
          <w:rPr>
            <w:rStyle w:val="Hiperhivatkozs"/>
            <w:noProof/>
          </w:rPr>
          <w:t>4.2.6.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 symbols</w:t>
        </w:r>
        <w:r w:rsidR="006762C0">
          <w:rPr>
            <w:noProof/>
            <w:webHidden/>
          </w:rPr>
          <w:tab/>
        </w:r>
        <w:r w:rsidR="006762C0">
          <w:rPr>
            <w:noProof/>
            <w:webHidden/>
          </w:rPr>
          <w:fldChar w:fldCharType="begin"/>
        </w:r>
        <w:r w:rsidR="006762C0">
          <w:rPr>
            <w:noProof/>
            <w:webHidden/>
          </w:rPr>
          <w:instrText xml:space="preserve"> PAGEREF _Toc44578077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78" w:history="1">
        <w:r w:rsidR="006762C0" w:rsidRPr="00475DBB">
          <w:rPr>
            <w:rStyle w:val="Hiperhivatkozs"/>
            <w:noProof/>
          </w:rPr>
          <w:t>4.2.7.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Alphanumeric characters used for a different function</w:t>
        </w:r>
        <w:r w:rsidR="006762C0">
          <w:rPr>
            <w:noProof/>
            <w:webHidden/>
          </w:rPr>
          <w:tab/>
        </w:r>
        <w:r w:rsidR="006762C0">
          <w:rPr>
            <w:noProof/>
            <w:webHidden/>
          </w:rPr>
          <w:fldChar w:fldCharType="begin"/>
        </w:r>
        <w:r w:rsidR="006762C0">
          <w:rPr>
            <w:noProof/>
            <w:webHidden/>
          </w:rPr>
          <w:instrText xml:space="preserve"> PAGEREF _Toc44578078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79" w:history="1">
        <w:r w:rsidR="006762C0" w:rsidRPr="00475DBB">
          <w:rPr>
            <w:rStyle w:val="Hiperhivatkozs"/>
            <w:noProof/>
          </w:rPr>
          <w:t>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w:t>
        </w:r>
        <w:r w:rsidR="006762C0">
          <w:rPr>
            <w:noProof/>
            <w:webHidden/>
          </w:rPr>
          <w:tab/>
        </w:r>
        <w:r w:rsidR="006762C0">
          <w:rPr>
            <w:noProof/>
            <w:webHidden/>
          </w:rPr>
          <w:fldChar w:fldCharType="begin"/>
        </w:r>
        <w:r w:rsidR="006762C0">
          <w:rPr>
            <w:noProof/>
            <w:webHidden/>
          </w:rPr>
          <w:instrText xml:space="preserve"> PAGEREF _Toc44578079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0" w:history="1">
        <w:r w:rsidR="006762C0" w:rsidRPr="00475DBB">
          <w:rPr>
            <w:rStyle w:val="Hiperhivatkozs"/>
            <w:noProof/>
          </w:rPr>
          <w:t>4.3.1.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markup for original space</w:t>
        </w:r>
        <w:r w:rsidR="006762C0">
          <w:rPr>
            <w:noProof/>
            <w:webHidden/>
          </w:rPr>
          <w:tab/>
        </w:r>
        <w:r w:rsidR="006762C0">
          <w:rPr>
            <w:noProof/>
            <w:webHidden/>
          </w:rPr>
          <w:fldChar w:fldCharType="begin"/>
        </w:r>
        <w:r w:rsidR="006762C0">
          <w:rPr>
            <w:noProof/>
            <w:webHidden/>
          </w:rPr>
          <w:instrText xml:space="preserve"> PAGEREF _Toc44578080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1" w:history="1">
        <w:r w:rsidR="006762C0" w:rsidRPr="00475DBB">
          <w:rPr>
            <w:rStyle w:val="Hiperhivatkozs"/>
            <w:noProof/>
          </w:rPr>
          <w:t>4.3.2.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semantic segmentation</w:t>
        </w:r>
        <w:r w:rsidR="006762C0">
          <w:rPr>
            <w:noProof/>
            <w:webHidden/>
          </w:rPr>
          <w:tab/>
        </w:r>
        <w:r w:rsidR="006762C0">
          <w:rPr>
            <w:noProof/>
            <w:webHidden/>
          </w:rPr>
          <w:fldChar w:fldCharType="begin"/>
        </w:r>
        <w:r w:rsidR="006762C0">
          <w:rPr>
            <w:noProof/>
            <w:webHidden/>
          </w:rPr>
          <w:instrText xml:space="preserve"> PAGEREF _Toc44578081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2" w:history="1">
        <w:r w:rsidR="006762C0" w:rsidRPr="00475DBB">
          <w:rPr>
            <w:rStyle w:val="Hiperhivatkozs"/>
            <w:noProof/>
          </w:rPr>
          <w:t>4.3.3.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left blank for subsequent filling</w:t>
        </w:r>
        <w:r w:rsidR="006762C0">
          <w:rPr>
            <w:noProof/>
            <w:webHidden/>
          </w:rPr>
          <w:tab/>
        </w:r>
        <w:r w:rsidR="006762C0">
          <w:rPr>
            <w:noProof/>
            <w:webHidden/>
          </w:rPr>
          <w:fldChar w:fldCharType="begin"/>
        </w:r>
        <w:r w:rsidR="006762C0">
          <w:rPr>
            <w:noProof/>
            <w:webHidden/>
          </w:rPr>
          <w:instrText xml:space="preserve"> PAGEREF _Toc44578082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3" w:history="1">
        <w:r w:rsidR="006762C0" w:rsidRPr="00475DBB">
          <w:rPr>
            <w:rStyle w:val="Hiperhivatkozs"/>
            <w:noProof/>
          </w:rPr>
          <w:t>4.3.4.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visual layout</w:t>
        </w:r>
        <w:r w:rsidR="006762C0">
          <w:rPr>
            <w:noProof/>
            <w:webHidden/>
          </w:rPr>
          <w:tab/>
        </w:r>
        <w:r w:rsidR="006762C0">
          <w:rPr>
            <w:noProof/>
            <w:webHidden/>
          </w:rPr>
          <w:fldChar w:fldCharType="begin"/>
        </w:r>
        <w:r w:rsidR="006762C0">
          <w:rPr>
            <w:noProof/>
            <w:webHidden/>
          </w:rPr>
          <w:instrText xml:space="preserve"> PAGEREF _Toc44578083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4" w:history="1">
        <w:r w:rsidR="006762C0" w:rsidRPr="00475DBB">
          <w:rPr>
            <w:rStyle w:val="Hiperhivatkozs"/>
            <w:noProof/>
          </w:rPr>
          <w:t>4.3.5.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physical necessity</w:t>
        </w:r>
        <w:r w:rsidR="006762C0">
          <w:rPr>
            <w:noProof/>
            <w:webHidden/>
          </w:rPr>
          <w:tab/>
        </w:r>
        <w:r w:rsidR="006762C0">
          <w:rPr>
            <w:noProof/>
            <w:webHidden/>
          </w:rPr>
          <w:fldChar w:fldCharType="begin"/>
        </w:r>
        <w:r w:rsidR="006762C0">
          <w:rPr>
            <w:noProof/>
            <w:webHidden/>
          </w:rPr>
          <w:instrText xml:space="preserve"> PAGEREF _Toc44578084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5" w:history="1">
        <w:r w:rsidR="006762C0" w:rsidRPr="00475DBB">
          <w:rPr>
            <w:rStyle w:val="Hiperhivatkozs"/>
            <w:noProof/>
          </w:rPr>
          <w:t>4.3.6.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Binding holes in copper plates</w:t>
        </w:r>
        <w:r w:rsidR="006762C0">
          <w:rPr>
            <w:noProof/>
            <w:webHidden/>
          </w:rPr>
          <w:tab/>
        </w:r>
        <w:r w:rsidR="006762C0">
          <w:rPr>
            <w:noProof/>
            <w:webHidden/>
          </w:rPr>
          <w:fldChar w:fldCharType="begin"/>
        </w:r>
        <w:r w:rsidR="006762C0">
          <w:rPr>
            <w:noProof/>
            <w:webHidden/>
          </w:rPr>
          <w:instrText xml:space="preserve"> PAGEREF _Toc44578085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6" w:history="1">
        <w:r w:rsidR="006762C0" w:rsidRPr="00475DBB">
          <w:rPr>
            <w:rStyle w:val="Hiperhivatkozs"/>
            <w:noProof/>
          </w:rPr>
          <w:t>4.3.7.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Surface defects</w:t>
        </w:r>
        <w:r w:rsidR="006762C0">
          <w:rPr>
            <w:noProof/>
            <w:webHidden/>
          </w:rPr>
          <w:tab/>
        </w:r>
        <w:r w:rsidR="006762C0">
          <w:rPr>
            <w:noProof/>
            <w:webHidden/>
          </w:rPr>
          <w:fldChar w:fldCharType="begin"/>
        </w:r>
        <w:r w:rsidR="006762C0">
          <w:rPr>
            <w:noProof/>
            <w:webHidden/>
          </w:rPr>
          <w:instrText xml:space="preserve"> PAGEREF _Toc44578086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87" w:history="1">
        <w:r w:rsidR="006762C0" w:rsidRPr="00475DBB">
          <w:rPr>
            <w:rStyle w:val="Hiperhivatkozs"/>
            <w:noProof/>
          </w:rPr>
          <w:t>4.3.8.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other glyphs</w:t>
        </w:r>
        <w:r w:rsidR="006762C0">
          <w:rPr>
            <w:noProof/>
            <w:webHidden/>
          </w:rPr>
          <w:tab/>
        </w:r>
        <w:r w:rsidR="006762C0">
          <w:rPr>
            <w:noProof/>
            <w:webHidden/>
          </w:rPr>
          <w:fldChar w:fldCharType="begin"/>
        </w:r>
        <w:r w:rsidR="006762C0">
          <w:rPr>
            <w:noProof/>
            <w:webHidden/>
          </w:rPr>
          <w:instrText xml:space="preserve"> PAGEREF _Toc44578087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88" w:history="1">
        <w:r w:rsidR="006762C0" w:rsidRPr="00475DBB">
          <w:rPr>
            <w:rStyle w:val="Hiperhivatkozs"/>
            <w:noProof/>
          </w:rPr>
          <w:t>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Scribal Hands</w:t>
        </w:r>
        <w:r w:rsidR="006762C0">
          <w:rPr>
            <w:noProof/>
            <w:webHidden/>
          </w:rPr>
          <w:tab/>
        </w:r>
        <w:r w:rsidR="006762C0">
          <w:rPr>
            <w:noProof/>
            <w:webHidden/>
          </w:rPr>
          <w:fldChar w:fldCharType="begin"/>
        </w:r>
        <w:r w:rsidR="006762C0">
          <w:rPr>
            <w:noProof/>
            <w:webHidden/>
          </w:rPr>
          <w:instrText xml:space="preserve"> PAGEREF _Toc44578088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89" w:history="1">
        <w:r w:rsidR="006762C0" w:rsidRPr="00475DBB">
          <w:rPr>
            <w:rStyle w:val="Hiperhivatkozs"/>
            <w:noProof/>
          </w:rPr>
          <w:t>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Editorial Intervention</w:t>
        </w:r>
        <w:r w:rsidR="006762C0">
          <w:rPr>
            <w:noProof/>
            <w:webHidden/>
          </w:rPr>
          <w:tab/>
        </w:r>
        <w:r w:rsidR="006762C0">
          <w:rPr>
            <w:noProof/>
            <w:webHidden/>
          </w:rPr>
          <w:fldChar w:fldCharType="begin"/>
        </w:r>
        <w:r w:rsidR="006762C0">
          <w:rPr>
            <w:noProof/>
            <w:webHidden/>
          </w:rPr>
          <w:instrText xml:space="preserve"> PAGEREF _Toc44578089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0" w:history="1">
        <w:r w:rsidR="006762C0" w:rsidRPr="00475DBB">
          <w:rPr>
            <w:rStyle w:val="Hiperhivatkozs"/>
            <w:noProof/>
          </w:rPr>
          <w:t>4.5.1.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deletion</w:t>
        </w:r>
        <w:r w:rsidR="006762C0">
          <w:rPr>
            <w:noProof/>
            <w:webHidden/>
          </w:rPr>
          <w:tab/>
        </w:r>
        <w:r w:rsidR="006762C0">
          <w:rPr>
            <w:noProof/>
            <w:webHidden/>
          </w:rPr>
          <w:fldChar w:fldCharType="begin"/>
        </w:r>
        <w:r w:rsidR="006762C0">
          <w:rPr>
            <w:noProof/>
            <w:webHidden/>
          </w:rPr>
          <w:instrText xml:space="preserve"> PAGEREF _Toc44578090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1" w:history="1">
        <w:r w:rsidR="006762C0" w:rsidRPr="00475DBB">
          <w:rPr>
            <w:rStyle w:val="Hiperhivatkozs"/>
            <w:noProof/>
          </w:rPr>
          <w:t>4.5.2.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insertion</w:t>
        </w:r>
        <w:r w:rsidR="006762C0">
          <w:rPr>
            <w:noProof/>
            <w:webHidden/>
          </w:rPr>
          <w:tab/>
        </w:r>
        <w:r w:rsidR="006762C0">
          <w:rPr>
            <w:noProof/>
            <w:webHidden/>
          </w:rPr>
          <w:fldChar w:fldCharType="begin"/>
        </w:r>
        <w:r w:rsidR="006762C0">
          <w:rPr>
            <w:noProof/>
            <w:webHidden/>
          </w:rPr>
          <w:instrText xml:space="preserve"> PAGEREF _Toc44578091 \h </w:instrText>
        </w:r>
        <w:r w:rsidR="006762C0">
          <w:rPr>
            <w:noProof/>
            <w:webHidden/>
          </w:rPr>
        </w:r>
        <w:r w:rsidR="006762C0">
          <w:rPr>
            <w:noProof/>
            <w:webHidden/>
          </w:rPr>
          <w:fldChar w:fldCharType="separate"/>
        </w:r>
        <w:r w:rsidR="00EA17FA">
          <w:rPr>
            <w:noProof/>
            <w:webHidden/>
          </w:rPr>
          <w:t>56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2" w:history="1">
        <w:r w:rsidR="006762C0" w:rsidRPr="00475DBB">
          <w:rPr>
            <w:rStyle w:val="Hiperhivatkozs"/>
            <w:noProof/>
          </w:rPr>
          <w:t>4.5.3.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correction</w:t>
        </w:r>
        <w:r w:rsidR="006762C0">
          <w:rPr>
            <w:noProof/>
            <w:webHidden/>
          </w:rPr>
          <w:tab/>
        </w:r>
        <w:r w:rsidR="006762C0">
          <w:rPr>
            <w:noProof/>
            <w:webHidden/>
          </w:rPr>
          <w:fldChar w:fldCharType="begin"/>
        </w:r>
        <w:r w:rsidR="006762C0">
          <w:rPr>
            <w:noProof/>
            <w:webHidden/>
          </w:rPr>
          <w:instrText xml:space="preserve"> PAGEREF _Toc44578092 \h </w:instrText>
        </w:r>
        <w:r w:rsidR="006762C0">
          <w:rPr>
            <w:noProof/>
            <w:webHidden/>
          </w:rPr>
        </w:r>
        <w:r w:rsidR="006762C0">
          <w:rPr>
            <w:noProof/>
            <w:webHidden/>
          </w:rPr>
          <w:fldChar w:fldCharType="separate"/>
        </w:r>
        <w:r w:rsidR="00EA17FA">
          <w:rPr>
            <w:noProof/>
            <w:webHidden/>
          </w:rPr>
          <w:t>57</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093" w:history="1">
        <w:r w:rsidR="006762C0" w:rsidRPr="00475DBB">
          <w:rPr>
            <w:rStyle w:val="Hiperhivatkozs"/>
            <w:noProof/>
          </w:rPr>
          <w:t>5.</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Physical Condition and Legibility</w:t>
        </w:r>
        <w:r w:rsidR="006762C0">
          <w:rPr>
            <w:noProof/>
            <w:webHidden/>
          </w:rPr>
          <w:tab/>
        </w:r>
        <w:r w:rsidR="006762C0">
          <w:rPr>
            <w:noProof/>
            <w:webHidden/>
          </w:rPr>
          <w:fldChar w:fldCharType="begin"/>
        </w:r>
        <w:r w:rsidR="006762C0">
          <w:rPr>
            <w:noProof/>
            <w:webHidden/>
          </w:rPr>
          <w:instrText xml:space="preserve"> PAGEREF _Toc44578093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94" w:history="1">
        <w:r w:rsidR="006762C0" w:rsidRPr="00475DBB">
          <w:rPr>
            <w:rStyle w:val="Hiperhivatkozs"/>
            <w:noProof/>
          </w:rPr>
          <w:t>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_Toc44578094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95" w:history="1">
        <w:r w:rsidR="006762C0" w:rsidRPr="00475DBB">
          <w:rPr>
            <w:rStyle w:val="Hiperhivatkozs"/>
            <w:noProof/>
          </w:rPr>
          <w:t>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Damage Not Affecting Legibility</w:t>
        </w:r>
        <w:r w:rsidR="006762C0">
          <w:rPr>
            <w:noProof/>
            <w:webHidden/>
          </w:rPr>
          <w:tab/>
        </w:r>
        <w:r w:rsidR="006762C0">
          <w:rPr>
            <w:noProof/>
            <w:webHidden/>
          </w:rPr>
          <w:fldChar w:fldCharType="begin"/>
        </w:r>
        <w:r w:rsidR="006762C0">
          <w:rPr>
            <w:noProof/>
            <w:webHidden/>
          </w:rPr>
          <w:instrText xml:space="preserve"> PAGEREF _Toc44578095 \h </w:instrText>
        </w:r>
        <w:r w:rsidR="006762C0">
          <w:rPr>
            <w:noProof/>
            <w:webHidden/>
          </w:rPr>
        </w:r>
        <w:r w:rsidR="006762C0">
          <w:rPr>
            <w:noProof/>
            <w:webHidden/>
          </w:rPr>
          <w:fldChar w:fldCharType="separate"/>
        </w:r>
        <w:r w:rsidR="00EA17FA">
          <w:rPr>
            <w:noProof/>
            <w:webHidden/>
          </w:rPr>
          <w:t>60</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096" w:history="1">
        <w:r w:rsidR="006762C0" w:rsidRPr="00475DBB">
          <w:rPr>
            <w:rStyle w:val="Hiperhivatkozs"/>
            <w:noProof/>
          </w:rPr>
          <w:t>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Doubtful Readings</w:t>
        </w:r>
        <w:r w:rsidR="006762C0">
          <w:rPr>
            <w:noProof/>
            <w:webHidden/>
          </w:rPr>
          <w:tab/>
        </w:r>
        <w:r w:rsidR="006762C0">
          <w:rPr>
            <w:noProof/>
            <w:webHidden/>
          </w:rPr>
          <w:fldChar w:fldCharType="begin"/>
        </w:r>
        <w:r w:rsidR="006762C0">
          <w:rPr>
            <w:noProof/>
            <w:webHidden/>
          </w:rPr>
          <w:instrText xml:space="preserve"> PAGEREF _Toc44578096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7" w:history="1">
        <w:r w:rsidR="006762C0" w:rsidRPr="00475DBB">
          <w:rPr>
            <w:rStyle w:val="Hiperhivatkozs"/>
            <w:noProof/>
          </w:rPr>
          <w:t>5.3.1.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&lt;unclear&gt;</w:t>
        </w:r>
        <w:r w:rsidR="006762C0">
          <w:rPr>
            <w:noProof/>
            <w:webHidden/>
          </w:rPr>
          <w:tab/>
        </w:r>
        <w:r w:rsidR="006762C0">
          <w:rPr>
            <w:noProof/>
            <w:webHidden/>
          </w:rPr>
          <w:fldChar w:fldCharType="begin"/>
        </w:r>
        <w:r w:rsidR="006762C0">
          <w:rPr>
            <w:noProof/>
            <w:webHidden/>
          </w:rPr>
          <w:instrText xml:space="preserve"> PAGEREF _Toc44578097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8" w:history="1">
        <w:r w:rsidR="006762C0" w:rsidRPr="00475DBB">
          <w:rPr>
            <w:rStyle w:val="Hiperhivatkozs"/>
            <w:noProof/>
          </w:rPr>
          <w:t>5.3.2.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Tentative readings</w:t>
        </w:r>
        <w:r w:rsidR="006762C0">
          <w:rPr>
            <w:noProof/>
            <w:webHidden/>
          </w:rPr>
          <w:tab/>
        </w:r>
        <w:r w:rsidR="006762C0">
          <w:rPr>
            <w:noProof/>
            <w:webHidden/>
          </w:rPr>
          <w:fldChar w:fldCharType="begin"/>
        </w:r>
        <w:r w:rsidR="006762C0">
          <w:rPr>
            <w:noProof/>
            <w:webHidden/>
          </w:rPr>
          <w:instrText xml:space="preserve"> PAGEREF _Toc44578098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099" w:history="1">
        <w:r w:rsidR="006762C0" w:rsidRPr="00475DBB">
          <w:rPr>
            <w:rStyle w:val="Hiperhivatkozs"/>
            <w:noProof/>
          </w:rPr>
          <w:t>5.3.3.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Ambiguous characters</w:t>
        </w:r>
        <w:r w:rsidR="006762C0">
          <w:rPr>
            <w:noProof/>
            <w:webHidden/>
          </w:rPr>
          <w:tab/>
        </w:r>
        <w:r w:rsidR="006762C0">
          <w:rPr>
            <w:noProof/>
            <w:webHidden/>
          </w:rPr>
          <w:fldChar w:fldCharType="begin"/>
        </w:r>
        <w:r w:rsidR="006762C0">
          <w:rPr>
            <w:noProof/>
            <w:webHidden/>
          </w:rPr>
          <w:instrText xml:space="preserve"> PAGEREF _Toc44578099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0" w:history="1">
        <w:r w:rsidR="006762C0" w:rsidRPr="00475DBB">
          <w:rPr>
            <w:rStyle w:val="Hiperhivatkozs"/>
            <w:noProof/>
          </w:rPr>
          <w:t>5.3.4.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Reading difficulties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_Toc44578100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01" w:history="1">
        <w:r w:rsidR="006762C0" w:rsidRPr="00475DBB">
          <w:rPr>
            <w:rStyle w:val="Hiperhivatkozs"/>
            <w:noProof/>
          </w:rPr>
          <w:t>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w:t>
        </w:r>
        <w:r w:rsidR="006762C0">
          <w:rPr>
            <w:noProof/>
            <w:webHidden/>
          </w:rPr>
          <w:tab/>
        </w:r>
        <w:r w:rsidR="006762C0">
          <w:rPr>
            <w:noProof/>
            <w:webHidden/>
          </w:rPr>
          <w:fldChar w:fldCharType="begin"/>
        </w:r>
        <w:r w:rsidR="006762C0">
          <w:rPr>
            <w:noProof/>
            <w:webHidden/>
          </w:rPr>
          <w:instrText xml:space="preserve"> PAGEREF _Toc44578101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2" w:history="1">
        <w:r w:rsidR="006762C0" w:rsidRPr="00475DBB">
          <w:rPr>
            <w:rStyle w:val="Hiperhivatkozs"/>
            <w:noProof/>
          </w:rPr>
          <w:t>5.4.1.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&lt;gap/&gt;</w:t>
        </w:r>
        <w:r w:rsidR="006762C0">
          <w:rPr>
            <w:noProof/>
            <w:webHidden/>
          </w:rPr>
          <w:tab/>
        </w:r>
        <w:r w:rsidR="006762C0">
          <w:rPr>
            <w:noProof/>
            <w:webHidden/>
          </w:rPr>
          <w:fldChar w:fldCharType="begin"/>
        </w:r>
        <w:r w:rsidR="006762C0">
          <w:rPr>
            <w:noProof/>
            <w:webHidden/>
          </w:rPr>
          <w:instrText xml:space="preserve"> PAGEREF _Toc44578102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3" w:history="1">
        <w:r w:rsidR="006762C0" w:rsidRPr="00475DBB">
          <w:rPr>
            <w:rStyle w:val="Hiperhivatkozs"/>
            <w:noProof/>
          </w:rPr>
          <w:t>5.4.2.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reason for a lacuna: illegible or lost</w:t>
        </w:r>
        <w:r w:rsidR="006762C0">
          <w:rPr>
            <w:noProof/>
            <w:webHidden/>
          </w:rPr>
          <w:tab/>
        </w:r>
        <w:r w:rsidR="006762C0">
          <w:rPr>
            <w:noProof/>
            <w:webHidden/>
          </w:rPr>
          <w:fldChar w:fldCharType="begin"/>
        </w:r>
        <w:r w:rsidR="006762C0">
          <w:rPr>
            <w:noProof/>
            <w:webHidden/>
          </w:rPr>
          <w:instrText xml:space="preserve"> PAGEREF _Toc44578103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4" w:history="1">
        <w:r w:rsidR="006762C0" w:rsidRPr="00475DBB">
          <w:rPr>
            <w:rStyle w:val="Hiperhivatkozs"/>
            <w:noProof/>
          </w:rPr>
          <w:t>5.4.3.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Inline lacunae</w:t>
        </w:r>
        <w:r w:rsidR="006762C0">
          <w:rPr>
            <w:noProof/>
            <w:webHidden/>
          </w:rPr>
          <w:tab/>
        </w:r>
        <w:r w:rsidR="006762C0">
          <w:rPr>
            <w:noProof/>
            <w:webHidden/>
          </w:rPr>
          <w:fldChar w:fldCharType="begin"/>
        </w:r>
        <w:r w:rsidR="006762C0">
          <w:rPr>
            <w:noProof/>
            <w:webHidden/>
          </w:rPr>
          <w:instrText xml:space="preserve"> PAGEREF _Toc44578104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5" w:history="1">
        <w:r w:rsidR="006762C0" w:rsidRPr="00475DBB">
          <w:rPr>
            <w:rStyle w:val="Hiperhivatkozs"/>
            <w:noProof/>
          </w:rPr>
          <w:t>5.4.4.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 with known metre</w:t>
        </w:r>
        <w:r w:rsidR="006762C0">
          <w:rPr>
            <w:noProof/>
            <w:webHidden/>
          </w:rPr>
          <w:tab/>
        </w:r>
        <w:r w:rsidR="006762C0">
          <w:rPr>
            <w:noProof/>
            <w:webHidden/>
          </w:rPr>
          <w:fldChar w:fldCharType="begin"/>
        </w:r>
        <w:r w:rsidR="006762C0">
          <w:rPr>
            <w:noProof/>
            <w:webHidden/>
          </w:rPr>
          <w:instrText xml:space="preserve"> PAGEREF _Toc44578105 \h </w:instrText>
        </w:r>
        <w:r w:rsidR="006762C0">
          <w:rPr>
            <w:noProof/>
            <w:webHidden/>
          </w:rPr>
        </w:r>
        <w:r w:rsidR="006762C0">
          <w:rPr>
            <w:noProof/>
            <w:webHidden/>
          </w:rPr>
          <w:fldChar w:fldCharType="separate"/>
        </w:r>
        <w:r w:rsidR="00EA17FA">
          <w:rPr>
            <w:noProof/>
            <w:webHidden/>
          </w:rPr>
          <w:t>65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6" w:history="1">
        <w:r w:rsidR="006762C0" w:rsidRPr="00475DBB">
          <w:rPr>
            <w:rStyle w:val="Hiperhivatkozs"/>
            <w:noProof/>
          </w:rPr>
          <w:t>5.4.5.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Lacunae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_Toc44578106 \h </w:instrText>
        </w:r>
        <w:r w:rsidR="006762C0">
          <w:rPr>
            <w:noProof/>
            <w:webHidden/>
          </w:rPr>
        </w:r>
        <w:r w:rsidR="006762C0">
          <w:rPr>
            <w:noProof/>
            <w:webHidden/>
          </w:rPr>
          <w:fldChar w:fldCharType="separate"/>
        </w:r>
        <w:r w:rsidR="00EA17FA">
          <w:rPr>
            <w:noProof/>
            <w:webHidden/>
          </w:rPr>
          <w:t>66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7" w:history="1">
        <w:r w:rsidR="006762C0" w:rsidRPr="00475DBB">
          <w:rPr>
            <w:rStyle w:val="Hiperhivatkozs"/>
            <w:noProof/>
          </w:rPr>
          <w:t>5.4.6.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Entire lines lost</w:t>
        </w:r>
        <w:r w:rsidR="006762C0">
          <w:rPr>
            <w:noProof/>
            <w:webHidden/>
          </w:rPr>
          <w:tab/>
        </w:r>
        <w:r w:rsidR="006762C0">
          <w:rPr>
            <w:noProof/>
            <w:webHidden/>
          </w:rPr>
          <w:fldChar w:fldCharType="begin"/>
        </w:r>
        <w:r w:rsidR="006762C0">
          <w:rPr>
            <w:noProof/>
            <w:webHidden/>
          </w:rPr>
          <w:instrText xml:space="preserve"> PAGEREF _Toc44578107 \h </w:instrText>
        </w:r>
        <w:r w:rsidR="006762C0">
          <w:rPr>
            <w:noProof/>
            <w:webHidden/>
          </w:rPr>
        </w:r>
        <w:r w:rsidR="006762C0">
          <w:rPr>
            <w:noProof/>
            <w:webHidden/>
          </w:rPr>
          <w:fldChar w:fldCharType="separate"/>
        </w:r>
        <w:r w:rsidR="00EA17FA">
          <w:rPr>
            <w:noProof/>
            <w:webHidden/>
          </w:rPr>
          <w:t>67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8" w:history="1">
        <w:r w:rsidR="006762C0" w:rsidRPr="00475DBB">
          <w:rPr>
            <w:rStyle w:val="Hiperhivatkozs"/>
            <w:noProof/>
          </w:rPr>
          <w:t>5.4.7.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Massive lacunae</w:t>
        </w:r>
        <w:r w:rsidR="006762C0">
          <w:rPr>
            <w:noProof/>
            <w:webHidden/>
          </w:rPr>
          <w:tab/>
        </w:r>
        <w:r w:rsidR="006762C0">
          <w:rPr>
            <w:noProof/>
            <w:webHidden/>
          </w:rPr>
          <w:fldChar w:fldCharType="begin"/>
        </w:r>
        <w:r w:rsidR="006762C0">
          <w:rPr>
            <w:noProof/>
            <w:webHidden/>
          </w:rPr>
          <w:instrText xml:space="preserve"> PAGEREF _Toc44578108 \h </w:instrText>
        </w:r>
        <w:r w:rsidR="006762C0">
          <w:rPr>
            <w:noProof/>
            <w:webHidden/>
          </w:rPr>
        </w:r>
        <w:r w:rsidR="006762C0">
          <w:rPr>
            <w:noProof/>
            <w:webHidden/>
          </w:rPr>
          <w:fldChar w:fldCharType="separate"/>
        </w:r>
        <w:r w:rsidR="00EA17FA">
          <w:rPr>
            <w:noProof/>
            <w:webHidden/>
          </w:rPr>
          <w:t>68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09" w:history="1">
        <w:r w:rsidR="006762C0" w:rsidRPr="00475DBB">
          <w:rPr>
            <w:rStyle w:val="Hiperhivatkozs"/>
            <w:noProof/>
          </w:rPr>
          <w:t>5.4.8.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Lost copper plates</w:t>
        </w:r>
        <w:r w:rsidR="006762C0">
          <w:rPr>
            <w:noProof/>
            <w:webHidden/>
          </w:rPr>
          <w:tab/>
        </w:r>
        <w:r w:rsidR="006762C0">
          <w:rPr>
            <w:noProof/>
            <w:webHidden/>
          </w:rPr>
          <w:fldChar w:fldCharType="begin"/>
        </w:r>
        <w:r w:rsidR="006762C0">
          <w:rPr>
            <w:noProof/>
            <w:webHidden/>
          </w:rPr>
          <w:instrText xml:space="preserve"> PAGEREF _Toc44578109 \h </w:instrText>
        </w:r>
        <w:r w:rsidR="006762C0">
          <w:rPr>
            <w:noProof/>
            <w:webHidden/>
          </w:rPr>
        </w:r>
        <w:r w:rsidR="006762C0">
          <w:rPr>
            <w:noProof/>
            <w:webHidden/>
          </w:rPr>
          <w:fldChar w:fldCharType="separate"/>
        </w:r>
        <w:r w:rsidR="00EA17FA">
          <w:rPr>
            <w:noProof/>
            <w:webHidden/>
          </w:rPr>
          <w:t>71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0" w:history="1">
        <w:r w:rsidR="006762C0" w:rsidRPr="00475DBB">
          <w:rPr>
            <w:rStyle w:val="Hiperhivatkozs"/>
            <w:noProof/>
          </w:rPr>
          <w:t>5.4.9.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Fractured inscriptions</w:t>
        </w:r>
        <w:r w:rsidR="006762C0">
          <w:rPr>
            <w:noProof/>
            <w:webHidden/>
          </w:rPr>
          <w:tab/>
        </w:r>
        <w:r w:rsidR="006762C0">
          <w:rPr>
            <w:noProof/>
            <w:webHidden/>
          </w:rPr>
          <w:fldChar w:fldCharType="begin"/>
        </w:r>
        <w:r w:rsidR="006762C0">
          <w:rPr>
            <w:noProof/>
            <w:webHidden/>
          </w:rPr>
          <w:instrText xml:space="preserve"> PAGEREF _Toc44578110 \h </w:instrText>
        </w:r>
        <w:r w:rsidR="006762C0">
          <w:rPr>
            <w:noProof/>
            <w:webHidden/>
          </w:rPr>
        </w:r>
        <w:r w:rsidR="006762C0">
          <w:rPr>
            <w:noProof/>
            <w:webHidden/>
          </w:rPr>
          <w:fldChar w:fldCharType="separate"/>
        </w:r>
        <w:r w:rsidR="00EA17FA">
          <w:rPr>
            <w:noProof/>
            <w:webHidden/>
          </w:rPr>
          <w:t>72</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111" w:history="1">
        <w:r w:rsidR="006762C0" w:rsidRPr="00475DBB">
          <w:rPr>
            <w:rStyle w:val="Hiperhivatkozs"/>
            <w:noProof/>
          </w:rPr>
          <w:t>6.</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Editorial Intervention</w:t>
        </w:r>
        <w:r w:rsidR="006762C0">
          <w:rPr>
            <w:noProof/>
            <w:webHidden/>
          </w:rPr>
          <w:tab/>
        </w:r>
        <w:r w:rsidR="006762C0">
          <w:rPr>
            <w:noProof/>
            <w:webHidden/>
          </w:rPr>
          <w:fldChar w:fldCharType="begin"/>
        </w:r>
        <w:r w:rsidR="006762C0">
          <w:rPr>
            <w:noProof/>
            <w:webHidden/>
          </w:rPr>
          <w:instrText xml:space="preserve"> PAGEREF _Toc44578111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12" w:history="1">
        <w:r w:rsidR="006762C0" w:rsidRPr="00475DBB">
          <w:rPr>
            <w:rStyle w:val="Hiperhivatkozs"/>
            <w:noProof/>
          </w:rPr>
          <w:t>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w:t>
        </w:r>
        <w:r w:rsidR="006762C0">
          <w:rPr>
            <w:noProof/>
            <w:webHidden/>
          </w:rPr>
          <w:tab/>
        </w:r>
        <w:r w:rsidR="006762C0">
          <w:rPr>
            <w:noProof/>
            <w:webHidden/>
          </w:rPr>
          <w:fldChar w:fldCharType="begin"/>
        </w:r>
        <w:r w:rsidR="006762C0">
          <w:rPr>
            <w:noProof/>
            <w:webHidden/>
          </w:rPr>
          <w:instrText xml:space="preserve"> PAGEREF _Toc44578112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3" w:history="1">
        <w:r w:rsidR="006762C0" w:rsidRPr="00475DBB">
          <w:rPr>
            <w:rStyle w:val="Hiperhivatkozs"/>
            <w:noProof/>
          </w:rPr>
          <w:t>6.1.1.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versus normalisation</w:t>
        </w:r>
        <w:r w:rsidR="006762C0">
          <w:rPr>
            <w:noProof/>
            <w:webHidden/>
          </w:rPr>
          <w:tab/>
        </w:r>
        <w:r w:rsidR="006762C0">
          <w:rPr>
            <w:noProof/>
            <w:webHidden/>
          </w:rPr>
          <w:fldChar w:fldCharType="begin"/>
        </w:r>
        <w:r w:rsidR="006762C0">
          <w:rPr>
            <w:noProof/>
            <w:webHidden/>
          </w:rPr>
          <w:instrText xml:space="preserve"> PAGEREF _Toc44578113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4" w:history="1">
        <w:r w:rsidR="006762C0" w:rsidRPr="00475DBB">
          <w:rPr>
            <w:rStyle w:val="Hiperhivatkozs"/>
            <w:noProof/>
          </w:rPr>
          <w:t>6.1.2.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methods for correction and normalisation</w:t>
        </w:r>
        <w:r w:rsidR="006762C0">
          <w:rPr>
            <w:noProof/>
            <w:webHidden/>
          </w:rPr>
          <w:tab/>
        </w:r>
        <w:r w:rsidR="006762C0">
          <w:rPr>
            <w:noProof/>
            <w:webHidden/>
          </w:rPr>
          <w:fldChar w:fldCharType="begin"/>
        </w:r>
        <w:r w:rsidR="006762C0">
          <w:rPr>
            <w:noProof/>
            <w:webHidden/>
          </w:rPr>
          <w:instrText xml:space="preserve"> PAGEREF _Toc44578114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5" w:history="1">
        <w:r w:rsidR="006762C0" w:rsidRPr="00475DBB">
          <w:rPr>
            <w:rStyle w:val="Hiperhivatkozs"/>
            <w:noProof/>
          </w:rPr>
          <w:t>6.1.3.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editorial intervention</w:t>
        </w:r>
        <w:r w:rsidR="006762C0">
          <w:rPr>
            <w:noProof/>
            <w:webHidden/>
          </w:rPr>
          <w:tab/>
        </w:r>
        <w:r w:rsidR="006762C0">
          <w:rPr>
            <w:noProof/>
            <w:webHidden/>
          </w:rPr>
          <w:fldChar w:fldCharType="begin"/>
        </w:r>
        <w:r w:rsidR="006762C0">
          <w:rPr>
            <w:noProof/>
            <w:webHidden/>
          </w:rPr>
          <w:instrText xml:space="preserve"> PAGEREF _Toc44578115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6" w:history="1">
        <w:r w:rsidR="006762C0" w:rsidRPr="00475DBB">
          <w:rPr>
            <w:rStyle w:val="Hiperhivatkozs"/>
            <w:noProof/>
          </w:rPr>
          <w:t>6.1.4.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 in verse</w:t>
        </w:r>
        <w:r w:rsidR="006762C0">
          <w:rPr>
            <w:noProof/>
            <w:webHidden/>
          </w:rPr>
          <w:tab/>
        </w:r>
        <w:r w:rsidR="006762C0">
          <w:rPr>
            <w:noProof/>
            <w:webHidden/>
          </w:rPr>
          <w:fldChar w:fldCharType="begin"/>
        </w:r>
        <w:r w:rsidR="006762C0">
          <w:rPr>
            <w:noProof/>
            <w:webHidden/>
          </w:rPr>
          <w:instrText xml:space="preserve"> PAGEREF _Toc44578116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17" w:history="1">
        <w:r w:rsidR="006762C0" w:rsidRPr="00475DBB">
          <w:rPr>
            <w:rStyle w:val="Hiperhivatkozs"/>
            <w:noProof/>
          </w:rPr>
          <w:t>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Correction</w:t>
        </w:r>
        <w:r w:rsidR="006762C0">
          <w:rPr>
            <w:noProof/>
            <w:webHidden/>
          </w:rPr>
          <w:tab/>
        </w:r>
        <w:r w:rsidR="006762C0">
          <w:rPr>
            <w:noProof/>
            <w:webHidden/>
          </w:rPr>
          <w:fldChar w:fldCharType="begin"/>
        </w:r>
        <w:r w:rsidR="006762C0">
          <w:rPr>
            <w:noProof/>
            <w:webHidden/>
          </w:rPr>
          <w:instrText xml:space="preserve"> PAGEREF _Toc44578117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8" w:history="1">
        <w:r w:rsidR="006762C0" w:rsidRPr="00475DBB">
          <w:rPr>
            <w:rStyle w:val="Hiperhivatkozs"/>
            <w:noProof/>
          </w:rPr>
          <w:t>6.2.1.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erroneous and uninterpretable text</w:t>
        </w:r>
        <w:r w:rsidR="006762C0">
          <w:rPr>
            <w:noProof/>
            <w:webHidden/>
          </w:rPr>
          <w:tab/>
        </w:r>
        <w:r w:rsidR="006762C0">
          <w:rPr>
            <w:noProof/>
            <w:webHidden/>
          </w:rPr>
          <w:fldChar w:fldCharType="begin"/>
        </w:r>
        <w:r w:rsidR="006762C0">
          <w:rPr>
            <w:noProof/>
            <w:webHidden/>
          </w:rPr>
          <w:instrText xml:space="preserve"> PAGEREF _Toc44578118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19" w:history="1">
        <w:r w:rsidR="006762C0" w:rsidRPr="00475DBB">
          <w:rPr>
            <w:rStyle w:val="Hiperhivatkozs"/>
            <w:noProof/>
          </w:rPr>
          <w:t>6.2.2.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Correcting erroneous text</w:t>
        </w:r>
        <w:r w:rsidR="006762C0">
          <w:rPr>
            <w:noProof/>
            <w:webHidden/>
          </w:rPr>
          <w:tab/>
        </w:r>
        <w:r w:rsidR="006762C0">
          <w:rPr>
            <w:noProof/>
            <w:webHidden/>
          </w:rPr>
          <w:fldChar w:fldCharType="begin"/>
        </w:r>
        <w:r w:rsidR="006762C0">
          <w:rPr>
            <w:noProof/>
            <w:webHidden/>
          </w:rPr>
          <w:instrText xml:space="preserve"> PAGEREF _Toc44578119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0" w:history="1">
        <w:r w:rsidR="006762C0" w:rsidRPr="00475DBB">
          <w:rPr>
            <w:rStyle w:val="Hiperhivatkozs"/>
            <w:noProof/>
          </w:rPr>
          <w:t>6.2.3.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deletion</w:t>
        </w:r>
        <w:r w:rsidR="006762C0">
          <w:rPr>
            <w:noProof/>
            <w:webHidden/>
          </w:rPr>
          <w:tab/>
        </w:r>
        <w:r w:rsidR="006762C0">
          <w:rPr>
            <w:noProof/>
            <w:webHidden/>
          </w:rPr>
          <w:fldChar w:fldCharType="begin"/>
        </w:r>
        <w:r w:rsidR="006762C0">
          <w:rPr>
            <w:noProof/>
            <w:webHidden/>
          </w:rPr>
          <w:instrText xml:space="preserve"> PAGEREF _Toc44578120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1" w:history="1">
        <w:r w:rsidR="006762C0" w:rsidRPr="00475DBB">
          <w:rPr>
            <w:rStyle w:val="Hiperhivatkozs"/>
            <w:noProof/>
          </w:rPr>
          <w:t>6.2.4.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addition</w:t>
        </w:r>
        <w:r w:rsidR="006762C0">
          <w:rPr>
            <w:noProof/>
            <w:webHidden/>
          </w:rPr>
          <w:tab/>
        </w:r>
        <w:r w:rsidR="006762C0">
          <w:rPr>
            <w:noProof/>
            <w:webHidden/>
          </w:rPr>
          <w:fldChar w:fldCharType="begin"/>
        </w:r>
        <w:r w:rsidR="006762C0">
          <w:rPr>
            <w:noProof/>
            <w:webHidden/>
          </w:rPr>
          <w:instrText xml:space="preserve"> PAGEREF _Toc44578121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2" w:history="1">
        <w:r w:rsidR="006762C0" w:rsidRPr="00475DBB">
          <w:rPr>
            <w:rStyle w:val="Hiperhivatkozs"/>
            <w:noProof/>
          </w:rPr>
          <w:t>6.2.5.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Distinguishing correction from deletion and addition</w:t>
        </w:r>
        <w:r w:rsidR="006762C0">
          <w:rPr>
            <w:noProof/>
            <w:webHidden/>
          </w:rPr>
          <w:tab/>
        </w:r>
        <w:r w:rsidR="006762C0">
          <w:rPr>
            <w:noProof/>
            <w:webHidden/>
          </w:rPr>
          <w:fldChar w:fldCharType="begin"/>
        </w:r>
        <w:r w:rsidR="006762C0">
          <w:rPr>
            <w:noProof/>
            <w:webHidden/>
          </w:rPr>
          <w:instrText xml:space="preserve"> PAGEREF _Toc44578122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3" w:history="1">
        <w:r w:rsidR="006762C0" w:rsidRPr="00475DBB">
          <w:rPr>
            <w:rStyle w:val="Hiperhivatkozs"/>
            <w:noProof/>
          </w:rPr>
          <w:t>6.2.6.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correction</w:t>
        </w:r>
        <w:r w:rsidR="006762C0">
          <w:rPr>
            <w:noProof/>
            <w:webHidden/>
          </w:rPr>
          <w:tab/>
        </w:r>
        <w:r w:rsidR="006762C0">
          <w:rPr>
            <w:noProof/>
            <w:webHidden/>
          </w:rPr>
          <w:fldChar w:fldCharType="begin"/>
        </w:r>
        <w:r w:rsidR="006762C0">
          <w:rPr>
            <w:noProof/>
            <w:webHidden/>
          </w:rPr>
          <w:instrText xml:space="preserve"> PAGEREF _Toc44578123 \h </w:instrText>
        </w:r>
        <w:r w:rsidR="006762C0">
          <w:rPr>
            <w:noProof/>
            <w:webHidden/>
          </w:rPr>
        </w:r>
        <w:r w:rsidR="006762C0">
          <w:rPr>
            <w:noProof/>
            <w:webHidden/>
          </w:rPr>
          <w:fldChar w:fldCharType="separate"/>
        </w:r>
        <w:r w:rsidR="00EA17FA">
          <w:rPr>
            <w:noProof/>
            <w:webHidden/>
          </w:rPr>
          <w:t>79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24" w:history="1">
        <w:r w:rsidR="006762C0" w:rsidRPr="00475DBB">
          <w:rPr>
            <w:rStyle w:val="Hiperhivatkozs"/>
            <w:noProof/>
          </w:rPr>
          <w:t>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Normalisation</w:t>
        </w:r>
        <w:r w:rsidR="006762C0">
          <w:rPr>
            <w:noProof/>
            <w:webHidden/>
          </w:rPr>
          <w:tab/>
        </w:r>
        <w:r w:rsidR="006762C0">
          <w:rPr>
            <w:noProof/>
            <w:webHidden/>
          </w:rPr>
          <w:fldChar w:fldCharType="begin"/>
        </w:r>
        <w:r w:rsidR="006762C0">
          <w:rPr>
            <w:noProof/>
            <w:webHidden/>
          </w:rPr>
          <w:instrText xml:space="preserve"> PAGEREF _Toc44578124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5" w:history="1">
        <w:r w:rsidR="006762C0" w:rsidRPr="00475DBB">
          <w:rPr>
            <w:rStyle w:val="Hiperhivatkozs"/>
            <w:noProof/>
          </w:rPr>
          <w:t>6.3.1.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non-standard usage</w:t>
        </w:r>
        <w:r w:rsidR="006762C0">
          <w:rPr>
            <w:noProof/>
            <w:webHidden/>
          </w:rPr>
          <w:tab/>
        </w:r>
        <w:r w:rsidR="006762C0">
          <w:rPr>
            <w:noProof/>
            <w:webHidden/>
          </w:rPr>
          <w:fldChar w:fldCharType="begin"/>
        </w:r>
        <w:r w:rsidR="006762C0">
          <w:rPr>
            <w:noProof/>
            <w:webHidden/>
          </w:rPr>
          <w:instrText xml:space="preserve"> PAGEREF _Toc44578125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6" w:history="1">
        <w:r w:rsidR="006762C0" w:rsidRPr="00475DBB">
          <w:rPr>
            <w:rStyle w:val="Hiperhivatkozs"/>
            <w:noProof/>
          </w:rPr>
          <w:t>6.3.2.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Normalising non-standard usage</w:t>
        </w:r>
        <w:r w:rsidR="006762C0">
          <w:rPr>
            <w:noProof/>
            <w:webHidden/>
          </w:rPr>
          <w:tab/>
        </w:r>
        <w:r w:rsidR="006762C0">
          <w:rPr>
            <w:noProof/>
            <w:webHidden/>
          </w:rPr>
          <w:fldChar w:fldCharType="begin"/>
        </w:r>
        <w:r w:rsidR="006762C0">
          <w:rPr>
            <w:noProof/>
            <w:webHidden/>
          </w:rPr>
          <w:instrText xml:space="preserve"> PAGEREF _Toc44578126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7" w:history="1">
        <w:r w:rsidR="006762C0" w:rsidRPr="00475DBB">
          <w:rPr>
            <w:rStyle w:val="Hiperhivatkozs"/>
            <w:noProof/>
          </w:rPr>
          <w:t>6.3.3.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Nesting normalisation and correction</w:t>
        </w:r>
        <w:r w:rsidR="006762C0">
          <w:rPr>
            <w:noProof/>
            <w:webHidden/>
          </w:rPr>
          <w:tab/>
        </w:r>
        <w:r w:rsidR="006762C0">
          <w:rPr>
            <w:noProof/>
            <w:webHidden/>
          </w:rPr>
          <w:fldChar w:fldCharType="begin"/>
        </w:r>
        <w:r w:rsidR="006762C0">
          <w:rPr>
            <w:noProof/>
            <w:webHidden/>
          </w:rPr>
          <w:instrText xml:space="preserve"> PAGEREF _Toc44578127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8" w:history="1">
        <w:r w:rsidR="006762C0" w:rsidRPr="00475DBB">
          <w:rPr>
            <w:rStyle w:val="Hiperhivatkozs"/>
            <w:noProof/>
          </w:rPr>
          <w:t>6.3.4.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normalisation</w:t>
        </w:r>
        <w:r w:rsidR="006762C0">
          <w:rPr>
            <w:noProof/>
            <w:webHidden/>
          </w:rPr>
          <w:tab/>
        </w:r>
        <w:r w:rsidR="006762C0">
          <w:rPr>
            <w:noProof/>
            <w:webHidden/>
          </w:rPr>
          <w:fldChar w:fldCharType="begin"/>
        </w:r>
        <w:r w:rsidR="006762C0">
          <w:rPr>
            <w:noProof/>
            <w:webHidden/>
          </w:rPr>
          <w:instrText xml:space="preserve"> PAGEREF _Toc44578128 \h </w:instrText>
        </w:r>
        <w:r w:rsidR="006762C0">
          <w:rPr>
            <w:noProof/>
            <w:webHidden/>
          </w:rPr>
        </w:r>
        <w:r w:rsidR="006762C0">
          <w:rPr>
            <w:noProof/>
            <w:webHidden/>
          </w:rPr>
          <w:fldChar w:fldCharType="separate"/>
        </w:r>
        <w:r w:rsidR="00EA17FA">
          <w:rPr>
            <w:noProof/>
            <w:webHidden/>
          </w:rPr>
          <w:t>81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29" w:history="1">
        <w:r w:rsidR="006762C0" w:rsidRPr="00475DBB">
          <w:rPr>
            <w:rStyle w:val="Hiperhivatkozs"/>
            <w:noProof/>
          </w:rPr>
          <w:t>6.3.5.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How non-standard is non-standard?</w:t>
        </w:r>
        <w:r w:rsidR="006762C0">
          <w:rPr>
            <w:noProof/>
            <w:webHidden/>
          </w:rPr>
          <w:tab/>
        </w:r>
        <w:r w:rsidR="006762C0">
          <w:rPr>
            <w:noProof/>
            <w:webHidden/>
          </w:rPr>
          <w:fldChar w:fldCharType="begin"/>
        </w:r>
        <w:r w:rsidR="006762C0">
          <w:rPr>
            <w:noProof/>
            <w:webHidden/>
          </w:rPr>
          <w:instrText xml:space="preserve"> PAGEREF _Toc44578129 \h </w:instrText>
        </w:r>
        <w:r w:rsidR="006762C0">
          <w:rPr>
            <w:noProof/>
            <w:webHidden/>
          </w:rPr>
        </w:r>
        <w:r w:rsidR="006762C0">
          <w:rPr>
            <w:noProof/>
            <w:webHidden/>
          </w:rPr>
          <w:fldChar w:fldCharType="separate"/>
        </w:r>
        <w:r w:rsidR="00EA17FA">
          <w:rPr>
            <w:noProof/>
            <w:webHidden/>
          </w:rPr>
          <w:t>82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0" w:history="1">
        <w:r w:rsidR="006762C0" w:rsidRPr="00475DBB">
          <w:rPr>
            <w:rStyle w:val="Hiperhivatkozs"/>
            <w:noProof/>
          </w:rPr>
          <w:t>6.3.6.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Supplying punctuation</w:t>
        </w:r>
        <w:r w:rsidR="006762C0">
          <w:rPr>
            <w:noProof/>
            <w:webHidden/>
          </w:rPr>
          <w:tab/>
        </w:r>
        <w:r w:rsidR="006762C0">
          <w:rPr>
            <w:noProof/>
            <w:webHidden/>
          </w:rPr>
          <w:fldChar w:fldCharType="begin"/>
        </w:r>
        <w:r w:rsidR="006762C0">
          <w:rPr>
            <w:noProof/>
            <w:webHidden/>
          </w:rPr>
          <w:instrText xml:space="preserve"> PAGEREF _Toc44578130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1" w:history="1">
        <w:r w:rsidR="006762C0" w:rsidRPr="00475DBB">
          <w:rPr>
            <w:rStyle w:val="Hiperhivatkozs"/>
            <w:noProof/>
          </w:rPr>
          <w:t>6.3.7.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Automated normalisation</w:t>
        </w:r>
        <w:r w:rsidR="006762C0">
          <w:rPr>
            <w:noProof/>
            <w:webHidden/>
          </w:rPr>
          <w:tab/>
        </w:r>
        <w:r w:rsidR="006762C0">
          <w:rPr>
            <w:noProof/>
            <w:webHidden/>
          </w:rPr>
          <w:fldChar w:fldCharType="begin"/>
        </w:r>
        <w:r w:rsidR="006762C0">
          <w:rPr>
            <w:noProof/>
            <w:webHidden/>
          </w:rPr>
          <w:instrText xml:space="preserve"> PAGEREF _Toc44578131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32" w:history="1">
        <w:r w:rsidR="006762C0" w:rsidRPr="00475DBB">
          <w:rPr>
            <w:rStyle w:val="Hiperhivatkozs"/>
            <w:noProof/>
          </w:rPr>
          <w:t>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Restoring Lacunae</w:t>
        </w:r>
        <w:r w:rsidR="006762C0">
          <w:rPr>
            <w:noProof/>
            <w:webHidden/>
          </w:rPr>
          <w:tab/>
        </w:r>
        <w:r w:rsidR="006762C0">
          <w:rPr>
            <w:noProof/>
            <w:webHidden/>
          </w:rPr>
          <w:fldChar w:fldCharType="begin"/>
        </w:r>
        <w:r w:rsidR="006762C0">
          <w:rPr>
            <w:noProof/>
            <w:webHidden/>
          </w:rPr>
          <w:instrText xml:space="preserve"> PAGEREF _Toc44578132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3" w:history="1">
        <w:r w:rsidR="006762C0" w:rsidRPr="00475DBB">
          <w:rPr>
            <w:rStyle w:val="Hiperhivatkozs"/>
            <w:noProof/>
          </w:rPr>
          <w:t>6.4.1.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restored text</w:t>
        </w:r>
        <w:r w:rsidR="006762C0">
          <w:rPr>
            <w:noProof/>
            <w:webHidden/>
          </w:rPr>
          <w:tab/>
        </w:r>
        <w:r w:rsidR="006762C0">
          <w:rPr>
            <w:noProof/>
            <w:webHidden/>
          </w:rPr>
          <w:fldChar w:fldCharType="begin"/>
        </w:r>
        <w:r w:rsidR="006762C0">
          <w:rPr>
            <w:noProof/>
            <w:webHidden/>
          </w:rPr>
          <w:instrText xml:space="preserve"> PAGEREF _Toc44578133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4" w:history="1">
        <w:r w:rsidR="006762C0" w:rsidRPr="00475DBB">
          <w:rPr>
            <w:rStyle w:val="Hiperhivatkozs"/>
            <w:noProof/>
          </w:rPr>
          <w:t>6.4.2.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basis of restoration</w:t>
        </w:r>
        <w:r w:rsidR="006762C0">
          <w:rPr>
            <w:noProof/>
            <w:webHidden/>
          </w:rPr>
          <w:tab/>
        </w:r>
        <w:r w:rsidR="006762C0">
          <w:rPr>
            <w:noProof/>
            <w:webHidden/>
          </w:rPr>
          <w:fldChar w:fldCharType="begin"/>
        </w:r>
        <w:r w:rsidR="006762C0">
          <w:rPr>
            <w:noProof/>
            <w:webHidden/>
          </w:rPr>
          <w:instrText xml:space="preserve"> PAGEREF _Toc44578134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135" w:history="1">
        <w:r w:rsidR="006762C0" w:rsidRPr="00475DBB">
          <w:rPr>
            <w:rStyle w:val="Hiperhivatkozs"/>
            <w:noProof/>
          </w:rPr>
          <w:t>7.</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Additional Information in the Edition</w:t>
        </w:r>
        <w:r w:rsidR="006762C0">
          <w:rPr>
            <w:noProof/>
            <w:webHidden/>
          </w:rPr>
          <w:tab/>
        </w:r>
        <w:r w:rsidR="006762C0">
          <w:rPr>
            <w:noProof/>
            <w:webHidden/>
          </w:rPr>
          <w:fldChar w:fldCharType="begin"/>
        </w:r>
        <w:r w:rsidR="006762C0">
          <w:rPr>
            <w:noProof/>
            <w:webHidden/>
          </w:rPr>
          <w:instrText xml:space="preserve"> PAGEREF _Toc44578135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36" w:history="1">
        <w:r w:rsidR="006762C0" w:rsidRPr="00475DBB">
          <w:rPr>
            <w:rStyle w:val="Hiperhivatkozs"/>
            <w:noProof/>
          </w:rPr>
          <w:t>7.1.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Values</w:t>
        </w:r>
        <w:r w:rsidR="006762C0">
          <w:rPr>
            <w:noProof/>
            <w:webHidden/>
          </w:rPr>
          <w:tab/>
        </w:r>
        <w:r w:rsidR="006762C0">
          <w:rPr>
            <w:noProof/>
            <w:webHidden/>
          </w:rPr>
          <w:fldChar w:fldCharType="begin"/>
        </w:r>
        <w:r w:rsidR="006762C0">
          <w:rPr>
            <w:noProof/>
            <w:webHidden/>
          </w:rPr>
          <w:instrText xml:space="preserve"> PAGEREF _Toc44578136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7" w:history="1">
        <w:r w:rsidR="006762C0" w:rsidRPr="00475DBB">
          <w:rPr>
            <w:rStyle w:val="Hiperhivatkozs"/>
            <w:noProof/>
          </w:rPr>
          <w:t>7.1.1.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numeral markup</w:t>
        </w:r>
        <w:r w:rsidR="006762C0">
          <w:rPr>
            <w:noProof/>
            <w:webHidden/>
          </w:rPr>
          <w:tab/>
        </w:r>
        <w:r w:rsidR="006762C0">
          <w:rPr>
            <w:noProof/>
            <w:webHidden/>
          </w:rPr>
          <w:fldChar w:fldCharType="begin"/>
        </w:r>
        <w:r w:rsidR="006762C0">
          <w:rPr>
            <w:noProof/>
            <w:webHidden/>
          </w:rPr>
          <w:instrText xml:space="preserve"> PAGEREF _Toc44578137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8" w:history="1">
        <w:r w:rsidR="006762C0" w:rsidRPr="00475DBB">
          <w:rPr>
            <w:rStyle w:val="Hiperhivatkozs"/>
            <w:noProof/>
          </w:rPr>
          <w:t>7.1.2.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Difficulties in reading numbers</w:t>
        </w:r>
        <w:r w:rsidR="006762C0">
          <w:rPr>
            <w:noProof/>
            <w:webHidden/>
          </w:rPr>
          <w:tab/>
        </w:r>
        <w:r w:rsidR="006762C0">
          <w:rPr>
            <w:noProof/>
            <w:webHidden/>
          </w:rPr>
          <w:fldChar w:fldCharType="begin"/>
        </w:r>
        <w:r w:rsidR="006762C0">
          <w:rPr>
            <w:noProof/>
            <w:webHidden/>
          </w:rPr>
          <w:instrText xml:space="preserve"> PAGEREF _Toc44578138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39" w:history="1">
        <w:r w:rsidR="006762C0" w:rsidRPr="00475DBB">
          <w:rPr>
            <w:rStyle w:val="Hiperhivatkozs"/>
            <w:noProof/>
          </w:rPr>
          <w:t>7.1.3.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intervention and numerals</w:t>
        </w:r>
        <w:r w:rsidR="006762C0">
          <w:rPr>
            <w:noProof/>
            <w:webHidden/>
          </w:rPr>
          <w:tab/>
        </w:r>
        <w:r w:rsidR="006762C0">
          <w:rPr>
            <w:noProof/>
            <w:webHidden/>
          </w:rPr>
          <w:fldChar w:fldCharType="begin"/>
        </w:r>
        <w:r w:rsidR="006762C0">
          <w:rPr>
            <w:noProof/>
            <w:webHidden/>
          </w:rPr>
          <w:instrText xml:space="preserve"> PAGEREF _Toc44578139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0" w:history="1">
        <w:r w:rsidR="006762C0" w:rsidRPr="00475DBB">
          <w:rPr>
            <w:rStyle w:val="Hiperhivatkozs"/>
            <w:noProof/>
          </w:rPr>
          <w:t>7.1.4.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Numbers expressed in words</w:t>
        </w:r>
        <w:r w:rsidR="006762C0">
          <w:rPr>
            <w:noProof/>
            <w:webHidden/>
          </w:rPr>
          <w:tab/>
        </w:r>
        <w:r w:rsidR="006762C0">
          <w:rPr>
            <w:noProof/>
            <w:webHidden/>
          </w:rPr>
          <w:fldChar w:fldCharType="begin"/>
        </w:r>
        <w:r w:rsidR="006762C0">
          <w:rPr>
            <w:noProof/>
            <w:webHidden/>
          </w:rPr>
          <w:instrText xml:space="preserve"> PAGEREF _Toc44578140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41" w:history="1">
        <w:r w:rsidR="006762C0" w:rsidRPr="00475DBB">
          <w:rPr>
            <w:rStyle w:val="Hiperhivatkozs"/>
            <w:noProof/>
          </w:rPr>
          <w:t>7.2.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the Edition</w:t>
        </w:r>
        <w:r w:rsidR="006762C0">
          <w:rPr>
            <w:noProof/>
            <w:webHidden/>
          </w:rPr>
          <w:tab/>
        </w:r>
        <w:r w:rsidR="006762C0">
          <w:rPr>
            <w:noProof/>
            <w:webHidden/>
          </w:rPr>
          <w:fldChar w:fldCharType="begin"/>
        </w:r>
        <w:r w:rsidR="006762C0">
          <w:rPr>
            <w:noProof/>
            <w:webHidden/>
          </w:rPr>
          <w:instrText xml:space="preserve"> PAGEREF _Toc44578141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2" w:history="1">
        <w:r w:rsidR="006762C0" w:rsidRPr="00475DBB">
          <w:rPr>
            <w:rStyle w:val="Hiperhivatkozs"/>
            <w:noProof/>
          </w:rPr>
          <w:t>7.2.1.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consisting of sections in different languages</w:t>
        </w:r>
        <w:r w:rsidR="006762C0">
          <w:rPr>
            <w:noProof/>
            <w:webHidden/>
          </w:rPr>
          <w:tab/>
        </w:r>
        <w:r w:rsidR="006762C0">
          <w:rPr>
            <w:noProof/>
            <w:webHidden/>
          </w:rPr>
          <w:fldChar w:fldCharType="begin"/>
        </w:r>
        <w:r w:rsidR="006762C0">
          <w:rPr>
            <w:noProof/>
            <w:webHidden/>
          </w:rPr>
          <w:instrText xml:space="preserve"> PAGEREF _Toc44578142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3" w:history="1">
        <w:r w:rsidR="006762C0" w:rsidRPr="00475DBB">
          <w:rPr>
            <w:rStyle w:val="Hiperhivatkozs"/>
            <w:noProof/>
          </w:rPr>
          <w:t>7.2.2.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containing foreign words or phrases</w:t>
        </w:r>
        <w:r w:rsidR="006762C0">
          <w:rPr>
            <w:noProof/>
            <w:webHidden/>
          </w:rPr>
          <w:tab/>
        </w:r>
        <w:r w:rsidR="006762C0">
          <w:rPr>
            <w:noProof/>
            <w:webHidden/>
          </w:rPr>
          <w:fldChar w:fldCharType="begin"/>
        </w:r>
        <w:r w:rsidR="006762C0">
          <w:rPr>
            <w:noProof/>
            <w:webHidden/>
          </w:rPr>
          <w:instrText xml:space="preserve"> PAGEREF _Toc44578143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44" w:history="1">
        <w:r w:rsidR="006762C0" w:rsidRPr="00475DBB">
          <w:rPr>
            <w:rStyle w:val="Hiperhivatkozs"/>
            <w:noProof/>
          </w:rPr>
          <w:t>7.3.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_Toc44578144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45" w:history="1">
        <w:r w:rsidR="006762C0" w:rsidRPr="00475DBB">
          <w:rPr>
            <w:rStyle w:val="Hiperhivatkozs"/>
            <w:noProof/>
          </w:rPr>
          <w:t>7.4.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Optional Encoding of Semantic Features</w:t>
        </w:r>
        <w:r w:rsidR="006762C0">
          <w:rPr>
            <w:noProof/>
            <w:webHidden/>
          </w:rPr>
          <w:tab/>
        </w:r>
        <w:r w:rsidR="006762C0">
          <w:rPr>
            <w:noProof/>
            <w:webHidden/>
          </w:rPr>
          <w:fldChar w:fldCharType="begin"/>
        </w:r>
        <w:r w:rsidR="006762C0">
          <w:rPr>
            <w:noProof/>
            <w:webHidden/>
          </w:rPr>
          <w:instrText xml:space="preserve"> PAGEREF _Toc44578145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6" w:history="1">
        <w:r w:rsidR="006762C0" w:rsidRPr="00475DBB">
          <w:rPr>
            <w:rStyle w:val="Hiperhivatkozs"/>
            <w:noProof/>
          </w:rPr>
          <w:t>7.4.1.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Personal names</w:t>
        </w:r>
        <w:r w:rsidR="006762C0">
          <w:rPr>
            <w:noProof/>
            <w:webHidden/>
          </w:rPr>
          <w:tab/>
        </w:r>
        <w:r w:rsidR="006762C0">
          <w:rPr>
            <w:noProof/>
            <w:webHidden/>
          </w:rPr>
          <w:fldChar w:fldCharType="begin"/>
        </w:r>
        <w:r w:rsidR="006762C0">
          <w:rPr>
            <w:noProof/>
            <w:webHidden/>
          </w:rPr>
          <w:instrText xml:space="preserve"> PAGEREF _Toc44578146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7" w:history="1">
        <w:r w:rsidR="006762C0" w:rsidRPr="00475DBB">
          <w:rPr>
            <w:rStyle w:val="Hiperhivatkozs"/>
            <w:noProof/>
          </w:rPr>
          <w:t>7.4.2.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Adding ranks and roles to names</w:t>
        </w:r>
        <w:r w:rsidR="006762C0">
          <w:rPr>
            <w:noProof/>
            <w:webHidden/>
          </w:rPr>
          <w:tab/>
        </w:r>
        <w:r w:rsidR="006762C0">
          <w:rPr>
            <w:noProof/>
            <w:webHidden/>
          </w:rPr>
          <w:fldChar w:fldCharType="begin"/>
        </w:r>
        <w:r w:rsidR="006762C0">
          <w:rPr>
            <w:noProof/>
            <w:webHidden/>
          </w:rPr>
          <w:instrText xml:space="preserve"> PAGEREF _Toc44578147 \h </w:instrText>
        </w:r>
        <w:r w:rsidR="006762C0">
          <w:rPr>
            <w:noProof/>
            <w:webHidden/>
          </w:rPr>
        </w:r>
        <w:r w:rsidR="006762C0">
          <w:rPr>
            <w:noProof/>
            <w:webHidden/>
          </w:rPr>
          <w:fldChar w:fldCharType="separate"/>
        </w:r>
        <w:r w:rsidR="00EA17FA">
          <w:rPr>
            <w:noProof/>
            <w:webHidden/>
          </w:rPr>
          <w:t>90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8" w:history="1">
        <w:r w:rsidR="006762C0" w:rsidRPr="00475DBB">
          <w:rPr>
            <w:rStyle w:val="Hiperhivatkozs"/>
            <w:noProof/>
          </w:rPr>
          <w:t>7.4.3.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 names</w:t>
        </w:r>
        <w:r w:rsidR="006762C0">
          <w:rPr>
            <w:noProof/>
            <w:webHidden/>
          </w:rPr>
          <w:tab/>
        </w:r>
        <w:r w:rsidR="006762C0">
          <w:rPr>
            <w:noProof/>
            <w:webHidden/>
          </w:rPr>
          <w:fldChar w:fldCharType="begin"/>
        </w:r>
        <w:r w:rsidR="006762C0">
          <w:rPr>
            <w:noProof/>
            <w:webHidden/>
          </w:rPr>
          <w:instrText xml:space="preserve"> PAGEREF _Toc44578148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49" w:history="1">
        <w:r w:rsidR="006762C0" w:rsidRPr="00475DBB">
          <w:rPr>
            <w:rStyle w:val="Hiperhivatkozs"/>
            <w:noProof/>
          </w:rPr>
          <w:t>7.4.4.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Measurements</w:t>
        </w:r>
        <w:r w:rsidR="006762C0">
          <w:rPr>
            <w:noProof/>
            <w:webHidden/>
          </w:rPr>
          <w:tab/>
        </w:r>
        <w:r w:rsidR="006762C0">
          <w:rPr>
            <w:noProof/>
            <w:webHidden/>
          </w:rPr>
          <w:fldChar w:fldCharType="begin"/>
        </w:r>
        <w:r w:rsidR="006762C0">
          <w:rPr>
            <w:noProof/>
            <w:webHidden/>
          </w:rPr>
          <w:instrText xml:space="preserve"> PAGEREF _Toc44578149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0" w:history="1">
        <w:r w:rsidR="006762C0" w:rsidRPr="00475DBB">
          <w:rPr>
            <w:rStyle w:val="Hiperhivatkozs"/>
            <w:noProof/>
          </w:rPr>
          <w:t>7.4.5.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Tagged semantic features interacting with text or markup</w:t>
        </w:r>
        <w:r w:rsidR="006762C0">
          <w:rPr>
            <w:noProof/>
            <w:webHidden/>
          </w:rPr>
          <w:tab/>
        </w:r>
        <w:r w:rsidR="006762C0">
          <w:rPr>
            <w:noProof/>
            <w:webHidden/>
          </w:rPr>
          <w:fldChar w:fldCharType="begin"/>
        </w:r>
        <w:r w:rsidR="006762C0">
          <w:rPr>
            <w:noProof/>
            <w:webHidden/>
          </w:rPr>
          <w:instrText xml:space="preserve"> PAGEREF _Toc44578150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51" w:history="1">
        <w:r w:rsidR="006762C0" w:rsidRPr="00475DBB">
          <w:rPr>
            <w:rStyle w:val="Hiperhivatkozs"/>
            <w:noProof/>
          </w:rPr>
          <w:t>7.5.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Visual Features</w:t>
        </w:r>
        <w:r w:rsidR="006762C0">
          <w:rPr>
            <w:noProof/>
            <w:webHidden/>
          </w:rPr>
          <w:tab/>
        </w:r>
        <w:r w:rsidR="006762C0">
          <w:rPr>
            <w:noProof/>
            <w:webHidden/>
          </w:rPr>
          <w:fldChar w:fldCharType="begin"/>
        </w:r>
        <w:r w:rsidR="006762C0">
          <w:rPr>
            <w:noProof/>
            <w:webHidden/>
          </w:rPr>
          <w:instrText xml:space="preserve"> PAGEREF _Toc44578151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2" w:history="1">
        <w:r w:rsidR="006762C0" w:rsidRPr="00475DBB">
          <w:rPr>
            <w:rStyle w:val="Hiperhivatkozs"/>
            <w:noProof/>
          </w:rPr>
          <w:t>7.5.1.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scope of visual features encoded in attributes</w:t>
        </w:r>
        <w:r w:rsidR="006762C0">
          <w:rPr>
            <w:noProof/>
            <w:webHidden/>
          </w:rPr>
          <w:tab/>
        </w:r>
        <w:r w:rsidR="006762C0">
          <w:rPr>
            <w:noProof/>
            <w:webHidden/>
          </w:rPr>
          <w:fldChar w:fldCharType="begin"/>
        </w:r>
        <w:r w:rsidR="006762C0">
          <w:rPr>
            <w:noProof/>
            <w:webHidden/>
          </w:rPr>
          <w:instrText xml:space="preserve"> PAGEREF _Toc44578152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3" w:history="1">
        <w:r w:rsidR="006762C0" w:rsidRPr="00475DBB">
          <w:rPr>
            <w:rStyle w:val="Hiperhivatkozs"/>
            <w:noProof/>
          </w:rPr>
          <w:t>7.5.2.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Alignment</w:t>
        </w:r>
        <w:r w:rsidR="006762C0">
          <w:rPr>
            <w:noProof/>
            <w:webHidden/>
          </w:rPr>
          <w:tab/>
        </w:r>
        <w:r w:rsidR="006762C0">
          <w:rPr>
            <w:noProof/>
            <w:webHidden/>
          </w:rPr>
          <w:fldChar w:fldCharType="begin"/>
        </w:r>
        <w:r w:rsidR="006762C0">
          <w:rPr>
            <w:noProof/>
            <w:webHidden/>
          </w:rPr>
          <w:instrText xml:space="preserve"> PAGEREF _Toc44578153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4" w:history="1">
        <w:r w:rsidR="006762C0" w:rsidRPr="00475DBB">
          <w:rPr>
            <w:rStyle w:val="Hiperhivatkozs"/>
            <w:noProof/>
          </w:rPr>
          <w:t>7.5.3.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Directionality and orientation</w:t>
        </w:r>
        <w:r w:rsidR="006762C0">
          <w:rPr>
            <w:noProof/>
            <w:webHidden/>
          </w:rPr>
          <w:tab/>
        </w:r>
        <w:r w:rsidR="006762C0">
          <w:rPr>
            <w:noProof/>
            <w:webHidden/>
          </w:rPr>
          <w:fldChar w:fldCharType="begin"/>
        </w:r>
        <w:r w:rsidR="006762C0">
          <w:rPr>
            <w:noProof/>
            <w:webHidden/>
          </w:rPr>
          <w:instrText xml:space="preserve"> PAGEREF _Toc44578154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5" w:history="1">
        <w:r w:rsidR="006762C0" w:rsidRPr="00475DBB">
          <w:rPr>
            <w:rStyle w:val="Hiperhivatkozs"/>
            <w:noProof/>
          </w:rPr>
          <w:t>7.5.4.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Script</w:t>
        </w:r>
        <w:r w:rsidR="006762C0">
          <w:rPr>
            <w:noProof/>
            <w:webHidden/>
          </w:rPr>
          <w:tab/>
        </w:r>
        <w:r w:rsidR="006762C0">
          <w:rPr>
            <w:noProof/>
            <w:webHidden/>
          </w:rPr>
          <w:fldChar w:fldCharType="begin"/>
        </w:r>
        <w:r w:rsidR="006762C0">
          <w:rPr>
            <w:noProof/>
            <w:webHidden/>
          </w:rPr>
          <w:instrText xml:space="preserve"> PAGEREF _Toc44578155 \h </w:instrText>
        </w:r>
        <w:r w:rsidR="006762C0">
          <w:rPr>
            <w:noProof/>
            <w:webHidden/>
          </w:rPr>
        </w:r>
        <w:r w:rsidR="006762C0">
          <w:rPr>
            <w:noProof/>
            <w:webHidden/>
          </w:rPr>
          <w:fldChar w:fldCharType="separate"/>
        </w:r>
        <w:r w:rsidR="00EA17FA">
          <w:rPr>
            <w:noProof/>
            <w:webHidden/>
          </w:rPr>
          <w:t>94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6" w:history="1">
        <w:r w:rsidR="006762C0" w:rsidRPr="00475DBB">
          <w:rPr>
            <w:rStyle w:val="Hiperhivatkozs"/>
            <w:noProof/>
          </w:rPr>
          <w:t>7.5.5.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Lettering</w:t>
        </w:r>
        <w:r w:rsidR="006762C0">
          <w:rPr>
            <w:noProof/>
            <w:webHidden/>
          </w:rPr>
          <w:tab/>
        </w:r>
        <w:r w:rsidR="006762C0">
          <w:rPr>
            <w:noProof/>
            <w:webHidden/>
          </w:rPr>
          <w:fldChar w:fldCharType="begin"/>
        </w:r>
        <w:r w:rsidR="006762C0">
          <w:rPr>
            <w:noProof/>
            <w:webHidden/>
          </w:rPr>
          <w:instrText xml:space="preserve"> PAGEREF _Toc44578156 \h </w:instrText>
        </w:r>
        <w:r w:rsidR="006762C0">
          <w:rPr>
            <w:noProof/>
            <w:webHidden/>
          </w:rPr>
        </w:r>
        <w:r w:rsidR="006762C0">
          <w:rPr>
            <w:noProof/>
            <w:webHidden/>
          </w:rPr>
          <w:fldChar w:fldCharType="separate"/>
        </w:r>
        <w:r w:rsidR="00EA17FA">
          <w:rPr>
            <w:noProof/>
            <w:webHidden/>
          </w:rPr>
          <w:t>95</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157" w:history="1">
        <w:r w:rsidR="006762C0" w:rsidRPr="00475DBB">
          <w:rPr>
            <w:rStyle w:val="Hiperhivatkozs"/>
            <w:noProof/>
          </w:rPr>
          <w:t>8.</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General Guidance for Tidy XML Code</w:t>
        </w:r>
        <w:r w:rsidR="006762C0">
          <w:rPr>
            <w:noProof/>
            <w:webHidden/>
          </w:rPr>
          <w:tab/>
        </w:r>
        <w:r w:rsidR="006762C0">
          <w:rPr>
            <w:noProof/>
            <w:webHidden/>
          </w:rPr>
          <w:fldChar w:fldCharType="begin"/>
        </w:r>
        <w:r w:rsidR="006762C0">
          <w:rPr>
            <w:noProof/>
            <w:webHidden/>
          </w:rPr>
          <w:instrText xml:space="preserve"> PAGEREF _Toc44578157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58" w:history="1">
        <w:r w:rsidR="006762C0" w:rsidRPr="00475DBB">
          <w:rPr>
            <w:rStyle w:val="Hiperhivatkozs"/>
            <w:noProof/>
          </w:rPr>
          <w:t>8.1.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and New Lines in the Code</w:t>
        </w:r>
        <w:r w:rsidR="006762C0">
          <w:rPr>
            <w:noProof/>
            <w:webHidden/>
          </w:rPr>
          <w:tab/>
        </w:r>
        <w:r w:rsidR="006762C0">
          <w:rPr>
            <w:noProof/>
            <w:webHidden/>
          </w:rPr>
          <w:fldChar w:fldCharType="begin"/>
        </w:r>
        <w:r w:rsidR="006762C0">
          <w:rPr>
            <w:noProof/>
            <w:webHidden/>
          </w:rPr>
          <w:instrText xml:space="preserve"> PAGEREF _Toc44578158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59" w:history="1">
        <w:r w:rsidR="006762C0" w:rsidRPr="00475DBB">
          <w:rPr>
            <w:rStyle w:val="Hiperhivatkozs"/>
            <w:noProof/>
          </w:rPr>
          <w:t>8.1.1.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White space</w:t>
        </w:r>
        <w:r w:rsidR="006762C0">
          <w:rPr>
            <w:noProof/>
            <w:webHidden/>
          </w:rPr>
          <w:tab/>
        </w:r>
        <w:r w:rsidR="006762C0">
          <w:rPr>
            <w:noProof/>
            <w:webHidden/>
          </w:rPr>
          <w:fldChar w:fldCharType="begin"/>
        </w:r>
        <w:r w:rsidR="006762C0">
          <w:rPr>
            <w:noProof/>
            <w:webHidden/>
          </w:rPr>
          <w:instrText xml:space="preserve"> PAGEREF _Toc44578159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0" w:history="1">
        <w:r w:rsidR="006762C0" w:rsidRPr="00475DBB">
          <w:rPr>
            <w:rStyle w:val="Hiperhivatkozs"/>
            <w:noProof/>
          </w:rPr>
          <w:t>8.1.2.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spaces and markup</w:t>
        </w:r>
        <w:r w:rsidR="006762C0">
          <w:rPr>
            <w:noProof/>
            <w:webHidden/>
          </w:rPr>
          <w:tab/>
        </w:r>
        <w:r w:rsidR="006762C0">
          <w:rPr>
            <w:noProof/>
            <w:webHidden/>
          </w:rPr>
          <w:fldChar w:fldCharType="begin"/>
        </w:r>
        <w:r w:rsidR="006762C0">
          <w:rPr>
            <w:noProof/>
            <w:webHidden/>
          </w:rPr>
          <w:instrText xml:space="preserve"> PAGEREF _Toc44578160 \h </w:instrText>
        </w:r>
        <w:r w:rsidR="006762C0">
          <w:rPr>
            <w:noProof/>
            <w:webHidden/>
          </w:rPr>
        </w:r>
        <w:r w:rsidR="006762C0">
          <w:rPr>
            <w:noProof/>
            <w:webHidden/>
          </w:rPr>
          <w:fldChar w:fldCharType="separate"/>
        </w:r>
        <w:r w:rsidR="00EA17FA">
          <w:rPr>
            <w:noProof/>
            <w:webHidden/>
          </w:rPr>
          <w:t>97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1" w:history="1">
        <w:r w:rsidR="006762C0" w:rsidRPr="00475DBB">
          <w:rPr>
            <w:rStyle w:val="Hiperhivatkozs"/>
            <w:noProof/>
          </w:rPr>
          <w:t>8.1.3.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hyphens and markup</w:t>
        </w:r>
        <w:r w:rsidR="006762C0">
          <w:rPr>
            <w:noProof/>
            <w:webHidden/>
          </w:rPr>
          <w:tab/>
        </w:r>
        <w:r w:rsidR="006762C0">
          <w:rPr>
            <w:noProof/>
            <w:webHidden/>
          </w:rPr>
          <w:fldChar w:fldCharType="begin"/>
        </w:r>
        <w:r w:rsidR="006762C0">
          <w:rPr>
            <w:noProof/>
            <w:webHidden/>
          </w:rPr>
          <w:instrText xml:space="preserve"> PAGEREF _Toc44578161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62" w:history="1">
        <w:r w:rsidR="006762C0" w:rsidRPr="00475DBB">
          <w:rPr>
            <w:rStyle w:val="Hiperhivatkozs"/>
            <w:noProof/>
          </w:rPr>
          <w:t>8.2.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Top to Bottom Hierarchy</w:t>
        </w:r>
        <w:r w:rsidR="006762C0">
          <w:rPr>
            <w:noProof/>
            <w:webHidden/>
          </w:rPr>
          <w:tab/>
        </w:r>
        <w:r w:rsidR="006762C0">
          <w:rPr>
            <w:noProof/>
            <w:webHidden/>
          </w:rPr>
          <w:fldChar w:fldCharType="begin"/>
        </w:r>
        <w:r w:rsidR="006762C0">
          <w:rPr>
            <w:noProof/>
            <w:webHidden/>
          </w:rPr>
          <w:instrText xml:space="preserve"> PAGEREF _Toc44578162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3" w:history="1">
        <w:r w:rsidR="006762C0" w:rsidRPr="00475DBB">
          <w:rPr>
            <w:rStyle w:val="Hiperhivatkozs"/>
            <w:noProof/>
          </w:rPr>
          <w:t>8.2.1.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XML structure and extrinsic structure</w:t>
        </w:r>
        <w:r w:rsidR="006762C0">
          <w:rPr>
            <w:noProof/>
            <w:webHidden/>
          </w:rPr>
          <w:tab/>
        </w:r>
        <w:r w:rsidR="006762C0">
          <w:rPr>
            <w:noProof/>
            <w:webHidden/>
          </w:rPr>
          <w:fldChar w:fldCharType="begin"/>
        </w:r>
        <w:r w:rsidR="006762C0">
          <w:rPr>
            <w:noProof/>
            <w:webHidden/>
          </w:rPr>
          <w:instrText xml:space="preserve"> PAGEREF _Toc44578163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4" w:history="1">
        <w:r w:rsidR="006762C0" w:rsidRPr="00475DBB">
          <w:rPr>
            <w:rStyle w:val="Hiperhivatkozs"/>
            <w:noProof/>
          </w:rPr>
          <w:t>8.2.2.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intrinsic structure</w:t>
        </w:r>
        <w:r w:rsidR="006762C0">
          <w:rPr>
            <w:noProof/>
            <w:webHidden/>
          </w:rPr>
          <w:tab/>
        </w:r>
        <w:r w:rsidR="006762C0">
          <w:rPr>
            <w:noProof/>
            <w:webHidden/>
          </w:rPr>
          <w:fldChar w:fldCharType="begin"/>
        </w:r>
        <w:r w:rsidR="006762C0">
          <w:rPr>
            <w:noProof/>
            <w:webHidden/>
          </w:rPr>
          <w:instrText xml:space="preserve"> PAGEREF _Toc44578164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5" w:history="1">
        <w:r w:rsidR="006762C0" w:rsidRPr="00475DBB">
          <w:rPr>
            <w:rStyle w:val="Hiperhivatkozs"/>
            <w:noProof/>
          </w:rPr>
          <w:t>8.2.3.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extrinsic structure</w:t>
        </w:r>
        <w:r w:rsidR="006762C0">
          <w:rPr>
            <w:noProof/>
            <w:webHidden/>
          </w:rPr>
          <w:tab/>
        </w:r>
        <w:r w:rsidR="006762C0">
          <w:rPr>
            <w:noProof/>
            <w:webHidden/>
          </w:rPr>
          <w:fldChar w:fldCharType="begin"/>
        </w:r>
        <w:r w:rsidR="006762C0">
          <w:rPr>
            <w:noProof/>
            <w:webHidden/>
          </w:rPr>
          <w:instrText xml:space="preserve"> PAGEREF _Toc44578165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6" w:history="1">
        <w:r w:rsidR="006762C0" w:rsidRPr="00475DBB">
          <w:rPr>
            <w:rStyle w:val="Hiperhivatkozs"/>
            <w:noProof/>
          </w:rPr>
          <w:t>8.2.4.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local features</w:t>
        </w:r>
        <w:r w:rsidR="006762C0">
          <w:rPr>
            <w:noProof/>
            <w:webHidden/>
          </w:rPr>
          <w:tab/>
        </w:r>
        <w:r w:rsidR="006762C0">
          <w:rPr>
            <w:noProof/>
            <w:webHidden/>
          </w:rPr>
          <w:fldChar w:fldCharType="begin"/>
        </w:r>
        <w:r w:rsidR="006762C0">
          <w:rPr>
            <w:noProof/>
            <w:webHidden/>
          </w:rPr>
          <w:instrText xml:space="preserve"> PAGEREF _Toc44578166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67" w:history="1">
        <w:r w:rsidR="006762C0" w:rsidRPr="00475DBB">
          <w:rPr>
            <w:rStyle w:val="Hiperhivatkozs"/>
            <w:noProof/>
          </w:rPr>
          <w:t>8.2.5.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elements</w:t>
        </w:r>
        <w:r w:rsidR="006762C0">
          <w:rPr>
            <w:noProof/>
            <w:webHidden/>
          </w:rPr>
          <w:tab/>
        </w:r>
        <w:r w:rsidR="006762C0">
          <w:rPr>
            <w:noProof/>
            <w:webHidden/>
          </w:rPr>
          <w:fldChar w:fldCharType="begin"/>
        </w:r>
        <w:r w:rsidR="006762C0">
          <w:rPr>
            <w:noProof/>
            <w:webHidden/>
          </w:rPr>
          <w:instrText xml:space="preserve"> PAGEREF _Toc44578167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168" w:history="1">
        <w:r w:rsidR="006762C0" w:rsidRPr="00475DBB">
          <w:rPr>
            <w:rStyle w:val="Hiperhivatkozs"/>
            <w:noProof/>
          </w:rPr>
          <w:t>9.</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Additional Content Divisions</w:t>
        </w:r>
        <w:r w:rsidR="006762C0">
          <w:rPr>
            <w:noProof/>
            <w:webHidden/>
          </w:rPr>
          <w:tab/>
        </w:r>
        <w:r w:rsidR="006762C0">
          <w:rPr>
            <w:noProof/>
            <w:webHidden/>
          </w:rPr>
          <w:fldChar w:fldCharType="begin"/>
        </w:r>
        <w:r w:rsidR="006762C0">
          <w:rPr>
            <w:noProof/>
            <w:webHidden/>
          </w:rPr>
          <w:instrText xml:space="preserve"> PAGEREF _Toc44578168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69" w:history="1">
        <w:r w:rsidR="006762C0" w:rsidRPr="00475DBB">
          <w:rPr>
            <w:rStyle w:val="Hiperhivatkozs"/>
            <w:noProof/>
          </w:rPr>
          <w:t>9.1.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Critical Apparatus</w:t>
        </w:r>
        <w:r w:rsidR="006762C0">
          <w:rPr>
            <w:noProof/>
            <w:webHidden/>
          </w:rPr>
          <w:tab/>
        </w:r>
        <w:r w:rsidR="006762C0">
          <w:rPr>
            <w:noProof/>
            <w:webHidden/>
          </w:rPr>
          <w:fldChar w:fldCharType="begin"/>
        </w:r>
        <w:r w:rsidR="006762C0">
          <w:rPr>
            <w:noProof/>
            <w:webHidden/>
          </w:rPr>
          <w:instrText xml:space="preserve"> PAGEREF _Toc44578169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0" w:history="1">
        <w:r w:rsidR="006762C0" w:rsidRPr="00475DBB">
          <w:rPr>
            <w:rStyle w:val="Hiperhivatkozs"/>
            <w:noProof/>
          </w:rPr>
          <w:t>9.1.1.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_Toc44578170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1" w:history="1">
        <w:r w:rsidR="006762C0" w:rsidRPr="00475DBB">
          <w:rPr>
            <w:rStyle w:val="Hiperhivatkozs"/>
            <w:noProof/>
          </w:rPr>
          <w:t>9.1.2.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location</w:t>
        </w:r>
        <w:r w:rsidR="006762C0">
          <w:rPr>
            <w:noProof/>
            <w:webHidden/>
          </w:rPr>
          <w:tab/>
        </w:r>
        <w:r w:rsidR="006762C0">
          <w:rPr>
            <w:noProof/>
            <w:webHidden/>
          </w:rPr>
          <w:fldChar w:fldCharType="begin"/>
        </w:r>
        <w:r w:rsidR="006762C0">
          <w:rPr>
            <w:noProof/>
            <w:webHidden/>
          </w:rPr>
          <w:instrText xml:space="preserve"> PAGEREF _Toc44578171 \h </w:instrText>
        </w:r>
        <w:r w:rsidR="006762C0">
          <w:rPr>
            <w:noProof/>
            <w:webHidden/>
          </w:rPr>
        </w:r>
        <w:r w:rsidR="006762C0">
          <w:rPr>
            <w:noProof/>
            <w:webHidden/>
          </w:rPr>
          <w:fldChar w:fldCharType="separate"/>
        </w:r>
        <w:r w:rsidR="00EA17FA">
          <w:rPr>
            <w:noProof/>
            <w:webHidden/>
          </w:rPr>
          <w:t>103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2" w:history="1">
        <w:r w:rsidR="006762C0" w:rsidRPr="00475DBB">
          <w:rPr>
            <w:rStyle w:val="Hiperhivatkozs"/>
            <w:noProof/>
          </w:rPr>
          <w:t>9.1.3.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Specifying a precise spot by a lemma</w:t>
        </w:r>
        <w:r w:rsidR="006762C0">
          <w:rPr>
            <w:noProof/>
            <w:webHidden/>
          </w:rPr>
          <w:tab/>
        </w:r>
        <w:r w:rsidR="006762C0">
          <w:rPr>
            <w:noProof/>
            <w:webHidden/>
          </w:rPr>
          <w:fldChar w:fldCharType="begin"/>
        </w:r>
        <w:r w:rsidR="006762C0">
          <w:rPr>
            <w:noProof/>
            <w:webHidden/>
          </w:rPr>
          <w:instrText xml:space="preserve"> PAGEREF _Toc44578172 \h </w:instrText>
        </w:r>
        <w:r w:rsidR="006762C0">
          <w:rPr>
            <w:noProof/>
            <w:webHidden/>
          </w:rPr>
        </w:r>
        <w:r w:rsidR="006762C0">
          <w:rPr>
            <w:noProof/>
            <w:webHidden/>
          </w:rPr>
          <w:fldChar w:fldCharType="separate"/>
        </w:r>
        <w:r w:rsidR="00EA17FA">
          <w:rPr>
            <w:noProof/>
            <w:webHidden/>
          </w:rPr>
          <w:t>104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3" w:history="1">
        <w:r w:rsidR="006762C0" w:rsidRPr="00475DBB">
          <w:rPr>
            <w:rStyle w:val="Hiperhivatkozs"/>
            <w:noProof/>
          </w:rPr>
          <w:t>9.1.4.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Alternative readings, restorations and emendations</w:t>
        </w:r>
        <w:r w:rsidR="006762C0">
          <w:rPr>
            <w:noProof/>
            <w:webHidden/>
          </w:rPr>
          <w:tab/>
        </w:r>
        <w:r w:rsidR="006762C0">
          <w:rPr>
            <w:noProof/>
            <w:webHidden/>
          </w:rPr>
          <w:fldChar w:fldCharType="begin"/>
        </w:r>
        <w:r w:rsidR="006762C0">
          <w:rPr>
            <w:noProof/>
            <w:webHidden/>
          </w:rPr>
          <w:instrText xml:space="preserve"> PAGEREF _Toc44578173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4" w:history="1">
        <w:r w:rsidR="006762C0" w:rsidRPr="00475DBB">
          <w:rPr>
            <w:rStyle w:val="Hiperhivatkozs"/>
            <w:noProof/>
          </w:rPr>
          <w:t>9.1.5.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Identical lemmas, identical readings</w:t>
        </w:r>
        <w:r w:rsidR="006762C0">
          <w:rPr>
            <w:noProof/>
            <w:webHidden/>
          </w:rPr>
          <w:tab/>
        </w:r>
        <w:r w:rsidR="006762C0">
          <w:rPr>
            <w:noProof/>
            <w:webHidden/>
          </w:rPr>
          <w:fldChar w:fldCharType="begin"/>
        </w:r>
        <w:r w:rsidR="006762C0">
          <w:rPr>
            <w:noProof/>
            <w:webHidden/>
          </w:rPr>
          <w:instrText xml:space="preserve"> PAGEREF _Toc44578174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5" w:history="1">
        <w:r w:rsidR="006762C0" w:rsidRPr="00475DBB">
          <w:rPr>
            <w:rStyle w:val="Hiperhivatkozs"/>
            <w:noProof/>
          </w:rPr>
          <w:t>9.1.6.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tags in lemmas and readings</w:t>
        </w:r>
        <w:r w:rsidR="006762C0">
          <w:rPr>
            <w:noProof/>
            <w:webHidden/>
          </w:rPr>
          <w:tab/>
        </w:r>
        <w:r w:rsidR="006762C0">
          <w:rPr>
            <w:noProof/>
            <w:webHidden/>
          </w:rPr>
          <w:fldChar w:fldCharType="begin"/>
        </w:r>
        <w:r w:rsidR="006762C0">
          <w:rPr>
            <w:noProof/>
            <w:webHidden/>
          </w:rPr>
          <w:instrText xml:space="preserve"> PAGEREF _Toc44578175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6" w:history="1">
        <w:r w:rsidR="006762C0" w:rsidRPr="00475DBB">
          <w:rPr>
            <w:rStyle w:val="Hiperhivatkozs"/>
            <w:noProof/>
          </w:rPr>
          <w:t>9.1.7.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Freeform apparatus notes</w:t>
        </w:r>
        <w:r w:rsidR="006762C0">
          <w:rPr>
            <w:noProof/>
            <w:webHidden/>
          </w:rPr>
          <w:tab/>
        </w:r>
        <w:r w:rsidR="006762C0">
          <w:rPr>
            <w:noProof/>
            <w:webHidden/>
          </w:rPr>
          <w:fldChar w:fldCharType="begin"/>
        </w:r>
        <w:r w:rsidR="006762C0">
          <w:rPr>
            <w:noProof/>
            <w:webHidden/>
          </w:rPr>
          <w:instrText xml:space="preserve"> PAGEREF _Toc44578176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7" w:history="1">
        <w:r w:rsidR="006762C0" w:rsidRPr="00475DBB">
          <w:rPr>
            <w:rStyle w:val="Hiperhivatkozs"/>
            <w:noProof/>
          </w:rPr>
          <w:t>9.1.8.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divisions in the apparatus</w:t>
        </w:r>
        <w:r w:rsidR="006762C0">
          <w:rPr>
            <w:noProof/>
            <w:webHidden/>
          </w:rPr>
          <w:tab/>
        </w:r>
        <w:r w:rsidR="006762C0">
          <w:rPr>
            <w:noProof/>
            <w:webHidden/>
          </w:rPr>
          <w:fldChar w:fldCharType="begin"/>
        </w:r>
        <w:r w:rsidR="006762C0">
          <w:rPr>
            <w:noProof/>
            <w:webHidden/>
          </w:rPr>
          <w:instrText xml:space="preserve"> PAGEREF _Toc44578177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78" w:history="1">
        <w:r w:rsidR="006762C0" w:rsidRPr="00475DBB">
          <w:rPr>
            <w:rStyle w:val="Hiperhivatkozs"/>
            <w:noProof/>
          </w:rPr>
          <w:t>9.2.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Translation</w:t>
        </w:r>
        <w:r w:rsidR="006762C0">
          <w:rPr>
            <w:noProof/>
            <w:webHidden/>
          </w:rPr>
          <w:tab/>
        </w:r>
        <w:r w:rsidR="006762C0">
          <w:rPr>
            <w:noProof/>
            <w:webHidden/>
          </w:rPr>
          <w:fldChar w:fldCharType="begin"/>
        </w:r>
        <w:r w:rsidR="006762C0">
          <w:rPr>
            <w:noProof/>
            <w:webHidden/>
          </w:rPr>
          <w:instrText xml:space="preserve"> PAGEREF _Toc44578178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79" w:history="1">
        <w:r w:rsidR="006762C0" w:rsidRPr="00475DBB">
          <w:rPr>
            <w:rStyle w:val="Hiperhivatkozs"/>
            <w:noProof/>
          </w:rPr>
          <w:t>9.2.1.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_Toc44578179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0" w:history="1">
        <w:r w:rsidR="006762C0" w:rsidRPr="00475DBB">
          <w:rPr>
            <w:rStyle w:val="Hiperhivatkozs"/>
            <w:noProof/>
          </w:rPr>
          <w:t>9.2.2.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Front matter in a translation</w:t>
        </w:r>
        <w:r w:rsidR="006762C0">
          <w:rPr>
            <w:noProof/>
            <w:webHidden/>
          </w:rPr>
          <w:tab/>
        </w:r>
        <w:r w:rsidR="006762C0">
          <w:rPr>
            <w:noProof/>
            <w:webHidden/>
          </w:rPr>
          <w:fldChar w:fldCharType="begin"/>
        </w:r>
        <w:r w:rsidR="006762C0">
          <w:rPr>
            <w:noProof/>
            <w:webHidden/>
          </w:rPr>
          <w:instrText xml:space="preserve"> PAGEREF _Toc44578180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1" w:history="1">
        <w:r w:rsidR="006762C0" w:rsidRPr="00475DBB">
          <w:rPr>
            <w:rStyle w:val="Hiperhivatkozs"/>
            <w:noProof/>
          </w:rPr>
          <w:t>9.2.3.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Attaching multiple translations</w:t>
        </w:r>
        <w:r w:rsidR="006762C0">
          <w:rPr>
            <w:noProof/>
            <w:webHidden/>
          </w:rPr>
          <w:tab/>
        </w:r>
        <w:r w:rsidR="006762C0">
          <w:rPr>
            <w:noProof/>
            <w:webHidden/>
          </w:rPr>
          <w:fldChar w:fldCharType="begin"/>
        </w:r>
        <w:r w:rsidR="006762C0">
          <w:rPr>
            <w:noProof/>
            <w:webHidden/>
          </w:rPr>
          <w:instrText xml:space="preserve"> PAGEREF _Toc44578181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2" w:history="1">
        <w:r w:rsidR="006762C0" w:rsidRPr="00475DBB">
          <w:rPr>
            <w:rStyle w:val="Hiperhivatkozs"/>
            <w:noProof/>
          </w:rPr>
          <w:t>9.2.4.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Reproducing a published translation</w:t>
        </w:r>
        <w:r w:rsidR="006762C0">
          <w:rPr>
            <w:noProof/>
            <w:webHidden/>
          </w:rPr>
          <w:tab/>
        </w:r>
        <w:r w:rsidR="006762C0">
          <w:rPr>
            <w:noProof/>
            <w:webHidden/>
          </w:rPr>
          <w:fldChar w:fldCharType="begin"/>
        </w:r>
        <w:r w:rsidR="006762C0">
          <w:rPr>
            <w:noProof/>
            <w:webHidden/>
          </w:rPr>
          <w:instrText xml:space="preserve"> PAGEREF _Toc44578182 \h </w:instrText>
        </w:r>
        <w:r w:rsidR="006762C0">
          <w:rPr>
            <w:noProof/>
            <w:webHidden/>
          </w:rPr>
        </w:r>
        <w:r w:rsidR="006762C0">
          <w:rPr>
            <w:noProof/>
            <w:webHidden/>
          </w:rPr>
          <w:fldChar w:fldCharType="separate"/>
        </w:r>
        <w:r w:rsidR="00EA17FA">
          <w:rPr>
            <w:noProof/>
            <w:webHidden/>
          </w:rPr>
          <w:t>109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3" w:history="1">
        <w:r w:rsidR="006762C0" w:rsidRPr="00475DBB">
          <w:rPr>
            <w:rStyle w:val="Hiperhivatkozs"/>
            <w:noProof/>
          </w:rPr>
          <w:t>9.2.5.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Structural markup in translation</w:t>
        </w:r>
        <w:r w:rsidR="006762C0">
          <w:rPr>
            <w:noProof/>
            <w:webHidden/>
          </w:rPr>
          <w:tab/>
        </w:r>
        <w:r w:rsidR="006762C0">
          <w:rPr>
            <w:noProof/>
            <w:webHidden/>
          </w:rPr>
          <w:fldChar w:fldCharType="begin"/>
        </w:r>
        <w:r w:rsidR="006762C0">
          <w:rPr>
            <w:noProof/>
            <w:webHidden/>
          </w:rPr>
          <w:instrText xml:space="preserve"> PAGEREF _Toc44578183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4" w:history="1">
        <w:r w:rsidR="006762C0" w:rsidRPr="00475DBB">
          <w:rPr>
            <w:rStyle w:val="Hiperhivatkozs"/>
            <w:noProof/>
          </w:rPr>
          <w:t>9.2.6.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correspondence to the original</w:t>
        </w:r>
        <w:r w:rsidR="006762C0">
          <w:rPr>
            <w:noProof/>
            <w:webHidden/>
          </w:rPr>
          <w:tab/>
        </w:r>
        <w:r w:rsidR="006762C0">
          <w:rPr>
            <w:noProof/>
            <w:webHidden/>
          </w:rPr>
          <w:fldChar w:fldCharType="begin"/>
        </w:r>
        <w:r w:rsidR="006762C0">
          <w:rPr>
            <w:noProof/>
            <w:webHidden/>
          </w:rPr>
          <w:instrText xml:space="preserve"> PAGEREF _Toc44578184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5" w:history="1">
        <w:r w:rsidR="006762C0" w:rsidRPr="00475DBB">
          <w:rPr>
            <w:rStyle w:val="Hiperhivatkozs"/>
            <w:noProof/>
          </w:rPr>
          <w:t>9.2.7.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markup in translations</w:t>
        </w:r>
        <w:r w:rsidR="006762C0">
          <w:rPr>
            <w:noProof/>
            <w:webHidden/>
          </w:rPr>
          <w:tab/>
        </w:r>
        <w:r w:rsidR="006762C0">
          <w:rPr>
            <w:noProof/>
            <w:webHidden/>
          </w:rPr>
          <w:fldChar w:fldCharType="begin"/>
        </w:r>
        <w:r w:rsidR="006762C0">
          <w:rPr>
            <w:noProof/>
            <w:webHidden/>
          </w:rPr>
          <w:instrText xml:space="preserve"> PAGEREF _Toc44578185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6" w:history="1">
        <w:r w:rsidR="006762C0" w:rsidRPr="00475DBB">
          <w:rPr>
            <w:rStyle w:val="Hiperhivatkozs"/>
            <w:noProof/>
          </w:rPr>
          <w:t>9.2.8.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Foreign words</w:t>
        </w:r>
        <w:r w:rsidR="006762C0">
          <w:rPr>
            <w:noProof/>
            <w:webHidden/>
          </w:rPr>
          <w:tab/>
        </w:r>
        <w:r w:rsidR="006762C0">
          <w:rPr>
            <w:noProof/>
            <w:webHidden/>
          </w:rPr>
          <w:fldChar w:fldCharType="begin"/>
        </w:r>
        <w:r w:rsidR="006762C0">
          <w:rPr>
            <w:noProof/>
            <w:webHidden/>
          </w:rPr>
          <w:instrText xml:space="preserve"> PAGEREF _Toc44578186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7" w:history="1">
        <w:r w:rsidR="006762C0" w:rsidRPr="00475DBB">
          <w:rPr>
            <w:rStyle w:val="Hiperhivatkozs"/>
            <w:noProof/>
          </w:rPr>
          <w:t>9.2.9.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Additions to the translation</w:t>
        </w:r>
        <w:r w:rsidR="006762C0">
          <w:rPr>
            <w:noProof/>
            <w:webHidden/>
          </w:rPr>
          <w:tab/>
        </w:r>
        <w:r w:rsidR="006762C0">
          <w:rPr>
            <w:noProof/>
            <w:webHidden/>
          </w:rPr>
          <w:fldChar w:fldCharType="begin"/>
        </w:r>
        <w:r w:rsidR="006762C0">
          <w:rPr>
            <w:noProof/>
            <w:webHidden/>
          </w:rPr>
          <w:instrText xml:space="preserve"> PAGEREF _Toc44578187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8" w:history="1">
        <w:r w:rsidR="006762C0" w:rsidRPr="00475DBB">
          <w:rPr>
            <w:rStyle w:val="Hiperhivatkozs"/>
            <w:noProof/>
          </w:rPr>
          <w:t>9.2.10.</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uncertainty</w:t>
        </w:r>
        <w:r w:rsidR="006762C0">
          <w:rPr>
            <w:noProof/>
            <w:webHidden/>
          </w:rPr>
          <w:tab/>
        </w:r>
        <w:r w:rsidR="006762C0">
          <w:rPr>
            <w:noProof/>
            <w:webHidden/>
          </w:rPr>
          <w:fldChar w:fldCharType="begin"/>
        </w:r>
        <w:r w:rsidR="006762C0">
          <w:rPr>
            <w:noProof/>
            <w:webHidden/>
          </w:rPr>
          <w:instrText xml:space="preserve"> PAGEREF _Toc44578188 \h </w:instrText>
        </w:r>
        <w:r w:rsidR="006762C0">
          <w:rPr>
            <w:noProof/>
            <w:webHidden/>
          </w:rPr>
        </w:r>
        <w:r w:rsidR="006762C0">
          <w:rPr>
            <w:noProof/>
            <w:webHidden/>
          </w:rPr>
          <w:fldChar w:fldCharType="separate"/>
        </w:r>
        <w:r w:rsidR="00EA17FA">
          <w:rPr>
            <w:noProof/>
            <w:webHidden/>
          </w:rPr>
          <w:t>112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89" w:history="1">
        <w:r w:rsidR="006762C0" w:rsidRPr="00475DBB">
          <w:rPr>
            <w:rStyle w:val="Hiperhivatkozs"/>
            <w:noProof/>
          </w:rPr>
          <w:t>9.2.11.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incorrect or unexpected text</w:t>
        </w:r>
        <w:r w:rsidR="006762C0">
          <w:rPr>
            <w:noProof/>
            <w:webHidden/>
          </w:rPr>
          <w:tab/>
        </w:r>
        <w:r w:rsidR="006762C0">
          <w:rPr>
            <w:noProof/>
            <w:webHidden/>
          </w:rPr>
          <w:fldChar w:fldCharType="begin"/>
        </w:r>
        <w:r w:rsidR="006762C0">
          <w:rPr>
            <w:noProof/>
            <w:webHidden/>
          </w:rPr>
          <w:instrText xml:space="preserve"> PAGEREF _Toc44578189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0" w:history="1">
        <w:r w:rsidR="006762C0" w:rsidRPr="00475DBB">
          <w:rPr>
            <w:rStyle w:val="Hiperhivatkozs"/>
            <w:noProof/>
          </w:rPr>
          <w:t>9.2.12.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Gaps in the translation</w:t>
        </w:r>
        <w:r w:rsidR="006762C0">
          <w:rPr>
            <w:noProof/>
            <w:webHidden/>
          </w:rPr>
          <w:tab/>
        </w:r>
        <w:r w:rsidR="006762C0">
          <w:rPr>
            <w:noProof/>
            <w:webHidden/>
          </w:rPr>
          <w:fldChar w:fldCharType="begin"/>
        </w:r>
        <w:r w:rsidR="006762C0">
          <w:rPr>
            <w:noProof/>
            <w:webHidden/>
          </w:rPr>
          <w:instrText xml:space="preserve"> PAGEREF _Toc44578190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1" w:history="1">
        <w:r w:rsidR="006762C0" w:rsidRPr="00475DBB">
          <w:rPr>
            <w:rStyle w:val="Hiperhivatkozs"/>
            <w:noProof/>
          </w:rPr>
          <w:t>9.2.13.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Blank space in the translation</w:t>
        </w:r>
        <w:r w:rsidR="006762C0">
          <w:rPr>
            <w:noProof/>
            <w:webHidden/>
          </w:rPr>
          <w:tab/>
        </w:r>
        <w:r w:rsidR="006762C0">
          <w:rPr>
            <w:noProof/>
            <w:webHidden/>
          </w:rPr>
          <w:fldChar w:fldCharType="begin"/>
        </w:r>
        <w:r w:rsidR="006762C0">
          <w:rPr>
            <w:noProof/>
            <w:webHidden/>
          </w:rPr>
          <w:instrText xml:space="preserve"> PAGEREF _Toc44578191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2" w:history="1">
        <w:r w:rsidR="006762C0" w:rsidRPr="00475DBB">
          <w:rPr>
            <w:rStyle w:val="Hiperhivatkozs"/>
            <w:noProof/>
          </w:rPr>
          <w:t>9.2.14.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bitextuality</w:t>
        </w:r>
        <w:r w:rsidR="006762C0">
          <w:rPr>
            <w:noProof/>
            <w:webHidden/>
          </w:rPr>
          <w:tab/>
        </w:r>
        <w:r w:rsidR="006762C0">
          <w:rPr>
            <w:noProof/>
            <w:webHidden/>
          </w:rPr>
          <w:fldChar w:fldCharType="begin"/>
        </w:r>
        <w:r w:rsidR="006762C0">
          <w:rPr>
            <w:noProof/>
            <w:webHidden/>
          </w:rPr>
          <w:instrText xml:space="preserve"> PAGEREF _Toc44578192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93" w:history="1">
        <w:r w:rsidR="006762C0" w:rsidRPr="00475DBB">
          <w:rPr>
            <w:rStyle w:val="Hiperhivatkozs"/>
            <w:noProof/>
          </w:rPr>
          <w:t>9.3.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Commentary</w:t>
        </w:r>
        <w:r w:rsidR="006762C0">
          <w:rPr>
            <w:noProof/>
            <w:webHidden/>
          </w:rPr>
          <w:tab/>
        </w:r>
        <w:r w:rsidR="006762C0">
          <w:rPr>
            <w:noProof/>
            <w:webHidden/>
          </w:rPr>
          <w:fldChar w:fldCharType="begin"/>
        </w:r>
        <w:r w:rsidR="006762C0">
          <w:rPr>
            <w:noProof/>
            <w:webHidden/>
          </w:rPr>
          <w:instrText xml:space="preserve"> PAGEREF _Toc44578193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4" w:history="1">
        <w:r w:rsidR="006762C0" w:rsidRPr="00475DBB">
          <w:rPr>
            <w:rStyle w:val="Hiperhivatkozs"/>
            <w:noProof/>
          </w:rPr>
          <w:t>9.3.1.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_Toc44578194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5" w:history="1">
        <w:r w:rsidR="006762C0" w:rsidRPr="00475DBB">
          <w:rPr>
            <w:rStyle w:val="Hiperhivatkozs"/>
            <w:noProof/>
          </w:rPr>
          <w:t>9.3.2.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Structure of the commentary and correspondence to the text</w:t>
        </w:r>
        <w:r w:rsidR="006762C0">
          <w:rPr>
            <w:noProof/>
            <w:webHidden/>
          </w:rPr>
          <w:tab/>
        </w:r>
        <w:r w:rsidR="006762C0">
          <w:rPr>
            <w:noProof/>
            <w:webHidden/>
          </w:rPr>
          <w:fldChar w:fldCharType="begin"/>
        </w:r>
        <w:r w:rsidR="006762C0">
          <w:rPr>
            <w:noProof/>
            <w:webHidden/>
          </w:rPr>
          <w:instrText xml:space="preserve"> PAGEREF _Toc44578195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464C07">
      <w:pPr>
        <w:pStyle w:val="TJ2"/>
        <w:rPr>
          <w:rFonts w:asciiTheme="minorHAnsi" w:eastAsiaTheme="minorEastAsia" w:hAnsiTheme="minorHAnsi" w:cstheme="minorBidi"/>
          <w:noProof/>
          <w:sz w:val="22"/>
          <w:szCs w:val="20"/>
          <w:lang w:eastAsia="zh-TW" w:bidi="hi-IN"/>
        </w:rPr>
      </w:pPr>
      <w:hyperlink w:anchor="_Toc44578196" w:history="1">
        <w:r w:rsidR="006762C0" w:rsidRPr="00475DBB">
          <w:rPr>
            <w:rStyle w:val="Hiperhivatkozs"/>
            <w:noProof/>
          </w:rPr>
          <w:t>9.4.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Bibliography</w:t>
        </w:r>
        <w:r w:rsidR="006762C0">
          <w:rPr>
            <w:noProof/>
            <w:webHidden/>
          </w:rPr>
          <w:tab/>
        </w:r>
        <w:r w:rsidR="006762C0">
          <w:rPr>
            <w:noProof/>
            <w:webHidden/>
          </w:rPr>
          <w:fldChar w:fldCharType="begin"/>
        </w:r>
        <w:r w:rsidR="006762C0">
          <w:rPr>
            <w:noProof/>
            <w:webHidden/>
          </w:rPr>
          <w:instrText xml:space="preserve"> PAGEREF _Toc44578196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7" w:history="1">
        <w:r w:rsidR="006762C0" w:rsidRPr="00475DBB">
          <w:rPr>
            <w:rStyle w:val="Hiperhivatkozs"/>
            <w:noProof/>
          </w:rPr>
          <w:t>9.4.1.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_Toc44578197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8" w:history="1">
        <w:r w:rsidR="006762C0" w:rsidRPr="00475DBB">
          <w:rPr>
            <w:rStyle w:val="Hiperhivatkozs"/>
            <w:noProof/>
          </w:rPr>
          <w:t>9.4.2.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structured bibliography</w:t>
        </w:r>
        <w:r w:rsidR="006762C0">
          <w:rPr>
            <w:noProof/>
            <w:webHidden/>
          </w:rPr>
          <w:tab/>
        </w:r>
        <w:r w:rsidR="006762C0">
          <w:rPr>
            <w:noProof/>
            <w:webHidden/>
          </w:rPr>
          <w:fldChar w:fldCharType="begin"/>
        </w:r>
        <w:r w:rsidR="006762C0">
          <w:rPr>
            <w:noProof/>
            <w:webHidden/>
          </w:rPr>
          <w:instrText xml:space="preserve"> PAGEREF _Toc44578198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199" w:history="1">
        <w:r w:rsidR="006762C0" w:rsidRPr="00475DBB">
          <w:rPr>
            <w:rStyle w:val="Hiperhivatkozs"/>
            <w:noProof/>
          </w:rPr>
          <w:t>9.4.3.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sigla</w:t>
        </w:r>
        <w:r w:rsidR="006762C0">
          <w:rPr>
            <w:noProof/>
            <w:webHidden/>
          </w:rPr>
          <w:tab/>
        </w:r>
        <w:r w:rsidR="006762C0">
          <w:rPr>
            <w:noProof/>
            <w:webHidden/>
          </w:rPr>
          <w:fldChar w:fldCharType="begin"/>
        </w:r>
        <w:r w:rsidR="006762C0">
          <w:rPr>
            <w:noProof/>
            <w:webHidden/>
          </w:rPr>
          <w:instrText xml:space="preserve"> PAGEREF _Toc44578199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0" w:history="1">
        <w:r w:rsidR="006762C0" w:rsidRPr="00475DBB">
          <w:rPr>
            <w:rStyle w:val="Hiperhivatkozs"/>
            <w:noProof/>
          </w:rPr>
          <w:t>9.4.4.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epigraphic lemma</w:t>
        </w:r>
        <w:r w:rsidR="006762C0">
          <w:rPr>
            <w:noProof/>
            <w:webHidden/>
          </w:rPr>
          <w:tab/>
        </w:r>
        <w:r w:rsidR="006762C0">
          <w:rPr>
            <w:noProof/>
            <w:webHidden/>
          </w:rPr>
          <w:fldChar w:fldCharType="begin"/>
        </w:r>
        <w:r w:rsidR="006762C0">
          <w:rPr>
            <w:noProof/>
            <w:webHidden/>
          </w:rPr>
          <w:instrText xml:space="preserve"> PAGEREF _Toc44578200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1" w:history="1">
        <w:r w:rsidR="006762C0" w:rsidRPr="00475DBB">
          <w:rPr>
            <w:rStyle w:val="Hiperhivatkozs"/>
            <w:noProof/>
          </w:rPr>
          <w:t>9.4.5.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the bibliography</w:t>
        </w:r>
        <w:r w:rsidR="006762C0">
          <w:rPr>
            <w:noProof/>
            <w:webHidden/>
          </w:rPr>
          <w:tab/>
        </w:r>
        <w:r w:rsidR="006762C0">
          <w:rPr>
            <w:noProof/>
            <w:webHidden/>
          </w:rPr>
          <w:fldChar w:fldCharType="begin"/>
        </w:r>
        <w:r w:rsidR="006762C0">
          <w:rPr>
            <w:noProof/>
            <w:webHidden/>
          </w:rPr>
          <w:instrText xml:space="preserve"> PAGEREF _Toc44578201 \h </w:instrText>
        </w:r>
        <w:r w:rsidR="006762C0">
          <w:rPr>
            <w:noProof/>
            <w:webHidden/>
          </w:rPr>
        </w:r>
        <w:r w:rsidR="006762C0">
          <w:rPr>
            <w:noProof/>
            <w:webHidden/>
          </w:rPr>
          <w:fldChar w:fldCharType="separate"/>
        </w:r>
        <w:r w:rsidR="00EA17FA">
          <w:rPr>
            <w:noProof/>
            <w:webHidden/>
          </w:rPr>
          <w:t>117</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202" w:history="1">
        <w:r w:rsidR="006762C0" w:rsidRPr="00475DBB">
          <w:rPr>
            <w:rStyle w:val="Hiperhivatkozs"/>
            <w:noProof/>
          </w:rPr>
          <w:t>10.</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Globally Available Markup Outside the Edition</w:t>
        </w:r>
        <w:r w:rsidR="006762C0">
          <w:rPr>
            <w:noProof/>
            <w:webHidden/>
          </w:rPr>
          <w:tab/>
        </w:r>
        <w:r w:rsidR="006762C0">
          <w:rPr>
            <w:noProof/>
            <w:webHidden/>
          </w:rPr>
          <w:fldChar w:fldCharType="begin"/>
        </w:r>
        <w:r w:rsidR="006762C0">
          <w:rPr>
            <w:noProof/>
            <w:webHidden/>
          </w:rPr>
          <w:instrText xml:space="preserve"> PAGEREF _Toc44578202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03" w:history="1">
        <w:r w:rsidR="006762C0" w:rsidRPr="00475DBB">
          <w:rPr>
            <w:rStyle w:val="Hiperhivatkozs"/>
            <w:noProof/>
          </w:rPr>
          <w:t>10.1.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Markup Outside the Edition</w:t>
        </w:r>
        <w:r w:rsidR="006762C0">
          <w:rPr>
            <w:noProof/>
            <w:webHidden/>
          </w:rPr>
          <w:tab/>
        </w:r>
        <w:r w:rsidR="006762C0">
          <w:rPr>
            <w:noProof/>
            <w:webHidden/>
          </w:rPr>
          <w:fldChar w:fldCharType="begin"/>
        </w:r>
        <w:r w:rsidR="006762C0">
          <w:rPr>
            <w:noProof/>
            <w:webHidden/>
          </w:rPr>
          <w:instrText xml:space="preserve"> PAGEREF _Toc44578203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04" w:history="1">
        <w:r w:rsidR="006762C0" w:rsidRPr="00475DBB">
          <w:rPr>
            <w:rStyle w:val="Hiperhivatkozs"/>
            <w:noProof/>
          </w:rPr>
          <w:t>10.2.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Formatting</w:t>
        </w:r>
        <w:r w:rsidR="006762C0">
          <w:rPr>
            <w:noProof/>
            <w:webHidden/>
          </w:rPr>
          <w:tab/>
        </w:r>
        <w:r w:rsidR="006762C0">
          <w:rPr>
            <w:noProof/>
            <w:webHidden/>
          </w:rPr>
          <w:fldChar w:fldCharType="begin"/>
        </w:r>
        <w:r w:rsidR="006762C0">
          <w:rPr>
            <w:noProof/>
            <w:webHidden/>
          </w:rPr>
          <w:instrText xml:space="preserve"> PAGEREF _Toc44578204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5" w:history="1">
        <w:r w:rsidR="006762C0" w:rsidRPr="00475DBB">
          <w:rPr>
            <w:rStyle w:val="Hiperhivatkozs"/>
            <w:noProof/>
          </w:rPr>
          <w:t>10.2.1.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Character formatting</w:t>
        </w:r>
        <w:r w:rsidR="006762C0">
          <w:rPr>
            <w:noProof/>
            <w:webHidden/>
          </w:rPr>
          <w:tab/>
        </w:r>
        <w:r w:rsidR="006762C0">
          <w:rPr>
            <w:noProof/>
            <w:webHidden/>
          </w:rPr>
          <w:fldChar w:fldCharType="begin"/>
        </w:r>
        <w:r w:rsidR="006762C0">
          <w:rPr>
            <w:noProof/>
            <w:webHidden/>
          </w:rPr>
          <w:instrText xml:space="preserve"> PAGEREF _Toc44578205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6" w:history="1">
        <w:r w:rsidR="006762C0" w:rsidRPr="00475DBB">
          <w:rPr>
            <w:rStyle w:val="Hiperhivatkozs"/>
            <w:noProof/>
          </w:rPr>
          <w:t>10.2.2.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Lists</w:t>
        </w:r>
        <w:r w:rsidR="006762C0">
          <w:rPr>
            <w:noProof/>
            <w:webHidden/>
          </w:rPr>
          <w:tab/>
        </w:r>
        <w:r w:rsidR="006762C0">
          <w:rPr>
            <w:noProof/>
            <w:webHidden/>
          </w:rPr>
          <w:fldChar w:fldCharType="begin"/>
        </w:r>
        <w:r w:rsidR="006762C0">
          <w:rPr>
            <w:noProof/>
            <w:webHidden/>
          </w:rPr>
          <w:instrText xml:space="preserve"> PAGEREF _Toc44578206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07" w:history="1">
        <w:r w:rsidR="006762C0" w:rsidRPr="00475DBB">
          <w:rPr>
            <w:rStyle w:val="Hiperhivatkozs"/>
            <w:noProof/>
          </w:rPr>
          <w:t>10.3.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Language</w:t>
        </w:r>
        <w:r w:rsidR="006762C0">
          <w:rPr>
            <w:noProof/>
            <w:webHidden/>
          </w:rPr>
          <w:tab/>
        </w:r>
        <w:r w:rsidR="006762C0">
          <w:rPr>
            <w:noProof/>
            <w:webHidden/>
          </w:rPr>
          <w:fldChar w:fldCharType="begin"/>
        </w:r>
        <w:r w:rsidR="006762C0">
          <w:rPr>
            <w:noProof/>
            <w:webHidden/>
          </w:rPr>
          <w:instrText xml:space="preserve"> PAGEREF _Toc44578207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8" w:history="1">
        <w:r w:rsidR="006762C0" w:rsidRPr="00475DBB">
          <w:rPr>
            <w:rStyle w:val="Hiperhivatkozs"/>
            <w:noProof/>
          </w:rPr>
          <w:t>10.3.1.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language with </w:t>
        </w:r>
        <w:r w:rsidR="006762C0" w:rsidRPr="00475DBB">
          <w:rPr>
            <w:rStyle w:val="Hiperhivatkozs"/>
            <w:rFonts w:ascii="Consolas" w:hAnsi="Consolas" w:cs="Consolas"/>
            <w:noProof/>
            <w:shd w:val="clear" w:color="auto" w:fill="F2F2F2" w:themeFill="background1" w:themeFillShade="F2"/>
          </w:rPr>
          <w:t>@xml:lang</w:t>
        </w:r>
        <w:r w:rsidR="006762C0">
          <w:rPr>
            <w:noProof/>
            <w:webHidden/>
          </w:rPr>
          <w:tab/>
        </w:r>
        <w:r w:rsidR="006762C0">
          <w:rPr>
            <w:noProof/>
            <w:webHidden/>
          </w:rPr>
          <w:fldChar w:fldCharType="begin"/>
        </w:r>
        <w:r w:rsidR="006762C0">
          <w:rPr>
            <w:noProof/>
            <w:webHidden/>
          </w:rPr>
          <w:instrText xml:space="preserve"> PAGEREF _Toc44578208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09" w:history="1">
        <w:r w:rsidR="006762C0" w:rsidRPr="00475DBB">
          <w:rPr>
            <w:rStyle w:val="Hiperhivatkozs"/>
            <w:noProof/>
          </w:rPr>
          <w:t>10.3.2.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pre-existing containers</w:t>
        </w:r>
        <w:r w:rsidR="006762C0">
          <w:rPr>
            <w:noProof/>
            <w:webHidden/>
          </w:rPr>
          <w:tab/>
        </w:r>
        <w:r w:rsidR="006762C0">
          <w:rPr>
            <w:noProof/>
            <w:webHidden/>
          </w:rPr>
          <w:fldChar w:fldCharType="begin"/>
        </w:r>
        <w:r w:rsidR="006762C0">
          <w:rPr>
            <w:noProof/>
            <w:webHidden/>
          </w:rPr>
          <w:instrText xml:space="preserve"> PAGEREF _Toc44578209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0" w:history="1">
        <w:r w:rsidR="006762C0" w:rsidRPr="00475DBB">
          <w:rPr>
            <w:rStyle w:val="Hiperhivatkozs"/>
            <w:noProof/>
          </w:rPr>
          <w:t>10.3.3.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foreign languages outside the edition</w:t>
        </w:r>
        <w:r w:rsidR="006762C0">
          <w:rPr>
            <w:noProof/>
            <w:webHidden/>
          </w:rPr>
          <w:tab/>
        </w:r>
        <w:r w:rsidR="006762C0">
          <w:rPr>
            <w:noProof/>
            <w:webHidden/>
          </w:rPr>
          <w:fldChar w:fldCharType="begin"/>
        </w:r>
        <w:r w:rsidR="006762C0">
          <w:rPr>
            <w:noProof/>
            <w:webHidden/>
          </w:rPr>
          <w:instrText xml:space="preserve"> PAGEREF _Toc44578210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11" w:history="1">
        <w:r w:rsidR="006762C0" w:rsidRPr="00475DBB">
          <w:rPr>
            <w:rStyle w:val="Hiperhivatkozs"/>
            <w:noProof/>
          </w:rPr>
          <w:t>10.4.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Notes, Quotations and References</w:t>
        </w:r>
        <w:r w:rsidR="006762C0">
          <w:rPr>
            <w:noProof/>
            <w:webHidden/>
          </w:rPr>
          <w:tab/>
        </w:r>
        <w:r w:rsidR="006762C0">
          <w:rPr>
            <w:noProof/>
            <w:webHidden/>
          </w:rPr>
          <w:fldChar w:fldCharType="begin"/>
        </w:r>
        <w:r w:rsidR="006762C0">
          <w:rPr>
            <w:noProof/>
            <w:webHidden/>
          </w:rPr>
          <w:instrText xml:space="preserve"> PAGEREF _Toc44578211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2" w:history="1">
        <w:r w:rsidR="006762C0" w:rsidRPr="00475DBB">
          <w:rPr>
            <w:rStyle w:val="Hiperhivatkozs"/>
            <w:noProof/>
          </w:rPr>
          <w:t>10.4.1.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notes</w:t>
        </w:r>
        <w:r w:rsidR="006762C0">
          <w:rPr>
            <w:noProof/>
            <w:webHidden/>
          </w:rPr>
          <w:tab/>
        </w:r>
        <w:r w:rsidR="006762C0">
          <w:rPr>
            <w:noProof/>
            <w:webHidden/>
          </w:rPr>
          <w:fldChar w:fldCharType="begin"/>
        </w:r>
        <w:r w:rsidR="006762C0">
          <w:rPr>
            <w:noProof/>
            <w:webHidden/>
          </w:rPr>
          <w:instrText xml:space="preserve"> PAGEREF _Toc44578212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3" w:history="1">
        <w:r w:rsidR="006762C0" w:rsidRPr="00475DBB">
          <w:rPr>
            <w:rStyle w:val="Hiperhivatkozs"/>
            <w:noProof/>
          </w:rPr>
          <w:t>10.4.2.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titles</w:t>
        </w:r>
        <w:r w:rsidR="006762C0">
          <w:rPr>
            <w:noProof/>
            <w:webHidden/>
          </w:rPr>
          <w:tab/>
        </w:r>
        <w:r w:rsidR="006762C0">
          <w:rPr>
            <w:noProof/>
            <w:webHidden/>
          </w:rPr>
          <w:fldChar w:fldCharType="begin"/>
        </w:r>
        <w:r w:rsidR="006762C0">
          <w:rPr>
            <w:noProof/>
            <w:webHidden/>
          </w:rPr>
          <w:instrText xml:space="preserve"> PAGEREF _Toc44578213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4" w:history="1">
        <w:r w:rsidR="006762C0" w:rsidRPr="00475DBB">
          <w:rPr>
            <w:rStyle w:val="Hiperhivatkozs"/>
            <w:noProof/>
          </w:rPr>
          <w:t>10.4.3.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Quotations without an encoded reference</w:t>
        </w:r>
        <w:r w:rsidR="006762C0">
          <w:rPr>
            <w:noProof/>
            <w:webHidden/>
          </w:rPr>
          <w:tab/>
        </w:r>
        <w:r w:rsidR="006762C0">
          <w:rPr>
            <w:noProof/>
            <w:webHidden/>
          </w:rPr>
          <w:fldChar w:fldCharType="begin"/>
        </w:r>
        <w:r w:rsidR="006762C0">
          <w:rPr>
            <w:noProof/>
            <w:webHidden/>
          </w:rPr>
          <w:instrText xml:space="preserve"> PAGEREF _Toc44578214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5" w:history="1">
        <w:r w:rsidR="006762C0" w:rsidRPr="00475DBB">
          <w:rPr>
            <w:rStyle w:val="Hiperhivatkozs"/>
            <w:noProof/>
          </w:rPr>
          <w:t>10.4.4.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Quoting published material</w:t>
        </w:r>
        <w:r w:rsidR="006762C0">
          <w:rPr>
            <w:noProof/>
            <w:webHidden/>
          </w:rPr>
          <w:tab/>
        </w:r>
        <w:r w:rsidR="006762C0">
          <w:rPr>
            <w:noProof/>
            <w:webHidden/>
          </w:rPr>
          <w:fldChar w:fldCharType="begin"/>
        </w:r>
        <w:r w:rsidR="006762C0">
          <w:rPr>
            <w:noProof/>
            <w:webHidden/>
          </w:rPr>
          <w:instrText xml:space="preserve"> PAGEREF _Toc44578215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6" w:history="1">
        <w:r w:rsidR="006762C0" w:rsidRPr="00475DBB">
          <w:rPr>
            <w:rStyle w:val="Hiperhivatkozs"/>
            <w:noProof/>
          </w:rPr>
          <w:t>10.4.5.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citations</w:t>
        </w:r>
        <w:r w:rsidR="006762C0">
          <w:rPr>
            <w:noProof/>
            <w:webHidden/>
          </w:rPr>
          <w:tab/>
        </w:r>
        <w:r w:rsidR="006762C0">
          <w:rPr>
            <w:noProof/>
            <w:webHidden/>
          </w:rPr>
          <w:fldChar w:fldCharType="begin"/>
        </w:r>
        <w:r w:rsidR="006762C0">
          <w:rPr>
            <w:noProof/>
            <w:webHidden/>
          </w:rPr>
          <w:instrText xml:space="preserve"> PAGEREF _Toc44578216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7" w:history="1">
        <w:r w:rsidR="006762C0" w:rsidRPr="00475DBB">
          <w:rPr>
            <w:rStyle w:val="Hiperhivatkozs"/>
            <w:noProof/>
          </w:rPr>
          <w:t>10.4.6.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Referring to inscriptions in the DHARMABase</w:t>
        </w:r>
        <w:r w:rsidR="006762C0">
          <w:rPr>
            <w:noProof/>
            <w:webHidden/>
          </w:rPr>
          <w:tab/>
        </w:r>
        <w:r w:rsidR="006762C0">
          <w:rPr>
            <w:noProof/>
            <w:webHidden/>
          </w:rPr>
          <w:fldChar w:fldCharType="begin"/>
        </w:r>
        <w:r w:rsidR="006762C0">
          <w:rPr>
            <w:noProof/>
            <w:webHidden/>
          </w:rPr>
          <w:instrText xml:space="preserve"> PAGEREF _Toc44578217 \h </w:instrText>
        </w:r>
        <w:r w:rsidR="006762C0">
          <w:rPr>
            <w:noProof/>
            <w:webHidden/>
          </w:rPr>
        </w:r>
        <w:r w:rsidR="006762C0">
          <w:rPr>
            <w:noProof/>
            <w:webHidden/>
          </w:rPr>
          <w:fldChar w:fldCharType="separate"/>
        </w:r>
        <w:r w:rsidR="00EA17FA">
          <w:rPr>
            <w:noProof/>
            <w:webHidden/>
          </w:rPr>
          <w:t>124</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18" w:history="1">
        <w:r w:rsidR="006762C0" w:rsidRPr="00475DBB">
          <w:rPr>
            <w:rStyle w:val="Hiperhivatkozs"/>
            <w:noProof/>
          </w:rPr>
          <w:t>10.5.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Names</w:t>
        </w:r>
        <w:r w:rsidR="006762C0">
          <w:rPr>
            <w:noProof/>
            <w:webHidden/>
          </w:rPr>
          <w:tab/>
        </w:r>
        <w:r w:rsidR="006762C0">
          <w:rPr>
            <w:noProof/>
            <w:webHidden/>
          </w:rPr>
          <w:fldChar w:fldCharType="begin"/>
        </w:r>
        <w:r w:rsidR="006762C0">
          <w:rPr>
            <w:noProof/>
            <w:webHidden/>
          </w:rPr>
          <w:instrText xml:space="preserve"> PAGEREF _Toc44578218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19" w:history="1">
        <w:r w:rsidR="006762C0" w:rsidRPr="00475DBB">
          <w:rPr>
            <w:rStyle w:val="Hiperhivatkozs"/>
            <w:noProof/>
          </w:rPr>
          <w:t>10.5.1.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contemporary names</w:t>
        </w:r>
        <w:r w:rsidR="006762C0">
          <w:rPr>
            <w:noProof/>
            <w:webHidden/>
          </w:rPr>
          <w:tab/>
        </w:r>
        <w:r w:rsidR="006762C0">
          <w:rPr>
            <w:noProof/>
            <w:webHidden/>
          </w:rPr>
          <w:fldChar w:fldCharType="begin"/>
        </w:r>
        <w:r w:rsidR="006762C0">
          <w:rPr>
            <w:noProof/>
            <w:webHidden/>
          </w:rPr>
          <w:instrText xml:space="preserve"> PAGEREF _Toc44578219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20" w:history="1">
        <w:r w:rsidR="006762C0" w:rsidRPr="00475DBB">
          <w:rPr>
            <w:rStyle w:val="Hiperhivatkozs"/>
            <w:noProof/>
          </w:rPr>
          <w:t>10.6.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Attributes as Referencing Systems</w:t>
        </w:r>
        <w:r w:rsidR="006762C0">
          <w:rPr>
            <w:noProof/>
            <w:webHidden/>
          </w:rPr>
          <w:tab/>
        </w:r>
        <w:r w:rsidR="006762C0">
          <w:rPr>
            <w:noProof/>
            <w:webHidden/>
          </w:rPr>
          <w:fldChar w:fldCharType="begin"/>
        </w:r>
        <w:r w:rsidR="006762C0">
          <w:rPr>
            <w:noProof/>
            <w:webHidden/>
          </w:rPr>
          <w:instrText xml:space="preserve"> PAGEREF _Toc44578220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1" w:history="1">
        <w:r w:rsidR="006762C0" w:rsidRPr="00475DBB">
          <w:rPr>
            <w:rStyle w:val="Hiperhivatkozs"/>
            <w:noProof/>
          </w:rPr>
          <w:t>10.6.1.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Encoding authorship with </w:t>
        </w:r>
        <w:r w:rsidR="006762C0" w:rsidRPr="00475DBB">
          <w:rPr>
            <w:rStyle w:val="Hiperhivatkozs"/>
            <w:rFonts w:ascii="Consolas" w:hAnsi="Consolas" w:cs="Consolas"/>
            <w:noProof/>
            <w:shd w:val="clear" w:color="auto" w:fill="F2F2F2" w:themeFill="background1" w:themeFillShade="F2"/>
          </w:rPr>
          <w:t>@resp</w:t>
        </w:r>
        <w:r w:rsidR="006762C0">
          <w:rPr>
            <w:noProof/>
            <w:webHidden/>
          </w:rPr>
          <w:tab/>
        </w:r>
        <w:r w:rsidR="006762C0">
          <w:rPr>
            <w:noProof/>
            <w:webHidden/>
          </w:rPr>
          <w:fldChar w:fldCharType="begin"/>
        </w:r>
        <w:r w:rsidR="006762C0">
          <w:rPr>
            <w:noProof/>
            <w:webHidden/>
          </w:rPr>
          <w:instrText xml:space="preserve"> PAGEREF _Toc44578221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2" w:history="1">
        <w:r w:rsidR="006762C0" w:rsidRPr="00475DBB">
          <w:rPr>
            <w:rStyle w:val="Hiperhivatkozs"/>
            <w:noProof/>
          </w:rPr>
          <w:t>10.6.2.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Crediting publications with </w:t>
        </w:r>
        <w:r w:rsidR="006762C0" w:rsidRPr="00475DBB">
          <w:rPr>
            <w:rStyle w:val="Hiperhivatkozs"/>
            <w:rFonts w:ascii="Consolas" w:hAnsi="Consolas" w:cs="Consolas"/>
            <w:noProof/>
            <w:shd w:val="clear" w:color="auto" w:fill="F2F2F2" w:themeFill="background1" w:themeFillShade="F2"/>
          </w:rPr>
          <w:t>@source</w:t>
        </w:r>
        <w:r w:rsidR="006762C0">
          <w:rPr>
            <w:noProof/>
            <w:webHidden/>
          </w:rPr>
          <w:tab/>
        </w:r>
        <w:r w:rsidR="006762C0">
          <w:rPr>
            <w:noProof/>
            <w:webHidden/>
          </w:rPr>
          <w:fldChar w:fldCharType="begin"/>
        </w:r>
        <w:r w:rsidR="006762C0">
          <w:rPr>
            <w:noProof/>
            <w:webHidden/>
          </w:rPr>
          <w:instrText xml:space="preserve"> PAGEREF _Toc44578222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3" w:history="1">
        <w:r w:rsidR="006762C0" w:rsidRPr="00475DBB">
          <w:rPr>
            <w:rStyle w:val="Hiperhivatkozs"/>
            <w:noProof/>
          </w:rPr>
          <w:t>10.6.3.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persons and places with </w:t>
        </w:r>
        <w:r w:rsidR="006762C0" w:rsidRPr="00475DBB">
          <w:rPr>
            <w:rStyle w:val="Hiperhivatkozs"/>
            <w:rFonts w:ascii="Consolas" w:hAnsi="Consolas" w:cs="Consolas"/>
            <w:noProof/>
            <w:shd w:val="clear" w:color="auto" w:fill="F2F2F2" w:themeFill="background1" w:themeFillShade="F2"/>
          </w:rPr>
          <w:t>@key</w:t>
        </w:r>
        <w:r w:rsidR="006762C0">
          <w:rPr>
            <w:noProof/>
            <w:webHidden/>
          </w:rPr>
          <w:tab/>
        </w:r>
        <w:r w:rsidR="006762C0">
          <w:rPr>
            <w:noProof/>
            <w:webHidden/>
          </w:rPr>
          <w:fldChar w:fldCharType="begin"/>
        </w:r>
        <w:r w:rsidR="006762C0">
          <w:rPr>
            <w:noProof/>
            <w:webHidden/>
          </w:rPr>
          <w:instrText xml:space="preserve"> PAGEREF _Toc44578223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4" w:history="1">
        <w:r w:rsidR="006762C0" w:rsidRPr="00475DBB">
          <w:rPr>
            <w:rStyle w:val="Hiperhivatkozs"/>
            <w:noProof/>
          </w:rPr>
          <w:t>10.6.4.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elements with </w:t>
        </w:r>
        <w:r w:rsidR="006762C0" w:rsidRPr="00475DBB">
          <w:rPr>
            <w:rStyle w:val="Hiperhivatkozs"/>
            <w:rFonts w:ascii="Consolas" w:hAnsi="Consolas" w:cs="Consolas"/>
            <w:noProof/>
            <w:shd w:val="clear" w:color="auto" w:fill="F2F2F2" w:themeFill="background1" w:themeFillShade="F2"/>
          </w:rPr>
          <w:t>@xml:id</w:t>
        </w:r>
        <w:r w:rsidR="006762C0">
          <w:rPr>
            <w:noProof/>
            <w:webHidden/>
          </w:rPr>
          <w:tab/>
        </w:r>
        <w:r w:rsidR="006762C0">
          <w:rPr>
            <w:noProof/>
            <w:webHidden/>
          </w:rPr>
          <w:fldChar w:fldCharType="begin"/>
        </w:r>
        <w:r w:rsidR="006762C0">
          <w:rPr>
            <w:noProof/>
            <w:webHidden/>
          </w:rPr>
          <w:instrText xml:space="preserve"> PAGEREF _Toc44578224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25" w:history="1">
        <w:r w:rsidR="006762C0" w:rsidRPr="00475DBB">
          <w:rPr>
            <w:rStyle w:val="Hiperhivatkozs"/>
            <w:noProof/>
          </w:rPr>
          <w:t>10.7.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and Style in Modern Languages</w:t>
        </w:r>
        <w:r w:rsidR="006762C0">
          <w:rPr>
            <w:noProof/>
            <w:webHidden/>
          </w:rPr>
          <w:tab/>
        </w:r>
        <w:r w:rsidR="006762C0">
          <w:rPr>
            <w:noProof/>
            <w:webHidden/>
          </w:rPr>
          <w:fldChar w:fldCharType="begin"/>
        </w:r>
        <w:r w:rsidR="006762C0">
          <w:rPr>
            <w:noProof/>
            <w:webHidden/>
          </w:rPr>
          <w:instrText xml:space="preserve"> PAGEREF _Toc44578225 \h </w:instrText>
        </w:r>
        <w:r w:rsidR="006762C0">
          <w:rPr>
            <w:noProof/>
            <w:webHidden/>
          </w:rPr>
        </w:r>
        <w:r w:rsidR="006762C0">
          <w:rPr>
            <w:noProof/>
            <w:webHidden/>
          </w:rPr>
          <w:fldChar w:fldCharType="separate"/>
        </w:r>
        <w:r w:rsidR="00EA17FA">
          <w:rPr>
            <w:noProof/>
            <w:webHidden/>
          </w:rPr>
          <w:t>127</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226" w:history="1">
        <w:r w:rsidR="006762C0" w:rsidRPr="00475DBB">
          <w:rPr>
            <w:rStyle w:val="Hiperhivatkozs"/>
            <w:noProof/>
          </w:rPr>
          <w:t>11.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The TEI Header</w:t>
        </w:r>
        <w:r w:rsidR="006762C0">
          <w:rPr>
            <w:noProof/>
            <w:webHidden/>
          </w:rPr>
          <w:tab/>
        </w:r>
        <w:r w:rsidR="006762C0">
          <w:rPr>
            <w:noProof/>
            <w:webHidden/>
          </w:rPr>
          <w:fldChar w:fldCharType="begin"/>
        </w:r>
        <w:r w:rsidR="006762C0">
          <w:rPr>
            <w:noProof/>
            <w:webHidden/>
          </w:rPr>
          <w:instrText xml:space="preserve"> PAGEREF _Toc44578226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27"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XML Document</w:t>
        </w:r>
        <w:r w:rsidR="006762C0">
          <w:rPr>
            <w:noProof/>
            <w:webHidden/>
          </w:rPr>
          <w:tab/>
        </w:r>
        <w:r w:rsidR="006762C0">
          <w:rPr>
            <w:noProof/>
            <w:webHidden/>
          </w:rPr>
          <w:fldChar w:fldCharType="begin"/>
        </w:r>
        <w:r w:rsidR="006762C0">
          <w:rPr>
            <w:noProof/>
            <w:webHidden/>
          </w:rPr>
          <w:instrText xml:space="preserve"> PAGEREF _Toc44578227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8" w:history="1">
        <w:r w:rsidR="006762C0" w:rsidRPr="00475DBB">
          <w:rPr>
            <w:rStyle w:val="Hiperhivatkozs"/>
            <w:noProof/>
          </w:rPr>
          <w:t>11.1.1.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title</w:t>
        </w:r>
        <w:r w:rsidR="006762C0">
          <w:rPr>
            <w:noProof/>
            <w:webHidden/>
          </w:rPr>
          <w:tab/>
        </w:r>
        <w:r w:rsidR="006762C0">
          <w:rPr>
            <w:noProof/>
            <w:webHidden/>
          </w:rPr>
          <w:fldChar w:fldCharType="begin"/>
        </w:r>
        <w:r w:rsidR="006762C0">
          <w:rPr>
            <w:noProof/>
            <w:webHidden/>
          </w:rPr>
          <w:instrText xml:space="preserve"> PAGEREF _Toc44578228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29" w:history="1">
        <w:r w:rsidR="006762C0" w:rsidRPr="00475DBB">
          <w:rPr>
            <w:rStyle w:val="Hiperhivatkozs"/>
            <w:noProof/>
          </w:rPr>
          <w:t>11.1.2.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responsibility statement</w:t>
        </w:r>
        <w:r w:rsidR="006762C0">
          <w:rPr>
            <w:noProof/>
            <w:webHidden/>
          </w:rPr>
          <w:tab/>
        </w:r>
        <w:r w:rsidR="006762C0">
          <w:rPr>
            <w:noProof/>
            <w:webHidden/>
          </w:rPr>
          <w:fldChar w:fldCharType="begin"/>
        </w:r>
        <w:r w:rsidR="006762C0">
          <w:rPr>
            <w:noProof/>
            <w:webHidden/>
          </w:rPr>
          <w:instrText xml:space="preserve"> PAGEREF _Toc44578229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30" w:history="1">
        <w:r w:rsidR="006762C0" w:rsidRPr="00475DBB">
          <w:rPr>
            <w:rStyle w:val="Hiperhivatkozs"/>
            <w:noProof/>
          </w:rPr>
          <w:t>11.1.3.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publication statement</w:t>
        </w:r>
        <w:r w:rsidR="006762C0">
          <w:rPr>
            <w:noProof/>
            <w:webHidden/>
          </w:rPr>
          <w:tab/>
        </w:r>
        <w:r w:rsidR="006762C0">
          <w:rPr>
            <w:noProof/>
            <w:webHidden/>
          </w:rPr>
          <w:fldChar w:fldCharType="begin"/>
        </w:r>
        <w:r w:rsidR="006762C0">
          <w:rPr>
            <w:noProof/>
            <w:webHidden/>
          </w:rPr>
          <w:instrText xml:space="preserve"> PAGEREF _Toc44578230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31"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Original Document</w:t>
        </w:r>
        <w:r w:rsidR="006762C0">
          <w:rPr>
            <w:noProof/>
            <w:webHidden/>
          </w:rPr>
          <w:tab/>
        </w:r>
        <w:r w:rsidR="006762C0">
          <w:rPr>
            <w:noProof/>
            <w:webHidden/>
          </w:rPr>
          <w:fldChar w:fldCharType="begin"/>
        </w:r>
        <w:r w:rsidR="006762C0">
          <w:rPr>
            <w:noProof/>
            <w:webHidden/>
          </w:rPr>
          <w:instrText xml:space="preserve"> PAGEREF _Toc44578231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32" w:history="1">
        <w:r w:rsidR="006762C0" w:rsidRPr="00475DBB">
          <w:rPr>
            <w:rStyle w:val="Hiperhivatkozs"/>
            <w:noProof/>
          </w:rPr>
          <w:t>11.2.1.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hand description</w:t>
        </w:r>
        <w:r w:rsidR="006762C0">
          <w:rPr>
            <w:noProof/>
            <w:webHidden/>
          </w:rPr>
          <w:tab/>
        </w:r>
        <w:r w:rsidR="006762C0">
          <w:rPr>
            <w:noProof/>
            <w:webHidden/>
          </w:rPr>
          <w:fldChar w:fldCharType="begin"/>
        </w:r>
        <w:r w:rsidR="006762C0">
          <w:rPr>
            <w:noProof/>
            <w:webHidden/>
          </w:rPr>
          <w:instrText xml:space="preserve"> PAGEREF _Toc44578232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464C07">
      <w:pPr>
        <w:pStyle w:val="TJ2"/>
        <w:tabs>
          <w:tab w:val="left" w:pos="880"/>
        </w:tabs>
        <w:rPr>
          <w:rFonts w:asciiTheme="minorHAnsi" w:eastAsiaTheme="minorEastAsia" w:hAnsiTheme="minorHAnsi" w:cstheme="minorBidi"/>
          <w:noProof/>
          <w:sz w:val="22"/>
          <w:szCs w:val="20"/>
          <w:lang w:eastAsia="zh-TW" w:bidi="hi-IN"/>
        </w:rPr>
      </w:pPr>
      <w:hyperlink w:anchor="_Toc44578233" w:history="1">
        <w:r w:rsidR="006762C0" w:rsidRPr="00475DBB">
          <w:rPr>
            <w:rStyle w:val="Hiperhivatkozs"/>
            <w:noProof/>
          </w:rPr>
          <w:t>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Keeping Track of File History</w:t>
        </w:r>
        <w:r w:rsidR="006762C0">
          <w:rPr>
            <w:noProof/>
            <w:webHidden/>
          </w:rPr>
          <w:tab/>
        </w:r>
        <w:r w:rsidR="006762C0">
          <w:rPr>
            <w:noProof/>
            <w:webHidden/>
          </w:rPr>
          <w:fldChar w:fldCharType="begin"/>
        </w:r>
        <w:r w:rsidR="006762C0">
          <w:rPr>
            <w:noProof/>
            <w:webHidden/>
          </w:rPr>
          <w:instrText xml:space="preserve"> PAGEREF _Toc44578233 \h </w:instrText>
        </w:r>
        <w:r w:rsidR="006762C0">
          <w:rPr>
            <w:noProof/>
            <w:webHidden/>
          </w:rPr>
        </w:r>
        <w:r w:rsidR="006762C0">
          <w:rPr>
            <w:noProof/>
            <w:webHidden/>
          </w:rPr>
          <w:fldChar w:fldCharType="separate"/>
        </w:r>
        <w:r w:rsidR="00EA17FA">
          <w:rPr>
            <w:noProof/>
            <w:webHidden/>
          </w:rPr>
          <w:t>130</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234" w:history="1">
        <w:r w:rsidR="006762C0" w:rsidRPr="00475DBB">
          <w:rPr>
            <w:rStyle w:val="Hiperhivatkozs"/>
            <w:noProof/>
          </w:rPr>
          <w:t>Appendices</w:t>
        </w:r>
        <w:r w:rsidR="006762C0">
          <w:rPr>
            <w:noProof/>
            <w:webHidden/>
          </w:rPr>
          <w:tab/>
        </w:r>
        <w:r w:rsidR="006762C0">
          <w:rPr>
            <w:noProof/>
            <w:webHidden/>
          </w:rPr>
          <w:fldChar w:fldCharType="begin"/>
        </w:r>
        <w:r w:rsidR="006762C0">
          <w:rPr>
            <w:noProof/>
            <w:webHidden/>
          </w:rPr>
          <w:instrText xml:space="preserve"> PAGEREF _Toc44578234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35" w:history="1">
        <w:r w:rsidR="006762C0" w:rsidRPr="00475DBB">
          <w:rPr>
            <w:rStyle w:val="Hiperhivatkozs"/>
            <w:noProof/>
          </w:rPr>
          <w:t>Appendix A.</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Converting CII/EI Markup Conventions to EpiDoc</w:t>
        </w:r>
        <w:r w:rsidR="006762C0">
          <w:rPr>
            <w:noProof/>
            <w:webHidden/>
          </w:rPr>
          <w:tab/>
        </w:r>
        <w:r w:rsidR="006762C0">
          <w:rPr>
            <w:noProof/>
            <w:webHidden/>
          </w:rPr>
          <w:fldChar w:fldCharType="begin"/>
        </w:r>
        <w:r w:rsidR="006762C0">
          <w:rPr>
            <w:noProof/>
            <w:webHidden/>
          </w:rPr>
          <w:instrText xml:space="preserve"> PAGEREF _Toc44578235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36" w:history="1">
        <w:r w:rsidR="006762C0" w:rsidRPr="00475DBB">
          <w:rPr>
            <w:rStyle w:val="Hiperhivatkozs"/>
            <w:noProof/>
          </w:rPr>
          <w:t>Appendix B.</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Metre (Prosody)</w:t>
        </w:r>
        <w:r w:rsidR="006762C0">
          <w:rPr>
            <w:noProof/>
            <w:webHidden/>
          </w:rPr>
          <w:tab/>
        </w:r>
        <w:r w:rsidR="006762C0">
          <w:rPr>
            <w:noProof/>
            <w:webHidden/>
          </w:rPr>
          <w:fldChar w:fldCharType="begin"/>
        </w:r>
        <w:r w:rsidR="006762C0">
          <w:rPr>
            <w:noProof/>
            <w:webHidden/>
          </w:rPr>
          <w:instrText xml:space="preserve"> PAGEREF _Toc44578236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37" w:history="1">
        <w:r w:rsidR="006762C0" w:rsidRPr="00475DBB">
          <w:rPr>
            <w:rStyle w:val="Hiperhivatkozs"/>
            <w:noProof/>
          </w:rPr>
          <w:t>Looking up Sanskrit metres</w:t>
        </w:r>
        <w:r w:rsidR="006762C0">
          <w:rPr>
            <w:noProof/>
            <w:webHidden/>
          </w:rPr>
          <w:tab/>
        </w:r>
        <w:r w:rsidR="006762C0">
          <w:rPr>
            <w:noProof/>
            <w:webHidden/>
          </w:rPr>
          <w:fldChar w:fldCharType="begin"/>
        </w:r>
        <w:r w:rsidR="006762C0">
          <w:rPr>
            <w:noProof/>
            <w:webHidden/>
          </w:rPr>
          <w:instrText xml:space="preserve"> PAGEREF _Toc44578237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38" w:history="1">
        <w:r w:rsidR="006762C0" w:rsidRPr="00475DBB">
          <w:rPr>
            <w:rStyle w:val="Hiperhivatkozs"/>
            <w:noProof/>
          </w:rPr>
          <w:t>Syllable length</w:t>
        </w:r>
        <w:r w:rsidR="006762C0">
          <w:rPr>
            <w:noProof/>
            <w:webHidden/>
          </w:rPr>
          <w:tab/>
        </w:r>
        <w:r w:rsidR="006762C0">
          <w:rPr>
            <w:noProof/>
            <w:webHidden/>
          </w:rPr>
          <w:fldChar w:fldCharType="begin"/>
        </w:r>
        <w:r w:rsidR="006762C0">
          <w:rPr>
            <w:noProof/>
            <w:webHidden/>
          </w:rPr>
          <w:instrText xml:space="preserve"> PAGEREF _Toc44578238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39" w:history="1">
        <w:r w:rsidR="006762C0" w:rsidRPr="00475DBB">
          <w:rPr>
            <w:rStyle w:val="Hiperhivatkozs"/>
            <w:noProof/>
          </w:rPr>
          <w:t>Prosodic code</w:t>
        </w:r>
        <w:r w:rsidR="006762C0">
          <w:rPr>
            <w:noProof/>
            <w:webHidden/>
          </w:rPr>
          <w:tab/>
        </w:r>
        <w:r w:rsidR="006762C0">
          <w:rPr>
            <w:noProof/>
            <w:webHidden/>
          </w:rPr>
          <w:fldChar w:fldCharType="begin"/>
        </w:r>
        <w:r w:rsidR="006762C0">
          <w:rPr>
            <w:noProof/>
            <w:webHidden/>
          </w:rPr>
          <w:instrText xml:space="preserve"> PAGEREF _Toc44578239 \h </w:instrText>
        </w:r>
        <w:r w:rsidR="006762C0">
          <w:rPr>
            <w:noProof/>
            <w:webHidden/>
          </w:rPr>
        </w:r>
        <w:r w:rsidR="006762C0">
          <w:rPr>
            <w:noProof/>
            <w:webHidden/>
          </w:rPr>
          <w:fldChar w:fldCharType="separate"/>
        </w:r>
        <w:r w:rsidR="00EA17FA">
          <w:rPr>
            <w:noProof/>
            <w:webHidden/>
          </w:rPr>
          <w:t>134</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0" w:history="1">
        <w:r w:rsidR="006762C0" w:rsidRPr="00475DBB">
          <w:rPr>
            <w:rStyle w:val="Hiperhivatkozs"/>
            <w:noProof/>
          </w:rPr>
          <w:t>Sanskrit syllabic metres</w:t>
        </w:r>
        <w:r w:rsidR="006762C0">
          <w:rPr>
            <w:noProof/>
            <w:webHidden/>
          </w:rPr>
          <w:tab/>
        </w:r>
        <w:r w:rsidR="006762C0">
          <w:rPr>
            <w:noProof/>
            <w:webHidden/>
          </w:rPr>
          <w:fldChar w:fldCharType="begin"/>
        </w:r>
        <w:r w:rsidR="006762C0">
          <w:rPr>
            <w:noProof/>
            <w:webHidden/>
          </w:rPr>
          <w:instrText xml:space="preserve"> PAGEREF _Toc44578240 \h </w:instrText>
        </w:r>
        <w:r w:rsidR="006762C0">
          <w:rPr>
            <w:noProof/>
            <w:webHidden/>
          </w:rPr>
        </w:r>
        <w:r w:rsidR="006762C0">
          <w:rPr>
            <w:noProof/>
            <w:webHidden/>
          </w:rPr>
          <w:fldChar w:fldCharType="separate"/>
        </w:r>
        <w:r w:rsidR="00EA17FA">
          <w:rPr>
            <w:noProof/>
            <w:webHidden/>
          </w:rPr>
          <w:t>135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1" w:history="1">
        <w:r w:rsidR="006762C0" w:rsidRPr="00475DBB">
          <w:rPr>
            <w:rStyle w:val="Hiperhivatkozs"/>
            <w:noProof/>
          </w:rPr>
          <w:t xml:space="preserve">Notes on </w:t>
        </w:r>
        <w:r w:rsidR="006762C0" w:rsidRPr="00475DBB">
          <w:rPr>
            <w:rStyle w:val="Hiperhivatkozs"/>
            <w:i/>
            <w:noProof/>
          </w:rPr>
          <w:t>anuṣṭubh</w:t>
        </w:r>
        <w:r w:rsidR="006762C0">
          <w:rPr>
            <w:noProof/>
            <w:webHidden/>
          </w:rPr>
          <w:tab/>
        </w:r>
        <w:r w:rsidR="006762C0">
          <w:rPr>
            <w:noProof/>
            <w:webHidden/>
          </w:rPr>
          <w:fldChar w:fldCharType="begin"/>
        </w:r>
        <w:r w:rsidR="006762C0">
          <w:rPr>
            <w:noProof/>
            <w:webHidden/>
          </w:rPr>
          <w:instrText xml:space="preserve"> PAGEREF _Toc44578241 \h </w:instrText>
        </w:r>
        <w:r w:rsidR="006762C0">
          <w:rPr>
            <w:noProof/>
            <w:webHidden/>
          </w:rPr>
        </w:r>
        <w:r w:rsidR="006762C0">
          <w:rPr>
            <w:noProof/>
            <w:webHidden/>
          </w:rPr>
          <w:fldChar w:fldCharType="separate"/>
        </w:r>
        <w:r w:rsidR="00EA17FA">
          <w:rPr>
            <w:noProof/>
            <w:webHidden/>
          </w:rPr>
          <w:t>137</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2" w:history="1">
        <w:r w:rsidR="006762C0" w:rsidRPr="00475DBB">
          <w:rPr>
            <w:rStyle w:val="Hiperhivatkozs"/>
            <w:noProof/>
          </w:rPr>
          <w:t xml:space="preserve">Notes on the </w:t>
        </w:r>
        <w:r w:rsidR="006762C0" w:rsidRPr="00475DBB">
          <w:rPr>
            <w:rStyle w:val="Hiperhivatkozs"/>
            <w:i/>
            <w:noProof/>
          </w:rPr>
          <w:t>upajāti</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_Toc44578242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3" w:history="1">
        <w:r w:rsidR="006762C0" w:rsidRPr="00475DBB">
          <w:rPr>
            <w:rStyle w:val="Hiperhivatkozs"/>
            <w:noProof/>
          </w:rPr>
          <w:t xml:space="preserve">Notes on the </w:t>
        </w:r>
        <w:r w:rsidR="006762C0" w:rsidRPr="00475DBB">
          <w:rPr>
            <w:rStyle w:val="Hiperhivatkozs"/>
            <w:i/>
            <w:noProof/>
          </w:rPr>
          <w:t>vaitālīya</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_Toc44578243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4" w:history="1">
        <w:r w:rsidR="006762C0" w:rsidRPr="00475DBB">
          <w:rPr>
            <w:rStyle w:val="Hiperhivatkozs"/>
            <w:noProof/>
          </w:rPr>
          <w:t>Vedic trimeter</w:t>
        </w:r>
        <w:r w:rsidR="006762C0">
          <w:rPr>
            <w:noProof/>
            <w:webHidden/>
          </w:rPr>
          <w:tab/>
        </w:r>
        <w:r w:rsidR="006762C0">
          <w:rPr>
            <w:noProof/>
            <w:webHidden/>
          </w:rPr>
          <w:fldChar w:fldCharType="begin"/>
        </w:r>
        <w:r w:rsidR="006762C0">
          <w:rPr>
            <w:noProof/>
            <w:webHidden/>
          </w:rPr>
          <w:instrText xml:space="preserve"> PAGEREF _Toc44578244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5" w:history="1">
        <w:r w:rsidR="006762C0" w:rsidRPr="00475DBB">
          <w:rPr>
            <w:rStyle w:val="Hiperhivatkozs"/>
            <w:noProof/>
          </w:rPr>
          <w:t>Sanskrit/Prakrit moraic metres</w:t>
        </w:r>
        <w:r w:rsidR="006762C0">
          <w:rPr>
            <w:noProof/>
            <w:webHidden/>
          </w:rPr>
          <w:tab/>
        </w:r>
        <w:r w:rsidR="006762C0">
          <w:rPr>
            <w:noProof/>
            <w:webHidden/>
          </w:rPr>
          <w:fldChar w:fldCharType="begin"/>
        </w:r>
        <w:r w:rsidR="006762C0">
          <w:rPr>
            <w:noProof/>
            <w:webHidden/>
          </w:rPr>
          <w:instrText xml:space="preserve"> PAGEREF _Toc44578245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6" w:history="1">
        <w:r w:rsidR="006762C0" w:rsidRPr="00475DBB">
          <w:rPr>
            <w:rStyle w:val="Hiperhivatkozs"/>
            <w:noProof/>
          </w:rPr>
          <w:t>Tamil metres</w:t>
        </w:r>
        <w:r w:rsidR="006762C0">
          <w:rPr>
            <w:noProof/>
            <w:webHidden/>
          </w:rPr>
          <w:tab/>
        </w:r>
        <w:r w:rsidR="006762C0">
          <w:rPr>
            <w:noProof/>
            <w:webHidden/>
          </w:rPr>
          <w:fldChar w:fldCharType="begin"/>
        </w:r>
        <w:r w:rsidR="006762C0">
          <w:rPr>
            <w:noProof/>
            <w:webHidden/>
          </w:rPr>
          <w:instrText xml:space="preserve"> PAGEREF _Toc44578246 \h </w:instrText>
        </w:r>
        <w:r w:rsidR="006762C0">
          <w:rPr>
            <w:noProof/>
            <w:webHidden/>
          </w:rPr>
        </w:r>
        <w:r w:rsidR="006762C0">
          <w:rPr>
            <w:noProof/>
            <w:webHidden/>
          </w:rPr>
          <w:fldChar w:fldCharType="separate"/>
        </w:r>
        <w:r w:rsidR="00EA17FA">
          <w:rPr>
            <w:noProof/>
            <w:webHidden/>
          </w:rPr>
          <w:t>140</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47" w:history="1">
        <w:r w:rsidR="006762C0" w:rsidRPr="00475DBB">
          <w:rPr>
            <w:rStyle w:val="Hiperhivatkozs"/>
            <w:noProof/>
          </w:rPr>
          <w:t>Appendix C.</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“Case Studies” in Encoding Complex Layout</w:t>
        </w:r>
        <w:r w:rsidR="006762C0">
          <w:rPr>
            <w:noProof/>
            <w:webHidden/>
          </w:rPr>
          <w:tab/>
        </w:r>
        <w:r w:rsidR="006762C0">
          <w:rPr>
            <w:noProof/>
            <w:webHidden/>
          </w:rPr>
          <w:fldChar w:fldCharType="begin"/>
        </w:r>
        <w:r w:rsidR="006762C0">
          <w:rPr>
            <w:noProof/>
            <w:webHidden/>
          </w:rPr>
          <w:instrText xml:space="preserve"> PAGEREF _Toc44578247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8" w:history="1">
        <w:r w:rsidR="006762C0" w:rsidRPr="00475DBB">
          <w:rPr>
            <w:rStyle w:val="Hiperhivatkozs"/>
            <w:noProof/>
          </w:rPr>
          <w:t>Case study 1: four-faced stele</w:t>
        </w:r>
        <w:r w:rsidR="006762C0">
          <w:rPr>
            <w:noProof/>
            <w:webHidden/>
          </w:rPr>
          <w:tab/>
        </w:r>
        <w:r w:rsidR="006762C0">
          <w:rPr>
            <w:noProof/>
            <w:webHidden/>
          </w:rPr>
          <w:fldChar w:fldCharType="begin"/>
        </w:r>
        <w:r w:rsidR="006762C0">
          <w:rPr>
            <w:noProof/>
            <w:webHidden/>
          </w:rPr>
          <w:instrText xml:space="preserve"> PAGEREF _Toc44578248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49" w:history="1">
        <w:r w:rsidR="006762C0" w:rsidRPr="00475DBB">
          <w:rPr>
            <w:rStyle w:val="Hiperhivatkozs"/>
            <w:noProof/>
          </w:rPr>
          <w:t>Case study 2A: copperplate charter with seal and other goodies</w:t>
        </w:r>
        <w:r w:rsidR="006762C0">
          <w:rPr>
            <w:noProof/>
            <w:webHidden/>
          </w:rPr>
          <w:tab/>
        </w:r>
        <w:r w:rsidR="006762C0">
          <w:rPr>
            <w:noProof/>
            <w:webHidden/>
          </w:rPr>
          <w:fldChar w:fldCharType="begin"/>
        </w:r>
        <w:r w:rsidR="006762C0">
          <w:rPr>
            <w:noProof/>
            <w:webHidden/>
          </w:rPr>
          <w:instrText xml:space="preserve"> PAGEREF _Toc44578249 \h </w:instrText>
        </w:r>
        <w:r w:rsidR="006762C0">
          <w:rPr>
            <w:noProof/>
            <w:webHidden/>
          </w:rPr>
        </w:r>
        <w:r w:rsidR="006762C0">
          <w:rPr>
            <w:noProof/>
            <w:webHidden/>
          </w:rPr>
          <w:fldChar w:fldCharType="separate"/>
        </w:r>
        <w:r w:rsidR="00EA17FA">
          <w:rPr>
            <w:noProof/>
            <w:webHidden/>
          </w:rPr>
          <w:t>143</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50" w:history="1">
        <w:r w:rsidR="006762C0" w:rsidRPr="00475DBB">
          <w:rPr>
            <w:rStyle w:val="Hiperhivatkozs"/>
            <w:noProof/>
          </w:rPr>
          <w:t>Case study 2B: copperplate charter with a lost plate reconstructed</w:t>
        </w:r>
        <w:r w:rsidR="006762C0">
          <w:rPr>
            <w:noProof/>
            <w:webHidden/>
          </w:rPr>
          <w:tab/>
        </w:r>
        <w:r w:rsidR="006762C0">
          <w:rPr>
            <w:noProof/>
            <w:webHidden/>
          </w:rPr>
          <w:fldChar w:fldCharType="begin"/>
        </w:r>
        <w:r w:rsidR="006762C0">
          <w:rPr>
            <w:noProof/>
            <w:webHidden/>
          </w:rPr>
          <w:instrText xml:space="preserve"> PAGEREF _Toc44578250 \h </w:instrText>
        </w:r>
        <w:r w:rsidR="006762C0">
          <w:rPr>
            <w:noProof/>
            <w:webHidden/>
          </w:rPr>
        </w:r>
        <w:r w:rsidR="006762C0">
          <w:rPr>
            <w:noProof/>
            <w:webHidden/>
          </w:rPr>
          <w:fldChar w:fldCharType="separate"/>
        </w:r>
        <w:r w:rsidR="00EA17FA">
          <w:rPr>
            <w:noProof/>
            <w:webHidden/>
          </w:rPr>
          <w:t>145</w:t>
        </w:r>
        <w:r w:rsidR="006762C0">
          <w:rPr>
            <w:noProof/>
            <w:webHidden/>
          </w:rPr>
          <w:fldChar w:fldCharType="end"/>
        </w:r>
      </w:hyperlink>
    </w:p>
    <w:p w:rsidR="006762C0" w:rsidRDefault="00464C07">
      <w:pPr>
        <w:pStyle w:val="TJ3"/>
        <w:rPr>
          <w:rFonts w:asciiTheme="minorHAnsi" w:eastAsiaTheme="minorEastAsia" w:hAnsiTheme="minorHAnsi" w:cstheme="minorBidi"/>
          <w:noProof/>
          <w:sz w:val="22"/>
          <w:szCs w:val="20"/>
          <w:lang w:eastAsia="zh-TW" w:bidi="hi-IN"/>
        </w:rPr>
      </w:pPr>
      <w:hyperlink w:anchor="_Toc44578251" w:history="1">
        <w:r w:rsidR="006762C0" w:rsidRPr="00475DBB">
          <w:rPr>
            <w:rStyle w:val="Hiperhivatkozs"/>
            <w:noProof/>
          </w:rPr>
          <w:t>Case study 2C: copperplate charter with a lost plate not reconstructed</w:t>
        </w:r>
        <w:r w:rsidR="006762C0">
          <w:rPr>
            <w:noProof/>
            <w:webHidden/>
          </w:rPr>
          <w:tab/>
        </w:r>
        <w:r w:rsidR="006762C0">
          <w:rPr>
            <w:noProof/>
            <w:webHidden/>
          </w:rPr>
          <w:fldChar w:fldCharType="begin"/>
        </w:r>
        <w:r w:rsidR="006762C0">
          <w:rPr>
            <w:noProof/>
            <w:webHidden/>
          </w:rPr>
          <w:instrText xml:space="preserve"> PAGEREF _Toc44578251 \h </w:instrText>
        </w:r>
        <w:r w:rsidR="006762C0">
          <w:rPr>
            <w:noProof/>
            <w:webHidden/>
          </w:rPr>
        </w:r>
        <w:r w:rsidR="006762C0">
          <w:rPr>
            <w:noProof/>
            <w:webHidden/>
          </w:rPr>
          <w:fldChar w:fldCharType="separate"/>
        </w:r>
        <w:r w:rsidR="00EA17FA">
          <w:rPr>
            <w:noProof/>
            <w:webHidden/>
          </w:rPr>
          <w:t>146</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52" w:history="1">
        <w:r w:rsidR="006762C0" w:rsidRPr="00475DBB">
          <w:rPr>
            <w:rStyle w:val="Hiperhivatkozs"/>
            <w:noProof/>
          </w:rPr>
          <w:t>Appendix D.</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Language Codes</w:t>
        </w:r>
        <w:r w:rsidR="006762C0">
          <w:rPr>
            <w:noProof/>
            <w:webHidden/>
          </w:rPr>
          <w:tab/>
        </w:r>
        <w:r w:rsidR="006762C0">
          <w:rPr>
            <w:noProof/>
            <w:webHidden/>
          </w:rPr>
          <w:fldChar w:fldCharType="begin"/>
        </w:r>
        <w:r w:rsidR="006762C0">
          <w:rPr>
            <w:noProof/>
            <w:webHidden/>
          </w:rPr>
          <w:instrText xml:space="preserve"> PAGEREF _Toc44578252 \h </w:instrText>
        </w:r>
        <w:r w:rsidR="006762C0">
          <w:rPr>
            <w:noProof/>
            <w:webHidden/>
          </w:rPr>
        </w:r>
        <w:r w:rsidR="006762C0">
          <w:rPr>
            <w:noProof/>
            <w:webHidden/>
          </w:rPr>
          <w:fldChar w:fldCharType="separate"/>
        </w:r>
        <w:r w:rsidR="00EA17FA">
          <w:rPr>
            <w:noProof/>
            <w:webHidden/>
          </w:rPr>
          <w:t>147</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53" w:history="1">
        <w:r w:rsidR="006762C0" w:rsidRPr="00475DBB">
          <w:rPr>
            <w:rStyle w:val="Hiperhivatkozs"/>
            <w:noProof/>
          </w:rPr>
          <w:t>Appendix E.</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Titling Conventions</w:t>
        </w:r>
        <w:r w:rsidR="006762C0">
          <w:rPr>
            <w:noProof/>
            <w:webHidden/>
          </w:rPr>
          <w:tab/>
        </w:r>
        <w:r w:rsidR="006762C0">
          <w:rPr>
            <w:noProof/>
            <w:webHidden/>
          </w:rPr>
          <w:fldChar w:fldCharType="begin"/>
        </w:r>
        <w:r w:rsidR="006762C0">
          <w:rPr>
            <w:noProof/>
            <w:webHidden/>
          </w:rPr>
          <w:instrText xml:space="preserve"> PAGEREF _Toc44578253 \h </w:instrText>
        </w:r>
        <w:r w:rsidR="006762C0">
          <w:rPr>
            <w:noProof/>
            <w:webHidden/>
          </w:rPr>
        </w:r>
        <w:r w:rsidR="006762C0">
          <w:rPr>
            <w:noProof/>
            <w:webHidden/>
          </w:rPr>
          <w:fldChar w:fldCharType="separate"/>
        </w:r>
        <w:r w:rsidR="00EA17FA">
          <w:rPr>
            <w:noProof/>
            <w:webHidden/>
          </w:rPr>
          <w:t>148</w:t>
        </w:r>
        <w:r w:rsidR="006762C0">
          <w:rPr>
            <w:noProof/>
            <w:webHidden/>
          </w:rPr>
          <w:fldChar w:fldCharType="end"/>
        </w:r>
      </w:hyperlink>
    </w:p>
    <w:p w:rsidR="006762C0" w:rsidRDefault="00464C07">
      <w:pPr>
        <w:pStyle w:val="TJ2"/>
        <w:tabs>
          <w:tab w:val="left" w:pos="1540"/>
        </w:tabs>
        <w:rPr>
          <w:rFonts w:asciiTheme="minorHAnsi" w:eastAsiaTheme="minorEastAsia" w:hAnsiTheme="minorHAnsi" w:cstheme="minorBidi"/>
          <w:noProof/>
          <w:sz w:val="22"/>
          <w:szCs w:val="20"/>
          <w:lang w:eastAsia="zh-TW" w:bidi="hi-IN"/>
        </w:rPr>
      </w:pPr>
      <w:hyperlink w:anchor="_Toc44578254" w:history="1">
        <w:r w:rsidR="006762C0" w:rsidRPr="00475DBB">
          <w:rPr>
            <w:rStyle w:val="Hiperhivatkozs"/>
            <w:noProof/>
          </w:rPr>
          <w:t>Appendix F.</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Normalisation Suggestions</w:t>
        </w:r>
        <w:r w:rsidR="006762C0">
          <w:rPr>
            <w:noProof/>
            <w:webHidden/>
          </w:rPr>
          <w:tab/>
        </w:r>
        <w:r w:rsidR="006762C0">
          <w:rPr>
            <w:noProof/>
            <w:webHidden/>
          </w:rPr>
          <w:fldChar w:fldCharType="begin"/>
        </w:r>
        <w:r w:rsidR="006762C0">
          <w:rPr>
            <w:noProof/>
            <w:webHidden/>
          </w:rPr>
          <w:instrText xml:space="preserve"> PAGEREF _Toc44578254 \h </w:instrText>
        </w:r>
        <w:r w:rsidR="006762C0">
          <w:rPr>
            <w:noProof/>
            <w:webHidden/>
          </w:rPr>
        </w:r>
        <w:r w:rsidR="006762C0">
          <w:rPr>
            <w:noProof/>
            <w:webHidden/>
          </w:rPr>
          <w:fldChar w:fldCharType="separate"/>
        </w:r>
        <w:r w:rsidR="00EA17FA">
          <w:rPr>
            <w:noProof/>
            <w:webHidden/>
          </w:rPr>
          <w:t>149</w:t>
        </w:r>
        <w:r w:rsidR="006762C0">
          <w:rPr>
            <w:noProof/>
            <w:webHidden/>
          </w:rPr>
          <w:fldChar w:fldCharType="end"/>
        </w:r>
      </w:hyperlink>
    </w:p>
    <w:p w:rsidR="006762C0" w:rsidRDefault="00464C07">
      <w:pPr>
        <w:pStyle w:val="TJ1"/>
        <w:rPr>
          <w:rFonts w:asciiTheme="minorHAnsi" w:eastAsiaTheme="minorEastAsia" w:hAnsiTheme="minorHAnsi" w:cstheme="minorBidi"/>
          <w:b w:val="0"/>
          <w:noProof/>
          <w:szCs w:val="20"/>
          <w:lang w:eastAsia="zh-TW" w:bidi="hi-IN"/>
        </w:rPr>
      </w:pPr>
      <w:hyperlink w:anchor="_Toc44578255" w:history="1">
        <w:r w:rsidR="006762C0" w:rsidRPr="00475DBB">
          <w:rPr>
            <w:rStyle w:val="Hiperhivatkozs"/>
            <w:noProof/>
          </w:rPr>
          <w:t>References</w:t>
        </w:r>
        <w:r w:rsidR="006762C0">
          <w:rPr>
            <w:noProof/>
            <w:webHidden/>
          </w:rPr>
          <w:tab/>
        </w:r>
        <w:r w:rsidR="006762C0">
          <w:rPr>
            <w:noProof/>
            <w:webHidden/>
          </w:rPr>
          <w:fldChar w:fldCharType="begin"/>
        </w:r>
        <w:r w:rsidR="006762C0">
          <w:rPr>
            <w:noProof/>
            <w:webHidden/>
          </w:rPr>
          <w:instrText xml:space="preserve"> PAGEREF _Toc44578255 \h </w:instrText>
        </w:r>
        <w:r w:rsidR="006762C0">
          <w:rPr>
            <w:noProof/>
            <w:webHidden/>
          </w:rPr>
        </w:r>
        <w:r w:rsidR="006762C0">
          <w:rPr>
            <w:noProof/>
            <w:webHidden/>
          </w:rPr>
          <w:fldChar w:fldCharType="separate"/>
        </w:r>
        <w:r w:rsidR="00EA17FA">
          <w:rPr>
            <w:noProof/>
            <w:webHidden/>
          </w:rPr>
          <w:t>151</w:t>
        </w:r>
        <w:r w:rsidR="006762C0">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577999"/>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57800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578001"/>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578002"/>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EA17FA">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EA17FA">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EA17FA">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EA17FA">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EA17FA">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EA17FA">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578003"/>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578004"/>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A17FA">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7" w:name="_10lqdugq9c0g" w:colFirst="0" w:colLast="0"/>
      <w:bookmarkStart w:id="18" w:name="_Toc44578005"/>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578006"/>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1" w:name="_h6ld3i1yh73t" w:colFirst="0" w:colLast="0"/>
      <w:bookmarkStart w:id="22" w:name="_Toc44578007"/>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578008"/>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578009"/>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578010"/>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578011"/>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A17FA">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fldSimple w:instr=" STYLEREF 3 \s ">
              <w:r w:rsidR="00EA17FA">
                <w:rPr>
                  <w:noProof/>
                </w:rPr>
                <w:t>1.3.3</w:t>
              </w:r>
            </w:fldSimple>
            <w:r w:rsidR="00EE7E86" w:rsidRPr="00DD7CCF">
              <w:t>.</w:t>
            </w:r>
            <w:fldSimple w:instr=" SEQ Example \* ALPHABETIC \s 3 ">
              <w:r w:rsidR="00EA17FA">
                <w:rPr>
                  <w:noProof/>
                </w:rPr>
                <w:t>A</w:t>
              </w:r>
            </w:fldSimple>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A17FA" w:rsidRPr="00DD7CCF">
        <w:t xml:space="preserve">Example </w:t>
      </w:r>
      <w:r w:rsidR="00EA17FA">
        <w:rPr>
          <w:noProof/>
        </w:rPr>
        <w:t>1.3.3</w:t>
      </w:r>
      <w:r w:rsidR="00EA17FA" w:rsidRPr="00DD7CCF">
        <w:rPr>
          <w:noProof/>
        </w:rPr>
        <w:t>.</w:t>
      </w:r>
      <w:r w:rsidR="00EA17FA">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578012"/>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578013"/>
      <w:bookmarkEnd w:id="36"/>
      <w:r w:rsidRPr="00DD7CCF">
        <w:t>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A17F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578014"/>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578015"/>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578016"/>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A17FA">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A17FA">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A17FA">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A17FA">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578017"/>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fldSimple w:instr=" STYLEREF 3 \s ">
              <w:r w:rsidR="00EA17FA">
                <w:rPr>
                  <w:noProof/>
                </w:rPr>
                <w:t>2.1.2</w:t>
              </w:r>
            </w:fldSimple>
            <w:r w:rsidR="00EE7E86" w:rsidRPr="00DD7CCF">
              <w:t>.</w:t>
            </w:r>
            <w:fldSimple w:instr=" SEQ Example \* ALPHABETIC \s 3 ">
              <w:r w:rsidR="00EA17FA">
                <w:rPr>
                  <w:noProof/>
                </w:rPr>
                <w:t>A</w:t>
              </w:r>
            </w:fldSimple>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fldSimple w:instr=" STYLEREF 3 \s ">
              <w:r w:rsidR="00EA17FA">
                <w:rPr>
                  <w:noProof/>
                </w:rPr>
                <w:t>2.1.2</w:t>
              </w:r>
            </w:fldSimple>
            <w:r w:rsidR="00EE7E86" w:rsidRPr="00DD7CCF">
              <w:t>.</w:t>
            </w:r>
            <w:fldSimple w:instr=" SEQ Example \* ALPHABETIC \s 3 ">
              <w:r w:rsidR="00EA17FA">
                <w:rPr>
                  <w:noProof/>
                </w:rPr>
                <w:t>B</w:t>
              </w:r>
            </w:fldSimple>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578018"/>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578019"/>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578020"/>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578021"/>
      <w:bookmarkEnd w:id="60"/>
      <w:r w:rsidRPr="00DD7CCF">
        <w:t>Verse Containers</w:t>
      </w:r>
      <w:bookmarkEnd w:id="61"/>
      <w:bookmarkEnd w:id="62"/>
    </w:p>
    <w:p w:rsidR="00C02B8C" w:rsidRPr="00DD7CCF" w:rsidRDefault="004D2E67" w:rsidP="003F2742">
      <w:pPr>
        <w:pStyle w:val="Cmsor3"/>
        <w:numPr>
          <w:ilvl w:val="2"/>
          <w:numId w:val="38"/>
        </w:numPr>
      </w:pPr>
      <w:bookmarkStart w:id="63" w:name="_ddoyoa12vnxb" w:colFirst="0" w:colLast="0"/>
      <w:bookmarkStart w:id="64" w:name="_Ref43984700"/>
      <w:bookmarkStart w:id="65" w:name="_Toc44578022"/>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578023"/>
      <w:bookmarkEnd w:id="66"/>
      <w:r w:rsidRPr="00DD7CCF">
        <w:t>Overview</w:t>
      </w:r>
      <w:bookmarkEnd w:id="67"/>
      <w:bookmarkEnd w:id="68"/>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A17FA">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578024"/>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A17F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578025"/>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EA17FA">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A17FA">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578026"/>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A17FA">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A17FA">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578027"/>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578028"/>
      <w:bookmarkEnd w:id="81"/>
      <w:r w:rsidRPr="00DD7CCF">
        <w:lastRenderedPageBreak/>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A17F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A17F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578029"/>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578030"/>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fldSimple w:instr=" STYLEREF 3 \s ">
              <w:r w:rsidR="00EA17FA">
                <w:rPr>
                  <w:noProof/>
                </w:rPr>
                <w:t>2.3.9</w:t>
              </w:r>
            </w:fldSimple>
            <w:r w:rsidR="00EE7E86" w:rsidRPr="00DD7CCF">
              <w:t>.</w:t>
            </w:r>
            <w:fldSimple w:instr=" SEQ Example \* ALPHABETIC \s 3 ">
              <w:r w:rsidR="00EA17FA">
                <w:rPr>
                  <w:noProof/>
                </w:rPr>
                <w:t>A</w:t>
              </w:r>
            </w:fldSimple>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EA17FA">
                <w:rPr>
                  <w:noProof/>
                </w:rPr>
                <w:t>2.3.9</w:t>
              </w:r>
            </w:fldSimple>
            <w:r w:rsidR="00EE7E86" w:rsidRPr="00DD7CCF">
              <w:t>.</w:t>
            </w:r>
            <w:fldSimple w:instr=" SEQ Example \* ALPHABETIC \s 3 ">
              <w:r w:rsidR="00EA17FA">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fldSimple w:instr=" STYLEREF 3 \s ">
              <w:r w:rsidR="00EA17FA">
                <w:rPr>
                  <w:noProof/>
                </w:rPr>
                <w:t>2.3.9</w:t>
              </w:r>
            </w:fldSimple>
            <w:r w:rsidR="00EE7E86" w:rsidRPr="00DD7CCF">
              <w:t>.</w:t>
            </w:r>
            <w:fldSimple w:instr=" SEQ Example \* ALPHABETIC \s 3 ">
              <w:r w:rsidR="00EA17FA">
                <w:rPr>
                  <w:noProof/>
                </w:rPr>
                <w:t>C</w:t>
              </w:r>
            </w:fldSimple>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A17FA">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A17FA">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fldSimple w:instr=" STYLEREF 3 \s ">
              <w:r w:rsidR="00EA17FA">
                <w:rPr>
                  <w:noProof/>
                </w:rPr>
                <w:t>2.3.9</w:t>
              </w:r>
            </w:fldSimple>
            <w:r w:rsidR="00EE7E86" w:rsidRPr="00DD7CCF">
              <w:t>.</w:t>
            </w:r>
            <w:fldSimple w:instr=" SEQ Example \* ALPHABETIC \s 3 ">
              <w:r w:rsidR="00EA17FA">
                <w:rPr>
                  <w:noProof/>
                </w:rPr>
                <w:t>D</w:t>
              </w:r>
            </w:fldSimple>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fldSimple w:instr=" STYLEREF 3 \s ">
              <w:r w:rsidR="00EA17FA">
                <w:rPr>
                  <w:noProof/>
                </w:rPr>
                <w:t>2.3.9</w:t>
              </w:r>
            </w:fldSimple>
            <w:r w:rsidRPr="00DD7CCF">
              <w:t>.</w:t>
            </w:r>
            <w:fldSimple w:instr=" SEQ Example \* ALPHABETIC \s 3 ">
              <w:r w:rsidR="00EA17FA">
                <w:rPr>
                  <w:noProof/>
                </w:rPr>
                <w:t>E</w:t>
              </w:r>
            </w:fldSimple>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fldSimple w:instr=" STYLEREF 3 \s ">
              <w:r w:rsidR="00EA17FA">
                <w:rPr>
                  <w:noProof/>
                </w:rPr>
                <w:t>2.3.9</w:t>
              </w:r>
            </w:fldSimple>
            <w:r w:rsidR="00EE7E86" w:rsidRPr="00DD7CCF">
              <w:t>.</w:t>
            </w:r>
            <w:fldSimple w:instr=" SEQ Example \* ALPHABETIC \s 3 ">
              <w:r w:rsidR="00EA17FA">
                <w:rPr>
                  <w:noProof/>
                </w:rPr>
                <w:t>F</w:t>
              </w:r>
            </w:fldSimple>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578031"/>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578032"/>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A17FA">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A17FA">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r w:rsidR="00EA17FA" w:rsidRPr="00DD7CCF" w:rsidTr="000B047B">
        <w:tc>
          <w:tcPr>
            <w:tcW w:w="1667" w:type="pct"/>
            <w:vAlign w:val="center"/>
          </w:tcPr>
          <w:p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578033"/>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A17F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578034"/>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578035"/>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578036"/>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578037"/>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A17FA">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A17FA">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A17FA">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578038"/>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578039"/>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578040"/>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578041"/>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578042"/>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3.3.4</w:t>
              </w:r>
            </w:fldSimple>
            <w:r w:rsidR="00EE7E86" w:rsidRPr="00DD7CCF">
              <w:t>.</w:t>
            </w:r>
            <w:fldSimple w:instr=" SEQ Example \* ALPHABETIC \s 3 ">
              <w:r w:rsidR="00EA17FA">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578043"/>
      <w:bookmarkEnd w:id="126"/>
      <w:r w:rsidRPr="00DD7CCF">
        <w:t>Pagination or foliation: “forme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3.3.5</w:t>
              </w:r>
            </w:fldSimple>
            <w:r w:rsidR="00EE7E86" w:rsidRPr="00DD7CCF">
              <w:t>.</w:t>
            </w:r>
            <w:fldSimple w:instr=" SEQ Example \* ALPHABETIC \s 3 ">
              <w:r w:rsidR="00EA17FA">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578044"/>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578045"/>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A17FA">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578046"/>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A17FA">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A17FA">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578047"/>
      <w:bookmarkEnd w:id="138"/>
      <w:r w:rsidRPr="00DD7CCF">
        <w:t>Textpart identification: subtype, number and headers</w:t>
      </w:r>
      <w:bookmarkEnd w:id="139"/>
      <w:bookmarkEnd w:id="140"/>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A17FA" w:rsidRPr="00DD7CCF">
        <w:t xml:space="preserve">Example </w:t>
      </w:r>
      <w:r w:rsidR="00EA17FA">
        <w:rPr>
          <w:noProof/>
        </w:rPr>
        <w:t>3.4.3</w:t>
      </w:r>
      <w:r w:rsidR="00EA17FA" w:rsidRPr="00DD7CCF">
        <w:rPr>
          <w:noProof/>
        </w:rPr>
        <w:t>.</w:t>
      </w:r>
      <w:r w:rsidR="00EA17F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A17FA">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fldSimple w:instr=" STYLEREF 3 \s ">
              <w:r w:rsidR="00EA17FA">
                <w:rPr>
                  <w:noProof/>
                </w:rPr>
                <w:t>3.4.3</w:t>
              </w:r>
            </w:fldSimple>
            <w:r w:rsidR="00EE7E86" w:rsidRPr="00DD7CCF">
              <w:t>.</w:t>
            </w:r>
            <w:fldSimple w:instr=" SEQ Example \* ALPHABETIC \s 3 ">
              <w:r w:rsidR="00EA17FA">
                <w:rPr>
                  <w:noProof/>
                </w:rPr>
                <w:t>A</w:t>
              </w:r>
            </w:fldSimple>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fldSimple w:instr=" STYLEREF 3 \s ">
              <w:r w:rsidR="00EA17FA">
                <w:rPr>
                  <w:noProof/>
                </w:rPr>
                <w:t>3.4.3</w:t>
              </w:r>
            </w:fldSimple>
            <w:r w:rsidR="00EE7E86" w:rsidRPr="00DD7CCF">
              <w:t>.</w:t>
            </w:r>
            <w:fldSimple w:instr=" SEQ Example \* ALPHABETIC \s 3 ">
              <w:r w:rsidR="00EA17FA">
                <w:rPr>
                  <w:noProof/>
                </w:rPr>
                <w:t>B</w:t>
              </w:r>
            </w:fldSimple>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fldSimple w:instr=" STYLEREF 3 \s ">
              <w:r w:rsidR="00EA17FA">
                <w:rPr>
                  <w:noProof/>
                </w:rPr>
                <w:t>3.4.3</w:t>
              </w:r>
            </w:fldSimple>
            <w:r w:rsidR="00EE7E86" w:rsidRPr="00DD7CCF">
              <w:t>.</w:t>
            </w:r>
            <w:fldSimple w:instr=" SEQ Example \* ALPHABETIC \s 3 ">
              <w:r w:rsidR="00EA17FA">
                <w:rPr>
                  <w:noProof/>
                </w:rPr>
                <w:t>C</w:t>
              </w:r>
            </w:fldSimple>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fldSimple w:instr=" STYLEREF 3 \s ">
              <w:r w:rsidR="00EA17FA">
                <w:rPr>
                  <w:noProof/>
                </w:rPr>
                <w:t>3.4.3</w:t>
              </w:r>
            </w:fldSimple>
            <w:r w:rsidR="00EE7E86" w:rsidRPr="00DD7CCF">
              <w:t>.</w:t>
            </w:r>
            <w:fldSimple w:instr=" SEQ Example \* ALPHABETIC \s 3 ">
              <w:r w:rsidR="00EA17FA">
                <w:rPr>
                  <w:noProof/>
                </w:rPr>
                <w:t>D</w:t>
              </w:r>
            </w:fldSimple>
            <w:bookmarkEnd w:id="147"/>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578048"/>
      <w:bookmarkEnd w:id="148"/>
      <w:bookmarkEnd w:id="149"/>
      <w:r w:rsidRPr="00DD7CCF">
        <w:t>Numbered elements in textparts</w:t>
      </w:r>
      <w:bookmarkEnd w:id="150"/>
      <w:bookmarkEnd w:id="151"/>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8E24A9" w:rsidRPr="00DD7CCF" w:rsidRDefault="008E24A9" w:rsidP="003F2742">
      <w:pPr>
        <w:pStyle w:val="Cmsor3"/>
        <w:numPr>
          <w:ilvl w:val="2"/>
          <w:numId w:val="38"/>
        </w:numPr>
      </w:pPr>
      <w:bookmarkStart w:id="152" w:name="_Toc44578049"/>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fldSimple w:instr=" STYLEREF 3 \s ">
              <w:r w:rsidR="00EA17FA">
                <w:rPr>
                  <w:noProof/>
                </w:rPr>
                <w:t>3.4.5</w:t>
              </w:r>
            </w:fldSimple>
            <w:r w:rsidRPr="00DD7CCF">
              <w:t>.</w:t>
            </w:r>
            <w:fldSimple w:instr=" SEQ Example \* ALPHABETIC \s 3 ">
              <w:r w:rsidR="00EA17FA">
                <w:rPr>
                  <w:noProof/>
                </w:rPr>
                <w:t>A</w:t>
              </w:r>
            </w:fldSimple>
            <w:bookmarkEnd w:id="153"/>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A17FA">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578050"/>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578051"/>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578052"/>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A17FA">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578053"/>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A17FA" w:rsidRPr="00DD7CCF">
        <w:t xml:space="preserve">Example </w:t>
      </w:r>
      <w:r w:rsidR="00EA17FA">
        <w:rPr>
          <w:noProof/>
        </w:rPr>
        <w:t>3.5.7</w:t>
      </w:r>
      <w:r w:rsidR="00EA17FA" w:rsidRPr="00DD7CCF">
        <w:rPr>
          <w:noProof/>
        </w:rPr>
        <w:t>.</w:t>
      </w:r>
      <w:r w:rsidR="00EA17F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578054"/>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1E133B" w:rsidRPr="00DD7CCF" w:rsidRDefault="001E133B" w:rsidP="001E133B">
      <w:pPr>
        <w:pStyle w:val="Lista4"/>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pagelike zone of this kind</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A17FA">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fldSimple w:instr=" STYLEREF 3 \s ">
              <w:r w:rsidR="00EA17FA">
                <w:rPr>
                  <w:noProof/>
                </w:rPr>
                <w:t>3.5.4</w:t>
              </w:r>
            </w:fldSimple>
            <w:r w:rsidRPr="00DD7CCF">
              <w:t>.</w:t>
            </w:r>
            <w:fldSimple w:instr=" SEQ Example \* ALPHABETIC \s 3 ">
              <w:r w:rsidR="00EA17FA">
                <w:rPr>
                  <w:noProof/>
                </w:rPr>
                <w:t>A</w:t>
              </w:r>
            </w:fldSimple>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fldSimple w:instr=" STYLEREF 3 \s ">
              <w:r w:rsidR="00EA17FA">
                <w:rPr>
                  <w:noProof/>
                </w:rPr>
                <w:t>3.5.4</w:t>
              </w:r>
            </w:fldSimple>
            <w:r w:rsidRPr="00DD7CCF">
              <w:t>.</w:t>
            </w:r>
            <w:fldSimple w:instr=" SEQ Example \* ALPHABETIC \s 3 ">
              <w:r w:rsidR="00EA17FA">
                <w:rPr>
                  <w:noProof/>
                </w:rPr>
                <w:t>B</w:t>
              </w:r>
            </w:fldSimple>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578055"/>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immediately after the page or column beginning</w:t>
      </w:r>
    </w:p>
    <w:p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578056"/>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57805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fldSimple w:instr=" STYLEREF 3 \s ">
              <w:r w:rsidR="00EA17FA">
                <w:rPr>
                  <w:noProof/>
                </w:rPr>
                <w:t>3.5.7</w:t>
              </w:r>
            </w:fldSimple>
            <w:r w:rsidRPr="00DD7CCF">
              <w:t>.</w:t>
            </w:r>
            <w:fldSimple w:instr=" SEQ Example \* ALPHABETIC \s 3 ">
              <w:r w:rsidR="00EA17FA">
                <w:rPr>
                  <w:noProof/>
                </w:rPr>
                <w:t>A</w:t>
              </w:r>
            </w:fldSimple>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A17FA">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A17FA">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578058"/>
      <w:bookmarkEnd w:id="182"/>
      <w:bookmarkEnd w:id="183"/>
      <w:r w:rsidRPr="00DD7CCF">
        <w:lastRenderedPageBreak/>
        <w:t>Gridlike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578059"/>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578060"/>
      <w:bookmarkEnd w:id="196"/>
      <w:r w:rsidRPr="00DD7CCF">
        <w:t>Encoding gridlike partitions</w:t>
      </w:r>
      <w:bookmarkEnd w:id="197"/>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578061"/>
      <w:bookmarkEnd w:id="198"/>
      <w:r w:rsidRPr="00DD7CCF">
        <w:t>Gridlike milestone identification: unit and number</w:t>
      </w:r>
      <w:bookmarkEnd w:id="199"/>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578062"/>
      <w:bookmarkEnd w:id="200"/>
      <w:r w:rsidRPr="00DD7CCF">
        <w:t>Gridlike partitions interrupting words</w:t>
      </w:r>
      <w:bookmarkEnd w:id="201"/>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578063"/>
      <w:bookmarkEnd w:id="202"/>
      <w:r w:rsidRPr="00DD7CCF">
        <w:t>When to encode gridlike partitions</w:t>
      </w:r>
      <w:bookmarkEnd w:id="203"/>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578064"/>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fldSimple w:instr=" STYLEREF 3 \s ">
              <w:r w:rsidR="00EA17FA">
                <w:rPr>
                  <w:noProof/>
                </w:rPr>
                <w:t>3.6.6</w:t>
              </w:r>
            </w:fldSimple>
            <w:r w:rsidRPr="00DD7CCF">
              <w:t>.</w:t>
            </w:r>
            <w:fldSimple w:instr=" SEQ Example \* ALPHABETIC \s 3 ">
              <w:r w:rsidR="00EA17FA">
                <w:rPr>
                  <w:noProof/>
                </w:rPr>
                <w:t>A</w:t>
              </w:r>
            </w:fldSimple>
            <w:bookmarkEnd w:id="206"/>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B</w:t>
              </w:r>
            </w:fldSimple>
            <w:bookmarkEnd w:id="207"/>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C</w:t>
              </w:r>
            </w:fldSimple>
            <w:bookmarkEnd w:id="208"/>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578065"/>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578066"/>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578067"/>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EA17FA" w:rsidRPr="00EA17FA" w:rsidRDefault="00EA17FA" w:rsidP="00EA17FA">
            <w:pPr>
              <w:pStyle w:val="Kpalrs"/>
            </w:pPr>
            <w:r w:rsidRPr="00DD7CCF">
              <w:t xml:space="preserve">Example </w:t>
            </w:r>
            <w:fldSimple w:instr=" STYLEREF 3 \s ">
              <w:r>
                <w:rPr>
                  <w:noProof/>
                </w:rPr>
                <w:t>4.1.1</w:t>
              </w:r>
            </w:fldSimple>
            <w:r w:rsidRPr="00DD7CCF">
              <w:t>.</w:t>
            </w:r>
            <w:fldSimple w:instr=" SEQ Example \* ALPHABETIC \s 3 ">
              <w:r>
                <w:rPr>
                  <w:noProof/>
                </w:rPr>
                <w:t>A</w:t>
              </w:r>
            </w:fldSimple>
            <w:r w:rsidRPr="00DD7CCF">
              <w:t xml:space="preserve">: </w:t>
            </w:r>
            <w:r>
              <w:t>character with two vowel marks tagged as a single</w:t>
            </w:r>
            <w:r>
              <w:rPr>
                <w:rStyle w:val="Foreign"/>
              </w:rPr>
              <w:t xml:space="preserve"> akṣara</w:t>
            </w:r>
          </w:p>
        </w:tc>
      </w:tr>
      <w:tr w:rsidR="00EA17FA" w:rsidRPr="00DD7CCF" w:rsidTr="00EA17FA">
        <w:tc>
          <w:tcPr>
            <w:tcW w:w="3753" w:type="pct"/>
          </w:tcPr>
          <w:p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rsidR="00EA17FA" w:rsidRDefault="00EA17FA" w:rsidP="00EA17FA">
            <w:pPr>
              <w:keepNext/>
              <w:jc w:val="center"/>
            </w:pPr>
          </w:p>
          <w:p w:rsidR="00EA17FA" w:rsidRDefault="00EA17FA" w:rsidP="00EA17FA">
            <w:pPr>
              <w:keepNext/>
              <w:jc w:val="center"/>
            </w:pPr>
          </w:p>
          <w:p w:rsidR="00EA17FA" w:rsidRPr="00DD7CCF" w:rsidRDefault="00EA17FA" w:rsidP="00EA17FA">
            <w:pPr>
              <w:keepNext/>
              <w:jc w:val="center"/>
            </w:pPr>
            <w:r w:rsidRPr="00DD7CCF">
              <w:rPr>
                <w:noProof/>
              </w:rPr>
              <w:drawing>
                <wp:inline distT="0" distB="0" distL="0" distR="0" wp14:anchorId="7FB36AD6" wp14:editId="2116990B">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rsidTr="00EA17FA">
        <w:tc>
          <w:tcPr>
            <w:tcW w:w="3753" w:type="pct"/>
          </w:tcPr>
          <w:p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rsidR="00EA17FA" w:rsidRPr="00DD7CCF" w:rsidRDefault="00EA17FA" w:rsidP="00EA17FA">
            <w:pPr>
              <w:pStyle w:val="TableNote"/>
              <w:rPr>
                <w:rStyle w:val="Code"/>
              </w:rPr>
            </w:pPr>
            <w:r>
              <w:t>the encoding corresponds to the shorthand markup du=ā</w:t>
            </w:r>
          </w:p>
        </w:tc>
        <w:tc>
          <w:tcPr>
            <w:tcW w:w="1247" w:type="pct"/>
            <w:vMerge/>
            <w:vAlign w:val="bottom"/>
          </w:tcPr>
          <w:p w:rsidR="00EA17FA" w:rsidRPr="00DD7CCF" w:rsidRDefault="00EA17FA" w:rsidP="00EA17FA">
            <w:pPr>
              <w:keepNext/>
              <w:jc w:val="center"/>
              <w:rPr>
                <w:noProof/>
              </w:rPr>
            </w:pPr>
          </w:p>
        </w:tc>
      </w:tr>
    </w:tbl>
    <w:p w:rsidR="00EA17FA" w:rsidRPr="00DD7CCF" w:rsidRDefault="00EA17FA" w:rsidP="00EA17FA"/>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578068"/>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A17FA">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A17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A17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578069"/>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578070"/>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578071"/>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578072"/>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A17FA">
        <w:t>4.2.2</w:t>
      </w:r>
      <w:r w:rsidR="006762C0">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Ref44577917"/>
      <w:bookmarkStart w:id="235" w:name="_Ref44577928"/>
      <w:bookmarkStart w:id="236" w:name="_Ref44577934"/>
      <w:bookmarkStart w:id="237" w:name="_Ref44577939"/>
      <w:bookmarkStart w:id="238" w:name="_Toc44578073"/>
      <w:r w:rsidRPr="00DD7CCF">
        <w:t>Numeral symbols other than decimal digits</w:t>
      </w:r>
      <w:bookmarkEnd w:id="233"/>
      <w:bookmarkEnd w:id="234"/>
      <w:bookmarkEnd w:id="235"/>
      <w:bookmarkEnd w:id="236"/>
      <w:bookmarkEnd w:id="237"/>
      <w:bookmarkEnd w:id="238"/>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9" w:name="_ocw59j4fd9ai" w:colFirst="0" w:colLast="0"/>
      <w:bookmarkStart w:id="240" w:name="_Ref43987525"/>
      <w:bookmarkStart w:id="241" w:name="_Toc44578074"/>
      <w:bookmarkEnd w:id="239"/>
      <w:r w:rsidRPr="00DD7CCF">
        <w:t>Symbol tokens</w:t>
      </w:r>
      <w:bookmarkEnd w:id="240"/>
      <w:bookmarkEnd w:id="241"/>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A17F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42" w:name="_n0tb9t590fso" w:colFirst="0" w:colLast="0"/>
      <w:bookmarkStart w:id="243" w:name="_Ref43980384"/>
      <w:bookmarkStart w:id="244" w:name="_Toc44578075"/>
      <w:bookmarkEnd w:id="242"/>
      <w:r w:rsidRPr="00DD7CCF">
        <w:lastRenderedPageBreak/>
        <w:t>Punctuation marks</w:t>
      </w:r>
      <w:bookmarkEnd w:id="243"/>
      <w:bookmarkEnd w:id="244"/>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A17FA">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5" w:name="_zhzv8lagn4n3" w:colFirst="0" w:colLast="0"/>
      <w:bookmarkStart w:id="246" w:name="_Ref43985052"/>
      <w:bookmarkStart w:id="247" w:name="_Toc44578076"/>
      <w:bookmarkEnd w:id="245"/>
      <w:r w:rsidRPr="00DD7CCF">
        <w:lastRenderedPageBreak/>
        <w:t>Space filler signs</w:t>
      </w:r>
      <w:bookmarkEnd w:id="246"/>
      <w:bookmarkEnd w:id="247"/>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8" w:name="_ds0gogy82fug" w:colFirst="0" w:colLast="0"/>
      <w:bookmarkStart w:id="249" w:name="_Ref43987396"/>
      <w:bookmarkStart w:id="250" w:name="_Toc44578077"/>
      <w:bookmarkEnd w:id="248"/>
      <w:r w:rsidRPr="00DD7CCF">
        <w:t>Miscellaneous symbols</w:t>
      </w:r>
      <w:bookmarkEnd w:id="249"/>
      <w:bookmarkEnd w:id="250"/>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51" w:name="_szxkvje7z9d2" w:colFirst="0" w:colLast="0"/>
      <w:bookmarkStart w:id="252" w:name="_Ref44577965"/>
      <w:bookmarkStart w:id="253" w:name="_Toc44578078"/>
      <w:bookmarkEnd w:id="251"/>
      <w:r w:rsidRPr="00DD7CCF">
        <w:t xml:space="preserve">Alphanumeric characters used </w:t>
      </w:r>
      <w:r w:rsidR="00547689">
        <w:t>for a different function</w:t>
      </w:r>
      <w:bookmarkEnd w:id="252"/>
      <w:bookmarkEnd w:id="253"/>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A17FA">
        <w:t>7.1</w:t>
      </w:r>
      <w:r w:rsidRPr="00DD7CCF">
        <w:fldChar w:fldCharType="end"/>
      </w:r>
    </w:p>
    <w:p w:rsidR="00C02B8C" w:rsidRPr="00DD7CCF" w:rsidRDefault="004D2E67" w:rsidP="003F2742">
      <w:pPr>
        <w:pStyle w:val="Cmsor2"/>
        <w:numPr>
          <w:ilvl w:val="1"/>
          <w:numId w:val="38"/>
        </w:numPr>
      </w:pPr>
      <w:bookmarkStart w:id="254" w:name="_1jfnyljo6f10" w:colFirst="0" w:colLast="0"/>
      <w:bookmarkStart w:id="255" w:name="_Ref43989284"/>
      <w:bookmarkStart w:id="256" w:name="_Toc44578079"/>
      <w:bookmarkEnd w:id="254"/>
      <w:r w:rsidRPr="00DD7CCF">
        <w:lastRenderedPageBreak/>
        <w:t>Space</w:t>
      </w:r>
      <w:bookmarkEnd w:id="255"/>
      <w:bookmarkEnd w:id="256"/>
    </w:p>
    <w:p w:rsidR="00C02B8C" w:rsidRPr="00DD7CCF" w:rsidRDefault="004D2E67" w:rsidP="003F2742">
      <w:pPr>
        <w:pStyle w:val="Cmsor3"/>
        <w:numPr>
          <w:ilvl w:val="2"/>
          <w:numId w:val="38"/>
        </w:numPr>
      </w:pPr>
      <w:bookmarkStart w:id="257" w:name="_mczil3ausgeg" w:colFirst="0" w:colLast="0"/>
      <w:bookmarkStart w:id="258" w:name="_Ref43987984"/>
      <w:bookmarkStart w:id="259" w:name="_Toc44578080"/>
      <w:bookmarkEnd w:id="257"/>
      <w:r w:rsidRPr="00DD7CCF">
        <w:t>Generic markup for original space</w:t>
      </w:r>
      <w:bookmarkEnd w:id="258"/>
      <w:bookmarkEnd w:id="259"/>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60" w:name="_g16v5ug6dm4p" w:colFirst="0" w:colLast="0"/>
      <w:bookmarkStart w:id="261" w:name="_Ref43987645"/>
      <w:bookmarkStart w:id="262" w:name="_Toc44578081"/>
      <w:bookmarkEnd w:id="260"/>
      <w:r w:rsidRPr="00DD7CCF">
        <w:t>Space for semantic segmentation</w:t>
      </w:r>
      <w:bookmarkEnd w:id="261"/>
      <w:bookmarkEnd w:id="262"/>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63" w:name="_ezodp8p1jvoq" w:colFirst="0" w:colLast="0"/>
      <w:bookmarkStart w:id="264" w:name="_Ref43987728"/>
      <w:bookmarkStart w:id="265" w:name="_Toc44578082"/>
      <w:bookmarkEnd w:id="263"/>
      <w:r w:rsidRPr="00DD7CCF">
        <w:lastRenderedPageBreak/>
        <w:t>Space left blank for subsequent filling</w:t>
      </w:r>
      <w:bookmarkEnd w:id="264"/>
      <w:bookmarkEnd w:id="265"/>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6" w:name="_8rva2rlyx9df" w:colFirst="0" w:colLast="0"/>
      <w:bookmarkStart w:id="267" w:name="_Ref43978406"/>
      <w:bookmarkStart w:id="268" w:name="_Toc44578083"/>
      <w:bookmarkEnd w:id="266"/>
      <w:r w:rsidRPr="00DD7CCF">
        <w:t>Space for visual layout</w:t>
      </w:r>
      <w:bookmarkEnd w:id="267"/>
      <w:bookmarkEnd w:id="268"/>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A17FA">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9" w:name="_3hdkntv18hp0" w:colFirst="0" w:colLast="0"/>
      <w:bookmarkStart w:id="270" w:name="_Ref43985107"/>
      <w:bookmarkStart w:id="271" w:name="_Toc44578084"/>
      <w:bookmarkEnd w:id="269"/>
      <w:r w:rsidRPr="00DD7CCF">
        <w:t>Spaces imposed by physical necessity</w:t>
      </w:r>
      <w:bookmarkEnd w:id="270"/>
      <w:bookmarkEnd w:id="271"/>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72" w:name="_mo8ye4cvqr4s" w:colFirst="0" w:colLast="0"/>
      <w:bookmarkStart w:id="273" w:name="_Ref43985109"/>
      <w:bookmarkStart w:id="274" w:name="_Toc44578085"/>
      <w:bookmarkEnd w:id="272"/>
      <w:r w:rsidRPr="00DD7CCF">
        <w:t>Binding holes in copper plates</w:t>
      </w:r>
      <w:bookmarkEnd w:id="273"/>
      <w:bookmarkEnd w:id="274"/>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5" w:name="_Ref44063881"/>
            <w:bookmarkStart w:id="276" w:name="_Ref44063878"/>
            <w:r w:rsidRPr="00DD7CCF">
              <w:t xml:space="preserve">Example </w:t>
            </w:r>
            <w:fldSimple w:instr=" STYLEREF 3 \s ">
              <w:r w:rsidR="00EA17FA">
                <w:rPr>
                  <w:noProof/>
                </w:rPr>
                <w:t>4.3.6</w:t>
              </w:r>
            </w:fldSimple>
            <w:r w:rsidRPr="00DD7CCF">
              <w:t>.</w:t>
            </w:r>
            <w:fldSimple w:instr=" SEQ Example \* ALPHABETIC \s 3 ">
              <w:r w:rsidR="00EA17FA">
                <w:rPr>
                  <w:noProof/>
                </w:rPr>
                <w:t>A</w:t>
              </w:r>
            </w:fldSimple>
            <w:bookmarkEnd w:id="275"/>
            <w:r w:rsidRPr="00DD7CCF">
              <w:t>: positions of a binding hole relative to text</w:t>
            </w:r>
            <w:bookmarkEnd w:id="276"/>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7" w:name="_l7r7bghtwk7" w:colFirst="0" w:colLast="0"/>
      <w:bookmarkStart w:id="278" w:name="_Toc44578086"/>
      <w:bookmarkEnd w:id="277"/>
      <w:r w:rsidRPr="00DD7CCF">
        <w:t>Surface defects</w:t>
      </w:r>
      <w:bookmarkEnd w:id="278"/>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9" w:name="_tf9vtkmr6fxg" w:colFirst="0" w:colLast="0"/>
      <w:bookmarkStart w:id="280" w:name="_Toc44578087"/>
      <w:bookmarkEnd w:id="279"/>
      <w:r w:rsidRPr="00DD7CCF">
        <w:lastRenderedPageBreak/>
        <w:t>Spaces imposed by other glyphs</w:t>
      </w:r>
      <w:bookmarkEnd w:id="280"/>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81" w:name="_4ie6uwnthfaw" w:colFirst="0" w:colLast="0"/>
      <w:bookmarkStart w:id="282" w:name="_Ref43989139"/>
      <w:bookmarkStart w:id="283" w:name="_Toc44578088"/>
      <w:bookmarkEnd w:id="281"/>
      <w:r w:rsidRPr="00DD7CCF">
        <w:t>Scribal Hands</w:t>
      </w:r>
      <w:bookmarkEnd w:id="282"/>
      <w:bookmarkEnd w:id="283"/>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EA17F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84" w:name="_9qk9995s9cyz" w:colFirst="0" w:colLast="0"/>
      <w:bookmarkStart w:id="285" w:name="_Ref43985257"/>
      <w:bookmarkStart w:id="286" w:name="_Toc44578089"/>
      <w:bookmarkEnd w:id="284"/>
      <w:r w:rsidRPr="00DD7CCF">
        <w:t>Premodern Editorial Intervention</w:t>
      </w:r>
      <w:bookmarkEnd w:id="285"/>
      <w:bookmarkEnd w:id="286"/>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7" w:name="_an1iq23tb1j" w:colFirst="0" w:colLast="0"/>
      <w:bookmarkStart w:id="288" w:name="_Ref43985171"/>
      <w:bookmarkStart w:id="289" w:name="_Toc44578090"/>
      <w:bookmarkEnd w:id="287"/>
      <w:r w:rsidRPr="00DD7CCF">
        <w:t>Premodern deletion</w:t>
      </w:r>
      <w:bookmarkEnd w:id="288"/>
      <w:bookmarkEnd w:id="289"/>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A17FA">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A17FA">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90" w:name="_dvngk7b8udu7" w:colFirst="0" w:colLast="0"/>
      <w:bookmarkStart w:id="291" w:name="_Ref43978471"/>
      <w:bookmarkStart w:id="292" w:name="_Toc44578091"/>
      <w:bookmarkEnd w:id="290"/>
      <w:r w:rsidRPr="00DD7CCF">
        <w:t>Premodern insertion</w:t>
      </w:r>
      <w:bookmarkEnd w:id="291"/>
      <w:bookmarkEnd w:id="292"/>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A17FA">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A17FA" w:rsidRPr="00DD7CCF">
        <w:t xml:space="preserve">Example </w:t>
      </w:r>
      <w:r w:rsidR="00EA17FA">
        <w:rPr>
          <w:noProof/>
        </w:rPr>
        <w:t>4.5.2</w:t>
      </w:r>
      <w:r w:rsidR="00EA17FA" w:rsidRPr="00DD7CCF">
        <w:rPr>
          <w:noProof/>
        </w:rPr>
        <w:t>.</w:t>
      </w:r>
      <w:r w:rsidR="00EA17FA">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fldSimple w:instr=" STYLEREF 3 \s ">
              <w:r w:rsidR="00EA17FA">
                <w:rPr>
                  <w:noProof/>
                </w:rPr>
                <w:t>4.5.2</w:t>
              </w:r>
            </w:fldSimple>
            <w:r w:rsidRPr="00DD7CCF">
              <w:t>.</w:t>
            </w:r>
            <w:fldSimple w:instr=" SEQ Example \* ALPHABETIC \s 3 ">
              <w:r w:rsidR="00EA17FA">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93" w:name="_Ref44078703"/>
            <w:r w:rsidRPr="00DD7CCF">
              <w:t xml:space="preserve">Example </w:t>
            </w:r>
            <w:fldSimple w:instr=" STYLEREF 3 \s ">
              <w:r w:rsidR="00EA17FA">
                <w:rPr>
                  <w:noProof/>
                </w:rPr>
                <w:t>4.5.2</w:t>
              </w:r>
            </w:fldSimple>
            <w:r w:rsidRPr="00DD7CCF">
              <w:t>.</w:t>
            </w:r>
            <w:fldSimple w:instr=" SEQ Example \* ALPHABETIC \s 3 ">
              <w:r w:rsidR="00EA17FA">
                <w:rPr>
                  <w:noProof/>
                </w:rPr>
                <w:t>B</w:t>
              </w:r>
            </w:fldSimple>
            <w:bookmarkEnd w:id="293"/>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94" w:name="_maecup4bnx3" w:colFirst="0" w:colLast="0"/>
      <w:bookmarkStart w:id="295" w:name="_Ref43987708"/>
      <w:bookmarkStart w:id="296" w:name="_Toc44578092"/>
      <w:bookmarkEnd w:id="294"/>
      <w:r w:rsidRPr="00DD7CCF">
        <w:t>Premodern correction</w:t>
      </w:r>
      <w:bookmarkEnd w:id="295"/>
      <w:bookmarkEnd w:id="296"/>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464C07" w:rsidRDefault="004D2E67" w:rsidP="00E2714A">
      <w:pPr>
        <w:pStyle w:val="Lista2"/>
      </w:pPr>
      <w:r w:rsidRPr="00DD7CCF">
        <w:t xml:space="preserve">tag the deleted text with </w:t>
      </w:r>
      <w:r w:rsidRPr="00DD7CCF">
        <w:rPr>
          <w:rStyle w:val="Code"/>
        </w:rPr>
        <w:t>&lt;del&gt;</w:t>
      </w:r>
      <w:r w:rsidR="00464C07">
        <w:t xml:space="preserve"> as follows:</w:t>
      </w:r>
    </w:p>
    <w:p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rsidR="00C02B8C" w:rsidRDefault="00464C07" w:rsidP="00E2714A">
      <w:pPr>
        <w:pStyle w:val="Lista3"/>
      </w:pPr>
      <w:r w:rsidRPr="00464C07">
        <w:t>otherwise, proceed as instructed under premodern deletion above, i.e.</w:t>
      </w:r>
    </w:p>
    <w:p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A17FA" w:rsidRPr="00DD7CCF">
        <w:t xml:space="preserve">Example </w:t>
      </w:r>
      <w:r w:rsidR="00EA17FA">
        <w:rPr>
          <w:noProof/>
        </w:rPr>
        <w:t>4.5.3</w:t>
      </w:r>
      <w:r w:rsidR="00EA17FA" w:rsidRPr="00DD7CCF">
        <w:rPr>
          <w:noProof/>
        </w:rPr>
        <w:t>.</w:t>
      </w:r>
      <w:r w:rsidR="00EA17FA">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7" w:name="_Ref44078690"/>
            <w:r w:rsidRPr="00DD7CCF">
              <w:t xml:space="preserve">Example </w:t>
            </w:r>
            <w:fldSimple w:instr=" STYLEREF 3 \s ">
              <w:r w:rsidR="00EA17FA">
                <w:rPr>
                  <w:noProof/>
                </w:rPr>
                <w:t>4.5.3</w:t>
              </w:r>
            </w:fldSimple>
            <w:r w:rsidRPr="00DD7CCF">
              <w:t>.</w:t>
            </w:r>
            <w:fldSimple w:instr=" SEQ Example \* ALPHABETIC \s 3 ">
              <w:r w:rsidR="00EA17FA">
                <w:rPr>
                  <w:noProof/>
                </w:rPr>
                <w:t>B</w:t>
              </w:r>
            </w:fldSimple>
            <w:bookmarkEnd w:id="297"/>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8" w:name="_Ref44078634"/>
            <w:r w:rsidRPr="00DD7CCF">
              <w:t xml:space="preserve">Example </w:t>
            </w:r>
            <w:fldSimple w:instr=" STYLEREF 3 \s ">
              <w:r w:rsidR="00EA17FA">
                <w:rPr>
                  <w:noProof/>
                </w:rPr>
                <w:t>4.5.3</w:t>
              </w:r>
            </w:fldSimple>
            <w:r w:rsidRPr="00DD7CCF">
              <w:t>.</w:t>
            </w:r>
            <w:fldSimple w:instr=" SEQ Example \* ALPHABETIC \s 3 ">
              <w:r w:rsidR="00EA17FA">
                <w:rPr>
                  <w:noProof/>
                </w:rPr>
                <w:t>C</w:t>
              </w:r>
            </w:fldSimple>
            <w:bookmarkEnd w:id="298"/>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9" w:name="_zf8yqisjzwlq" w:colFirst="0" w:colLast="0"/>
      <w:bookmarkStart w:id="300" w:name="_Ref43988752"/>
      <w:bookmarkStart w:id="301" w:name="_Toc44578093"/>
      <w:bookmarkEnd w:id="299"/>
      <w:r w:rsidRPr="00DD7CCF">
        <w:lastRenderedPageBreak/>
        <w:t>Physical Condition and Legibility</w:t>
      </w:r>
      <w:bookmarkEnd w:id="300"/>
      <w:bookmarkEnd w:id="301"/>
    </w:p>
    <w:p w:rsidR="00C02B8C" w:rsidRPr="00DD7CCF" w:rsidRDefault="004D2E67" w:rsidP="003F2742">
      <w:pPr>
        <w:pStyle w:val="Cmsor2"/>
        <w:numPr>
          <w:ilvl w:val="1"/>
          <w:numId w:val="38"/>
        </w:numPr>
      </w:pPr>
      <w:bookmarkStart w:id="302" w:name="_z6ifhw1ovfh2" w:colFirst="0" w:colLast="0"/>
      <w:bookmarkStart w:id="303" w:name="_Ref43988606"/>
      <w:bookmarkStart w:id="304" w:name="_Toc44578094"/>
      <w:bookmarkEnd w:id="302"/>
      <w:r w:rsidRPr="00DD7CCF">
        <w:t>Overview</w:t>
      </w:r>
      <w:bookmarkEnd w:id="303"/>
      <w:bookmarkEnd w:id="304"/>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A17FA">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A17FA">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EA17FA">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5" w:name="_qwn6j8iel73t" w:colFirst="0" w:colLast="0"/>
      <w:bookmarkStart w:id="306" w:name="_Ref43987823"/>
      <w:bookmarkStart w:id="307" w:name="_Toc44578095"/>
      <w:bookmarkEnd w:id="305"/>
      <w:r w:rsidRPr="00DD7CCF">
        <w:t>Damage Not Affecting Legibility</w:t>
      </w:r>
      <w:bookmarkEnd w:id="306"/>
      <w:bookmarkEnd w:id="307"/>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8" w:name="_x58d7yl7rh7w" w:colFirst="0" w:colLast="0"/>
      <w:bookmarkStart w:id="309" w:name="_Ref43981505"/>
      <w:bookmarkStart w:id="310" w:name="_Toc44578096"/>
      <w:bookmarkEnd w:id="308"/>
      <w:r w:rsidRPr="00DD7CCF">
        <w:lastRenderedPageBreak/>
        <w:t>Doubtful Readings</w:t>
      </w:r>
      <w:bookmarkEnd w:id="309"/>
      <w:bookmarkEnd w:id="310"/>
    </w:p>
    <w:p w:rsidR="00C02B8C" w:rsidRPr="00DD7CCF" w:rsidRDefault="004D2E67" w:rsidP="003F2742">
      <w:pPr>
        <w:pStyle w:val="Cmsor3"/>
        <w:numPr>
          <w:ilvl w:val="2"/>
          <w:numId w:val="38"/>
        </w:numPr>
      </w:pPr>
      <w:bookmarkStart w:id="311" w:name="_tcav1hmvdct4" w:colFirst="0" w:colLast="0"/>
      <w:bookmarkStart w:id="312" w:name="_Ref43987289"/>
      <w:bookmarkStart w:id="313" w:name="_Toc44578097"/>
      <w:bookmarkEnd w:id="311"/>
      <w:r w:rsidRPr="00DD7CCF">
        <w:t xml:space="preserve">The EpiDoc element </w:t>
      </w:r>
      <w:r w:rsidRPr="008608D1">
        <w:rPr>
          <w:rStyle w:val="Code"/>
        </w:rPr>
        <w:t>&lt;unclear&gt;</w:t>
      </w:r>
      <w:bookmarkEnd w:id="312"/>
      <w:bookmarkEnd w:id="313"/>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A17FA">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14" w:name="_gpk9nikrok6m" w:colFirst="0" w:colLast="0"/>
      <w:bookmarkStart w:id="315" w:name="_Ref43987867"/>
      <w:bookmarkStart w:id="316" w:name="_Toc44578098"/>
      <w:bookmarkEnd w:id="314"/>
      <w:r w:rsidRPr="00DD7CCF">
        <w:t>Tentative readings</w:t>
      </w:r>
      <w:bookmarkEnd w:id="315"/>
      <w:bookmarkEnd w:id="316"/>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7" w:name="_is1q03k2vcu2" w:colFirst="0" w:colLast="0"/>
      <w:bookmarkStart w:id="318" w:name="_Ref43987339"/>
      <w:bookmarkStart w:id="319" w:name="_Toc44578099"/>
      <w:bookmarkEnd w:id="317"/>
      <w:r w:rsidRPr="00DD7CCF">
        <w:t>Ambiguous characters</w:t>
      </w:r>
      <w:bookmarkEnd w:id="318"/>
      <w:bookmarkEnd w:id="319"/>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20" w:name="_ke7xgc7f3fhh" w:colFirst="0" w:colLast="0"/>
      <w:bookmarkStart w:id="321" w:name="_Ref43987187"/>
      <w:bookmarkStart w:id="322" w:name="_Toc44578100"/>
      <w:bookmarkEnd w:id="320"/>
      <w:r w:rsidRPr="00DD7CCF">
        <w:t xml:space="preserve">Reading difficulties below the </w:t>
      </w:r>
      <w:r w:rsidRPr="00ED5C86">
        <w:rPr>
          <w:rStyle w:val="Foreign"/>
        </w:rPr>
        <w:t>akṣara</w:t>
      </w:r>
      <w:r w:rsidRPr="00DD7CCF">
        <w:t xml:space="preserve"> level</w:t>
      </w:r>
      <w:bookmarkEnd w:id="321"/>
      <w:bookmarkEnd w:id="322"/>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23" w:name="_advce1m7uke1" w:colFirst="0" w:colLast="0"/>
      <w:bookmarkStart w:id="324" w:name="_Ref43979611"/>
      <w:bookmarkStart w:id="325" w:name="_Toc44578101"/>
      <w:bookmarkEnd w:id="323"/>
      <w:r w:rsidRPr="00DD7CCF">
        <w:lastRenderedPageBreak/>
        <w:t>Lacunae</w:t>
      </w:r>
      <w:bookmarkEnd w:id="324"/>
      <w:bookmarkEnd w:id="325"/>
    </w:p>
    <w:p w:rsidR="00C02B8C" w:rsidRPr="00DD7CCF" w:rsidRDefault="004D2E67" w:rsidP="003F2742">
      <w:pPr>
        <w:pStyle w:val="Cmsor3"/>
        <w:numPr>
          <w:ilvl w:val="2"/>
          <w:numId w:val="38"/>
        </w:numPr>
      </w:pPr>
      <w:bookmarkStart w:id="326" w:name="_lo8gk73ax0q" w:colFirst="0" w:colLast="0"/>
      <w:bookmarkStart w:id="327" w:name="_Toc44578102"/>
      <w:bookmarkEnd w:id="326"/>
      <w:r w:rsidRPr="00DD7CCF">
        <w:t xml:space="preserve">The EpiDoc element </w:t>
      </w:r>
      <w:r w:rsidRPr="008608D1">
        <w:rPr>
          <w:rStyle w:val="Code"/>
        </w:rPr>
        <w:t>&lt;gap/&gt;</w:t>
      </w:r>
      <w:bookmarkEnd w:id="327"/>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8" w:name="_hxyhjj6qtlem" w:colFirst="0" w:colLast="0"/>
      <w:bookmarkStart w:id="329" w:name="_Ref43987758"/>
      <w:bookmarkStart w:id="330" w:name="_Toc44578103"/>
      <w:bookmarkEnd w:id="328"/>
      <w:r w:rsidRPr="00DD7CCF">
        <w:t>The reason for a lacuna: illegible or lost</w:t>
      </w:r>
      <w:bookmarkEnd w:id="329"/>
      <w:bookmarkEnd w:id="330"/>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31" w:name="_qo376k1007h" w:colFirst="0" w:colLast="0"/>
      <w:bookmarkStart w:id="332" w:name="_Ref43988016"/>
      <w:bookmarkStart w:id="333" w:name="_Toc44578104"/>
      <w:bookmarkEnd w:id="331"/>
      <w:r w:rsidRPr="00DD7CCF">
        <w:t>Inline lacunae</w:t>
      </w:r>
      <w:bookmarkEnd w:id="332"/>
      <w:bookmarkEnd w:id="333"/>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A17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34" w:name="_gheocos7adm9" w:colFirst="0" w:colLast="0"/>
      <w:bookmarkStart w:id="335" w:name="_Ref43981586"/>
      <w:bookmarkStart w:id="336" w:name="_Toc44578105"/>
      <w:bookmarkEnd w:id="334"/>
      <w:r w:rsidRPr="00DD7CCF">
        <w:t>Lacunae with known metre</w:t>
      </w:r>
      <w:bookmarkEnd w:id="335"/>
      <w:bookmarkEnd w:id="336"/>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7" w:name="_xrhzsspv9sor" w:colFirst="0" w:colLast="0"/>
      <w:bookmarkStart w:id="338" w:name="_Ref43987049"/>
      <w:bookmarkStart w:id="339" w:name="_Toc44578106"/>
      <w:bookmarkEnd w:id="337"/>
      <w:r w:rsidRPr="00DD7CCF">
        <w:t xml:space="preserve">Lacunae below the </w:t>
      </w:r>
      <w:r w:rsidRPr="00ED5C86">
        <w:rPr>
          <w:rStyle w:val="Foreign"/>
        </w:rPr>
        <w:t>akṣara</w:t>
      </w:r>
      <w:r w:rsidRPr="00DD7CCF">
        <w:t xml:space="preserve"> level</w:t>
      </w:r>
      <w:bookmarkEnd w:id="338"/>
      <w:bookmarkEnd w:id="339"/>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5.4.5</w:t>
              </w:r>
            </w:fldSimple>
            <w:r w:rsidRPr="00DD7CCF">
              <w:t>.</w:t>
            </w:r>
            <w:fldSimple w:instr=" SEQ Example \* ALPHABETIC \s 3 ">
              <w:r w:rsidR="00EA17FA">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40" w:name="_ks1ouwdqdoh4" w:colFirst="0" w:colLast="0"/>
      <w:bookmarkStart w:id="341" w:name="_Ref43987920"/>
      <w:bookmarkStart w:id="342" w:name="_Toc44578107"/>
      <w:bookmarkEnd w:id="340"/>
      <w:r w:rsidRPr="00DD7CCF">
        <w:t>Entire lines lost</w:t>
      </w:r>
      <w:bookmarkEnd w:id="341"/>
      <w:bookmarkEnd w:id="342"/>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5" w:name="_bj792jk8c4tv" w:colFirst="0" w:colLast="0"/>
      <w:bookmarkStart w:id="346" w:name="_Ref43981711"/>
      <w:bookmarkStart w:id="347" w:name="_Toc44578108"/>
      <w:bookmarkEnd w:id="345"/>
      <w:r w:rsidRPr="00DD7CCF">
        <w:t>Massive lacunae</w:t>
      </w:r>
      <w:bookmarkEnd w:id="346"/>
      <w:bookmarkEnd w:id="347"/>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5.4.7</w:t>
              </w:r>
            </w:fldSimple>
            <w:r w:rsidRPr="00DD7CCF">
              <w:t>.</w:t>
            </w:r>
            <w:fldSimple w:instr=" SEQ Example \* ALPHABETIC \s 3 ">
              <w:r w:rsidR="00EA17FA">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5.4.7</w:t>
              </w:r>
            </w:fldSimple>
            <w:r w:rsidRPr="00DD7CCF">
              <w:t>.</w:t>
            </w:r>
            <w:fldSimple w:instr=" SEQ Example \* ALPHABETIC \s 3 ">
              <w:r w:rsidR="00EA17FA">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r w:rsidRPr="00CD25A4">
        <w:rPr>
          <w:rStyle w:val="Lbjegyzet-hivatkozs"/>
        </w:rPr>
        <w:footnoteReference w:id="33"/>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8" w:name="_ogtcaja4eie" w:colFirst="0" w:colLast="0"/>
      <w:bookmarkStart w:id="349" w:name="_Ref43984811"/>
      <w:bookmarkStart w:id="350" w:name="_Toc44578109"/>
      <w:bookmarkEnd w:id="348"/>
      <w:r w:rsidRPr="00DD7CCF">
        <w:lastRenderedPageBreak/>
        <w:t>Lost copper plates</w:t>
      </w:r>
      <w:bookmarkEnd w:id="349"/>
      <w:bookmarkEnd w:id="350"/>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51" w:name="_m2k3hdqjm9zb" w:colFirst="0" w:colLast="0"/>
      <w:bookmarkStart w:id="352" w:name="_Toc44578110"/>
      <w:bookmarkEnd w:id="351"/>
      <w:r w:rsidRPr="00DD7CCF">
        <w:t>Fractured inscriptions</w:t>
      </w:r>
      <w:bookmarkEnd w:id="352"/>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53" w:name="_v1clk7602zin" w:colFirst="0" w:colLast="0"/>
      <w:bookmarkStart w:id="354" w:name="_Ref43978565"/>
      <w:bookmarkStart w:id="355" w:name="_Toc44578111"/>
      <w:bookmarkEnd w:id="353"/>
      <w:r w:rsidRPr="008608D1">
        <w:lastRenderedPageBreak/>
        <w:t>Editorial Intervention</w:t>
      </w:r>
      <w:bookmarkEnd w:id="354"/>
      <w:bookmarkEnd w:id="355"/>
    </w:p>
    <w:p w:rsidR="00C02B8C" w:rsidRPr="00DD7CCF" w:rsidRDefault="004D2E67" w:rsidP="003F2742">
      <w:pPr>
        <w:pStyle w:val="Cmsor2"/>
        <w:numPr>
          <w:ilvl w:val="1"/>
          <w:numId w:val="38"/>
        </w:numPr>
      </w:pPr>
      <w:bookmarkStart w:id="356" w:name="_syuqjrbqvtf4" w:colFirst="0" w:colLast="0"/>
      <w:bookmarkStart w:id="357" w:name="_Toc44578112"/>
      <w:bookmarkEnd w:id="356"/>
      <w:r w:rsidRPr="00DD7CCF">
        <w:t>Correction and Normalisation</w:t>
      </w:r>
      <w:bookmarkEnd w:id="357"/>
    </w:p>
    <w:p w:rsidR="00C02B8C" w:rsidRPr="00DD7CCF" w:rsidRDefault="004D2E67" w:rsidP="003F2742">
      <w:pPr>
        <w:pStyle w:val="Cmsor3"/>
        <w:numPr>
          <w:ilvl w:val="2"/>
          <w:numId w:val="38"/>
        </w:numPr>
      </w:pPr>
      <w:bookmarkStart w:id="358" w:name="_jwbb962kns6j" w:colFirst="0" w:colLast="0"/>
      <w:bookmarkStart w:id="359" w:name="_Toc44578113"/>
      <w:bookmarkEnd w:id="358"/>
      <w:r w:rsidRPr="00DD7CCF">
        <w:t>Correction versus normalisation</w:t>
      </w:r>
      <w:bookmarkEnd w:id="359"/>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60" w:name="_8gcqc0hm9n9l" w:colFirst="0" w:colLast="0"/>
      <w:bookmarkStart w:id="361" w:name="_Ref43988511"/>
      <w:bookmarkStart w:id="362" w:name="_Toc44578114"/>
      <w:bookmarkEnd w:id="360"/>
      <w:r w:rsidRPr="00DD7CCF">
        <w:t>Markup methods for correction and normalisation</w:t>
      </w:r>
      <w:bookmarkEnd w:id="361"/>
      <w:bookmarkEnd w:id="362"/>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A17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A17FA">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63" w:name="_yyyl8vy3rih7" w:colFirst="0" w:colLast="0"/>
      <w:bookmarkStart w:id="364" w:name="_Ref43991017"/>
      <w:bookmarkStart w:id="365" w:name="_Toc44578115"/>
      <w:bookmarkEnd w:id="363"/>
      <w:r w:rsidRPr="00DD7CCF">
        <w:t>Good practice in editorial intervention</w:t>
      </w:r>
      <w:bookmarkEnd w:id="364"/>
      <w:bookmarkEnd w:id="365"/>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A17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6" w:name="_28dwy480zoal" w:colFirst="0" w:colLast="0"/>
      <w:bookmarkStart w:id="367" w:name="_Ref43981233"/>
      <w:bookmarkStart w:id="368" w:name="_Toc44578116"/>
      <w:bookmarkEnd w:id="366"/>
      <w:r w:rsidRPr="00DD7CCF">
        <w:t>Correction and normalisation in verse</w:t>
      </w:r>
      <w:bookmarkEnd w:id="367"/>
      <w:bookmarkEnd w:id="368"/>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9" w:name="_gpuqqaigo48c" w:colFirst="0" w:colLast="0"/>
      <w:bookmarkStart w:id="370" w:name="_Ref43981070"/>
      <w:bookmarkStart w:id="371" w:name="_Toc44578117"/>
      <w:bookmarkEnd w:id="369"/>
      <w:r w:rsidRPr="00DD7CCF">
        <w:t>Encoding Correction</w:t>
      </w:r>
      <w:bookmarkEnd w:id="370"/>
      <w:bookmarkEnd w:id="371"/>
    </w:p>
    <w:p w:rsidR="00C02B8C" w:rsidRPr="00DD7CCF" w:rsidRDefault="004D2E67" w:rsidP="003F2742">
      <w:pPr>
        <w:pStyle w:val="Cmsor3"/>
        <w:numPr>
          <w:ilvl w:val="2"/>
          <w:numId w:val="38"/>
        </w:numPr>
      </w:pPr>
      <w:bookmarkStart w:id="372" w:name="_tebtz9jasa9y" w:colFirst="0" w:colLast="0"/>
      <w:bookmarkStart w:id="373" w:name="_Ref43988218"/>
      <w:bookmarkStart w:id="374" w:name="_Toc44578118"/>
      <w:bookmarkEnd w:id="372"/>
      <w:r w:rsidRPr="00DD7CCF">
        <w:t>Flagging erroneous and uninterpretable text</w:t>
      </w:r>
      <w:bookmarkEnd w:id="373"/>
      <w:bookmarkEnd w:id="374"/>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5" w:name="_wc8w2ovzvy8k" w:colFirst="0" w:colLast="0"/>
      <w:bookmarkStart w:id="376" w:name="_Ref43988258"/>
      <w:bookmarkStart w:id="377" w:name="_Toc44578119"/>
      <w:bookmarkEnd w:id="375"/>
      <w:r w:rsidRPr="00DD7CCF">
        <w:t>Correcting erroneous text</w:t>
      </w:r>
      <w:bookmarkEnd w:id="376"/>
      <w:bookmarkEnd w:id="377"/>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8" w:name="_26gcps9vrjkt" w:colFirst="0" w:colLast="0"/>
      <w:bookmarkStart w:id="379" w:name="_Ref43988286"/>
      <w:bookmarkStart w:id="380" w:name="_Toc44578120"/>
      <w:bookmarkEnd w:id="378"/>
      <w:r w:rsidRPr="00DD7CCF">
        <w:t>Editorial deletion</w:t>
      </w:r>
      <w:bookmarkEnd w:id="379"/>
      <w:bookmarkEnd w:id="380"/>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81" w:name="_mhw0d0be1rtp" w:colFirst="0" w:colLast="0"/>
      <w:bookmarkStart w:id="382" w:name="_Ref43988316"/>
      <w:bookmarkStart w:id="383" w:name="_Toc44578121"/>
      <w:bookmarkEnd w:id="381"/>
      <w:r w:rsidRPr="00DD7CCF">
        <w:t>Editorial addition</w:t>
      </w:r>
      <w:bookmarkEnd w:id="382"/>
      <w:bookmarkEnd w:id="383"/>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84" w:name="_9w2cv2tff5ws" w:colFirst="0" w:colLast="0"/>
      <w:bookmarkStart w:id="385" w:name="_Ref43988467"/>
      <w:bookmarkStart w:id="386" w:name="_Toc44578122"/>
      <w:bookmarkEnd w:id="384"/>
      <w:r w:rsidRPr="00DD7CCF">
        <w:t>Distinguishing correction from deletion and addition</w:t>
      </w:r>
      <w:bookmarkEnd w:id="385"/>
      <w:bookmarkEnd w:id="386"/>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7" w:name="_xk5v4l7lzr6g" w:colFirst="0" w:colLast="0"/>
      <w:bookmarkStart w:id="388" w:name="_Ref43988445"/>
      <w:bookmarkStart w:id="389" w:name="_Toc44578123"/>
      <w:bookmarkEnd w:id="387"/>
      <w:r w:rsidRPr="00DD7CCF">
        <w:t>Good practice in correction</w:t>
      </w:r>
      <w:bookmarkEnd w:id="388"/>
      <w:bookmarkEnd w:id="389"/>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A17FA">
        <w:t>6.3.3</w:t>
      </w:r>
      <w:r w:rsidR="0082156E" w:rsidRPr="00DD7CCF">
        <w:fldChar w:fldCharType="end"/>
      </w:r>
      <w:r w:rsidRPr="00DD7CCF">
        <w:t>)</w:t>
      </w:r>
    </w:p>
    <w:p w:rsidR="00C02B8C" w:rsidRPr="00DD7CCF" w:rsidRDefault="004D2E67" w:rsidP="003F2742">
      <w:pPr>
        <w:pStyle w:val="Cmsor2"/>
        <w:numPr>
          <w:ilvl w:val="1"/>
          <w:numId w:val="38"/>
        </w:numPr>
      </w:pPr>
      <w:bookmarkStart w:id="390" w:name="_s3fp2wg6e0tr" w:colFirst="0" w:colLast="0"/>
      <w:bookmarkStart w:id="391" w:name="_Ref43979756"/>
      <w:bookmarkStart w:id="392" w:name="_Toc44578124"/>
      <w:bookmarkEnd w:id="390"/>
      <w:r w:rsidRPr="00DD7CCF">
        <w:t>Encoding Normalisation</w:t>
      </w:r>
      <w:bookmarkEnd w:id="391"/>
      <w:bookmarkEnd w:id="392"/>
    </w:p>
    <w:p w:rsidR="00C02B8C" w:rsidRPr="00DD7CCF" w:rsidRDefault="004D2E67" w:rsidP="003F2742">
      <w:pPr>
        <w:pStyle w:val="Cmsor3"/>
        <w:numPr>
          <w:ilvl w:val="2"/>
          <w:numId w:val="38"/>
        </w:numPr>
      </w:pPr>
      <w:bookmarkStart w:id="393" w:name="_4q8co2w6em7s" w:colFirst="0" w:colLast="0"/>
      <w:bookmarkStart w:id="394" w:name="_Ref43981422"/>
      <w:bookmarkStart w:id="395" w:name="_Toc44578125"/>
      <w:bookmarkEnd w:id="393"/>
      <w:r w:rsidRPr="00DD7CCF">
        <w:t>Flagging non-standard usage</w:t>
      </w:r>
      <w:bookmarkEnd w:id="394"/>
      <w:bookmarkEnd w:id="395"/>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6" w:name="_gfq2483l08s8" w:colFirst="0" w:colLast="0"/>
      <w:bookmarkStart w:id="397" w:name="_Ref43979886"/>
      <w:bookmarkStart w:id="398" w:name="_Toc44578126"/>
      <w:bookmarkEnd w:id="396"/>
      <w:r w:rsidRPr="00DD7CCF">
        <w:t>Normalising non-standard usage</w:t>
      </w:r>
      <w:bookmarkEnd w:id="397"/>
      <w:bookmarkEnd w:id="398"/>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9" w:name="_17phg3rwszds" w:colFirst="0" w:colLast="0"/>
      <w:bookmarkStart w:id="400" w:name="_Ref43988493"/>
      <w:bookmarkStart w:id="401" w:name="_Toc44578127"/>
      <w:bookmarkEnd w:id="399"/>
      <w:r w:rsidRPr="00DD7CCF">
        <w:t>Nesting normalisation and correction</w:t>
      </w:r>
      <w:bookmarkEnd w:id="400"/>
      <w:bookmarkEnd w:id="401"/>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402" w:name="_ed4evxx65471" w:colFirst="0" w:colLast="0"/>
      <w:bookmarkStart w:id="403" w:name="_Ref43988385"/>
      <w:bookmarkStart w:id="404" w:name="_Toc44578128"/>
      <w:bookmarkEnd w:id="402"/>
      <w:r w:rsidRPr="00DD7CCF">
        <w:t>Good practice in normalisation</w:t>
      </w:r>
      <w:bookmarkEnd w:id="403"/>
      <w:bookmarkEnd w:id="404"/>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A17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5" w:name="_ucm4r081jfln" w:colFirst="0" w:colLast="0"/>
      <w:bookmarkStart w:id="406" w:name="_Toc44578129"/>
      <w:bookmarkEnd w:id="405"/>
      <w:r w:rsidRPr="00DD7CCF">
        <w:t>How non-standard is non-standard?</w:t>
      </w:r>
      <w:bookmarkEnd w:id="406"/>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A17FA">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7" w:name="_65k0k8n31en0" w:colFirst="0" w:colLast="0"/>
      <w:bookmarkStart w:id="408" w:name="_Ref43987541"/>
      <w:bookmarkStart w:id="409" w:name="_Toc44578130"/>
      <w:bookmarkEnd w:id="407"/>
      <w:r w:rsidRPr="00DD7CCF">
        <w:t>Supplying punctuation</w:t>
      </w:r>
      <w:bookmarkEnd w:id="408"/>
      <w:bookmarkEnd w:id="409"/>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10" w:name="_1tyn3helxkp0" w:colFirst="0" w:colLast="0"/>
      <w:bookmarkStart w:id="411" w:name="_Ref43991983"/>
      <w:bookmarkStart w:id="412" w:name="_Toc44578131"/>
      <w:bookmarkEnd w:id="410"/>
      <w:r w:rsidRPr="00DD7CCF">
        <w:t>Automated normali</w:t>
      </w:r>
      <w:r w:rsidRPr="008608D1">
        <w:t>sation</w:t>
      </w:r>
      <w:bookmarkEnd w:id="411"/>
      <w:bookmarkEnd w:id="412"/>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13" w:name="_j89z9okx3om4" w:colFirst="0" w:colLast="0"/>
      <w:bookmarkStart w:id="414" w:name="_Ref43984912"/>
      <w:bookmarkStart w:id="415" w:name="_Toc44578132"/>
      <w:bookmarkEnd w:id="413"/>
      <w:r w:rsidRPr="00DD7CCF">
        <w:t>Restoring Lacunae</w:t>
      </w:r>
      <w:bookmarkEnd w:id="414"/>
      <w:bookmarkEnd w:id="415"/>
    </w:p>
    <w:p w:rsidR="00C02B8C" w:rsidRPr="00DD7CCF" w:rsidRDefault="004D2E67" w:rsidP="003F2742">
      <w:pPr>
        <w:pStyle w:val="Cmsor3"/>
        <w:numPr>
          <w:ilvl w:val="2"/>
          <w:numId w:val="38"/>
        </w:numPr>
      </w:pPr>
      <w:bookmarkStart w:id="416" w:name="_ck6yxgbwhraw" w:colFirst="0" w:colLast="0"/>
      <w:bookmarkStart w:id="417" w:name="_Toc44578133"/>
      <w:bookmarkEnd w:id="416"/>
      <w:r w:rsidRPr="00DD7CCF">
        <w:t>Marking up restored text</w:t>
      </w:r>
      <w:bookmarkEnd w:id="417"/>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8" w:name="_1tkql41gk7ns" w:colFirst="0" w:colLast="0"/>
      <w:bookmarkStart w:id="419" w:name="_Toc44578134"/>
      <w:bookmarkEnd w:id="418"/>
      <w:r w:rsidRPr="00DD7CCF">
        <w:t>The basis of restoration</w:t>
      </w:r>
      <w:bookmarkEnd w:id="419"/>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EA17FA">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EA17FA">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20" w:name="_k1gjk9wajbez" w:colFirst="0" w:colLast="0"/>
      <w:bookmarkStart w:id="421" w:name="_Ref43978756"/>
      <w:bookmarkStart w:id="422" w:name="_Toc44578135"/>
      <w:bookmarkEnd w:id="420"/>
      <w:r w:rsidRPr="00DD7CCF">
        <w:lastRenderedPageBreak/>
        <w:t>Encoding Additional Information in the Edition</w:t>
      </w:r>
      <w:bookmarkEnd w:id="421"/>
      <w:bookmarkEnd w:id="422"/>
    </w:p>
    <w:p w:rsidR="00C02B8C" w:rsidRPr="00DD7CCF" w:rsidRDefault="004D2E67" w:rsidP="003F2742">
      <w:pPr>
        <w:pStyle w:val="Cmsor2"/>
        <w:numPr>
          <w:ilvl w:val="1"/>
          <w:numId w:val="38"/>
        </w:numPr>
      </w:pPr>
      <w:bookmarkStart w:id="423" w:name="_hrv588cx6rm9" w:colFirst="0" w:colLast="0"/>
      <w:bookmarkStart w:id="424" w:name="_Ref43980607"/>
      <w:bookmarkStart w:id="425" w:name="_Toc44578136"/>
      <w:bookmarkEnd w:id="423"/>
      <w:r w:rsidRPr="00DD7CCF">
        <w:t>Numeral Values</w:t>
      </w:r>
      <w:bookmarkEnd w:id="424"/>
      <w:bookmarkEnd w:id="425"/>
    </w:p>
    <w:p w:rsidR="00C02B8C" w:rsidRPr="00DD7CCF" w:rsidRDefault="004D2E67" w:rsidP="003F2742">
      <w:pPr>
        <w:pStyle w:val="Cmsor3"/>
        <w:numPr>
          <w:ilvl w:val="2"/>
          <w:numId w:val="38"/>
        </w:numPr>
      </w:pPr>
      <w:bookmarkStart w:id="426" w:name="_u6q2l31rs9n0" w:colFirst="0" w:colLast="0"/>
      <w:bookmarkStart w:id="427" w:name="_Toc44578137"/>
      <w:bookmarkEnd w:id="426"/>
      <w:r w:rsidRPr="00DD7CCF">
        <w:t>Generic numeral markup</w:t>
      </w:r>
      <w:bookmarkEnd w:id="427"/>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A17F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A17FA">
        <w:t>4.2.7</w:t>
      </w:r>
      <w:r w:rsidR="006762C0">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EA17FA">
                <w:rPr>
                  <w:noProof/>
                </w:rPr>
                <w:t>7.1.1</w:t>
              </w:r>
            </w:fldSimple>
            <w:r w:rsidRPr="00DD7CCF">
              <w:t>.</w:t>
            </w:r>
            <w:fldSimple w:instr=" SEQ Example \* ALPHABETIC \s 3 ">
              <w:r w:rsidR="00EA17FA">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9" w:name="_du4pk4npc5nc" w:colFirst="0" w:colLast="0"/>
      <w:bookmarkStart w:id="430" w:name="_Toc44578138"/>
      <w:bookmarkEnd w:id="429"/>
      <w:r w:rsidRPr="00DD7CCF">
        <w:t>Difficulties in reading numbers</w:t>
      </w:r>
      <w:bookmarkEnd w:id="430"/>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A17FA">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31" w:name="_h6ric5yl5k83" w:colFirst="0" w:colLast="0"/>
      <w:bookmarkStart w:id="432" w:name="_Toc44578139"/>
      <w:bookmarkEnd w:id="431"/>
      <w:r w:rsidRPr="00DD7CCF">
        <w:t>Editorial intervention and numerals</w:t>
      </w:r>
      <w:bookmarkEnd w:id="432"/>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33" w:name="_givjq86nqgzx" w:colFirst="0" w:colLast="0"/>
      <w:bookmarkStart w:id="434" w:name="_Toc44578140"/>
      <w:bookmarkEnd w:id="433"/>
      <w:r w:rsidRPr="00DD7CCF">
        <w:t>Numbers expressed in words</w:t>
      </w:r>
      <w:bookmarkEnd w:id="434"/>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5" w:name="_Ref43989080"/>
      <w:bookmarkStart w:id="436" w:name="_Toc44578141"/>
      <w:r w:rsidRPr="00DD7CCF">
        <w:t>Tagging Language in the Edition</w:t>
      </w:r>
      <w:bookmarkEnd w:id="435"/>
      <w:bookmarkEnd w:id="436"/>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A17FA">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A17FA">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7" w:name="_klgqi6fi4k5w" w:colFirst="0" w:colLast="0"/>
      <w:bookmarkStart w:id="438" w:name="_Ref43986547"/>
      <w:bookmarkStart w:id="439" w:name="_Toc44578142"/>
      <w:bookmarkEnd w:id="437"/>
      <w:r w:rsidRPr="00DD7CCF">
        <w:t>Inscriptions consisting of sections in different languages</w:t>
      </w:r>
      <w:bookmarkEnd w:id="438"/>
      <w:bookmarkEnd w:id="439"/>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40" w:name="_oeygdv1jszl8" w:colFirst="0" w:colLast="0"/>
      <w:bookmarkStart w:id="441" w:name="_Toc44578143"/>
      <w:bookmarkEnd w:id="440"/>
      <w:r w:rsidRPr="00DD7CCF">
        <w:t>Inscriptions containing foreign words or phrases</w:t>
      </w:r>
      <w:bookmarkEnd w:id="441"/>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42" w:name="_jbf4mvmrfbn2" w:colFirst="0" w:colLast="0"/>
      <w:bookmarkStart w:id="443" w:name="_Ref43989327"/>
      <w:bookmarkStart w:id="444" w:name="_Toc44578144"/>
      <w:bookmarkEnd w:id="442"/>
      <w:r w:rsidRPr="00DD7CCF">
        <w:lastRenderedPageBreak/>
        <w:t>Abbreviations</w:t>
      </w:r>
      <w:bookmarkEnd w:id="443"/>
      <w:bookmarkEnd w:id="444"/>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5" w:name="_y8d6jllfz1" w:colFirst="0" w:colLast="0"/>
      <w:bookmarkStart w:id="446" w:name="_Ref43978612"/>
      <w:bookmarkStart w:id="447" w:name="_Toc44578145"/>
      <w:bookmarkEnd w:id="445"/>
      <w:r w:rsidRPr="00DD7CCF">
        <w:t>Optional Encoding of Semantic Features</w:t>
      </w:r>
      <w:bookmarkEnd w:id="446"/>
      <w:bookmarkEnd w:id="447"/>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8" w:name="_if22uogatvm3" w:colFirst="0" w:colLast="0"/>
      <w:bookmarkStart w:id="449" w:name="_Toc44578146"/>
      <w:bookmarkEnd w:id="448"/>
      <w:r w:rsidRPr="00DD7CCF">
        <w:t>Personal names</w:t>
      </w:r>
      <w:bookmarkEnd w:id="449"/>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fldSimple w:instr=" STYLEREF 3 \s ">
              <w:r w:rsidR="00EA17FA">
                <w:rPr>
                  <w:noProof/>
                </w:rPr>
                <w:t>7.4.1</w:t>
              </w:r>
            </w:fldSimple>
            <w:r w:rsidRPr="00DD7CCF">
              <w:t>.</w:t>
            </w:r>
            <w:fldSimple w:instr=" SEQ Example \* ALPHABETIC \s 3 ">
              <w:r w:rsidR="00EA17FA">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50" w:name="_3pq8h4icqxh2" w:colFirst="0" w:colLast="0"/>
      <w:bookmarkStart w:id="451" w:name="_Toc44578147"/>
      <w:bookmarkEnd w:id="450"/>
      <w:r w:rsidRPr="00DD7CCF">
        <w:lastRenderedPageBreak/>
        <w:t>Adding ranks and roles to names</w:t>
      </w:r>
      <w:bookmarkEnd w:id="451"/>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52" w:name="_kzswls62u25y" w:colFirst="0" w:colLast="0"/>
            <w:bookmarkEnd w:id="452"/>
            <w:r w:rsidRPr="00DD7CCF">
              <w:t xml:space="preserve">Example </w:t>
            </w:r>
            <w:fldSimple w:instr=" STYLEREF 3 \s ">
              <w:r w:rsidR="00EA17FA">
                <w:rPr>
                  <w:noProof/>
                </w:rPr>
                <w:t>7.4.2</w:t>
              </w:r>
            </w:fldSimple>
            <w:r w:rsidRPr="00DD7CCF">
              <w:t>.</w:t>
            </w:r>
            <w:fldSimple w:instr=" SEQ Example \* ALPHABETIC \s 3 ">
              <w:r w:rsidR="00EA17FA">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53" w:name="_l50o1bs9vq7k" w:colFirst="0" w:colLast="0"/>
      <w:bookmarkStart w:id="454" w:name="_Toc44578148"/>
      <w:bookmarkEnd w:id="453"/>
      <w:r w:rsidRPr="00DD7CCF">
        <w:lastRenderedPageBreak/>
        <w:t>Place names</w:t>
      </w:r>
      <w:bookmarkEnd w:id="454"/>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7.4.3</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5" w:name="_s4eo5ge9e49x" w:colFirst="0" w:colLast="0"/>
      <w:bookmarkStart w:id="456" w:name="_Toc44578149"/>
      <w:bookmarkEnd w:id="455"/>
      <w:r w:rsidRPr="00DD7CCF">
        <w:t>Measurements</w:t>
      </w:r>
      <w:bookmarkEnd w:id="456"/>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A17FA">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7.4.4</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7" w:name="_j6ih485s14j7" w:colFirst="0" w:colLast="0"/>
      <w:bookmarkStart w:id="458" w:name="_Toc44578150"/>
      <w:bookmarkEnd w:id="457"/>
      <w:r w:rsidRPr="00DD7CCF">
        <w:t>Tagged semantic features interacting with text or markup</w:t>
      </w:r>
      <w:bookmarkEnd w:id="458"/>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9" w:name="_2s6au4dtqyfr" w:colFirst="0" w:colLast="0"/>
      <w:bookmarkStart w:id="460" w:name="_Ref43990481"/>
      <w:bookmarkStart w:id="461" w:name="_Toc44578151"/>
      <w:bookmarkEnd w:id="459"/>
      <w:r w:rsidRPr="00DD7CCF">
        <w:t>Visual Features</w:t>
      </w:r>
      <w:bookmarkEnd w:id="460"/>
      <w:bookmarkEnd w:id="461"/>
    </w:p>
    <w:p w:rsidR="00C02B8C" w:rsidRPr="00DD7CCF" w:rsidRDefault="004D2E67" w:rsidP="003F2742">
      <w:pPr>
        <w:pStyle w:val="Cmsor3"/>
        <w:numPr>
          <w:ilvl w:val="2"/>
          <w:numId w:val="38"/>
        </w:numPr>
      </w:pPr>
      <w:bookmarkStart w:id="462" w:name="_lj3p4hxrzblk" w:colFirst="0" w:colLast="0"/>
      <w:bookmarkStart w:id="463" w:name="_Ref43989046"/>
      <w:bookmarkStart w:id="464" w:name="_Toc44578152"/>
      <w:bookmarkEnd w:id="462"/>
      <w:r w:rsidRPr="00DD7CCF">
        <w:t>The scope of visual features encoded in attributes</w:t>
      </w:r>
      <w:bookmarkEnd w:id="463"/>
      <w:bookmarkEnd w:id="464"/>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5" w:name="_c0467s7j2myi" w:colFirst="0" w:colLast="0"/>
      <w:bookmarkStart w:id="466" w:name="_Ref43987598"/>
      <w:bookmarkStart w:id="467" w:name="_Toc44578153"/>
      <w:bookmarkEnd w:id="465"/>
      <w:r w:rsidRPr="00DD7CCF">
        <w:t>Alignment</w:t>
      </w:r>
      <w:bookmarkEnd w:id="466"/>
      <w:bookmarkEnd w:id="467"/>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7.5.2</w:t>
              </w:r>
            </w:fldSimple>
            <w:r w:rsidRPr="00DD7CCF">
              <w:t>.</w:t>
            </w:r>
            <w:fldSimple w:instr=" SEQ Example \* ALPHABETIC \s 3 ">
              <w:r w:rsidR="00EA17FA">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8" w:name="_gjt7ggwzx2z5" w:colFirst="0" w:colLast="0"/>
      <w:bookmarkStart w:id="469" w:name="_Ref43984782"/>
      <w:bookmarkStart w:id="470" w:name="_Toc44578154"/>
      <w:bookmarkEnd w:id="468"/>
      <w:r w:rsidRPr="00DD7CCF">
        <w:t>Directionality and orientation</w:t>
      </w:r>
      <w:bookmarkEnd w:id="469"/>
      <w:bookmarkEnd w:id="470"/>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71" w:name="_vj2ep179y4tp" w:colFirst="0" w:colLast="0"/>
      <w:bookmarkStart w:id="472" w:name="_Ref43985361"/>
      <w:bookmarkStart w:id="473" w:name="_Toc44578155"/>
      <w:bookmarkEnd w:id="471"/>
      <w:r w:rsidRPr="00DD7CCF">
        <w:t>Script</w:t>
      </w:r>
      <w:bookmarkEnd w:id="472"/>
      <w:bookmarkEnd w:id="473"/>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4" w:name="_alr4dlls2gjb" w:colFirst="0" w:colLast="0"/>
      <w:bookmarkStart w:id="475" w:name="_Ref43987586"/>
      <w:bookmarkStart w:id="476" w:name="_Toc44578156"/>
      <w:bookmarkEnd w:id="474"/>
      <w:r w:rsidRPr="00DD7CCF">
        <w:t>Lettering</w:t>
      </w:r>
      <w:bookmarkEnd w:id="475"/>
      <w:bookmarkEnd w:id="476"/>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7" w:name="_msv3i980wz4v" w:colFirst="0" w:colLast="0"/>
      <w:bookmarkStart w:id="478" w:name="_Ref43978966"/>
      <w:bookmarkStart w:id="479" w:name="_Toc44578157"/>
      <w:bookmarkEnd w:id="477"/>
      <w:r w:rsidRPr="00DD7CCF">
        <w:lastRenderedPageBreak/>
        <w:t>General Guidance for Tidy XML Code</w:t>
      </w:r>
      <w:bookmarkEnd w:id="478"/>
      <w:bookmarkEnd w:id="479"/>
    </w:p>
    <w:p w:rsidR="00C02B8C" w:rsidRPr="00DD7CCF" w:rsidRDefault="004D2E67" w:rsidP="003F2742">
      <w:pPr>
        <w:pStyle w:val="Cmsor2"/>
        <w:numPr>
          <w:ilvl w:val="1"/>
          <w:numId w:val="38"/>
        </w:numPr>
      </w:pPr>
      <w:bookmarkStart w:id="480" w:name="_udlxmxv788yo" w:colFirst="0" w:colLast="0"/>
      <w:bookmarkStart w:id="481" w:name="_Ref43985198"/>
      <w:bookmarkStart w:id="482" w:name="_Toc44578158"/>
      <w:bookmarkEnd w:id="480"/>
      <w:r w:rsidRPr="00DD7CCF">
        <w:t>Spaces and New Lines in the Code</w:t>
      </w:r>
      <w:bookmarkEnd w:id="481"/>
      <w:bookmarkEnd w:id="482"/>
    </w:p>
    <w:p w:rsidR="00C02B8C" w:rsidRPr="00DD7CCF" w:rsidRDefault="004D2E67" w:rsidP="003F2742">
      <w:pPr>
        <w:pStyle w:val="Cmsor3"/>
        <w:numPr>
          <w:ilvl w:val="2"/>
          <w:numId w:val="38"/>
        </w:numPr>
      </w:pPr>
      <w:bookmarkStart w:id="483" w:name="_i3nexhtm21xy" w:colFirst="0" w:colLast="0"/>
      <w:bookmarkStart w:id="484" w:name="_Ref43989206"/>
      <w:bookmarkStart w:id="485" w:name="_Toc44578159"/>
      <w:bookmarkEnd w:id="483"/>
      <w:r w:rsidRPr="00DD7CCF">
        <w:t>White space</w:t>
      </w:r>
      <w:bookmarkEnd w:id="484"/>
      <w:bookmarkEnd w:id="485"/>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6" w:name="_8hshbbqbehg5" w:colFirst="0" w:colLast="0"/>
      <w:bookmarkStart w:id="487" w:name="_Ref43984944"/>
      <w:bookmarkStart w:id="488" w:name="_Toc44578160"/>
      <w:bookmarkEnd w:id="486"/>
      <w:r w:rsidRPr="00DD7CCF">
        <w:t>Editorial spaces and markup</w:t>
      </w:r>
      <w:bookmarkEnd w:id="487"/>
      <w:bookmarkEnd w:id="488"/>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A17FA">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9" w:name="_xg74xrj1ejbr" w:colFirst="0" w:colLast="0"/>
      <w:bookmarkStart w:id="490" w:name="_Toc44578161"/>
      <w:bookmarkEnd w:id="489"/>
      <w:r w:rsidRPr="00DD7CCF">
        <w:t>Editorial hyphens and markup</w:t>
      </w:r>
      <w:bookmarkEnd w:id="490"/>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A17FA">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91" w:name="_7ept2hrl5gak" w:colFirst="0" w:colLast="0"/>
      <w:bookmarkStart w:id="492" w:name="_Ref43978660"/>
      <w:bookmarkStart w:id="493" w:name="_Toc44578162"/>
      <w:bookmarkEnd w:id="491"/>
      <w:r w:rsidRPr="00DD7CCF">
        <w:t>Top to Bottom Hierarchy</w:t>
      </w:r>
      <w:bookmarkEnd w:id="492"/>
      <w:bookmarkEnd w:id="493"/>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4" w:name="_oo0c5sndse6h" w:colFirst="0" w:colLast="0"/>
      <w:bookmarkStart w:id="495" w:name="_Ref43979443"/>
      <w:bookmarkStart w:id="496" w:name="_Toc44578163"/>
      <w:bookmarkEnd w:id="494"/>
      <w:r w:rsidRPr="00DD7CCF">
        <w:t>Block-level elements representing XML structure and extrinsic structure</w:t>
      </w:r>
      <w:bookmarkEnd w:id="495"/>
      <w:bookmarkEnd w:id="496"/>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7" w:name="_avslxtgod3of" w:colFirst="0" w:colLast="0"/>
      <w:bookmarkStart w:id="498" w:name="_Toc44578164"/>
      <w:bookmarkEnd w:id="497"/>
      <w:r w:rsidRPr="00DD7CCF">
        <w:lastRenderedPageBreak/>
        <w:t>Block-level elements representing intrinsic structure</w:t>
      </w:r>
      <w:bookmarkEnd w:id="498"/>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3F2742">
      <w:pPr>
        <w:pStyle w:val="Cmsor3"/>
        <w:numPr>
          <w:ilvl w:val="2"/>
          <w:numId w:val="38"/>
        </w:numPr>
      </w:pPr>
      <w:bookmarkStart w:id="499" w:name="_b4084bcsknv2" w:colFirst="0" w:colLast="0"/>
      <w:bookmarkStart w:id="500" w:name="_Ref43979552"/>
      <w:bookmarkStart w:id="501" w:name="_Toc44578165"/>
      <w:bookmarkEnd w:id="499"/>
      <w:r w:rsidRPr="00DD7CCF">
        <w:t>Empty elements representing extrinsic structure</w:t>
      </w:r>
      <w:bookmarkEnd w:id="500"/>
      <w:bookmarkEnd w:id="501"/>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 must normally be placed within level-2 elements</w:t>
      </w:r>
      <w:r w:rsidRPr="00CD25A4">
        <w:rPr>
          <w:rStyle w:val="Lbjegyzet-hivatkozs"/>
        </w:rPr>
        <w:footnoteReference w:id="42"/>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3F2742">
      <w:pPr>
        <w:pStyle w:val="Cmsor3"/>
        <w:numPr>
          <w:ilvl w:val="2"/>
          <w:numId w:val="38"/>
        </w:numPr>
      </w:pPr>
      <w:bookmarkStart w:id="502" w:name="_6kukm0ycu92" w:colFirst="0" w:colLast="0"/>
      <w:bookmarkStart w:id="503" w:name="_Ref43979566"/>
      <w:bookmarkStart w:id="504" w:name="_Toc44578166"/>
      <w:bookmarkEnd w:id="502"/>
      <w:r w:rsidRPr="00DD7CCF">
        <w:t>Empty elements representing local features</w:t>
      </w:r>
      <w:bookmarkEnd w:id="503"/>
      <w:bookmarkEnd w:id="504"/>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A17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EA17FA">
                <w:rPr>
                  <w:noProof/>
                </w:rPr>
                <w:t>8.2.4</w:t>
              </w:r>
            </w:fldSimple>
            <w:r w:rsidRPr="00DD7CCF">
              <w:t>.</w:t>
            </w:r>
            <w:fldSimple w:instr=" SEQ Example \* ALPHABETIC \s 3 ">
              <w:r w:rsidR="00EA17FA">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5" w:name="_jr9td4xsvig6" w:colFirst="0" w:colLast="0"/>
      <w:bookmarkStart w:id="506" w:name="_Ref43987901"/>
      <w:bookmarkStart w:id="507" w:name="_Toc44578167"/>
      <w:bookmarkEnd w:id="505"/>
      <w:r w:rsidRPr="00DD7CCF">
        <w:t>Phrase-level elements</w:t>
      </w:r>
      <w:bookmarkEnd w:id="506"/>
      <w:bookmarkEnd w:id="507"/>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A17F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fldSimple w:instr=" STYLEREF 3 \s ">
              <w:r w:rsidR="00EA17FA">
                <w:rPr>
                  <w:noProof/>
                </w:rPr>
                <w:t>8.2.5</w:t>
              </w:r>
            </w:fldSimple>
            <w:r w:rsidRPr="00DD7CCF">
              <w:t>.</w:t>
            </w:r>
            <w:fldSimple w:instr=" SEQ Example \* ALPHABETIC \s 3 ">
              <w:r w:rsidR="00EA17FA">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8" w:name="_Ref44072089"/>
            <w:r w:rsidRPr="00DD7CCF">
              <w:t xml:space="preserve">Example </w:t>
            </w:r>
            <w:fldSimple w:instr=" STYLEREF 3 \s ">
              <w:r w:rsidR="00EA17FA">
                <w:rPr>
                  <w:noProof/>
                </w:rPr>
                <w:t>8.2.5</w:t>
              </w:r>
            </w:fldSimple>
            <w:r w:rsidRPr="00DD7CCF">
              <w:t>.</w:t>
            </w:r>
            <w:fldSimple w:instr=" SEQ Example \* ALPHABETIC \s 3 ">
              <w:r w:rsidR="00EA17FA">
                <w:rPr>
                  <w:noProof/>
                </w:rPr>
                <w:t>B</w:t>
              </w:r>
            </w:fldSimple>
            <w:bookmarkEnd w:id="508"/>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9" w:name="_Ref44072159"/>
            <w:r w:rsidRPr="00DD7CCF">
              <w:t xml:space="preserve">Example </w:t>
            </w:r>
            <w:fldSimple w:instr=" STYLEREF 3 \s ">
              <w:r w:rsidR="00EA17FA">
                <w:rPr>
                  <w:noProof/>
                </w:rPr>
                <w:t>8.2.5</w:t>
              </w:r>
            </w:fldSimple>
            <w:r w:rsidRPr="00DD7CCF">
              <w:t>.</w:t>
            </w:r>
            <w:fldSimple w:instr=" SEQ Example \* ALPHABETIC \s 3 ">
              <w:r w:rsidR="00EA17FA">
                <w:rPr>
                  <w:noProof/>
                </w:rPr>
                <w:t>C</w:t>
              </w:r>
            </w:fldSimple>
            <w:bookmarkEnd w:id="509"/>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10" w:name="_k7hidbku03us" w:colFirst="0" w:colLast="0"/>
      <w:bookmarkStart w:id="511" w:name="_Ref43990429"/>
      <w:bookmarkStart w:id="512" w:name="_Toc44578168"/>
      <w:bookmarkEnd w:id="510"/>
      <w:r w:rsidRPr="00DD7CCF">
        <w:lastRenderedPageBreak/>
        <w:t>Additional Content Divisions</w:t>
      </w:r>
      <w:bookmarkEnd w:id="511"/>
      <w:bookmarkEnd w:id="512"/>
    </w:p>
    <w:p w:rsidR="00C02B8C" w:rsidRPr="00DD7CCF" w:rsidRDefault="004D2E67" w:rsidP="003F2742">
      <w:pPr>
        <w:pStyle w:val="Cmsor2"/>
        <w:numPr>
          <w:ilvl w:val="1"/>
          <w:numId w:val="38"/>
        </w:numPr>
      </w:pPr>
      <w:bookmarkStart w:id="513" w:name="_c4m58vl65n98" w:colFirst="0" w:colLast="0"/>
      <w:bookmarkStart w:id="514" w:name="_Ref43978773"/>
      <w:bookmarkStart w:id="515" w:name="_Toc44578169"/>
      <w:bookmarkEnd w:id="513"/>
      <w:r w:rsidRPr="00DD7CCF">
        <w:t>The Critical Apparatus</w:t>
      </w:r>
      <w:bookmarkEnd w:id="514"/>
      <w:bookmarkEnd w:id="515"/>
    </w:p>
    <w:p w:rsidR="00C02B8C" w:rsidRPr="00DD7CCF" w:rsidRDefault="004D2E67" w:rsidP="003F2742">
      <w:pPr>
        <w:pStyle w:val="Cmsor3"/>
        <w:numPr>
          <w:ilvl w:val="2"/>
          <w:numId w:val="38"/>
        </w:numPr>
      </w:pPr>
      <w:bookmarkStart w:id="516" w:name="_wvqmcsurv552" w:colFirst="0" w:colLast="0"/>
      <w:bookmarkStart w:id="517" w:name="_Ref43989643"/>
      <w:bookmarkStart w:id="518" w:name="_Toc44578170"/>
      <w:bookmarkEnd w:id="516"/>
      <w:r w:rsidRPr="00DD7CCF">
        <w:t>Overview</w:t>
      </w:r>
      <w:bookmarkEnd w:id="517"/>
      <w:bookmarkEnd w:id="518"/>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A17FA">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A17FA">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EA17FA">
                <w:rPr>
                  <w:noProof/>
                </w:rPr>
                <w:t>9.1.1</w:t>
              </w:r>
            </w:fldSimple>
            <w:r w:rsidRPr="00DD7CCF">
              <w:t>.</w:t>
            </w:r>
            <w:fldSimple w:instr=" SEQ Example \* ALPHABETIC \s 3 ">
              <w:r w:rsidR="00EA17FA">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9" w:name="_ylrtvcd6yrbu" w:colFirst="0" w:colLast="0"/>
      <w:bookmarkStart w:id="520" w:name="_Ref43978538"/>
      <w:bookmarkStart w:id="521" w:name="_Toc44578171"/>
      <w:bookmarkEnd w:id="519"/>
      <w:r w:rsidRPr="00DD7CCF">
        <w:t>Indicating location</w:t>
      </w:r>
      <w:bookmarkEnd w:id="520"/>
      <w:bookmarkEnd w:id="521"/>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22" w:name="_h4ndd3ziflyd" w:colFirst="0" w:colLast="0"/>
      <w:bookmarkStart w:id="523" w:name="_Ref43989386"/>
      <w:bookmarkStart w:id="524" w:name="_Toc44578172"/>
      <w:bookmarkEnd w:id="522"/>
      <w:r w:rsidRPr="00DD7CCF">
        <w:t>Specifying a precise spot by a lemma</w:t>
      </w:r>
      <w:bookmarkEnd w:id="523"/>
      <w:bookmarkEnd w:id="524"/>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5" w:name="_b7x6ivkmyvqo" w:colFirst="0" w:colLast="0"/>
      <w:bookmarkStart w:id="526" w:name="_Ref43989425"/>
      <w:bookmarkStart w:id="527" w:name="_Toc44578173"/>
      <w:bookmarkEnd w:id="525"/>
      <w:r w:rsidRPr="00DD7CCF">
        <w:lastRenderedPageBreak/>
        <w:t>Alternative readings, restorations and emendations</w:t>
      </w:r>
      <w:bookmarkEnd w:id="526"/>
      <w:bookmarkEnd w:id="527"/>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A17FA">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8" w:name="_wlnr5yx14afg" w:colFirst="0" w:colLast="0"/>
      <w:bookmarkStart w:id="529" w:name="_Ref43989583"/>
      <w:bookmarkStart w:id="530" w:name="_Toc44578174"/>
      <w:bookmarkEnd w:id="528"/>
      <w:r w:rsidRPr="00DD7CCF">
        <w:t>Identical lemmas, identical readings</w:t>
      </w:r>
      <w:bookmarkEnd w:id="529"/>
      <w:bookmarkEnd w:id="530"/>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A17FA">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31" w:name="_qb0qotwuz8be" w:colFirst="0" w:colLast="0"/>
      <w:bookmarkStart w:id="532" w:name="_Ref43989517"/>
      <w:bookmarkStart w:id="533" w:name="_Toc44578175"/>
      <w:bookmarkEnd w:id="531"/>
      <w:r w:rsidRPr="00DD7CCF">
        <w:t>XML tags in lemmas and readings</w:t>
      </w:r>
      <w:bookmarkEnd w:id="532"/>
      <w:bookmarkEnd w:id="533"/>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4" w:name="_1khg88862vrq" w:colFirst="0" w:colLast="0"/>
      <w:bookmarkStart w:id="535" w:name="_Ref43988104"/>
      <w:bookmarkStart w:id="536" w:name="_Toc44578176"/>
      <w:bookmarkEnd w:id="534"/>
      <w:r w:rsidRPr="00DD7CCF">
        <w:t>Freeform apparatus notes</w:t>
      </w:r>
      <w:bookmarkEnd w:id="535"/>
      <w:bookmarkEnd w:id="536"/>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7" w:name="_1vsssow7ypzu" w:colFirst="0" w:colLast="0"/>
      <w:bookmarkStart w:id="538" w:name="_pn0gltowrfhw" w:colFirst="0" w:colLast="0"/>
      <w:bookmarkStart w:id="539" w:name="_Ref43989464"/>
      <w:bookmarkStart w:id="540" w:name="_Toc44578177"/>
      <w:bookmarkEnd w:id="537"/>
      <w:bookmarkEnd w:id="538"/>
      <w:r w:rsidRPr="00DD7CCF">
        <w:t>Textpart divisions in the apparatus</w:t>
      </w:r>
      <w:bookmarkEnd w:id="539"/>
      <w:bookmarkEnd w:id="540"/>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A</w:t>
              </w:r>
            </w:fldSimple>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B</w:t>
              </w:r>
            </w:fldSimple>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41" w:name="_95bkq7g4grjl" w:colFirst="0" w:colLast="0"/>
      <w:bookmarkStart w:id="542" w:name="_Ref43978780"/>
      <w:bookmarkStart w:id="543" w:name="_Toc44578178"/>
      <w:bookmarkEnd w:id="541"/>
      <w:r w:rsidRPr="00DD7CCF">
        <w:t>The Translation</w:t>
      </w:r>
      <w:bookmarkEnd w:id="542"/>
      <w:bookmarkEnd w:id="543"/>
    </w:p>
    <w:p w:rsidR="00C02B8C" w:rsidRPr="00DD7CCF" w:rsidRDefault="004D2E67" w:rsidP="003F2742">
      <w:pPr>
        <w:pStyle w:val="Cmsor3"/>
        <w:numPr>
          <w:ilvl w:val="2"/>
          <w:numId w:val="38"/>
        </w:numPr>
      </w:pPr>
      <w:bookmarkStart w:id="544" w:name="_pvxrutfvtymm" w:colFirst="0" w:colLast="0"/>
      <w:bookmarkStart w:id="545" w:name="_Ref43990036"/>
      <w:bookmarkStart w:id="546" w:name="_Toc44578179"/>
      <w:bookmarkEnd w:id="544"/>
      <w:r w:rsidRPr="00DD7CCF">
        <w:t>Overview</w:t>
      </w:r>
      <w:bookmarkEnd w:id="545"/>
      <w:bookmarkEnd w:id="546"/>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7" w:name="_l9hrq46lm8f5" w:colFirst="0" w:colLast="0"/>
      <w:bookmarkStart w:id="548" w:name="_Ref43989787"/>
      <w:bookmarkStart w:id="549" w:name="_Toc44578180"/>
      <w:bookmarkEnd w:id="547"/>
      <w:r w:rsidRPr="00DD7CCF">
        <w:t>Front matter in a translation</w:t>
      </w:r>
      <w:bookmarkEnd w:id="548"/>
      <w:bookmarkEnd w:id="549"/>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50" w:name="_jki9tbn1nzqo" w:colFirst="0" w:colLast="0"/>
      <w:bookmarkStart w:id="551" w:name="_Toc44578181"/>
      <w:bookmarkEnd w:id="550"/>
      <w:r w:rsidRPr="00DD7CCF">
        <w:t>Attaching multiple translations</w:t>
      </w:r>
      <w:bookmarkEnd w:id="551"/>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9.2.3</w:t>
              </w:r>
            </w:fldSimple>
            <w:r w:rsidRPr="00DD7CCF">
              <w:t>.</w:t>
            </w:r>
            <w:fldSimple w:instr=" SEQ Example \* ALPHABETIC \s 3 ">
              <w:r w:rsidR="00EA17FA">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2" w:name="_ikyv2ushnpo2" w:colFirst="0" w:colLast="0"/>
      <w:bookmarkStart w:id="553" w:name="_Ref43990725"/>
      <w:bookmarkStart w:id="554" w:name="_Toc44578182"/>
      <w:bookmarkEnd w:id="552"/>
      <w:r w:rsidRPr="00DD7CCF">
        <w:t>Reproducing a published translation</w:t>
      </w:r>
      <w:bookmarkEnd w:id="553"/>
      <w:bookmarkEnd w:id="554"/>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A17FA">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p>
    <w:p w:rsidR="00C02B8C" w:rsidRPr="00DD7CCF" w:rsidRDefault="004D2E67" w:rsidP="003F2742">
      <w:pPr>
        <w:pStyle w:val="Cmsor3"/>
        <w:numPr>
          <w:ilvl w:val="2"/>
          <w:numId w:val="38"/>
        </w:numPr>
      </w:pPr>
      <w:bookmarkStart w:id="555" w:name="_8oa8esure61" w:colFirst="0" w:colLast="0"/>
      <w:bookmarkStart w:id="556" w:name="_Toc44578183"/>
      <w:bookmarkEnd w:id="555"/>
      <w:r w:rsidRPr="00DD7CCF">
        <w:t>Structural markup in translation</w:t>
      </w:r>
      <w:bookmarkEnd w:id="556"/>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7" w:name="_tofxidp3cso" w:colFirst="0" w:colLast="0"/>
      <w:bookmarkStart w:id="558" w:name="_Ref43990179"/>
      <w:bookmarkStart w:id="559" w:name="_Toc44578184"/>
      <w:bookmarkEnd w:id="557"/>
      <w:r w:rsidRPr="00DD7CCF">
        <w:t>Indicating correspondence to the original</w:t>
      </w:r>
      <w:bookmarkEnd w:id="558"/>
      <w:bookmarkEnd w:id="559"/>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EA17FA">
                <w:rPr>
                  <w:noProof/>
                </w:rPr>
                <w:t>9.2.6</w:t>
              </w:r>
            </w:fldSimple>
            <w:r w:rsidRPr="00DD7CCF">
              <w:t>.</w:t>
            </w:r>
            <w:fldSimple w:instr=" SEQ Example \* ALPHABETIC \s 3 ">
              <w:r w:rsidR="00EA17FA">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0" w:name="_1959vvmyvc8" w:colFirst="0" w:colLast="0"/>
      <w:bookmarkStart w:id="561" w:name="_Toc44578185"/>
      <w:bookmarkEnd w:id="560"/>
      <w:r w:rsidRPr="00DD7CCF">
        <w:t>Phrase-level markup in translations</w:t>
      </w:r>
      <w:bookmarkEnd w:id="561"/>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9.2.7</w:t>
              </w:r>
            </w:fldSimple>
            <w:r w:rsidRPr="00DD7CCF">
              <w:t>.</w:t>
            </w:r>
            <w:fldSimple w:instr=" SEQ Example \* ALPHABETIC \s 3 ">
              <w:r w:rsidR="00EA17FA">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2" w:name="_13vab39mftla" w:colFirst="0" w:colLast="0"/>
      <w:bookmarkStart w:id="563" w:name="_Toc44578186"/>
      <w:bookmarkEnd w:id="562"/>
      <w:r w:rsidRPr="00DD7CCF">
        <w:t>Foreign words</w:t>
      </w:r>
      <w:bookmarkEnd w:id="563"/>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4" w:name="_ch9cnmcz0pvb" w:colFirst="0" w:colLast="0"/>
      <w:bookmarkStart w:id="565" w:name="_Ref43990269"/>
      <w:bookmarkStart w:id="566" w:name="_Toc44578187"/>
      <w:bookmarkEnd w:id="564"/>
      <w:r w:rsidRPr="00DD7CCF">
        <w:t>Additions to the translation</w:t>
      </w:r>
      <w:bookmarkEnd w:id="565"/>
      <w:bookmarkEnd w:id="566"/>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A17FA">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7" w:name="_lqyt4grwngxw" w:colFirst="0" w:colLast="0"/>
      <w:bookmarkStart w:id="568" w:name="_Ref43990290"/>
      <w:bookmarkStart w:id="569" w:name="_Toc44578188"/>
      <w:bookmarkEnd w:id="567"/>
      <w:r w:rsidRPr="00DD7CCF">
        <w:t>Indicating uncertainty</w:t>
      </w:r>
      <w:bookmarkEnd w:id="568"/>
      <w:bookmarkEnd w:id="569"/>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70" w:name="_7koll7kvgjet" w:colFirst="0" w:colLast="0"/>
      <w:bookmarkStart w:id="571" w:name="_Ref43990147"/>
      <w:bookmarkStart w:id="572" w:name="_Toc44578189"/>
      <w:bookmarkEnd w:id="570"/>
      <w:r w:rsidRPr="00DD7CCF">
        <w:t>Indicating incorrect or unexpected text</w:t>
      </w:r>
      <w:bookmarkEnd w:id="571"/>
      <w:bookmarkEnd w:id="572"/>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73" w:name="_nmj09iowt53z" w:colFirst="0" w:colLast="0"/>
      <w:bookmarkStart w:id="574" w:name="_Ref43990112"/>
      <w:bookmarkStart w:id="575" w:name="_Toc44578190"/>
      <w:bookmarkEnd w:id="573"/>
      <w:r w:rsidRPr="00DD7CCF">
        <w:t>Gaps in the translation</w:t>
      </w:r>
      <w:bookmarkEnd w:id="574"/>
      <w:bookmarkEnd w:id="575"/>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A17FA">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6" w:name="_Toc44578191"/>
      <w:r>
        <w:t>Blank space in the translation</w:t>
      </w:r>
      <w:bookmarkEnd w:id="576"/>
    </w:p>
    <w:p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A17FA">
        <w:t>4.3</w:t>
      </w:r>
      <w:r>
        <w:fldChar w:fldCharType="end"/>
      </w:r>
      <w:r>
        <w:t>) should not be preserved in the translation</w:t>
      </w:r>
    </w:p>
    <w:p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A17FA">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7" w:name="_uuedk8qhkcii" w:colFirst="0" w:colLast="0"/>
      <w:bookmarkStart w:id="578" w:name="_Toc44578192"/>
      <w:bookmarkEnd w:id="577"/>
      <w:r w:rsidRPr="00DD7CCF">
        <w:t>Indicating bitextuality</w:t>
      </w:r>
      <w:bookmarkEnd w:id="578"/>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9" w:name="_r5nlq6s8z4nw" w:colFirst="0" w:colLast="0"/>
      <w:bookmarkStart w:id="580" w:name="_Ref43978788"/>
      <w:bookmarkStart w:id="581" w:name="_Toc44578193"/>
      <w:bookmarkEnd w:id="579"/>
      <w:r w:rsidRPr="00DD7CCF">
        <w:t>The Commentary</w:t>
      </w:r>
      <w:bookmarkEnd w:id="580"/>
      <w:bookmarkEnd w:id="581"/>
    </w:p>
    <w:p w:rsidR="00C02B8C" w:rsidRPr="00DD7CCF" w:rsidRDefault="004D2E67" w:rsidP="003F2742">
      <w:pPr>
        <w:pStyle w:val="Cmsor3"/>
        <w:numPr>
          <w:ilvl w:val="2"/>
          <w:numId w:val="38"/>
        </w:numPr>
      </w:pPr>
      <w:bookmarkStart w:id="582" w:name="_5cjqjha8yozn" w:colFirst="0" w:colLast="0"/>
      <w:bookmarkStart w:id="583" w:name="_Toc44578194"/>
      <w:bookmarkEnd w:id="582"/>
      <w:r w:rsidRPr="00DD7CCF">
        <w:t>Overview</w:t>
      </w:r>
      <w:bookmarkEnd w:id="583"/>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A17FA">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3F2742">
      <w:pPr>
        <w:pStyle w:val="Cmsor3"/>
        <w:numPr>
          <w:ilvl w:val="2"/>
          <w:numId w:val="38"/>
        </w:numPr>
      </w:pPr>
      <w:bookmarkStart w:id="584" w:name="_lvf2agfolatw" w:colFirst="0" w:colLast="0"/>
      <w:bookmarkStart w:id="585" w:name="_Toc44578195"/>
      <w:bookmarkEnd w:id="584"/>
      <w:r w:rsidRPr="00DD7CCF">
        <w:t>Structure of the commentary and correspondence to the text</w:t>
      </w:r>
      <w:bookmarkEnd w:id="585"/>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A17FA">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6" w:name="_l90e8jlwm99j" w:colFirst="0" w:colLast="0"/>
      <w:bookmarkStart w:id="587" w:name="_Ref43978796"/>
      <w:bookmarkStart w:id="588" w:name="_Toc44578196"/>
      <w:bookmarkEnd w:id="586"/>
      <w:r w:rsidRPr="00DD7CCF">
        <w:t>The Bibliography</w:t>
      </w:r>
      <w:bookmarkEnd w:id="587"/>
      <w:bookmarkEnd w:id="588"/>
    </w:p>
    <w:p w:rsidR="00C02B8C" w:rsidRPr="00DD7CCF" w:rsidRDefault="004D2E67" w:rsidP="003F2742">
      <w:pPr>
        <w:pStyle w:val="Cmsor3"/>
        <w:numPr>
          <w:ilvl w:val="2"/>
          <w:numId w:val="38"/>
        </w:numPr>
      </w:pPr>
      <w:bookmarkStart w:id="589" w:name="_h2xigwi2bqlf" w:colFirst="0" w:colLast="0"/>
      <w:bookmarkStart w:id="590" w:name="_Toc44578197"/>
      <w:bookmarkEnd w:id="589"/>
      <w:r w:rsidRPr="00DD7CCF">
        <w:t>Overview</w:t>
      </w:r>
      <w:bookmarkEnd w:id="590"/>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91" w:name="_hp16ctxmuxyv" w:colFirst="0" w:colLast="0"/>
      <w:bookmarkStart w:id="592" w:name="_Toc44578198"/>
      <w:bookmarkEnd w:id="591"/>
      <w:r w:rsidRPr="00DD7CCF">
        <w:lastRenderedPageBreak/>
        <w:t>The structured bibliography</w:t>
      </w:r>
      <w:bookmarkEnd w:id="592"/>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93" w:name="_80cu70li1mlm" w:colFirst="0" w:colLast="0"/>
      <w:bookmarkStart w:id="594" w:name="_Ref43989610"/>
      <w:bookmarkStart w:id="595" w:name="_Toc44578199"/>
      <w:bookmarkEnd w:id="593"/>
      <w:r w:rsidRPr="00DD7CCF">
        <w:t>Bibliographic sigla</w:t>
      </w:r>
      <w:bookmarkEnd w:id="594"/>
      <w:bookmarkEnd w:id="595"/>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9.4.3</w:t>
              </w:r>
            </w:fldSimple>
            <w:r w:rsidRPr="00DD7CCF">
              <w:t>.</w:t>
            </w:r>
            <w:fldSimple w:instr=" SEQ Example \* ALPHABETIC \s 3 ">
              <w:r w:rsidR="00EA17FA">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6" w:name="_mjrrg3ve8nta" w:colFirst="0" w:colLast="0"/>
      <w:bookmarkStart w:id="597" w:name="_Toc44578200"/>
      <w:bookmarkEnd w:id="596"/>
      <w:r w:rsidRPr="00DD7CCF">
        <w:t>The epigraphic lemma</w:t>
      </w:r>
      <w:bookmarkEnd w:id="597"/>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p>
    <w:p w:rsidR="00C02B8C" w:rsidRPr="00DD7CCF" w:rsidRDefault="00F80E90" w:rsidP="003F2742">
      <w:pPr>
        <w:pStyle w:val="Cmsor3"/>
        <w:numPr>
          <w:ilvl w:val="2"/>
          <w:numId w:val="38"/>
        </w:numPr>
      </w:pPr>
      <w:bookmarkStart w:id="598" w:name="_v37b3rvxgvz" w:colFirst="0" w:colLast="0"/>
      <w:bookmarkStart w:id="599" w:name="_Toc44578201"/>
      <w:bookmarkEnd w:id="598"/>
      <w:r w:rsidRPr="00DD7CCF">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9.4.5</w:t>
              </w:r>
            </w:fldSimple>
            <w:r w:rsidRPr="00DD7CCF">
              <w:t>.</w:t>
            </w:r>
            <w:fldSimple w:instr=" SEQ Example \* ALPHABETIC \s 3 ">
              <w:r w:rsidR="00EA17FA">
                <w:rPr>
                  <w:noProof/>
                </w:rPr>
                <w:t>A</w:t>
              </w:r>
            </w:fldSimple>
            <w:r w:rsidRPr="00DD7CCF">
              <w:t>: the bibliography division</w:t>
            </w:r>
          </w:p>
        </w:tc>
      </w:tr>
      <w:tr w:rsidR="00F80E90" w:rsidRPr="00DD7CCF" w:rsidTr="00837BA5">
        <w:tc>
          <w:tcPr>
            <w:tcW w:w="5000" w:type="pct"/>
          </w:tcPr>
          <w:p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600" w:name="_s2c4wh2r29fy" w:colFirst="0" w:colLast="0"/>
      <w:bookmarkStart w:id="601" w:name="_Ref43990225"/>
      <w:bookmarkStart w:id="602" w:name="_Toc44578202"/>
      <w:bookmarkEnd w:id="600"/>
      <w:r w:rsidRPr="00DD7CCF">
        <w:lastRenderedPageBreak/>
        <w:t>Globally Available Markup Outside the Edition</w:t>
      </w:r>
      <w:bookmarkEnd w:id="601"/>
      <w:bookmarkEnd w:id="602"/>
    </w:p>
    <w:p w:rsidR="00C02B8C" w:rsidRPr="00DD7CCF" w:rsidRDefault="004D2E67" w:rsidP="003F2742">
      <w:pPr>
        <w:pStyle w:val="Cmsor2"/>
        <w:numPr>
          <w:ilvl w:val="1"/>
          <w:numId w:val="38"/>
        </w:numPr>
      </w:pPr>
      <w:bookmarkStart w:id="603" w:name="_vn3bfilgag1u" w:colFirst="0" w:colLast="0"/>
      <w:bookmarkStart w:id="604" w:name="_Ref43990337"/>
      <w:bookmarkStart w:id="605" w:name="_Toc44578203"/>
      <w:bookmarkEnd w:id="603"/>
      <w:r w:rsidRPr="00DD7CCF">
        <w:t>Editorial Markup Outside the Edition</w:t>
      </w:r>
      <w:bookmarkEnd w:id="604"/>
      <w:bookmarkEnd w:id="605"/>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A17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A17F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A17FA">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A17FA">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A17FA">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A17FA">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A17FA">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6" w:name="_a0ie3m4iw2wx" w:colFirst="0" w:colLast="0"/>
      <w:bookmarkStart w:id="607" w:name="_Toc44578204"/>
      <w:bookmarkEnd w:id="606"/>
      <w:r w:rsidRPr="00DD7CCF">
        <w:t>Formatting</w:t>
      </w:r>
      <w:bookmarkEnd w:id="607"/>
    </w:p>
    <w:p w:rsidR="00C02B8C" w:rsidRPr="00DD7CCF" w:rsidRDefault="004D2E67" w:rsidP="00920D08">
      <w:pPr>
        <w:pStyle w:val="Cmsor3"/>
        <w:numPr>
          <w:ilvl w:val="2"/>
          <w:numId w:val="38"/>
        </w:numPr>
      </w:pPr>
      <w:bookmarkStart w:id="608" w:name="_79u3x92o5v7r" w:colFirst="0" w:colLast="0"/>
      <w:bookmarkStart w:id="609" w:name="_Toc44578205"/>
      <w:bookmarkEnd w:id="608"/>
      <w:r w:rsidRPr="00DD7CCF">
        <w:t>Character formatting</w:t>
      </w:r>
      <w:bookmarkEnd w:id="609"/>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A17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10" w:name="_w8m7jrrw5g8k" w:colFirst="0" w:colLast="0"/>
      <w:bookmarkStart w:id="611" w:name="_Toc44578206"/>
      <w:bookmarkEnd w:id="610"/>
      <w:r w:rsidRPr="00DD7CCF">
        <w:t>Lists</w:t>
      </w:r>
      <w:bookmarkEnd w:id="611"/>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12" w:name="_4euu8urmvkq9" w:colFirst="0" w:colLast="0"/>
      <w:bookmarkStart w:id="613" w:name="_Ref43988770"/>
      <w:bookmarkStart w:id="614" w:name="_Toc44578207"/>
      <w:bookmarkEnd w:id="612"/>
      <w:r w:rsidRPr="00DD7CCF">
        <w:t>Encoding Language</w:t>
      </w:r>
      <w:bookmarkEnd w:id="613"/>
      <w:bookmarkEnd w:id="614"/>
    </w:p>
    <w:p w:rsidR="00C02B8C" w:rsidRPr="00DD7CCF" w:rsidRDefault="004D2E67" w:rsidP="003F2742">
      <w:pPr>
        <w:pStyle w:val="Cmsor3"/>
        <w:numPr>
          <w:ilvl w:val="2"/>
          <w:numId w:val="38"/>
        </w:numPr>
      </w:pPr>
      <w:bookmarkStart w:id="615" w:name="_wp8hx3ov5ccr" w:colFirst="0" w:colLast="0"/>
      <w:bookmarkStart w:id="616" w:name="_Ref43988969"/>
      <w:bookmarkStart w:id="617" w:name="_Toc44578208"/>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8" w:name="_xs33sh2oghy" w:colFirst="0" w:colLast="0"/>
      <w:bookmarkStart w:id="619" w:name="_Ref43990600"/>
      <w:bookmarkStart w:id="620" w:name="_Toc44578209"/>
      <w:bookmarkEnd w:id="618"/>
      <w:r w:rsidRPr="00DD7CCF">
        <w:t>Tagging language in pre-existing containers</w:t>
      </w:r>
      <w:bookmarkEnd w:id="619"/>
      <w:bookmarkEnd w:id="620"/>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21" w:name="_6pkkdwn5pxyn" w:colFirst="0" w:colLast="0"/>
      <w:bookmarkStart w:id="622" w:name="_Ref43986658"/>
      <w:bookmarkStart w:id="623" w:name="_Toc44578210"/>
      <w:bookmarkEnd w:id="621"/>
      <w:r w:rsidRPr="00DD7CCF">
        <w:t>Tagging foreign languages outside the edition</w:t>
      </w:r>
      <w:bookmarkEnd w:id="622"/>
      <w:bookmarkEnd w:id="623"/>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24" w:name="_yj9mfyez22i9" w:colFirst="0" w:colLast="0"/>
      <w:bookmarkStart w:id="625" w:name="_Toc44578211"/>
      <w:bookmarkEnd w:id="624"/>
      <w:r w:rsidRPr="00DD7CCF">
        <w:t>Notes, Quotations and References</w:t>
      </w:r>
      <w:bookmarkEnd w:id="625"/>
    </w:p>
    <w:p w:rsidR="00C02B8C" w:rsidRPr="00DD7CCF" w:rsidRDefault="004D2E67" w:rsidP="003F2742">
      <w:pPr>
        <w:pStyle w:val="Cmsor3"/>
        <w:numPr>
          <w:ilvl w:val="2"/>
          <w:numId w:val="38"/>
        </w:numPr>
      </w:pPr>
      <w:bookmarkStart w:id="626" w:name="_awz2oua7qthd" w:colFirst="0" w:colLast="0"/>
      <w:bookmarkStart w:id="627" w:name="_Ref43989684"/>
      <w:bookmarkStart w:id="628" w:name="_Toc44578212"/>
      <w:bookmarkEnd w:id="626"/>
      <w:r w:rsidRPr="00DD7CCF">
        <w:t>Encoding notes</w:t>
      </w:r>
      <w:bookmarkEnd w:id="627"/>
      <w:bookmarkEnd w:id="628"/>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9" w:name="_wsjjvbttqmtg" w:colFirst="0" w:colLast="0"/>
      <w:bookmarkStart w:id="630" w:name="_Toc44578213"/>
      <w:bookmarkEnd w:id="629"/>
      <w:r w:rsidRPr="00DD7CCF">
        <w:t>Encoding titles</w:t>
      </w:r>
      <w:bookmarkEnd w:id="630"/>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31" w:name="_57tiei7g7b2r" w:colFirst="0" w:colLast="0"/>
      <w:bookmarkStart w:id="632" w:name="_Toc44578214"/>
      <w:bookmarkEnd w:id="631"/>
      <w:r w:rsidRPr="00DD7CCF">
        <w:t>Quotations without an encoded reference</w:t>
      </w:r>
      <w:bookmarkEnd w:id="632"/>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3F2742">
      <w:pPr>
        <w:pStyle w:val="Cmsor3"/>
        <w:numPr>
          <w:ilvl w:val="2"/>
          <w:numId w:val="38"/>
        </w:numPr>
      </w:pPr>
      <w:bookmarkStart w:id="633" w:name="_oux10a9n6xn3" w:colFirst="0" w:colLast="0"/>
      <w:bookmarkStart w:id="634" w:name="_Ref43990078"/>
      <w:bookmarkStart w:id="635" w:name="_Toc44578215"/>
      <w:bookmarkEnd w:id="633"/>
      <w:r w:rsidRPr="00DD7CCF">
        <w:t>Quoting published material</w:t>
      </w:r>
      <w:bookmarkEnd w:id="634"/>
      <w:bookmarkEnd w:id="635"/>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to specify the source of the quotation</w:t>
      </w:r>
      <w:r w:rsidRPr="00CD25A4">
        <w:rPr>
          <w:rStyle w:val="Lbjegyzet-hivatkozs"/>
        </w:rPr>
        <w:footnoteReference w:id="49"/>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6" w:name="_dx7skv6pu8qf" w:colFirst="0" w:colLast="0"/>
      <w:bookmarkStart w:id="637" w:name="_Ref43989849"/>
      <w:bookmarkStart w:id="638" w:name="_Toc44578216"/>
      <w:bookmarkEnd w:id="636"/>
      <w:r w:rsidRPr="00DD7CCF">
        <w:t>Bibliographic citations</w:t>
      </w:r>
      <w:bookmarkEnd w:id="637"/>
      <w:bookmarkEnd w:id="638"/>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A17FA">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9" w:name="_Ref44078998"/>
            <w:r w:rsidRPr="00DD7CCF">
              <w:t xml:space="preserve">Example </w:t>
            </w:r>
            <w:fldSimple w:instr=" STYLEREF 3 \s ">
              <w:r w:rsidR="00EA17FA">
                <w:rPr>
                  <w:noProof/>
                </w:rPr>
                <w:t>10.4.5</w:t>
              </w:r>
            </w:fldSimple>
            <w:r w:rsidRPr="00DD7CCF">
              <w:t>.</w:t>
            </w:r>
            <w:fldSimple w:instr=" SEQ Example \* ALPHABETIC \s 3 ">
              <w:r w:rsidR="00EA17FA">
                <w:rPr>
                  <w:noProof/>
                </w:rPr>
                <w:t>D</w:t>
              </w:r>
            </w:fldSimple>
            <w:bookmarkEnd w:id="639"/>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0" w:name="_Ref44078999"/>
            <w:r w:rsidRPr="00DD7CCF">
              <w:t xml:space="preserve">Example </w:t>
            </w:r>
            <w:fldSimple w:instr=" STYLEREF 3 \s ">
              <w:r w:rsidR="00EA17FA">
                <w:rPr>
                  <w:noProof/>
                </w:rPr>
                <w:t>10.4.5</w:t>
              </w:r>
            </w:fldSimple>
            <w:r w:rsidRPr="00DD7CCF">
              <w:t>.</w:t>
            </w:r>
            <w:fldSimple w:instr=" SEQ Example \* ALPHABETIC \s 3 ">
              <w:r w:rsidR="00EA17FA">
                <w:rPr>
                  <w:noProof/>
                </w:rPr>
                <w:t>E</w:t>
              </w:r>
            </w:fldSimple>
            <w:bookmarkEnd w:id="640"/>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1" w:name="_Ref44079069"/>
            <w:r w:rsidRPr="00DD7CCF">
              <w:t xml:space="preserve">Example </w:t>
            </w:r>
            <w:fldSimple w:instr=" STYLEREF 3 \s ">
              <w:r w:rsidR="00EA17FA">
                <w:rPr>
                  <w:noProof/>
                </w:rPr>
                <w:t>10.4.5</w:t>
              </w:r>
            </w:fldSimple>
            <w:r w:rsidRPr="00DD7CCF">
              <w:t>.</w:t>
            </w:r>
            <w:fldSimple w:instr=" SEQ Example \* ALPHABETIC \s 3 ">
              <w:r w:rsidR="00EA17FA">
                <w:rPr>
                  <w:noProof/>
                </w:rPr>
                <w:t>F</w:t>
              </w:r>
            </w:fldSimple>
            <w:bookmarkEnd w:id="641"/>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2" w:name="_Ref44079082"/>
            <w:r w:rsidRPr="00DD7CCF">
              <w:t xml:space="preserve">Example </w:t>
            </w:r>
            <w:fldSimple w:instr=" STYLEREF 3 \s ">
              <w:r w:rsidR="00EA17FA">
                <w:rPr>
                  <w:noProof/>
                </w:rPr>
                <w:t>10.4.5</w:t>
              </w:r>
            </w:fldSimple>
            <w:r w:rsidRPr="00DD7CCF">
              <w:t>.</w:t>
            </w:r>
            <w:fldSimple w:instr=" SEQ Example \* ALPHABETIC \s 3 ">
              <w:r w:rsidR="00EA17FA">
                <w:rPr>
                  <w:noProof/>
                </w:rPr>
                <w:t>G</w:t>
              </w:r>
            </w:fldSimple>
            <w:bookmarkEnd w:id="642"/>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3" w:name="_Ref44079042"/>
            <w:r w:rsidRPr="00DD7CCF">
              <w:t xml:space="preserve">Example </w:t>
            </w:r>
            <w:fldSimple w:instr=" STYLEREF 3 \s ">
              <w:r w:rsidR="00EA17FA">
                <w:rPr>
                  <w:noProof/>
                </w:rPr>
                <w:t>10.4.5</w:t>
              </w:r>
            </w:fldSimple>
            <w:r w:rsidRPr="00DD7CCF">
              <w:t>.</w:t>
            </w:r>
            <w:fldSimple w:instr=" SEQ Example \* ALPHABETIC \s 3 ">
              <w:r w:rsidR="00EA17FA">
                <w:rPr>
                  <w:noProof/>
                </w:rPr>
                <w:t>H</w:t>
              </w:r>
            </w:fldSimple>
            <w:bookmarkEnd w:id="643"/>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44" w:name="_7sk1okht0w4v" w:colFirst="0" w:colLast="0"/>
      <w:bookmarkStart w:id="645" w:name="_Ref43988648"/>
      <w:bookmarkStart w:id="646" w:name="_Toc44578217"/>
      <w:bookmarkEnd w:id="644"/>
      <w:r w:rsidRPr="00DD7CCF">
        <w:t>Referring to inscriptions in the DHARMABase</w:t>
      </w:r>
      <w:bookmarkEnd w:id="645"/>
      <w:bookmarkEnd w:id="646"/>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7" w:name="_m34hlz9vjuhp" w:colFirst="0" w:colLast="0"/>
      <w:bookmarkStart w:id="648" w:name="_Toc44578218"/>
      <w:bookmarkEnd w:id="647"/>
      <w:r w:rsidRPr="00DD7CCF">
        <w:t>Encoding Names</w:t>
      </w:r>
      <w:bookmarkEnd w:id="648"/>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A17FA">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A17FA">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9" w:name="_5n8o6akv2b3b" w:colFirst="0" w:colLast="0"/>
      <w:bookmarkStart w:id="650" w:name="_Ref43989951"/>
      <w:bookmarkStart w:id="651" w:name="_Toc44578219"/>
      <w:bookmarkEnd w:id="649"/>
      <w:r w:rsidRPr="00DD7CCF">
        <w:t>Tagging contemporary names</w:t>
      </w:r>
      <w:bookmarkEnd w:id="650"/>
      <w:bookmarkEnd w:id="651"/>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10.5.1</w:t>
              </w:r>
            </w:fldSimple>
            <w:r w:rsidRPr="00DD7CCF">
              <w:t>.</w:t>
            </w:r>
            <w:fldSimple w:instr=" SEQ Example \* ALPHABETIC \s 3 ">
              <w:r w:rsidR="00EA17FA">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52" w:name="_yz32t9xtry6d" w:colFirst="0" w:colLast="0"/>
      <w:bookmarkStart w:id="653" w:name="_Toc44578220"/>
      <w:bookmarkEnd w:id="652"/>
      <w:r w:rsidRPr="00DD7CCF">
        <w:t>Attributes as Referencing Systems</w:t>
      </w:r>
      <w:bookmarkEnd w:id="653"/>
    </w:p>
    <w:p w:rsidR="008525C6" w:rsidRPr="008525C6" w:rsidRDefault="004D2E67" w:rsidP="003F2742">
      <w:pPr>
        <w:pStyle w:val="Cmsor3"/>
        <w:numPr>
          <w:ilvl w:val="2"/>
          <w:numId w:val="38"/>
        </w:numPr>
      </w:pPr>
      <w:bookmarkStart w:id="654" w:name="_g75gsrc5lpm1" w:colFirst="0" w:colLast="0"/>
      <w:bookmarkStart w:id="655" w:name="_Ref43989765"/>
      <w:bookmarkStart w:id="656" w:name="_Toc44578221"/>
      <w:bookmarkEnd w:id="654"/>
      <w:r w:rsidRPr="00DD7CCF">
        <w:t xml:space="preserve">Encoding authorship with </w:t>
      </w:r>
      <w:bookmarkEnd w:id="655"/>
      <w:r w:rsidR="008525C6" w:rsidRPr="008525C6">
        <w:rPr>
          <w:rStyle w:val="Codeattribute"/>
        </w:rPr>
        <w:t>@resp</w:t>
      </w:r>
      <w:bookmarkEnd w:id="656"/>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A17FA">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A17FA">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7" w:name="_5hzh3m6qj48r" w:colFirst="0" w:colLast="0"/>
      <w:bookmarkStart w:id="658" w:name="_Ref43989551"/>
      <w:bookmarkStart w:id="659" w:name="_Ref44490119"/>
      <w:bookmarkStart w:id="660" w:name="_Toc44578222"/>
      <w:bookmarkEnd w:id="657"/>
      <w:r w:rsidRPr="00DD7CCF">
        <w:t xml:space="preserve">Crediting publications with </w:t>
      </w:r>
      <w:bookmarkEnd w:id="658"/>
      <w:r w:rsidR="008525C6" w:rsidRPr="008525C6">
        <w:rPr>
          <w:rStyle w:val="Codeattribute"/>
        </w:rPr>
        <w:t>@source</w:t>
      </w:r>
      <w:bookmarkEnd w:id="659"/>
      <w:bookmarkEnd w:id="660"/>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A17FA">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61" w:name="_u75429ibco3" w:colFirst="0" w:colLast="0"/>
      <w:bookmarkStart w:id="662" w:name="_Ref44490073"/>
      <w:bookmarkStart w:id="663" w:name="_Toc44578223"/>
      <w:bookmarkEnd w:id="661"/>
      <w:r w:rsidRPr="00DD7CCF">
        <w:t xml:space="preserve">Identifying persons and places with </w:t>
      </w:r>
      <w:r w:rsidR="008525C6" w:rsidRPr="008525C6">
        <w:rPr>
          <w:rStyle w:val="Codeattribute"/>
        </w:rPr>
        <w:t>@key</w:t>
      </w:r>
      <w:bookmarkEnd w:id="662"/>
      <w:bookmarkEnd w:id="663"/>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64" w:name="_ydxlcq8ogmtp" w:colFirst="0" w:colLast="0"/>
      <w:bookmarkStart w:id="665" w:name="_Ref43988993"/>
      <w:bookmarkStart w:id="666" w:name="_Toc44578224"/>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7" w:name="_ulwrsat15v9f" w:colFirst="0" w:colLast="0"/>
      <w:bookmarkStart w:id="668" w:name="_Toc44578225"/>
      <w:bookmarkEnd w:id="667"/>
      <w:r w:rsidRPr="00DD7CCF">
        <w:t>Punctuation and Style in Modern Languages</w:t>
      </w:r>
      <w:bookmarkEnd w:id="668"/>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9" w:name="_k9hfjcx1f0k3" w:colFirst="0" w:colLast="0"/>
      <w:bookmarkStart w:id="670" w:name="_Ref43978719"/>
      <w:bookmarkStart w:id="671" w:name="_Toc44578226"/>
      <w:bookmarkEnd w:id="669"/>
      <w:r w:rsidRPr="00DD7CCF">
        <w:lastRenderedPageBreak/>
        <w:t>The TEI Header</w:t>
      </w:r>
      <w:bookmarkEnd w:id="670"/>
      <w:bookmarkEnd w:id="671"/>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72" w:name="_23j65vxuxzj5" w:colFirst="0" w:colLast="0"/>
      <w:bookmarkStart w:id="673" w:name="_Toc44578227"/>
      <w:bookmarkEnd w:id="672"/>
      <w:r w:rsidRPr="00DD7CCF">
        <w:t>Describing the XML Document</w:t>
      </w:r>
      <w:bookmarkEnd w:id="673"/>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74" w:name="_2jfs86ft37ax" w:colFirst="0" w:colLast="0"/>
      <w:bookmarkStart w:id="675" w:name="_Toc44578228"/>
      <w:bookmarkEnd w:id="674"/>
      <w:r w:rsidRPr="00DD7CCF">
        <w:t>The title</w:t>
      </w:r>
      <w:bookmarkEnd w:id="675"/>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A17FA">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6" w:name="_r3zbaj6a07eq" w:colFirst="0" w:colLast="0"/>
      <w:bookmarkStart w:id="677" w:name="_Ref43990001"/>
      <w:bookmarkStart w:id="678" w:name="_Toc44578229"/>
      <w:bookmarkEnd w:id="676"/>
      <w:r w:rsidRPr="00DD7CCF">
        <w:t>The responsibility statement</w:t>
      </w:r>
      <w:bookmarkEnd w:id="677"/>
      <w:bookmarkEnd w:id="678"/>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A17FA">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11.1.2</w:t>
              </w:r>
            </w:fldSimple>
            <w:r w:rsidRPr="00DD7CCF">
              <w:t>.</w:t>
            </w:r>
            <w:fldSimple w:instr=" SEQ Example \* ALPHABETIC \s 3 ">
              <w:r w:rsidR="00EA17FA">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9" w:name="_vner4ocywhk7" w:colFirst="0" w:colLast="0"/>
      <w:bookmarkStart w:id="680" w:name="_Toc44578230"/>
      <w:bookmarkEnd w:id="679"/>
      <w:r w:rsidRPr="00DD7CCF">
        <w:t>The publication statement</w:t>
      </w:r>
      <w:bookmarkEnd w:id="680"/>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11.1.3</w:t>
              </w:r>
            </w:fldSimple>
            <w:r w:rsidRPr="00DD7CCF">
              <w:t>.</w:t>
            </w:r>
            <w:fldSimple w:instr=" SEQ Example \* ALPHABETIC \s 3 ">
              <w:r w:rsidR="00EA17FA">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81" w:name="_hettlvg4peby" w:colFirst="0" w:colLast="0"/>
      <w:bookmarkStart w:id="682" w:name="_Ref43978731"/>
      <w:bookmarkStart w:id="683" w:name="_Toc44578231"/>
      <w:bookmarkEnd w:id="681"/>
      <w:r w:rsidRPr="00DD7CCF">
        <w:t>Describing the Original Document</w:t>
      </w:r>
      <w:bookmarkEnd w:id="682"/>
      <w:bookmarkEnd w:id="683"/>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84" w:name="_l88w6yddwwcn" w:colFirst="0" w:colLast="0"/>
      <w:bookmarkStart w:id="685" w:name="_Ref43987455"/>
      <w:bookmarkStart w:id="686" w:name="_Toc44578232"/>
      <w:bookmarkEnd w:id="684"/>
      <w:r w:rsidRPr="00DD7CCF">
        <w:t xml:space="preserve">The </w:t>
      </w:r>
      <w:r w:rsidR="00547689">
        <w:t>h</w:t>
      </w:r>
      <w:r w:rsidRPr="00DD7CCF">
        <w:t xml:space="preserve">and </w:t>
      </w:r>
      <w:r w:rsidR="00547689">
        <w:t>d</w:t>
      </w:r>
      <w:r w:rsidRPr="00DD7CCF">
        <w:t>escription</w:t>
      </w:r>
      <w:bookmarkEnd w:id="685"/>
      <w:bookmarkEnd w:id="686"/>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3E62E2">
      <w:pPr>
        <w:pStyle w:val="Cmsor2"/>
        <w:numPr>
          <w:ilvl w:val="1"/>
          <w:numId w:val="38"/>
        </w:numPr>
      </w:pPr>
      <w:bookmarkStart w:id="687" w:name="_wnsvz48xieus" w:colFirst="0" w:colLast="0"/>
      <w:bookmarkStart w:id="688" w:name="_Toc44578233"/>
      <w:bookmarkEnd w:id="687"/>
      <w:r w:rsidRPr="00DD7CCF">
        <w:t>Keeping Track of File History</w:t>
      </w:r>
      <w:bookmarkEnd w:id="688"/>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11.2.1</w:t>
              </w:r>
            </w:fldSimple>
            <w:r w:rsidRPr="00DD7CCF">
              <w:t>.</w:t>
            </w:r>
            <w:fldSimple w:instr=" SEQ Example \* ALPHABETIC \s 3 ">
              <w:r w:rsidR="00EA17FA">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9" w:name="_m394n9pgjwwz" w:colFirst="0" w:colLast="0"/>
      <w:bookmarkStart w:id="690" w:name="_Toc44578234"/>
      <w:bookmarkEnd w:id="689"/>
      <w:r w:rsidRPr="00DD7CCF">
        <w:lastRenderedPageBreak/>
        <w:t>Appendices</w:t>
      </w:r>
      <w:bookmarkEnd w:id="690"/>
    </w:p>
    <w:p w:rsidR="00C02B8C" w:rsidRPr="00DD7CCF" w:rsidRDefault="004D2E67" w:rsidP="007D7C37">
      <w:pPr>
        <w:pStyle w:val="Cmsor2"/>
        <w:numPr>
          <w:ilvl w:val="0"/>
          <w:numId w:val="43"/>
        </w:numPr>
        <w:ind w:left="0" w:firstLine="0"/>
      </w:pPr>
      <w:bookmarkStart w:id="691" w:name="_qidxc825gutk" w:colFirst="0" w:colLast="0"/>
      <w:bookmarkStart w:id="692" w:name="_Toc44578235"/>
      <w:bookmarkEnd w:id="691"/>
      <w:r w:rsidRPr="00DD7CCF">
        <w:t>Converting CII/EI Markup Conventions to EpiDoc</w:t>
      </w:r>
      <w:bookmarkEnd w:id="692"/>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A17FA">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A17FA">
        <w:t>5.3.2</w:t>
      </w:r>
      <w:r w:rsidR="00284D70" w:rsidRPr="00DD7CCF">
        <w:fldChar w:fldCharType="end"/>
      </w:r>
      <w:r w:rsidRPr="00DD7CCF">
        <w:t>)</w:t>
      </w:r>
    </w:p>
    <w:p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A17FA">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93" w:name="_qgilsms4nw42" w:colFirst="0" w:colLast="0"/>
      <w:bookmarkStart w:id="694" w:name="_Ref43980968"/>
      <w:bookmarkStart w:id="695" w:name="_Toc44578236"/>
      <w:bookmarkEnd w:id="693"/>
      <w:r w:rsidRPr="00DD7CCF">
        <w:t xml:space="preserve">Metre </w:t>
      </w:r>
      <w:r w:rsidRPr="00E24F87">
        <w:rPr>
          <w:noProof/>
        </w:rPr>
        <w:t>(</w:t>
      </w:r>
      <w:r w:rsidRPr="00DD7CCF">
        <w:t>Prosody)</w:t>
      </w:r>
      <w:bookmarkEnd w:id="694"/>
      <w:bookmarkEnd w:id="695"/>
    </w:p>
    <w:p w:rsidR="00C02B8C" w:rsidRPr="00DD7CCF" w:rsidRDefault="004D2E67" w:rsidP="00920D08">
      <w:pPr>
        <w:pStyle w:val="Cmsor3"/>
      </w:pPr>
      <w:bookmarkStart w:id="696" w:name="_3ig9fb4xl00q" w:colFirst="0" w:colLast="0"/>
      <w:bookmarkStart w:id="697" w:name="_Toc44578237"/>
      <w:bookmarkEnd w:id="696"/>
      <w:r w:rsidRPr="00DD7CCF">
        <w:t>Looking up Sanskrit metres</w:t>
      </w:r>
      <w:bookmarkEnd w:id="697"/>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464C07"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464C07"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8" w:name="_orz8fxvyzur0" w:colFirst="0" w:colLast="0"/>
      <w:bookmarkStart w:id="699" w:name="_Toc44578238"/>
      <w:bookmarkEnd w:id="698"/>
      <w:r w:rsidRPr="00DD7CCF">
        <w:t>Syllable length</w:t>
      </w:r>
      <w:bookmarkEnd w:id="699"/>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920D08">
      <w:pPr>
        <w:pStyle w:val="Cmsor3"/>
      </w:pPr>
      <w:bookmarkStart w:id="700" w:name="_uiwqp6i2kceu" w:colFirst="0" w:colLast="0"/>
      <w:bookmarkStart w:id="701" w:name="_Ref43991811"/>
      <w:bookmarkStart w:id="702" w:name="_Toc44578239"/>
      <w:bookmarkEnd w:id="700"/>
      <w:r w:rsidRPr="00DD7CCF">
        <w:t>Prosodic code</w:t>
      </w:r>
      <w:bookmarkEnd w:id="701"/>
      <w:bookmarkEnd w:id="702"/>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703" w:name="_Ref44134408"/>
      <w:r>
        <w:t xml:space="preserve">Table </w:t>
      </w:r>
      <w:fldSimple w:instr=" SEQ Table \* ARABIC ">
        <w:r w:rsidR="00EA17FA">
          <w:rPr>
            <w:noProof/>
          </w:rPr>
          <w:t>2</w:t>
        </w:r>
      </w:fldSimple>
      <w:bookmarkEnd w:id="703"/>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7"/>
            </w:r>
          </w:p>
        </w:tc>
      </w:tr>
    </w:tbl>
    <w:p w:rsidR="00C02B8C" w:rsidRPr="00DD7CCF" w:rsidRDefault="004D2E67" w:rsidP="00920D08">
      <w:pPr>
        <w:pStyle w:val="Cmsor3"/>
      </w:pPr>
      <w:bookmarkStart w:id="704" w:name="_g11y2ljnx9av" w:colFirst="0" w:colLast="0"/>
      <w:bookmarkStart w:id="705" w:name="_Toc44578240"/>
      <w:bookmarkEnd w:id="704"/>
      <w:r w:rsidRPr="00DD7CCF">
        <w:t>Sanskrit syllabic metres</w:t>
      </w:r>
      <w:bookmarkEnd w:id="705"/>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A17FA">
        <w:rPr>
          <w:noProof/>
        </w:rPr>
        <w:t>134</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263A70" w:rsidRPr="00DD7CCF" w:rsidRDefault="00177FFC" w:rsidP="00177FFC">
      <w:pPr>
        <w:pStyle w:val="Kpalrs"/>
      </w:pPr>
      <w:bookmarkStart w:id="706" w:name="_Ref44134196"/>
      <w:r>
        <w:t xml:space="preserve">Table </w:t>
      </w:r>
      <w:fldSimple w:instr=" SEQ Table \* ARABIC ">
        <w:r w:rsidR="00EA17FA">
          <w:rPr>
            <w:noProof/>
          </w:rPr>
          <w:t>3</w:t>
        </w:r>
      </w:fldSimple>
      <w:bookmarkEnd w:id="706"/>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7" w:name="_2qn1tcnogd7u" w:colFirst="0" w:colLast="0"/>
      <w:bookmarkStart w:id="708" w:name="_Ref43991783"/>
      <w:bookmarkStart w:id="709" w:name="_Toc44578241"/>
      <w:bookmarkEnd w:id="707"/>
      <w:r w:rsidRPr="00DD7CCF">
        <w:t xml:space="preserve">Notes on </w:t>
      </w:r>
      <w:r w:rsidRPr="00ED5C86">
        <w:rPr>
          <w:rStyle w:val="Foreign"/>
        </w:rPr>
        <w:t>anuṣṭubh</w:t>
      </w:r>
      <w:bookmarkEnd w:id="708"/>
      <w:bookmarkEnd w:id="709"/>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A17FA" w:rsidRPr="00ED5C86">
        <w:t xml:space="preserve">Table </w:t>
      </w:r>
      <w:r w:rsidR="00EA17FA">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bookmarkStart w:id="710" w:name="_Ref44134600"/>
      <w:r w:rsidRPr="00ED5C86">
        <w:t xml:space="preserve">Table </w:t>
      </w:r>
      <w:fldSimple w:instr=" SEQ Table \* ARABIC ">
        <w:r w:rsidR="00EA17FA">
          <w:rPr>
            <w:noProof/>
          </w:rPr>
          <w:t>4</w:t>
        </w:r>
      </w:fldSimple>
      <w:bookmarkEnd w:id="71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fldSimple w:instr=" SEQ Table \* ARABIC ">
        <w:r w:rsidR="00EA17FA">
          <w:rPr>
            <w:noProof/>
          </w:rPr>
          <w:t>5</w:t>
        </w:r>
      </w:fldSimple>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11" w:name="_n2qlg5gxi1qw" w:colFirst="0" w:colLast="0"/>
      <w:bookmarkStart w:id="712" w:name="_Ref43991920"/>
      <w:bookmarkStart w:id="713" w:name="_Toc44578242"/>
      <w:bookmarkEnd w:id="711"/>
      <w:r w:rsidRPr="00DD7CCF">
        <w:t xml:space="preserve">Notes on the </w:t>
      </w:r>
      <w:r w:rsidRPr="00ED5C86">
        <w:rPr>
          <w:rStyle w:val="Foreign"/>
        </w:rPr>
        <w:t>upajāti</w:t>
      </w:r>
      <w:r w:rsidRPr="00DD7CCF">
        <w:t xml:space="preserve"> family</w:t>
      </w:r>
      <w:bookmarkEnd w:id="712"/>
      <w:bookmarkEnd w:id="713"/>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14" w:name="_n8vla59yhjha" w:colFirst="0" w:colLast="0"/>
      <w:bookmarkStart w:id="715" w:name="_Ref43991854"/>
      <w:bookmarkStart w:id="716" w:name="_Toc44578243"/>
      <w:bookmarkEnd w:id="714"/>
      <w:r w:rsidRPr="00DD7CCF">
        <w:t xml:space="preserve">Notes on the </w:t>
      </w:r>
      <w:r w:rsidRPr="00ED5C86">
        <w:rPr>
          <w:rStyle w:val="Foreign"/>
        </w:rPr>
        <w:t>vaitālīya</w:t>
      </w:r>
      <w:r w:rsidRPr="00DD7CCF">
        <w:t xml:space="preserve"> family</w:t>
      </w:r>
      <w:bookmarkEnd w:id="715"/>
      <w:bookmarkEnd w:id="716"/>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7" w:name="_4rj5tl9kxhaa" w:colFirst="0" w:colLast="0"/>
      <w:bookmarkStart w:id="718" w:name="_Ref43991879"/>
      <w:bookmarkStart w:id="719" w:name="_Toc44578244"/>
      <w:bookmarkEnd w:id="717"/>
      <w:r w:rsidRPr="00DD7CCF">
        <w:lastRenderedPageBreak/>
        <w:t>Vedic trimeter</w:t>
      </w:r>
      <w:bookmarkEnd w:id="718"/>
      <w:bookmarkEnd w:id="719"/>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0" w:name="_uk4ukgks9biu" w:colFirst="0" w:colLast="0"/>
      <w:bookmarkEnd w:id="720"/>
    </w:p>
    <w:p w:rsidR="00C02B8C" w:rsidRPr="00DD7CCF" w:rsidRDefault="004D2E67" w:rsidP="00920D08">
      <w:pPr>
        <w:pStyle w:val="Cmsor3"/>
      </w:pPr>
      <w:bookmarkStart w:id="721" w:name="_Toc44578245"/>
      <w:r w:rsidRPr="00DD7CCF">
        <w:t>Sanskrit/Prakrit moraic metres</w:t>
      </w:r>
      <w:bookmarkEnd w:id="721"/>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EA17FA"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EA17FA">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EA17FA"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EA17FA">
          <w:rPr>
            <w:noProof/>
          </w:rPr>
          <w:t>6</w:t>
        </w:r>
      </w:fldSimple>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22" w:name="_Ref44134646"/>
    </w:p>
    <w:p w:rsidR="00177FFC" w:rsidRDefault="00177FFC" w:rsidP="00177FFC">
      <w:pPr>
        <w:pStyle w:val="Kpalrs"/>
      </w:pPr>
      <w:r>
        <w:t xml:space="preserve">Table </w:t>
      </w:r>
      <w:fldSimple w:instr=" SEQ Table \* ARABIC ">
        <w:r w:rsidR="00EA17FA">
          <w:rPr>
            <w:noProof/>
          </w:rPr>
          <w:t>7</w:t>
        </w:r>
      </w:fldSimple>
      <w:bookmarkEnd w:id="72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23" w:name="_zhjmnze98hpp" w:colFirst="0" w:colLast="0"/>
      <w:bookmarkStart w:id="724" w:name="_Toc44578246"/>
      <w:bookmarkEnd w:id="723"/>
      <w:r w:rsidRPr="00DD7CCF">
        <w:t>Tamil metres</w:t>
      </w:r>
      <w:bookmarkEnd w:id="724"/>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A17FA">
        <w:t xml:space="preserve">Table </w:t>
      </w:r>
      <w:r w:rsidR="00EA17FA">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5" w:name="_Ref44134715"/>
      <w:r>
        <w:t xml:space="preserve">Table </w:t>
      </w:r>
      <w:fldSimple w:instr=" SEQ Table \* ARABIC ">
        <w:r w:rsidR="00EA17FA">
          <w:rPr>
            <w:noProof/>
          </w:rPr>
          <w:t>8</w:t>
        </w:r>
      </w:fldSimple>
      <w:bookmarkEnd w:id="72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kuṟaḷ-veṇcentuṟai</w:t>
            </w:r>
          </w:p>
          <w:p w:rsidR="00C02B8C" w:rsidRPr="00DD7CCF" w:rsidRDefault="004D2E67" w:rsidP="00F14096">
            <w:pPr>
              <w:pStyle w:val="Tabletext"/>
              <w:rPr>
                <w:noProof/>
              </w:rPr>
            </w:pPr>
            <w:r w:rsidRPr="00DD7CCF">
              <w:rPr>
                <w:noProof/>
              </w:rPr>
              <w:t>kuṟaḷ-tāḻicai</w:t>
            </w:r>
          </w:p>
          <w:p w:rsidR="00C02B8C" w:rsidRPr="00DD7CCF" w:rsidRDefault="004D2E67" w:rsidP="00F14096">
            <w:pPr>
              <w:pStyle w:val="Tabletext"/>
              <w:rPr>
                <w:noProof/>
              </w:rPr>
            </w:pPr>
            <w:r w:rsidRPr="00DD7CCF">
              <w:rPr>
                <w:noProof/>
              </w:rPr>
              <w:t>veṇ-tāḻicai</w:t>
            </w:r>
          </w:p>
          <w:p w:rsidR="00C02B8C" w:rsidRPr="00DD7CCF" w:rsidRDefault="004D2E67" w:rsidP="00F14096">
            <w:pPr>
              <w:pStyle w:val="Tabletext"/>
              <w:rPr>
                <w:noProof/>
              </w:rPr>
            </w:pPr>
            <w:r w:rsidRPr="00DD7CCF">
              <w:rPr>
                <w:noProof/>
              </w:rPr>
              <w:t>veṇ-tuṟai</w:t>
            </w:r>
          </w:p>
          <w:p w:rsidR="00C02B8C" w:rsidRPr="00DD7CCF" w:rsidRDefault="004D2E67" w:rsidP="00F14096">
            <w:pPr>
              <w:pStyle w:val="Tabletext"/>
              <w:rPr>
                <w:noProof/>
              </w:rPr>
            </w:pPr>
            <w:r w:rsidRPr="00DD7CCF">
              <w:rPr>
                <w:noProof/>
              </w:rPr>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āciriyappā</w:t>
            </w:r>
          </w:p>
          <w:p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nēricai-āciriyappā</w:t>
            </w:r>
          </w:p>
          <w:p w:rsidR="00C02B8C" w:rsidRPr="00DD7CCF" w:rsidRDefault="004D2E67" w:rsidP="00F14096">
            <w:pPr>
              <w:pStyle w:val="Tabletext"/>
              <w:rPr>
                <w:noProof/>
              </w:rPr>
            </w:pPr>
            <w:r w:rsidRPr="00DD7CCF">
              <w:rPr>
                <w:noProof/>
              </w:rPr>
              <w:t>iṇaikkuṟal-āciriyappā</w:t>
            </w:r>
          </w:p>
          <w:p w:rsidR="00C02B8C" w:rsidRPr="00DD7CCF" w:rsidRDefault="004D2E67" w:rsidP="00F14096">
            <w:pPr>
              <w:pStyle w:val="Tabletext"/>
              <w:rPr>
                <w:noProof/>
              </w:rPr>
            </w:pPr>
            <w:r w:rsidRPr="00DD7CCF">
              <w:rPr>
                <w:noProof/>
              </w:rPr>
              <w:lastRenderedPageBreak/>
              <w:t>nilaimaṇṭila-āciriyappā</w:t>
            </w:r>
          </w:p>
          <w:p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āciriya-tāḻicai</w:t>
            </w:r>
          </w:p>
          <w:p w:rsidR="00C02B8C" w:rsidRPr="00DD7CCF" w:rsidRDefault="004D2E67" w:rsidP="00F14096">
            <w:pPr>
              <w:pStyle w:val="Tabletext"/>
              <w:rPr>
                <w:noProof/>
              </w:rPr>
            </w:pPr>
            <w:r w:rsidRPr="00DD7CCF">
              <w:rPr>
                <w:noProof/>
              </w:rPr>
              <w:t>āciriya-tuṟai</w:t>
            </w:r>
          </w:p>
          <w:p w:rsidR="00C02B8C" w:rsidRPr="00DD7CCF" w:rsidRDefault="004D2E67" w:rsidP="00F14096">
            <w:pPr>
              <w:pStyle w:val="Tabletext"/>
              <w:rPr>
                <w:noProof/>
              </w:rPr>
            </w:pPr>
            <w:r w:rsidRPr="00DD7CCF">
              <w:rPr>
                <w:noProof/>
              </w:rPr>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rsidR="00C02B8C" w:rsidRPr="00DD7CCF" w:rsidRDefault="004D2E67" w:rsidP="00F14096">
            <w:pPr>
              <w:pStyle w:val="Tabletext"/>
              <w:rPr>
                <w:noProof/>
              </w:rPr>
            </w:pPr>
            <w:r w:rsidRPr="00DD7CCF">
              <w:rPr>
                <w:noProof/>
              </w:rPr>
              <w:t>veṇ-kalippā</w:t>
            </w:r>
          </w:p>
          <w:p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kali-tāḻicai</w:t>
            </w:r>
          </w:p>
          <w:p w:rsidR="00C02B8C" w:rsidRPr="00DD7CCF" w:rsidRDefault="004D2E67" w:rsidP="00F14096">
            <w:pPr>
              <w:pStyle w:val="Tabletext"/>
              <w:rPr>
                <w:noProof/>
              </w:rPr>
            </w:pPr>
            <w:r w:rsidRPr="00DD7CCF">
              <w:rPr>
                <w:noProof/>
              </w:rPr>
              <w:t>kali-tuṟai</w:t>
            </w:r>
          </w:p>
          <w:p w:rsidR="00C02B8C" w:rsidRPr="00DD7CCF" w:rsidRDefault="004D2E67" w:rsidP="00F14096">
            <w:pPr>
              <w:pStyle w:val="Tabletext"/>
              <w:rPr>
                <w:noProof/>
              </w:rPr>
            </w:pPr>
            <w:r w:rsidRPr="00DD7CCF">
              <w:rPr>
                <w:noProof/>
              </w:rPr>
              <w:t>kali-viruttam</w:t>
            </w:r>
          </w:p>
          <w:p w:rsidR="00C02B8C" w:rsidRPr="00DD7CCF" w:rsidRDefault="004D2E67" w:rsidP="00F14096">
            <w:pPr>
              <w:pStyle w:val="Tabletext"/>
              <w:rPr>
                <w:noProof/>
              </w:rPr>
            </w:pPr>
            <w:r w:rsidRPr="00DD7CCF">
              <w:rPr>
                <w:noProof/>
              </w:rPr>
              <w:t>kaṭṭalai-kalittuṟai</w:t>
            </w:r>
          </w:p>
          <w:p w:rsidR="00C02B8C" w:rsidRPr="00DD7CCF" w:rsidRDefault="004D2E67" w:rsidP="00F14096">
            <w:pPr>
              <w:pStyle w:val="Tabletext"/>
              <w:rPr>
                <w:noProof/>
              </w:rPr>
            </w:pPr>
            <w:r w:rsidRPr="00DD7CCF">
              <w:rPr>
                <w:noProof/>
              </w:rPr>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vañci-tāḻicai</w:t>
            </w:r>
          </w:p>
          <w:p w:rsidR="00C02B8C" w:rsidRPr="00DD7CCF" w:rsidRDefault="004D2E67" w:rsidP="00F14096">
            <w:pPr>
              <w:pStyle w:val="Tabletext"/>
              <w:rPr>
                <w:noProof/>
              </w:rPr>
            </w:pPr>
            <w:r w:rsidRPr="00DD7CCF">
              <w:rPr>
                <w:noProof/>
              </w:rPr>
              <w:t>vañci-tuṟai</w:t>
            </w:r>
          </w:p>
          <w:p w:rsidR="00C02B8C" w:rsidRPr="00DD7CCF" w:rsidRDefault="004D2E67" w:rsidP="00F14096">
            <w:pPr>
              <w:pStyle w:val="Tabletext"/>
              <w:rPr>
                <w:noProof/>
              </w:rPr>
            </w:pPr>
            <w:r w:rsidRPr="00DD7CCF">
              <w:rPr>
                <w:noProof/>
              </w:rPr>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rPr>
                <w:noProof/>
              </w:rPr>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6" w:name="_9d8e21ca9gia" w:colFirst="0" w:colLast="0"/>
      <w:bookmarkEnd w:id="726"/>
      <w:r w:rsidRPr="00DD7CCF">
        <w:t xml:space="preserve"> </w:t>
      </w:r>
      <w:bookmarkStart w:id="727" w:name="_Ref43985466"/>
      <w:bookmarkStart w:id="728" w:name="_Toc44578247"/>
      <w:r w:rsidRPr="00DD7CCF">
        <w:t>“Case Studies” in Encoding Complex Layout</w:t>
      </w:r>
      <w:bookmarkEnd w:id="727"/>
      <w:bookmarkEnd w:id="728"/>
    </w:p>
    <w:p w:rsidR="00C02B8C" w:rsidRPr="00DD7CCF" w:rsidRDefault="00847076" w:rsidP="00920D08">
      <w:pPr>
        <w:pStyle w:val="Cmsor3"/>
      </w:pPr>
      <w:bookmarkStart w:id="729" w:name="_fxhw8prafv6z" w:colFirst="0" w:colLast="0"/>
      <w:bookmarkStart w:id="730" w:name="_Toc44578248"/>
      <w:bookmarkEnd w:id="729"/>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0"/>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31" w:name="_mqsd94x1tblc" w:colFirst="0" w:colLast="0"/>
      <w:bookmarkStart w:id="732" w:name="_Toc44578249"/>
      <w:bookmarkEnd w:id="731"/>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2"/>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A17FA">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33" w:name="_q8mje15sbli5" w:colFirst="0" w:colLast="0"/>
      <w:bookmarkStart w:id="734" w:name="_Toc44578250"/>
      <w:bookmarkEnd w:id="733"/>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4"/>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5" w:name="_91l5g3c4663p" w:colFirst="0" w:colLast="0"/>
      <w:bookmarkStart w:id="736" w:name="_Toc44578251"/>
      <w:bookmarkEnd w:id="735"/>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6"/>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7" w:name="_1h8zsds4qdsf" w:colFirst="0" w:colLast="0"/>
      <w:bookmarkStart w:id="738" w:name="_Ref43989726"/>
      <w:bookmarkStart w:id="739" w:name="_Toc44578252"/>
      <w:bookmarkEnd w:id="737"/>
      <w:r w:rsidRPr="00DD7CCF">
        <w:t>Language Codes</w:t>
      </w:r>
      <w:bookmarkEnd w:id="738"/>
      <w:bookmarkEnd w:id="739"/>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fldSimple w:instr=" SEQ Table \* ARABIC ">
        <w:r w:rsidR="00EA17FA">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vie</w:t>
            </w:r>
          </w:p>
        </w:tc>
      </w:tr>
    </w:tbl>
    <w:p w:rsidR="00C02B8C" w:rsidRPr="00DD7CCF" w:rsidRDefault="004D2E67" w:rsidP="007D7C37">
      <w:pPr>
        <w:pStyle w:val="Cmsor2"/>
        <w:numPr>
          <w:ilvl w:val="0"/>
          <w:numId w:val="43"/>
        </w:numPr>
        <w:ind w:left="0" w:firstLine="0"/>
      </w:pPr>
      <w:bookmarkStart w:id="740" w:name="_jalh6cgsei8" w:colFirst="0" w:colLast="0"/>
      <w:bookmarkStart w:id="741" w:name="_Ref43990834"/>
      <w:bookmarkStart w:id="742" w:name="_Toc44578253"/>
      <w:bookmarkEnd w:id="740"/>
      <w:r w:rsidRPr="00DD7CCF">
        <w:lastRenderedPageBreak/>
        <w:t>Titling Conventions</w:t>
      </w:r>
      <w:bookmarkEnd w:id="741"/>
      <w:bookmarkEnd w:id="742"/>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43" w:name="_fkfiw4gv3nvf" w:colFirst="0" w:colLast="0"/>
      <w:bookmarkStart w:id="744" w:name="_Ref43988536"/>
      <w:bookmarkStart w:id="745" w:name="_Toc44578254"/>
      <w:bookmarkEnd w:id="743"/>
      <w:r w:rsidRPr="008608D1">
        <w:t xml:space="preserve">Normalisation </w:t>
      </w:r>
      <w:bookmarkEnd w:id="744"/>
      <w:r w:rsidR="00DE6674">
        <w:t>Suggestions</w:t>
      </w:r>
      <w:bookmarkEnd w:id="745"/>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A17FA">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EA17FA">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6" w:name="_td0xcb1s1fvx" w:colFirst="0" w:colLast="0"/>
      <w:bookmarkStart w:id="747" w:name="_Toc44578255"/>
      <w:bookmarkEnd w:id="746"/>
      <w:r w:rsidRPr="00DD7CCF">
        <w:lastRenderedPageBreak/>
        <w:t>References</w:t>
      </w:r>
      <w:bookmarkEnd w:id="747"/>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r w:rsidRPr="00DD7CCF">
        <w:t xml:space="preserve">Damais,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5C53" w:rsidRDefault="00A45C53">
      <w:pPr>
        <w:spacing w:line="240" w:lineRule="auto"/>
      </w:pPr>
      <w:r>
        <w:separator/>
      </w:r>
    </w:p>
  </w:endnote>
  <w:endnote w:type="continuationSeparator" w:id="0">
    <w:p w:rsidR="00A45C53" w:rsidRDefault="00A45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C07" w:rsidRDefault="00464C0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C07" w:rsidRDefault="00464C0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5C53" w:rsidRDefault="00A45C53">
      <w:pPr>
        <w:spacing w:line="240" w:lineRule="auto"/>
      </w:pPr>
      <w:r>
        <w:separator/>
      </w:r>
    </w:p>
  </w:footnote>
  <w:footnote w:type="continuationSeparator" w:id="0">
    <w:p w:rsidR="00A45C53" w:rsidRDefault="00A45C53">
      <w:pPr>
        <w:spacing w:line="240" w:lineRule="auto"/>
      </w:pPr>
      <w:r>
        <w:continuationSeparator/>
      </w:r>
    </w:p>
  </w:footnote>
  <w:footnote w:id="1">
    <w:p w:rsidR="00464C07" w:rsidRDefault="00464C07"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464C07" w:rsidRDefault="00464C07"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464C07" w:rsidRDefault="00464C07"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464C07" w:rsidRDefault="00464C07"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464C07" w:rsidRDefault="00464C07"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464C07" w:rsidRDefault="00464C07"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464C07" w:rsidRDefault="00464C07"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464C07" w:rsidRDefault="00464C07"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464C07" w:rsidRDefault="00464C07"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464C07" w:rsidRDefault="00464C07"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464C07" w:rsidRDefault="00464C07"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464C07" w:rsidRDefault="00464C07"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464C07" w:rsidRDefault="00464C07"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rsidR="00464C07" w:rsidRDefault="00464C07"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464C07" w:rsidRDefault="00464C07"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464C07" w:rsidRDefault="00464C07"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464C07" w:rsidRDefault="00464C07"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464C07" w:rsidRDefault="00464C07"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464C07" w:rsidRDefault="00464C07"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464C07" w:rsidRDefault="00464C07"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464C07" w:rsidRDefault="00464C07"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464C07" w:rsidRDefault="00464C07"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464C07" w:rsidRDefault="00464C07"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464C07" w:rsidRDefault="00464C07"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464C07" w:rsidRDefault="00464C07"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464C07" w:rsidRDefault="00464C07"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464C07" w:rsidRDefault="00464C07"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464C07" w:rsidRPr="00EF69A7" w:rsidRDefault="00464C0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rsidR="00464C07" w:rsidRDefault="00464C07"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30">
    <w:p w:rsidR="00464C07" w:rsidRDefault="00464C07"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rsidR="00464C07" w:rsidRDefault="00464C07"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rsidR="00464C07" w:rsidRDefault="00464C07"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rsidR="00464C07" w:rsidRDefault="00464C07"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rsidR="00464C07" w:rsidRDefault="00464C07"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rsidR="00464C07" w:rsidRDefault="00464C07"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rsidR="00464C07" w:rsidRDefault="00464C07"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rsidR="00464C07" w:rsidRDefault="00464C07"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rsidR="00464C07" w:rsidRDefault="00464C07"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rsidR="00464C07" w:rsidRDefault="00464C07"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rsidR="00464C07" w:rsidRDefault="00464C07"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rsidR="00464C07" w:rsidRDefault="00464C07"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rsidR="00464C07" w:rsidRDefault="00464C07"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rsidR="00464C07" w:rsidRDefault="00464C07"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rsidR="00464C07" w:rsidRDefault="00464C07"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rsidR="00464C07" w:rsidRDefault="00464C07"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rsidR="00464C07" w:rsidRDefault="00464C07"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rsidR="00464C07" w:rsidRDefault="00464C07" w:rsidP="002519B3">
      <w:pPr>
        <w:pStyle w:val="Lbjegyzetszveg"/>
      </w:pPr>
      <w:r>
        <w:tab/>
      </w:r>
      <w:r>
        <w:rPr>
          <w:vertAlign w:val="superscript"/>
        </w:rPr>
        <w:footnoteRef/>
      </w:r>
      <w:r>
        <w:tab/>
      </w:r>
      <w:hyperlink r:id="rId17">
        <w:r>
          <w:rPr>
            <w:color w:val="1155CC"/>
            <w:u w:val="single"/>
          </w:rPr>
          <w:t>https://iso639-3.sil.org/</w:t>
        </w:r>
      </w:hyperlink>
    </w:p>
  </w:footnote>
  <w:footnote w:id="48">
    <w:p w:rsidR="00464C07" w:rsidRDefault="00464C07"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rsidR="00464C07" w:rsidRDefault="00464C07"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rsidR="00464C07" w:rsidRDefault="00464C07"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rsidR="00464C07" w:rsidRDefault="00464C07"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rsidR="00464C07" w:rsidRDefault="00464C07"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rsidR="00464C07" w:rsidRDefault="00464C07"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rsidR="00464C07" w:rsidRDefault="00464C07"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rsidR="00464C07" w:rsidRDefault="00464C07"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rsidR="00464C07" w:rsidRDefault="00464C07" w:rsidP="002519B3">
      <w:pPr>
        <w:pStyle w:val="Lbjegyzetszveg"/>
      </w:pPr>
      <w:r>
        <w:tab/>
      </w:r>
      <w:r>
        <w:rPr>
          <w:vertAlign w:val="superscript"/>
        </w:rPr>
        <w:footnoteRef/>
      </w:r>
      <w:r>
        <w:tab/>
        <w:t>Two iterations of | [U+007C Vertical Line], not a ‖ double vertical bar character.</w:t>
      </w:r>
    </w:p>
  </w:footnote>
  <w:footnote w:id="57">
    <w:p w:rsidR="00464C07" w:rsidRDefault="00464C07"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rsidR="00464C07" w:rsidRDefault="00464C07"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rsidR="00464C07" w:rsidRDefault="00464C07"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rsidR="00464C07" w:rsidRDefault="00464C07"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rsidR="00464C07" w:rsidRDefault="00464C07"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rsidR="00464C07" w:rsidRDefault="00464C07"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rsidR="00464C07" w:rsidRDefault="00464C07" w:rsidP="002519B3">
      <w:pPr>
        <w:pStyle w:val="Lbjegyzetszveg"/>
      </w:pPr>
      <w:r>
        <w:tab/>
      </w:r>
      <w:r>
        <w:rPr>
          <w:vertAlign w:val="superscript"/>
        </w:rPr>
        <w:footnoteRef/>
      </w:r>
      <w:r>
        <w:tab/>
        <w:t>All lines contain 11 syllables, but the rhythm of the odd lines is different from the rhythm of the even lines.</w:t>
      </w:r>
    </w:p>
  </w:footnote>
  <w:footnote w:id="64">
    <w:p w:rsidR="00464C07" w:rsidRDefault="00464C07"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rsidR="00464C07" w:rsidRDefault="00464C07"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rsidR="00464C07" w:rsidRDefault="00464C07"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rsidR="00464C07" w:rsidRDefault="00464C07"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rsidR="00464C07" w:rsidRDefault="00464C07"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rsidR="00464C07" w:rsidRDefault="00464C07"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rsidR="00464C07" w:rsidRDefault="00464C07"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rsidR="00464C07" w:rsidRDefault="00464C07"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rsidR="00464C07" w:rsidRDefault="00464C07"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rsidR="00464C07" w:rsidRDefault="00464C07"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rsidR="00464C07" w:rsidRDefault="00464C07"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4391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5398"/>
    <w:rsid w:val="001B645B"/>
    <w:rsid w:val="001B68E2"/>
    <w:rsid w:val="001B761D"/>
    <w:rsid w:val="001C1063"/>
    <w:rsid w:val="001C7A33"/>
    <w:rsid w:val="001D5003"/>
    <w:rsid w:val="001E133B"/>
    <w:rsid w:val="001F11CA"/>
    <w:rsid w:val="001F5F16"/>
    <w:rsid w:val="00203C04"/>
    <w:rsid w:val="00211133"/>
    <w:rsid w:val="002519B3"/>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1037D"/>
    <w:rsid w:val="006762C0"/>
    <w:rsid w:val="006A05BF"/>
    <w:rsid w:val="006D5583"/>
    <w:rsid w:val="006D6AD5"/>
    <w:rsid w:val="006E2C5C"/>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40FB9"/>
    <w:rsid w:val="00A45C53"/>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52C89"/>
    <w:rsid w:val="00D64EE1"/>
    <w:rsid w:val="00D701A6"/>
    <w:rsid w:val="00D71C0D"/>
    <w:rsid w:val="00D73AD0"/>
    <w:rsid w:val="00D772C1"/>
    <w:rsid w:val="00DA6CDB"/>
    <w:rsid w:val="00DC1E87"/>
    <w:rsid w:val="00DD7CCF"/>
    <w:rsid w:val="00DE2935"/>
    <w:rsid w:val="00DE6674"/>
    <w:rsid w:val="00DF0F07"/>
    <w:rsid w:val="00E00D10"/>
    <w:rsid w:val="00E06A57"/>
    <w:rsid w:val="00E078CA"/>
    <w:rsid w:val="00E24F87"/>
    <w:rsid w:val="00E2714A"/>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09587"/>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64C07"/>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64C07"/>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64C07"/>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64C07"/>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464C07"/>
    <w:pPr>
      <w:spacing w:before="240"/>
      <w:outlineLvl w:val="3"/>
    </w:pPr>
  </w:style>
  <w:style w:type="paragraph" w:styleId="Cmsor5">
    <w:name w:val="heading 5"/>
    <w:basedOn w:val="Norml"/>
    <w:next w:val="Cmsor3"/>
    <w:link w:val="Cmsor5Char"/>
    <w:uiPriority w:val="4"/>
    <w:qFormat/>
    <w:rsid w:val="00464C07"/>
    <w:pPr>
      <w:spacing w:before="120" w:after="60"/>
      <w:outlineLvl w:val="4"/>
    </w:pPr>
    <w:rPr>
      <w:rFonts w:ascii="Tahoma" w:hAnsi="Tahoma"/>
    </w:rPr>
  </w:style>
  <w:style w:type="paragraph" w:styleId="Cmsor6">
    <w:name w:val="heading 6"/>
    <w:basedOn w:val="Norml"/>
    <w:next w:val="Norml"/>
    <w:uiPriority w:val="9"/>
    <w:semiHidden/>
    <w:unhideWhenUsed/>
    <w:qFormat/>
    <w:rsid w:val="00464C07"/>
    <w:pPr>
      <w:keepNext/>
      <w:keepLines/>
      <w:spacing w:before="200" w:after="40"/>
      <w:outlineLvl w:val="5"/>
    </w:pPr>
    <w:rPr>
      <w:b/>
      <w:sz w:val="20"/>
      <w:szCs w:val="20"/>
    </w:rPr>
  </w:style>
  <w:style w:type="character" w:default="1" w:styleId="Bekezdsalapbettpusa">
    <w:name w:val="Default Paragraph Font"/>
    <w:uiPriority w:val="1"/>
    <w:unhideWhenUsed/>
    <w:rsid w:val="00464C0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64C07"/>
  </w:style>
  <w:style w:type="character" w:customStyle="1" w:styleId="Cmsor1Char">
    <w:name w:val="Címsor 1 Char"/>
    <w:basedOn w:val="Bekezdsalapbettpusa"/>
    <w:link w:val="Cmsor1"/>
    <w:uiPriority w:val="4"/>
    <w:rsid w:val="00464C0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64C0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64C0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64C07"/>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464C07"/>
    <w:rPr>
      <w:rFonts w:ascii="Tahoma" w:eastAsia="Arial Unicode MS" w:hAnsi="Tahoma" w:cs="Arial Unicode MS"/>
      <w:sz w:val="22"/>
      <w:szCs w:val="22"/>
      <w:lang w:eastAsia="en-US" w:bidi="ar-SA"/>
    </w:rPr>
  </w:style>
  <w:style w:type="table" w:customStyle="1" w:styleId="TableNormal">
    <w:name w:val="Table Normal"/>
    <w:rsid w:val="00464C07"/>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464C07"/>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464C0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464C07"/>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464C07"/>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464C07"/>
    <w:rPr>
      <w:rFonts w:cs="Mangal"/>
      <w:sz w:val="20"/>
      <w:szCs w:val="18"/>
    </w:rPr>
  </w:style>
  <w:style w:type="character" w:customStyle="1" w:styleId="JegyzetszvegChar">
    <w:name w:val="Jegyzetszöveg Char"/>
    <w:basedOn w:val="Bekezdsalapbettpusa"/>
    <w:link w:val="Jegyzetszveg"/>
    <w:uiPriority w:val="99"/>
    <w:rsid w:val="00464C07"/>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64C07"/>
    <w:rPr>
      <w:sz w:val="16"/>
      <w:szCs w:val="16"/>
    </w:rPr>
  </w:style>
  <w:style w:type="paragraph" w:styleId="Buborkszveg">
    <w:name w:val="Balloon Text"/>
    <w:basedOn w:val="Norml"/>
    <w:link w:val="BuborkszvegChar"/>
    <w:uiPriority w:val="99"/>
    <w:semiHidden/>
    <w:unhideWhenUsed/>
    <w:rsid w:val="00464C07"/>
    <w:rPr>
      <w:rFonts w:ascii="Segoe UI" w:hAnsi="Segoe UI" w:cs="Mangal"/>
      <w:sz w:val="18"/>
      <w:szCs w:val="16"/>
    </w:rPr>
  </w:style>
  <w:style w:type="character" w:customStyle="1" w:styleId="BuborkszvegChar">
    <w:name w:val="Buborékszöveg Char"/>
    <w:basedOn w:val="Bekezdsalapbettpusa"/>
    <w:link w:val="Buborkszveg"/>
    <w:uiPriority w:val="99"/>
    <w:semiHidden/>
    <w:rsid w:val="00464C07"/>
    <w:rPr>
      <w:rFonts w:ascii="Segoe UI" w:eastAsia="Arial Unicode MS" w:hAnsi="Segoe UI" w:cs="Mangal"/>
      <w:sz w:val="18"/>
      <w:szCs w:val="16"/>
      <w:lang w:eastAsia="en-US" w:bidi="ar-SA"/>
    </w:rPr>
  </w:style>
  <w:style w:type="paragraph" w:styleId="llb">
    <w:name w:val="footer"/>
    <w:basedOn w:val="Norml"/>
    <w:link w:val="llbChar"/>
    <w:uiPriority w:val="24"/>
    <w:rsid w:val="00464C07"/>
    <w:pPr>
      <w:tabs>
        <w:tab w:val="center" w:pos="4536"/>
        <w:tab w:val="right" w:pos="9072"/>
      </w:tabs>
    </w:pPr>
  </w:style>
  <w:style w:type="character" w:customStyle="1" w:styleId="llbChar">
    <w:name w:val="Élőláb Char"/>
    <w:basedOn w:val="Bekezdsalapbettpusa"/>
    <w:link w:val="llb"/>
    <w:uiPriority w:val="24"/>
    <w:rsid w:val="00464C07"/>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64C07"/>
    <w:rPr>
      <w:i/>
      <w:noProof/>
    </w:rPr>
  </w:style>
  <w:style w:type="paragraph" w:styleId="Lista">
    <w:name w:val="List"/>
    <w:basedOn w:val="Norml"/>
    <w:uiPriority w:val="7"/>
    <w:qFormat/>
    <w:rsid w:val="00464C07"/>
    <w:pPr>
      <w:keepLines/>
      <w:widowControl/>
      <w:numPr>
        <w:numId w:val="12"/>
      </w:numPr>
    </w:pPr>
  </w:style>
  <w:style w:type="paragraph" w:styleId="Lista2">
    <w:name w:val="List 2"/>
    <w:basedOn w:val="Lista"/>
    <w:uiPriority w:val="7"/>
    <w:rsid w:val="00464C07"/>
    <w:pPr>
      <w:numPr>
        <w:ilvl w:val="1"/>
      </w:numPr>
    </w:pPr>
  </w:style>
  <w:style w:type="paragraph" w:styleId="Lista3">
    <w:name w:val="List 3"/>
    <w:basedOn w:val="Lista"/>
    <w:uiPriority w:val="7"/>
    <w:rsid w:val="00464C07"/>
    <w:pPr>
      <w:numPr>
        <w:ilvl w:val="2"/>
      </w:numPr>
    </w:pPr>
  </w:style>
  <w:style w:type="paragraph" w:styleId="Lista4">
    <w:name w:val="List 4"/>
    <w:basedOn w:val="Lista"/>
    <w:uiPriority w:val="7"/>
    <w:rsid w:val="00464C07"/>
    <w:pPr>
      <w:numPr>
        <w:ilvl w:val="3"/>
      </w:numPr>
    </w:pPr>
  </w:style>
  <w:style w:type="paragraph" w:styleId="Lista5">
    <w:name w:val="List 5"/>
    <w:basedOn w:val="Lista"/>
    <w:uiPriority w:val="7"/>
    <w:rsid w:val="00464C07"/>
    <w:pPr>
      <w:numPr>
        <w:ilvl w:val="4"/>
      </w:numPr>
    </w:pPr>
  </w:style>
  <w:style w:type="character" w:customStyle="1" w:styleId="Nv">
    <w:name w:val="Név"/>
    <w:basedOn w:val="Bekezdsalapbettpusa"/>
    <w:uiPriority w:val="1"/>
    <w:rsid w:val="00464C07"/>
    <w:rPr>
      <w:smallCaps/>
      <w:noProof/>
    </w:rPr>
  </w:style>
  <w:style w:type="paragraph" w:styleId="lfej">
    <w:name w:val="header"/>
    <w:basedOn w:val="Norml"/>
    <w:link w:val="lfejChar"/>
    <w:uiPriority w:val="24"/>
    <w:qFormat/>
    <w:rsid w:val="00464C07"/>
    <w:pPr>
      <w:tabs>
        <w:tab w:val="center" w:pos="4536"/>
        <w:tab w:val="right" w:pos="9072"/>
      </w:tabs>
    </w:pPr>
  </w:style>
  <w:style w:type="character" w:customStyle="1" w:styleId="lfejChar">
    <w:name w:val="Élőfej Char"/>
    <w:basedOn w:val="Bekezdsalapbettpusa"/>
    <w:link w:val="lfej"/>
    <w:uiPriority w:val="24"/>
    <w:rsid w:val="00464C07"/>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64C07"/>
    <w:pPr>
      <w:ind w:left="720" w:hanging="720"/>
    </w:pPr>
  </w:style>
  <w:style w:type="character" w:customStyle="1" w:styleId="Code">
    <w:name w:val="Code"/>
    <w:uiPriority w:val="1"/>
    <w:qFormat/>
    <w:rsid w:val="00464C0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464C07"/>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464C07"/>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464C07"/>
    <w:rPr>
      <w:vertAlign w:val="superscript"/>
    </w:rPr>
  </w:style>
  <w:style w:type="character" w:customStyle="1" w:styleId="ForeignKannadaScript">
    <w:name w:val="Foreign: KannadaScript"/>
    <w:basedOn w:val="Foreign"/>
    <w:uiPriority w:val="1"/>
    <w:qFormat/>
    <w:rsid w:val="00464C07"/>
    <w:rPr>
      <w:rFonts w:ascii="Gentium Plus" w:hAnsi="Gentium Plus" w:cs="Arial Unicode MS"/>
      <w:b w:val="0"/>
      <w:i w:val="0"/>
      <w:noProof/>
    </w:rPr>
  </w:style>
  <w:style w:type="character" w:customStyle="1" w:styleId="ForeignTamilScript">
    <w:name w:val="Foreign: TamilScript"/>
    <w:basedOn w:val="Foreign"/>
    <w:uiPriority w:val="1"/>
    <w:qFormat/>
    <w:rsid w:val="00464C07"/>
    <w:rPr>
      <w:rFonts w:ascii="Gentium Plus" w:hAnsi="Gentium Plus" w:cs="Nirmala UI"/>
      <w:b w:val="0"/>
      <w:i w:val="0"/>
      <w:noProof/>
      <w:szCs w:val="24"/>
    </w:rPr>
  </w:style>
  <w:style w:type="character" w:customStyle="1" w:styleId="ForeignBalineseScript">
    <w:name w:val="Foreign: BalineseScript"/>
    <w:basedOn w:val="Foreign"/>
    <w:uiPriority w:val="1"/>
    <w:qFormat/>
    <w:rsid w:val="00464C0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64C07"/>
    <w:rPr>
      <w:rFonts w:ascii="Leelawadee UI" w:hAnsi="Leelawadee UI" w:cs="Leelawadee UI"/>
      <w:i w:val="0"/>
      <w:noProof/>
    </w:rPr>
  </w:style>
  <w:style w:type="character" w:customStyle="1" w:styleId="ForeignBrahmiScript">
    <w:name w:val="Foreign: BrahmiScript"/>
    <w:basedOn w:val="Foreign"/>
    <w:uiPriority w:val="1"/>
    <w:qFormat/>
    <w:rsid w:val="00464C07"/>
    <w:rPr>
      <w:rFonts w:ascii="Segoe UI Historic" w:hAnsi="Segoe UI Historic" w:cs="Segoe UI Historic"/>
      <w:i w:val="0"/>
      <w:noProof/>
    </w:rPr>
  </w:style>
  <w:style w:type="character" w:customStyle="1" w:styleId="ForeignOriyaScript">
    <w:name w:val="Foreign: OriyaScript"/>
    <w:basedOn w:val="Foreign"/>
    <w:uiPriority w:val="1"/>
    <w:qFormat/>
    <w:rsid w:val="00464C07"/>
    <w:rPr>
      <w:rFonts w:ascii="Arial Unicode MS" w:hAnsi="Arial Unicode MS" w:cs="Nirmala UI"/>
      <w:i w:val="0"/>
      <w:noProof/>
    </w:rPr>
  </w:style>
  <w:style w:type="paragraph" w:styleId="NormlWeb">
    <w:name w:val="Normal (Web)"/>
    <w:basedOn w:val="Norml"/>
    <w:uiPriority w:val="99"/>
    <w:semiHidden/>
    <w:unhideWhenUsed/>
    <w:rsid w:val="00464C0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64C07"/>
    <w:pPr>
      <w:tabs>
        <w:tab w:val="right" w:pos="851"/>
        <w:tab w:val="left" w:pos="1134"/>
      </w:tabs>
    </w:pPr>
    <w:rPr>
      <w:lang w:eastAsia="en-GB" w:bidi="hi-IN"/>
    </w:rPr>
  </w:style>
  <w:style w:type="character" w:styleId="Hiperhivatkozs">
    <w:name w:val="Hyperlink"/>
    <w:basedOn w:val="Bekezdsalapbettpusa"/>
    <w:uiPriority w:val="99"/>
    <w:unhideWhenUsed/>
    <w:rsid w:val="00464C07"/>
    <w:rPr>
      <w:color w:val="0000FF" w:themeColor="hyperlink"/>
      <w:u w:val="single"/>
    </w:rPr>
  </w:style>
  <w:style w:type="character" w:styleId="Feloldatlanmegemlts">
    <w:name w:val="Unresolved Mention"/>
    <w:basedOn w:val="Bekezdsalapbettpusa"/>
    <w:uiPriority w:val="99"/>
    <w:semiHidden/>
    <w:unhideWhenUsed/>
    <w:rsid w:val="00464C07"/>
    <w:rPr>
      <w:color w:val="605E5C"/>
      <w:shd w:val="clear" w:color="auto" w:fill="E1DFDD"/>
    </w:rPr>
  </w:style>
  <w:style w:type="character" w:styleId="Mrltotthiperhivatkozs">
    <w:name w:val="FollowedHyperlink"/>
    <w:basedOn w:val="Bekezdsalapbettpusa"/>
    <w:uiPriority w:val="99"/>
    <w:semiHidden/>
    <w:unhideWhenUsed/>
    <w:rsid w:val="00464C07"/>
    <w:rPr>
      <w:color w:val="800080" w:themeColor="followedHyperlink"/>
      <w:u w:val="single"/>
    </w:rPr>
  </w:style>
  <w:style w:type="table" w:styleId="Rcsostblzat">
    <w:name w:val="Table Grid"/>
    <w:basedOn w:val="Normltblzat"/>
    <w:uiPriority w:val="39"/>
    <w:rsid w:val="00464C07"/>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64C0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64C07"/>
    <w:rPr>
      <w:noProof/>
      <w:position w:val="-10"/>
      <w:lang w:val="en-GB" w:eastAsia="fr-FR"/>
    </w:rPr>
  </w:style>
  <w:style w:type="character" w:customStyle="1" w:styleId="ForeignKhmerScript">
    <w:name w:val="Foreign: KhmerScript"/>
    <w:basedOn w:val="Bekezdsalapbettpusa"/>
    <w:uiPriority w:val="1"/>
    <w:qFormat/>
    <w:rsid w:val="00464C07"/>
    <w:rPr>
      <w:rFonts w:ascii="Gentium Plus" w:hAnsi="Gentium Plus" w:cs="DaunPenh"/>
      <w:szCs w:val="36"/>
      <w:lang w:bidi="km-KH"/>
    </w:rPr>
  </w:style>
  <w:style w:type="character" w:customStyle="1" w:styleId="MetreCode">
    <w:name w:val="MetreCode"/>
    <w:basedOn w:val="Bekezdsalapbettpusa"/>
    <w:uiPriority w:val="1"/>
    <w:qFormat/>
    <w:rsid w:val="00464C07"/>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464C0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64C07"/>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464C07"/>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464C07"/>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464C0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64C0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64C0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64C0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64C0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64C0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64C07"/>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64C0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64C07"/>
    <w:pPr>
      <w:widowControl/>
      <w:numPr>
        <w:numId w:val="44"/>
      </w:numPr>
      <w:spacing w:before="60"/>
      <w:contextualSpacing/>
    </w:pPr>
  </w:style>
  <w:style w:type="character" w:customStyle="1" w:styleId="ForeignTamilGrantha">
    <w:name w:val="Foreign:TamilGrantha"/>
    <w:basedOn w:val="ForeignTamilScript"/>
    <w:uiPriority w:val="1"/>
    <w:qFormat/>
    <w:rsid w:val="00464C0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64C07"/>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464C07"/>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A85F8-EAAF-4D4F-BAF1-761A752D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21</TotalTime>
  <Pages>151</Pages>
  <Words>59227</Words>
  <Characters>408667</Characters>
  <Application>Microsoft Office Word</Application>
  <DocSecurity>0</DocSecurity>
  <Lines>3405</Lines>
  <Paragraphs>933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28</cp:revision>
  <cp:lastPrinted>2020-06-29T07:48:00Z</cp:lastPrinted>
  <dcterms:created xsi:type="dcterms:W3CDTF">2020-06-25T08:32:00Z</dcterms:created>
  <dcterms:modified xsi:type="dcterms:W3CDTF">2020-07-28T08:19:00Z</dcterms:modified>
</cp:coreProperties>
</file>