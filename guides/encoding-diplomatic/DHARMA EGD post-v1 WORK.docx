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724D40CD" w14:textId="7C2EC1E7" w:rsidR="003C329F"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9934240" w:history="1">
        <w:r w:rsidR="003C329F" w:rsidRPr="00CA27A3">
          <w:rPr>
            <w:rStyle w:val="Hiperhivatkozs"/>
            <w:noProof/>
          </w:rPr>
          <w:t>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Introduction</w:t>
        </w:r>
        <w:r w:rsidR="003C329F">
          <w:rPr>
            <w:noProof/>
            <w:webHidden/>
          </w:rPr>
          <w:tab/>
        </w:r>
        <w:r w:rsidR="003C329F">
          <w:rPr>
            <w:noProof/>
            <w:webHidden/>
          </w:rPr>
          <w:fldChar w:fldCharType="begin"/>
        </w:r>
        <w:r w:rsidR="003C329F">
          <w:rPr>
            <w:noProof/>
            <w:webHidden/>
          </w:rPr>
          <w:instrText xml:space="preserve"> PAGEREF _Toc49934240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8BBEC64" w14:textId="5F2CA443" w:rsidR="003C329F" w:rsidRDefault="00547335">
      <w:pPr>
        <w:pStyle w:val="TJ2"/>
        <w:rPr>
          <w:rFonts w:asciiTheme="minorHAnsi" w:eastAsia="SimSun" w:hAnsiTheme="minorHAnsi" w:cstheme="minorBidi"/>
          <w:noProof/>
          <w:sz w:val="22"/>
          <w:szCs w:val="20"/>
          <w:lang w:val="hu-HU" w:eastAsia="zh-CN" w:bidi="hi-IN"/>
        </w:rPr>
      </w:pPr>
      <w:hyperlink w:anchor="_Toc49934241" w:history="1">
        <w:r w:rsidR="003C329F" w:rsidRPr="00CA27A3">
          <w:rPr>
            <w:rStyle w:val="Hiperhivatkozs"/>
            <w:noProof/>
          </w:rPr>
          <w:t>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Version History</w:t>
        </w:r>
        <w:r w:rsidR="003C329F">
          <w:rPr>
            <w:noProof/>
            <w:webHidden/>
          </w:rPr>
          <w:tab/>
        </w:r>
        <w:r w:rsidR="003C329F">
          <w:rPr>
            <w:noProof/>
            <w:webHidden/>
          </w:rPr>
          <w:fldChar w:fldCharType="begin"/>
        </w:r>
        <w:r w:rsidR="003C329F">
          <w:rPr>
            <w:noProof/>
            <w:webHidden/>
          </w:rPr>
          <w:instrText xml:space="preserve"> PAGEREF _Toc49934241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7C686BCD" w14:textId="0456CFBA" w:rsidR="003C329F" w:rsidRDefault="00547335">
      <w:pPr>
        <w:pStyle w:val="TJ3"/>
        <w:rPr>
          <w:rFonts w:asciiTheme="minorHAnsi" w:eastAsia="SimSun" w:hAnsiTheme="minorHAnsi" w:cstheme="minorBidi"/>
          <w:noProof/>
          <w:sz w:val="22"/>
          <w:szCs w:val="20"/>
          <w:lang w:val="hu-HU" w:eastAsia="zh-CN" w:bidi="hi-IN"/>
        </w:rPr>
      </w:pPr>
      <w:hyperlink w:anchor="_Toc49934242"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About this version</w:t>
        </w:r>
        <w:r w:rsidR="003C329F">
          <w:rPr>
            <w:noProof/>
            <w:webHidden/>
          </w:rPr>
          <w:tab/>
        </w:r>
        <w:r w:rsidR="003C329F">
          <w:rPr>
            <w:noProof/>
            <w:webHidden/>
          </w:rPr>
          <w:fldChar w:fldCharType="begin"/>
        </w:r>
        <w:r w:rsidR="003C329F">
          <w:rPr>
            <w:noProof/>
            <w:webHidden/>
          </w:rPr>
          <w:instrText xml:space="preserve"> PAGEREF _Toc49934242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CFC8F82" w14:textId="7339F6E3" w:rsidR="003C329F" w:rsidRDefault="00547335">
      <w:pPr>
        <w:pStyle w:val="TJ3"/>
        <w:rPr>
          <w:rFonts w:asciiTheme="minorHAnsi" w:eastAsia="SimSun" w:hAnsiTheme="minorHAnsi" w:cstheme="minorBidi"/>
          <w:noProof/>
          <w:sz w:val="22"/>
          <w:szCs w:val="20"/>
          <w:lang w:val="hu-HU" w:eastAsia="zh-CN" w:bidi="hi-IN"/>
        </w:rPr>
      </w:pPr>
      <w:hyperlink w:anchor="_Toc49934243"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Fundamental changes since version 1</w:t>
        </w:r>
        <w:r w:rsidR="003C329F">
          <w:rPr>
            <w:noProof/>
            <w:webHidden/>
          </w:rPr>
          <w:tab/>
        </w:r>
        <w:r w:rsidR="003C329F">
          <w:rPr>
            <w:noProof/>
            <w:webHidden/>
          </w:rPr>
          <w:fldChar w:fldCharType="begin"/>
        </w:r>
        <w:r w:rsidR="003C329F">
          <w:rPr>
            <w:noProof/>
            <w:webHidden/>
          </w:rPr>
          <w:instrText xml:space="preserve"> PAGEREF _Toc49934243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01A47C5" w14:textId="1A828759" w:rsidR="003C329F" w:rsidRDefault="00547335">
      <w:pPr>
        <w:pStyle w:val="TJ2"/>
        <w:rPr>
          <w:rFonts w:asciiTheme="minorHAnsi" w:eastAsia="SimSun" w:hAnsiTheme="minorHAnsi" w:cstheme="minorBidi"/>
          <w:noProof/>
          <w:sz w:val="22"/>
          <w:szCs w:val="20"/>
          <w:lang w:val="hu-HU" w:eastAsia="zh-CN" w:bidi="hi-IN"/>
        </w:rPr>
      </w:pPr>
      <w:hyperlink w:anchor="_Toc49934244" w:history="1">
        <w:r w:rsidR="003C329F" w:rsidRPr="00CA27A3">
          <w:rPr>
            <w:rStyle w:val="Hiperhivatkozs"/>
            <w:noProof/>
          </w:rPr>
          <w:t>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Introductory Remarks</w:t>
        </w:r>
        <w:r w:rsidR="003C329F">
          <w:rPr>
            <w:noProof/>
            <w:webHidden/>
          </w:rPr>
          <w:tab/>
        </w:r>
        <w:r w:rsidR="003C329F">
          <w:rPr>
            <w:noProof/>
            <w:webHidden/>
          </w:rPr>
          <w:fldChar w:fldCharType="begin"/>
        </w:r>
        <w:r w:rsidR="003C329F">
          <w:rPr>
            <w:noProof/>
            <w:webHidden/>
          </w:rPr>
          <w:instrText xml:space="preserve"> PAGEREF _Toc49934244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B40065D" w14:textId="5AF2A987" w:rsidR="003C329F" w:rsidRDefault="00547335">
      <w:pPr>
        <w:pStyle w:val="TJ3"/>
        <w:rPr>
          <w:rFonts w:asciiTheme="minorHAnsi" w:eastAsia="SimSun" w:hAnsiTheme="minorHAnsi" w:cstheme="minorBidi"/>
          <w:noProof/>
          <w:sz w:val="22"/>
          <w:szCs w:val="20"/>
          <w:lang w:val="hu-HU" w:eastAsia="zh-CN" w:bidi="hi-IN"/>
        </w:rPr>
      </w:pPr>
      <w:hyperlink w:anchor="_Toc49934245" w:history="1">
        <w:r w:rsidR="003C329F" w:rsidRPr="00CA27A3">
          <w:rPr>
            <w:rStyle w:val="Hiperhivatkozs"/>
            <w:noProof/>
          </w:rPr>
          <w:t>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Acknowledgements</w:t>
        </w:r>
        <w:r w:rsidR="003C329F">
          <w:rPr>
            <w:noProof/>
            <w:webHidden/>
          </w:rPr>
          <w:tab/>
        </w:r>
        <w:r w:rsidR="003C329F">
          <w:rPr>
            <w:noProof/>
            <w:webHidden/>
          </w:rPr>
          <w:fldChar w:fldCharType="begin"/>
        </w:r>
        <w:r w:rsidR="003C329F">
          <w:rPr>
            <w:noProof/>
            <w:webHidden/>
          </w:rPr>
          <w:instrText xml:space="preserve"> PAGEREF _Toc49934245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424107A9" w14:textId="66FD0053" w:rsidR="003C329F" w:rsidRDefault="00547335">
      <w:pPr>
        <w:pStyle w:val="TJ3"/>
        <w:rPr>
          <w:rFonts w:asciiTheme="minorHAnsi" w:eastAsia="SimSun" w:hAnsiTheme="minorHAnsi" w:cstheme="minorBidi"/>
          <w:noProof/>
          <w:sz w:val="22"/>
          <w:szCs w:val="20"/>
          <w:lang w:val="hu-HU" w:eastAsia="zh-CN" w:bidi="hi-IN"/>
        </w:rPr>
      </w:pPr>
      <w:hyperlink w:anchor="_Toc49934246" w:history="1">
        <w:r w:rsidR="003C329F" w:rsidRPr="00CA27A3">
          <w:rPr>
            <w:rStyle w:val="Hiperhivatkozs"/>
            <w:noProof/>
          </w:rPr>
          <w:t>1.2.2.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Further reading</w:t>
        </w:r>
        <w:r w:rsidR="003C329F">
          <w:rPr>
            <w:noProof/>
            <w:webHidden/>
          </w:rPr>
          <w:tab/>
        </w:r>
        <w:r w:rsidR="003C329F">
          <w:rPr>
            <w:noProof/>
            <w:webHidden/>
          </w:rPr>
          <w:fldChar w:fldCharType="begin"/>
        </w:r>
        <w:r w:rsidR="003C329F">
          <w:rPr>
            <w:noProof/>
            <w:webHidden/>
          </w:rPr>
          <w:instrText xml:space="preserve"> PAGEREF _Toc49934246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53CFAB1F" w14:textId="0E095BF8" w:rsidR="003C329F" w:rsidRDefault="00547335">
      <w:pPr>
        <w:pStyle w:val="TJ3"/>
        <w:rPr>
          <w:rFonts w:asciiTheme="minorHAnsi" w:eastAsia="SimSun" w:hAnsiTheme="minorHAnsi" w:cstheme="minorBidi"/>
          <w:noProof/>
          <w:sz w:val="22"/>
          <w:szCs w:val="20"/>
          <w:lang w:val="hu-HU" w:eastAsia="zh-CN" w:bidi="hi-IN"/>
        </w:rPr>
      </w:pPr>
      <w:hyperlink w:anchor="_Toc49934247" w:history="1">
        <w:r w:rsidR="003C329F" w:rsidRPr="00CA27A3">
          <w:rPr>
            <w:rStyle w:val="Hiperhivatkozs"/>
            <w:noProof/>
          </w:rPr>
          <w:t>1.2.3.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Software</w:t>
        </w:r>
        <w:r w:rsidR="003C329F">
          <w:rPr>
            <w:noProof/>
            <w:webHidden/>
          </w:rPr>
          <w:tab/>
        </w:r>
        <w:r w:rsidR="003C329F">
          <w:rPr>
            <w:noProof/>
            <w:webHidden/>
          </w:rPr>
          <w:fldChar w:fldCharType="begin"/>
        </w:r>
        <w:r w:rsidR="003C329F">
          <w:rPr>
            <w:noProof/>
            <w:webHidden/>
          </w:rPr>
          <w:instrText xml:space="preserve"> PAGEREF _Toc49934247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60E49E19" w14:textId="3FFF824B" w:rsidR="003C329F" w:rsidRDefault="00547335">
      <w:pPr>
        <w:pStyle w:val="TJ3"/>
        <w:rPr>
          <w:rFonts w:asciiTheme="minorHAnsi" w:eastAsia="SimSun" w:hAnsiTheme="minorHAnsi" w:cstheme="minorBidi"/>
          <w:noProof/>
          <w:sz w:val="22"/>
          <w:szCs w:val="20"/>
          <w:lang w:val="hu-HU" w:eastAsia="zh-CN" w:bidi="hi-IN"/>
        </w:rPr>
      </w:pPr>
      <w:hyperlink w:anchor="_Toc49934248" w:history="1">
        <w:r w:rsidR="003C329F" w:rsidRPr="00CA27A3">
          <w:rPr>
            <w:rStyle w:val="Hiperhivatkozs"/>
            <w:noProof/>
          </w:rPr>
          <w:t>1.2.4.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w:t>
        </w:r>
        <w:r w:rsidR="003C329F">
          <w:rPr>
            <w:noProof/>
            <w:webHidden/>
          </w:rPr>
          <w:tab/>
        </w:r>
        <w:r w:rsidR="003C329F">
          <w:rPr>
            <w:noProof/>
            <w:webHidden/>
          </w:rPr>
          <w:fldChar w:fldCharType="begin"/>
        </w:r>
        <w:r w:rsidR="003C329F">
          <w:rPr>
            <w:noProof/>
            <w:webHidden/>
          </w:rPr>
          <w:instrText xml:space="preserve"> PAGEREF _Toc49934248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3D921D1E" w14:textId="0675BCA2" w:rsidR="003C329F" w:rsidRDefault="00547335">
      <w:pPr>
        <w:pStyle w:val="TJ2"/>
        <w:rPr>
          <w:rFonts w:asciiTheme="minorHAnsi" w:eastAsia="SimSun" w:hAnsiTheme="minorHAnsi" w:cstheme="minorBidi"/>
          <w:noProof/>
          <w:sz w:val="22"/>
          <w:szCs w:val="20"/>
          <w:lang w:val="hu-HU" w:eastAsia="zh-CN" w:bidi="hi-IN"/>
        </w:rPr>
      </w:pPr>
      <w:hyperlink w:anchor="_Toc49934249" w:history="1">
        <w:r w:rsidR="003C329F" w:rsidRPr="00CA27A3">
          <w:rPr>
            <w:rStyle w:val="Hiperhivatkozs"/>
            <w:noProof/>
          </w:rPr>
          <w:t>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Terms and Definitions</w:t>
        </w:r>
        <w:r w:rsidR="003C329F">
          <w:rPr>
            <w:noProof/>
            <w:webHidden/>
          </w:rPr>
          <w:tab/>
        </w:r>
        <w:r w:rsidR="003C329F">
          <w:rPr>
            <w:noProof/>
            <w:webHidden/>
          </w:rPr>
          <w:fldChar w:fldCharType="begin"/>
        </w:r>
        <w:r w:rsidR="003C329F">
          <w:rPr>
            <w:noProof/>
            <w:webHidden/>
          </w:rPr>
          <w:instrText xml:space="preserve"> PAGEREF _Toc49934249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2973E14A" w14:textId="232B5D63" w:rsidR="003C329F" w:rsidRDefault="00547335">
      <w:pPr>
        <w:pStyle w:val="TJ3"/>
        <w:rPr>
          <w:rFonts w:asciiTheme="minorHAnsi" w:eastAsia="SimSun" w:hAnsiTheme="minorHAnsi" w:cstheme="minorBidi"/>
          <w:noProof/>
          <w:sz w:val="22"/>
          <w:szCs w:val="20"/>
          <w:lang w:val="hu-HU" w:eastAsia="zh-CN" w:bidi="hi-IN"/>
        </w:rPr>
      </w:pPr>
      <w:hyperlink w:anchor="_Toc49934250" w:history="1">
        <w:r w:rsidR="003C329F" w:rsidRPr="00CA27A3">
          <w:rPr>
            <w:rStyle w:val="Hiperhivatkozs"/>
            <w:noProof/>
          </w:rPr>
          <w:t>1.3.1.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_Toc49934250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5D96A21B" w14:textId="3D4A4E05" w:rsidR="003C329F" w:rsidRDefault="00547335">
      <w:pPr>
        <w:pStyle w:val="TJ3"/>
        <w:rPr>
          <w:rFonts w:asciiTheme="minorHAnsi" w:eastAsia="SimSun" w:hAnsiTheme="minorHAnsi" w:cstheme="minorBidi"/>
          <w:noProof/>
          <w:sz w:val="22"/>
          <w:szCs w:val="20"/>
          <w:lang w:val="hu-HU" w:eastAsia="zh-CN" w:bidi="hi-IN"/>
        </w:rPr>
      </w:pPr>
      <w:hyperlink w:anchor="_Toc49934251" w:history="1">
        <w:r w:rsidR="003C329F" w:rsidRPr="00CA27A3">
          <w:rPr>
            <w:rStyle w:val="Hiperhivatkozs"/>
            <w:noProof/>
          </w:rPr>
          <w:t>1.3.2.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Basic terminology</w:t>
        </w:r>
        <w:r w:rsidR="003C329F">
          <w:rPr>
            <w:noProof/>
            <w:webHidden/>
          </w:rPr>
          <w:tab/>
        </w:r>
        <w:r w:rsidR="003C329F">
          <w:rPr>
            <w:noProof/>
            <w:webHidden/>
          </w:rPr>
          <w:fldChar w:fldCharType="begin"/>
        </w:r>
        <w:r w:rsidR="003C329F">
          <w:rPr>
            <w:noProof/>
            <w:webHidden/>
          </w:rPr>
          <w:instrText xml:space="preserve"> PAGEREF _Toc49934251 \h </w:instrText>
        </w:r>
        <w:r w:rsidR="003C329F">
          <w:rPr>
            <w:noProof/>
            <w:webHidden/>
          </w:rPr>
        </w:r>
        <w:r w:rsidR="003C329F">
          <w:rPr>
            <w:noProof/>
            <w:webHidden/>
          </w:rPr>
          <w:fldChar w:fldCharType="separate"/>
        </w:r>
        <w:r w:rsidR="003C329F">
          <w:rPr>
            <w:noProof/>
            <w:webHidden/>
          </w:rPr>
          <w:t>7</w:t>
        </w:r>
        <w:r w:rsidR="003C329F">
          <w:rPr>
            <w:noProof/>
            <w:webHidden/>
          </w:rPr>
          <w:fldChar w:fldCharType="end"/>
        </w:r>
      </w:hyperlink>
    </w:p>
    <w:p w14:paraId="76D5D7EC" w14:textId="614618F3" w:rsidR="003C329F" w:rsidRDefault="00547335">
      <w:pPr>
        <w:pStyle w:val="TJ3"/>
        <w:rPr>
          <w:rFonts w:asciiTheme="minorHAnsi" w:eastAsia="SimSun" w:hAnsiTheme="minorHAnsi" w:cstheme="minorBidi"/>
          <w:noProof/>
          <w:sz w:val="22"/>
          <w:szCs w:val="20"/>
          <w:lang w:val="hu-HU" w:eastAsia="zh-CN" w:bidi="hi-IN"/>
        </w:rPr>
      </w:pPr>
      <w:hyperlink w:anchor="_Toc49934252" w:history="1">
        <w:r w:rsidR="003C329F" w:rsidRPr="00CA27A3">
          <w:rPr>
            <w:rStyle w:val="Hiperhivatkozs"/>
            <w:noProof/>
          </w:rPr>
          <w:t>1.3.3.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terms and concepts</w:t>
        </w:r>
        <w:r w:rsidR="003C329F">
          <w:rPr>
            <w:noProof/>
            <w:webHidden/>
          </w:rPr>
          <w:tab/>
        </w:r>
        <w:r w:rsidR="003C329F">
          <w:rPr>
            <w:noProof/>
            <w:webHidden/>
          </w:rPr>
          <w:fldChar w:fldCharType="begin"/>
        </w:r>
        <w:r w:rsidR="003C329F">
          <w:rPr>
            <w:noProof/>
            <w:webHidden/>
          </w:rPr>
          <w:instrText xml:space="preserve"> PAGEREF _Toc49934252 \h </w:instrText>
        </w:r>
        <w:r w:rsidR="003C329F">
          <w:rPr>
            <w:noProof/>
            <w:webHidden/>
          </w:rPr>
        </w:r>
        <w:r w:rsidR="003C329F">
          <w:rPr>
            <w:noProof/>
            <w:webHidden/>
          </w:rPr>
          <w:fldChar w:fldCharType="separate"/>
        </w:r>
        <w:r w:rsidR="003C329F">
          <w:rPr>
            <w:noProof/>
            <w:webHidden/>
          </w:rPr>
          <w:t>8</w:t>
        </w:r>
        <w:r w:rsidR="003C329F">
          <w:rPr>
            <w:noProof/>
            <w:webHidden/>
          </w:rPr>
          <w:fldChar w:fldCharType="end"/>
        </w:r>
      </w:hyperlink>
    </w:p>
    <w:p w14:paraId="04C96B14" w14:textId="7B9E2977" w:rsidR="003C329F" w:rsidRDefault="00547335">
      <w:pPr>
        <w:pStyle w:val="TJ3"/>
        <w:rPr>
          <w:rFonts w:asciiTheme="minorHAnsi" w:eastAsia="SimSun" w:hAnsiTheme="minorHAnsi" w:cstheme="minorBidi"/>
          <w:noProof/>
          <w:sz w:val="22"/>
          <w:szCs w:val="20"/>
          <w:lang w:val="hu-HU" w:eastAsia="zh-CN" w:bidi="hi-IN"/>
        </w:rPr>
      </w:pPr>
      <w:hyperlink w:anchor="_Toc49934253" w:history="1">
        <w:r w:rsidR="003C329F" w:rsidRPr="00CA27A3">
          <w:rPr>
            <w:rStyle w:val="Hiperhivatkozs"/>
            <w:noProof/>
          </w:rPr>
          <w:t>1.3.4.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Conceptual markup</w:t>
        </w:r>
        <w:r w:rsidR="003C329F">
          <w:rPr>
            <w:noProof/>
            <w:webHidden/>
          </w:rPr>
          <w:tab/>
        </w:r>
        <w:r w:rsidR="003C329F">
          <w:rPr>
            <w:noProof/>
            <w:webHidden/>
          </w:rPr>
          <w:fldChar w:fldCharType="begin"/>
        </w:r>
        <w:r w:rsidR="003C329F">
          <w:rPr>
            <w:noProof/>
            <w:webHidden/>
          </w:rPr>
          <w:instrText xml:space="preserve"> PAGEREF _Toc49934253 \h </w:instrText>
        </w:r>
        <w:r w:rsidR="003C329F">
          <w:rPr>
            <w:noProof/>
            <w:webHidden/>
          </w:rPr>
        </w:r>
        <w:r w:rsidR="003C329F">
          <w:rPr>
            <w:noProof/>
            <w:webHidden/>
          </w:rPr>
          <w:fldChar w:fldCharType="separate"/>
        </w:r>
        <w:r w:rsidR="003C329F">
          <w:rPr>
            <w:noProof/>
            <w:webHidden/>
          </w:rPr>
          <w:t>11</w:t>
        </w:r>
        <w:r w:rsidR="003C329F">
          <w:rPr>
            <w:noProof/>
            <w:webHidden/>
          </w:rPr>
          <w:fldChar w:fldCharType="end"/>
        </w:r>
      </w:hyperlink>
    </w:p>
    <w:p w14:paraId="3E1D98EF" w14:textId="59DA029D" w:rsidR="003C329F" w:rsidRDefault="00547335">
      <w:pPr>
        <w:pStyle w:val="TJ2"/>
        <w:rPr>
          <w:rFonts w:asciiTheme="minorHAnsi" w:eastAsia="SimSun" w:hAnsiTheme="minorHAnsi" w:cstheme="minorBidi"/>
          <w:noProof/>
          <w:sz w:val="22"/>
          <w:szCs w:val="20"/>
          <w:lang w:val="hu-HU" w:eastAsia="zh-CN" w:bidi="hi-IN"/>
        </w:rPr>
      </w:pPr>
      <w:hyperlink w:anchor="_Toc49934254" w:history="1">
        <w:r w:rsidR="003C329F" w:rsidRPr="00CA27A3">
          <w:rPr>
            <w:rStyle w:val="Hiperhivatkozs"/>
            <w:noProof/>
          </w:rPr>
          <w:t>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 of an EpiDoc Edition</w:t>
        </w:r>
        <w:r w:rsidR="003C329F">
          <w:rPr>
            <w:noProof/>
            <w:webHidden/>
          </w:rPr>
          <w:tab/>
        </w:r>
        <w:r w:rsidR="003C329F">
          <w:rPr>
            <w:noProof/>
            <w:webHidden/>
          </w:rPr>
          <w:fldChar w:fldCharType="begin"/>
        </w:r>
        <w:r w:rsidR="003C329F">
          <w:rPr>
            <w:noProof/>
            <w:webHidden/>
          </w:rPr>
          <w:instrText xml:space="preserve"> PAGEREF _Toc49934254 \h </w:instrText>
        </w:r>
        <w:r w:rsidR="003C329F">
          <w:rPr>
            <w:noProof/>
            <w:webHidden/>
          </w:rPr>
        </w:r>
        <w:r w:rsidR="003C329F">
          <w:rPr>
            <w:noProof/>
            <w:webHidden/>
          </w:rPr>
          <w:fldChar w:fldCharType="separate"/>
        </w:r>
        <w:r w:rsidR="003C329F">
          <w:rPr>
            <w:noProof/>
            <w:webHidden/>
          </w:rPr>
          <w:t>12</w:t>
        </w:r>
        <w:r w:rsidR="003C329F">
          <w:rPr>
            <w:noProof/>
            <w:webHidden/>
          </w:rPr>
          <w:fldChar w:fldCharType="end"/>
        </w:r>
      </w:hyperlink>
    </w:p>
    <w:p w14:paraId="1080EB49" w14:textId="6B8AA19E" w:rsidR="003C329F" w:rsidRDefault="00547335">
      <w:pPr>
        <w:pStyle w:val="TJ1"/>
        <w:rPr>
          <w:rFonts w:asciiTheme="minorHAnsi" w:eastAsia="SimSun" w:hAnsiTheme="minorHAnsi" w:cstheme="minorBidi"/>
          <w:b w:val="0"/>
          <w:noProof/>
          <w:szCs w:val="20"/>
          <w:lang w:val="hu-HU" w:eastAsia="zh-CN" w:bidi="hi-IN"/>
        </w:rPr>
      </w:pPr>
      <w:hyperlink w:anchor="_Toc49934255" w:history="1">
        <w:r w:rsidR="003C329F" w:rsidRPr="00CA27A3">
          <w:rPr>
            <w:rStyle w:val="Hiperhivatkozs"/>
            <w:noProof/>
          </w:rPr>
          <w:t>2.</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Intrinsic Structure in the Edition</w:t>
        </w:r>
        <w:r w:rsidR="003C329F">
          <w:rPr>
            <w:noProof/>
            <w:webHidden/>
          </w:rPr>
          <w:tab/>
        </w:r>
        <w:r w:rsidR="003C329F">
          <w:rPr>
            <w:noProof/>
            <w:webHidden/>
          </w:rPr>
          <w:fldChar w:fldCharType="begin"/>
        </w:r>
        <w:r w:rsidR="003C329F">
          <w:rPr>
            <w:noProof/>
            <w:webHidden/>
          </w:rPr>
          <w:instrText xml:space="preserve"> PAGEREF _Toc49934255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3CCEF68F" w14:textId="0E72D54A" w:rsidR="003C329F" w:rsidRDefault="00547335">
      <w:pPr>
        <w:pStyle w:val="TJ2"/>
        <w:rPr>
          <w:rFonts w:asciiTheme="minorHAnsi" w:eastAsia="SimSun" w:hAnsiTheme="minorHAnsi" w:cstheme="minorBidi"/>
          <w:noProof/>
          <w:sz w:val="22"/>
          <w:szCs w:val="20"/>
          <w:lang w:val="hu-HU" w:eastAsia="zh-CN" w:bidi="hi-IN"/>
        </w:rPr>
      </w:pPr>
      <w:hyperlink w:anchor="_Toc49934256" w:history="1">
        <w:r w:rsidR="003C329F" w:rsidRPr="00CA27A3">
          <w:rPr>
            <w:rStyle w:val="Hiperhivatkozs"/>
            <w:noProof/>
          </w:rPr>
          <w:t>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Containers for Intrinsic Structure</w:t>
        </w:r>
        <w:r w:rsidR="003C329F">
          <w:rPr>
            <w:noProof/>
            <w:webHidden/>
          </w:rPr>
          <w:tab/>
        </w:r>
        <w:r w:rsidR="003C329F">
          <w:rPr>
            <w:noProof/>
            <w:webHidden/>
          </w:rPr>
          <w:fldChar w:fldCharType="begin"/>
        </w:r>
        <w:r w:rsidR="003C329F">
          <w:rPr>
            <w:noProof/>
            <w:webHidden/>
          </w:rPr>
          <w:instrText xml:space="preserve"> PAGEREF _Toc49934256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6AD597C6" w14:textId="013C787E" w:rsidR="003C329F" w:rsidRDefault="00547335">
      <w:pPr>
        <w:pStyle w:val="TJ3"/>
        <w:rPr>
          <w:rFonts w:asciiTheme="minorHAnsi" w:eastAsia="SimSun" w:hAnsiTheme="minorHAnsi" w:cstheme="minorBidi"/>
          <w:noProof/>
          <w:sz w:val="22"/>
          <w:szCs w:val="20"/>
          <w:lang w:val="hu-HU" w:eastAsia="zh-CN" w:bidi="hi-IN"/>
        </w:rPr>
      </w:pPr>
      <w:hyperlink w:anchor="_Toc49934257" w:history="1">
        <w:r w:rsidR="003C329F" w:rsidRPr="00CA27A3">
          <w:rPr>
            <w:rStyle w:val="Hiperhivatkozs"/>
            <w:noProof/>
          </w:rPr>
          <w:t>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_Toc49934257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1F2C803E" w14:textId="75CE12E4" w:rsidR="003C329F" w:rsidRDefault="00547335">
      <w:pPr>
        <w:pStyle w:val="TJ3"/>
        <w:rPr>
          <w:rFonts w:asciiTheme="minorHAnsi" w:eastAsia="SimSun" w:hAnsiTheme="minorHAnsi" w:cstheme="minorBidi"/>
          <w:noProof/>
          <w:sz w:val="22"/>
          <w:szCs w:val="20"/>
          <w:lang w:val="hu-HU" w:eastAsia="zh-CN" w:bidi="hi-IN"/>
        </w:rPr>
      </w:pPr>
      <w:hyperlink w:anchor="_Toc49934258" w:history="1">
        <w:r w:rsidR="003C329F" w:rsidRPr="00CA27A3">
          <w:rPr>
            <w:rStyle w:val="Hiperhivatkozs"/>
            <w:noProof/>
          </w:rPr>
          <w:t>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Container boundaries and text segmentation</w:t>
        </w:r>
        <w:r w:rsidR="003C329F">
          <w:rPr>
            <w:noProof/>
            <w:webHidden/>
          </w:rPr>
          <w:tab/>
        </w:r>
        <w:r w:rsidR="003C329F">
          <w:rPr>
            <w:noProof/>
            <w:webHidden/>
          </w:rPr>
          <w:fldChar w:fldCharType="begin"/>
        </w:r>
        <w:r w:rsidR="003C329F">
          <w:rPr>
            <w:noProof/>
            <w:webHidden/>
          </w:rPr>
          <w:instrText xml:space="preserve"> PAGEREF _Toc49934258 \h </w:instrText>
        </w:r>
        <w:r w:rsidR="003C329F">
          <w:rPr>
            <w:noProof/>
            <w:webHidden/>
          </w:rPr>
        </w:r>
        <w:r w:rsidR="003C329F">
          <w:rPr>
            <w:noProof/>
            <w:webHidden/>
          </w:rPr>
          <w:fldChar w:fldCharType="separate"/>
        </w:r>
        <w:r w:rsidR="003C329F">
          <w:rPr>
            <w:noProof/>
            <w:webHidden/>
          </w:rPr>
          <w:t>15</w:t>
        </w:r>
        <w:r w:rsidR="003C329F">
          <w:rPr>
            <w:noProof/>
            <w:webHidden/>
          </w:rPr>
          <w:fldChar w:fldCharType="end"/>
        </w:r>
      </w:hyperlink>
    </w:p>
    <w:p w14:paraId="09408100" w14:textId="792DED83" w:rsidR="003C329F" w:rsidRDefault="00547335">
      <w:pPr>
        <w:pStyle w:val="TJ2"/>
        <w:rPr>
          <w:rFonts w:asciiTheme="minorHAnsi" w:eastAsia="SimSun" w:hAnsiTheme="minorHAnsi" w:cstheme="minorBidi"/>
          <w:noProof/>
          <w:sz w:val="22"/>
          <w:szCs w:val="20"/>
          <w:lang w:val="hu-HU" w:eastAsia="zh-CN" w:bidi="hi-IN"/>
        </w:rPr>
      </w:pPr>
      <w:hyperlink w:anchor="_Toc49934259" w:history="1">
        <w:r w:rsidR="003C329F" w:rsidRPr="00CA27A3">
          <w:rPr>
            <w:rStyle w:val="Hiperhivatkozs"/>
            <w:noProof/>
          </w:rPr>
          <w:t>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Prose Containers</w:t>
        </w:r>
        <w:r w:rsidR="003C329F">
          <w:rPr>
            <w:noProof/>
            <w:webHidden/>
          </w:rPr>
          <w:tab/>
        </w:r>
        <w:r w:rsidR="003C329F">
          <w:rPr>
            <w:noProof/>
            <w:webHidden/>
          </w:rPr>
          <w:fldChar w:fldCharType="begin"/>
        </w:r>
        <w:r w:rsidR="003C329F">
          <w:rPr>
            <w:noProof/>
            <w:webHidden/>
          </w:rPr>
          <w:instrText xml:space="preserve"> PAGEREF _Toc49934259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0AA19281" w14:textId="4099659B" w:rsidR="003C329F" w:rsidRDefault="00547335">
      <w:pPr>
        <w:pStyle w:val="TJ3"/>
        <w:rPr>
          <w:rFonts w:asciiTheme="minorHAnsi" w:eastAsia="SimSun" w:hAnsiTheme="minorHAnsi" w:cstheme="minorBidi"/>
          <w:noProof/>
          <w:sz w:val="22"/>
          <w:szCs w:val="20"/>
          <w:lang w:val="hu-HU" w:eastAsia="zh-CN" w:bidi="hi-IN"/>
        </w:rPr>
      </w:pPr>
      <w:hyperlink w:anchor="_Toc49934260" w:history="1">
        <w:r w:rsidR="003C329F" w:rsidRPr="00CA27A3">
          <w:rPr>
            <w:rStyle w:val="Hiperhivatkozs"/>
            <w:noProof/>
          </w:rPr>
          <w:t>2.2.1.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Paragraphs</w:t>
        </w:r>
        <w:r w:rsidR="003C329F">
          <w:rPr>
            <w:noProof/>
            <w:webHidden/>
          </w:rPr>
          <w:tab/>
        </w:r>
        <w:r w:rsidR="003C329F">
          <w:rPr>
            <w:noProof/>
            <w:webHidden/>
          </w:rPr>
          <w:fldChar w:fldCharType="begin"/>
        </w:r>
        <w:r w:rsidR="003C329F">
          <w:rPr>
            <w:noProof/>
            <w:webHidden/>
          </w:rPr>
          <w:instrText xml:space="preserve"> PAGEREF _Toc49934260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737E067F" w14:textId="4D47C4E4" w:rsidR="003C329F" w:rsidRDefault="00547335">
      <w:pPr>
        <w:pStyle w:val="TJ3"/>
        <w:rPr>
          <w:rFonts w:asciiTheme="minorHAnsi" w:eastAsia="SimSun" w:hAnsiTheme="minorHAnsi" w:cstheme="minorBidi"/>
          <w:noProof/>
          <w:sz w:val="22"/>
          <w:szCs w:val="20"/>
          <w:lang w:val="hu-HU" w:eastAsia="zh-CN" w:bidi="hi-IN"/>
        </w:rPr>
      </w:pPr>
      <w:hyperlink w:anchor="_Toc49934261" w:history="1">
        <w:r w:rsidR="003C329F" w:rsidRPr="00CA27A3">
          <w:rPr>
            <w:rStyle w:val="Hiperhivatkozs"/>
            <w:noProof/>
          </w:rPr>
          <w:t>2.2.2.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Anonymous blocks</w:t>
        </w:r>
        <w:r w:rsidR="003C329F">
          <w:rPr>
            <w:noProof/>
            <w:webHidden/>
          </w:rPr>
          <w:tab/>
        </w:r>
        <w:r w:rsidR="003C329F">
          <w:rPr>
            <w:noProof/>
            <w:webHidden/>
          </w:rPr>
          <w:fldChar w:fldCharType="begin"/>
        </w:r>
        <w:r w:rsidR="003C329F">
          <w:rPr>
            <w:noProof/>
            <w:webHidden/>
          </w:rPr>
          <w:instrText xml:space="preserve"> PAGEREF _Toc49934261 \h </w:instrText>
        </w:r>
        <w:r w:rsidR="003C329F">
          <w:rPr>
            <w:noProof/>
            <w:webHidden/>
          </w:rPr>
        </w:r>
        <w:r w:rsidR="003C329F">
          <w:rPr>
            <w:noProof/>
            <w:webHidden/>
          </w:rPr>
          <w:fldChar w:fldCharType="separate"/>
        </w:r>
        <w:r w:rsidR="003C329F">
          <w:rPr>
            <w:noProof/>
            <w:webHidden/>
          </w:rPr>
          <w:t>16</w:t>
        </w:r>
        <w:r w:rsidR="003C329F">
          <w:rPr>
            <w:noProof/>
            <w:webHidden/>
          </w:rPr>
          <w:fldChar w:fldCharType="end"/>
        </w:r>
      </w:hyperlink>
    </w:p>
    <w:p w14:paraId="44CC39B6" w14:textId="35B946A1" w:rsidR="003C329F" w:rsidRDefault="00547335">
      <w:pPr>
        <w:pStyle w:val="TJ2"/>
        <w:rPr>
          <w:rFonts w:asciiTheme="minorHAnsi" w:eastAsia="SimSun" w:hAnsiTheme="minorHAnsi" w:cstheme="minorBidi"/>
          <w:noProof/>
          <w:sz w:val="22"/>
          <w:szCs w:val="20"/>
          <w:lang w:val="hu-HU" w:eastAsia="zh-CN" w:bidi="hi-IN"/>
        </w:rPr>
      </w:pPr>
      <w:hyperlink w:anchor="_Toc49934262" w:history="1">
        <w:r w:rsidR="003C329F" w:rsidRPr="00CA27A3">
          <w:rPr>
            <w:rStyle w:val="Hiperhivatkozs"/>
            <w:noProof/>
          </w:rPr>
          <w:t>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Containers</w:t>
        </w:r>
        <w:r w:rsidR="003C329F">
          <w:rPr>
            <w:noProof/>
            <w:webHidden/>
          </w:rPr>
          <w:tab/>
        </w:r>
        <w:r w:rsidR="003C329F">
          <w:rPr>
            <w:noProof/>
            <w:webHidden/>
          </w:rPr>
          <w:fldChar w:fldCharType="begin"/>
        </w:r>
        <w:r w:rsidR="003C329F">
          <w:rPr>
            <w:noProof/>
            <w:webHidden/>
          </w:rPr>
          <w:instrText xml:space="preserve"> PAGEREF _Toc49934262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69CED375" w14:textId="5588A084" w:rsidR="003C329F" w:rsidRDefault="00547335">
      <w:pPr>
        <w:pStyle w:val="TJ3"/>
        <w:rPr>
          <w:rFonts w:asciiTheme="minorHAnsi" w:eastAsia="SimSun" w:hAnsiTheme="minorHAnsi" w:cstheme="minorBidi"/>
          <w:noProof/>
          <w:sz w:val="22"/>
          <w:szCs w:val="20"/>
          <w:lang w:val="hu-HU" w:eastAsia="zh-CN" w:bidi="hi-IN"/>
        </w:rPr>
      </w:pPr>
      <w:hyperlink w:anchor="_Toc49934263" w:history="1">
        <w:r w:rsidR="003C329F" w:rsidRPr="00CA27A3">
          <w:rPr>
            <w:rStyle w:val="Hiperhivatkozs"/>
            <w:noProof/>
          </w:rPr>
          <w:t>2.3.1.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Terminology and definitions</w:t>
        </w:r>
        <w:r w:rsidR="003C329F">
          <w:rPr>
            <w:noProof/>
            <w:webHidden/>
          </w:rPr>
          <w:tab/>
        </w:r>
        <w:r w:rsidR="003C329F">
          <w:rPr>
            <w:noProof/>
            <w:webHidden/>
          </w:rPr>
          <w:fldChar w:fldCharType="begin"/>
        </w:r>
        <w:r w:rsidR="003C329F">
          <w:rPr>
            <w:noProof/>
            <w:webHidden/>
          </w:rPr>
          <w:instrText xml:space="preserve"> PAGEREF _Toc49934263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3E930F43" w14:textId="62C89C90" w:rsidR="003C329F" w:rsidRDefault="00547335">
      <w:pPr>
        <w:pStyle w:val="TJ3"/>
        <w:rPr>
          <w:rFonts w:asciiTheme="minorHAnsi" w:eastAsia="SimSun" w:hAnsiTheme="minorHAnsi" w:cstheme="minorBidi"/>
          <w:noProof/>
          <w:sz w:val="22"/>
          <w:szCs w:val="20"/>
          <w:lang w:val="hu-HU" w:eastAsia="zh-CN" w:bidi="hi-IN"/>
        </w:rPr>
      </w:pPr>
      <w:hyperlink w:anchor="_Toc49934264" w:history="1">
        <w:r w:rsidR="003C329F" w:rsidRPr="00CA27A3">
          <w:rPr>
            <w:rStyle w:val="Hiperhivatkozs"/>
            <w:noProof/>
          </w:rPr>
          <w:t>2.3.2.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_Toc49934264 \h </w:instrText>
        </w:r>
        <w:r w:rsidR="003C329F">
          <w:rPr>
            <w:noProof/>
            <w:webHidden/>
          </w:rPr>
        </w:r>
        <w:r w:rsidR="003C329F">
          <w:rPr>
            <w:noProof/>
            <w:webHidden/>
          </w:rPr>
          <w:fldChar w:fldCharType="separate"/>
        </w:r>
        <w:r w:rsidR="003C329F">
          <w:rPr>
            <w:noProof/>
            <w:webHidden/>
          </w:rPr>
          <w:t>17</w:t>
        </w:r>
        <w:r w:rsidR="003C329F">
          <w:rPr>
            <w:noProof/>
            <w:webHidden/>
          </w:rPr>
          <w:fldChar w:fldCharType="end"/>
        </w:r>
      </w:hyperlink>
    </w:p>
    <w:p w14:paraId="2ABD5C6D" w14:textId="2F277BAC" w:rsidR="003C329F" w:rsidRDefault="00547335">
      <w:pPr>
        <w:pStyle w:val="TJ3"/>
        <w:rPr>
          <w:rFonts w:asciiTheme="minorHAnsi" w:eastAsia="SimSun" w:hAnsiTheme="minorHAnsi" w:cstheme="minorBidi"/>
          <w:noProof/>
          <w:sz w:val="22"/>
          <w:szCs w:val="20"/>
          <w:lang w:val="hu-HU" w:eastAsia="zh-CN" w:bidi="hi-IN"/>
        </w:rPr>
      </w:pPr>
      <w:hyperlink w:anchor="_Toc49934265" w:history="1">
        <w:r w:rsidR="003C329F" w:rsidRPr="00CA27A3">
          <w:rPr>
            <w:rStyle w:val="Hiperhivatkozs"/>
            <w:noProof/>
          </w:rPr>
          <w:t>2.3.3.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stanzas</w:t>
        </w:r>
        <w:r w:rsidR="003C329F">
          <w:rPr>
            <w:noProof/>
            <w:webHidden/>
          </w:rPr>
          <w:tab/>
        </w:r>
        <w:r w:rsidR="003C329F">
          <w:rPr>
            <w:noProof/>
            <w:webHidden/>
          </w:rPr>
          <w:fldChar w:fldCharType="begin"/>
        </w:r>
        <w:r w:rsidR="003C329F">
          <w:rPr>
            <w:noProof/>
            <w:webHidden/>
          </w:rPr>
          <w:instrText xml:space="preserve"> PAGEREF _Toc49934265 \h </w:instrText>
        </w:r>
        <w:r w:rsidR="003C329F">
          <w:rPr>
            <w:noProof/>
            <w:webHidden/>
          </w:rPr>
        </w:r>
        <w:r w:rsidR="003C329F">
          <w:rPr>
            <w:noProof/>
            <w:webHidden/>
          </w:rPr>
          <w:fldChar w:fldCharType="separate"/>
        </w:r>
        <w:r w:rsidR="003C329F">
          <w:rPr>
            <w:noProof/>
            <w:webHidden/>
          </w:rPr>
          <w:t>18</w:t>
        </w:r>
        <w:r w:rsidR="003C329F">
          <w:rPr>
            <w:noProof/>
            <w:webHidden/>
          </w:rPr>
          <w:fldChar w:fldCharType="end"/>
        </w:r>
      </w:hyperlink>
    </w:p>
    <w:p w14:paraId="3D8F8855" w14:textId="125FDE32" w:rsidR="003C329F" w:rsidRDefault="00547335">
      <w:pPr>
        <w:pStyle w:val="TJ3"/>
        <w:rPr>
          <w:rFonts w:asciiTheme="minorHAnsi" w:eastAsia="SimSun" w:hAnsiTheme="minorHAnsi" w:cstheme="minorBidi"/>
          <w:noProof/>
          <w:sz w:val="22"/>
          <w:szCs w:val="20"/>
          <w:lang w:val="hu-HU" w:eastAsia="zh-CN" w:bidi="hi-IN"/>
        </w:rPr>
      </w:pPr>
      <w:hyperlink w:anchor="_Toc49934266" w:history="1">
        <w:r w:rsidR="003C329F" w:rsidRPr="00CA27A3">
          <w:rPr>
            <w:rStyle w:val="Hiperhivatkozs"/>
            <w:noProof/>
          </w:rPr>
          <w:t>2.3.4.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stanzas</w:t>
        </w:r>
        <w:r w:rsidR="003C329F">
          <w:rPr>
            <w:noProof/>
            <w:webHidden/>
          </w:rPr>
          <w:tab/>
        </w:r>
        <w:r w:rsidR="003C329F">
          <w:rPr>
            <w:noProof/>
            <w:webHidden/>
          </w:rPr>
          <w:fldChar w:fldCharType="begin"/>
        </w:r>
        <w:r w:rsidR="003C329F">
          <w:rPr>
            <w:noProof/>
            <w:webHidden/>
          </w:rPr>
          <w:instrText xml:space="preserve"> PAGEREF _Toc49934266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466DEA56" w14:textId="77D30539" w:rsidR="003C329F" w:rsidRDefault="00547335">
      <w:pPr>
        <w:pStyle w:val="TJ3"/>
        <w:rPr>
          <w:rFonts w:asciiTheme="minorHAnsi" w:eastAsia="SimSun" w:hAnsiTheme="minorHAnsi" w:cstheme="minorBidi"/>
          <w:noProof/>
          <w:sz w:val="22"/>
          <w:szCs w:val="20"/>
          <w:lang w:val="hu-HU" w:eastAsia="zh-CN" w:bidi="hi-IN"/>
        </w:rPr>
      </w:pPr>
      <w:hyperlink w:anchor="_Toc49934267" w:history="1">
        <w:r w:rsidR="003C329F" w:rsidRPr="00CA27A3">
          <w:rPr>
            <w:rStyle w:val="Hiperhivatkozs"/>
            <w:noProof/>
          </w:rPr>
          <w:t>2.3.5.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metre for individual lines</w:t>
        </w:r>
        <w:r w:rsidR="003C329F">
          <w:rPr>
            <w:noProof/>
            <w:webHidden/>
          </w:rPr>
          <w:tab/>
        </w:r>
        <w:r w:rsidR="003C329F">
          <w:rPr>
            <w:noProof/>
            <w:webHidden/>
          </w:rPr>
          <w:fldChar w:fldCharType="begin"/>
        </w:r>
        <w:r w:rsidR="003C329F">
          <w:rPr>
            <w:noProof/>
            <w:webHidden/>
          </w:rPr>
          <w:instrText xml:space="preserve"> PAGEREF _Toc49934267 \h </w:instrText>
        </w:r>
        <w:r w:rsidR="003C329F">
          <w:rPr>
            <w:noProof/>
            <w:webHidden/>
          </w:rPr>
        </w:r>
        <w:r w:rsidR="003C329F">
          <w:rPr>
            <w:noProof/>
            <w:webHidden/>
          </w:rPr>
          <w:fldChar w:fldCharType="separate"/>
        </w:r>
        <w:r w:rsidR="003C329F">
          <w:rPr>
            <w:noProof/>
            <w:webHidden/>
          </w:rPr>
          <w:t>19</w:t>
        </w:r>
        <w:r w:rsidR="003C329F">
          <w:rPr>
            <w:noProof/>
            <w:webHidden/>
          </w:rPr>
          <w:fldChar w:fldCharType="end"/>
        </w:r>
      </w:hyperlink>
    </w:p>
    <w:p w14:paraId="01C3CDB2" w14:textId="002E7B59" w:rsidR="003C329F" w:rsidRDefault="00547335">
      <w:pPr>
        <w:pStyle w:val="TJ3"/>
        <w:rPr>
          <w:rFonts w:asciiTheme="minorHAnsi" w:eastAsia="SimSun" w:hAnsiTheme="minorHAnsi" w:cstheme="minorBidi"/>
          <w:noProof/>
          <w:sz w:val="22"/>
          <w:szCs w:val="20"/>
          <w:lang w:val="hu-HU" w:eastAsia="zh-CN" w:bidi="hi-IN"/>
        </w:rPr>
      </w:pPr>
      <w:hyperlink w:anchor="_Toc49934268" w:history="1">
        <w:r w:rsidR="003C329F" w:rsidRPr="00CA27A3">
          <w:rPr>
            <w:rStyle w:val="Hiperhivatkozs"/>
            <w:noProof/>
          </w:rPr>
          <w:t>2.3.6.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lines and text segmentation</w:t>
        </w:r>
        <w:r w:rsidR="003C329F">
          <w:rPr>
            <w:noProof/>
            <w:webHidden/>
          </w:rPr>
          <w:tab/>
        </w:r>
        <w:r w:rsidR="003C329F">
          <w:rPr>
            <w:noProof/>
            <w:webHidden/>
          </w:rPr>
          <w:fldChar w:fldCharType="begin"/>
        </w:r>
        <w:r w:rsidR="003C329F">
          <w:rPr>
            <w:noProof/>
            <w:webHidden/>
          </w:rPr>
          <w:instrText xml:space="preserve"> PAGEREF _Toc49934268 \h </w:instrText>
        </w:r>
        <w:r w:rsidR="003C329F">
          <w:rPr>
            <w:noProof/>
            <w:webHidden/>
          </w:rPr>
        </w:r>
        <w:r w:rsidR="003C329F">
          <w:rPr>
            <w:noProof/>
            <w:webHidden/>
          </w:rPr>
          <w:fldChar w:fldCharType="separate"/>
        </w:r>
        <w:r w:rsidR="003C329F">
          <w:rPr>
            <w:noProof/>
            <w:webHidden/>
          </w:rPr>
          <w:t>20</w:t>
        </w:r>
        <w:r w:rsidR="003C329F">
          <w:rPr>
            <w:noProof/>
            <w:webHidden/>
          </w:rPr>
          <w:fldChar w:fldCharType="end"/>
        </w:r>
      </w:hyperlink>
    </w:p>
    <w:p w14:paraId="4FB6E115" w14:textId="403E4C40" w:rsidR="003C329F" w:rsidRDefault="00547335">
      <w:pPr>
        <w:pStyle w:val="TJ3"/>
        <w:rPr>
          <w:rFonts w:asciiTheme="minorHAnsi" w:eastAsia="SimSun" w:hAnsiTheme="minorHAnsi" w:cstheme="minorBidi"/>
          <w:noProof/>
          <w:sz w:val="22"/>
          <w:szCs w:val="20"/>
          <w:lang w:val="hu-HU" w:eastAsia="zh-CN" w:bidi="hi-IN"/>
        </w:rPr>
      </w:pPr>
      <w:hyperlink w:anchor="_Toc49934269" w:history="1">
        <w:r w:rsidR="003C329F" w:rsidRPr="00CA27A3">
          <w:rPr>
            <w:rStyle w:val="Hiperhivatkozs"/>
            <w:noProof/>
          </w:rPr>
          <w:t>2.3.7.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Verse markup versus other markup</w:t>
        </w:r>
        <w:r w:rsidR="003C329F">
          <w:rPr>
            <w:noProof/>
            <w:webHidden/>
          </w:rPr>
          <w:tab/>
        </w:r>
        <w:r w:rsidR="003C329F">
          <w:rPr>
            <w:noProof/>
            <w:webHidden/>
          </w:rPr>
          <w:fldChar w:fldCharType="begin"/>
        </w:r>
        <w:r w:rsidR="003C329F">
          <w:rPr>
            <w:noProof/>
            <w:webHidden/>
          </w:rPr>
          <w:instrText xml:space="preserve"> PAGEREF _Toc49934269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35E5BE0B" w14:textId="2D085BA6" w:rsidR="003C329F" w:rsidRDefault="00547335">
      <w:pPr>
        <w:pStyle w:val="TJ3"/>
        <w:rPr>
          <w:rFonts w:asciiTheme="minorHAnsi" w:eastAsia="SimSun" w:hAnsiTheme="minorHAnsi" w:cstheme="minorBidi"/>
          <w:noProof/>
          <w:sz w:val="22"/>
          <w:szCs w:val="20"/>
          <w:lang w:val="hu-HU" w:eastAsia="zh-CN" w:bidi="hi-IN"/>
        </w:rPr>
      </w:pPr>
      <w:hyperlink w:anchor="_Toc49934270" w:history="1">
        <w:r w:rsidR="003C329F" w:rsidRPr="00CA27A3">
          <w:rPr>
            <w:rStyle w:val="Hiperhivatkozs"/>
            <w:noProof/>
          </w:rPr>
          <w:t>2.3.8.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structure in lacunose verse</w:t>
        </w:r>
        <w:r w:rsidR="003C329F">
          <w:rPr>
            <w:noProof/>
            <w:webHidden/>
          </w:rPr>
          <w:tab/>
        </w:r>
        <w:r w:rsidR="003C329F">
          <w:rPr>
            <w:noProof/>
            <w:webHidden/>
          </w:rPr>
          <w:fldChar w:fldCharType="begin"/>
        </w:r>
        <w:r w:rsidR="003C329F">
          <w:rPr>
            <w:noProof/>
            <w:webHidden/>
          </w:rPr>
          <w:instrText xml:space="preserve"> PAGEREF _Toc49934270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9B88D8D" w14:textId="5513375E" w:rsidR="003C329F" w:rsidRDefault="00547335">
      <w:pPr>
        <w:pStyle w:val="TJ3"/>
        <w:rPr>
          <w:rFonts w:asciiTheme="minorHAnsi" w:eastAsia="SimSun" w:hAnsiTheme="minorHAnsi" w:cstheme="minorBidi"/>
          <w:noProof/>
          <w:sz w:val="22"/>
          <w:szCs w:val="20"/>
          <w:lang w:val="hu-HU" w:eastAsia="zh-CN" w:bidi="hi-IN"/>
        </w:rPr>
      </w:pPr>
      <w:hyperlink w:anchor="_Toc49934271" w:history="1">
        <w:r w:rsidR="003C329F" w:rsidRPr="00CA27A3">
          <w:rPr>
            <w:rStyle w:val="Hiperhivatkozs"/>
            <w:noProof/>
          </w:rPr>
          <w:t>2.3.9.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examples for verse</w:t>
        </w:r>
        <w:r w:rsidR="003C329F">
          <w:rPr>
            <w:noProof/>
            <w:webHidden/>
          </w:rPr>
          <w:tab/>
        </w:r>
        <w:r w:rsidR="003C329F">
          <w:rPr>
            <w:noProof/>
            <w:webHidden/>
          </w:rPr>
          <w:fldChar w:fldCharType="begin"/>
        </w:r>
        <w:r w:rsidR="003C329F">
          <w:rPr>
            <w:noProof/>
            <w:webHidden/>
          </w:rPr>
          <w:instrText xml:space="preserve"> PAGEREF _Toc49934271 \h </w:instrText>
        </w:r>
        <w:r w:rsidR="003C329F">
          <w:rPr>
            <w:noProof/>
            <w:webHidden/>
          </w:rPr>
        </w:r>
        <w:r w:rsidR="003C329F">
          <w:rPr>
            <w:noProof/>
            <w:webHidden/>
          </w:rPr>
          <w:fldChar w:fldCharType="separate"/>
        </w:r>
        <w:r w:rsidR="003C329F">
          <w:rPr>
            <w:noProof/>
            <w:webHidden/>
          </w:rPr>
          <w:t>21</w:t>
        </w:r>
        <w:r w:rsidR="003C329F">
          <w:rPr>
            <w:noProof/>
            <w:webHidden/>
          </w:rPr>
          <w:fldChar w:fldCharType="end"/>
        </w:r>
      </w:hyperlink>
    </w:p>
    <w:p w14:paraId="481B4718" w14:textId="5BEE44D9" w:rsidR="003C329F" w:rsidRDefault="00547335">
      <w:pPr>
        <w:pStyle w:val="TJ1"/>
        <w:rPr>
          <w:rFonts w:asciiTheme="minorHAnsi" w:eastAsia="SimSun" w:hAnsiTheme="minorHAnsi" w:cstheme="minorBidi"/>
          <w:b w:val="0"/>
          <w:noProof/>
          <w:szCs w:val="20"/>
          <w:lang w:val="hu-HU" w:eastAsia="zh-CN" w:bidi="hi-IN"/>
        </w:rPr>
      </w:pPr>
      <w:hyperlink w:anchor="_Toc49934272" w:history="1">
        <w:r w:rsidR="003C329F" w:rsidRPr="00CA27A3">
          <w:rPr>
            <w:rStyle w:val="Hiperhivatkozs"/>
            <w:noProof/>
          </w:rPr>
          <w:t>3.</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Marking up Extrinsic Structure in the Edition</w:t>
        </w:r>
        <w:r w:rsidR="003C329F">
          <w:rPr>
            <w:noProof/>
            <w:webHidden/>
          </w:rPr>
          <w:tab/>
        </w:r>
        <w:r w:rsidR="003C329F">
          <w:rPr>
            <w:noProof/>
            <w:webHidden/>
          </w:rPr>
          <w:fldChar w:fldCharType="begin"/>
        </w:r>
        <w:r w:rsidR="003C329F">
          <w:rPr>
            <w:noProof/>
            <w:webHidden/>
          </w:rPr>
          <w:instrText xml:space="preserve"> PAGEREF _Toc49934272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59833AA2" w14:textId="794737D6" w:rsidR="003C329F" w:rsidRDefault="00547335">
      <w:pPr>
        <w:pStyle w:val="TJ2"/>
        <w:rPr>
          <w:rFonts w:asciiTheme="minorHAnsi" w:eastAsia="SimSun" w:hAnsiTheme="minorHAnsi" w:cstheme="minorBidi"/>
          <w:noProof/>
          <w:sz w:val="22"/>
          <w:szCs w:val="20"/>
          <w:lang w:val="hu-HU" w:eastAsia="zh-CN" w:bidi="hi-IN"/>
        </w:rPr>
      </w:pPr>
      <w:hyperlink w:anchor="_Toc49934273" w:history="1">
        <w:r w:rsidR="003C329F" w:rsidRPr="00CA27A3">
          <w:rPr>
            <w:rStyle w:val="Hiperhivatkozs"/>
            <w:noProof/>
          </w:rPr>
          <w:t>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_Toc49934273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1A6D4DAB" w14:textId="0A7BBA9A" w:rsidR="003C329F" w:rsidRDefault="00547335">
      <w:pPr>
        <w:pStyle w:val="TJ2"/>
        <w:rPr>
          <w:rFonts w:asciiTheme="minorHAnsi" w:eastAsia="SimSun" w:hAnsiTheme="minorHAnsi" w:cstheme="minorBidi"/>
          <w:noProof/>
          <w:sz w:val="22"/>
          <w:szCs w:val="20"/>
          <w:lang w:val="hu-HU" w:eastAsia="zh-CN" w:bidi="hi-IN"/>
        </w:rPr>
      </w:pPr>
      <w:hyperlink w:anchor="_Toc49934274" w:history="1">
        <w:r w:rsidR="003C329F" w:rsidRPr="00CA27A3">
          <w:rPr>
            <w:rStyle w:val="Hiperhivatkozs"/>
            <w:noProof/>
          </w:rPr>
          <w:t>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Physical Lines</w:t>
        </w:r>
        <w:r w:rsidR="003C329F">
          <w:rPr>
            <w:noProof/>
            <w:webHidden/>
          </w:rPr>
          <w:tab/>
        </w:r>
        <w:r w:rsidR="003C329F">
          <w:rPr>
            <w:noProof/>
            <w:webHidden/>
          </w:rPr>
          <w:fldChar w:fldCharType="begin"/>
        </w:r>
        <w:r w:rsidR="003C329F">
          <w:rPr>
            <w:noProof/>
            <w:webHidden/>
          </w:rPr>
          <w:instrText xml:space="preserve"> PAGEREF _Toc49934274 \h </w:instrText>
        </w:r>
        <w:r w:rsidR="003C329F">
          <w:rPr>
            <w:noProof/>
            <w:webHidden/>
          </w:rPr>
        </w:r>
        <w:r w:rsidR="003C329F">
          <w:rPr>
            <w:noProof/>
            <w:webHidden/>
          </w:rPr>
          <w:fldChar w:fldCharType="separate"/>
        </w:r>
        <w:r w:rsidR="003C329F">
          <w:rPr>
            <w:noProof/>
            <w:webHidden/>
          </w:rPr>
          <w:t>23</w:t>
        </w:r>
        <w:r w:rsidR="003C329F">
          <w:rPr>
            <w:noProof/>
            <w:webHidden/>
          </w:rPr>
          <w:fldChar w:fldCharType="end"/>
        </w:r>
      </w:hyperlink>
    </w:p>
    <w:p w14:paraId="6E49536A" w14:textId="69FCE582" w:rsidR="003C329F" w:rsidRDefault="00547335">
      <w:pPr>
        <w:pStyle w:val="TJ3"/>
        <w:rPr>
          <w:rFonts w:asciiTheme="minorHAnsi" w:eastAsia="SimSun" w:hAnsiTheme="minorHAnsi" w:cstheme="minorBidi"/>
          <w:noProof/>
          <w:sz w:val="22"/>
          <w:szCs w:val="20"/>
          <w:lang w:val="hu-HU" w:eastAsia="zh-CN" w:bidi="hi-IN"/>
        </w:rPr>
      </w:pPr>
      <w:hyperlink w:anchor="_Toc49934275" w:history="1">
        <w:r w:rsidR="003C329F" w:rsidRPr="00CA27A3">
          <w:rPr>
            <w:rStyle w:val="Hiperhivatkozs"/>
            <w:noProof/>
          </w:rPr>
          <w:t>3.2.1.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line beginnings</w:t>
        </w:r>
        <w:r w:rsidR="003C329F">
          <w:rPr>
            <w:noProof/>
            <w:webHidden/>
          </w:rPr>
          <w:tab/>
        </w:r>
        <w:r w:rsidR="003C329F">
          <w:rPr>
            <w:noProof/>
            <w:webHidden/>
          </w:rPr>
          <w:fldChar w:fldCharType="begin"/>
        </w:r>
        <w:r w:rsidR="003C329F">
          <w:rPr>
            <w:noProof/>
            <w:webHidden/>
          </w:rPr>
          <w:instrText xml:space="preserve"> PAGEREF _Toc49934275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0E11EF7D" w14:textId="0511F3CF" w:rsidR="003C329F" w:rsidRDefault="00547335">
      <w:pPr>
        <w:pStyle w:val="TJ3"/>
        <w:rPr>
          <w:rFonts w:asciiTheme="minorHAnsi" w:eastAsia="SimSun" w:hAnsiTheme="minorHAnsi" w:cstheme="minorBidi"/>
          <w:noProof/>
          <w:sz w:val="22"/>
          <w:szCs w:val="20"/>
          <w:lang w:val="hu-HU" w:eastAsia="zh-CN" w:bidi="hi-IN"/>
        </w:rPr>
      </w:pPr>
      <w:hyperlink w:anchor="_Toc49934276" w:history="1">
        <w:r w:rsidR="003C329F" w:rsidRPr="00CA27A3">
          <w:rPr>
            <w:rStyle w:val="Hiperhivatkozs"/>
            <w:noProof/>
          </w:rPr>
          <w:t>3.2.2.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Numbering lines</w:t>
        </w:r>
        <w:r w:rsidR="003C329F">
          <w:rPr>
            <w:noProof/>
            <w:webHidden/>
          </w:rPr>
          <w:tab/>
        </w:r>
        <w:r w:rsidR="003C329F">
          <w:rPr>
            <w:noProof/>
            <w:webHidden/>
          </w:rPr>
          <w:fldChar w:fldCharType="begin"/>
        </w:r>
        <w:r w:rsidR="003C329F">
          <w:rPr>
            <w:noProof/>
            <w:webHidden/>
          </w:rPr>
          <w:instrText xml:space="preserve"> PAGEREF _Toc49934276 \h </w:instrText>
        </w:r>
        <w:r w:rsidR="003C329F">
          <w:rPr>
            <w:noProof/>
            <w:webHidden/>
          </w:rPr>
        </w:r>
        <w:r w:rsidR="003C329F">
          <w:rPr>
            <w:noProof/>
            <w:webHidden/>
          </w:rPr>
          <w:fldChar w:fldCharType="separate"/>
        </w:r>
        <w:r w:rsidR="003C329F">
          <w:rPr>
            <w:noProof/>
            <w:webHidden/>
          </w:rPr>
          <w:t>24</w:t>
        </w:r>
        <w:r w:rsidR="003C329F">
          <w:rPr>
            <w:noProof/>
            <w:webHidden/>
          </w:rPr>
          <w:fldChar w:fldCharType="end"/>
        </w:r>
      </w:hyperlink>
    </w:p>
    <w:p w14:paraId="611D4A20" w14:textId="0D0337C4" w:rsidR="003C329F" w:rsidRDefault="00547335">
      <w:pPr>
        <w:pStyle w:val="TJ3"/>
        <w:rPr>
          <w:rFonts w:asciiTheme="minorHAnsi" w:eastAsia="SimSun" w:hAnsiTheme="minorHAnsi" w:cstheme="minorBidi"/>
          <w:noProof/>
          <w:sz w:val="22"/>
          <w:szCs w:val="20"/>
          <w:lang w:val="hu-HU" w:eastAsia="zh-CN" w:bidi="hi-IN"/>
        </w:rPr>
      </w:pPr>
      <w:hyperlink w:anchor="_Toc49934277" w:history="1">
        <w:r w:rsidR="003C329F" w:rsidRPr="00CA27A3">
          <w:rPr>
            <w:rStyle w:val="Hiperhivatkozs"/>
            <w:noProof/>
          </w:rPr>
          <w:t>3.2.3.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line beginnings</w:t>
        </w:r>
        <w:r w:rsidR="003C329F">
          <w:rPr>
            <w:noProof/>
            <w:webHidden/>
          </w:rPr>
          <w:tab/>
        </w:r>
        <w:r w:rsidR="003C329F">
          <w:rPr>
            <w:noProof/>
            <w:webHidden/>
          </w:rPr>
          <w:fldChar w:fldCharType="begin"/>
        </w:r>
        <w:r w:rsidR="003C329F">
          <w:rPr>
            <w:noProof/>
            <w:webHidden/>
          </w:rPr>
          <w:instrText xml:space="preserve"> PAGEREF _Toc49934277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3BB1A4E9" w14:textId="60DE7086" w:rsidR="003C329F" w:rsidRDefault="00547335">
      <w:pPr>
        <w:pStyle w:val="TJ3"/>
        <w:rPr>
          <w:rFonts w:asciiTheme="minorHAnsi" w:eastAsia="SimSun" w:hAnsiTheme="minorHAnsi" w:cstheme="minorBidi"/>
          <w:noProof/>
          <w:sz w:val="22"/>
          <w:szCs w:val="20"/>
          <w:lang w:val="hu-HU" w:eastAsia="zh-CN" w:bidi="hi-IN"/>
        </w:rPr>
      </w:pPr>
      <w:hyperlink w:anchor="_Toc49934278" w:history="1">
        <w:r w:rsidR="003C329F" w:rsidRPr="00CA27A3">
          <w:rPr>
            <w:rStyle w:val="Hiperhivatkozs"/>
            <w:noProof/>
          </w:rPr>
          <w:t>3.2.4.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Line beginnings interrupting words</w:t>
        </w:r>
        <w:r w:rsidR="003C329F">
          <w:rPr>
            <w:noProof/>
            <w:webHidden/>
          </w:rPr>
          <w:tab/>
        </w:r>
        <w:r w:rsidR="003C329F">
          <w:rPr>
            <w:noProof/>
            <w:webHidden/>
          </w:rPr>
          <w:fldChar w:fldCharType="begin"/>
        </w:r>
        <w:r w:rsidR="003C329F">
          <w:rPr>
            <w:noProof/>
            <w:webHidden/>
          </w:rPr>
          <w:instrText xml:space="preserve"> PAGEREF _Toc49934278 \h </w:instrText>
        </w:r>
        <w:r w:rsidR="003C329F">
          <w:rPr>
            <w:noProof/>
            <w:webHidden/>
          </w:rPr>
        </w:r>
        <w:r w:rsidR="003C329F">
          <w:rPr>
            <w:noProof/>
            <w:webHidden/>
          </w:rPr>
          <w:fldChar w:fldCharType="separate"/>
        </w:r>
        <w:r w:rsidR="003C329F">
          <w:rPr>
            <w:noProof/>
            <w:webHidden/>
          </w:rPr>
          <w:t>25</w:t>
        </w:r>
        <w:r w:rsidR="003C329F">
          <w:rPr>
            <w:noProof/>
            <w:webHidden/>
          </w:rPr>
          <w:fldChar w:fldCharType="end"/>
        </w:r>
      </w:hyperlink>
    </w:p>
    <w:p w14:paraId="29105F14" w14:textId="7B77CF96" w:rsidR="003C329F" w:rsidRDefault="00547335">
      <w:pPr>
        <w:pStyle w:val="TJ2"/>
        <w:rPr>
          <w:rFonts w:asciiTheme="minorHAnsi" w:eastAsia="SimSun" w:hAnsiTheme="minorHAnsi" w:cstheme="minorBidi"/>
          <w:noProof/>
          <w:sz w:val="22"/>
          <w:szCs w:val="20"/>
          <w:lang w:val="hu-HU" w:eastAsia="zh-CN" w:bidi="hi-IN"/>
        </w:rPr>
      </w:pPr>
      <w:hyperlink w:anchor="_Toc49934279" w:history="1">
        <w:r w:rsidR="003C329F" w:rsidRPr="00CA27A3">
          <w:rPr>
            <w:rStyle w:val="Hiperhivatkozs"/>
            <w:noProof/>
          </w:rPr>
          <w:t>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Not-quite Partitions</w:t>
        </w:r>
        <w:r w:rsidR="003C329F">
          <w:rPr>
            <w:noProof/>
            <w:webHidden/>
          </w:rPr>
          <w:tab/>
        </w:r>
        <w:r w:rsidR="003C329F">
          <w:rPr>
            <w:noProof/>
            <w:webHidden/>
          </w:rPr>
          <w:fldChar w:fldCharType="begin"/>
        </w:r>
        <w:r w:rsidR="003C329F">
          <w:rPr>
            <w:noProof/>
            <w:webHidden/>
          </w:rPr>
          <w:instrText xml:space="preserve"> PAGEREF _Toc49934279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41C5356" w14:textId="2D387BE7" w:rsidR="003C329F" w:rsidRDefault="00547335">
      <w:pPr>
        <w:pStyle w:val="TJ3"/>
        <w:rPr>
          <w:rFonts w:asciiTheme="minorHAnsi" w:eastAsia="SimSun" w:hAnsiTheme="minorHAnsi" w:cstheme="minorBidi"/>
          <w:noProof/>
          <w:sz w:val="22"/>
          <w:szCs w:val="20"/>
          <w:lang w:val="hu-HU" w:eastAsia="zh-CN" w:bidi="hi-IN"/>
        </w:rPr>
      </w:pPr>
      <w:hyperlink w:anchor="_Toc49934280" w:history="1">
        <w:r w:rsidR="003C329F" w:rsidRPr="00CA27A3">
          <w:rPr>
            <w:rStyle w:val="Hiperhivatkozs"/>
            <w:noProof/>
          </w:rPr>
          <w:t>3.3.1.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Stuff in margins</w:t>
        </w:r>
        <w:r w:rsidR="003C329F">
          <w:rPr>
            <w:noProof/>
            <w:webHidden/>
          </w:rPr>
          <w:tab/>
        </w:r>
        <w:r w:rsidR="003C329F">
          <w:rPr>
            <w:noProof/>
            <w:webHidden/>
          </w:rPr>
          <w:fldChar w:fldCharType="begin"/>
        </w:r>
        <w:r w:rsidR="003C329F">
          <w:rPr>
            <w:noProof/>
            <w:webHidden/>
          </w:rPr>
          <w:instrText xml:space="preserve"> PAGEREF _Toc49934280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7DB5F89C" w14:textId="6E96C8FF" w:rsidR="003C329F" w:rsidRDefault="00547335">
      <w:pPr>
        <w:pStyle w:val="TJ3"/>
        <w:rPr>
          <w:rFonts w:asciiTheme="minorHAnsi" w:eastAsia="SimSun" w:hAnsiTheme="minorHAnsi" w:cstheme="minorBidi"/>
          <w:noProof/>
          <w:sz w:val="22"/>
          <w:szCs w:val="20"/>
          <w:lang w:val="hu-HU" w:eastAsia="zh-CN" w:bidi="hi-IN"/>
        </w:rPr>
      </w:pPr>
      <w:hyperlink w:anchor="_Toc49934281" w:history="1">
        <w:r w:rsidR="003C329F" w:rsidRPr="00CA27A3">
          <w:rPr>
            <w:rStyle w:val="Hiperhivatkozs"/>
            <w:noProof/>
          </w:rPr>
          <w:t>3.3.2.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Sectioning with space</w:t>
        </w:r>
        <w:r w:rsidR="003C329F">
          <w:rPr>
            <w:noProof/>
            <w:webHidden/>
          </w:rPr>
          <w:tab/>
        </w:r>
        <w:r w:rsidR="003C329F">
          <w:rPr>
            <w:noProof/>
            <w:webHidden/>
          </w:rPr>
          <w:fldChar w:fldCharType="begin"/>
        </w:r>
        <w:r w:rsidR="003C329F">
          <w:rPr>
            <w:noProof/>
            <w:webHidden/>
          </w:rPr>
          <w:instrText xml:space="preserve"> PAGEREF _Toc49934281 \h </w:instrText>
        </w:r>
        <w:r w:rsidR="003C329F">
          <w:rPr>
            <w:noProof/>
            <w:webHidden/>
          </w:rPr>
        </w:r>
        <w:r w:rsidR="003C329F">
          <w:rPr>
            <w:noProof/>
            <w:webHidden/>
          </w:rPr>
          <w:fldChar w:fldCharType="separate"/>
        </w:r>
        <w:r w:rsidR="003C329F">
          <w:rPr>
            <w:noProof/>
            <w:webHidden/>
          </w:rPr>
          <w:t>26</w:t>
        </w:r>
        <w:r w:rsidR="003C329F">
          <w:rPr>
            <w:noProof/>
            <w:webHidden/>
          </w:rPr>
          <w:fldChar w:fldCharType="end"/>
        </w:r>
      </w:hyperlink>
    </w:p>
    <w:p w14:paraId="490F67F1" w14:textId="61E79F3E" w:rsidR="003C329F" w:rsidRDefault="00547335">
      <w:pPr>
        <w:pStyle w:val="TJ3"/>
        <w:rPr>
          <w:rFonts w:asciiTheme="minorHAnsi" w:eastAsia="SimSun" w:hAnsiTheme="minorHAnsi" w:cstheme="minorBidi"/>
          <w:noProof/>
          <w:sz w:val="22"/>
          <w:szCs w:val="20"/>
          <w:lang w:val="hu-HU" w:eastAsia="zh-CN" w:bidi="hi-IN"/>
        </w:rPr>
      </w:pPr>
      <w:hyperlink w:anchor="_Toc49934282" w:history="1">
        <w:r w:rsidR="003C329F" w:rsidRPr="00CA27A3">
          <w:rPr>
            <w:rStyle w:val="Hiperhivatkozs"/>
            <w:noProof/>
          </w:rPr>
          <w:t>3.3.3.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opening sections (incipits)</w:t>
        </w:r>
        <w:r w:rsidR="003C329F">
          <w:rPr>
            <w:noProof/>
            <w:webHidden/>
          </w:rPr>
          <w:tab/>
        </w:r>
        <w:r w:rsidR="003C329F">
          <w:rPr>
            <w:noProof/>
            <w:webHidden/>
          </w:rPr>
          <w:fldChar w:fldCharType="begin"/>
        </w:r>
        <w:r w:rsidR="003C329F">
          <w:rPr>
            <w:noProof/>
            <w:webHidden/>
          </w:rPr>
          <w:instrText xml:space="preserve"> PAGEREF _Toc49934282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6F135859" w14:textId="6BCE06CE" w:rsidR="003C329F" w:rsidRDefault="00547335">
      <w:pPr>
        <w:pStyle w:val="TJ3"/>
        <w:rPr>
          <w:rFonts w:asciiTheme="minorHAnsi" w:eastAsia="SimSun" w:hAnsiTheme="minorHAnsi" w:cstheme="minorBidi"/>
          <w:noProof/>
          <w:sz w:val="22"/>
          <w:szCs w:val="20"/>
          <w:lang w:val="hu-HU" w:eastAsia="zh-CN" w:bidi="hi-IN"/>
        </w:rPr>
      </w:pPr>
      <w:hyperlink w:anchor="_Toc49934283" w:history="1">
        <w:r w:rsidR="003C329F" w:rsidRPr="00CA27A3">
          <w:rPr>
            <w:rStyle w:val="Hiperhivatkozs"/>
            <w:noProof/>
          </w:rPr>
          <w:t>3.3.4.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Spatially offset closing lines (colophons)</w:t>
        </w:r>
        <w:r w:rsidR="003C329F">
          <w:rPr>
            <w:noProof/>
            <w:webHidden/>
          </w:rPr>
          <w:tab/>
        </w:r>
        <w:r w:rsidR="003C329F">
          <w:rPr>
            <w:noProof/>
            <w:webHidden/>
          </w:rPr>
          <w:fldChar w:fldCharType="begin"/>
        </w:r>
        <w:r w:rsidR="003C329F">
          <w:rPr>
            <w:noProof/>
            <w:webHidden/>
          </w:rPr>
          <w:instrText xml:space="preserve"> PAGEREF _Toc49934283 \h </w:instrText>
        </w:r>
        <w:r w:rsidR="003C329F">
          <w:rPr>
            <w:noProof/>
            <w:webHidden/>
          </w:rPr>
        </w:r>
        <w:r w:rsidR="003C329F">
          <w:rPr>
            <w:noProof/>
            <w:webHidden/>
          </w:rPr>
          <w:fldChar w:fldCharType="separate"/>
        </w:r>
        <w:r w:rsidR="003C329F">
          <w:rPr>
            <w:noProof/>
            <w:webHidden/>
          </w:rPr>
          <w:t>27</w:t>
        </w:r>
        <w:r w:rsidR="003C329F">
          <w:rPr>
            <w:noProof/>
            <w:webHidden/>
          </w:rPr>
          <w:fldChar w:fldCharType="end"/>
        </w:r>
      </w:hyperlink>
    </w:p>
    <w:p w14:paraId="54313954" w14:textId="178EC626" w:rsidR="003C329F" w:rsidRDefault="00547335">
      <w:pPr>
        <w:pStyle w:val="TJ3"/>
        <w:rPr>
          <w:rFonts w:asciiTheme="minorHAnsi" w:eastAsia="SimSun" w:hAnsiTheme="minorHAnsi" w:cstheme="minorBidi"/>
          <w:noProof/>
          <w:sz w:val="22"/>
          <w:szCs w:val="20"/>
          <w:lang w:val="hu-HU" w:eastAsia="zh-CN" w:bidi="hi-IN"/>
        </w:rPr>
      </w:pPr>
      <w:hyperlink w:anchor="_Toc49934284" w:history="1">
        <w:r w:rsidR="003C329F" w:rsidRPr="00CA27A3">
          <w:rPr>
            <w:rStyle w:val="Hiperhivatkozs"/>
            <w:noProof/>
          </w:rPr>
          <w:t>3.3.5.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Pagination or foliation: “forme work”</w:t>
        </w:r>
        <w:r w:rsidR="003C329F">
          <w:rPr>
            <w:noProof/>
            <w:webHidden/>
          </w:rPr>
          <w:tab/>
        </w:r>
        <w:r w:rsidR="003C329F">
          <w:rPr>
            <w:noProof/>
            <w:webHidden/>
          </w:rPr>
          <w:fldChar w:fldCharType="begin"/>
        </w:r>
        <w:r w:rsidR="003C329F">
          <w:rPr>
            <w:noProof/>
            <w:webHidden/>
          </w:rPr>
          <w:instrText xml:space="preserve"> PAGEREF _Toc49934284 \h </w:instrText>
        </w:r>
        <w:r w:rsidR="003C329F">
          <w:rPr>
            <w:noProof/>
            <w:webHidden/>
          </w:rPr>
        </w:r>
        <w:r w:rsidR="003C329F">
          <w:rPr>
            <w:noProof/>
            <w:webHidden/>
          </w:rPr>
          <w:fldChar w:fldCharType="separate"/>
        </w:r>
        <w:r w:rsidR="003C329F">
          <w:rPr>
            <w:noProof/>
            <w:webHidden/>
          </w:rPr>
          <w:t>28</w:t>
        </w:r>
        <w:r w:rsidR="003C329F">
          <w:rPr>
            <w:noProof/>
            <w:webHidden/>
          </w:rPr>
          <w:fldChar w:fldCharType="end"/>
        </w:r>
      </w:hyperlink>
    </w:p>
    <w:p w14:paraId="7F713409" w14:textId="57607ECB" w:rsidR="003C329F" w:rsidRDefault="00547335">
      <w:pPr>
        <w:pStyle w:val="TJ2"/>
        <w:rPr>
          <w:rFonts w:asciiTheme="minorHAnsi" w:eastAsia="SimSun" w:hAnsiTheme="minorHAnsi" w:cstheme="minorBidi"/>
          <w:noProof/>
          <w:sz w:val="22"/>
          <w:szCs w:val="20"/>
          <w:lang w:val="hu-HU" w:eastAsia="zh-CN" w:bidi="hi-IN"/>
        </w:rPr>
      </w:pPr>
      <w:hyperlink w:anchor="_Toc49934285" w:history="1">
        <w:r w:rsidR="003C329F" w:rsidRPr="00CA27A3">
          <w:rPr>
            <w:rStyle w:val="Hiperhivatkozs"/>
            <w:noProof/>
          </w:rPr>
          <w:t>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Boxlike Partitions: Self-contained Zones</w:t>
        </w:r>
        <w:r w:rsidR="003C329F">
          <w:rPr>
            <w:noProof/>
            <w:webHidden/>
          </w:rPr>
          <w:tab/>
        </w:r>
        <w:r w:rsidR="003C329F">
          <w:rPr>
            <w:noProof/>
            <w:webHidden/>
          </w:rPr>
          <w:fldChar w:fldCharType="begin"/>
        </w:r>
        <w:r w:rsidR="003C329F">
          <w:rPr>
            <w:noProof/>
            <w:webHidden/>
          </w:rPr>
          <w:instrText xml:space="preserve"> PAGEREF _Toc49934285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34E64C62" w14:textId="665C7BE1" w:rsidR="003C329F" w:rsidRDefault="00547335">
      <w:pPr>
        <w:pStyle w:val="TJ3"/>
        <w:rPr>
          <w:rFonts w:asciiTheme="minorHAnsi" w:eastAsia="SimSun" w:hAnsiTheme="minorHAnsi" w:cstheme="minorBidi"/>
          <w:noProof/>
          <w:sz w:val="22"/>
          <w:szCs w:val="20"/>
          <w:lang w:val="hu-HU" w:eastAsia="zh-CN" w:bidi="hi-IN"/>
        </w:rPr>
      </w:pPr>
      <w:hyperlink w:anchor="_Toc49934286" w:history="1">
        <w:r w:rsidR="003C329F" w:rsidRPr="00CA27A3">
          <w:rPr>
            <w:rStyle w:val="Hiperhivatkozs"/>
            <w:noProof/>
          </w:rPr>
          <w:t>3.4.1.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_Toc49934286 \h </w:instrText>
        </w:r>
        <w:r w:rsidR="003C329F">
          <w:rPr>
            <w:noProof/>
            <w:webHidden/>
          </w:rPr>
        </w:r>
        <w:r w:rsidR="003C329F">
          <w:rPr>
            <w:noProof/>
            <w:webHidden/>
          </w:rPr>
          <w:fldChar w:fldCharType="separate"/>
        </w:r>
        <w:r w:rsidR="003C329F">
          <w:rPr>
            <w:noProof/>
            <w:webHidden/>
          </w:rPr>
          <w:t>29</w:t>
        </w:r>
        <w:r w:rsidR="003C329F">
          <w:rPr>
            <w:noProof/>
            <w:webHidden/>
          </w:rPr>
          <w:fldChar w:fldCharType="end"/>
        </w:r>
      </w:hyperlink>
    </w:p>
    <w:p w14:paraId="020D230C" w14:textId="583690C5" w:rsidR="003C329F" w:rsidRDefault="00547335">
      <w:pPr>
        <w:pStyle w:val="TJ3"/>
        <w:rPr>
          <w:rFonts w:asciiTheme="minorHAnsi" w:eastAsia="SimSun" w:hAnsiTheme="minorHAnsi" w:cstheme="minorBidi"/>
          <w:noProof/>
          <w:sz w:val="22"/>
          <w:szCs w:val="20"/>
          <w:lang w:val="hu-HU" w:eastAsia="zh-CN" w:bidi="hi-IN"/>
        </w:rPr>
      </w:pPr>
      <w:hyperlink w:anchor="_Toc49934287" w:history="1">
        <w:r w:rsidR="003C329F" w:rsidRPr="00CA27A3">
          <w:rPr>
            <w:rStyle w:val="Hiperhivatkozs"/>
            <w:noProof/>
          </w:rPr>
          <w:t>3.4.2.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boxlike partitions</w:t>
        </w:r>
        <w:r w:rsidR="003C329F">
          <w:rPr>
            <w:noProof/>
            <w:webHidden/>
          </w:rPr>
          <w:tab/>
        </w:r>
        <w:r w:rsidR="003C329F">
          <w:rPr>
            <w:noProof/>
            <w:webHidden/>
          </w:rPr>
          <w:fldChar w:fldCharType="begin"/>
        </w:r>
        <w:r w:rsidR="003C329F">
          <w:rPr>
            <w:noProof/>
            <w:webHidden/>
          </w:rPr>
          <w:instrText xml:space="preserve"> PAGEREF _Toc49934287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4D0635DC" w14:textId="141B83BB" w:rsidR="003C329F" w:rsidRDefault="00547335">
      <w:pPr>
        <w:pStyle w:val="TJ3"/>
        <w:rPr>
          <w:rFonts w:asciiTheme="minorHAnsi" w:eastAsia="SimSun" w:hAnsiTheme="minorHAnsi" w:cstheme="minorBidi"/>
          <w:noProof/>
          <w:sz w:val="22"/>
          <w:szCs w:val="20"/>
          <w:lang w:val="hu-HU" w:eastAsia="zh-CN" w:bidi="hi-IN"/>
        </w:rPr>
      </w:pPr>
      <w:hyperlink w:anchor="_Toc49934288" w:history="1">
        <w:r w:rsidR="003C329F" w:rsidRPr="00CA27A3">
          <w:rPr>
            <w:rStyle w:val="Hiperhivatkozs"/>
            <w:noProof/>
          </w:rPr>
          <w:t>3.4.3.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identification: subtype, number and headers</w:t>
        </w:r>
        <w:r w:rsidR="003C329F">
          <w:rPr>
            <w:noProof/>
            <w:webHidden/>
          </w:rPr>
          <w:tab/>
        </w:r>
        <w:r w:rsidR="003C329F">
          <w:rPr>
            <w:noProof/>
            <w:webHidden/>
          </w:rPr>
          <w:fldChar w:fldCharType="begin"/>
        </w:r>
        <w:r w:rsidR="003C329F">
          <w:rPr>
            <w:noProof/>
            <w:webHidden/>
          </w:rPr>
          <w:instrText xml:space="preserve"> PAGEREF _Toc49934288 \h </w:instrText>
        </w:r>
        <w:r w:rsidR="003C329F">
          <w:rPr>
            <w:noProof/>
            <w:webHidden/>
          </w:rPr>
        </w:r>
        <w:r w:rsidR="003C329F">
          <w:rPr>
            <w:noProof/>
            <w:webHidden/>
          </w:rPr>
          <w:fldChar w:fldCharType="separate"/>
        </w:r>
        <w:r w:rsidR="003C329F">
          <w:rPr>
            <w:noProof/>
            <w:webHidden/>
          </w:rPr>
          <w:t>30</w:t>
        </w:r>
        <w:r w:rsidR="003C329F">
          <w:rPr>
            <w:noProof/>
            <w:webHidden/>
          </w:rPr>
          <w:fldChar w:fldCharType="end"/>
        </w:r>
      </w:hyperlink>
    </w:p>
    <w:p w14:paraId="024D231A" w14:textId="41DD65AA" w:rsidR="003C329F" w:rsidRDefault="00547335">
      <w:pPr>
        <w:pStyle w:val="TJ3"/>
        <w:rPr>
          <w:rFonts w:asciiTheme="minorHAnsi" w:eastAsia="SimSun" w:hAnsiTheme="minorHAnsi" w:cstheme="minorBidi"/>
          <w:noProof/>
          <w:sz w:val="22"/>
          <w:szCs w:val="20"/>
          <w:lang w:val="hu-HU" w:eastAsia="zh-CN" w:bidi="hi-IN"/>
        </w:rPr>
      </w:pPr>
      <w:hyperlink w:anchor="_Toc49934289" w:history="1">
        <w:r w:rsidR="003C329F" w:rsidRPr="00CA27A3">
          <w:rPr>
            <w:rStyle w:val="Hiperhivatkozs"/>
            <w:noProof/>
          </w:rPr>
          <w:t>3.4.4.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textparts</w:t>
        </w:r>
        <w:r w:rsidR="003C329F">
          <w:rPr>
            <w:noProof/>
            <w:webHidden/>
          </w:rPr>
          <w:tab/>
        </w:r>
        <w:r w:rsidR="003C329F">
          <w:rPr>
            <w:noProof/>
            <w:webHidden/>
          </w:rPr>
          <w:fldChar w:fldCharType="begin"/>
        </w:r>
        <w:r w:rsidR="003C329F">
          <w:rPr>
            <w:noProof/>
            <w:webHidden/>
          </w:rPr>
          <w:instrText xml:space="preserve"> PAGEREF _Toc49934289 \h </w:instrText>
        </w:r>
        <w:r w:rsidR="003C329F">
          <w:rPr>
            <w:noProof/>
            <w:webHidden/>
          </w:rPr>
        </w:r>
        <w:r w:rsidR="003C329F">
          <w:rPr>
            <w:noProof/>
            <w:webHidden/>
          </w:rPr>
          <w:fldChar w:fldCharType="separate"/>
        </w:r>
        <w:r w:rsidR="003C329F">
          <w:rPr>
            <w:noProof/>
            <w:webHidden/>
          </w:rPr>
          <w:t>32</w:t>
        </w:r>
        <w:r w:rsidR="003C329F">
          <w:rPr>
            <w:noProof/>
            <w:webHidden/>
          </w:rPr>
          <w:fldChar w:fldCharType="end"/>
        </w:r>
      </w:hyperlink>
    </w:p>
    <w:p w14:paraId="64484F52" w14:textId="1CE7C380" w:rsidR="003C329F" w:rsidRDefault="00547335">
      <w:pPr>
        <w:pStyle w:val="TJ3"/>
        <w:rPr>
          <w:rFonts w:asciiTheme="minorHAnsi" w:eastAsia="SimSun" w:hAnsiTheme="minorHAnsi" w:cstheme="minorBidi"/>
          <w:noProof/>
          <w:sz w:val="22"/>
          <w:szCs w:val="20"/>
          <w:lang w:val="hu-HU" w:eastAsia="zh-CN" w:bidi="hi-IN"/>
        </w:rPr>
      </w:pPr>
      <w:hyperlink w:anchor="_Toc49934290" w:history="1">
        <w:r w:rsidR="003C329F" w:rsidRPr="00CA27A3">
          <w:rPr>
            <w:rStyle w:val="Hiperhivatkozs"/>
            <w:noProof/>
          </w:rPr>
          <w:t>3.4.5.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boxlike partitions</w:t>
        </w:r>
        <w:r w:rsidR="003C329F">
          <w:rPr>
            <w:noProof/>
            <w:webHidden/>
          </w:rPr>
          <w:tab/>
        </w:r>
        <w:r w:rsidR="003C329F">
          <w:rPr>
            <w:noProof/>
            <w:webHidden/>
          </w:rPr>
          <w:fldChar w:fldCharType="begin"/>
        </w:r>
        <w:r w:rsidR="003C329F">
          <w:rPr>
            <w:noProof/>
            <w:webHidden/>
          </w:rPr>
          <w:instrText xml:space="preserve"> PAGEREF _Toc49934290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517E371" w14:textId="0B769631" w:rsidR="003C329F" w:rsidRDefault="00547335">
      <w:pPr>
        <w:pStyle w:val="TJ2"/>
        <w:rPr>
          <w:rFonts w:asciiTheme="minorHAnsi" w:eastAsia="SimSun" w:hAnsiTheme="minorHAnsi" w:cstheme="minorBidi"/>
          <w:noProof/>
          <w:sz w:val="22"/>
          <w:szCs w:val="20"/>
          <w:lang w:val="hu-HU" w:eastAsia="zh-CN" w:bidi="hi-IN"/>
        </w:rPr>
      </w:pPr>
      <w:hyperlink w:anchor="_Toc49934291" w:history="1">
        <w:r w:rsidR="003C329F" w:rsidRPr="00CA27A3">
          <w:rPr>
            <w:rStyle w:val="Hiperhivatkozs"/>
            <w:noProof/>
          </w:rPr>
          <w:t>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Pagelike Partitions: Text Flows through Successive Zones</w:t>
        </w:r>
        <w:r w:rsidR="003C329F">
          <w:rPr>
            <w:noProof/>
            <w:webHidden/>
          </w:rPr>
          <w:tab/>
        </w:r>
        <w:r w:rsidR="003C329F">
          <w:rPr>
            <w:noProof/>
            <w:webHidden/>
          </w:rPr>
          <w:fldChar w:fldCharType="begin"/>
        </w:r>
        <w:r w:rsidR="003C329F">
          <w:rPr>
            <w:noProof/>
            <w:webHidden/>
          </w:rPr>
          <w:instrText xml:space="preserve"> PAGEREF _Toc49934291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407D510C" w14:textId="7786D67D" w:rsidR="003C329F" w:rsidRDefault="00547335">
      <w:pPr>
        <w:pStyle w:val="TJ3"/>
        <w:rPr>
          <w:rFonts w:asciiTheme="minorHAnsi" w:eastAsia="SimSun" w:hAnsiTheme="minorHAnsi" w:cstheme="minorBidi"/>
          <w:noProof/>
          <w:sz w:val="22"/>
          <w:szCs w:val="20"/>
          <w:lang w:val="hu-HU" w:eastAsia="zh-CN" w:bidi="hi-IN"/>
        </w:rPr>
      </w:pPr>
      <w:hyperlink w:anchor="_Toc49934292" w:history="1">
        <w:r w:rsidR="003C329F" w:rsidRPr="00CA27A3">
          <w:rPr>
            <w:rStyle w:val="Hiperhivatkozs"/>
            <w:noProof/>
          </w:rPr>
          <w:t>3.5.1.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_Toc49934292 \h </w:instrText>
        </w:r>
        <w:r w:rsidR="003C329F">
          <w:rPr>
            <w:noProof/>
            <w:webHidden/>
          </w:rPr>
        </w:r>
        <w:r w:rsidR="003C329F">
          <w:rPr>
            <w:noProof/>
            <w:webHidden/>
          </w:rPr>
          <w:fldChar w:fldCharType="separate"/>
        </w:r>
        <w:r w:rsidR="003C329F">
          <w:rPr>
            <w:noProof/>
            <w:webHidden/>
          </w:rPr>
          <w:t>33</w:t>
        </w:r>
        <w:r w:rsidR="003C329F">
          <w:rPr>
            <w:noProof/>
            <w:webHidden/>
          </w:rPr>
          <w:fldChar w:fldCharType="end"/>
        </w:r>
      </w:hyperlink>
    </w:p>
    <w:p w14:paraId="229B21E3" w14:textId="30066DA0" w:rsidR="003C329F" w:rsidRDefault="00547335">
      <w:pPr>
        <w:pStyle w:val="TJ3"/>
        <w:rPr>
          <w:rFonts w:asciiTheme="minorHAnsi" w:eastAsia="SimSun" w:hAnsiTheme="minorHAnsi" w:cstheme="minorBidi"/>
          <w:noProof/>
          <w:sz w:val="22"/>
          <w:szCs w:val="20"/>
          <w:lang w:val="hu-HU" w:eastAsia="zh-CN" w:bidi="hi-IN"/>
        </w:rPr>
      </w:pPr>
      <w:hyperlink w:anchor="_Toc49934293" w:history="1">
        <w:r w:rsidR="003C329F" w:rsidRPr="00CA27A3">
          <w:rPr>
            <w:rStyle w:val="Hiperhivatkozs"/>
            <w:noProof/>
          </w:rPr>
          <w:t>3.5.2.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Genuine pages</w:t>
        </w:r>
        <w:r w:rsidR="003C329F">
          <w:rPr>
            <w:noProof/>
            <w:webHidden/>
          </w:rPr>
          <w:tab/>
        </w:r>
        <w:r w:rsidR="003C329F">
          <w:rPr>
            <w:noProof/>
            <w:webHidden/>
          </w:rPr>
          <w:fldChar w:fldCharType="begin"/>
        </w:r>
        <w:r w:rsidR="003C329F">
          <w:rPr>
            <w:noProof/>
            <w:webHidden/>
          </w:rPr>
          <w:instrText xml:space="preserve"> PAGEREF _Toc49934293 \h </w:instrText>
        </w:r>
        <w:r w:rsidR="003C329F">
          <w:rPr>
            <w:noProof/>
            <w:webHidden/>
          </w:rPr>
        </w:r>
        <w:r w:rsidR="003C329F">
          <w:rPr>
            <w:noProof/>
            <w:webHidden/>
          </w:rPr>
          <w:fldChar w:fldCharType="separate"/>
        </w:r>
        <w:r w:rsidR="003C329F">
          <w:rPr>
            <w:noProof/>
            <w:webHidden/>
          </w:rPr>
          <w:t>34</w:t>
        </w:r>
        <w:r w:rsidR="003C329F">
          <w:rPr>
            <w:noProof/>
            <w:webHidden/>
          </w:rPr>
          <w:fldChar w:fldCharType="end"/>
        </w:r>
      </w:hyperlink>
    </w:p>
    <w:p w14:paraId="346FC3DA" w14:textId="3EF40798" w:rsidR="003C329F" w:rsidRDefault="00547335">
      <w:pPr>
        <w:pStyle w:val="TJ3"/>
        <w:rPr>
          <w:rFonts w:asciiTheme="minorHAnsi" w:eastAsia="SimSun" w:hAnsiTheme="minorHAnsi" w:cstheme="minorBidi"/>
          <w:noProof/>
          <w:sz w:val="22"/>
          <w:szCs w:val="20"/>
          <w:lang w:val="hu-HU" w:eastAsia="zh-CN" w:bidi="hi-IN"/>
        </w:rPr>
      </w:pPr>
      <w:hyperlink w:anchor="_Toc49934294" w:history="1">
        <w:r w:rsidR="003C329F" w:rsidRPr="00CA27A3">
          <w:rPr>
            <w:rStyle w:val="Hiperhivatkozs"/>
            <w:noProof/>
          </w:rPr>
          <w:t>3.5.3.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Other pagelike zones</w:t>
        </w:r>
        <w:r w:rsidR="003C329F">
          <w:rPr>
            <w:noProof/>
            <w:webHidden/>
          </w:rPr>
          <w:tab/>
        </w:r>
        <w:r w:rsidR="003C329F">
          <w:rPr>
            <w:noProof/>
            <w:webHidden/>
          </w:rPr>
          <w:fldChar w:fldCharType="begin"/>
        </w:r>
        <w:r w:rsidR="003C329F">
          <w:rPr>
            <w:noProof/>
            <w:webHidden/>
          </w:rPr>
          <w:instrText xml:space="preserve"> PAGEREF _Toc49934294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3EB9597D" w14:textId="5BF23705" w:rsidR="003C329F" w:rsidRDefault="00547335">
      <w:pPr>
        <w:pStyle w:val="TJ3"/>
        <w:rPr>
          <w:rFonts w:asciiTheme="minorHAnsi" w:eastAsia="SimSun" w:hAnsiTheme="minorHAnsi" w:cstheme="minorBidi"/>
          <w:noProof/>
          <w:sz w:val="22"/>
          <w:szCs w:val="20"/>
          <w:lang w:val="hu-HU" w:eastAsia="zh-CN" w:bidi="hi-IN"/>
        </w:rPr>
      </w:pPr>
      <w:hyperlink w:anchor="_Toc49934295" w:history="1">
        <w:r w:rsidR="003C329F" w:rsidRPr="00CA27A3">
          <w:rPr>
            <w:rStyle w:val="Hiperhivatkozs"/>
            <w:noProof/>
          </w:rPr>
          <w:t>3.5.4.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Zone identification: unit, number and label</w:t>
        </w:r>
        <w:r w:rsidR="003C329F">
          <w:rPr>
            <w:noProof/>
            <w:webHidden/>
          </w:rPr>
          <w:tab/>
        </w:r>
        <w:r w:rsidR="003C329F">
          <w:rPr>
            <w:noProof/>
            <w:webHidden/>
          </w:rPr>
          <w:fldChar w:fldCharType="begin"/>
        </w:r>
        <w:r w:rsidR="003C329F">
          <w:rPr>
            <w:noProof/>
            <w:webHidden/>
          </w:rPr>
          <w:instrText xml:space="preserve"> PAGEREF _Toc49934295 \h </w:instrText>
        </w:r>
        <w:r w:rsidR="003C329F">
          <w:rPr>
            <w:noProof/>
            <w:webHidden/>
          </w:rPr>
        </w:r>
        <w:r w:rsidR="003C329F">
          <w:rPr>
            <w:noProof/>
            <w:webHidden/>
          </w:rPr>
          <w:fldChar w:fldCharType="separate"/>
        </w:r>
        <w:r w:rsidR="003C329F">
          <w:rPr>
            <w:noProof/>
            <w:webHidden/>
          </w:rPr>
          <w:t>35</w:t>
        </w:r>
        <w:r w:rsidR="003C329F">
          <w:rPr>
            <w:noProof/>
            <w:webHidden/>
          </w:rPr>
          <w:fldChar w:fldCharType="end"/>
        </w:r>
      </w:hyperlink>
    </w:p>
    <w:p w14:paraId="67AADB56" w14:textId="5A8FF06F" w:rsidR="003C329F" w:rsidRDefault="00547335">
      <w:pPr>
        <w:pStyle w:val="TJ3"/>
        <w:rPr>
          <w:rFonts w:asciiTheme="minorHAnsi" w:eastAsia="SimSun" w:hAnsiTheme="minorHAnsi" w:cstheme="minorBidi"/>
          <w:noProof/>
          <w:sz w:val="22"/>
          <w:szCs w:val="20"/>
          <w:lang w:val="hu-HU" w:eastAsia="zh-CN" w:bidi="hi-IN"/>
        </w:rPr>
      </w:pPr>
      <w:hyperlink w:anchor="_Toc49934296" w:history="1">
        <w:r w:rsidR="003C329F" w:rsidRPr="00CA27A3">
          <w:rPr>
            <w:rStyle w:val="Hiperhivatkozs"/>
            <w:noProof/>
          </w:rPr>
          <w:t>3.5.5.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Placement of page and zone beginnings</w:t>
        </w:r>
        <w:r w:rsidR="003C329F">
          <w:rPr>
            <w:noProof/>
            <w:webHidden/>
          </w:rPr>
          <w:tab/>
        </w:r>
        <w:r w:rsidR="003C329F">
          <w:rPr>
            <w:noProof/>
            <w:webHidden/>
          </w:rPr>
          <w:fldChar w:fldCharType="begin"/>
        </w:r>
        <w:r w:rsidR="003C329F">
          <w:rPr>
            <w:noProof/>
            <w:webHidden/>
          </w:rPr>
          <w:instrText xml:space="preserve"> PAGEREF _Toc49934296 \h </w:instrText>
        </w:r>
        <w:r w:rsidR="003C329F">
          <w:rPr>
            <w:noProof/>
            <w:webHidden/>
          </w:rPr>
        </w:r>
        <w:r w:rsidR="003C329F">
          <w:rPr>
            <w:noProof/>
            <w:webHidden/>
          </w:rPr>
          <w:fldChar w:fldCharType="separate"/>
        </w:r>
        <w:r w:rsidR="003C329F">
          <w:rPr>
            <w:noProof/>
            <w:webHidden/>
          </w:rPr>
          <w:t>36</w:t>
        </w:r>
        <w:r w:rsidR="003C329F">
          <w:rPr>
            <w:noProof/>
            <w:webHidden/>
          </w:rPr>
          <w:fldChar w:fldCharType="end"/>
        </w:r>
      </w:hyperlink>
    </w:p>
    <w:p w14:paraId="20AD64A9" w14:textId="5F3E69BF" w:rsidR="003C329F" w:rsidRDefault="00547335">
      <w:pPr>
        <w:pStyle w:val="TJ3"/>
        <w:rPr>
          <w:rFonts w:asciiTheme="minorHAnsi" w:eastAsia="SimSun" w:hAnsiTheme="minorHAnsi" w:cstheme="minorBidi"/>
          <w:noProof/>
          <w:sz w:val="22"/>
          <w:szCs w:val="20"/>
          <w:lang w:val="hu-HU" w:eastAsia="zh-CN" w:bidi="hi-IN"/>
        </w:rPr>
      </w:pPr>
      <w:hyperlink w:anchor="_Toc49934297" w:history="1">
        <w:r w:rsidR="003C329F" w:rsidRPr="00CA27A3">
          <w:rPr>
            <w:rStyle w:val="Hiperhivatkozs"/>
            <w:noProof/>
          </w:rPr>
          <w:t>3.5.6.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Numbered elements in pagelike partitions</w:t>
        </w:r>
        <w:r w:rsidR="003C329F">
          <w:rPr>
            <w:noProof/>
            <w:webHidden/>
          </w:rPr>
          <w:tab/>
        </w:r>
        <w:r w:rsidR="003C329F">
          <w:rPr>
            <w:noProof/>
            <w:webHidden/>
          </w:rPr>
          <w:fldChar w:fldCharType="begin"/>
        </w:r>
        <w:r w:rsidR="003C329F">
          <w:rPr>
            <w:noProof/>
            <w:webHidden/>
          </w:rPr>
          <w:instrText xml:space="preserve"> PAGEREF _Toc49934297 \h </w:instrText>
        </w:r>
        <w:r w:rsidR="003C329F">
          <w:rPr>
            <w:noProof/>
            <w:webHidden/>
          </w:rPr>
        </w:r>
        <w:r w:rsidR="003C329F">
          <w:rPr>
            <w:noProof/>
            <w:webHidden/>
          </w:rPr>
          <w:fldChar w:fldCharType="separate"/>
        </w:r>
        <w:r w:rsidR="003C329F">
          <w:rPr>
            <w:noProof/>
            <w:webHidden/>
          </w:rPr>
          <w:t>37</w:t>
        </w:r>
        <w:r w:rsidR="003C329F">
          <w:rPr>
            <w:noProof/>
            <w:webHidden/>
          </w:rPr>
          <w:fldChar w:fldCharType="end"/>
        </w:r>
      </w:hyperlink>
    </w:p>
    <w:p w14:paraId="36FB68E2" w14:textId="0B02B218" w:rsidR="003C329F" w:rsidRDefault="00547335">
      <w:pPr>
        <w:pStyle w:val="TJ3"/>
        <w:rPr>
          <w:rFonts w:asciiTheme="minorHAnsi" w:eastAsia="SimSun" w:hAnsiTheme="minorHAnsi" w:cstheme="minorBidi"/>
          <w:noProof/>
          <w:sz w:val="22"/>
          <w:szCs w:val="20"/>
          <w:lang w:val="hu-HU" w:eastAsia="zh-CN" w:bidi="hi-IN"/>
        </w:rPr>
      </w:pPr>
      <w:hyperlink w:anchor="_Toc49934298" w:history="1">
        <w:r w:rsidR="003C329F" w:rsidRPr="00CA27A3">
          <w:rPr>
            <w:rStyle w:val="Hiperhivatkozs"/>
            <w:noProof/>
          </w:rPr>
          <w:t>3.5.7.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pagelike partitions</w:t>
        </w:r>
        <w:r w:rsidR="003C329F">
          <w:rPr>
            <w:noProof/>
            <w:webHidden/>
          </w:rPr>
          <w:tab/>
        </w:r>
        <w:r w:rsidR="003C329F">
          <w:rPr>
            <w:noProof/>
            <w:webHidden/>
          </w:rPr>
          <w:fldChar w:fldCharType="begin"/>
        </w:r>
        <w:r w:rsidR="003C329F">
          <w:rPr>
            <w:noProof/>
            <w:webHidden/>
          </w:rPr>
          <w:instrText xml:space="preserve"> PAGEREF _Toc49934298 \h </w:instrText>
        </w:r>
        <w:r w:rsidR="003C329F">
          <w:rPr>
            <w:noProof/>
            <w:webHidden/>
          </w:rPr>
        </w:r>
        <w:r w:rsidR="003C329F">
          <w:rPr>
            <w:noProof/>
            <w:webHidden/>
          </w:rPr>
          <w:fldChar w:fldCharType="separate"/>
        </w:r>
        <w:r w:rsidR="003C329F">
          <w:rPr>
            <w:noProof/>
            <w:webHidden/>
          </w:rPr>
          <w:t>38</w:t>
        </w:r>
        <w:r w:rsidR="003C329F">
          <w:rPr>
            <w:noProof/>
            <w:webHidden/>
          </w:rPr>
          <w:fldChar w:fldCharType="end"/>
        </w:r>
      </w:hyperlink>
    </w:p>
    <w:p w14:paraId="65F3767F" w14:textId="203699B1" w:rsidR="003C329F" w:rsidRDefault="00547335">
      <w:pPr>
        <w:pStyle w:val="TJ2"/>
        <w:rPr>
          <w:rFonts w:asciiTheme="minorHAnsi" w:eastAsia="SimSun" w:hAnsiTheme="minorHAnsi" w:cstheme="minorBidi"/>
          <w:noProof/>
          <w:sz w:val="22"/>
          <w:szCs w:val="20"/>
          <w:lang w:val="hu-HU" w:eastAsia="zh-CN" w:bidi="hi-IN"/>
        </w:rPr>
      </w:pPr>
      <w:hyperlink w:anchor="_Toc49934299" w:history="1">
        <w:r w:rsidR="003C329F" w:rsidRPr="00CA27A3">
          <w:rPr>
            <w:rStyle w:val="Hiperhivatkozs"/>
            <w:noProof/>
          </w:rPr>
          <w:t>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Text Runs Across Contiguous Zones</w:t>
        </w:r>
        <w:r w:rsidR="003C329F">
          <w:rPr>
            <w:noProof/>
            <w:webHidden/>
          </w:rPr>
          <w:tab/>
        </w:r>
        <w:r w:rsidR="003C329F">
          <w:rPr>
            <w:noProof/>
            <w:webHidden/>
          </w:rPr>
          <w:fldChar w:fldCharType="begin"/>
        </w:r>
        <w:r w:rsidR="003C329F">
          <w:rPr>
            <w:noProof/>
            <w:webHidden/>
          </w:rPr>
          <w:instrText xml:space="preserve"> PAGEREF _Toc49934299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4815E284" w14:textId="055D92DE" w:rsidR="003C329F" w:rsidRDefault="00547335">
      <w:pPr>
        <w:pStyle w:val="TJ3"/>
        <w:rPr>
          <w:rFonts w:asciiTheme="minorHAnsi" w:eastAsia="SimSun" w:hAnsiTheme="minorHAnsi" w:cstheme="minorBidi"/>
          <w:noProof/>
          <w:sz w:val="22"/>
          <w:szCs w:val="20"/>
          <w:lang w:val="hu-HU" w:eastAsia="zh-CN" w:bidi="hi-IN"/>
        </w:rPr>
      </w:pPr>
      <w:hyperlink w:anchor="_Toc49934300" w:history="1">
        <w:r w:rsidR="003C329F" w:rsidRPr="00CA27A3">
          <w:rPr>
            <w:rStyle w:val="Hiperhivatkozs"/>
            <w:noProof/>
          </w:rPr>
          <w:t>3.6.1.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_Toc49934300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0A9FCFE0" w14:textId="2FDA7C5C" w:rsidR="003C329F" w:rsidRDefault="00547335">
      <w:pPr>
        <w:pStyle w:val="TJ3"/>
        <w:rPr>
          <w:rFonts w:asciiTheme="minorHAnsi" w:eastAsia="SimSun" w:hAnsiTheme="minorHAnsi" w:cstheme="minorBidi"/>
          <w:noProof/>
          <w:sz w:val="22"/>
          <w:szCs w:val="20"/>
          <w:lang w:val="hu-HU" w:eastAsia="zh-CN" w:bidi="hi-IN"/>
        </w:rPr>
      </w:pPr>
      <w:hyperlink w:anchor="_Toc49934301" w:history="1">
        <w:r w:rsidR="003C329F" w:rsidRPr="00CA27A3">
          <w:rPr>
            <w:rStyle w:val="Hiperhivatkozs"/>
            <w:noProof/>
          </w:rPr>
          <w:t>3.6.2.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gridlike partitions</w:t>
        </w:r>
        <w:r w:rsidR="003C329F">
          <w:rPr>
            <w:noProof/>
            <w:webHidden/>
          </w:rPr>
          <w:tab/>
        </w:r>
        <w:r w:rsidR="003C329F">
          <w:rPr>
            <w:noProof/>
            <w:webHidden/>
          </w:rPr>
          <w:fldChar w:fldCharType="begin"/>
        </w:r>
        <w:r w:rsidR="003C329F">
          <w:rPr>
            <w:noProof/>
            <w:webHidden/>
          </w:rPr>
          <w:instrText xml:space="preserve"> PAGEREF _Toc49934301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FF689C3" w14:textId="1E5760D7" w:rsidR="003C329F" w:rsidRDefault="00547335">
      <w:pPr>
        <w:pStyle w:val="TJ3"/>
        <w:rPr>
          <w:rFonts w:asciiTheme="minorHAnsi" w:eastAsia="SimSun" w:hAnsiTheme="minorHAnsi" w:cstheme="minorBidi"/>
          <w:noProof/>
          <w:sz w:val="22"/>
          <w:szCs w:val="20"/>
          <w:lang w:val="hu-HU" w:eastAsia="zh-CN" w:bidi="hi-IN"/>
        </w:rPr>
      </w:pPr>
      <w:hyperlink w:anchor="_Toc49934302" w:history="1">
        <w:r w:rsidR="003C329F" w:rsidRPr="00CA27A3">
          <w:rPr>
            <w:rStyle w:val="Hiperhivatkozs"/>
            <w:noProof/>
          </w:rPr>
          <w:t>3.6.3.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milestone identification: unit and number</w:t>
        </w:r>
        <w:r w:rsidR="003C329F">
          <w:rPr>
            <w:noProof/>
            <w:webHidden/>
          </w:rPr>
          <w:tab/>
        </w:r>
        <w:r w:rsidR="003C329F">
          <w:rPr>
            <w:noProof/>
            <w:webHidden/>
          </w:rPr>
          <w:fldChar w:fldCharType="begin"/>
        </w:r>
        <w:r w:rsidR="003C329F">
          <w:rPr>
            <w:noProof/>
            <w:webHidden/>
          </w:rPr>
          <w:instrText xml:space="preserve"> PAGEREF _Toc49934302 \h </w:instrText>
        </w:r>
        <w:r w:rsidR="003C329F">
          <w:rPr>
            <w:noProof/>
            <w:webHidden/>
          </w:rPr>
        </w:r>
        <w:r w:rsidR="003C329F">
          <w:rPr>
            <w:noProof/>
            <w:webHidden/>
          </w:rPr>
          <w:fldChar w:fldCharType="separate"/>
        </w:r>
        <w:r w:rsidR="003C329F">
          <w:rPr>
            <w:noProof/>
            <w:webHidden/>
          </w:rPr>
          <w:t>39</w:t>
        </w:r>
        <w:r w:rsidR="003C329F">
          <w:rPr>
            <w:noProof/>
            <w:webHidden/>
          </w:rPr>
          <w:fldChar w:fldCharType="end"/>
        </w:r>
      </w:hyperlink>
    </w:p>
    <w:p w14:paraId="200FB8F6" w14:textId="591510B7" w:rsidR="003C329F" w:rsidRDefault="00547335">
      <w:pPr>
        <w:pStyle w:val="TJ3"/>
        <w:rPr>
          <w:rFonts w:asciiTheme="minorHAnsi" w:eastAsia="SimSun" w:hAnsiTheme="minorHAnsi" w:cstheme="minorBidi"/>
          <w:noProof/>
          <w:sz w:val="22"/>
          <w:szCs w:val="20"/>
          <w:lang w:val="hu-HU" w:eastAsia="zh-CN" w:bidi="hi-IN"/>
        </w:rPr>
      </w:pPr>
      <w:hyperlink w:anchor="_Toc49934303" w:history="1">
        <w:r w:rsidR="003C329F" w:rsidRPr="00CA27A3">
          <w:rPr>
            <w:rStyle w:val="Hiperhivatkozs"/>
            <w:noProof/>
          </w:rPr>
          <w:t>3.6.4.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Gridlike partitions interrupting words</w:t>
        </w:r>
        <w:r w:rsidR="003C329F">
          <w:rPr>
            <w:noProof/>
            <w:webHidden/>
          </w:rPr>
          <w:tab/>
        </w:r>
        <w:r w:rsidR="003C329F">
          <w:rPr>
            <w:noProof/>
            <w:webHidden/>
          </w:rPr>
          <w:fldChar w:fldCharType="begin"/>
        </w:r>
        <w:r w:rsidR="003C329F">
          <w:rPr>
            <w:noProof/>
            <w:webHidden/>
          </w:rPr>
          <w:instrText xml:space="preserve"> PAGEREF _Toc49934303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163774E9" w14:textId="358B4D8D" w:rsidR="003C329F" w:rsidRDefault="00547335">
      <w:pPr>
        <w:pStyle w:val="TJ3"/>
        <w:rPr>
          <w:rFonts w:asciiTheme="minorHAnsi" w:eastAsia="SimSun" w:hAnsiTheme="minorHAnsi" w:cstheme="minorBidi"/>
          <w:noProof/>
          <w:sz w:val="22"/>
          <w:szCs w:val="20"/>
          <w:lang w:val="hu-HU" w:eastAsia="zh-CN" w:bidi="hi-IN"/>
        </w:rPr>
      </w:pPr>
      <w:hyperlink w:anchor="_Toc49934304" w:history="1">
        <w:r w:rsidR="003C329F" w:rsidRPr="00CA27A3">
          <w:rPr>
            <w:rStyle w:val="Hiperhivatkozs"/>
            <w:noProof/>
          </w:rPr>
          <w:t>3.6.5.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When to encode gridlike partitions</w:t>
        </w:r>
        <w:r w:rsidR="003C329F">
          <w:rPr>
            <w:noProof/>
            <w:webHidden/>
          </w:rPr>
          <w:tab/>
        </w:r>
        <w:r w:rsidR="003C329F">
          <w:rPr>
            <w:noProof/>
            <w:webHidden/>
          </w:rPr>
          <w:fldChar w:fldCharType="begin"/>
        </w:r>
        <w:r w:rsidR="003C329F">
          <w:rPr>
            <w:noProof/>
            <w:webHidden/>
          </w:rPr>
          <w:instrText xml:space="preserve"> PAGEREF _Toc49934304 \h </w:instrText>
        </w:r>
        <w:r w:rsidR="003C329F">
          <w:rPr>
            <w:noProof/>
            <w:webHidden/>
          </w:rPr>
        </w:r>
        <w:r w:rsidR="003C329F">
          <w:rPr>
            <w:noProof/>
            <w:webHidden/>
          </w:rPr>
          <w:fldChar w:fldCharType="separate"/>
        </w:r>
        <w:r w:rsidR="003C329F">
          <w:rPr>
            <w:noProof/>
            <w:webHidden/>
          </w:rPr>
          <w:t>40</w:t>
        </w:r>
        <w:r w:rsidR="003C329F">
          <w:rPr>
            <w:noProof/>
            <w:webHidden/>
          </w:rPr>
          <w:fldChar w:fldCharType="end"/>
        </w:r>
      </w:hyperlink>
    </w:p>
    <w:p w14:paraId="688CC351" w14:textId="63EFBDF6" w:rsidR="003C329F" w:rsidRDefault="00547335">
      <w:pPr>
        <w:pStyle w:val="TJ3"/>
        <w:rPr>
          <w:rFonts w:asciiTheme="minorHAnsi" w:eastAsia="SimSun" w:hAnsiTheme="minorHAnsi" w:cstheme="minorBidi"/>
          <w:noProof/>
          <w:sz w:val="22"/>
          <w:szCs w:val="20"/>
          <w:lang w:val="hu-HU" w:eastAsia="zh-CN" w:bidi="hi-IN"/>
        </w:rPr>
      </w:pPr>
      <w:hyperlink w:anchor="_Toc49934305" w:history="1">
        <w:r w:rsidR="003C329F" w:rsidRPr="00CA27A3">
          <w:rPr>
            <w:rStyle w:val="Hiperhivatkozs"/>
            <w:noProof/>
          </w:rPr>
          <w:t>3.6.6.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examples for gridlike partitions</w:t>
        </w:r>
        <w:r w:rsidR="003C329F">
          <w:rPr>
            <w:noProof/>
            <w:webHidden/>
          </w:rPr>
          <w:tab/>
        </w:r>
        <w:r w:rsidR="003C329F">
          <w:rPr>
            <w:noProof/>
            <w:webHidden/>
          </w:rPr>
          <w:fldChar w:fldCharType="begin"/>
        </w:r>
        <w:r w:rsidR="003C329F">
          <w:rPr>
            <w:noProof/>
            <w:webHidden/>
          </w:rPr>
          <w:instrText xml:space="preserve"> PAGEREF _Toc49934305 \h </w:instrText>
        </w:r>
        <w:r w:rsidR="003C329F">
          <w:rPr>
            <w:noProof/>
            <w:webHidden/>
          </w:rPr>
        </w:r>
        <w:r w:rsidR="003C329F">
          <w:rPr>
            <w:noProof/>
            <w:webHidden/>
          </w:rPr>
          <w:fldChar w:fldCharType="separate"/>
        </w:r>
        <w:r w:rsidR="003C329F">
          <w:rPr>
            <w:noProof/>
            <w:webHidden/>
          </w:rPr>
          <w:t>41</w:t>
        </w:r>
        <w:r w:rsidR="003C329F">
          <w:rPr>
            <w:noProof/>
            <w:webHidden/>
          </w:rPr>
          <w:fldChar w:fldCharType="end"/>
        </w:r>
      </w:hyperlink>
    </w:p>
    <w:p w14:paraId="7B2DEEDC" w14:textId="133FAB4D" w:rsidR="003C329F" w:rsidRDefault="00547335">
      <w:pPr>
        <w:pStyle w:val="TJ1"/>
        <w:rPr>
          <w:rFonts w:asciiTheme="minorHAnsi" w:eastAsia="SimSun" w:hAnsiTheme="minorHAnsi" w:cstheme="minorBidi"/>
          <w:b w:val="0"/>
          <w:noProof/>
          <w:szCs w:val="20"/>
          <w:lang w:val="hu-HU" w:eastAsia="zh-CN" w:bidi="hi-IN"/>
        </w:rPr>
      </w:pPr>
      <w:hyperlink w:anchor="_Toc49934306" w:history="1">
        <w:r w:rsidR="003C329F" w:rsidRPr="00CA27A3">
          <w:rPr>
            <w:rStyle w:val="Hiperhivatkozs"/>
            <w:noProof/>
          </w:rPr>
          <w:t>4.</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the Originally Inscribed Text</w:t>
        </w:r>
        <w:r w:rsidR="003C329F">
          <w:rPr>
            <w:noProof/>
            <w:webHidden/>
          </w:rPr>
          <w:tab/>
        </w:r>
        <w:r w:rsidR="003C329F">
          <w:rPr>
            <w:noProof/>
            <w:webHidden/>
          </w:rPr>
          <w:fldChar w:fldCharType="begin"/>
        </w:r>
        <w:r w:rsidR="003C329F">
          <w:rPr>
            <w:noProof/>
            <w:webHidden/>
          </w:rPr>
          <w:instrText xml:space="preserve"> PAGEREF _Toc49934306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2C317877" w14:textId="769C3636" w:rsidR="003C329F" w:rsidRDefault="00547335">
      <w:pPr>
        <w:pStyle w:val="TJ2"/>
        <w:rPr>
          <w:rFonts w:asciiTheme="minorHAnsi" w:eastAsia="SimSun" w:hAnsiTheme="minorHAnsi" w:cstheme="minorBidi"/>
          <w:noProof/>
          <w:sz w:val="22"/>
          <w:szCs w:val="20"/>
          <w:lang w:val="hu-HU" w:eastAsia="zh-CN" w:bidi="hi-IN"/>
        </w:rPr>
      </w:pPr>
      <w:hyperlink w:anchor="_Toc49934307" w:history="1">
        <w:r w:rsidR="003C329F" w:rsidRPr="00CA27A3">
          <w:rPr>
            <w:rStyle w:val="Hiperhivatkozs"/>
            <w:noProof/>
          </w:rPr>
          <w:t>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Alphabetic Characters</w:t>
        </w:r>
        <w:r w:rsidR="003C329F">
          <w:rPr>
            <w:noProof/>
            <w:webHidden/>
          </w:rPr>
          <w:tab/>
        </w:r>
        <w:r w:rsidR="003C329F">
          <w:rPr>
            <w:noProof/>
            <w:webHidden/>
          </w:rPr>
          <w:fldChar w:fldCharType="begin"/>
        </w:r>
        <w:r w:rsidR="003C329F">
          <w:rPr>
            <w:noProof/>
            <w:webHidden/>
          </w:rPr>
          <w:instrText xml:space="preserve"> PAGEREF _Toc49934307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00E74187" w14:textId="5E80448E" w:rsidR="003C329F" w:rsidRDefault="00547335">
      <w:pPr>
        <w:pStyle w:val="TJ3"/>
        <w:rPr>
          <w:rFonts w:asciiTheme="minorHAnsi" w:eastAsia="SimSun" w:hAnsiTheme="minorHAnsi" w:cstheme="minorBidi"/>
          <w:noProof/>
          <w:sz w:val="22"/>
          <w:szCs w:val="20"/>
          <w:lang w:val="hu-HU" w:eastAsia="zh-CN" w:bidi="hi-IN"/>
        </w:rPr>
      </w:pPr>
      <w:hyperlink w:anchor="_Toc49934308" w:history="1">
        <w:r w:rsidR="003C329F" w:rsidRPr="00CA27A3">
          <w:rPr>
            <w:rStyle w:val="Hiperhivatkozs"/>
            <w:noProof/>
          </w:rPr>
          <w:t>4.1.1.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transliterated characters as one </w:t>
        </w:r>
        <w:r w:rsidR="003C329F" w:rsidRPr="00CA27A3">
          <w:rPr>
            <w:rStyle w:val="Hiperhivatkozs"/>
            <w:i/>
            <w:noProof/>
          </w:rPr>
          <w:t>akṣara</w:t>
        </w:r>
        <w:r w:rsidR="003C329F">
          <w:rPr>
            <w:noProof/>
            <w:webHidden/>
          </w:rPr>
          <w:tab/>
        </w:r>
        <w:r w:rsidR="003C329F">
          <w:rPr>
            <w:noProof/>
            <w:webHidden/>
          </w:rPr>
          <w:fldChar w:fldCharType="begin"/>
        </w:r>
        <w:r w:rsidR="003C329F">
          <w:rPr>
            <w:noProof/>
            <w:webHidden/>
          </w:rPr>
          <w:instrText xml:space="preserve"> PAGEREF _Toc49934308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2C998C8" w14:textId="440C94CD" w:rsidR="003C329F" w:rsidRDefault="00547335">
      <w:pPr>
        <w:pStyle w:val="TJ3"/>
        <w:rPr>
          <w:rFonts w:asciiTheme="minorHAnsi" w:eastAsia="SimSun" w:hAnsiTheme="minorHAnsi" w:cstheme="minorBidi"/>
          <w:noProof/>
          <w:sz w:val="22"/>
          <w:szCs w:val="20"/>
          <w:lang w:val="hu-HU" w:eastAsia="zh-CN" w:bidi="hi-IN"/>
        </w:rPr>
      </w:pPr>
      <w:hyperlink w:anchor="_Toc49934309" w:history="1">
        <w:r w:rsidR="003C329F" w:rsidRPr="00CA27A3">
          <w:rPr>
            <w:rStyle w:val="Hiperhivatkozs"/>
            <w:noProof/>
          </w:rPr>
          <w:t>4.1.2.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parts of alphabetic characters</w:t>
        </w:r>
        <w:r w:rsidR="003C329F">
          <w:rPr>
            <w:noProof/>
            <w:webHidden/>
          </w:rPr>
          <w:tab/>
        </w:r>
        <w:r w:rsidR="003C329F">
          <w:rPr>
            <w:noProof/>
            <w:webHidden/>
          </w:rPr>
          <w:fldChar w:fldCharType="begin"/>
        </w:r>
        <w:r w:rsidR="003C329F">
          <w:rPr>
            <w:noProof/>
            <w:webHidden/>
          </w:rPr>
          <w:instrText xml:space="preserve"> PAGEREF _Toc49934309 \h </w:instrText>
        </w:r>
        <w:r w:rsidR="003C329F">
          <w:rPr>
            <w:noProof/>
            <w:webHidden/>
          </w:rPr>
        </w:r>
        <w:r w:rsidR="003C329F">
          <w:rPr>
            <w:noProof/>
            <w:webHidden/>
          </w:rPr>
          <w:fldChar w:fldCharType="separate"/>
        </w:r>
        <w:r w:rsidR="003C329F">
          <w:rPr>
            <w:noProof/>
            <w:webHidden/>
          </w:rPr>
          <w:t>44</w:t>
        </w:r>
        <w:r w:rsidR="003C329F">
          <w:rPr>
            <w:noProof/>
            <w:webHidden/>
          </w:rPr>
          <w:fldChar w:fldCharType="end"/>
        </w:r>
      </w:hyperlink>
    </w:p>
    <w:p w14:paraId="4AF70819" w14:textId="343AED4B" w:rsidR="003C329F" w:rsidRDefault="00547335">
      <w:pPr>
        <w:pStyle w:val="TJ3"/>
        <w:rPr>
          <w:rFonts w:asciiTheme="minorHAnsi" w:eastAsia="SimSun" w:hAnsiTheme="minorHAnsi" w:cstheme="minorBidi"/>
          <w:noProof/>
          <w:sz w:val="22"/>
          <w:szCs w:val="20"/>
          <w:lang w:val="hu-HU" w:eastAsia="zh-CN" w:bidi="hi-IN"/>
        </w:rPr>
      </w:pPr>
      <w:hyperlink w:anchor="_Toc49934310" w:history="1">
        <w:r w:rsidR="003C329F" w:rsidRPr="00CA27A3">
          <w:rPr>
            <w:rStyle w:val="Hiperhivatkozs"/>
            <w:noProof/>
          </w:rPr>
          <w:t>4.1.3.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Unusual spatial arrangement in conjuncts</w:t>
        </w:r>
        <w:r w:rsidR="003C329F">
          <w:rPr>
            <w:noProof/>
            <w:webHidden/>
          </w:rPr>
          <w:tab/>
        </w:r>
        <w:r w:rsidR="003C329F">
          <w:rPr>
            <w:noProof/>
            <w:webHidden/>
          </w:rPr>
          <w:fldChar w:fldCharType="begin"/>
        </w:r>
        <w:r w:rsidR="003C329F">
          <w:rPr>
            <w:noProof/>
            <w:webHidden/>
          </w:rPr>
          <w:instrText xml:space="preserve"> PAGEREF _Toc49934310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01FE8B6A" w14:textId="39B35DF4" w:rsidR="003C329F" w:rsidRDefault="00547335">
      <w:pPr>
        <w:pStyle w:val="TJ3"/>
        <w:rPr>
          <w:rFonts w:asciiTheme="minorHAnsi" w:eastAsia="SimSun" w:hAnsiTheme="minorHAnsi" w:cstheme="minorBidi"/>
          <w:noProof/>
          <w:sz w:val="22"/>
          <w:szCs w:val="20"/>
          <w:lang w:val="hu-HU" w:eastAsia="zh-CN" w:bidi="hi-IN"/>
        </w:rPr>
      </w:pPr>
      <w:hyperlink w:anchor="_Toc49934311" w:history="1">
        <w:r w:rsidR="003C329F" w:rsidRPr="00CA27A3">
          <w:rPr>
            <w:rStyle w:val="Hiperhivatkozs"/>
            <w:noProof/>
          </w:rPr>
          <w:t>4.1.4.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Complex characters split by an intervening feature</w:t>
        </w:r>
        <w:r w:rsidR="003C329F">
          <w:rPr>
            <w:noProof/>
            <w:webHidden/>
          </w:rPr>
          <w:tab/>
        </w:r>
        <w:r w:rsidR="003C329F">
          <w:rPr>
            <w:noProof/>
            <w:webHidden/>
          </w:rPr>
          <w:fldChar w:fldCharType="begin"/>
        </w:r>
        <w:r w:rsidR="003C329F">
          <w:rPr>
            <w:noProof/>
            <w:webHidden/>
          </w:rPr>
          <w:instrText xml:space="preserve"> PAGEREF _Toc49934311 \h </w:instrText>
        </w:r>
        <w:r w:rsidR="003C329F">
          <w:rPr>
            <w:noProof/>
            <w:webHidden/>
          </w:rPr>
        </w:r>
        <w:r w:rsidR="003C329F">
          <w:rPr>
            <w:noProof/>
            <w:webHidden/>
          </w:rPr>
          <w:fldChar w:fldCharType="separate"/>
        </w:r>
        <w:r w:rsidR="003C329F">
          <w:rPr>
            <w:noProof/>
            <w:webHidden/>
          </w:rPr>
          <w:t>45</w:t>
        </w:r>
        <w:r w:rsidR="003C329F">
          <w:rPr>
            <w:noProof/>
            <w:webHidden/>
          </w:rPr>
          <w:fldChar w:fldCharType="end"/>
        </w:r>
      </w:hyperlink>
    </w:p>
    <w:p w14:paraId="1D371D4E" w14:textId="00D570AB" w:rsidR="003C329F" w:rsidRDefault="00547335">
      <w:pPr>
        <w:pStyle w:val="TJ2"/>
        <w:rPr>
          <w:rFonts w:asciiTheme="minorHAnsi" w:eastAsia="SimSun" w:hAnsiTheme="minorHAnsi" w:cstheme="minorBidi"/>
          <w:noProof/>
          <w:sz w:val="22"/>
          <w:szCs w:val="20"/>
          <w:lang w:val="hu-HU" w:eastAsia="zh-CN" w:bidi="hi-IN"/>
        </w:rPr>
      </w:pPr>
      <w:hyperlink w:anchor="_Toc49934312" w:history="1">
        <w:r w:rsidR="003C329F" w:rsidRPr="00CA27A3">
          <w:rPr>
            <w:rStyle w:val="Hiperhivatkozs"/>
            <w:noProof/>
          </w:rPr>
          <w:t>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Non-alphabetic Characters</w:t>
        </w:r>
        <w:r w:rsidR="003C329F">
          <w:rPr>
            <w:noProof/>
            <w:webHidden/>
          </w:rPr>
          <w:tab/>
        </w:r>
        <w:r w:rsidR="003C329F">
          <w:rPr>
            <w:noProof/>
            <w:webHidden/>
          </w:rPr>
          <w:fldChar w:fldCharType="begin"/>
        </w:r>
        <w:r w:rsidR="003C329F">
          <w:rPr>
            <w:noProof/>
            <w:webHidden/>
          </w:rPr>
          <w:instrText xml:space="preserve"> PAGEREF _Toc49934312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666BEADD" w14:textId="2F9A0116" w:rsidR="003C329F" w:rsidRDefault="00547335">
      <w:pPr>
        <w:pStyle w:val="TJ3"/>
        <w:rPr>
          <w:rFonts w:asciiTheme="minorHAnsi" w:eastAsia="SimSun" w:hAnsiTheme="minorHAnsi" w:cstheme="minorBidi"/>
          <w:noProof/>
          <w:sz w:val="22"/>
          <w:szCs w:val="20"/>
          <w:lang w:val="hu-HU" w:eastAsia="zh-CN" w:bidi="hi-IN"/>
        </w:rPr>
      </w:pPr>
      <w:hyperlink w:anchor="_Toc49934313" w:history="1">
        <w:r w:rsidR="003C329F" w:rsidRPr="00CA27A3">
          <w:rPr>
            <w:rStyle w:val="Hiperhivatkozs"/>
            <w:noProof/>
          </w:rPr>
          <w:t>4.2.1.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_Toc49934313 \h </w:instrText>
        </w:r>
        <w:r w:rsidR="003C329F">
          <w:rPr>
            <w:noProof/>
            <w:webHidden/>
          </w:rPr>
        </w:r>
        <w:r w:rsidR="003C329F">
          <w:rPr>
            <w:noProof/>
            <w:webHidden/>
          </w:rPr>
          <w:fldChar w:fldCharType="separate"/>
        </w:r>
        <w:r w:rsidR="003C329F">
          <w:rPr>
            <w:noProof/>
            <w:webHidden/>
          </w:rPr>
          <w:t>46</w:t>
        </w:r>
        <w:r w:rsidR="003C329F">
          <w:rPr>
            <w:noProof/>
            <w:webHidden/>
          </w:rPr>
          <w:fldChar w:fldCharType="end"/>
        </w:r>
      </w:hyperlink>
    </w:p>
    <w:p w14:paraId="551E1399" w14:textId="297E4466" w:rsidR="003C329F" w:rsidRDefault="00547335">
      <w:pPr>
        <w:pStyle w:val="TJ3"/>
        <w:rPr>
          <w:rFonts w:asciiTheme="minorHAnsi" w:eastAsia="SimSun" w:hAnsiTheme="minorHAnsi" w:cstheme="minorBidi"/>
          <w:noProof/>
          <w:sz w:val="22"/>
          <w:szCs w:val="20"/>
          <w:lang w:val="hu-HU" w:eastAsia="zh-CN" w:bidi="hi-IN"/>
        </w:rPr>
      </w:pPr>
      <w:hyperlink w:anchor="_Toc49934314" w:history="1">
        <w:r w:rsidR="003C329F" w:rsidRPr="00CA27A3">
          <w:rPr>
            <w:rStyle w:val="Hiperhivatkozs"/>
            <w:noProof/>
          </w:rPr>
          <w:t>4.2.2.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symbols other than decimal digits</w:t>
        </w:r>
        <w:r w:rsidR="003C329F">
          <w:rPr>
            <w:noProof/>
            <w:webHidden/>
          </w:rPr>
          <w:tab/>
        </w:r>
        <w:r w:rsidR="003C329F">
          <w:rPr>
            <w:noProof/>
            <w:webHidden/>
          </w:rPr>
          <w:fldChar w:fldCharType="begin"/>
        </w:r>
        <w:r w:rsidR="003C329F">
          <w:rPr>
            <w:noProof/>
            <w:webHidden/>
          </w:rPr>
          <w:instrText xml:space="preserve"> PAGEREF _Toc49934314 \h </w:instrText>
        </w:r>
        <w:r w:rsidR="003C329F">
          <w:rPr>
            <w:noProof/>
            <w:webHidden/>
          </w:rPr>
        </w:r>
        <w:r w:rsidR="003C329F">
          <w:rPr>
            <w:noProof/>
            <w:webHidden/>
          </w:rPr>
          <w:fldChar w:fldCharType="separate"/>
        </w:r>
        <w:r w:rsidR="003C329F">
          <w:rPr>
            <w:noProof/>
            <w:webHidden/>
          </w:rPr>
          <w:t>47</w:t>
        </w:r>
        <w:r w:rsidR="003C329F">
          <w:rPr>
            <w:noProof/>
            <w:webHidden/>
          </w:rPr>
          <w:fldChar w:fldCharType="end"/>
        </w:r>
      </w:hyperlink>
    </w:p>
    <w:p w14:paraId="7DE2C353" w14:textId="04630EB2" w:rsidR="003C329F" w:rsidRDefault="00547335">
      <w:pPr>
        <w:pStyle w:val="TJ3"/>
        <w:rPr>
          <w:rFonts w:asciiTheme="minorHAnsi" w:eastAsia="SimSun" w:hAnsiTheme="minorHAnsi" w:cstheme="minorBidi"/>
          <w:noProof/>
          <w:sz w:val="22"/>
          <w:szCs w:val="20"/>
          <w:lang w:val="hu-HU" w:eastAsia="zh-CN" w:bidi="hi-IN"/>
        </w:rPr>
      </w:pPr>
      <w:hyperlink w:anchor="_Toc49934315" w:history="1">
        <w:r w:rsidR="003C329F" w:rsidRPr="00CA27A3">
          <w:rPr>
            <w:rStyle w:val="Hiperhivatkozs"/>
            <w:noProof/>
          </w:rPr>
          <w:t>4.2.3.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Symbol tokens</w:t>
        </w:r>
        <w:r w:rsidR="003C329F">
          <w:rPr>
            <w:noProof/>
            <w:webHidden/>
          </w:rPr>
          <w:tab/>
        </w:r>
        <w:r w:rsidR="003C329F">
          <w:rPr>
            <w:noProof/>
            <w:webHidden/>
          </w:rPr>
          <w:fldChar w:fldCharType="begin"/>
        </w:r>
        <w:r w:rsidR="003C329F">
          <w:rPr>
            <w:noProof/>
            <w:webHidden/>
          </w:rPr>
          <w:instrText xml:space="preserve"> PAGEREF _Toc49934315 \h </w:instrText>
        </w:r>
        <w:r w:rsidR="003C329F">
          <w:rPr>
            <w:noProof/>
            <w:webHidden/>
          </w:rPr>
        </w:r>
        <w:r w:rsidR="003C329F">
          <w:rPr>
            <w:noProof/>
            <w:webHidden/>
          </w:rPr>
          <w:fldChar w:fldCharType="separate"/>
        </w:r>
        <w:r w:rsidR="003C329F">
          <w:rPr>
            <w:noProof/>
            <w:webHidden/>
          </w:rPr>
          <w:t>48</w:t>
        </w:r>
        <w:r w:rsidR="003C329F">
          <w:rPr>
            <w:noProof/>
            <w:webHidden/>
          </w:rPr>
          <w:fldChar w:fldCharType="end"/>
        </w:r>
      </w:hyperlink>
    </w:p>
    <w:p w14:paraId="7F6C32D2" w14:textId="36EA5985" w:rsidR="003C329F" w:rsidRDefault="00547335">
      <w:pPr>
        <w:pStyle w:val="TJ3"/>
        <w:rPr>
          <w:rFonts w:asciiTheme="minorHAnsi" w:eastAsia="SimSun" w:hAnsiTheme="minorHAnsi" w:cstheme="minorBidi"/>
          <w:noProof/>
          <w:sz w:val="22"/>
          <w:szCs w:val="20"/>
          <w:lang w:val="hu-HU" w:eastAsia="zh-CN" w:bidi="hi-IN"/>
        </w:rPr>
      </w:pPr>
      <w:hyperlink w:anchor="_Toc49934316" w:history="1">
        <w:r w:rsidR="003C329F" w:rsidRPr="00CA27A3">
          <w:rPr>
            <w:rStyle w:val="Hiperhivatkozs"/>
            <w:noProof/>
          </w:rPr>
          <w:t>4.2.4.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marks</w:t>
        </w:r>
        <w:r w:rsidR="003C329F">
          <w:rPr>
            <w:noProof/>
            <w:webHidden/>
          </w:rPr>
          <w:tab/>
        </w:r>
        <w:r w:rsidR="003C329F">
          <w:rPr>
            <w:noProof/>
            <w:webHidden/>
          </w:rPr>
          <w:fldChar w:fldCharType="begin"/>
        </w:r>
        <w:r w:rsidR="003C329F">
          <w:rPr>
            <w:noProof/>
            <w:webHidden/>
          </w:rPr>
          <w:instrText xml:space="preserve"> PAGEREF _Toc49934316 \h </w:instrText>
        </w:r>
        <w:r w:rsidR="003C329F">
          <w:rPr>
            <w:noProof/>
            <w:webHidden/>
          </w:rPr>
        </w:r>
        <w:r w:rsidR="003C329F">
          <w:rPr>
            <w:noProof/>
            <w:webHidden/>
          </w:rPr>
          <w:fldChar w:fldCharType="separate"/>
        </w:r>
        <w:r w:rsidR="003C329F">
          <w:rPr>
            <w:noProof/>
            <w:webHidden/>
          </w:rPr>
          <w:t>49</w:t>
        </w:r>
        <w:r w:rsidR="003C329F">
          <w:rPr>
            <w:noProof/>
            <w:webHidden/>
          </w:rPr>
          <w:fldChar w:fldCharType="end"/>
        </w:r>
      </w:hyperlink>
    </w:p>
    <w:p w14:paraId="74E6A33D" w14:textId="6D84851F" w:rsidR="003C329F" w:rsidRDefault="00547335">
      <w:pPr>
        <w:pStyle w:val="TJ3"/>
        <w:rPr>
          <w:rFonts w:asciiTheme="minorHAnsi" w:eastAsia="SimSun" w:hAnsiTheme="minorHAnsi" w:cstheme="minorBidi"/>
          <w:noProof/>
          <w:sz w:val="22"/>
          <w:szCs w:val="20"/>
          <w:lang w:val="hu-HU" w:eastAsia="zh-CN" w:bidi="hi-IN"/>
        </w:rPr>
      </w:pPr>
      <w:hyperlink w:anchor="_Toc49934317" w:history="1">
        <w:r w:rsidR="003C329F" w:rsidRPr="00CA27A3">
          <w:rPr>
            <w:rStyle w:val="Hiperhivatkozs"/>
            <w:noProof/>
          </w:rPr>
          <w:t>4.2.5.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filler signs</w:t>
        </w:r>
        <w:r w:rsidR="003C329F">
          <w:rPr>
            <w:noProof/>
            <w:webHidden/>
          </w:rPr>
          <w:tab/>
        </w:r>
        <w:r w:rsidR="003C329F">
          <w:rPr>
            <w:noProof/>
            <w:webHidden/>
          </w:rPr>
          <w:fldChar w:fldCharType="begin"/>
        </w:r>
        <w:r w:rsidR="003C329F">
          <w:rPr>
            <w:noProof/>
            <w:webHidden/>
          </w:rPr>
          <w:instrText xml:space="preserve"> PAGEREF _Toc49934317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4F114C3A" w14:textId="70503BEC" w:rsidR="003C329F" w:rsidRDefault="00547335">
      <w:pPr>
        <w:pStyle w:val="TJ3"/>
        <w:rPr>
          <w:rFonts w:asciiTheme="minorHAnsi" w:eastAsia="SimSun" w:hAnsiTheme="minorHAnsi" w:cstheme="minorBidi"/>
          <w:noProof/>
          <w:sz w:val="22"/>
          <w:szCs w:val="20"/>
          <w:lang w:val="hu-HU" w:eastAsia="zh-CN" w:bidi="hi-IN"/>
        </w:rPr>
      </w:pPr>
      <w:hyperlink w:anchor="_Toc49934318" w:history="1">
        <w:r w:rsidR="003C329F" w:rsidRPr="00CA27A3">
          <w:rPr>
            <w:rStyle w:val="Hiperhivatkozs"/>
            <w:noProof/>
          </w:rPr>
          <w:t>4.2.6.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Miscellaneous symbols</w:t>
        </w:r>
        <w:r w:rsidR="003C329F">
          <w:rPr>
            <w:noProof/>
            <w:webHidden/>
          </w:rPr>
          <w:tab/>
        </w:r>
        <w:r w:rsidR="003C329F">
          <w:rPr>
            <w:noProof/>
            <w:webHidden/>
          </w:rPr>
          <w:fldChar w:fldCharType="begin"/>
        </w:r>
        <w:r w:rsidR="003C329F">
          <w:rPr>
            <w:noProof/>
            <w:webHidden/>
          </w:rPr>
          <w:instrText xml:space="preserve"> PAGEREF _Toc49934318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65A62AA7" w14:textId="29B95675" w:rsidR="003C329F" w:rsidRDefault="00547335">
      <w:pPr>
        <w:pStyle w:val="TJ3"/>
        <w:rPr>
          <w:rFonts w:asciiTheme="minorHAnsi" w:eastAsia="SimSun" w:hAnsiTheme="minorHAnsi" w:cstheme="minorBidi"/>
          <w:noProof/>
          <w:sz w:val="22"/>
          <w:szCs w:val="20"/>
          <w:lang w:val="hu-HU" w:eastAsia="zh-CN" w:bidi="hi-IN"/>
        </w:rPr>
      </w:pPr>
      <w:hyperlink w:anchor="_Toc49934319" w:history="1">
        <w:r w:rsidR="003C329F" w:rsidRPr="00CA27A3">
          <w:rPr>
            <w:rStyle w:val="Hiperhivatkozs"/>
            <w:noProof/>
          </w:rPr>
          <w:t>4.2.7.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Alphanumeric characters used for a different function</w:t>
        </w:r>
        <w:r w:rsidR="003C329F">
          <w:rPr>
            <w:noProof/>
            <w:webHidden/>
          </w:rPr>
          <w:tab/>
        </w:r>
        <w:r w:rsidR="003C329F">
          <w:rPr>
            <w:noProof/>
            <w:webHidden/>
          </w:rPr>
          <w:fldChar w:fldCharType="begin"/>
        </w:r>
        <w:r w:rsidR="003C329F">
          <w:rPr>
            <w:noProof/>
            <w:webHidden/>
          </w:rPr>
          <w:instrText xml:space="preserve"> PAGEREF _Toc49934319 \h </w:instrText>
        </w:r>
        <w:r w:rsidR="003C329F">
          <w:rPr>
            <w:noProof/>
            <w:webHidden/>
          </w:rPr>
        </w:r>
        <w:r w:rsidR="003C329F">
          <w:rPr>
            <w:noProof/>
            <w:webHidden/>
          </w:rPr>
          <w:fldChar w:fldCharType="separate"/>
        </w:r>
        <w:r w:rsidR="003C329F">
          <w:rPr>
            <w:noProof/>
            <w:webHidden/>
          </w:rPr>
          <w:t>50</w:t>
        </w:r>
        <w:r w:rsidR="003C329F">
          <w:rPr>
            <w:noProof/>
            <w:webHidden/>
          </w:rPr>
          <w:fldChar w:fldCharType="end"/>
        </w:r>
      </w:hyperlink>
    </w:p>
    <w:p w14:paraId="32BF43DA" w14:textId="6A0BEA16" w:rsidR="003C329F" w:rsidRDefault="00547335">
      <w:pPr>
        <w:pStyle w:val="TJ2"/>
        <w:rPr>
          <w:rFonts w:asciiTheme="minorHAnsi" w:eastAsia="SimSun" w:hAnsiTheme="minorHAnsi" w:cstheme="minorBidi"/>
          <w:noProof/>
          <w:sz w:val="22"/>
          <w:szCs w:val="20"/>
          <w:lang w:val="hu-HU" w:eastAsia="zh-CN" w:bidi="hi-IN"/>
        </w:rPr>
      </w:pPr>
      <w:hyperlink w:anchor="_Toc49934320" w:history="1">
        <w:r w:rsidR="003C329F" w:rsidRPr="00CA27A3">
          <w:rPr>
            <w:rStyle w:val="Hiperhivatkozs"/>
            <w:noProof/>
          </w:rPr>
          <w:t>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w:t>
        </w:r>
        <w:r w:rsidR="003C329F">
          <w:rPr>
            <w:noProof/>
            <w:webHidden/>
          </w:rPr>
          <w:tab/>
        </w:r>
        <w:r w:rsidR="003C329F">
          <w:rPr>
            <w:noProof/>
            <w:webHidden/>
          </w:rPr>
          <w:fldChar w:fldCharType="begin"/>
        </w:r>
        <w:r w:rsidR="003C329F">
          <w:rPr>
            <w:noProof/>
            <w:webHidden/>
          </w:rPr>
          <w:instrText xml:space="preserve"> PAGEREF _Toc49934320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E9ACD59" w14:textId="385DBCEB" w:rsidR="003C329F" w:rsidRDefault="00547335">
      <w:pPr>
        <w:pStyle w:val="TJ3"/>
        <w:rPr>
          <w:rFonts w:asciiTheme="minorHAnsi" w:eastAsia="SimSun" w:hAnsiTheme="minorHAnsi" w:cstheme="minorBidi"/>
          <w:noProof/>
          <w:sz w:val="22"/>
          <w:szCs w:val="20"/>
          <w:lang w:val="hu-HU" w:eastAsia="zh-CN" w:bidi="hi-IN"/>
        </w:rPr>
      </w:pPr>
      <w:hyperlink w:anchor="_Toc49934321" w:history="1">
        <w:r w:rsidR="003C329F" w:rsidRPr="00CA27A3">
          <w:rPr>
            <w:rStyle w:val="Hiperhivatkozs"/>
            <w:noProof/>
          </w:rPr>
          <w:t>4.3.1.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markup for original space</w:t>
        </w:r>
        <w:r w:rsidR="003C329F">
          <w:rPr>
            <w:noProof/>
            <w:webHidden/>
          </w:rPr>
          <w:tab/>
        </w:r>
        <w:r w:rsidR="003C329F">
          <w:rPr>
            <w:noProof/>
            <w:webHidden/>
          </w:rPr>
          <w:fldChar w:fldCharType="begin"/>
        </w:r>
        <w:r w:rsidR="003C329F">
          <w:rPr>
            <w:noProof/>
            <w:webHidden/>
          </w:rPr>
          <w:instrText xml:space="preserve"> PAGEREF _Toc49934321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43C4B04A" w14:textId="4C3629E9" w:rsidR="003C329F" w:rsidRDefault="00547335">
      <w:pPr>
        <w:pStyle w:val="TJ3"/>
        <w:rPr>
          <w:rFonts w:asciiTheme="minorHAnsi" w:eastAsia="SimSun" w:hAnsiTheme="minorHAnsi" w:cstheme="minorBidi"/>
          <w:noProof/>
          <w:sz w:val="22"/>
          <w:szCs w:val="20"/>
          <w:lang w:val="hu-HU" w:eastAsia="zh-CN" w:bidi="hi-IN"/>
        </w:rPr>
      </w:pPr>
      <w:hyperlink w:anchor="_Toc49934322" w:history="1">
        <w:r w:rsidR="003C329F" w:rsidRPr="00CA27A3">
          <w:rPr>
            <w:rStyle w:val="Hiperhivatkozs"/>
            <w:noProof/>
          </w:rPr>
          <w:t>4.3.2.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semantic segmentation</w:t>
        </w:r>
        <w:r w:rsidR="003C329F">
          <w:rPr>
            <w:noProof/>
            <w:webHidden/>
          </w:rPr>
          <w:tab/>
        </w:r>
        <w:r w:rsidR="003C329F">
          <w:rPr>
            <w:noProof/>
            <w:webHidden/>
          </w:rPr>
          <w:fldChar w:fldCharType="begin"/>
        </w:r>
        <w:r w:rsidR="003C329F">
          <w:rPr>
            <w:noProof/>
            <w:webHidden/>
          </w:rPr>
          <w:instrText xml:space="preserve"> PAGEREF _Toc49934322 \h </w:instrText>
        </w:r>
        <w:r w:rsidR="003C329F">
          <w:rPr>
            <w:noProof/>
            <w:webHidden/>
          </w:rPr>
        </w:r>
        <w:r w:rsidR="003C329F">
          <w:rPr>
            <w:noProof/>
            <w:webHidden/>
          </w:rPr>
          <w:fldChar w:fldCharType="separate"/>
        </w:r>
        <w:r w:rsidR="003C329F">
          <w:rPr>
            <w:noProof/>
            <w:webHidden/>
          </w:rPr>
          <w:t>51</w:t>
        </w:r>
        <w:r w:rsidR="003C329F">
          <w:rPr>
            <w:noProof/>
            <w:webHidden/>
          </w:rPr>
          <w:fldChar w:fldCharType="end"/>
        </w:r>
      </w:hyperlink>
    </w:p>
    <w:p w14:paraId="6BABE285" w14:textId="20B313DE" w:rsidR="003C329F" w:rsidRDefault="00547335">
      <w:pPr>
        <w:pStyle w:val="TJ3"/>
        <w:rPr>
          <w:rFonts w:asciiTheme="minorHAnsi" w:eastAsia="SimSun" w:hAnsiTheme="minorHAnsi" w:cstheme="minorBidi"/>
          <w:noProof/>
          <w:sz w:val="22"/>
          <w:szCs w:val="20"/>
          <w:lang w:val="hu-HU" w:eastAsia="zh-CN" w:bidi="hi-IN"/>
        </w:rPr>
      </w:pPr>
      <w:hyperlink w:anchor="_Toc49934323" w:history="1">
        <w:r w:rsidR="003C329F" w:rsidRPr="00CA27A3">
          <w:rPr>
            <w:rStyle w:val="Hiperhivatkozs"/>
            <w:noProof/>
          </w:rPr>
          <w:t>4.3.3.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left blank for subsequent filling</w:t>
        </w:r>
        <w:r w:rsidR="003C329F">
          <w:rPr>
            <w:noProof/>
            <w:webHidden/>
          </w:rPr>
          <w:tab/>
        </w:r>
        <w:r w:rsidR="003C329F">
          <w:rPr>
            <w:noProof/>
            <w:webHidden/>
          </w:rPr>
          <w:fldChar w:fldCharType="begin"/>
        </w:r>
        <w:r w:rsidR="003C329F">
          <w:rPr>
            <w:noProof/>
            <w:webHidden/>
          </w:rPr>
          <w:instrText xml:space="preserve"> PAGEREF _Toc49934323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3C1DE7C7" w14:textId="15208172" w:rsidR="003C329F" w:rsidRDefault="00547335">
      <w:pPr>
        <w:pStyle w:val="TJ3"/>
        <w:rPr>
          <w:rFonts w:asciiTheme="minorHAnsi" w:eastAsia="SimSun" w:hAnsiTheme="minorHAnsi" w:cstheme="minorBidi"/>
          <w:noProof/>
          <w:sz w:val="22"/>
          <w:szCs w:val="20"/>
          <w:lang w:val="hu-HU" w:eastAsia="zh-CN" w:bidi="hi-IN"/>
        </w:rPr>
      </w:pPr>
      <w:hyperlink w:anchor="_Toc49934324" w:history="1">
        <w:r w:rsidR="003C329F" w:rsidRPr="00CA27A3">
          <w:rPr>
            <w:rStyle w:val="Hiperhivatkozs"/>
            <w:noProof/>
          </w:rPr>
          <w:t>4.3.4.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 for visual layout</w:t>
        </w:r>
        <w:r w:rsidR="003C329F">
          <w:rPr>
            <w:noProof/>
            <w:webHidden/>
          </w:rPr>
          <w:tab/>
        </w:r>
        <w:r w:rsidR="003C329F">
          <w:rPr>
            <w:noProof/>
            <w:webHidden/>
          </w:rPr>
          <w:fldChar w:fldCharType="begin"/>
        </w:r>
        <w:r w:rsidR="003C329F">
          <w:rPr>
            <w:noProof/>
            <w:webHidden/>
          </w:rPr>
          <w:instrText xml:space="preserve"> PAGEREF _Toc49934324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25180A7" w14:textId="7540C2A0" w:rsidR="003C329F" w:rsidRDefault="00547335">
      <w:pPr>
        <w:pStyle w:val="TJ3"/>
        <w:rPr>
          <w:rFonts w:asciiTheme="minorHAnsi" w:eastAsia="SimSun" w:hAnsiTheme="minorHAnsi" w:cstheme="minorBidi"/>
          <w:noProof/>
          <w:sz w:val="22"/>
          <w:szCs w:val="20"/>
          <w:lang w:val="hu-HU" w:eastAsia="zh-CN" w:bidi="hi-IN"/>
        </w:rPr>
      </w:pPr>
      <w:hyperlink w:anchor="_Toc49934325" w:history="1">
        <w:r w:rsidR="003C329F" w:rsidRPr="00CA27A3">
          <w:rPr>
            <w:rStyle w:val="Hiperhivatkozs"/>
            <w:noProof/>
          </w:rPr>
          <w:t>4.3.5.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physical necessity</w:t>
        </w:r>
        <w:r w:rsidR="003C329F">
          <w:rPr>
            <w:noProof/>
            <w:webHidden/>
          </w:rPr>
          <w:tab/>
        </w:r>
        <w:r w:rsidR="003C329F">
          <w:rPr>
            <w:noProof/>
            <w:webHidden/>
          </w:rPr>
          <w:fldChar w:fldCharType="begin"/>
        </w:r>
        <w:r w:rsidR="003C329F">
          <w:rPr>
            <w:noProof/>
            <w:webHidden/>
          </w:rPr>
          <w:instrText xml:space="preserve"> PAGEREF _Toc49934325 \h </w:instrText>
        </w:r>
        <w:r w:rsidR="003C329F">
          <w:rPr>
            <w:noProof/>
            <w:webHidden/>
          </w:rPr>
        </w:r>
        <w:r w:rsidR="003C329F">
          <w:rPr>
            <w:noProof/>
            <w:webHidden/>
          </w:rPr>
          <w:fldChar w:fldCharType="separate"/>
        </w:r>
        <w:r w:rsidR="003C329F">
          <w:rPr>
            <w:noProof/>
            <w:webHidden/>
          </w:rPr>
          <w:t>52</w:t>
        </w:r>
        <w:r w:rsidR="003C329F">
          <w:rPr>
            <w:noProof/>
            <w:webHidden/>
          </w:rPr>
          <w:fldChar w:fldCharType="end"/>
        </w:r>
      </w:hyperlink>
    </w:p>
    <w:p w14:paraId="6BC16BD2" w14:textId="2D3ED238" w:rsidR="003C329F" w:rsidRDefault="00547335">
      <w:pPr>
        <w:pStyle w:val="TJ3"/>
        <w:rPr>
          <w:rFonts w:asciiTheme="minorHAnsi" w:eastAsia="SimSun" w:hAnsiTheme="minorHAnsi" w:cstheme="minorBidi"/>
          <w:noProof/>
          <w:sz w:val="22"/>
          <w:szCs w:val="20"/>
          <w:lang w:val="hu-HU" w:eastAsia="zh-CN" w:bidi="hi-IN"/>
        </w:rPr>
      </w:pPr>
      <w:hyperlink w:anchor="_Toc49934326" w:history="1">
        <w:r w:rsidR="003C329F" w:rsidRPr="00CA27A3">
          <w:rPr>
            <w:rStyle w:val="Hiperhivatkozs"/>
            <w:noProof/>
          </w:rPr>
          <w:t>4.3.6.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Binding holes in copper plates</w:t>
        </w:r>
        <w:r w:rsidR="003C329F">
          <w:rPr>
            <w:noProof/>
            <w:webHidden/>
          </w:rPr>
          <w:tab/>
        </w:r>
        <w:r w:rsidR="003C329F">
          <w:rPr>
            <w:noProof/>
            <w:webHidden/>
          </w:rPr>
          <w:fldChar w:fldCharType="begin"/>
        </w:r>
        <w:r w:rsidR="003C329F">
          <w:rPr>
            <w:noProof/>
            <w:webHidden/>
          </w:rPr>
          <w:instrText xml:space="preserve"> PAGEREF _Toc49934326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7652395E" w14:textId="4DAE3876" w:rsidR="003C329F" w:rsidRDefault="00547335">
      <w:pPr>
        <w:pStyle w:val="TJ3"/>
        <w:rPr>
          <w:rFonts w:asciiTheme="minorHAnsi" w:eastAsia="SimSun" w:hAnsiTheme="minorHAnsi" w:cstheme="minorBidi"/>
          <w:noProof/>
          <w:sz w:val="22"/>
          <w:szCs w:val="20"/>
          <w:lang w:val="hu-HU" w:eastAsia="zh-CN" w:bidi="hi-IN"/>
        </w:rPr>
      </w:pPr>
      <w:hyperlink w:anchor="_Toc49934327" w:history="1">
        <w:r w:rsidR="003C329F" w:rsidRPr="00CA27A3">
          <w:rPr>
            <w:rStyle w:val="Hiperhivatkozs"/>
            <w:noProof/>
          </w:rPr>
          <w:t>4.3.7.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Surface defects</w:t>
        </w:r>
        <w:r w:rsidR="003C329F">
          <w:rPr>
            <w:noProof/>
            <w:webHidden/>
          </w:rPr>
          <w:tab/>
        </w:r>
        <w:r w:rsidR="003C329F">
          <w:rPr>
            <w:noProof/>
            <w:webHidden/>
          </w:rPr>
          <w:fldChar w:fldCharType="begin"/>
        </w:r>
        <w:r w:rsidR="003C329F">
          <w:rPr>
            <w:noProof/>
            <w:webHidden/>
          </w:rPr>
          <w:instrText xml:space="preserve"> PAGEREF _Toc49934327 \h </w:instrText>
        </w:r>
        <w:r w:rsidR="003C329F">
          <w:rPr>
            <w:noProof/>
            <w:webHidden/>
          </w:rPr>
        </w:r>
        <w:r w:rsidR="003C329F">
          <w:rPr>
            <w:noProof/>
            <w:webHidden/>
          </w:rPr>
          <w:fldChar w:fldCharType="separate"/>
        </w:r>
        <w:r w:rsidR="003C329F">
          <w:rPr>
            <w:noProof/>
            <w:webHidden/>
          </w:rPr>
          <w:t>53</w:t>
        </w:r>
        <w:r w:rsidR="003C329F">
          <w:rPr>
            <w:noProof/>
            <w:webHidden/>
          </w:rPr>
          <w:fldChar w:fldCharType="end"/>
        </w:r>
      </w:hyperlink>
    </w:p>
    <w:p w14:paraId="4B6FC282" w14:textId="2B976D55" w:rsidR="003C329F" w:rsidRDefault="00547335">
      <w:pPr>
        <w:pStyle w:val="TJ3"/>
        <w:rPr>
          <w:rFonts w:asciiTheme="minorHAnsi" w:eastAsia="SimSun" w:hAnsiTheme="minorHAnsi" w:cstheme="minorBidi"/>
          <w:noProof/>
          <w:sz w:val="22"/>
          <w:szCs w:val="20"/>
          <w:lang w:val="hu-HU" w:eastAsia="zh-CN" w:bidi="hi-IN"/>
        </w:rPr>
      </w:pPr>
      <w:hyperlink w:anchor="_Toc49934328" w:history="1">
        <w:r w:rsidR="003C329F" w:rsidRPr="00CA27A3">
          <w:rPr>
            <w:rStyle w:val="Hiperhivatkozs"/>
            <w:noProof/>
          </w:rPr>
          <w:t>4.3.8.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imposed by other glyphs</w:t>
        </w:r>
        <w:r w:rsidR="003C329F">
          <w:rPr>
            <w:noProof/>
            <w:webHidden/>
          </w:rPr>
          <w:tab/>
        </w:r>
        <w:r w:rsidR="003C329F">
          <w:rPr>
            <w:noProof/>
            <w:webHidden/>
          </w:rPr>
          <w:fldChar w:fldCharType="begin"/>
        </w:r>
        <w:r w:rsidR="003C329F">
          <w:rPr>
            <w:noProof/>
            <w:webHidden/>
          </w:rPr>
          <w:instrText xml:space="preserve"> PAGEREF _Toc49934328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1985DCB5" w14:textId="0760F570" w:rsidR="003C329F" w:rsidRDefault="00547335">
      <w:pPr>
        <w:pStyle w:val="TJ2"/>
        <w:rPr>
          <w:rFonts w:asciiTheme="minorHAnsi" w:eastAsia="SimSun" w:hAnsiTheme="minorHAnsi" w:cstheme="minorBidi"/>
          <w:noProof/>
          <w:sz w:val="22"/>
          <w:szCs w:val="20"/>
          <w:lang w:val="hu-HU" w:eastAsia="zh-CN" w:bidi="hi-IN"/>
        </w:rPr>
      </w:pPr>
      <w:hyperlink w:anchor="_Toc49934329" w:history="1">
        <w:r w:rsidR="003C329F" w:rsidRPr="00CA27A3">
          <w:rPr>
            <w:rStyle w:val="Hiperhivatkozs"/>
            <w:noProof/>
          </w:rPr>
          <w:t>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Scribal Hands</w:t>
        </w:r>
        <w:r w:rsidR="003C329F">
          <w:rPr>
            <w:noProof/>
            <w:webHidden/>
          </w:rPr>
          <w:tab/>
        </w:r>
        <w:r w:rsidR="003C329F">
          <w:rPr>
            <w:noProof/>
            <w:webHidden/>
          </w:rPr>
          <w:fldChar w:fldCharType="begin"/>
        </w:r>
        <w:r w:rsidR="003C329F">
          <w:rPr>
            <w:noProof/>
            <w:webHidden/>
          </w:rPr>
          <w:instrText xml:space="preserve"> PAGEREF _Toc49934329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3F70B950" w14:textId="3E2DCD7E" w:rsidR="003C329F" w:rsidRDefault="00547335">
      <w:pPr>
        <w:pStyle w:val="TJ2"/>
        <w:rPr>
          <w:rFonts w:asciiTheme="minorHAnsi" w:eastAsia="SimSun" w:hAnsiTheme="minorHAnsi" w:cstheme="minorBidi"/>
          <w:noProof/>
          <w:sz w:val="22"/>
          <w:szCs w:val="20"/>
          <w:lang w:val="hu-HU" w:eastAsia="zh-CN" w:bidi="hi-IN"/>
        </w:rPr>
      </w:pPr>
      <w:hyperlink w:anchor="_Toc49934330" w:history="1">
        <w:r w:rsidR="003C329F" w:rsidRPr="00CA27A3">
          <w:rPr>
            <w:rStyle w:val="Hiperhivatkozs"/>
            <w:noProof/>
          </w:rPr>
          <w:t>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Editorial Intervention</w:t>
        </w:r>
        <w:r w:rsidR="003C329F">
          <w:rPr>
            <w:noProof/>
            <w:webHidden/>
          </w:rPr>
          <w:tab/>
        </w:r>
        <w:r w:rsidR="003C329F">
          <w:rPr>
            <w:noProof/>
            <w:webHidden/>
          </w:rPr>
          <w:fldChar w:fldCharType="begin"/>
        </w:r>
        <w:r w:rsidR="003C329F">
          <w:rPr>
            <w:noProof/>
            <w:webHidden/>
          </w:rPr>
          <w:instrText xml:space="preserve"> PAGEREF _Toc49934330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6281F652" w14:textId="5EB260D2" w:rsidR="003C329F" w:rsidRDefault="00547335">
      <w:pPr>
        <w:pStyle w:val="TJ3"/>
        <w:rPr>
          <w:rFonts w:asciiTheme="minorHAnsi" w:eastAsia="SimSun" w:hAnsiTheme="minorHAnsi" w:cstheme="minorBidi"/>
          <w:noProof/>
          <w:sz w:val="22"/>
          <w:szCs w:val="20"/>
          <w:lang w:val="hu-HU" w:eastAsia="zh-CN" w:bidi="hi-IN"/>
        </w:rPr>
      </w:pPr>
      <w:hyperlink w:anchor="_Toc49934331" w:history="1">
        <w:r w:rsidR="003C329F" w:rsidRPr="00CA27A3">
          <w:rPr>
            <w:rStyle w:val="Hiperhivatkozs"/>
            <w:noProof/>
          </w:rPr>
          <w:t>4.5.1.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deletion</w:t>
        </w:r>
        <w:r w:rsidR="003C329F">
          <w:rPr>
            <w:noProof/>
            <w:webHidden/>
          </w:rPr>
          <w:tab/>
        </w:r>
        <w:r w:rsidR="003C329F">
          <w:rPr>
            <w:noProof/>
            <w:webHidden/>
          </w:rPr>
          <w:fldChar w:fldCharType="begin"/>
        </w:r>
        <w:r w:rsidR="003C329F">
          <w:rPr>
            <w:noProof/>
            <w:webHidden/>
          </w:rPr>
          <w:instrText xml:space="preserve"> PAGEREF _Toc49934331 \h </w:instrText>
        </w:r>
        <w:r w:rsidR="003C329F">
          <w:rPr>
            <w:noProof/>
            <w:webHidden/>
          </w:rPr>
        </w:r>
        <w:r w:rsidR="003C329F">
          <w:rPr>
            <w:noProof/>
            <w:webHidden/>
          </w:rPr>
          <w:fldChar w:fldCharType="separate"/>
        </w:r>
        <w:r w:rsidR="003C329F">
          <w:rPr>
            <w:noProof/>
            <w:webHidden/>
          </w:rPr>
          <w:t>54</w:t>
        </w:r>
        <w:r w:rsidR="003C329F">
          <w:rPr>
            <w:noProof/>
            <w:webHidden/>
          </w:rPr>
          <w:fldChar w:fldCharType="end"/>
        </w:r>
      </w:hyperlink>
    </w:p>
    <w:p w14:paraId="2ED393D6" w14:textId="0C701A63" w:rsidR="003C329F" w:rsidRDefault="00547335">
      <w:pPr>
        <w:pStyle w:val="TJ3"/>
        <w:rPr>
          <w:rFonts w:asciiTheme="minorHAnsi" w:eastAsia="SimSun" w:hAnsiTheme="minorHAnsi" w:cstheme="minorBidi"/>
          <w:noProof/>
          <w:sz w:val="22"/>
          <w:szCs w:val="20"/>
          <w:lang w:val="hu-HU" w:eastAsia="zh-CN" w:bidi="hi-IN"/>
        </w:rPr>
      </w:pPr>
      <w:hyperlink w:anchor="_Toc49934332" w:history="1">
        <w:r w:rsidR="003C329F" w:rsidRPr="00CA27A3">
          <w:rPr>
            <w:rStyle w:val="Hiperhivatkozs"/>
            <w:noProof/>
          </w:rPr>
          <w:t>4.5.2.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insertion</w:t>
        </w:r>
        <w:r w:rsidR="003C329F">
          <w:rPr>
            <w:noProof/>
            <w:webHidden/>
          </w:rPr>
          <w:tab/>
        </w:r>
        <w:r w:rsidR="003C329F">
          <w:rPr>
            <w:noProof/>
            <w:webHidden/>
          </w:rPr>
          <w:fldChar w:fldCharType="begin"/>
        </w:r>
        <w:r w:rsidR="003C329F">
          <w:rPr>
            <w:noProof/>
            <w:webHidden/>
          </w:rPr>
          <w:instrText xml:space="preserve"> PAGEREF _Toc49934332 \h </w:instrText>
        </w:r>
        <w:r w:rsidR="003C329F">
          <w:rPr>
            <w:noProof/>
            <w:webHidden/>
          </w:rPr>
        </w:r>
        <w:r w:rsidR="003C329F">
          <w:rPr>
            <w:noProof/>
            <w:webHidden/>
          </w:rPr>
          <w:fldChar w:fldCharType="separate"/>
        </w:r>
        <w:r w:rsidR="003C329F">
          <w:rPr>
            <w:noProof/>
            <w:webHidden/>
          </w:rPr>
          <w:t>55</w:t>
        </w:r>
        <w:r w:rsidR="003C329F">
          <w:rPr>
            <w:noProof/>
            <w:webHidden/>
          </w:rPr>
          <w:fldChar w:fldCharType="end"/>
        </w:r>
      </w:hyperlink>
    </w:p>
    <w:p w14:paraId="05DB4FBD" w14:textId="0252B3F6" w:rsidR="003C329F" w:rsidRDefault="00547335">
      <w:pPr>
        <w:pStyle w:val="TJ3"/>
        <w:rPr>
          <w:rFonts w:asciiTheme="minorHAnsi" w:eastAsia="SimSun" w:hAnsiTheme="minorHAnsi" w:cstheme="minorBidi"/>
          <w:noProof/>
          <w:sz w:val="22"/>
          <w:szCs w:val="20"/>
          <w:lang w:val="hu-HU" w:eastAsia="zh-CN" w:bidi="hi-IN"/>
        </w:rPr>
      </w:pPr>
      <w:hyperlink w:anchor="_Toc49934333" w:history="1">
        <w:r w:rsidR="003C329F" w:rsidRPr="00CA27A3">
          <w:rPr>
            <w:rStyle w:val="Hiperhivatkozs"/>
            <w:noProof/>
          </w:rPr>
          <w:t>4.5.3.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Premodern correction</w:t>
        </w:r>
        <w:r w:rsidR="003C329F">
          <w:rPr>
            <w:noProof/>
            <w:webHidden/>
          </w:rPr>
          <w:tab/>
        </w:r>
        <w:r w:rsidR="003C329F">
          <w:rPr>
            <w:noProof/>
            <w:webHidden/>
          </w:rPr>
          <w:fldChar w:fldCharType="begin"/>
        </w:r>
        <w:r w:rsidR="003C329F">
          <w:rPr>
            <w:noProof/>
            <w:webHidden/>
          </w:rPr>
          <w:instrText xml:space="preserve"> PAGEREF _Toc49934333 \h </w:instrText>
        </w:r>
        <w:r w:rsidR="003C329F">
          <w:rPr>
            <w:noProof/>
            <w:webHidden/>
          </w:rPr>
        </w:r>
        <w:r w:rsidR="003C329F">
          <w:rPr>
            <w:noProof/>
            <w:webHidden/>
          </w:rPr>
          <w:fldChar w:fldCharType="separate"/>
        </w:r>
        <w:r w:rsidR="003C329F">
          <w:rPr>
            <w:noProof/>
            <w:webHidden/>
          </w:rPr>
          <w:t>56</w:t>
        </w:r>
        <w:r w:rsidR="003C329F">
          <w:rPr>
            <w:noProof/>
            <w:webHidden/>
          </w:rPr>
          <w:fldChar w:fldCharType="end"/>
        </w:r>
      </w:hyperlink>
    </w:p>
    <w:p w14:paraId="498EB4B7" w14:textId="084F7442" w:rsidR="003C329F" w:rsidRDefault="00547335">
      <w:pPr>
        <w:pStyle w:val="TJ1"/>
        <w:rPr>
          <w:rFonts w:asciiTheme="minorHAnsi" w:eastAsia="SimSun" w:hAnsiTheme="minorHAnsi" w:cstheme="minorBidi"/>
          <w:b w:val="0"/>
          <w:noProof/>
          <w:szCs w:val="20"/>
          <w:lang w:val="hu-HU" w:eastAsia="zh-CN" w:bidi="hi-IN"/>
        </w:rPr>
      </w:pPr>
      <w:hyperlink w:anchor="_Toc49934334" w:history="1">
        <w:r w:rsidR="003C329F" w:rsidRPr="00CA27A3">
          <w:rPr>
            <w:rStyle w:val="Hiperhivatkozs"/>
            <w:noProof/>
          </w:rPr>
          <w:t>5.</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Physical Condition and Legibility</w:t>
        </w:r>
        <w:r w:rsidR="003C329F">
          <w:rPr>
            <w:noProof/>
            <w:webHidden/>
          </w:rPr>
          <w:tab/>
        </w:r>
        <w:r w:rsidR="003C329F">
          <w:rPr>
            <w:noProof/>
            <w:webHidden/>
          </w:rPr>
          <w:fldChar w:fldCharType="begin"/>
        </w:r>
        <w:r w:rsidR="003C329F">
          <w:rPr>
            <w:noProof/>
            <w:webHidden/>
          </w:rPr>
          <w:instrText xml:space="preserve"> PAGEREF _Toc49934334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02B7AD05" w14:textId="23DF5156" w:rsidR="003C329F" w:rsidRDefault="00547335">
      <w:pPr>
        <w:pStyle w:val="TJ2"/>
        <w:rPr>
          <w:rFonts w:asciiTheme="minorHAnsi" w:eastAsia="SimSun" w:hAnsiTheme="minorHAnsi" w:cstheme="minorBidi"/>
          <w:noProof/>
          <w:sz w:val="22"/>
          <w:szCs w:val="20"/>
          <w:lang w:val="hu-HU" w:eastAsia="zh-CN" w:bidi="hi-IN"/>
        </w:rPr>
      </w:pPr>
      <w:hyperlink w:anchor="_Toc49934335" w:history="1">
        <w:r w:rsidR="003C329F" w:rsidRPr="00CA27A3">
          <w:rPr>
            <w:rStyle w:val="Hiperhivatkozs"/>
            <w:noProof/>
          </w:rPr>
          <w:t>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_Toc49934335 \h </w:instrText>
        </w:r>
        <w:r w:rsidR="003C329F">
          <w:rPr>
            <w:noProof/>
            <w:webHidden/>
          </w:rPr>
        </w:r>
        <w:r w:rsidR="003C329F">
          <w:rPr>
            <w:noProof/>
            <w:webHidden/>
          </w:rPr>
          <w:fldChar w:fldCharType="separate"/>
        </w:r>
        <w:r w:rsidR="003C329F">
          <w:rPr>
            <w:noProof/>
            <w:webHidden/>
          </w:rPr>
          <w:t>58</w:t>
        </w:r>
        <w:r w:rsidR="003C329F">
          <w:rPr>
            <w:noProof/>
            <w:webHidden/>
          </w:rPr>
          <w:fldChar w:fldCharType="end"/>
        </w:r>
      </w:hyperlink>
    </w:p>
    <w:p w14:paraId="5B7558CE" w14:textId="2407BAE3" w:rsidR="003C329F" w:rsidRDefault="00547335">
      <w:pPr>
        <w:pStyle w:val="TJ2"/>
        <w:rPr>
          <w:rFonts w:asciiTheme="minorHAnsi" w:eastAsia="SimSun" w:hAnsiTheme="minorHAnsi" w:cstheme="minorBidi"/>
          <w:noProof/>
          <w:sz w:val="22"/>
          <w:szCs w:val="20"/>
          <w:lang w:val="hu-HU" w:eastAsia="zh-CN" w:bidi="hi-IN"/>
        </w:rPr>
      </w:pPr>
      <w:hyperlink w:anchor="_Toc49934336" w:history="1">
        <w:r w:rsidR="003C329F" w:rsidRPr="00CA27A3">
          <w:rPr>
            <w:rStyle w:val="Hiperhivatkozs"/>
            <w:noProof/>
          </w:rPr>
          <w:t>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Damage Not Affecting Legibility</w:t>
        </w:r>
        <w:r w:rsidR="003C329F">
          <w:rPr>
            <w:noProof/>
            <w:webHidden/>
          </w:rPr>
          <w:tab/>
        </w:r>
        <w:r w:rsidR="003C329F">
          <w:rPr>
            <w:noProof/>
            <w:webHidden/>
          </w:rPr>
          <w:fldChar w:fldCharType="begin"/>
        </w:r>
        <w:r w:rsidR="003C329F">
          <w:rPr>
            <w:noProof/>
            <w:webHidden/>
          </w:rPr>
          <w:instrText xml:space="preserve"> PAGEREF _Toc49934336 \h </w:instrText>
        </w:r>
        <w:r w:rsidR="003C329F">
          <w:rPr>
            <w:noProof/>
            <w:webHidden/>
          </w:rPr>
        </w:r>
        <w:r w:rsidR="003C329F">
          <w:rPr>
            <w:noProof/>
            <w:webHidden/>
          </w:rPr>
          <w:fldChar w:fldCharType="separate"/>
        </w:r>
        <w:r w:rsidR="003C329F">
          <w:rPr>
            <w:noProof/>
            <w:webHidden/>
          </w:rPr>
          <w:t>59</w:t>
        </w:r>
        <w:r w:rsidR="003C329F">
          <w:rPr>
            <w:noProof/>
            <w:webHidden/>
          </w:rPr>
          <w:fldChar w:fldCharType="end"/>
        </w:r>
      </w:hyperlink>
    </w:p>
    <w:p w14:paraId="3FDCB553" w14:textId="0AC8B02A" w:rsidR="003C329F" w:rsidRDefault="00547335">
      <w:pPr>
        <w:pStyle w:val="TJ2"/>
        <w:rPr>
          <w:rFonts w:asciiTheme="minorHAnsi" w:eastAsia="SimSun" w:hAnsiTheme="minorHAnsi" w:cstheme="minorBidi"/>
          <w:noProof/>
          <w:sz w:val="22"/>
          <w:szCs w:val="20"/>
          <w:lang w:val="hu-HU" w:eastAsia="zh-CN" w:bidi="hi-IN"/>
        </w:rPr>
      </w:pPr>
      <w:hyperlink w:anchor="_Toc49934337" w:history="1">
        <w:r w:rsidR="003C329F" w:rsidRPr="00CA27A3">
          <w:rPr>
            <w:rStyle w:val="Hiperhivatkozs"/>
            <w:noProof/>
          </w:rPr>
          <w:t>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Doubtful Readings</w:t>
        </w:r>
        <w:r w:rsidR="003C329F">
          <w:rPr>
            <w:noProof/>
            <w:webHidden/>
          </w:rPr>
          <w:tab/>
        </w:r>
        <w:r w:rsidR="003C329F">
          <w:rPr>
            <w:noProof/>
            <w:webHidden/>
          </w:rPr>
          <w:fldChar w:fldCharType="begin"/>
        </w:r>
        <w:r w:rsidR="003C329F">
          <w:rPr>
            <w:noProof/>
            <w:webHidden/>
          </w:rPr>
          <w:instrText xml:space="preserve"> PAGEREF _Toc49934337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1124FD82" w14:textId="404EF61B" w:rsidR="003C329F" w:rsidRDefault="00547335">
      <w:pPr>
        <w:pStyle w:val="TJ3"/>
        <w:rPr>
          <w:rFonts w:asciiTheme="minorHAnsi" w:eastAsia="SimSun" w:hAnsiTheme="minorHAnsi" w:cstheme="minorBidi"/>
          <w:noProof/>
          <w:sz w:val="22"/>
          <w:szCs w:val="20"/>
          <w:lang w:val="hu-HU" w:eastAsia="zh-CN" w:bidi="hi-IN"/>
        </w:rPr>
      </w:pPr>
      <w:hyperlink w:anchor="_Toc49934338" w:history="1">
        <w:r w:rsidR="003C329F" w:rsidRPr="00CA27A3">
          <w:rPr>
            <w:rStyle w:val="Hiperhivatkozs"/>
            <w:noProof/>
          </w:rPr>
          <w:t>5.3.1.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&lt;unclear&gt;</w:t>
        </w:r>
        <w:r w:rsidR="003C329F">
          <w:rPr>
            <w:noProof/>
            <w:webHidden/>
          </w:rPr>
          <w:tab/>
        </w:r>
        <w:r w:rsidR="003C329F">
          <w:rPr>
            <w:noProof/>
            <w:webHidden/>
          </w:rPr>
          <w:fldChar w:fldCharType="begin"/>
        </w:r>
        <w:r w:rsidR="003C329F">
          <w:rPr>
            <w:noProof/>
            <w:webHidden/>
          </w:rPr>
          <w:instrText xml:space="preserve"> PAGEREF _Toc49934338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531E1B39" w14:textId="52E74B3E" w:rsidR="003C329F" w:rsidRDefault="00547335">
      <w:pPr>
        <w:pStyle w:val="TJ3"/>
        <w:rPr>
          <w:rFonts w:asciiTheme="minorHAnsi" w:eastAsia="SimSun" w:hAnsiTheme="minorHAnsi" w:cstheme="minorBidi"/>
          <w:noProof/>
          <w:sz w:val="22"/>
          <w:szCs w:val="20"/>
          <w:lang w:val="hu-HU" w:eastAsia="zh-CN" w:bidi="hi-IN"/>
        </w:rPr>
      </w:pPr>
      <w:hyperlink w:anchor="_Toc49934339" w:history="1">
        <w:r w:rsidR="003C329F" w:rsidRPr="00CA27A3">
          <w:rPr>
            <w:rStyle w:val="Hiperhivatkozs"/>
            <w:noProof/>
          </w:rPr>
          <w:t>5.3.2.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Tentative readings</w:t>
        </w:r>
        <w:r w:rsidR="003C329F">
          <w:rPr>
            <w:noProof/>
            <w:webHidden/>
          </w:rPr>
          <w:tab/>
        </w:r>
        <w:r w:rsidR="003C329F">
          <w:rPr>
            <w:noProof/>
            <w:webHidden/>
          </w:rPr>
          <w:fldChar w:fldCharType="begin"/>
        </w:r>
        <w:r w:rsidR="003C329F">
          <w:rPr>
            <w:noProof/>
            <w:webHidden/>
          </w:rPr>
          <w:instrText xml:space="preserve"> PAGEREF _Toc49934339 \h </w:instrText>
        </w:r>
        <w:r w:rsidR="003C329F">
          <w:rPr>
            <w:noProof/>
            <w:webHidden/>
          </w:rPr>
        </w:r>
        <w:r w:rsidR="003C329F">
          <w:rPr>
            <w:noProof/>
            <w:webHidden/>
          </w:rPr>
          <w:fldChar w:fldCharType="separate"/>
        </w:r>
        <w:r w:rsidR="003C329F">
          <w:rPr>
            <w:noProof/>
            <w:webHidden/>
          </w:rPr>
          <w:t>60</w:t>
        </w:r>
        <w:r w:rsidR="003C329F">
          <w:rPr>
            <w:noProof/>
            <w:webHidden/>
          </w:rPr>
          <w:fldChar w:fldCharType="end"/>
        </w:r>
      </w:hyperlink>
    </w:p>
    <w:p w14:paraId="45073FFC" w14:textId="34E046DF" w:rsidR="003C329F" w:rsidRDefault="00547335">
      <w:pPr>
        <w:pStyle w:val="TJ3"/>
        <w:rPr>
          <w:rFonts w:asciiTheme="minorHAnsi" w:eastAsia="SimSun" w:hAnsiTheme="minorHAnsi" w:cstheme="minorBidi"/>
          <w:noProof/>
          <w:sz w:val="22"/>
          <w:szCs w:val="20"/>
          <w:lang w:val="hu-HU" w:eastAsia="zh-CN" w:bidi="hi-IN"/>
        </w:rPr>
      </w:pPr>
      <w:hyperlink w:anchor="_Toc49934340" w:history="1">
        <w:r w:rsidR="003C329F" w:rsidRPr="00CA27A3">
          <w:rPr>
            <w:rStyle w:val="Hiperhivatkozs"/>
            <w:noProof/>
          </w:rPr>
          <w:t>5.3.3.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Ambiguous characters</w:t>
        </w:r>
        <w:r w:rsidR="003C329F">
          <w:rPr>
            <w:noProof/>
            <w:webHidden/>
          </w:rPr>
          <w:tab/>
        </w:r>
        <w:r w:rsidR="003C329F">
          <w:rPr>
            <w:noProof/>
            <w:webHidden/>
          </w:rPr>
          <w:fldChar w:fldCharType="begin"/>
        </w:r>
        <w:r w:rsidR="003C329F">
          <w:rPr>
            <w:noProof/>
            <w:webHidden/>
          </w:rPr>
          <w:instrText xml:space="preserve"> PAGEREF _Toc49934340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422E7E10" w14:textId="592DC79D" w:rsidR="003C329F" w:rsidRDefault="00547335">
      <w:pPr>
        <w:pStyle w:val="TJ3"/>
        <w:rPr>
          <w:rFonts w:asciiTheme="minorHAnsi" w:eastAsia="SimSun" w:hAnsiTheme="minorHAnsi" w:cstheme="minorBidi"/>
          <w:noProof/>
          <w:sz w:val="22"/>
          <w:szCs w:val="20"/>
          <w:lang w:val="hu-HU" w:eastAsia="zh-CN" w:bidi="hi-IN"/>
        </w:rPr>
      </w:pPr>
      <w:hyperlink w:anchor="_Toc49934341" w:history="1">
        <w:r w:rsidR="003C329F" w:rsidRPr="00CA27A3">
          <w:rPr>
            <w:rStyle w:val="Hiperhivatkozs"/>
            <w:noProof/>
          </w:rPr>
          <w:t>5.3.4.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Reading difficulties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_Toc49934341 \h </w:instrText>
        </w:r>
        <w:r w:rsidR="003C329F">
          <w:rPr>
            <w:noProof/>
            <w:webHidden/>
          </w:rPr>
        </w:r>
        <w:r w:rsidR="003C329F">
          <w:rPr>
            <w:noProof/>
            <w:webHidden/>
          </w:rPr>
          <w:fldChar w:fldCharType="separate"/>
        </w:r>
        <w:r w:rsidR="003C329F">
          <w:rPr>
            <w:noProof/>
            <w:webHidden/>
          </w:rPr>
          <w:t>61</w:t>
        </w:r>
        <w:r w:rsidR="003C329F">
          <w:rPr>
            <w:noProof/>
            <w:webHidden/>
          </w:rPr>
          <w:fldChar w:fldCharType="end"/>
        </w:r>
      </w:hyperlink>
    </w:p>
    <w:p w14:paraId="0CA70BA6" w14:textId="27724FE5" w:rsidR="003C329F" w:rsidRDefault="00547335">
      <w:pPr>
        <w:pStyle w:val="TJ2"/>
        <w:rPr>
          <w:rFonts w:asciiTheme="minorHAnsi" w:eastAsia="SimSun" w:hAnsiTheme="minorHAnsi" w:cstheme="minorBidi"/>
          <w:noProof/>
          <w:sz w:val="22"/>
          <w:szCs w:val="20"/>
          <w:lang w:val="hu-HU" w:eastAsia="zh-CN" w:bidi="hi-IN"/>
        </w:rPr>
      </w:pPr>
      <w:hyperlink w:anchor="_Toc49934342" w:history="1">
        <w:r w:rsidR="003C329F" w:rsidRPr="00CA27A3">
          <w:rPr>
            <w:rStyle w:val="Hiperhivatkozs"/>
            <w:noProof/>
          </w:rPr>
          <w:t>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w:t>
        </w:r>
        <w:r w:rsidR="003C329F">
          <w:rPr>
            <w:noProof/>
            <w:webHidden/>
          </w:rPr>
          <w:tab/>
        </w:r>
        <w:r w:rsidR="003C329F">
          <w:rPr>
            <w:noProof/>
            <w:webHidden/>
          </w:rPr>
          <w:fldChar w:fldCharType="begin"/>
        </w:r>
        <w:r w:rsidR="003C329F">
          <w:rPr>
            <w:noProof/>
            <w:webHidden/>
          </w:rPr>
          <w:instrText xml:space="preserve"> PAGEREF _Toc49934342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7F769EFD" w14:textId="2219E62B" w:rsidR="003C329F" w:rsidRDefault="00547335">
      <w:pPr>
        <w:pStyle w:val="TJ3"/>
        <w:rPr>
          <w:rFonts w:asciiTheme="minorHAnsi" w:eastAsia="SimSun" w:hAnsiTheme="minorHAnsi" w:cstheme="minorBidi"/>
          <w:noProof/>
          <w:sz w:val="22"/>
          <w:szCs w:val="20"/>
          <w:lang w:val="hu-HU" w:eastAsia="zh-CN" w:bidi="hi-IN"/>
        </w:rPr>
      </w:pPr>
      <w:hyperlink w:anchor="_Toc49934343" w:history="1">
        <w:r w:rsidR="003C329F" w:rsidRPr="00CA27A3">
          <w:rPr>
            <w:rStyle w:val="Hiperhivatkozs"/>
            <w:noProof/>
          </w:rPr>
          <w:t>5.4.1.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The EpiDoc element </w:t>
        </w:r>
        <w:r w:rsidR="003C329F" w:rsidRPr="00CA27A3">
          <w:rPr>
            <w:rStyle w:val="Hiperhivatkozs"/>
            <w:rFonts w:ascii="Consolas" w:hAnsi="Consolas" w:cs="Consolas"/>
            <w:noProof/>
            <w:shd w:val="clear" w:color="auto" w:fill="F2F2F2" w:themeFill="background1" w:themeFillShade="F2"/>
          </w:rPr>
          <w:t>&lt;gap/&gt;</w:t>
        </w:r>
        <w:r w:rsidR="003C329F">
          <w:rPr>
            <w:noProof/>
            <w:webHidden/>
          </w:rPr>
          <w:tab/>
        </w:r>
        <w:r w:rsidR="003C329F">
          <w:rPr>
            <w:noProof/>
            <w:webHidden/>
          </w:rPr>
          <w:fldChar w:fldCharType="begin"/>
        </w:r>
        <w:r w:rsidR="003C329F">
          <w:rPr>
            <w:noProof/>
            <w:webHidden/>
          </w:rPr>
          <w:instrText xml:space="preserve"> PAGEREF _Toc49934343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04BE5F40" w14:textId="065BFB8E" w:rsidR="003C329F" w:rsidRDefault="00547335">
      <w:pPr>
        <w:pStyle w:val="TJ3"/>
        <w:rPr>
          <w:rFonts w:asciiTheme="minorHAnsi" w:eastAsia="SimSun" w:hAnsiTheme="minorHAnsi" w:cstheme="minorBidi"/>
          <w:noProof/>
          <w:sz w:val="22"/>
          <w:szCs w:val="20"/>
          <w:lang w:val="hu-HU" w:eastAsia="zh-CN" w:bidi="hi-IN"/>
        </w:rPr>
      </w:pPr>
      <w:hyperlink w:anchor="_Toc49934344" w:history="1">
        <w:r w:rsidR="003C329F" w:rsidRPr="00CA27A3">
          <w:rPr>
            <w:rStyle w:val="Hiperhivatkozs"/>
            <w:noProof/>
          </w:rPr>
          <w:t>5.4.2.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reason for a lacuna: illegible or lost</w:t>
        </w:r>
        <w:r w:rsidR="003C329F">
          <w:rPr>
            <w:noProof/>
            <w:webHidden/>
          </w:rPr>
          <w:tab/>
        </w:r>
        <w:r w:rsidR="003C329F">
          <w:rPr>
            <w:noProof/>
            <w:webHidden/>
          </w:rPr>
          <w:fldChar w:fldCharType="begin"/>
        </w:r>
        <w:r w:rsidR="003C329F">
          <w:rPr>
            <w:noProof/>
            <w:webHidden/>
          </w:rPr>
          <w:instrText xml:space="preserve"> PAGEREF _Toc49934344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1658E029" w14:textId="6B6EBF85" w:rsidR="003C329F" w:rsidRDefault="00547335">
      <w:pPr>
        <w:pStyle w:val="TJ3"/>
        <w:rPr>
          <w:rFonts w:asciiTheme="minorHAnsi" w:eastAsia="SimSun" w:hAnsiTheme="minorHAnsi" w:cstheme="minorBidi"/>
          <w:noProof/>
          <w:sz w:val="22"/>
          <w:szCs w:val="20"/>
          <w:lang w:val="hu-HU" w:eastAsia="zh-CN" w:bidi="hi-IN"/>
        </w:rPr>
      </w:pPr>
      <w:hyperlink w:anchor="_Toc49934345" w:history="1">
        <w:r w:rsidR="003C329F" w:rsidRPr="00CA27A3">
          <w:rPr>
            <w:rStyle w:val="Hiperhivatkozs"/>
            <w:noProof/>
          </w:rPr>
          <w:t>5.4.3.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Inline lacunae</w:t>
        </w:r>
        <w:r w:rsidR="003C329F">
          <w:rPr>
            <w:noProof/>
            <w:webHidden/>
          </w:rPr>
          <w:tab/>
        </w:r>
        <w:r w:rsidR="003C329F">
          <w:rPr>
            <w:noProof/>
            <w:webHidden/>
          </w:rPr>
          <w:fldChar w:fldCharType="begin"/>
        </w:r>
        <w:r w:rsidR="003C329F">
          <w:rPr>
            <w:noProof/>
            <w:webHidden/>
          </w:rPr>
          <w:instrText xml:space="preserve"> PAGEREF _Toc49934345 \h </w:instrText>
        </w:r>
        <w:r w:rsidR="003C329F">
          <w:rPr>
            <w:noProof/>
            <w:webHidden/>
          </w:rPr>
        </w:r>
        <w:r w:rsidR="003C329F">
          <w:rPr>
            <w:noProof/>
            <w:webHidden/>
          </w:rPr>
          <w:fldChar w:fldCharType="separate"/>
        </w:r>
        <w:r w:rsidR="003C329F">
          <w:rPr>
            <w:noProof/>
            <w:webHidden/>
          </w:rPr>
          <w:t>63</w:t>
        </w:r>
        <w:r w:rsidR="003C329F">
          <w:rPr>
            <w:noProof/>
            <w:webHidden/>
          </w:rPr>
          <w:fldChar w:fldCharType="end"/>
        </w:r>
      </w:hyperlink>
    </w:p>
    <w:p w14:paraId="6A9C4A6D" w14:textId="5B6EEC9C" w:rsidR="003C329F" w:rsidRDefault="00547335">
      <w:pPr>
        <w:pStyle w:val="TJ3"/>
        <w:rPr>
          <w:rFonts w:asciiTheme="minorHAnsi" w:eastAsia="SimSun" w:hAnsiTheme="minorHAnsi" w:cstheme="minorBidi"/>
          <w:noProof/>
          <w:sz w:val="22"/>
          <w:szCs w:val="20"/>
          <w:lang w:val="hu-HU" w:eastAsia="zh-CN" w:bidi="hi-IN"/>
        </w:rPr>
      </w:pPr>
      <w:hyperlink w:anchor="_Toc49934346" w:history="1">
        <w:r w:rsidR="003C329F" w:rsidRPr="00CA27A3">
          <w:rPr>
            <w:rStyle w:val="Hiperhivatkozs"/>
            <w:noProof/>
          </w:rPr>
          <w:t>5.4.4.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Lacunae with known metre</w:t>
        </w:r>
        <w:r w:rsidR="003C329F">
          <w:rPr>
            <w:noProof/>
            <w:webHidden/>
          </w:rPr>
          <w:tab/>
        </w:r>
        <w:r w:rsidR="003C329F">
          <w:rPr>
            <w:noProof/>
            <w:webHidden/>
          </w:rPr>
          <w:fldChar w:fldCharType="begin"/>
        </w:r>
        <w:r w:rsidR="003C329F">
          <w:rPr>
            <w:noProof/>
            <w:webHidden/>
          </w:rPr>
          <w:instrText xml:space="preserve"> PAGEREF _Toc49934346 \h </w:instrText>
        </w:r>
        <w:r w:rsidR="003C329F">
          <w:rPr>
            <w:noProof/>
            <w:webHidden/>
          </w:rPr>
        </w:r>
        <w:r w:rsidR="003C329F">
          <w:rPr>
            <w:noProof/>
            <w:webHidden/>
          </w:rPr>
          <w:fldChar w:fldCharType="separate"/>
        </w:r>
        <w:r w:rsidR="003C329F">
          <w:rPr>
            <w:noProof/>
            <w:webHidden/>
          </w:rPr>
          <w:t>64</w:t>
        </w:r>
        <w:r w:rsidR="003C329F">
          <w:rPr>
            <w:noProof/>
            <w:webHidden/>
          </w:rPr>
          <w:fldChar w:fldCharType="end"/>
        </w:r>
      </w:hyperlink>
    </w:p>
    <w:p w14:paraId="08E02705" w14:textId="26764A5D" w:rsidR="003C329F" w:rsidRDefault="00547335">
      <w:pPr>
        <w:pStyle w:val="TJ3"/>
        <w:rPr>
          <w:rFonts w:asciiTheme="minorHAnsi" w:eastAsia="SimSun" w:hAnsiTheme="minorHAnsi" w:cstheme="minorBidi"/>
          <w:noProof/>
          <w:sz w:val="22"/>
          <w:szCs w:val="20"/>
          <w:lang w:val="hu-HU" w:eastAsia="zh-CN" w:bidi="hi-IN"/>
        </w:rPr>
      </w:pPr>
      <w:hyperlink w:anchor="_Toc49934347" w:history="1">
        <w:r w:rsidR="003C329F" w:rsidRPr="00CA27A3">
          <w:rPr>
            <w:rStyle w:val="Hiperhivatkozs"/>
            <w:noProof/>
          </w:rPr>
          <w:t>5.4.5.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Lacunae below the </w:t>
        </w:r>
        <w:r w:rsidR="003C329F" w:rsidRPr="00CA27A3">
          <w:rPr>
            <w:rStyle w:val="Hiperhivatkozs"/>
            <w:i/>
            <w:noProof/>
          </w:rPr>
          <w:t>akṣara</w:t>
        </w:r>
        <w:r w:rsidR="003C329F" w:rsidRPr="00CA27A3">
          <w:rPr>
            <w:rStyle w:val="Hiperhivatkozs"/>
            <w:noProof/>
          </w:rPr>
          <w:t xml:space="preserve"> level</w:t>
        </w:r>
        <w:r w:rsidR="003C329F">
          <w:rPr>
            <w:noProof/>
            <w:webHidden/>
          </w:rPr>
          <w:tab/>
        </w:r>
        <w:r w:rsidR="003C329F">
          <w:rPr>
            <w:noProof/>
            <w:webHidden/>
          </w:rPr>
          <w:fldChar w:fldCharType="begin"/>
        </w:r>
        <w:r w:rsidR="003C329F">
          <w:rPr>
            <w:noProof/>
            <w:webHidden/>
          </w:rPr>
          <w:instrText xml:space="preserve"> PAGEREF _Toc49934347 \h </w:instrText>
        </w:r>
        <w:r w:rsidR="003C329F">
          <w:rPr>
            <w:noProof/>
            <w:webHidden/>
          </w:rPr>
        </w:r>
        <w:r w:rsidR="003C329F">
          <w:rPr>
            <w:noProof/>
            <w:webHidden/>
          </w:rPr>
          <w:fldChar w:fldCharType="separate"/>
        </w:r>
        <w:r w:rsidR="003C329F">
          <w:rPr>
            <w:noProof/>
            <w:webHidden/>
          </w:rPr>
          <w:t>65</w:t>
        </w:r>
        <w:r w:rsidR="003C329F">
          <w:rPr>
            <w:noProof/>
            <w:webHidden/>
          </w:rPr>
          <w:fldChar w:fldCharType="end"/>
        </w:r>
      </w:hyperlink>
    </w:p>
    <w:p w14:paraId="1A45A21E" w14:textId="09438B44" w:rsidR="003C329F" w:rsidRDefault="00547335">
      <w:pPr>
        <w:pStyle w:val="TJ3"/>
        <w:rPr>
          <w:rFonts w:asciiTheme="minorHAnsi" w:eastAsia="SimSun" w:hAnsiTheme="minorHAnsi" w:cstheme="minorBidi"/>
          <w:noProof/>
          <w:sz w:val="22"/>
          <w:szCs w:val="20"/>
          <w:lang w:val="hu-HU" w:eastAsia="zh-CN" w:bidi="hi-IN"/>
        </w:rPr>
      </w:pPr>
      <w:hyperlink w:anchor="_Toc49934348" w:history="1">
        <w:r w:rsidR="003C329F" w:rsidRPr="00CA27A3">
          <w:rPr>
            <w:rStyle w:val="Hiperhivatkozs"/>
            <w:noProof/>
          </w:rPr>
          <w:t>5.4.6.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Entire lines lost</w:t>
        </w:r>
        <w:r w:rsidR="003C329F">
          <w:rPr>
            <w:noProof/>
            <w:webHidden/>
          </w:rPr>
          <w:tab/>
        </w:r>
        <w:r w:rsidR="003C329F">
          <w:rPr>
            <w:noProof/>
            <w:webHidden/>
          </w:rPr>
          <w:fldChar w:fldCharType="begin"/>
        </w:r>
        <w:r w:rsidR="003C329F">
          <w:rPr>
            <w:noProof/>
            <w:webHidden/>
          </w:rPr>
          <w:instrText xml:space="preserve"> PAGEREF _Toc49934348 \h </w:instrText>
        </w:r>
        <w:r w:rsidR="003C329F">
          <w:rPr>
            <w:noProof/>
            <w:webHidden/>
          </w:rPr>
        </w:r>
        <w:r w:rsidR="003C329F">
          <w:rPr>
            <w:noProof/>
            <w:webHidden/>
          </w:rPr>
          <w:fldChar w:fldCharType="separate"/>
        </w:r>
        <w:r w:rsidR="003C329F">
          <w:rPr>
            <w:noProof/>
            <w:webHidden/>
          </w:rPr>
          <w:t>66</w:t>
        </w:r>
        <w:r w:rsidR="003C329F">
          <w:rPr>
            <w:noProof/>
            <w:webHidden/>
          </w:rPr>
          <w:fldChar w:fldCharType="end"/>
        </w:r>
      </w:hyperlink>
    </w:p>
    <w:p w14:paraId="7C690E52" w14:textId="24A72C5B" w:rsidR="003C329F" w:rsidRDefault="00547335">
      <w:pPr>
        <w:pStyle w:val="TJ3"/>
        <w:rPr>
          <w:rFonts w:asciiTheme="minorHAnsi" w:eastAsia="SimSun" w:hAnsiTheme="minorHAnsi" w:cstheme="minorBidi"/>
          <w:noProof/>
          <w:sz w:val="22"/>
          <w:szCs w:val="20"/>
          <w:lang w:val="hu-HU" w:eastAsia="zh-CN" w:bidi="hi-IN"/>
        </w:rPr>
      </w:pPr>
      <w:hyperlink w:anchor="_Toc49934349" w:history="1">
        <w:r w:rsidR="003C329F" w:rsidRPr="00CA27A3">
          <w:rPr>
            <w:rStyle w:val="Hiperhivatkozs"/>
            <w:noProof/>
          </w:rPr>
          <w:t>5.4.7.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Massive lacunae</w:t>
        </w:r>
        <w:r w:rsidR="003C329F">
          <w:rPr>
            <w:noProof/>
            <w:webHidden/>
          </w:rPr>
          <w:tab/>
        </w:r>
        <w:r w:rsidR="003C329F">
          <w:rPr>
            <w:noProof/>
            <w:webHidden/>
          </w:rPr>
          <w:fldChar w:fldCharType="begin"/>
        </w:r>
        <w:r w:rsidR="003C329F">
          <w:rPr>
            <w:noProof/>
            <w:webHidden/>
          </w:rPr>
          <w:instrText xml:space="preserve"> PAGEREF _Toc49934349 \h </w:instrText>
        </w:r>
        <w:r w:rsidR="003C329F">
          <w:rPr>
            <w:noProof/>
            <w:webHidden/>
          </w:rPr>
        </w:r>
        <w:r w:rsidR="003C329F">
          <w:rPr>
            <w:noProof/>
            <w:webHidden/>
          </w:rPr>
          <w:fldChar w:fldCharType="separate"/>
        </w:r>
        <w:r w:rsidR="003C329F">
          <w:rPr>
            <w:noProof/>
            <w:webHidden/>
          </w:rPr>
          <w:t>67</w:t>
        </w:r>
        <w:r w:rsidR="003C329F">
          <w:rPr>
            <w:noProof/>
            <w:webHidden/>
          </w:rPr>
          <w:fldChar w:fldCharType="end"/>
        </w:r>
      </w:hyperlink>
    </w:p>
    <w:p w14:paraId="65574D2F" w14:textId="6E6D1118" w:rsidR="003C329F" w:rsidRDefault="00547335">
      <w:pPr>
        <w:pStyle w:val="TJ3"/>
        <w:rPr>
          <w:rFonts w:asciiTheme="minorHAnsi" w:eastAsia="SimSun" w:hAnsiTheme="minorHAnsi" w:cstheme="minorBidi"/>
          <w:noProof/>
          <w:sz w:val="22"/>
          <w:szCs w:val="20"/>
          <w:lang w:val="hu-HU" w:eastAsia="zh-CN" w:bidi="hi-IN"/>
        </w:rPr>
      </w:pPr>
      <w:hyperlink w:anchor="_Toc49934350" w:history="1">
        <w:r w:rsidR="003C329F" w:rsidRPr="00CA27A3">
          <w:rPr>
            <w:rStyle w:val="Hiperhivatkozs"/>
            <w:noProof/>
          </w:rPr>
          <w:t>5.4.8.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Lost copper plates</w:t>
        </w:r>
        <w:r w:rsidR="003C329F">
          <w:rPr>
            <w:noProof/>
            <w:webHidden/>
          </w:rPr>
          <w:tab/>
        </w:r>
        <w:r w:rsidR="003C329F">
          <w:rPr>
            <w:noProof/>
            <w:webHidden/>
          </w:rPr>
          <w:fldChar w:fldCharType="begin"/>
        </w:r>
        <w:r w:rsidR="003C329F">
          <w:rPr>
            <w:noProof/>
            <w:webHidden/>
          </w:rPr>
          <w:instrText xml:space="preserve"> PAGEREF _Toc49934350 \h </w:instrText>
        </w:r>
        <w:r w:rsidR="003C329F">
          <w:rPr>
            <w:noProof/>
            <w:webHidden/>
          </w:rPr>
        </w:r>
        <w:r w:rsidR="003C329F">
          <w:rPr>
            <w:noProof/>
            <w:webHidden/>
          </w:rPr>
          <w:fldChar w:fldCharType="separate"/>
        </w:r>
        <w:r w:rsidR="003C329F">
          <w:rPr>
            <w:noProof/>
            <w:webHidden/>
          </w:rPr>
          <w:t>70</w:t>
        </w:r>
        <w:r w:rsidR="003C329F">
          <w:rPr>
            <w:noProof/>
            <w:webHidden/>
          </w:rPr>
          <w:fldChar w:fldCharType="end"/>
        </w:r>
      </w:hyperlink>
    </w:p>
    <w:p w14:paraId="6138E568" w14:textId="3840B6FB" w:rsidR="003C329F" w:rsidRDefault="00547335">
      <w:pPr>
        <w:pStyle w:val="TJ3"/>
        <w:rPr>
          <w:rFonts w:asciiTheme="minorHAnsi" w:eastAsia="SimSun" w:hAnsiTheme="minorHAnsi" w:cstheme="minorBidi"/>
          <w:noProof/>
          <w:sz w:val="22"/>
          <w:szCs w:val="20"/>
          <w:lang w:val="hu-HU" w:eastAsia="zh-CN" w:bidi="hi-IN"/>
        </w:rPr>
      </w:pPr>
      <w:hyperlink w:anchor="_Toc49934351" w:history="1">
        <w:r w:rsidR="003C329F" w:rsidRPr="00CA27A3">
          <w:rPr>
            <w:rStyle w:val="Hiperhivatkozs"/>
            <w:noProof/>
          </w:rPr>
          <w:t>5.4.9.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Fractured inscriptions</w:t>
        </w:r>
        <w:r w:rsidR="003C329F">
          <w:rPr>
            <w:noProof/>
            <w:webHidden/>
          </w:rPr>
          <w:tab/>
        </w:r>
        <w:r w:rsidR="003C329F">
          <w:rPr>
            <w:noProof/>
            <w:webHidden/>
          </w:rPr>
          <w:fldChar w:fldCharType="begin"/>
        </w:r>
        <w:r w:rsidR="003C329F">
          <w:rPr>
            <w:noProof/>
            <w:webHidden/>
          </w:rPr>
          <w:instrText xml:space="preserve"> PAGEREF _Toc49934351 \h </w:instrText>
        </w:r>
        <w:r w:rsidR="003C329F">
          <w:rPr>
            <w:noProof/>
            <w:webHidden/>
          </w:rPr>
        </w:r>
        <w:r w:rsidR="003C329F">
          <w:rPr>
            <w:noProof/>
            <w:webHidden/>
          </w:rPr>
          <w:fldChar w:fldCharType="separate"/>
        </w:r>
        <w:r w:rsidR="003C329F">
          <w:rPr>
            <w:noProof/>
            <w:webHidden/>
          </w:rPr>
          <w:t>71</w:t>
        </w:r>
        <w:r w:rsidR="003C329F">
          <w:rPr>
            <w:noProof/>
            <w:webHidden/>
          </w:rPr>
          <w:fldChar w:fldCharType="end"/>
        </w:r>
      </w:hyperlink>
    </w:p>
    <w:p w14:paraId="5EC59EBF" w14:textId="45D59EED" w:rsidR="003C329F" w:rsidRDefault="00547335">
      <w:pPr>
        <w:pStyle w:val="TJ1"/>
        <w:rPr>
          <w:rFonts w:asciiTheme="minorHAnsi" w:eastAsia="SimSun" w:hAnsiTheme="minorHAnsi" w:cstheme="minorBidi"/>
          <w:b w:val="0"/>
          <w:noProof/>
          <w:szCs w:val="20"/>
          <w:lang w:val="hu-HU" w:eastAsia="zh-CN" w:bidi="hi-IN"/>
        </w:rPr>
      </w:pPr>
      <w:hyperlink w:anchor="_Toc49934352" w:history="1">
        <w:r w:rsidR="003C329F" w:rsidRPr="00CA27A3">
          <w:rPr>
            <w:rStyle w:val="Hiperhivatkozs"/>
            <w:noProof/>
          </w:rPr>
          <w:t>6.</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Editorial Intervention</w:t>
        </w:r>
        <w:r w:rsidR="003C329F">
          <w:rPr>
            <w:noProof/>
            <w:webHidden/>
          </w:rPr>
          <w:tab/>
        </w:r>
        <w:r w:rsidR="003C329F">
          <w:rPr>
            <w:noProof/>
            <w:webHidden/>
          </w:rPr>
          <w:fldChar w:fldCharType="begin"/>
        </w:r>
        <w:r w:rsidR="003C329F">
          <w:rPr>
            <w:noProof/>
            <w:webHidden/>
          </w:rPr>
          <w:instrText xml:space="preserve"> PAGEREF _Toc49934352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E67E8AA" w14:textId="6DF8A903" w:rsidR="003C329F" w:rsidRDefault="00547335">
      <w:pPr>
        <w:pStyle w:val="TJ2"/>
        <w:rPr>
          <w:rFonts w:asciiTheme="minorHAnsi" w:eastAsia="SimSun" w:hAnsiTheme="minorHAnsi" w:cstheme="minorBidi"/>
          <w:noProof/>
          <w:sz w:val="22"/>
          <w:szCs w:val="20"/>
          <w:lang w:val="hu-HU" w:eastAsia="zh-CN" w:bidi="hi-IN"/>
        </w:rPr>
      </w:pPr>
      <w:hyperlink w:anchor="_Toc49934353" w:history="1">
        <w:r w:rsidR="003C329F" w:rsidRPr="00CA27A3">
          <w:rPr>
            <w:rStyle w:val="Hiperhivatkozs"/>
            <w:noProof/>
          </w:rPr>
          <w:t>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w:t>
        </w:r>
        <w:r w:rsidR="003C329F">
          <w:rPr>
            <w:noProof/>
            <w:webHidden/>
          </w:rPr>
          <w:tab/>
        </w:r>
        <w:r w:rsidR="003C329F">
          <w:rPr>
            <w:noProof/>
            <w:webHidden/>
          </w:rPr>
          <w:fldChar w:fldCharType="begin"/>
        </w:r>
        <w:r w:rsidR="003C329F">
          <w:rPr>
            <w:noProof/>
            <w:webHidden/>
          </w:rPr>
          <w:instrText xml:space="preserve"> PAGEREF _Toc49934353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5355B572" w14:textId="1578648B" w:rsidR="003C329F" w:rsidRDefault="00547335">
      <w:pPr>
        <w:pStyle w:val="TJ3"/>
        <w:rPr>
          <w:rFonts w:asciiTheme="minorHAnsi" w:eastAsia="SimSun" w:hAnsiTheme="minorHAnsi" w:cstheme="minorBidi"/>
          <w:noProof/>
          <w:sz w:val="22"/>
          <w:szCs w:val="20"/>
          <w:lang w:val="hu-HU" w:eastAsia="zh-CN" w:bidi="hi-IN"/>
        </w:rPr>
      </w:pPr>
      <w:hyperlink w:anchor="_Toc49934354" w:history="1">
        <w:r w:rsidR="003C329F" w:rsidRPr="00CA27A3">
          <w:rPr>
            <w:rStyle w:val="Hiperhivatkozs"/>
            <w:noProof/>
          </w:rPr>
          <w:t>6.1.1.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versus normalisation</w:t>
        </w:r>
        <w:r w:rsidR="003C329F">
          <w:rPr>
            <w:noProof/>
            <w:webHidden/>
          </w:rPr>
          <w:tab/>
        </w:r>
        <w:r w:rsidR="003C329F">
          <w:rPr>
            <w:noProof/>
            <w:webHidden/>
          </w:rPr>
          <w:fldChar w:fldCharType="begin"/>
        </w:r>
        <w:r w:rsidR="003C329F">
          <w:rPr>
            <w:noProof/>
            <w:webHidden/>
          </w:rPr>
          <w:instrText xml:space="preserve"> PAGEREF _Toc49934354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1A1EC1A4" w14:textId="05625CC7" w:rsidR="003C329F" w:rsidRDefault="00547335">
      <w:pPr>
        <w:pStyle w:val="TJ3"/>
        <w:rPr>
          <w:rFonts w:asciiTheme="minorHAnsi" w:eastAsia="SimSun" w:hAnsiTheme="minorHAnsi" w:cstheme="minorBidi"/>
          <w:noProof/>
          <w:sz w:val="22"/>
          <w:szCs w:val="20"/>
          <w:lang w:val="hu-HU" w:eastAsia="zh-CN" w:bidi="hi-IN"/>
        </w:rPr>
      </w:pPr>
      <w:hyperlink w:anchor="_Toc49934355" w:history="1">
        <w:r w:rsidR="003C329F" w:rsidRPr="00CA27A3">
          <w:rPr>
            <w:rStyle w:val="Hiperhivatkozs"/>
            <w:noProof/>
          </w:rPr>
          <w:t>6.1.2.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Markup methods for correction and normalisation</w:t>
        </w:r>
        <w:r w:rsidR="003C329F">
          <w:rPr>
            <w:noProof/>
            <w:webHidden/>
          </w:rPr>
          <w:tab/>
        </w:r>
        <w:r w:rsidR="003C329F">
          <w:rPr>
            <w:noProof/>
            <w:webHidden/>
          </w:rPr>
          <w:fldChar w:fldCharType="begin"/>
        </w:r>
        <w:r w:rsidR="003C329F">
          <w:rPr>
            <w:noProof/>
            <w:webHidden/>
          </w:rPr>
          <w:instrText xml:space="preserve"> PAGEREF _Toc49934355 \h </w:instrText>
        </w:r>
        <w:r w:rsidR="003C329F">
          <w:rPr>
            <w:noProof/>
            <w:webHidden/>
          </w:rPr>
        </w:r>
        <w:r w:rsidR="003C329F">
          <w:rPr>
            <w:noProof/>
            <w:webHidden/>
          </w:rPr>
          <w:fldChar w:fldCharType="separate"/>
        </w:r>
        <w:r w:rsidR="003C329F">
          <w:rPr>
            <w:noProof/>
            <w:webHidden/>
          </w:rPr>
          <w:t>73</w:t>
        </w:r>
        <w:r w:rsidR="003C329F">
          <w:rPr>
            <w:noProof/>
            <w:webHidden/>
          </w:rPr>
          <w:fldChar w:fldCharType="end"/>
        </w:r>
      </w:hyperlink>
    </w:p>
    <w:p w14:paraId="28F76149" w14:textId="73B3B278" w:rsidR="003C329F" w:rsidRDefault="00547335">
      <w:pPr>
        <w:pStyle w:val="TJ3"/>
        <w:rPr>
          <w:rFonts w:asciiTheme="minorHAnsi" w:eastAsia="SimSun" w:hAnsiTheme="minorHAnsi" w:cstheme="minorBidi"/>
          <w:noProof/>
          <w:sz w:val="22"/>
          <w:szCs w:val="20"/>
          <w:lang w:val="hu-HU" w:eastAsia="zh-CN" w:bidi="hi-IN"/>
        </w:rPr>
      </w:pPr>
      <w:hyperlink w:anchor="_Toc49934356" w:history="1">
        <w:r w:rsidR="003C329F" w:rsidRPr="00CA27A3">
          <w:rPr>
            <w:rStyle w:val="Hiperhivatkozs"/>
            <w:noProof/>
          </w:rPr>
          <w:t>6.1.3.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editorial intervention</w:t>
        </w:r>
        <w:r w:rsidR="003C329F">
          <w:rPr>
            <w:noProof/>
            <w:webHidden/>
          </w:rPr>
          <w:tab/>
        </w:r>
        <w:r w:rsidR="003C329F">
          <w:rPr>
            <w:noProof/>
            <w:webHidden/>
          </w:rPr>
          <w:fldChar w:fldCharType="begin"/>
        </w:r>
        <w:r w:rsidR="003C329F">
          <w:rPr>
            <w:noProof/>
            <w:webHidden/>
          </w:rPr>
          <w:instrText xml:space="preserve"> PAGEREF _Toc49934356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355BE38B" w14:textId="4D0BE0D7" w:rsidR="003C329F" w:rsidRDefault="00547335">
      <w:pPr>
        <w:pStyle w:val="TJ3"/>
        <w:rPr>
          <w:rFonts w:asciiTheme="minorHAnsi" w:eastAsia="SimSun" w:hAnsiTheme="minorHAnsi" w:cstheme="minorBidi"/>
          <w:noProof/>
          <w:sz w:val="22"/>
          <w:szCs w:val="20"/>
          <w:lang w:val="hu-HU" w:eastAsia="zh-CN" w:bidi="hi-IN"/>
        </w:rPr>
      </w:pPr>
      <w:hyperlink w:anchor="_Toc49934357" w:history="1">
        <w:r w:rsidR="003C329F" w:rsidRPr="00CA27A3">
          <w:rPr>
            <w:rStyle w:val="Hiperhivatkozs"/>
            <w:noProof/>
          </w:rPr>
          <w:t>6.1.4.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Correction and normalisation in verse</w:t>
        </w:r>
        <w:r w:rsidR="003C329F">
          <w:rPr>
            <w:noProof/>
            <w:webHidden/>
          </w:rPr>
          <w:tab/>
        </w:r>
        <w:r w:rsidR="003C329F">
          <w:rPr>
            <w:noProof/>
            <w:webHidden/>
          </w:rPr>
          <w:fldChar w:fldCharType="begin"/>
        </w:r>
        <w:r w:rsidR="003C329F">
          <w:rPr>
            <w:noProof/>
            <w:webHidden/>
          </w:rPr>
          <w:instrText xml:space="preserve"> PAGEREF _Toc49934357 \h </w:instrText>
        </w:r>
        <w:r w:rsidR="003C329F">
          <w:rPr>
            <w:noProof/>
            <w:webHidden/>
          </w:rPr>
        </w:r>
        <w:r w:rsidR="003C329F">
          <w:rPr>
            <w:noProof/>
            <w:webHidden/>
          </w:rPr>
          <w:fldChar w:fldCharType="separate"/>
        </w:r>
        <w:r w:rsidR="003C329F">
          <w:rPr>
            <w:noProof/>
            <w:webHidden/>
          </w:rPr>
          <w:t>74</w:t>
        </w:r>
        <w:r w:rsidR="003C329F">
          <w:rPr>
            <w:noProof/>
            <w:webHidden/>
          </w:rPr>
          <w:fldChar w:fldCharType="end"/>
        </w:r>
      </w:hyperlink>
    </w:p>
    <w:p w14:paraId="213523EA" w14:textId="385A00CA" w:rsidR="003C329F" w:rsidRDefault="00547335">
      <w:pPr>
        <w:pStyle w:val="TJ2"/>
        <w:rPr>
          <w:rFonts w:asciiTheme="minorHAnsi" w:eastAsia="SimSun" w:hAnsiTheme="minorHAnsi" w:cstheme="minorBidi"/>
          <w:noProof/>
          <w:sz w:val="22"/>
          <w:szCs w:val="20"/>
          <w:lang w:val="hu-HU" w:eastAsia="zh-CN" w:bidi="hi-IN"/>
        </w:rPr>
      </w:pPr>
      <w:hyperlink w:anchor="_Toc49934358" w:history="1">
        <w:r w:rsidR="003C329F" w:rsidRPr="00CA27A3">
          <w:rPr>
            <w:rStyle w:val="Hiperhivatkozs"/>
            <w:noProof/>
          </w:rPr>
          <w:t>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Correction</w:t>
        </w:r>
        <w:r w:rsidR="003C329F">
          <w:rPr>
            <w:noProof/>
            <w:webHidden/>
          </w:rPr>
          <w:tab/>
        </w:r>
        <w:r w:rsidR="003C329F">
          <w:rPr>
            <w:noProof/>
            <w:webHidden/>
          </w:rPr>
          <w:fldChar w:fldCharType="begin"/>
        </w:r>
        <w:r w:rsidR="003C329F">
          <w:rPr>
            <w:noProof/>
            <w:webHidden/>
          </w:rPr>
          <w:instrText xml:space="preserve"> PAGEREF _Toc49934358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EAF8860" w14:textId="4A0A392C" w:rsidR="003C329F" w:rsidRDefault="00547335">
      <w:pPr>
        <w:pStyle w:val="TJ3"/>
        <w:rPr>
          <w:rFonts w:asciiTheme="minorHAnsi" w:eastAsia="SimSun" w:hAnsiTheme="minorHAnsi" w:cstheme="minorBidi"/>
          <w:noProof/>
          <w:sz w:val="22"/>
          <w:szCs w:val="20"/>
          <w:lang w:val="hu-HU" w:eastAsia="zh-CN" w:bidi="hi-IN"/>
        </w:rPr>
      </w:pPr>
      <w:hyperlink w:anchor="_Toc49934359" w:history="1">
        <w:r w:rsidR="003C329F" w:rsidRPr="00CA27A3">
          <w:rPr>
            <w:rStyle w:val="Hiperhivatkozs"/>
            <w:noProof/>
          </w:rPr>
          <w:t>6.2.1.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erroneous and uninterpretable text</w:t>
        </w:r>
        <w:r w:rsidR="003C329F">
          <w:rPr>
            <w:noProof/>
            <w:webHidden/>
          </w:rPr>
          <w:tab/>
        </w:r>
        <w:r w:rsidR="003C329F">
          <w:rPr>
            <w:noProof/>
            <w:webHidden/>
          </w:rPr>
          <w:fldChar w:fldCharType="begin"/>
        </w:r>
        <w:r w:rsidR="003C329F">
          <w:rPr>
            <w:noProof/>
            <w:webHidden/>
          </w:rPr>
          <w:instrText xml:space="preserve"> PAGEREF _Toc49934359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7F0F7F79" w14:textId="29811B4D" w:rsidR="003C329F" w:rsidRDefault="00547335">
      <w:pPr>
        <w:pStyle w:val="TJ3"/>
        <w:rPr>
          <w:rFonts w:asciiTheme="minorHAnsi" w:eastAsia="SimSun" w:hAnsiTheme="minorHAnsi" w:cstheme="minorBidi"/>
          <w:noProof/>
          <w:sz w:val="22"/>
          <w:szCs w:val="20"/>
          <w:lang w:val="hu-HU" w:eastAsia="zh-CN" w:bidi="hi-IN"/>
        </w:rPr>
      </w:pPr>
      <w:hyperlink w:anchor="_Toc49934360" w:history="1">
        <w:r w:rsidR="003C329F" w:rsidRPr="00CA27A3">
          <w:rPr>
            <w:rStyle w:val="Hiperhivatkozs"/>
            <w:noProof/>
          </w:rPr>
          <w:t>6.2.2.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Correcting erroneous text</w:t>
        </w:r>
        <w:r w:rsidR="003C329F">
          <w:rPr>
            <w:noProof/>
            <w:webHidden/>
          </w:rPr>
          <w:tab/>
        </w:r>
        <w:r w:rsidR="003C329F">
          <w:rPr>
            <w:noProof/>
            <w:webHidden/>
          </w:rPr>
          <w:fldChar w:fldCharType="begin"/>
        </w:r>
        <w:r w:rsidR="003C329F">
          <w:rPr>
            <w:noProof/>
            <w:webHidden/>
          </w:rPr>
          <w:instrText xml:space="preserve"> PAGEREF _Toc49934360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109A326E" w14:textId="734933FB" w:rsidR="003C329F" w:rsidRDefault="00547335">
      <w:pPr>
        <w:pStyle w:val="TJ3"/>
        <w:rPr>
          <w:rFonts w:asciiTheme="minorHAnsi" w:eastAsia="SimSun" w:hAnsiTheme="minorHAnsi" w:cstheme="minorBidi"/>
          <w:noProof/>
          <w:sz w:val="22"/>
          <w:szCs w:val="20"/>
          <w:lang w:val="hu-HU" w:eastAsia="zh-CN" w:bidi="hi-IN"/>
        </w:rPr>
      </w:pPr>
      <w:hyperlink w:anchor="_Toc49934361" w:history="1">
        <w:r w:rsidR="003C329F" w:rsidRPr="00CA27A3">
          <w:rPr>
            <w:rStyle w:val="Hiperhivatkozs"/>
            <w:noProof/>
          </w:rPr>
          <w:t>6.2.3.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deletion</w:t>
        </w:r>
        <w:r w:rsidR="003C329F">
          <w:rPr>
            <w:noProof/>
            <w:webHidden/>
          </w:rPr>
          <w:tab/>
        </w:r>
        <w:r w:rsidR="003C329F">
          <w:rPr>
            <w:noProof/>
            <w:webHidden/>
          </w:rPr>
          <w:fldChar w:fldCharType="begin"/>
        </w:r>
        <w:r w:rsidR="003C329F">
          <w:rPr>
            <w:noProof/>
            <w:webHidden/>
          </w:rPr>
          <w:instrText xml:space="preserve"> PAGEREF _Toc49934361 \h </w:instrText>
        </w:r>
        <w:r w:rsidR="003C329F">
          <w:rPr>
            <w:noProof/>
            <w:webHidden/>
          </w:rPr>
        </w:r>
        <w:r w:rsidR="003C329F">
          <w:rPr>
            <w:noProof/>
            <w:webHidden/>
          </w:rPr>
          <w:fldChar w:fldCharType="separate"/>
        </w:r>
        <w:r w:rsidR="003C329F">
          <w:rPr>
            <w:noProof/>
            <w:webHidden/>
          </w:rPr>
          <w:t>76</w:t>
        </w:r>
        <w:r w:rsidR="003C329F">
          <w:rPr>
            <w:noProof/>
            <w:webHidden/>
          </w:rPr>
          <w:fldChar w:fldCharType="end"/>
        </w:r>
      </w:hyperlink>
    </w:p>
    <w:p w14:paraId="068D67FA" w14:textId="21221C57" w:rsidR="003C329F" w:rsidRDefault="00547335">
      <w:pPr>
        <w:pStyle w:val="TJ3"/>
        <w:rPr>
          <w:rFonts w:asciiTheme="minorHAnsi" w:eastAsia="SimSun" w:hAnsiTheme="minorHAnsi" w:cstheme="minorBidi"/>
          <w:noProof/>
          <w:sz w:val="22"/>
          <w:szCs w:val="20"/>
          <w:lang w:val="hu-HU" w:eastAsia="zh-CN" w:bidi="hi-IN"/>
        </w:rPr>
      </w:pPr>
      <w:hyperlink w:anchor="_Toc49934362" w:history="1">
        <w:r w:rsidR="003C329F" w:rsidRPr="00CA27A3">
          <w:rPr>
            <w:rStyle w:val="Hiperhivatkozs"/>
            <w:noProof/>
          </w:rPr>
          <w:t>6.2.4.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addition</w:t>
        </w:r>
        <w:r w:rsidR="003C329F">
          <w:rPr>
            <w:noProof/>
            <w:webHidden/>
          </w:rPr>
          <w:tab/>
        </w:r>
        <w:r w:rsidR="003C329F">
          <w:rPr>
            <w:noProof/>
            <w:webHidden/>
          </w:rPr>
          <w:fldChar w:fldCharType="begin"/>
        </w:r>
        <w:r w:rsidR="003C329F">
          <w:rPr>
            <w:noProof/>
            <w:webHidden/>
          </w:rPr>
          <w:instrText xml:space="preserve"> PAGEREF _Toc49934362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79DA9644" w14:textId="29E4E376" w:rsidR="003C329F" w:rsidRDefault="00547335">
      <w:pPr>
        <w:pStyle w:val="TJ3"/>
        <w:rPr>
          <w:rFonts w:asciiTheme="minorHAnsi" w:eastAsia="SimSun" w:hAnsiTheme="minorHAnsi" w:cstheme="minorBidi"/>
          <w:noProof/>
          <w:sz w:val="22"/>
          <w:szCs w:val="20"/>
          <w:lang w:val="hu-HU" w:eastAsia="zh-CN" w:bidi="hi-IN"/>
        </w:rPr>
      </w:pPr>
      <w:hyperlink w:anchor="_Toc49934363" w:history="1">
        <w:r w:rsidR="003C329F" w:rsidRPr="00CA27A3">
          <w:rPr>
            <w:rStyle w:val="Hiperhivatkozs"/>
            <w:noProof/>
          </w:rPr>
          <w:t>6.2.5.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Distinguishing correction from deletion and addition</w:t>
        </w:r>
        <w:r w:rsidR="003C329F">
          <w:rPr>
            <w:noProof/>
            <w:webHidden/>
          </w:rPr>
          <w:tab/>
        </w:r>
        <w:r w:rsidR="003C329F">
          <w:rPr>
            <w:noProof/>
            <w:webHidden/>
          </w:rPr>
          <w:fldChar w:fldCharType="begin"/>
        </w:r>
        <w:r w:rsidR="003C329F">
          <w:rPr>
            <w:noProof/>
            <w:webHidden/>
          </w:rPr>
          <w:instrText xml:space="preserve"> PAGEREF _Toc49934363 \h </w:instrText>
        </w:r>
        <w:r w:rsidR="003C329F">
          <w:rPr>
            <w:noProof/>
            <w:webHidden/>
          </w:rPr>
        </w:r>
        <w:r w:rsidR="003C329F">
          <w:rPr>
            <w:noProof/>
            <w:webHidden/>
          </w:rPr>
          <w:fldChar w:fldCharType="separate"/>
        </w:r>
        <w:r w:rsidR="003C329F">
          <w:rPr>
            <w:noProof/>
            <w:webHidden/>
          </w:rPr>
          <w:t>77</w:t>
        </w:r>
        <w:r w:rsidR="003C329F">
          <w:rPr>
            <w:noProof/>
            <w:webHidden/>
          </w:rPr>
          <w:fldChar w:fldCharType="end"/>
        </w:r>
      </w:hyperlink>
    </w:p>
    <w:p w14:paraId="51C3B499" w14:textId="5D1FBA5B" w:rsidR="003C329F" w:rsidRDefault="00547335">
      <w:pPr>
        <w:pStyle w:val="TJ3"/>
        <w:rPr>
          <w:rFonts w:asciiTheme="minorHAnsi" w:eastAsia="SimSun" w:hAnsiTheme="minorHAnsi" w:cstheme="minorBidi"/>
          <w:noProof/>
          <w:sz w:val="22"/>
          <w:szCs w:val="20"/>
          <w:lang w:val="hu-HU" w:eastAsia="zh-CN" w:bidi="hi-IN"/>
        </w:rPr>
      </w:pPr>
      <w:hyperlink w:anchor="_Toc49934364" w:history="1">
        <w:r w:rsidR="003C329F" w:rsidRPr="00CA27A3">
          <w:rPr>
            <w:rStyle w:val="Hiperhivatkozs"/>
            <w:noProof/>
          </w:rPr>
          <w:t>6.2.6.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correction</w:t>
        </w:r>
        <w:r w:rsidR="003C329F">
          <w:rPr>
            <w:noProof/>
            <w:webHidden/>
          </w:rPr>
          <w:tab/>
        </w:r>
        <w:r w:rsidR="003C329F">
          <w:rPr>
            <w:noProof/>
            <w:webHidden/>
          </w:rPr>
          <w:fldChar w:fldCharType="begin"/>
        </w:r>
        <w:r w:rsidR="003C329F">
          <w:rPr>
            <w:noProof/>
            <w:webHidden/>
          </w:rPr>
          <w:instrText xml:space="preserve"> PAGEREF _Toc49934364 \h </w:instrText>
        </w:r>
        <w:r w:rsidR="003C329F">
          <w:rPr>
            <w:noProof/>
            <w:webHidden/>
          </w:rPr>
        </w:r>
        <w:r w:rsidR="003C329F">
          <w:rPr>
            <w:noProof/>
            <w:webHidden/>
          </w:rPr>
          <w:fldChar w:fldCharType="separate"/>
        </w:r>
        <w:r w:rsidR="003C329F">
          <w:rPr>
            <w:noProof/>
            <w:webHidden/>
          </w:rPr>
          <w:t>78</w:t>
        </w:r>
        <w:r w:rsidR="003C329F">
          <w:rPr>
            <w:noProof/>
            <w:webHidden/>
          </w:rPr>
          <w:fldChar w:fldCharType="end"/>
        </w:r>
      </w:hyperlink>
    </w:p>
    <w:p w14:paraId="5BF44233" w14:textId="2D6388D4" w:rsidR="003C329F" w:rsidRDefault="00547335">
      <w:pPr>
        <w:pStyle w:val="TJ2"/>
        <w:rPr>
          <w:rFonts w:asciiTheme="minorHAnsi" w:eastAsia="SimSun" w:hAnsiTheme="minorHAnsi" w:cstheme="minorBidi"/>
          <w:noProof/>
          <w:sz w:val="22"/>
          <w:szCs w:val="20"/>
          <w:lang w:val="hu-HU" w:eastAsia="zh-CN" w:bidi="hi-IN"/>
        </w:rPr>
      </w:pPr>
      <w:hyperlink w:anchor="_Toc49934365" w:history="1">
        <w:r w:rsidR="003C329F" w:rsidRPr="00CA27A3">
          <w:rPr>
            <w:rStyle w:val="Hiperhivatkozs"/>
            <w:noProof/>
          </w:rPr>
          <w:t>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Normalisation</w:t>
        </w:r>
        <w:r w:rsidR="003C329F">
          <w:rPr>
            <w:noProof/>
            <w:webHidden/>
          </w:rPr>
          <w:tab/>
        </w:r>
        <w:r w:rsidR="003C329F">
          <w:rPr>
            <w:noProof/>
            <w:webHidden/>
          </w:rPr>
          <w:fldChar w:fldCharType="begin"/>
        </w:r>
        <w:r w:rsidR="003C329F">
          <w:rPr>
            <w:noProof/>
            <w:webHidden/>
          </w:rPr>
          <w:instrText xml:space="preserve"> PAGEREF _Toc49934365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49C7897" w14:textId="62D3E25B" w:rsidR="003C329F" w:rsidRDefault="00547335">
      <w:pPr>
        <w:pStyle w:val="TJ3"/>
        <w:rPr>
          <w:rFonts w:asciiTheme="minorHAnsi" w:eastAsia="SimSun" w:hAnsiTheme="minorHAnsi" w:cstheme="minorBidi"/>
          <w:noProof/>
          <w:sz w:val="22"/>
          <w:szCs w:val="20"/>
          <w:lang w:val="hu-HU" w:eastAsia="zh-CN" w:bidi="hi-IN"/>
        </w:rPr>
      </w:pPr>
      <w:hyperlink w:anchor="_Toc49934366" w:history="1">
        <w:r w:rsidR="003C329F" w:rsidRPr="00CA27A3">
          <w:rPr>
            <w:rStyle w:val="Hiperhivatkozs"/>
            <w:noProof/>
          </w:rPr>
          <w:t>6.3.1.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Flagging non-standard usage</w:t>
        </w:r>
        <w:r w:rsidR="003C329F">
          <w:rPr>
            <w:noProof/>
            <w:webHidden/>
          </w:rPr>
          <w:tab/>
        </w:r>
        <w:r w:rsidR="003C329F">
          <w:rPr>
            <w:noProof/>
            <w:webHidden/>
          </w:rPr>
          <w:fldChar w:fldCharType="begin"/>
        </w:r>
        <w:r w:rsidR="003C329F">
          <w:rPr>
            <w:noProof/>
            <w:webHidden/>
          </w:rPr>
          <w:instrText xml:space="preserve"> PAGEREF _Toc49934366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41CB1F6F" w14:textId="3F0A103F" w:rsidR="003C329F" w:rsidRDefault="00547335">
      <w:pPr>
        <w:pStyle w:val="TJ3"/>
        <w:rPr>
          <w:rFonts w:asciiTheme="minorHAnsi" w:eastAsia="SimSun" w:hAnsiTheme="minorHAnsi" w:cstheme="minorBidi"/>
          <w:noProof/>
          <w:sz w:val="22"/>
          <w:szCs w:val="20"/>
          <w:lang w:val="hu-HU" w:eastAsia="zh-CN" w:bidi="hi-IN"/>
        </w:rPr>
      </w:pPr>
      <w:hyperlink w:anchor="_Toc49934367" w:history="1">
        <w:r w:rsidR="003C329F" w:rsidRPr="00CA27A3">
          <w:rPr>
            <w:rStyle w:val="Hiperhivatkozs"/>
            <w:noProof/>
          </w:rPr>
          <w:t>6.3.2.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Normalising non-standard usage</w:t>
        </w:r>
        <w:r w:rsidR="003C329F">
          <w:rPr>
            <w:noProof/>
            <w:webHidden/>
          </w:rPr>
          <w:tab/>
        </w:r>
        <w:r w:rsidR="003C329F">
          <w:rPr>
            <w:noProof/>
            <w:webHidden/>
          </w:rPr>
          <w:fldChar w:fldCharType="begin"/>
        </w:r>
        <w:r w:rsidR="003C329F">
          <w:rPr>
            <w:noProof/>
            <w:webHidden/>
          </w:rPr>
          <w:instrText xml:space="preserve"> PAGEREF _Toc49934367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2881B25A" w14:textId="0F11CD07" w:rsidR="003C329F" w:rsidRDefault="00547335">
      <w:pPr>
        <w:pStyle w:val="TJ3"/>
        <w:rPr>
          <w:rFonts w:asciiTheme="minorHAnsi" w:eastAsia="SimSun" w:hAnsiTheme="minorHAnsi" w:cstheme="minorBidi"/>
          <w:noProof/>
          <w:sz w:val="22"/>
          <w:szCs w:val="20"/>
          <w:lang w:val="hu-HU" w:eastAsia="zh-CN" w:bidi="hi-IN"/>
        </w:rPr>
      </w:pPr>
      <w:hyperlink w:anchor="_Toc49934368" w:history="1">
        <w:r w:rsidR="003C329F" w:rsidRPr="00CA27A3">
          <w:rPr>
            <w:rStyle w:val="Hiperhivatkozs"/>
            <w:noProof/>
          </w:rPr>
          <w:t>6.3.3.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Nesting normalisation and correction</w:t>
        </w:r>
        <w:r w:rsidR="003C329F">
          <w:rPr>
            <w:noProof/>
            <w:webHidden/>
          </w:rPr>
          <w:tab/>
        </w:r>
        <w:r w:rsidR="003C329F">
          <w:rPr>
            <w:noProof/>
            <w:webHidden/>
          </w:rPr>
          <w:fldChar w:fldCharType="begin"/>
        </w:r>
        <w:r w:rsidR="003C329F">
          <w:rPr>
            <w:noProof/>
            <w:webHidden/>
          </w:rPr>
          <w:instrText xml:space="preserve"> PAGEREF _Toc49934368 \h </w:instrText>
        </w:r>
        <w:r w:rsidR="003C329F">
          <w:rPr>
            <w:noProof/>
            <w:webHidden/>
          </w:rPr>
        </w:r>
        <w:r w:rsidR="003C329F">
          <w:rPr>
            <w:noProof/>
            <w:webHidden/>
          </w:rPr>
          <w:fldChar w:fldCharType="separate"/>
        </w:r>
        <w:r w:rsidR="003C329F">
          <w:rPr>
            <w:noProof/>
            <w:webHidden/>
          </w:rPr>
          <w:t>79</w:t>
        </w:r>
        <w:r w:rsidR="003C329F">
          <w:rPr>
            <w:noProof/>
            <w:webHidden/>
          </w:rPr>
          <w:fldChar w:fldCharType="end"/>
        </w:r>
      </w:hyperlink>
    </w:p>
    <w:p w14:paraId="12A3F60C" w14:textId="33B8AD6E" w:rsidR="003C329F" w:rsidRDefault="00547335">
      <w:pPr>
        <w:pStyle w:val="TJ3"/>
        <w:rPr>
          <w:rFonts w:asciiTheme="minorHAnsi" w:eastAsia="SimSun" w:hAnsiTheme="minorHAnsi" w:cstheme="minorBidi"/>
          <w:noProof/>
          <w:sz w:val="22"/>
          <w:szCs w:val="20"/>
          <w:lang w:val="hu-HU" w:eastAsia="zh-CN" w:bidi="hi-IN"/>
        </w:rPr>
      </w:pPr>
      <w:hyperlink w:anchor="_Toc49934369" w:history="1">
        <w:r w:rsidR="003C329F" w:rsidRPr="00CA27A3">
          <w:rPr>
            <w:rStyle w:val="Hiperhivatkozs"/>
            <w:noProof/>
          </w:rPr>
          <w:t>6.3.4.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Good practice in normalisation</w:t>
        </w:r>
        <w:r w:rsidR="003C329F">
          <w:rPr>
            <w:noProof/>
            <w:webHidden/>
          </w:rPr>
          <w:tab/>
        </w:r>
        <w:r w:rsidR="003C329F">
          <w:rPr>
            <w:noProof/>
            <w:webHidden/>
          </w:rPr>
          <w:fldChar w:fldCharType="begin"/>
        </w:r>
        <w:r w:rsidR="003C329F">
          <w:rPr>
            <w:noProof/>
            <w:webHidden/>
          </w:rPr>
          <w:instrText xml:space="preserve"> PAGEREF _Toc49934369 \h </w:instrText>
        </w:r>
        <w:r w:rsidR="003C329F">
          <w:rPr>
            <w:noProof/>
            <w:webHidden/>
          </w:rPr>
        </w:r>
        <w:r w:rsidR="003C329F">
          <w:rPr>
            <w:noProof/>
            <w:webHidden/>
          </w:rPr>
          <w:fldChar w:fldCharType="separate"/>
        </w:r>
        <w:r w:rsidR="003C329F">
          <w:rPr>
            <w:noProof/>
            <w:webHidden/>
          </w:rPr>
          <w:t>80</w:t>
        </w:r>
        <w:r w:rsidR="003C329F">
          <w:rPr>
            <w:noProof/>
            <w:webHidden/>
          </w:rPr>
          <w:fldChar w:fldCharType="end"/>
        </w:r>
      </w:hyperlink>
    </w:p>
    <w:p w14:paraId="3722EB8C" w14:textId="37E954CE" w:rsidR="003C329F" w:rsidRDefault="00547335">
      <w:pPr>
        <w:pStyle w:val="TJ3"/>
        <w:rPr>
          <w:rFonts w:asciiTheme="minorHAnsi" w:eastAsia="SimSun" w:hAnsiTheme="minorHAnsi" w:cstheme="minorBidi"/>
          <w:noProof/>
          <w:sz w:val="22"/>
          <w:szCs w:val="20"/>
          <w:lang w:val="hu-HU" w:eastAsia="zh-CN" w:bidi="hi-IN"/>
        </w:rPr>
      </w:pPr>
      <w:hyperlink w:anchor="_Toc49934370" w:history="1">
        <w:r w:rsidR="003C329F" w:rsidRPr="00CA27A3">
          <w:rPr>
            <w:rStyle w:val="Hiperhivatkozs"/>
            <w:noProof/>
          </w:rPr>
          <w:t>6.3.5.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How non-standard is non-standard?</w:t>
        </w:r>
        <w:r w:rsidR="003C329F">
          <w:rPr>
            <w:noProof/>
            <w:webHidden/>
          </w:rPr>
          <w:tab/>
        </w:r>
        <w:r w:rsidR="003C329F">
          <w:rPr>
            <w:noProof/>
            <w:webHidden/>
          </w:rPr>
          <w:fldChar w:fldCharType="begin"/>
        </w:r>
        <w:r w:rsidR="003C329F">
          <w:rPr>
            <w:noProof/>
            <w:webHidden/>
          </w:rPr>
          <w:instrText xml:space="preserve"> PAGEREF _Toc49934370 \h </w:instrText>
        </w:r>
        <w:r w:rsidR="003C329F">
          <w:rPr>
            <w:noProof/>
            <w:webHidden/>
          </w:rPr>
        </w:r>
        <w:r w:rsidR="003C329F">
          <w:rPr>
            <w:noProof/>
            <w:webHidden/>
          </w:rPr>
          <w:fldChar w:fldCharType="separate"/>
        </w:r>
        <w:r w:rsidR="003C329F">
          <w:rPr>
            <w:noProof/>
            <w:webHidden/>
          </w:rPr>
          <w:t>81</w:t>
        </w:r>
        <w:r w:rsidR="003C329F">
          <w:rPr>
            <w:noProof/>
            <w:webHidden/>
          </w:rPr>
          <w:fldChar w:fldCharType="end"/>
        </w:r>
      </w:hyperlink>
    </w:p>
    <w:p w14:paraId="51B334BF" w14:textId="750EC4B0" w:rsidR="003C329F" w:rsidRDefault="00547335">
      <w:pPr>
        <w:pStyle w:val="TJ3"/>
        <w:rPr>
          <w:rFonts w:asciiTheme="minorHAnsi" w:eastAsia="SimSun" w:hAnsiTheme="minorHAnsi" w:cstheme="minorBidi"/>
          <w:noProof/>
          <w:sz w:val="22"/>
          <w:szCs w:val="20"/>
          <w:lang w:val="hu-HU" w:eastAsia="zh-CN" w:bidi="hi-IN"/>
        </w:rPr>
      </w:pPr>
      <w:hyperlink w:anchor="_Toc49934371" w:history="1">
        <w:r w:rsidR="003C329F" w:rsidRPr="00CA27A3">
          <w:rPr>
            <w:rStyle w:val="Hiperhivatkozs"/>
            <w:noProof/>
          </w:rPr>
          <w:t>6.3.6.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Supplying punctuation</w:t>
        </w:r>
        <w:r w:rsidR="003C329F">
          <w:rPr>
            <w:noProof/>
            <w:webHidden/>
          </w:rPr>
          <w:tab/>
        </w:r>
        <w:r w:rsidR="003C329F">
          <w:rPr>
            <w:noProof/>
            <w:webHidden/>
          </w:rPr>
          <w:fldChar w:fldCharType="begin"/>
        </w:r>
        <w:r w:rsidR="003C329F">
          <w:rPr>
            <w:noProof/>
            <w:webHidden/>
          </w:rPr>
          <w:instrText xml:space="preserve"> PAGEREF _Toc49934371 \h </w:instrText>
        </w:r>
        <w:r w:rsidR="003C329F">
          <w:rPr>
            <w:noProof/>
            <w:webHidden/>
          </w:rPr>
        </w:r>
        <w:r w:rsidR="003C329F">
          <w:rPr>
            <w:noProof/>
            <w:webHidden/>
          </w:rPr>
          <w:fldChar w:fldCharType="separate"/>
        </w:r>
        <w:r w:rsidR="003C329F">
          <w:rPr>
            <w:noProof/>
            <w:webHidden/>
          </w:rPr>
          <w:t>82</w:t>
        </w:r>
        <w:r w:rsidR="003C329F">
          <w:rPr>
            <w:noProof/>
            <w:webHidden/>
          </w:rPr>
          <w:fldChar w:fldCharType="end"/>
        </w:r>
      </w:hyperlink>
    </w:p>
    <w:p w14:paraId="62FB69E3" w14:textId="1020DFAD" w:rsidR="003C329F" w:rsidRDefault="00547335">
      <w:pPr>
        <w:pStyle w:val="TJ3"/>
        <w:rPr>
          <w:rFonts w:asciiTheme="minorHAnsi" w:eastAsia="SimSun" w:hAnsiTheme="minorHAnsi" w:cstheme="minorBidi"/>
          <w:noProof/>
          <w:sz w:val="22"/>
          <w:szCs w:val="20"/>
          <w:lang w:val="hu-HU" w:eastAsia="zh-CN" w:bidi="hi-IN"/>
        </w:rPr>
      </w:pPr>
      <w:hyperlink w:anchor="_Toc49934372" w:history="1">
        <w:r w:rsidR="003C329F" w:rsidRPr="00CA27A3">
          <w:rPr>
            <w:rStyle w:val="Hiperhivatkozs"/>
            <w:noProof/>
          </w:rPr>
          <w:t>6.3.7.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Automated normalisation</w:t>
        </w:r>
        <w:r w:rsidR="003C329F">
          <w:rPr>
            <w:noProof/>
            <w:webHidden/>
          </w:rPr>
          <w:tab/>
        </w:r>
        <w:r w:rsidR="003C329F">
          <w:rPr>
            <w:noProof/>
            <w:webHidden/>
          </w:rPr>
          <w:fldChar w:fldCharType="begin"/>
        </w:r>
        <w:r w:rsidR="003C329F">
          <w:rPr>
            <w:noProof/>
            <w:webHidden/>
          </w:rPr>
          <w:instrText xml:space="preserve"> PAGEREF _Toc49934372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15E2" w14:textId="5E9D0090" w:rsidR="003C329F" w:rsidRDefault="00547335">
      <w:pPr>
        <w:pStyle w:val="TJ2"/>
        <w:rPr>
          <w:rFonts w:asciiTheme="minorHAnsi" w:eastAsia="SimSun" w:hAnsiTheme="minorHAnsi" w:cstheme="minorBidi"/>
          <w:noProof/>
          <w:sz w:val="22"/>
          <w:szCs w:val="20"/>
          <w:lang w:val="hu-HU" w:eastAsia="zh-CN" w:bidi="hi-IN"/>
        </w:rPr>
      </w:pPr>
      <w:hyperlink w:anchor="_Toc49934373" w:history="1">
        <w:r w:rsidR="003C329F" w:rsidRPr="00CA27A3">
          <w:rPr>
            <w:rStyle w:val="Hiperhivatkozs"/>
            <w:noProof/>
          </w:rPr>
          <w:t>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Restoring Lacunae</w:t>
        </w:r>
        <w:r w:rsidR="003C329F">
          <w:rPr>
            <w:noProof/>
            <w:webHidden/>
          </w:rPr>
          <w:tab/>
        </w:r>
        <w:r w:rsidR="003C329F">
          <w:rPr>
            <w:noProof/>
            <w:webHidden/>
          </w:rPr>
          <w:fldChar w:fldCharType="begin"/>
        </w:r>
        <w:r w:rsidR="003C329F">
          <w:rPr>
            <w:noProof/>
            <w:webHidden/>
          </w:rPr>
          <w:instrText xml:space="preserve"> PAGEREF _Toc49934373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1DC678F0" w14:textId="05EBB918" w:rsidR="003C329F" w:rsidRDefault="00547335">
      <w:pPr>
        <w:pStyle w:val="TJ3"/>
        <w:rPr>
          <w:rFonts w:asciiTheme="minorHAnsi" w:eastAsia="SimSun" w:hAnsiTheme="minorHAnsi" w:cstheme="minorBidi"/>
          <w:noProof/>
          <w:sz w:val="22"/>
          <w:szCs w:val="20"/>
          <w:lang w:val="hu-HU" w:eastAsia="zh-CN" w:bidi="hi-IN"/>
        </w:rPr>
      </w:pPr>
      <w:hyperlink w:anchor="_Toc49934374" w:history="1">
        <w:r w:rsidR="003C329F" w:rsidRPr="00CA27A3">
          <w:rPr>
            <w:rStyle w:val="Hiperhivatkozs"/>
            <w:noProof/>
          </w:rPr>
          <w:t>6.4.1.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Marking up restored text</w:t>
        </w:r>
        <w:r w:rsidR="003C329F">
          <w:rPr>
            <w:noProof/>
            <w:webHidden/>
          </w:rPr>
          <w:tab/>
        </w:r>
        <w:r w:rsidR="003C329F">
          <w:rPr>
            <w:noProof/>
            <w:webHidden/>
          </w:rPr>
          <w:fldChar w:fldCharType="begin"/>
        </w:r>
        <w:r w:rsidR="003C329F">
          <w:rPr>
            <w:noProof/>
            <w:webHidden/>
          </w:rPr>
          <w:instrText xml:space="preserve"> PAGEREF _Toc49934374 \h </w:instrText>
        </w:r>
        <w:r w:rsidR="003C329F">
          <w:rPr>
            <w:noProof/>
            <w:webHidden/>
          </w:rPr>
        </w:r>
        <w:r w:rsidR="003C329F">
          <w:rPr>
            <w:noProof/>
            <w:webHidden/>
          </w:rPr>
          <w:fldChar w:fldCharType="separate"/>
        </w:r>
        <w:r w:rsidR="003C329F">
          <w:rPr>
            <w:noProof/>
            <w:webHidden/>
          </w:rPr>
          <w:t>83</w:t>
        </w:r>
        <w:r w:rsidR="003C329F">
          <w:rPr>
            <w:noProof/>
            <w:webHidden/>
          </w:rPr>
          <w:fldChar w:fldCharType="end"/>
        </w:r>
      </w:hyperlink>
    </w:p>
    <w:p w14:paraId="621A5000" w14:textId="6D401F1A" w:rsidR="003C329F" w:rsidRDefault="00547335">
      <w:pPr>
        <w:pStyle w:val="TJ3"/>
        <w:rPr>
          <w:rFonts w:asciiTheme="minorHAnsi" w:eastAsia="SimSun" w:hAnsiTheme="minorHAnsi" w:cstheme="minorBidi"/>
          <w:noProof/>
          <w:sz w:val="22"/>
          <w:szCs w:val="20"/>
          <w:lang w:val="hu-HU" w:eastAsia="zh-CN" w:bidi="hi-IN"/>
        </w:rPr>
      </w:pPr>
      <w:hyperlink w:anchor="_Toc49934375" w:history="1">
        <w:r w:rsidR="003C329F" w:rsidRPr="00CA27A3">
          <w:rPr>
            <w:rStyle w:val="Hiperhivatkozs"/>
            <w:noProof/>
          </w:rPr>
          <w:t>6.4.2.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basis of restoration</w:t>
        </w:r>
        <w:r w:rsidR="003C329F">
          <w:rPr>
            <w:noProof/>
            <w:webHidden/>
          </w:rPr>
          <w:tab/>
        </w:r>
        <w:r w:rsidR="003C329F">
          <w:rPr>
            <w:noProof/>
            <w:webHidden/>
          </w:rPr>
          <w:fldChar w:fldCharType="begin"/>
        </w:r>
        <w:r w:rsidR="003C329F">
          <w:rPr>
            <w:noProof/>
            <w:webHidden/>
          </w:rPr>
          <w:instrText xml:space="preserve"> PAGEREF _Toc49934375 \h </w:instrText>
        </w:r>
        <w:r w:rsidR="003C329F">
          <w:rPr>
            <w:noProof/>
            <w:webHidden/>
          </w:rPr>
        </w:r>
        <w:r w:rsidR="003C329F">
          <w:rPr>
            <w:noProof/>
            <w:webHidden/>
          </w:rPr>
          <w:fldChar w:fldCharType="separate"/>
        </w:r>
        <w:r w:rsidR="003C329F">
          <w:rPr>
            <w:noProof/>
            <w:webHidden/>
          </w:rPr>
          <w:t>84</w:t>
        </w:r>
        <w:r w:rsidR="003C329F">
          <w:rPr>
            <w:noProof/>
            <w:webHidden/>
          </w:rPr>
          <w:fldChar w:fldCharType="end"/>
        </w:r>
      </w:hyperlink>
    </w:p>
    <w:p w14:paraId="267BEE69" w14:textId="6070E9AF" w:rsidR="003C329F" w:rsidRDefault="00547335">
      <w:pPr>
        <w:pStyle w:val="TJ1"/>
        <w:rPr>
          <w:rFonts w:asciiTheme="minorHAnsi" w:eastAsia="SimSun" w:hAnsiTheme="minorHAnsi" w:cstheme="minorBidi"/>
          <w:b w:val="0"/>
          <w:noProof/>
          <w:szCs w:val="20"/>
          <w:lang w:val="hu-HU" w:eastAsia="zh-CN" w:bidi="hi-IN"/>
        </w:rPr>
      </w:pPr>
      <w:hyperlink w:anchor="_Toc49934376" w:history="1">
        <w:r w:rsidR="003C329F" w:rsidRPr="00CA27A3">
          <w:rPr>
            <w:rStyle w:val="Hiperhivatkozs"/>
            <w:noProof/>
          </w:rPr>
          <w:t>7.</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Encoding Additional Information in the Edition</w:t>
        </w:r>
        <w:r w:rsidR="003C329F">
          <w:rPr>
            <w:noProof/>
            <w:webHidden/>
          </w:rPr>
          <w:tab/>
        </w:r>
        <w:r w:rsidR="003C329F">
          <w:rPr>
            <w:noProof/>
            <w:webHidden/>
          </w:rPr>
          <w:fldChar w:fldCharType="begin"/>
        </w:r>
        <w:r w:rsidR="003C329F">
          <w:rPr>
            <w:noProof/>
            <w:webHidden/>
          </w:rPr>
          <w:instrText xml:space="preserve"> PAGEREF _Toc49934376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B7606E3" w14:textId="63BA0A93" w:rsidR="003C329F" w:rsidRDefault="00547335">
      <w:pPr>
        <w:pStyle w:val="TJ2"/>
        <w:rPr>
          <w:rFonts w:asciiTheme="minorHAnsi" w:eastAsia="SimSun" w:hAnsiTheme="minorHAnsi" w:cstheme="minorBidi"/>
          <w:noProof/>
          <w:sz w:val="22"/>
          <w:szCs w:val="20"/>
          <w:lang w:val="hu-HU" w:eastAsia="zh-CN" w:bidi="hi-IN"/>
        </w:rPr>
      </w:pPr>
      <w:hyperlink w:anchor="_Toc49934377" w:history="1">
        <w:r w:rsidR="003C329F" w:rsidRPr="00CA27A3">
          <w:rPr>
            <w:rStyle w:val="Hiperhivatkozs"/>
            <w:noProof/>
          </w:rPr>
          <w:t>7.1.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Numeral Values</w:t>
        </w:r>
        <w:r w:rsidR="003C329F">
          <w:rPr>
            <w:noProof/>
            <w:webHidden/>
          </w:rPr>
          <w:tab/>
        </w:r>
        <w:r w:rsidR="003C329F">
          <w:rPr>
            <w:noProof/>
            <w:webHidden/>
          </w:rPr>
          <w:fldChar w:fldCharType="begin"/>
        </w:r>
        <w:r w:rsidR="003C329F">
          <w:rPr>
            <w:noProof/>
            <w:webHidden/>
          </w:rPr>
          <w:instrText xml:space="preserve"> PAGEREF _Toc49934377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9F31D02" w14:textId="2F90B9A8" w:rsidR="003C329F" w:rsidRDefault="00547335">
      <w:pPr>
        <w:pStyle w:val="TJ3"/>
        <w:rPr>
          <w:rFonts w:asciiTheme="minorHAnsi" w:eastAsia="SimSun" w:hAnsiTheme="minorHAnsi" w:cstheme="minorBidi"/>
          <w:noProof/>
          <w:sz w:val="22"/>
          <w:szCs w:val="20"/>
          <w:lang w:val="hu-HU" w:eastAsia="zh-CN" w:bidi="hi-IN"/>
        </w:rPr>
      </w:pPr>
      <w:hyperlink w:anchor="_Toc49934378" w:history="1">
        <w:r w:rsidR="003C329F" w:rsidRPr="00CA27A3">
          <w:rPr>
            <w:rStyle w:val="Hiperhivatkozs"/>
            <w:noProof/>
          </w:rPr>
          <w:t>7.1.1.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Generic numeral markup</w:t>
        </w:r>
        <w:r w:rsidR="003C329F">
          <w:rPr>
            <w:noProof/>
            <w:webHidden/>
          </w:rPr>
          <w:tab/>
        </w:r>
        <w:r w:rsidR="003C329F">
          <w:rPr>
            <w:noProof/>
            <w:webHidden/>
          </w:rPr>
          <w:fldChar w:fldCharType="begin"/>
        </w:r>
        <w:r w:rsidR="003C329F">
          <w:rPr>
            <w:noProof/>
            <w:webHidden/>
          </w:rPr>
          <w:instrText xml:space="preserve"> PAGEREF _Toc49934378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7EACE151" w14:textId="700B14A2" w:rsidR="003C329F" w:rsidRDefault="00547335">
      <w:pPr>
        <w:pStyle w:val="TJ3"/>
        <w:rPr>
          <w:rFonts w:asciiTheme="minorHAnsi" w:eastAsia="SimSun" w:hAnsiTheme="minorHAnsi" w:cstheme="minorBidi"/>
          <w:noProof/>
          <w:sz w:val="22"/>
          <w:szCs w:val="20"/>
          <w:lang w:val="hu-HU" w:eastAsia="zh-CN" w:bidi="hi-IN"/>
        </w:rPr>
      </w:pPr>
      <w:hyperlink w:anchor="_Toc49934379" w:history="1">
        <w:r w:rsidR="003C329F" w:rsidRPr="00CA27A3">
          <w:rPr>
            <w:rStyle w:val="Hiperhivatkozs"/>
            <w:noProof/>
          </w:rPr>
          <w:t>7.1.2.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Difficulties in reading numbers</w:t>
        </w:r>
        <w:r w:rsidR="003C329F">
          <w:rPr>
            <w:noProof/>
            <w:webHidden/>
          </w:rPr>
          <w:tab/>
        </w:r>
        <w:r w:rsidR="003C329F">
          <w:rPr>
            <w:noProof/>
            <w:webHidden/>
          </w:rPr>
          <w:fldChar w:fldCharType="begin"/>
        </w:r>
        <w:r w:rsidR="003C329F">
          <w:rPr>
            <w:noProof/>
            <w:webHidden/>
          </w:rPr>
          <w:instrText xml:space="preserve"> PAGEREF _Toc49934379 \h </w:instrText>
        </w:r>
        <w:r w:rsidR="003C329F">
          <w:rPr>
            <w:noProof/>
            <w:webHidden/>
          </w:rPr>
        </w:r>
        <w:r w:rsidR="003C329F">
          <w:rPr>
            <w:noProof/>
            <w:webHidden/>
          </w:rPr>
          <w:fldChar w:fldCharType="separate"/>
        </w:r>
        <w:r w:rsidR="003C329F">
          <w:rPr>
            <w:noProof/>
            <w:webHidden/>
          </w:rPr>
          <w:t>85</w:t>
        </w:r>
        <w:r w:rsidR="003C329F">
          <w:rPr>
            <w:noProof/>
            <w:webHidden/>
          </w:rPr>
          <w:fldChar w:fldCharType="end"/>
        </w:r>
      </w:hyperlink>
    </w:p>
    <w:p w14:paraId="494CC98D" w14:textId="02B0C34D" w:rsidR="003C329F" w:rsidRDefault="00547335">
      <w:pPr>
        <w:pStyle w:val="TJ3"/>
        <w:rPr>
          <w:rFonts w:asciiTheme="minorHAnsi" w:eastAsia="SimSun" w:hAnsiTheme="minorHAnsi" w:cstheme="minorBidi"/>
          <w:noProof/>
          <w:sz w:val="22"/>
          <w:szCs w:val="20"/>
          <w:lang w:val="hu-HU" w:eastAsia="zh-CN" w:bidi="hi-IN"/>
        </w:rPr>
      </w:pPr>
      <w:hyperlink w:anchor="_Toc49934380" w:history="1">
        <w:r w:rsidR="003C329F" w:rsidRPr="00CA27A3">
          <w:rPr>
            <w:rStyle w:val="Hiperhivatkozs"/>
            <w:noProof/>
          </w:rPr>
          <w:t>7.1.3.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intervention and numerals</w:t>
        </w:r>
        <w:r w:rsidR="003C329F">
          <w:rPr>
            <w:noProof/>
            <w:webHidden/>
          </w:rPr>
          <w:tab/>
        </w:r>
        <w:r w:rsidR="003C329F">
          <w:rPr>
            <w:noProof/>
            <w:webHidden/>
          </w:rPr>
          <w:fldChar w:fldCharType="begin"/>
        </w:r>
        <w:r w:rsidR="003C329F">
          <w:rPr>
            <w:noProof/>
            <w:webHidden/>
          </w:rPr>
          <w:instrText xml:space="preserve"> PAGEREF _Toc49934380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21DCFA12" w14:textId="71A3F7FE" w:rsidR="003C329F" w:rsidRDefault="00547335">
      <w:pPr>
        <w:pStyle w:val="TJ3"/>
        <w:rPr>
          <w:rFonts w:asciiTheme="minorHAnsi" w:eastAsia="SimSun" w:hAnsiTheme="minorHAnsi" w:cstheme="minorBidi"/>
          <w:noProof/>
          <w:sz w:val="22"/>
          <w:szCs w:val="20"/>
          <w:lang w:val="hu-HU" w:eastAsia="zh-CN" w:bidi="hi-IN"/>
        </w:rPr>
      </w:pPr>
      <w:hyperlink w:anchor="_Toc49934381" w:history="1">
        <w:r w:rsidR="003C329F" w:rsidRPr="00CA27A3">
          <w:rPr>
            <w:rStyle w:val="Hiperhivatkozs"/>
            <w:noProof/>
          </w:rPr>
          <w:t>7.1.4.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Numbers expressed in words</w:t>
        </w:r>
        <w:r w:rsidR="003C329F">
          <w:rPr>
            <w:noProof/>
            <w:webHidden/>
          </w:rPr>
          <w:tab/>
        </w:r>
        <w:r w:rsidR="003C329F">
          <w:rPr>
            <w:noProof/>
            <w:webHidden/>
          </w:rPr>
          <w:fldChar w:fldCharType="begin"/>
        </w:r>
        <w:r w:rsidR="003C329F">
          <w:rPr>
            <w:noProof/>
            <w:webHidden/>
          </w:rPr>
          <w:instrText xml:space="preserve"> PAGEREF _Toc49934381 \h </w:instrText>
        </w:r>
        <w:r w:rsidR="003C329F">
          <w:rPr>
            <w:noProof/>
            <w:webHidden/>
          </w:rPr>
        </w:r>
        <w:r w:rsidR="003C329F">
          <w:rPr>
            <w:noProof/>
            <w:webHidden/>
          </w:rPr>
          <w:fldChar w:fldCharType="separate"/>
        </w:r>
        <w:r w:rsidR="003C329F">
          <w:rPr>
            <w:noProof/>
            <w:webHidden/>
          </w:rPr>
          <w:t>86</w:t>
        </w:r>
        <w:r w:rsidR="003C329F">
          <w:rPr>
            <w:noProof/>
            <w:webHidden/>
          </w:rPr>
          <w:fldChar w:fldCharType="end"/>
        </w:r>
      </w:hyperlink>
    </w:p>
    <w:p w14:paraId="357241D5" w14:textId="4DD84141" w:rsidR="003C329F" w:rsidRDefault="00547335">
      <w:pPr>
        <w:pStyle w:val="TJ2"/>
        <w:rPr>
          <w:rFonts w:asciiTheme="minorHAnsi" w:eastAsia="SimSun" w:hAnsiTheme="minorHAnsi" w:cstheme="minorBidi"/>
          <w:noProof/>
          <w:sz w:val="22"/>
          <w:szCs w:val="20"/>
          <w:lang w:val="hu-HU" w:eastAsia="zh-CN" w:bidi="hi-IN"/>
        </w:rPr>
      </w:pPr>
      <w:hyperlink w:anchor="_Toc49934382" w:history="1">
        <w:r w:rsidR="003C329F" w:rsidRPr="00CA27A3">
          <w:rPr>
            <w:rStyle w:val="Hiperhivatkozs"/>
            <w:noProof/>
          </w:rPr>
          <w:t>7.2.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the Edition</w:t>
        </w:r>
        <w:r w:rsidR="003C329F">
          <w:rPr>
            <w:noProof/>
            <w:webHidden/>
          </w:rPr>
          <w:tab/>
        </w:r>
        <w:r w:rsidR="003C329F">
          <w:rPr>
            <w:noProof/>
            <w:webHidden/>
          </w:rPr>
          <w:fldChar w:fldCharType="begin"/>
        </w:r>
        <w:r w:rsidR="003C329F">
          <w:rPr>
            <w:noProof/>
            <w:webHidden/>
          </w:rPr>
          <w:instrText xml:space="preserve"> PAGEREF _Toc49934382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7B54522E" w14:textId="7006E1FE" w:rsidR="003C329F" w:rsidRDefault="00547335">
      <w:pPr>
        <w:pStyle w:val="TJ3"/>
        <w:rPr>
          <w:rFonts w:asciiTheme="minorHAnsi" w:eastAsia="SimSun" w:hAnsiTheme="minorHAnsi" w:cstheme="minorBidi"/>
          <w:noProof/>
          <w:sz w:val="22"/>
          <w:szCs w:val="20"/>
          <w:lang w:val="hu-HU" w:eastAsia="zh-CN" w:bidi="hi-IN"/>
        </w:rPr>
      </w:pPr>
      <w:hyperlink w:anchor="_Toc49934383" w:history="1">
        <w:r w:rsidR="003C329F" w:rsidRPr="00CA27A3">
          <w:rPr>
            <w:rStyle w:val="Hiperhivatkozs"/>
            <w:noProof/>
          </w:rPr>
          <w:t>7.2.1.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consisting of sections in different languages</w:t>
        </w:r>
        <w:r w:rsidR="003C329F">
          <w:rPr>
            <w:noProof/>
            <w:webHidden/>
          </w:rPr>
          <w:tab/>
        </w:r>
        <w:r w:rsidR="003C329F">
          <w:rPr>
            <w:noProof/>
            <w:webHidden/>
          </w:rPr>
          <w:fldChar w:fldCharType="begin"/>
        </w:r>
        <w:r w:rsidR="003C329F">
          <w:rPr>
            <w:noProof/>
            <w:webHidden/>
          </w:rPr>
          <w:instrText xml:space="preserve"> PAGEREF _Toc49934383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6CE1ABB0" w14:textId="57F4622E" w:rsidR="003C329F" w:rsidRDefault="00547335">
      <w:pPr>
        <w:pStyle w:val="TJ3"/>
        <w:rPr>
          <w:rFonts w:asciiTheme="minorHAnsi" w:eastAsia="SimSun" w:hAnsiTheme="minorHAnsi" w:cstheme="minorBidi"/>
          <w:noProof/>
          <w:sz w:val="22"/>
          <w:szCs w:val="20"/>
          <w:lang w:val="hu-HU" w:eastAsia="zh-CN" w:bidi="hi-IN"/>
        </w:rPr>
      </w:pPr>
      <w:hyperlink w:anchor="_Toc49934384" w:history="1">
        <w:r w:rsidR="003C329F" w:rsidRPr="00CA27A3">
          <w:rPr>
            <w:rStyle w:val="Hiperhivatkozs"/>
            <w:noProof/>
          </w:rPr>
          <w:t>7.2.2.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Inscriptions containing foreign words or phrases</w:t>
        </w:r>
        <w:r w:rsidR="003C329F">
          <w:rPr>
            <w:noProof/>
            <w:webHidden/>
          </w:rPr>
          <w:tab/>
        </w:r>
        <w:r w:rsidR="003C329F">
          <w:rPr>
            <w:noProof/>
            <w:webHidden/>
          </w:rPr>
          <w:fldChar w:fldCharType="begin"/>
        </w:r>
        <w:r w:rsidR="003C329F">
          <w:rPr>
            <w:noProof/>
            <w:webHidden/>
          </w:rPr>
          <w:instrText xml:space="preserve"> PAGEREF _Toc49934384 \h </w:instrText>
        </w:r>
        <w:r w:rsidR="003C329F">
          <w:rPr>
            <w:noProof/>
            <w:webHidden/>
          </w:rPr>
        </w:r>
        <w:r w:rsidR="003C329F">
          <w:rPr>
            <w:noProof/>
            <w:webHidden/>
          </w:rPr>
          <w:fldChar w:fldCharType="separate"/>
        </w:r>
        <w:r w:rsidR="003C329F">
          <w:rPr>
            <w:noProof/>
            <w:webHidden/>
          </w:rPr>
          <w:t>87</w:t>
        </w:r>
        <w:r w:rsidR="003C329F">
          <w:rPr>
            <w:noProof/>
            <w:webHidden/>
          </w:rPr>
          <w:fldChar w:fldCharType="end"/>
        </w:r>
      </w:hyperlink>
    </w:p>
    <w:p w14:paraId="28847E3E" w14:textId="7CFBF11C" w:rsidR="003C329F" w:rsidRDefault="00547335">
      <w:pPr>
        <w:pStyle w:val="TJ2"/>
        <w:rPr>
          <w:rFonts w:asciiTheme="minorHAnsi" w:eastAsia="SimSun" w:hAnsiTheme="minorHAnsi" w:cstheme="minorBidi"/>
          <w:noProof/>
          <w:sz w:val="22"/>
          <w:szCs w:val="20"/>
          <w:lang w:val="hu-HU" w:eastAsia="zh-CN" w:bidi="hi-IN"/>
        </w:rPr>
      </w:pPr>
      <w:hyperlink w:anchor="_Toc49934385" w:history="1">
        <w:r w:rsidR="003C329F" w:rsidRPr="00CA27A3">
          <w:rPr>
            <w:rStyle w:val="Hiperhivatkozs"/>
            <w:noProof/>
          </w:rPr>
          <w:t>7.3.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Abbreviations</w:t>
        </w:r>
        <w:r w:rsidR="003C329F">
          <w:rPr>
            <w:noProof/>
            <w:webHidden/>
          </w:rPr>
          <w:tab/>
        </w:r>
        <w:r w:rsidR="003C329F">
          <w:rPr>
            <w:noProof/>
            <w:webHidden/>
          </w:rPr>
          <w:fldChar w:fldCharType="begin"/>
        </w:r>
        <w:r w:rsidR="003C329F">
          <w:rPr>
            <w:noProof/>
            <w:webHidden/>
          </w:rPr>
          <w:instrText xml:space="preserve"> PAGEREF _Toc49934385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7DEBDB60" w14:textId="6AC2A963" w:rsidR="003C329F" w:rsidRDefault="00547335">
      <w:pPr>
        <w:pStyle w:val="TJ2"/>
        <w:rPr>
          <w:rFonts w:asciiTheme="minorHAnsi" w:eastAsia="SimSun" w:hAnsiTheme="minorHAnsi" w:cstheme="minorBidi"/>
          <w:noProof/>
          <w:sz w:val="22"/>
          <w:szCs w:val="20"/>
          <w:lang w:val="hu-HU" w:eastAsia="zh-CN" w:bidi="hi-IN"/>
        </w:rPr>
      </w:pPr>
      <w:hyperlink w:anchor="_Toc49934386" w:history="1">
        <w:r w:rsidR="003C329F" w:rsidRPr="00CA27A3">
          <w:rPr>
            <w:rStyle w:val="Hiperhivatkozs"/>
            <w:noProof/>
          </w:rPr>
          <w:t>7.4.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Optional Encoding of Semantic Features</w:t>
        </w:r>
        <w:r w:rsidR="003C329F">
          <w:rPr>
            <w:noProof/>
            <w:webHidden/>
          </w:rPr>
          <w:tab/>
        </w:r>
        <w:r w:rsidR="003C329F">
          <w:rPr>
            <w:noProof/>
            <w:webHidden/>
          </w:rPr>
          <w:fldChar w:fldCharType="begin"/>
        </w:r>
        <w:r w:rsidR="003C329F">
          <w:rPr>
            <w:noProof/>
            <w:webHidden/>
          </w:rPr>
          <w:instrText xml:space="preserve"> PAGEREF _Toc49934386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5C4BDD52" w14:textId="600556E4" w:rsidR="003C329F" w:rsidRDefault="00547335">
      <w:pPr>
        <w:pStyle w:val="TJ3"/>
        <w:rPr>
          <w:rFonts w:asciiTheme="minorHAnsi" w:eastAsia="SimSun" w:hAnsiTheme="minorHAnsi" w:cstheme="minorBidi"/>
          <w:noProof/>
          <w:sz w:val="22"/>
          <w:szCs w:val="20"/>
          <w:lang w:val="hu-HU" w:eastAsia="zh-CN" w:bidi="hi-IN"/>
        </w:rPr>
      </w:pPr>
      <w:hyperlink w:anchor="_Toc49934387" w:history="1">
        <w:r w:rsidR="003C329F" w:rsidRPr="00CA27A3">
          <w:rPr>
            <w:rStyle w:val="Hiperhivatkozs"/>
            <w:noProof/>
          </w:rPr>
          <w:t>7.4.1.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Personal names</w:t>
        </w:r>
        <w:r w:rsidR="003C329F">
          <w:rPr>
            <w:noProof/>
            <w:webHidden/>
          </w:rPr>
          <w:tab/>
        </w:r>
        <w:r w:rsidR="003C329F">
          <w:rPr>
            <w:noProof/>
            <w:webHidden/>
          </w:rPr>
          <w:fldChar w:fldCharType="begin"/>
        </w:r>
        <w:r w:rsidR="003C329F">
          <w:rPr>
            <w:noProof/>
            <w:webHidden/>
          </w:rPr>
          <w:instrText xml:space="preserve"> PAGEREF _Toc49934387 \h </w:instrText>
        </w:r>
        <w:r w:rsidR="003C329F">
          <w:rPr>
            <w:noProof/>
            <w:webHidden/>
          </w:rPr>
        </w:r>
        <w:r w:rsidR="003C329F">
          <w:rPr>
            <w:noProof/>
            <w:webHidden/>
          </w:rPr>
          <w:fldChar w:fldCharType="separate"/>
        </w:r>
        <w:r w:rsidR="003C329F">
          <w:rPr>
            <w:noProof/>
            <w:webHidden/>
          </w:rPr>
          <w:t>88</w:t>
        </w:r>
        <w:r w:rsidR="003C329F">
          <w:rPr>
            <w:noProof/>
            <w:webHidden/>
          </w:rPr>
          <w:fldChar w:fldCharType="end"/>
        </w:r>
      </w:hyperlink>
    </w:p>
    <w:p w14:paraId="65767EE9" w14:textId="1607205B" w:rsidR="003C329F" w:rsidRDefault="00547335">
      <w:pPr>
        <w:pStyle w:val="TJ3"/>
        <w:rPr>
          <w:rFonts w:asciiTheme="minorHAnsi" w:eastAsia="SimSun" w:hAnsiTheme="minorHAnsi" w:cstheme="minorBidi"/>
          <w:noProof/>
          <w:sz w:val="22"/>
          <w:szCs w:val="20"/>
          <w:lang w:val="hu-HU" w:eastAsia="zh-CN" w:bidi="hi-IN"/>
        </w:rPr>
      </w:pPr>
      <w:hyperlink w:anchor="_Toc49934388" w:history="1">
        <w:r w:rsidR="003C329F" w:rsidRPr="00CA27A3">
          <w:rPr>
            <w:rStyle w:val="Hiperhivatkozs"/>
            <w:noProof/>
          </w:rPr>
          <w:t>7.4.2.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Adding ranks and roles to names</w:t>
        </w:r>
        <w:r w:rsidR="003C329F">
          <w:rPr>
            <w:noProof/>
            <w:webHidden/>
          </w:rPr>
          <w:tab/>
        </w:r>
        <w:r w:rsidR="003C329F">
          <w:rPr>
            <w:noProof/>
            <w:webHidden/>
          </w:rPr>
          <w:fldChar w:fldCharType="begin"/>
        </w:r>
        <w:r w:rsidR="003C329F">
          <w:rPr>
            <w:noProof/>
            <w:webHidden/>
          </w:rPr>
          <w:instrText xml:space="preserve"> PAGEREF _Toc49934388 \h </w:instrText>
        </w:r>
        <w:r w:rsidR="003C329F">
          <w:rPr>
            <w:noProof/>
            <w:webHidden/>
          </w:rPr>
        </w:r>
        <w:r w:rsidR="003C329F">
          <w:rPr>
            <w:noProof/>
            <w:webHidden/>
          </w:rPr>
          <w:fldChar w:fldCharType="separate"/>
        </w:r>
        <w:r w:rsidR="003C329F">
          <w:rPr>
            <w:noProof/>
            <w:webHidden/>
          </w:rPr>
          <w:t>89</w:t>
        </w:r>
        <w:r w:rsidR="003C329F">
          <w:rPr>
            <w:noProof/>
            <w:webHidden/>
          </w:rPr>
          <w:fldChar w:fldCharType="end"/>
        </w:r>
      </w:hyperlink>
    </w:p>
    <w:p w14:paraId="0DEF8E9C" w14:textId="3AF46345" w:rsidR="003C329F" w:rsidRDefault="00547335">
      <w:pPr>
        <w:pStyle w:val="TJ3"/>
        <w:rPr>
          <w:rFonts w:asciiTheme="minorHAnsi" w:eastAsia="SimSun" w:hAnsiTheme="minorHAnsi" w:cstheme="minorBidi"/>
          <w:noProof/>
          <w:sz w:val="22"/>
          <w:szCs w:val="20"/>
          <w:lang w:val="hu-HU" w:eastAsia="zh-CN" w:bidi="hi-IN"/>
        </w:rPr>
      </w:pPr>
      <w:hyperlink w:anchor="_Toc49934389" w:history="1">
        <w:r w:rsidR="003C329F" w:rsidRPr="00CA27A3">
          <w:rPr>
            <w:rStyle w:val="Hiperhivatkozs"/>
            <w:noProof/>
          </w:rPr>
          <w:t>7.4.3.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Place names</w:t>
        </w:r>
        <w:r w:rsidR="003C329F">
          <w:rPr>
            <w:noProof/>
            <w:webHidden/>
          </w:rPr>
          <w:tab/>
        </w:r>
        <w:r w:rsidR="003C329F">
          <w:rPr>
            <w:noProof/>
            <w:webHidden/>
          </w:rPr>
          <w:fldChar w:fldCharType="begin"/>
        </w:r>
        <w:r w:rsidR="003C329F">
          <w:rPr>
            <w:noProof/>
            <w:webHidden/>
          </w:rPr>
          <w:instrText xml:space="preserve"> PAGEREF _Toc49934389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3A3EA19B" w14:textId="0D65AE12" w:rsidR="003C329F" w:rsidRDefault="00547335">
      <w:pPr>
        <w:pStyle w:val="TJ3"/>
        <w:rPr>
          <w:rFonts w:asciiTheme="minorHAnsi" w:eastAsia="SimSun" w:hAnsiTheme="minorHAnsi" w:cstheme="minorBidi"/>
          <w:noProof/>
          <w:sz w:val="22"/>
          <w:szCs w:val="20"/>
          <w:lang w:val="hu-HU" w:eastAsia="zh-CN" w:bidi="hi-IN"/>
        </w:rPr>
      </w:pPr>
      <w:hyperlink w:anchor="_Toc49934390" w:history="1">
        <w:r w:rsidR="003C329F" w:rsidRPr="00CA27A3">
          <w:rPr>
            <w:rStyle w:val="Hiperhivatkozs"/>
            <w:noProof/>
          </w:rPr>
          <w:t>7.4.4.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Measurements</w:t>
        </w:r>
        <w:r w:rsidR="003C329F">
          <w:rPr>
            <w:noProof/>
            <w:webHidden/>
          </w:rPr>
          <w:tab/>
        </w:r>
        <w:r w:rsidR="003C329F">
          <w:rPr>
            <w:noProof/>
            <w:webHidden/>
          </w:rPr>
          <w:fldChar w:fldCharType="begin"/>
        </w:r>
        <w:r w:rsidR="003C329F">
          <w:rPr>
            <w:noProof/>
            <w:webHidden/>
          </w:rPr>
          <w:instrText xml:space="preserve"> PAGEREF _Toc49934390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0FCA9439" w14:textId="48682116" w:rsidR="003C329F" w:rsidRDefault="00547335">
      <w:pPr>
        <w:pStyle w:val="TJ3"/>
        <w:rPr>
          <w:rFonts w:asciiTheme="minorHAnsi" w:eastAsia="SimSun" w:hAnsiTheme="minorHAnsi" w:cstheme="minorBidi"/>
          <w:noProof/>
          <w:sz w:val="22"/>
          <w:szCs w:val="20"/>
          <w:lang w:val="hu-HU" w:eastAsia="zh-CN" w:bidi="hi-IN"/>
        </w:rPr>
      </w:pPr>
      <w:hyperlink w:anchor="_Toc49934391" w:history="1">
        <w:r w:rsidR="003C329F" w:rsidRPr="00CA27A3">
          <w:rPr>
            <w:rStyle w:val="Hiperhivatkozs"/>
            <w:noProof/>
          </w:rPr>
          <w:t>7.4.5.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Tagged semantic features interacting with text or markup</w:t>
        </w:r>
        <w:r w:rsidR="003C329F">
          <w:rPr>
            <w:noProof/>
            <w:webHidden/>
          </w:rPr>
          <w:tab/>
        </w:r>
        <w:r w:rsidR="003C329F">
          <w:rPr>
            <w:noProof/>
            <w:webHidden/>
          </w:rPr>
          <w:fldChar w:fldCharType="begin"/>
        </w:r>
        <w:r w:rsidR="003C329F">
          <w:rPr>
            <w:noProof/>
            <w:webHidden/>
          </w:rPr>
          <w:instrText xml:space="preserve"> PAGEREF _Toc49934391 \h </w:instrText>
        </w:r>
        <w:r w:rsidR="003C329F">
          <w:rPr>
            <w:noProof/>
            <w:webHidden/>
          </w:rPr>
        </w:r>
        <w:r w:rsidR="003C329F">
          <w:rPr>
            <w:noProof/>
            <w:webHidden/>
          </w:rPr>
          <w:fldChar w:fldCharType="separate"/>
        </w:r>
        <w:r w:rsidR="003C329F">
          <w:rPr>
            <w:noProof/>
            <w:webHidden/>
          </w:rPr>
          <w:t>90</w:t>
        </w:r>
        <w:r w:rsidR="003C329F">
          <w:rPr>
            <w:noProof/>
            <w:webHidden/>
          </w:rPr>
          <w:fldChar w:fldCharType="end"/>
        </w:r>
      </w:hyperlink>
    </w:p>
    <w:p w14:paraId="69A50B2C" w14:textId="7CA534AB" w:rsidR="003C329F" w:rsidRDefault="00547335">
      <w:pPr>
        <w:pStyle w:val="TJ2"/>
        <w:rPr>
          <w:rFonts w:asciiTheme="minorHAnsi" w:eastAsia="SimSun" w:hAnsiTheme="minorHAnsi" w:cstheme="minorBidi"/>
          <w:noProof/>
          <w:sz w:val="22"/>
          <w:szCs w:val="20"/>
          <w:lang w:val="hu-HU" w:eastAsia="zh-CN" w:bidi="hi-IN"/>
        </w:rPr>
      </w:pPr>
      <w:hyperlink w:anchor="_Toc49934392" w:history="1">
        <w:r w:rsidR="003C329F" w:rsidRPr="00CA27A3">
          <w:rPr>
            <w:rStyle w:val="Hiperhivatkozs"/>
            <w:noProof/>
          </w:rPr>
          <w:t>7.5.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Visual Features</w:t>
        </w:r>
        <w:r w:rsidR="003C329F">
          <w:rPr>
            <w:noProof/>
            <w:webHidden/>
          </w:rPr>
          <w:tab/>
        </w:r>
        <w:r w:rsidR="003C329F">
          <w:rPr>
            <w:noProof/>
            <w:webHidden/>
          </w:rPr>
          <w:fldChar w:fldCharType="begin"/>
        </w:r>
        <w:r w:rsidR="003C329F">
          <w:rPr>
            <w:noProof/>
            <w:webHidden/>
          </w:rPr>
          <w:instrText xml:space="preserve"> PAGEREF _Toc49934392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7BAA8739" w14:textId="6E09FEA2" w:rsidR="003C329F" w:rsidRDefault="00547335">
      <w:pPr>
        <w:pStyle w:val="TJ3"/>
        <w:rPr>
          <w:rFonts w:asciiTheme="minorHAnsi" w:eastAsia="SimSun" w:hAnsiTheme="minorHAnsi" w:cstheme="minorBidi"/>
          <w:noProof/>
          <w:sz w:val="22"/>
          <w:szCs w:val="20"/>
          <w:lang w:val="hu-HU" w:eastAsia="zh-CN" w:bidi="hi-IN"/>
        </w:rPr>
      </w:pPr>
      <w:hyperlink w:anchor="_Toc49934393" w:history="1">
        <w:r w:rsidR="003C329F" w:rsidRPr="00CA27A3">
          <w:rPr>
            <w:rStyle w:val="Hiperhivatkozs"/>
            <w:noProof/>
          </w:rPr>
          <w:t>7.5.1.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scope of visual features encoded in attributes</w:t>
        </w:r>
        <w:r w:rsidR="003C329F">
          <w:rPr>
            <w:noProof/>
            <w:webHidden/>
          </w:rPr>
          <w:tab/>
        </w:r>
        <w:r w:rsidR="003C329F">
          <w:rPr>
            <w:noProof/>
            <w:webHidden/>
          </w:rPr>
          <w:fldChar w:fldCharType="begin"/>
        </w:r>
        <w:r w:rsidR="003C329F">
          <w:rPr>
            <w:noProof/>
            <w:webHidden/>
          </w:rPr>
          <w:instrText xml:space="preserve"> PAGEREF _Toc49934393 \h </w:instrText>
        </w:r>
        <w:r w:rsidR="003C329F">
          <w:rPr>
            <w:noProof/>
            <w:webHidden/>
          </w:rPr>
        </w:r>
        <w:r w:rsidR="003C329F">
          <w:rPr>
            <w:noProof/>
            <w:webHidden/>
          </w:rPr>
          <w:fldChar w:fldCharType="separate"/>
        </w:r>
        <w:r w:rsidR="003C329F">
          <w:rPr>
            <w:noProof/>
            <w:webHidden/>
          </w:rPr>
          <w:t>91</w:t>
        </w:r>
        <w:r w:rsidR="003C329F">
          <w:rPr>
            <w:noProof/>
            <w:webHidden/>
          </w:rPr>
          <w:fldChar w:fldCharType="end"/>
        </w:r>
      </w:hyperlink>
    </w:p>
    <w:p w14:paraId="581299A8" w14:textId="43C9750D" w:rsidR="003C329F" w:rsidRDefault="00547335">
      <w:pPr>
        <w:pStyle w:val="TJ3"/>
        <w:rPr>
          <w:rFonts w:asciiTheme="minorHAnsi" w:eastAsia="SimSun" w:hAnsiTheme="minorHAnsi" w:cstheme="minorBidi"/>
          <w:noProof/>
          <w:sz w:val="22"/>
          <w:szCs w:val="20"/>
          <w:lang w:val="hu-HU" w:eastAsia="zh-CN" w:bidi="hi-IN"/>
        </w:rPr>
      </w:pPr>
      <w:hyperlink w:anchor="_Toc49934394" w:history="1">
        <w:r w:rsidR="003C329F" w:rsidRPr="00CA27A3">
          <w:rPr>
            <w:rStyle w:val="Hiperhivatkozs"/>
            <w:noProof/>
          </w:rPr>
          <w:t>7.5.2.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Alignment</w:t>
        </w:r>
        <w:r w:rsidR="003C329F">
          <w:rPr>
            <w:noProof/>
            <w:webHidden/>
          </w:rPr>
          <w:tab/>
        </w:r>
        <w:r w:rsidR="003C329F">
          <w:rPr>
            <w:noProof/>
            <w:webHidden/>
          </w:rPr>
          <w:fldChar w:fldCharType="begin"/>
        </w:r>
        <w:r w:rsidR="003C329F">
          <w:rPr>
            <w:noProof/>
            <w:webHidden/>
          </w:rPr>
          <w:instrText xml:space="preserve"> PAGEREF _Toc49934394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5C9D96EC" w14:textId="3F249143" w:rsidR="003C329F" w:rsidRDefault="00547335">
      <w:pPr>
        <w:pStyle w:val="TJ3"/>
        <w:rPr>
          <w:rFonts w:asciiTheme="minorHAnsi" w:eastAsia="SimSun" w:hAnsiTheme="minorHAnsi" w:cstheme="minorBidi"/>
          <w:noProof/>
          <w:sz w:val="22"/>
          <w:szCs w:val="20"/>
          <w:lang w:val="hu-HU" w:eastAsia="zh-CN" w:bidi="hi-IN"/>
        </w:rPr>
      </w:pPr>
      <w:hyperlink w:anchor="_Toc49934395" w:history="1">
        <w:r w:rsidR="003C329F" w:rsidRPr="00CA27A3">
          <w:rPr>
            <w:rStyle w:val="Hiperhivatkozs"/>
            <w:noProof/>
          </w:rPr>
          <w:t>7.5.3.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Directionality and orientation</w:t>
        </w:r>
        <w:r w:rsidR="003C329F">
          <w:rPr>
            <w:noProof/>
            <w:webHidden/>
          </w:rPr>
          <w:tab/>
        </w:r>
        <w:r w:rsidR="003C329F">
          <w:rPr>
            <w:noProof/>
            <w:webHidden/>
          </w:rPr>
          <w:fldChar w:fldCharType="begin"/>
        </w:r>
        <w:r w:rsidR="003C329F">
          <w:rPr>
            <w:noProof/>
            <w:webHidden/>
          </w:rPr>
          <w:instrText xml:space="preserve"> PAGEREF _Toc49934395 \h </w:instrText>
        </w:r>
        <w:r w:rsidR="003C329F">
          <w:rPr>
            <w:noProof/>
            <w:webHidden/>
          </w:rPr>
        </w:r>
        <w:r w:rsidR="003C329F">
          <w:rPr>
            <w:noProof/>
            <w:webHidden/>
          </w:rPr>
          <w:fldChar w:fldCharType="separate"/>
        </w:r>
        <w:r w:rsidR="003C329F">
          <w:rPr>
            <w:noProof/>
            <w:webHidden/>
          </w:rPr>
          <w:t>92</w:t>
        </w:r>
        <w:r w:rsidR="003C329F">
          <w:rPr>
            <w:noProof/>
            <w:webHidden/>
          </w:rPr>
          <w:fldChar w:fldCharType="end"/>
        </w:r>
      </w:hyperlink>
    </w:p>
    <w:p w14:paraId="24B3D439" w14:textId="61F41DE1" w:rsidR="003C329F" w:rsidRDefault="00547335">
      <w:pPr>
        <w:pStyle w:val="TJ3"/>
        <w:rPr>
          <w:rFonts w:asciiTheme="minorHAnsi" w:eastAsia="SimSun" w:hAnsiTheme="minorHAnsi" w:cstheme="minorBidi"/>
          <w:noProof/>
          <w:sz w:val="22"/>
          <w:szCs w:val="20"/>
          <w:lang w:val="hu-HU" w:eastAsia="zh-CN" w:bidi="hi-IN"/>
        </w:rPr>
      </w:pPr>
      <w:hyperlink w:anchor="_Toc49934396" w:history="1">
        <w:r w:rsidR="003C329F" w:rsidRPr="00CA27A3">
          <w:rPr>
            <w:rStyle w:val="Hiperhivatkozs"/>
            <w:noProof/>
          </w:rPr>
          <w:t>7.5.4.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Script</w:t>
        </w:r>
        <w:r w:rsidR="003C329F">
          <w:rPr>
            <w:noProof/>
            <w:webHidden/>
          </w:rPr>
          <w:tab/>
        </w:r>
        <w:r w:rsidR="003C329F">
          <w:rPr>
            <w:noProof/>
            <w:webHidden/>
          </w:rPr>
          <w:fldChar w:fldCharType="begin"/>
        </w:r>
        <w:r w:rsidR="003C329F">
          <w:rPr>
            <w:noProof/>
            <w:webHidden/>
          </w:rPr>
          <w:instrText xml:space="preserve"> PAGEREF _Toc49934396 \h </w:instrText>
        </w:r>
        <w:r w:rsidR="003C329F">
          <w:rPr>
            <w:noProof/>
            <w:webHidden/>
          </w:rPr>
        </w:r>
        <w:r w:rsidR="003C329F">
          <w:rPr>
            <w:noProof/>
            <w:webHidden/>
          </w:rPr>
          <w:fldChar w:fldCharType="separate"/>
        </w:r>
        <w:r w:rsidR="003C329F">
          <w:rPr>
            <w:noProof/>
            <w:webHidden/>
          </w:rPr>
          <w:t>93</w:t>
        </w:r>
        <w:r w:rsidR="003C329F">
          <w:rPr>
            <w:noProof/>
            <w:webHidden/>
          </w:rPr>
          <w:fldChar w:fldCharType="end"/>
        </w:r>
      </w:hyperlink>
    </w:p>
    <w:p w14:paraId="21E1452F" w14:textId="264A1C43" w:rsidR="003C329F" w:rsidRDefault="00547335">
      <w:pPr>
        <w:pStyle w:val="TJ3"/>
        <w:rPr>
          <w:rFonts w:asciiTheme="minorHAnsi" w:eastAsia="SimSun" w:hAnsiTheme="minorHAnsi" w:cstheme="minorBidi"/>
          <w:noProof/>
          <w:sz w:val="22"/>
          <w:szCs w:val="20"/>
          <w:lang w:val="hu-HU" w:eastAsia="zh-CN" w:bidi="hi-IN"/>
        </w:rPr>
      </w:pPr>
      <w:hyperlink w:anchor="_Toc49934397" w:history="1">
        <w:r w:rsidR="003C329F" w:rsidRPr="00CA27A3">
          <w:rPr>
            <w:rStyle w:val="Hiperhivatkozs"/>
            <w:noProof/>
          </w:rPr>
          <w:t>7.5.5.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Lettering</w:t>
        </w:r>
        <w:r w:rsidR="003C329F">
          <w:rPr>
            <w:noProof/>
            <w:webHidden/>
          </w:rPr>
          <w:tab/>
        </w:r>
        <w:r w:rsidR="003C329F">
          <w:rPr>
            <w:noProof/>
            <w:webHidden/>
          </w:rPr>
          <w:fldChar w:fldCharType="begin"/>
        </w:r>
        <w:r w:rsidR="003C329F">
          <w:rPr>
            <w:noProof/>
            <w:webHidden/>
          </w:rPr>
          <w:instrText xml:space="preserve"> PAGEREF _Toc49934397 \h </w:instrText>
        </w:r>
        <w:r w:rsidR="003C329F">
          <w:rPr>
            <w:noProof/>
            <w:webHidden/>
          </w:rPr>
        </w:r>
        <w:r w:rsidR="003C329F">
          <w:rPr>
            <w:noProof/>
            <w:webHidden/>
          </w:rPr>
          <w:fldChar w:fldCharType="separate"/>
        </w:r>
        <w:r w:rsidR="003C329F">
          <w:rPr>
            <w:noProof/>
            <w:webHidden/>
          </w:rPr>
          <w:t>94</w:t>
        </w:r>
        <w:r w:rsidR="003C329F">
          <w:rPr>
            <w:noProof/>
            <w:webHidden/>
          </w:rPr>
          <w:fldChar w:fldCharType="end"/>
        </w:r>
      </w:hyperlink>
    </w:p>
    <w:p w14:paraId="5A27D192" w14:textId="5051AC55" w:rsidR="003C329F" w:rsidRDefault="00547335">
      <w:pPr>
        <w:pStyle w:val="TJ1"/>
        <w:rPr>
          <w:rFonts w:asciiTheme="minorHAnsi" w:eastAsia="SimSun" w:hAnsiTheme="minorHAnsi" w:cstheme="minorBidi"/>
          <w:b w:val="0"/>
          <w:noProof/>
          <w:szCs w:val="20"/>
          <w:lang w:val="hu-HU" w:eastAsia="zh-CN" w:bidi="hi-IN"/>
        </w:rPr>
      </w:pPr>
      <w:hyperlink w:anchor="_Toc49934398" w:history="1">
        <w:r w:rsidR="003C329F" w:rsidRPr="00CA27A3">
          <w:rPr>
            <w:rStyle w:val="Hiperhivatkozs"/>
            <w:noProof/>
          </w:rPr>
          <w:t>8.</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General Guidance for Tidy XML Code</w:t>
        </w:r>
        <w:r w:rsidR="003C329F">
          <w:rPr>
            <w:noProof/>
            <w:webHidden/>
          </w:rPr>
          <w:tab/>
        </w:r>
        <w:r w:rsidR="003C329F">
          <w:rPr>
            <w:noProof/>
            <w:webHidden/>
          </w:rPr>
          <w:fldChar w:fldCharType="begin"/>
        </w:r>
        <w:r w:rsidR="003C329F">
          <w:rPr>
            <w:noProof/>
            <w:webHidden/>
          </w:rPr>
          <w:instrText xml:space="preserve"> PAGEREF _Toc49934398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449FC267" w14:textId="7689E202" w:rsidR="003C329F" w:rsidRDefault="00547335">
      <w:pPr>
        <w:pStyle w:val="TJ2"/>
        <w:rPr>
          <w:rFonts w:asciiTheme="minorHAnsi" w:eastAsia="SimSun" w:hAnsiTheme="minorHAnsi" w:cstheme="minorBidi"/>
          <w:noProof/>
          <w:sz w:val="22"/>
          <w:szCs w:val="20"/>
          <w:lang w:val="hu-HU" w:eastAsia="zh-CN" w:bidi="hi-IN"/>
        </w:rPr>
      </w:pPr>
      <w:hyperlink w:anchor="_Toc49934399" w:history="1">
        <w:r w:rsidR="003C329F" w:rsidRPr="00CA27A3">
          <w:rPr>
            <w:rStyle w:val="Hiperhivatkozs"/>
            <w:noProof/>
          </w:rPr>
          <w:t>8.1.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Spaces and New Lines in the Code</w:t>
        </w:r>
        <w:r w:rsidR="003C329F">
          <w:rPr>
            <w:noProof/>
            <w:webHidden/>
          </w:rPr>
          <w:tab/>
        </w:r>
        <w:r w:rsidR="003C329F">
          <w:rPr>
            <w:noProof/>
            <w:webHidden/>
          </w:rPr>
          <w:fldChar w:fldCharType="begin"/>
        </w:r>
        <w:r w:rsidR="003C329F">
          <w:rPr>
            <w:noProof/>
            <w:webHidden/>
          </w:rPr>
          <w:instrText xml:space="preserve"> PAGEREF _Toc49934399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FF1C6A1" w14:textId="69D563FB" w:rsidR="003C329F" w:rsidRDefault="00547335">
      <w:pPr>
        <w:pStyle w:val="TJ3"/>
        <w:rPr>
          <w:rFonts w:asciiTheme="minorHAnsi" w:eastAsia="SimSun" w:hAnsiTheme="minorHAnsi" w:cstheme="minorBidi"/>
          <w:noProof/>
          <w:sz w:val="22"/>
          <w:szCs w:val="20"/>
          <w:lang w:val="hu-HU" w:eastAsia="zh-CN" w:bidi="hi-IN"/>
        </w:rPr>
      </w:pPr>
      <w:hyperlink w:anchor="_Toc49934400" w:history="1">
        <w:r w:rsidR="003C329F" w:rsidRPr="00CA27A3">
          <w:rPr>
            <w:rStyle w:val="Hiperhivatkozs"/>
            <w:noProof/>
          </w:rPr>
          <w:t>8.1.1.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White space</w:t>
        </w:r>
        <w:r w:rsidR="003C329F">
          <w:rPr>
            <w:noProof/>
            <w:webHidden/>
          </w:rPr>
          <w:tab/>
        </w:r>
        <w:r w:rsidR="003C329F">
          <w:rPr>
            <w:noProof/>
            <w:webHidden/>
          </w:rPr>
          <w:fldChar w:fldCharType="begin"/>
        </w:r>
        <w:r w:rsidR="003C329F">
          <w:rPr>
            <w:noProof/>
            <w:webHidden/>
          </w:rPr>
          <w:instrText xml:space="preserve"> PAGEREF _Toc49934400 \h </w:instrText>
        </w:r>
        <w:r w:rsidR="003C329F">
          <w:rPr>
            <w:noProof/>
            <w:webHidden/>
          </w:rPr>
        </w:r>
        <w:r w:rsidR="003C329F">
          <w:rPr>
            <w:noProof/>
            <w:webHidden/>
          </w:rPr>
          <w:fldChar w:fldCharType="separate"/>
        </w:r>
        <w:r w:rsidR="003C329F">
          <w:rPr>
            <w:noProof/>
            <w:webHidden/>
          </w:rPr>
          <w:t>95</w:t>
        </w:r>
        <w:r w:rsidR="003C329F">
          <w:rPr>
            <w:noProof/>
            <w:webHidden/>
          </w:rPr>
          <w:fldChar w:fldCharType="end"/>
        </w:r>
      </w:hyperlink>
    </w:p>
    <w:p w14:paraId="395DE6D4" w14:textId="1A533FD6" w:rsidR="003C329F" w:rsidRDefault="00547335">
      <w:pPr>
        <w:pStyle w:val="TJ3"/>
        <w:rPr>
          <w:rFonts w:asciiTheme="minorHAnsi" w:eastAsia="SimSun" w:hAnsiTheme="minorHAnsi" w:cstheme="minorBidi"/>
          <w:noProof/>
          <w:sz w:val="22"/>
          <w:szCs w:val="20"/>
          <w:lang w:val="hu-HU" w:eastAsia="zh-CN" w:bidi="hi-IN"/>
        </w:rPr>
      </w:pPr>
      <w:hyperlink w:anchor="_Toc49934401" w:history="1">
        <w:r w:rsidR="003C329F" w:rsidRPr="00CA27A3">
          <w:rPr>
            <w:rStyle w:val="Hiperhivatkozs"/>
            <w:noProof/>
          </w:rPr>
          <w:t>8.1.2.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spaces and markup</w:t>
        </w:r>
        <w:r w:rsidR="003C329F">
          <w:rPr>
            <w:noProof/>
            <w:webHidden/>
          </w:rPr>
          <w:tab/>
        </w:r>
        <w:r w:rsidR="003C329F">
          <w:rPr>
            <w:noProof/>
            <w:webHidden/>
          </w:rPr>
          <w:fldChar w:fldCharType="begin"/>
        </w:r>
        <w:r w:rsidR="003C329F">
          <w:rPr>
            <w:noProof/>
            <w:webHidden/>
          </w:rPr>
          <w:instrText xml:space="preserve"> PAGEREF _Toc49934401 \h </w:instrText>
        </w:r>
        <w:r w:rsidR="003C329F">
          <w:rPr>
            <w:noProof/>
            <w:webHidden/>
          </w:rPr>
        </w:r>
        <w:r w:rsidR="003C329F">
          <w:rPr>
            <w:noProof/>
            <w:webHidden/>
          </w:rPr>
          <w:fldChar w:fldCharType="separate"/>
        </w:r>
        <w:r w:rsidR="003C329F">
          <w:rPr>
            <w:noProof/>
            <w:webHidden/>
          </w:rPr>
          <w:t>96</w:t>
        </w:r>
        <w:r w:rsidR="003C329F">
          <w:rPr>
            <w:noProof/>
            <w:webHidden/>
          </w:rPr>
          <w:fldChar w:fldCharType="end"/>
        </w:r>
      </w:hyperlink>
    </w:p>
    <w:p w14:paraId="626D32C6" w14:textId="764C9F12" w:rsidR="003C329F" w:rsidRDefault="00547335">
      <w:pPr>
        <w:pStyle w:val="TJ3"/>
        <w:rPr>
          <w:rFonts w:asciiTheme="minorHAnsi" w:eastAsia="SimSun" w:hAnsiTheme="minorHAnsi" w:cstheme="minorBidi"/>
          <w:noProof/>
          <w:sz w:val="22"/>
          <w:szCs w:val="20"/>
          <w:lang w:val="hu-HU" w:eastAsia="zh-CN" w:bidi="hi-IN"/>
        </w:rPr>
      </w:pPr>
      <w:hyperlink w:anchor="_Toc49934402" w:history="1">
        <w:r w:rsidR="003C329F" w:rsidRPr="00CA27A3">
          <w:rPr>
            <w:rStyle w:val="Hiperhivatkozs"/>
            <w:noProof/>
          </w:rPr>
          <w:t>8.1.3.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hyphens and markup</w:t>
        </w:r>
        <w:r w:rsidR="003C329F">
          <w:rPr>
            <w:noProof/>
            <w:webHidden/>
          </w:rPr>
          <w:tab/>
        </w:r>
        <w:r w:rsidR="003C329F">
          <w:rPr>
            <w:noProof/>
            <w:webHidden/>
          </w:rPr>
          <w:fldChar w:fldCharType="begin"/>
        </w:r>
        <w:r w:rsidR="003C329F">
          <w:rPr>
            <w:noProof/>
            <w:webHidden/>
          </w:rPr>
          <w:instrText xml:space="preserve"> PAGEREF _Toc49934402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1241B504" w14:textId="719FACCE" w:rsidR="003C329F" w:rsidRDefault="00547335">
      <w:pPr>
        <w:pStyle w:val="TJ2"/>
        <w:rPr>
          <w:rFonts w:asciiTheme="minorHAnsi" w:eastAsia="SimSun" w:hAnsiTheme="minorHAnsi" w:cstheme="minorBidi"/>
          <w:noProof/>
          <w:sz w:val="22"/>
          <w:szCs w:val="20"/>
          <w:lang w:val="hu-HU" w:eastAsia="zh-CN" w:bidi="hi-IN"/>
        </w:rPr>
      </w:pPr>
      <w:hyperlink w:anchor="_Toc49934403" w:history="1">
        <w:r w:rsidR="003C329F" w:rsidRPr="00CA27A3">
          <w:rPr>
            <w:rStyle w:val="Hiperhivatkozs"/>
            <w:noProof/>
          </w:rPr>
          <w:t>8.2.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Top to Bottom Hierarchy</w:t>
        </w:r>
        <w:r w:rsidR="003C329F">
          <w:rPr>
            <w:noProof/>
            <w:webHidden/>
          </w:rPr>
          <w:tab/>
        </w:r>
        <w:r w:rsidR="003C329F">
          <w:rPr>
            <w:noProof/>
            <w:webHidden/>
          </w:rPr>
          <w:fldChar w:fldCharType="begin"/>
        </w:r>
        <w:r w:rsidR="003C329F">
          <w:rPr>
            <w:noProof/>
            <w:webHidden/>
          </w:rPr>
          <w:instrText xml:space="preserve"> PAGEREF _Toc49934403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7DCA212F" w14:textId="12808AF4" w:rsidR="003C329F" w:rsidRDefault="00547335">
      <w:pPr>
        <w:pStyle w:val="TJ3"/>
        <w:rPr>
          <w:rFonts w:asciiTheme="minorHAnsi" w:eastAsia="SimSun" w:hAnsiTheme="minorHAnsi" w:cstheme="minorBidi"/>
          <w:noProof/>
          <w:sz w:val="22"/>
          <w:szCs w:val="20"/>
          <w:lang w:val="hu-HU" w:eastAsia="zh-CN" w:bidi="hi-IN"/>
        </w:rPr>
      </w:pPr>
      <w:hyperlink w:anchor="_Toc49934404" w:history="1">
        <w:r w:rsidR="003C329F" w:rsidRPr="00CA27A3">
          <w:rPr>
            <w:rStyle w:val="Hiperhivatkozs"/>
            <w:noProof/>
          </w:rPr>
          <w:t>8.2.1.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XML structure and extrinsic structure</w:t>
        </w:r>
        <w:r w:rsidR="003C329F">
          <w:rPr>
            <w:noProof/>
            <w:webHidden/>
          </w:rPr>
          <w:tab/>
        </w:r>
        <w:r w:rsidR="003C329F">
          <w:rPr>
            <w:noProof/>
            <w:webHidden/>
          </w:rPr>
          <w:fldChar w:fldCharType="begin"/>
        </w:r>
        <w:r w:rsidR="003C329F">
          <w:rPr>
            <w:noProof/>
            <w:webHidden/>
          </w:rPr>
          <w:instrText xml:space="preserve"> PAGEREF _Toc49934404 \h </w:instrText>
        </w:r>
        <w:r w:rsidR="003C329F">
          <w:rPr>
            <w:noProof/>
            <w:webHidden/>
          </w:rPr>
        </w:r>
        <w:r w:rsidR="003C329F">
          <w:rPr>
            <w:noProof/>
            <w:webHidden/>
          </w:rPr>
          <w:fldChar w:fldCharType="separate"/>
        </w:r>
        <w:r w:rsidR="003C329F">
          <w:rPr>
            <w:noProof/>
            <w:webHidden/>
          </w:rPr>
          <w:t>98</w:t>
        </w:r>
        <w:r w:rsidR="003C329F">
          <w:rPr>
            <w:noProof/>
            <w:webHidden/>
          </w:rPr>
          <w:fldChar w:fldCharType="end"/>
        </w:r>
      </w:hyperlink>
    </w:p>
    <w:p w14:paraId="4E67F3E5" w14:textId="357BABFC" w:rsidR="003C329F" w:rsidRDefault="00547335">
      <w:pPr>
        <w:pStyle w:val="TJ3"/>
        <w:rPr>
          <w:rFonts w:asciiTheme="minorHAnsi" w:eastAsia="SimSun" w:hAnsiTheme="minorHAnsi" w:cstheme="minorBidi"/>
          <w:noProof/>
          <w:sz w:val="22"/>
          <w:szCs w:val="20"/>
          <w:lang w:val="hu-HU" w:eastAsia="zh-CN" w:bidi="hi-IN"/>
        </w:rPr>
      </w:pPr>
      <w:hyperlink w:anchor="_Toc49934405" w:history="1">
        <w:r w:rsidR="003C329F" w:rsidRPr="00CA27A3">
          <w:rPr>
            <w:rStyle w:val="Hiperhivatkozs"/>
            <w:noProof/>
          </w:rPr>
          <w:t>8.2.2.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Block-level elements representing intrinsic structure</w:t>
        </w:r>
        <w:r w:rsidR="003C329F">
          <w:rPr>
            <w:noProof/>
            <w:webHidden/>
          </w:rPr>
          <w:tab/>
        </w:r>
        <w:r w:rsidR="003C329F">
          <w:rPr>
            <w:noProof/>
            <w:webHidden/>
          </w:rPr>
          <w:fldChar w:fldCharType="begin"/>
        </w:r>
        <w:r w:rsidR="003C329F">
          <w:rPr>
            <w:noProof/>
            <w:webHidden/>
          </w:rPr>
          <w:instrText xml:space="preserve"> PAGEREF _Toc49934405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050480B8" w14:textId="38F5D86B" w:rsidR="003C329F" w:rsidRDefault="00547335">
      <w:pPr>
        <w:pStyle w:val="TJ3"/>
        <w:rPr>
          <w:rFonts w:asciiTheme="minorHAnsi" w:eastAsia="SimSun" w:hAnsiTheme="minorHAnsi" w:cstheme="minorBidi"/>
          <w:noProof/>
          <w:sz w:val="22"/>
          <w:szCs w:val="20"/>
          <w:lang w:val="hu-HU" w:eastAsia="zh-CN" w:bidi="hi-IN"/>
        </w:rPr>
      </w:pPr>
      <w:hyperlink w:anchor="_Toc49934406" w:history="1">
        <w:r w:rsidR="003C329F" w:rsidRPr="00CA27A3">
          <w:rPr>
            <w:rStyle w:val="Hiperhivatkozs"/>
            <w:noProof/>
          </w:rPr>
          <w:t>8.2.3.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extrinsic structure</w:t>
        </w:r>
        <w:r w:rsidR="003C329F">
          <w:rPr>
            <w:noProof/>
            <w:webHidden/>
          </w:rPr>
          <w:tab/>
        </w:r>
        <w:r w:rsidR="003C329F">
          <w:rPr>
            <w:noProof/>
            <w:webHidden/>
          </w:rPr>
          <w:fldChar w:fldCharType="begin"/>
        </w:r>
        <w:r w:rsidR="003C329F">
          <w:rPr>
            <w:noProof/>
            <w:webHidden/>
          </w:rPr>
          <w:instrText xml:space="preserve"> PAGEREF _Toc49934406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18CAD53C" w14:textId="2403182C" w:rsidR="003C329F" w:rsidRDefault="00547335">
      <w:pPr>
        <w:pStyle w:val="TJ3"/>
        <w:rPr>
          <w:rFonts w:asciiTheme="minorHAnsi" w:eastAsia="SimSun" w:hAnsiTheme="minorHAnsi" w:cstheme="minorBidi"/>
          <w:noProof/>
          <w:sz w:val="22"/>
          <w:szCs w:val="20"/>
          <w:lang w:val="hu-HU" w:eastAsia="zh-CN" w:bidi="hi-IN"/>
        </w:rPr>
      </w:pPr>
      <w:hyperlink w:anchor="_Toc49934407" w:history="1">
        <w:r w:rsidR="003C329F" w:rsidRPr="00CA27A3">
          <w:rPr>
            <w:rStyle w:val="Hiperhivatkozs"/>
            <w:noProof/>
          </w:rPr>
          <w:t>8.2.4.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Empty elements representing local features</w:t>
        </w:r>
        <w:r w:rsidR="003C329F">
          <w:rPr>
            <w:noProof/>
            <w:webHidden/>
          </w:rPr>
          <w:tab/>
        </w:r>
        <w:r w:rsidR="003C329F">
          <w:rPr>
            <w:noProof/>
            <w:webHidden/>
          </w:rPr>
          <w:fldChar w:fldCharType="begin"/>
        </w:r>
        <w:r w:rsidR="003C329F">
          <w:rPr>
            <w:noProof/>
            <w:webHidden/>
          </w:rPr>
          <w:instrText xml:space="preserve"> PAGEREF _Toc49934407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38630FBA" w14:textId="59B556FC" w:rsidR="003C329F" w:rsidRDefault="00547335">
      <w:pPr>
        <w:pStyle w:val="TJ3"/>
        <w:rPr>
          <w:rFonts w:asciiTheme="minorHAnsi" w:eastAsia="SimSun" w:hAnsiTheme="minorHAnsi" w:cstheme="minorBidi"/>
          <w:noProof/>
          <w:sz w:val="22"/>
          <w:szCs w:val="20"/>
          <w:lang w:val="hu-HU" w:eastAsia="zh-CN" w:bidi="hi-IN"/>
        </w:rPr>
      </w:pPr>
      <w:hyperlink w:anchor="_Toc49934408" w:history="1">
        <w:r w:rsidR="003C329F" w:rsidRPr="00CA27A3">
          <w:rPr>
            <w:rStyle w:val="Hiperhivatkozs"/>
            <w:noProof/>
          </w:rPr>
          <w:t>8.2.5.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elements</w:t>
        </w:r>
        <w:r w:rsidR="003C329F">
          <w:rPr>
            <w:noProof/>
            <w:webHidden/>
          </w:rPr>
          <w:tab/>
        </w:r>
        <w:r w:rsidR="003C329F">
          <w:rPr>
            <w:noProof/>
            <w:webHidden/>
          </w:rPr>
          <w:fldChar w:fldCharType="begin"/>
        </w:r>
        <w:r w:rsidR="003C329F">
          <w:rPr>
            <w:noProof/>
            <w:webHidden/>
          </w:rPr>
          <w:instrText xml:space="preserve"> PAGEREF _Toc49934408 \h </w:instrText>
        </w:r>
        <w:r w:rsidR="003C329F">
          <w:rPr>
            <w:noProof/>
            <w:webHidden/>
          </w:rPr>
        </w:r>
        <w:r w:rsidR="003C329F">
          <w:rPr>
            <w:noProof/>
            <w:webHidden/>
          </w:rPr>
          <w:fldChar w:fldCharType="separate"/>
        </w:r>
        <w:r w:rsidR="003C329F">
          <w:rPr>
            <w:noProof/>
            <w:webHidden/>
          </w:rPr>
          <w:t>99</w:t>
        </w:r>
        <w:r w:rsidR="003C329F">
          <w:rPr>
            <w:noProof/>
            <w:webHidden/>
          </w:rPr>
          <w:fldChar w:fldCharType="end"/>
        </w:r>
      </w:hyperlink>
    </w:p>
    <w:p w14:paraId="4B5F1D80" w14:textId="0BD5791A" w:rsidR="003C329F" w:rsidRDefault="00547335">
      <w:pPr>
        <w:pStyle w:val="TJ1"/>
        <w:rPr>
          <w:rFonts w:asciiTheme="minorHAnsi" w:eastAsia="SimSun" w:hAnsiTheme="minorHAnsi" w:cstheme="minorBidi"/>
          <w:b w:val="0"/>
          <w:noProof/>
          <w:szCs w:val="20"/>
          <w:lang w:val="hu-HU" w:eastAsia="zh-CN" w:bidi="hi-IN"/>
        </w:rPr>
      </w:pPr>
      <w:hyperlink w:anchor="_Toc49934409" w:history="1">
        <w:r w:rsidR="003C329F" w:rsidRPr="00CA27A3">
          <w:rPr>
            <w:rStyle w:val="Hiperhivatkozs"/>
            <w:noProof/>
          </w:rPr>
          <w:t>9.</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Additional Content Divisions</w:t>
        </w:r>
        <w:r w:rsidR="003C329F">
          <w:rPr>
            <w:noProof/>
            <w:webHidden/>
          </w:rPr>
          <w:tab/>
        </w:r>
        <w:r w:rsidR="003C329F">
          <w:rPr>
            <w:noProof/>
            <w:webHidden/>
          </w:rPr>
          <w:fldChar w:fldCharType="begin"/>
        </w:r>
        <w:r w:rsidR="003C329F">
          <w:rPr>
            <w:noProof/>
            <w:webHidden/>
          </w:rPr>
          <w:instrText xml:space="preserve"> PAGEREF _Toc49934409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AFB838E" w14:textId="684DB1F3" w:rsidR="003C329F" w:rsidRDefault="00547335">
      <w:pPr>
        <w:pStyle w:val="TJ2"/>
        <w:rPr>
          <w:rFonts w:asciiTheme="minorHAnsi" w:eastAsia="SimSun" w:hAnsiTheme="minorHAnsi" w:cstheme="minorBidi"/>
          <w:noProof/>
          <w:sz w:val="22"/>
          <w:szCs w:val="20"/>
          <w:lang w:val="hu-HU" w:eastAsia="zh-CN" w:bidi="hi-IN"/>
        </w:rPr>
      </w:pPr>
      <w:hyperlink w:anchor="_Toc49934410" w:history="1">
        <w:r w:rsidR="003C329F" w:rsidRPr="00CA27A3">
          <w:rPr>
            <w:rStyle w:val="Hiperhivatkozs"/>
            <w:noProof/>
          </w:rPr>
          <w:t>9.1.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Critical Apparatus</w:t>
        </w:r>
        <w:r w:rsidR="003C329F">
          <w:rPr>
            <w:noProof/>
            <w:webHidden/>
          </w:rPr>
          <w:tab/>
        </w:r>
        <w:r w:rsidR="003C329F">
          <w:rPr>
            <w:noProof/>
            <w:webHidden/>
          </w:rPr>
          <w:fldChar w:fldCharType="begin"/>
        </w:r>
        <w:r w:rsidR="003C329F">
          <w:rPr>
            <w:noProof/>
            <w:webHidden/>
          </w:rPr>
          <w:instrText xml:space="preserve"> PAGEREF _Toc49934410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3DF2A013" w14:textId="2D06FB56" w:rsidR="003C329F" w:rsidRDefault="00547335">
      <w:pPr>
        <w:pStyle w:val="TJ3"/>
        <w:rPr>
          <w:rFonts w:asciiTheme="minorHAnsi" w:eastAsia="SimSun" w:hAnsiTheme="minorHAnsi" w:cstheme="minorBidi"/>
          <w:noProof/>
          <w:sz w:val="22"/>
          <w:szCs w:val="20"/>
          <w:lang w:val="hu-HU" w:eastAsia="zh-CN" w:bidi="hi-IN"/>
        </w:rPr>
      </w:pPr>
      <w:hyperlink w:anchor="_Toc49934411" w:history="1">
        <w:r w:rsidR="003C329F" w:rsidRPr="00CA27A3">
          <w:rPr>
            <w:rStyle w:val="Hiperhivatkozs"/>
            <w:noProof/>
          </w:rPr>
          <w:t>9.1.1.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_Toc49934411 \h </w:instrText>
        </w:r>
        <w:r w:rsidR="003C329F">
          <w:rPr>
            <w:noProof/>
            <w:webHidden/>
          </w:rPr>
        </w:r>
        <w:r w:rsidR="003C329F">
          <w:rPr>
            <w:noProof/>
            <w:webHidden/>
          </w:rPr>
          <w:fldChar w:fldCharType="separate"/>
        </w:r>
        <w:r w:rsidR="003C329F">
          <w:rPr>
            <w:noProof/>
            <w:webHidden/>
          </w:rPr>
          <w:t>101</w:t>
        </w:r>
        <w:r w:rsidR="003C329F">
          <w:rPr>
            <w:noProof/>
            <w:webHidden/>
          </w:rPr>
          <w:fldChar w:fldCharType="end"/>
        </w:r>
      </w:hyperlink>
    </w:p>
    <w:p w14:paraId="1FF3C94D" w14:textId="5B3C31D1" w:rsidR="003C329F" w:rsidRDefault="00547335">
      <w:pPr>
        <w:pStyle w:val="TJ3"/>
        <w:rPr>
          <w:rFonts w:asciiTheme="minorHAnsi" w:eastAsia="SimSun" w:hAnsiTheme="minorHAnsi" w:cstheme="minorBidi"/>
          <w:noProof/>
          <w:sz w:val="22"/>
          <w:szCs w:val="20"/>
          <w:lang w:val="hu-HU" w:eastAsia="zh-CN" w:bidi="hi-IN"/>
        </w:rPr>
      </w:pPr>
      <w:hyperlink w:anchor="_Toc49934412" w:history="1">
        <w:r w:rsidR="003C329F" w:rsidRPr="00CA27A3">
          <w:rPr>
            <w:rStyle w:val="Hiperhivatkozs"/>
            <w:noProof/>
          </w:rPr>
          <w:t>9.1.2.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location</w:t>
        </w:r>
        <w:r w:rsidR="003C329F">
          <w:rPr>
            <w:noProof/>
            <w:webHidden/>
          </w:rPr>
          <w:tab/>
        </w:r>
        <w:r w:rsidR="003C329F">
          <w:rPr>
            <w:noProof/>
            <w:webHidden/>
          </w:rPr>
          <w:fldChar w:fldCharType="begin"/>
        </w:r>
        <w:r w:rsidR="003C329F">
          <w:rPr>
            <w:noProof/>
            <w:webHidden/>
          </w:rPr>
          <w:instrText xml:space="preserve"> PAGEREF _Toc49934412 \h </w:instrText>
        </w:r>
        <w:r w:rsidR="003C329F">
          <w:rPr>
            <w:noProof/>
            <w:webHidden/>
          </w:rPr>
        </w:r>
        <w:r w:rsidR="003C329F">
          <w:rPr>
            <w:noProof/>
            <w:webHidden/>
          </w:rPr>
          <w:fldChar w:fldCharType="separate"/>
        </w:r>
        <w:r w:rsidR="003C329F">
          <w:rPr>
            <w:noProof/>
            <w:webHidden/>
          </w:rPr>
          <w:t>102</w:t>
        </w:r>
        <w:r w:rsidR="003C329F">
          <w:rPr>
            <w:noProof/>
            <w:webHidden/>
          </w:rPr>
          <w:fldChar w:fldCharType="end"/>
        </w:r>
      </w:hyperlink>
    </w:p>
    <w:p w14:paraId="667E64FD" w14:textId="6037D0CC" w:rsidR="003C329F" w:rsidRDefault="00547335">
      <w:pPr>
        <w:pStyle w:val="TJ3"/>
        <w:rPr>
          <w:rFonts w:asciiTheme="minorHAnsi" w:eastAsia="SimSun" w:hAnsiTheme="minorHAnsi" w:cstheme="minorBidi"/>
          <w:noProof/>
          <w:sz w:val="22"/>
          <w:szCs w:val="20"/>
          <w:lang w:val="hu-HU" w:eastAsia="zh-CN" w:bidi="hi-IN"/>
        </w:rPr>
      </w:pPr>
      <w:hyperlink w:anchor="_Toc49934413" w:history="1">
        <w:r w:rsidR="003C329F" w:rsidRPr="00CA27A3">
          <w:rPr>
            <w:rStyle w:val="Hiperhivatkozs"/>
            <w:noProof/>
          </w:rPr>
          <w:t>9.1.3.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Lemmas</w:t>
        </w:r>
        <w:r w:rsidR="003C329F">
          <w:rPr>
            <w:noProof/>
            <w:webHidden/>
          </w:rPr>
          <w:tab/>
        </w:r>
        <w:r w:rsidR="003C329F">
          <w:rPr>
            <w:noProof/>
            <w:webHidden/>
          </w:rPr>
          <w:fldChar w:fldCharType="begin"/>
        </w:r>
        <w:r w:rsidR="003C329F">
          <w:rPr>
            <w:noProof/>
            <w:webHidden/>
          </w:rPr>
          <w:instrText xml:space="preserve"> PAGEREF _Toc49934413 \h </w:instrText>
        </w:r>
        <w:r w:rsidR="003C329F">
          <w:rPr>
            <w:noProof/>
            <w:webHidden/>
          </w:rPr>
        </w:r>
        <w:r w:rsidR="003C329F">
          <w:rPr>
            <w:noProof/>
            <w:webHidden/>
          </w:rPr>
          <w:fldChar w:fldCharType="separate"/>
        </w:r>
        <w:r w:rsidR="003C329F">
          <w:rPr>
            <w:noProof/>
            <w:webHidden/>
          </w:rPr>
          <w:t>103</w:t>
        </w:r>
        <w:r w:rsidR="003C329F">
          <w:rPr>
            <w:noProof/>
            <w:webHidden/>
          </w:rPr>
          <w:fldChar w:fldCharType="end"/>
        </w:r>
      </w:hyperlink>
    </w:p>
    <w:p w14:paraId="19F52BD5" w14:textId="38C26611" w:rsidR="003C329F" w:rsidRDefault="00547335">
      <w:pPr>
        <w:pStyle w:val="TJ3"/>
        <w:rPr>
          <w:rFonts w:asciiTheme="minorHAnsi" w:eastAsia="SimSun" w:hAnsiTheme="minorHAnsi" w:cstheme="minorBidi"/>
          <w:noProof/>
          <w:sz w:val="22"/>
          <w:szCs w:val="20"/>
          <w:lang w:val="hu-HU" w:eastAsia="zh-CN" w:bidi="hi-IN"/>
        </w:rPr>
      </w:pPr>
      <w:hyperlink w:anchor="_Toc49934414" w:history="1">
        <w:r w:rsidR="003C329F" w:rsidRPr="00CA27A3">
          <w:rPr>
            <w:rStyle w:val="Hiperhivatkozs"/>
            <w:noProof/>
          </w:rPr>
          <w:t>9.1.4.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Alternative readings, restorations and emendations</w:t>
        </w:r>
        <w:r w:rsidR="003C329F">
          <w:rPr>
            <w:noProof/>
            <w:webHidden/>
          </w:rPr>
          <w:tab/>
        </w:r>
        <w:r w:rsidR="003C329F">
          <w:rPr>
            <w:noProof/>
            <w:webHidden/>
          </w:rPr>
          <w:fldChar w:fldCharType="begin"/>
        </w:r>
        <w:r w:rsidR="003C329F">
          <w:rPr>
            <w:noProof/>
            <w:webHidden/>
          </w:rPr>
          <w:instrText xml:space="preserve"> PAGEREF _Toc49934414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6D9F4FC3" w14:textId="409063A9" w:rsidR="003C329F" w:rsidRDefault="00547335">
      <w:pPr>
        <w:pStyle w:val="TJ3"/>
        <w:rPr>
          <w:rFonts w:asciiTheme="minorHAnsi" w:eastAsia="SimSun" w:hAnsiTheme="minorHAnsi" w:cstheme="minorBidi"/>
          <w:noProof/>
          <w:sz w:val="22"/>
          <w:szCs w:val="20"/>
          <w:lang w:val="hu-HU" w:eastAsia="zh-CN" w:bidi="hi-IN"/>
        </w:rPr>
      </w:pPr>
      <w:hyperlink w:anchor="_Toc49934415" w:history="1">
        <w:r w:rsidR="003C329F" w:rsidRPr="00CA27A3">
          <w:rPr>
            <w:rStyle w:val="Hiperhivatkozs"/>
            <w:noProof/>
          </w:rPr>
          <w:t>9.1.5.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Identical lemmas, identical readings</w:t>
        </w:r>
        <w:r w:rsidR="003C329F">
          <w:rPr>
            <w:noProof/>
            <w:webHidden/>
          </w:rPr>
          <w:tab/>
        </w:r>
        <w:r w:rsidR="003C329F">
          <w:rPr>
            <w:noProof/>
            <w:webHidden/>
          </w:rPr>
          <w:fldChar w:fldCharType="begin"/>
        </w:r>
        <w:r w:rsidR="003C329F">
          <w:rPr>
            <w:noProof/>
            <w:webHidden/>
          </w:rPr>
          <w:instrText xml:space="preserve"> PAGEREF _Toc49934415 \h </w:instrText>
        </w:r>
        <w:r w:rsidR="003C329F">
          <w:rPr>
            <w:noProof/>
            <w:webHidden/>
          </w:rPr>
        </w:r>
        <w:r w:rsidR="003C329F">
          <w:rPr>
            <w:noProof/>
            <w:webHidden/>
          </w:rPr>
          <w:fldChar w:fldCharType="separate"/>
        </w:r>
        <w:r w:rsidR="003C329F">
          <w:rPr>
            <w:noProof/>
            <w:webHidden/>
          </w:rPr>
          <w:t>104</w:t>
        </w:r>
        <w:r w:rsidR="003C329F">
          <w:rPr>
            <w:noProof/>
            <w:webHidden/>
          </w:rPr>
          <w:fldChar w:fldCharType="end"/>
        </w:r>
      </w:hyperlink>
    </w:p>
    <w:p w14:paraId="13C3CD53" w14:textId="5DB8CAC3" w:rsidR="003C329F" w:rsidRDefault="00547335">
      <w:pPr>
        <w:pStyle w:val="TJ3"/>
        <w:rPr>
          <w:rFonts w:asciiTheme="minorHAnsi" w:eastAsia="SimSun" w:hAnsiTheme="minorHAnsi" w:cstheme="minorBidi"/>
          <w:noProof/>
          <w:sz w:val="22"/>
          <w:szCs w:val="20"/>
          <w:lang w:val="hu-HU" w:eastAsia="zh-CN" w:bidi="hi-IN"/>
        </w:rPr>
      </w:pPr>
      <w:hyperlink w:anchor="_Toc49934416" w:history="1">
        <w:r w:rsidR="003C329F" w:rsidRPr="00CA27A3">
          <w:rPr>
            <w:rStyle w:val="Hiperhivatkozs"/>
            <w:noProof/>
          </w:rPr>
          <w:t>9.1.6.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XML tags in lemmas and readings</w:t>
        </w:r>
        <w:r w:rsidR="003C329F">
          <w:rPr>
            <w:noProof/>
            <w:webHidden/>
          </w:rPr>
          <w:tab/>
        </w:r>
        <w:r w:rsidR="003C329F">
          <w:rPr>
            <w:noProof/>
            <w:webHidden/>
          </w:rPr>
          <w:fldChar w:fldCharType="begin"/>
        </w:r>
        <w:r w:rsidR="003C329F">
          <w:rPr>
            <w:noProof/>
            <w:webHidden/>
          </w:rPr>
          <w:instrText xml:space="preserve"> PAGEREF _Toc49934416 \h </w:instrText>
        </w:r>
        <w:r w:rsidR="003C329F">
          <w:rPr>
            <w:noProof/>
            <w:webHidden/>
          </w:rPr>
        </w:r>
        <w:r w:rsidR="003C329F">
          <w:rPr>
            <w:noProof/>
            <w:webHidden/>
          </w:rPr>
          <w:fldChar w:fldCharType="separate"/>
        </w:r>
        <w:r w:rsidR="003C329F">
          <w:rPr>
            <w:noProof/>
            <w:webHidden/>
          </w:rPr>
          <w:t>105</w:t>
        </w:r>
        <w:r w:rsidR="003C329F">
          <w:rPr>
            <w:noProof/>
            <w:webHidden/>
          </w:rPr>
          <w:fldChar w:fldCharType="end"/>
        </w:r>
      </w:hyperlink>
    </w:p>
    <w:p w14:paraId="59A8A8C4" w14:textId="036E3587" w:rsidR="003C329F" w:rsidRDefault="00547335">
      <w:pPr>
        <w:pStyle w:val="TJ3"/>
        <w:rPr>
          <w:rFonts w:asciiTheme="minorHAnsi" w:eastAsia="SimSun" w:hAnsiTheme="minorHAnsi" w:cstheme="minorBidi"/>
          <w:noProof/>
          <w:sz w:val="22"/>
          <w:szCs w:val="20"/>
          <w:lang w:val="hu-HU" w:eastAsia="zh-CN" w:bidi="hi-IN"/>
        </w:rPr>
      </w:pPr>
      <w:hyperlink w:anchor="_Toc49934417" w:history="1">
        <w:r w:rsidR="003C329F" w:rsidRPr="00CA27A3">
          <w:rPr>
            <w:rStyle w:val="Hiperhivatkozs"/>
            <w:noProof/>
          </w:rPr>
          <w:t>9.1.7.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Freeform apparatus notes</w:t>
        </w:r>
        <w:r w:rsidR="003C329F">
          <w:rPr>
            <w:noProof/>
            <w:webHidden/>
          </w:rPr>
          <w:tab/>
        </w:r>
        <w:r w:rsidR="003C329F">
          <w:rPr>
            <w:noProof/>
            <w:webHidden/>
          </w:rPr>
          <w:fldChar w:fldCharType="begin"/>
        </w:r>
        <w:r w:rsidR="003C329F">
          <w:rPr>
            <w:noProof/>
            <w:webHidden/>
          </w:rPr>
          <w:instrText xml:space="preserve"> PAGEREF _Toc49934417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365F4936" w14:textId="06EE9D8F" w:rsidR="003C329F" w:rsidRDefault="00547335">
      <w:pPr>
        <w:pStyle w:val="TJ3"/>
        <w:rPr>
          <w:rFonts w:asciiTheme="minorHAnsi" w:eastAsia="SimSun" w:hAnsiTheme="minorHAnsi" w:cstheme="minorBidi"/>
          <w:noProof/>
          <w:sz w:val="22"/>
          <w:szCs w:val="20"/>
          <w:lang w:val="hu-HU" w:eastAsia="zh-CN" w:bidi="hi-IN"/>
        </w:rPr>
      </w:pPr>
      <w:hyperlink w:anchor="_Toc49934418" w:history="1">
        <w:r w:rsidR="003C329F" w:rsidRPr="00CA27A3">
          <w:rPr>
            <w:rStyle w:val="Hiperhivatkozs"/>
            <w:noProof/>
          </w:rPr>
          <w:t>9.1.8.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Textpart divisions in the apparatus</w:t>
        </w:r>
        <w:r w:rsidR="003C329F">
          <w:rPr>
            <w:noProof/>
            <w:webHidden/>
          </w:rPr>
          <w:tab/>
        </w:r>
        <w:r w:rsidR="003C329F">
          <w:rPr>
            <w:noProof/>
            <w:webHidden/>
          </w:rPr>
          <w:fldChar w:fldCharType="begin"/>
        </w:r>
        <w:r w:rsidR="003C329F">
          <w:rPr>
            <w:noProof/>
            <w:webHidden/>
          </w:rPr>
          <w:instrText xml:space="preserve"> PAGEREF _Toc49934418 \h </w:instrText>
        </w:r>
        <w:r w:rsidR="003C329F">
          <w:rPr>
            <w:noProof/>
            <w:webHidden/>
          </w:rPr>
        </w:r>
        <w:r w:rsidR="003C329F">
          <w:rPr>
            <w:noProof/>
            <w:webHidden/>
          </w:rPr>
          <w:fldChar w:fldCharType="separate"/>
        </w:r>
        <w:r w:rsidR="003C329F">
          <w:rPr>
            <w:noProof/>
            <w:webHidden/>
          </w:rPr>
          <w:t>106</w:t>
        </w:r>
        <w:r w:rsidR="003C329F">
          <w:rPr>
            <w:noProof/>
            <w:webHidden/>
          </w:rPr>
          <w:fldChar w:fldCharType="end"/>
        </w:r>
      </w:hyperlink>
    </w:p>
    <w:p w14:paraId="00886693" w14:textId="0E8D7C6A" w:rsidR="003C329F" w:rsidRDefault="00547335">
      <w:pPr>
        <w:pStyle w:val="TJ2"/>
        <w:rPr>
          <w:rFonts w:asciiTheme="minorHAnsi" w:eastAsia="SimSun" w:hAnsiTheme="minorHAnsi" w:cstheme="minorBidi"/>
          <w:noProof/>
          <w:sz w:val="22"/>
          <w:szCs w:val="20"/>
          <w:lang w:val="hu-HU" w:eastAsia="zh-CN" w:bidi="hi-IN"/>
        </w:rPr>
      </w:pPr>
      <w:hyperlink w:anchor="_Toc49934419" w:history="1">
        <w:r w:rsidR="003C329F" w:rsidRPr="00CA27A3">
          <w:rPr>
            <w:rStyle w:val="Hiperhivatkozs"/>
            <w:noProof/>
          </w:rPr>
          <w:t>9.2.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Translation</w:t>
        </w:r>
        <w:r w:rsidR="003C329F">
          <w:rPr>
            <w:noProof/>
            <w:webHidden/>
          </w:rPr>
          <w:tab/>
        </w:r>
        <w:r w:rsidR="003C329F">
          <w:rPr>
            <w:noProof/>
            <w:webHidden/>
          </w:rPr>
          <w:fldChar w:fldCharType="begin"/>
        </w:r>
        <w:r w:rsidR="003C329F">
          <w:rPr>
            <w:noProof/>
            <w:webHidden/>
          </w:rPr>
          <w:instrText xml:space="preserve"> PAGEREF _Toc49934419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0BD3D399" w14:textId="1B0AA4A8" w:rsidR="003C329F" w:rsidRDefault="00547335">
      <w:pPr>
        <w:pStyle w:val="TJ3"/>
        <w:rPr>
          <w:rFonts w:asciiTheme="minorHAnsi" w:eastAsia="SimSun" w:hAnsiTheme="minorHAnsi" w:cstheme="minorBidi"/>
          <w:noProof/>
          <w:sz w:val="22"/>
          <w:szCs w:val="20"/>
          <w:lang w:val="hu-HU" w:eastAsia="zh-CN" w:bidi="hi-IN"/>
        </w:rPr>
      </w:pPr>
      <w:hyperlink w:anchor="_Toc49934420" w:history="1">
        <w:r w:rsidR="003C329F" w:rsidRPr="00CA27A3">
          <w:rPr>
            <w:rStyle w:val="Hiperhivatkozs"/>
            <w:noProof/>
          </w:rPr>
          <w:t>9.2.1.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_Toc49934420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693EEB" w14:textId="1BB938D4" w:rsidR="003C329F" w:rsidRDefault="00547335">
      <w:pPr>
        <w:pStyle w:val="TJ3"/>
        <w:rPr>
          <w:rFonts w:asciiTheme="minorHAnsi" w:eastAsia="SimSun" w:hAnsiTheme="minorHAnsi" w:cstheme="minorBidi"/>
          <w:noProof/>
          <w:sz w:val="22"/>
          <w:szCs w:val="20"/>
          <w:lang w:val="hu-HU" w:eastAsia="zh-CN" w:bidi="hi-IN"/>
        </w:rPr>
      </w:pPr>
      <w:hyperlink w:anchor="_Toc49934421" w:history="1">
        <w:r w:rsidR="003C329F" w:rsidRPr="00CA27A3">
          <w:rPr>
            <w:rStyle w:val="Hiperhivatkozs"/>
            <w:noProof/>
          </w:rPr>
          <w:t>9.2.2.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Front matter in a translation</w:t>
        </w:r>
        <w:r w:rsidR="003C329F">
          <w:rPr>
            <w:noProof/>
            <w:webHidden/>
          </w:rPr>
          <w:tab/>
        </w:r>
        <w:r w:rsidR="003C329F">
          <w:rPr>
            <w:noProof/>
            <w:webHidden/>
          </w:rPr>
          <w:fldChar w:fldCharType="begin"/>
        </w:r>
        <w:r w:rsidR="003C329F">
          <w:rPr>
            <w:noProof/>
            <w:webHidden/>
          </w:rPr>
          <w:instrText xml:space="preserve"> PAGEREF _Toc49934421 \h </w:instrText>
        </w:r>
        <w:r w:rsidR="003C329F">
          <w:rPr>
            <w:noProof/>
            <w:webHidden/>
          </w:rPr>
        </w:r>
        <w:r w:rsidR="003C329F">
          <w:rPr>
            <w:noProof/>
            <w:webHidden/>
          </w:rPr>
          <w:fldChar w:fldCharType="separate"/>
        </w:r>
        <w:r w:rsidR="003C329F">
          <w:rPr>
            <w:noProof/>
            <w:webHidden/>
          </w:rPr>
          <w:t>107</w:t>
        </w:r>
        <w:r w:rsidR="003C329F">
          <w:rPr>
            <w:noProof/>
            <w:webHidden/>
          </w:rPr>
          <w:fldChar w:fldCharType="end"/>
        </w:r>
      </w:hyperlink>
    </w:p>
    <w:p w14:paraId="589F9466" w14:textId="7F993D47" w:rsidR="003C329F" w:rsidRDefault="00547335">
      <w:pPr>
        <w:pStyle w:val="TJ3"/>
        <w:rPr>
          <w:rFonts w:asciiTheme="minorHAnsi" w:eastAsia="SimSun" w:hAnsiTheme="minorHAnsi" w:cstheme="minorBidi"/>
          <w:noProof/>
          <w:sz w:val="22"/>
          <w:szCs w:val="20"/>
          <w:lang w:val="hu-HU" w:eastAsia="zh-CN" w:bidi="hi-IN"/>
        </w:rPr>
      </w:pPr>
      <w:hyperlink w:anchor="_Toc49934422" w:history="1">
        <w:r w:rsidR="003C329F" w:rsidRPr="00CA27A3">
          <w:rPr>
            <w:rStyle w:val="Hiperhivatkozs"/>
            <w:noProof/>
          </w:rPr>
          <w:t>9.2.3.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Attaching multiple translations</w:t>
        </w:r>
        <w:r w:rsidR="003C329F">
          <w:rPr>
            <w:noProof/>
            <w:webHidden/>
          </w:rPr>
          <w:tab/>
        </w:r>
        <w:r w:rsidR="003C329F">
          <w:rPr>
            <w:noProof/>
            <w:webHidden/>
          </w:rPr>
          <w:fldChar w:fldCharType="begin"/>
        </w:r>
        <w:r w:rsidR="003C329F">
          <w:rPr>
            <w:noProof/>
            <w:webHidden/>
          </w:rPr>
          <w:instrText xml:space="preserve"> PAGEREF _Toc49934422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D0CF919" w14:textId="09AA2A66" w:rsidR="003C329F" w:rsidRDefault="00547335">
      <w:pPr>
        <w:pStyle w:val="TJ3"/>
        <w:rPr>
          <w:rFonts w:asciiTheme="minorHAnsi" w:eastAsia="SimSun" w:hAnsiTheme="minorHAnsi" w:cstheme="minorBidi"/>
          <w:noProof/>
          <w:sz w:val="22"/>
          <w:szCs w:val="20"/>
          <w:lang w:val="hu-HU" w:eastAsia="zh-CN" w:bidi="hi-IN"/>
        </w:rPr>
      </w:pPr>
      <w:hyperlink w:anchor="_Toc49934423" w:history="1">
        <w:r w:rsidR="003C329F" w:rsidRPr="00CA27A3">
          <w:rPr>
            <w:rStyle w:val="Hiperhivatkozs"/>
            <w:noProof/>
          </w:rPr>
          <w:t>9.2.4.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Reproducing a published translation</w:t>
        </w:r>
        <w:r w:rsidR="003C329F">
          <w:rPr>
            <w:noProof/>
            <w:webHidden/>
          </w:rPr>
          <w:tab/>
        </w:r>
        <w:r w:rsidR="003C329F">
          <w:rPr>
            <w:noProof/>
            <w:webHidden/>
          </w:rPr>
          <w:fldChar w:fldCharType="begin"/>
        </w:r>
        <w:r w:rsidR="003C329F">
          <w:rPr>
            <w:noProof/>
            <w:webHidden/>
          </w:rPr>
          <w:instrText xml:space="preserve"> PAGEREF _Toc49934423 \h </w:instrText>
        </w:r>
        <w:r w:rsidR="003C329F">
          <w:rPr>
            <w:noProof/>
            <w:webHidden/>
          </w:rPr>
        </w:r>
        <w:r w:rsidR="003C329F">
          <w:rPr>
            <w:noProof/>
            <w:webHidden/>
          </w:rPr>
          <w:fldChar w:fldCharType="separate"/>
        </w:r>
        <w:r w:rsidR="003C329F">
          <w:rPr>
            <w:noProof/>
            <w:webHidden/>
          </w:rPr>
          <w:t>108</w:t>
        </w:r>
        <w:r w:rsidR="003C329F">
          <w:rPr>
            <w:noProof/>
            <w:webHidden/>
          </w:rPr>
          <w:fldChar w:fldCharType="end"/>
        </w:r>
      </w:hyperlink>
    </w:p>
    <w:p w14:paraId="75BD316F" w14:textId="78C5BE3B" w:rsidR="003C329F" w:rsidRDefault="00547335">
      <w:pPr>
        <w:pStyle w:val="TJ3"/>
        <w:rPr>
          <w:rFonts w:asciiTheme="minorHAnsi" w:eastAsia="SimSun" w:hAnsiTheme="minorHAnsi" w:cstheme="minorBidi"/>
          <w:noProof/>
          <w:sz w:val="22"/>
          <w:szCs w:val="20"/>
          <w:lang w:val="hu-HU" w:eastAsia="zh-CN" w:bidi="hi-IN"/>
        </w:rPr>
      </w:pPr>
      <w:hyperlink w:anchor="_Toc49934424" w:history="1">
        <w:r w:rsidR="003C329F" w:rsidRPr="00CA27A3">
          <w:rPr>
            <w:rStyle w:val="Hiperhivatkozs"/>
            <w:noProof/>
          </w:rPr>
          <w:t>9.2.5.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Structural markup in translation</w:t>
        </w:r>
        <w:r w:rsidR="003C329F">
          <w:rPr>
            <w:noProof/>
            <w:webHidden/>
          </w:rPr>
          <w:tab/>
        </w:r>
        <w:r w:rsidR="003C329F">
          <w:rPr>
            <w:noProof/>
            <w:webHidden/>
          </w:rPr>
          <w:fldChar w:fldCharType="begin"/>
        </w:r>
        <w:r w:rsidR="003C329F">
          <w:rPr>
            <w:noProof/>
            <w:webHidden/>
          </w:rPr>
          <w:instrText xml:space="preserve"> PAGEREF _Toc49934424 \h </w:instrText>
        </w:r>
        <w:r w:rsidR="003C329F">
          <w:rPr>
            <w:noProof/>
            <w:webHidden/>
          </w:rPr>
        </w:r>
        <w:r w:rsidR="003C329F">
          <w:rPr>
            <w:noProof/>
            <w:webHidden/>
          </w:rPr>
          <w:fldChar w:fldCharType="separate"/>
        </w:r>
        <w:r w:rsidR="003C329F">
          <w:rPr>
            <w:noProof/>
            <w:webHidden/>
          </w:rPr>
          <w:t>109</w:t>
        </w:r>
        <w:r w:rsidR="003C329F">
          <w:rPr>
            <w:noProof/>
            <w:webHidden/>
          </w:rPr>
          <w:fldChar w:fldCharType="end"/>
        </w:r>
      </w:hyperlink>
    </w:p>
    <w:p w14:paraId="761E6B2D" w14:textId="149818C7" w:rsidR="003C329F" w:rsidRDefault="00547335">
      <w:pPr>
        <w:pStyle w:val="TJ3"/>
        <w:rPr>
          <w:rFonts w:asciiTheme="minorHAnsi" w:eastAsia="SimSun" w:hAnsiTheme="minorHAnsi" w:cstheme="minorBidi"/>
          <w:noProof/>
          <w:sz w:val="22"/>
          <w:szCs w:val="20"/>
          <w:lang w:val="hu-HU" w:eastAsia="zh-CN" w:bidi="hi-IN"/>
        </w:rPr>
      </w:pPr>
      <w:hyperlink w:anchor="_Toc49934425" w:history="1">
        <w:r w:rsidR="003C329F" w:rsidRPr="00CA27A3">
          <w:rPr>
            <w:rStyle w:val="Hiperhivatkozs"/>
            <w:noProof/>
          </w:rPr>
          <w:t>9.2.6.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correspondence to the original</w:t>
        </w:r>
        <w:r w:rsidR="003C329F">
          <w:rPr>
            <w:noProof/>
            <w:webHidden/>
          </w:rPr>
          <w:tab/>
        </w:r>
        <w:r w:rsidR="003C329F">
          <w:rPr>
            <w:noProof/>
            <w:webHidden/>
          </w:rPr>
          <w:fldChar w:fldCharType="begin"/>
        </w:r>
        <w:r w:rsidR="003C329F">
          <w:rPr>
            <w:noProof/>
            <w:webHidden/>
          </w:rPr>
          <w:instrText xml:space="preserve"> PAGEREF _Toc49934425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0802A74B" w14:textId="2A60288F" w:rsidR="003C329F" w:rsidRDefault="00547335">
      <w:pPr>
        <w:pStyle w:val="TJ3"/>
        <w:rPr>
          <w:rFonts w:asciiTheme="minorHAnsi" w:eastAsia="SimSun" w:hAnsiTheme="minorHAnsi" w:cstheme="minorBidi"/>
          <w:noProof/>
          <w:sz w:val="22"/>
          <w:szCs w:val="20"/>
          <w:lang w:val="hu-HU" w:eastAsia="zh-CN" w:bidi="hi-IN"/>
        </w:rPr>
      </w:pPr>
      <w:hyperlink w:anchor="_Toc49934426" w:history="1">
        <w:r w:rsidR="003C329F" w:rsidRPr="00CA27A3">
          <w:rPr>
            <w:rStyle w:val="Hiperhivatkozs"/>
            <w:noProof/>
          </w:rPr>
          <w:t>9.2.7.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Phrase-level markup in translations</w:t>
        </w:r>
        <w:r w:rsidR="003C329F">
          <w:rPr>
            <w:noProof/>
            <w:webHidden/>
          </w:rPr>
          <w:tab/>
        </w:r>
        <w:r w:rsidR="003C329F">
          <w:rPr>
            <w:noProof/>
            <w:webHidden/>
          </w:rPr>
          <w:fldChar w:fldCharType="begin"/>
        </w:r>
        <w:r w:rsidR="003C329F">
          <w:rPr>
            <w:noProof/>
            <w:webHidden/>
          </w:rPr>
          <w:instrText xml:space="preserve"> PAGEREF _Toc49934426 \h </w:instrText>
        </w:r>
        <w:r w:rsidR="003C329F">
          <w:rPr>
            <w:noProof/>
            <w:webHidden/>
          </w:rPr>
        </w:r>
        <w:r w:rsidR="003C329F">
          <w:rPr>
            <w:noProof/>
            <w:webHidden/>
          </w:rPr>
          <w:fldChar w:fldCharType="separate"/>
        </w:r>
        <w:r w:rsidR="003C329F">
          <w:rPr>
            <w:noProof/>
            <w:webHidden/>
          </w:rPr>
          <w:t>110</w:t>
        </w:r>
        <w:r w:rsidR="003C329F">
          <w:rPr>
            <w:noProof/>
            <w:webHidden/>
          </w:rPr>
          <w:fldChar w:fldCharType="end"/>
        </w:r>
      </w:hyperlink>
    </w:p>
    <w:p w14:paraId="68D8AB28" w14:textId="72B7813A" w:rsidR="003C329F" w:rsidRDefault="00547335">
      <w:pPr>
        <w:pStyle w:val="TJ3"/>
        <w:rPr>
          <w:rFonts w:asciiTheme="minorHAnsi" w:eastAsia="SimSun" w:hAnsiTheme="minorHAnsi" w:cstheme="minorBidi"/>
          <w:noProof/>
          <w:sz w:val="22"/>
          <w:szCs w:val="20"/>
          <w:lang w:val="hu-HU" w:eastAsia="zh-CN" w:bidi="hi-IN"/>
        </w:rPr>
      </w:pPr>
      <w:hyperlink w:anchor="_Toc49934427" w:history="1">
        <w:r w:rsidR="003C329F" w:rsidRPr="00CA27A3">
          <w:rPr>
            <w:rStyle w:val="Hiperhivatkozs"/>
            <w:noProof/>
          </w:rPr>
          <w:t>9.2.8.</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Foreign words</w:t>
        </w:r>
        <w:r w:rsidR="003C329F">
          <w:rPr>
            <w:noProof/>
            <w:webHidden/>
          </w:rPr>
          <w:tab/>
        </w:r>
        <w:r w:rsidR="003C329F">
          <w:rPr>
            <w:noProof/>
            <w:webHidden/>
          </w:rPr>
          <w:fldChar w:fldCharType="begin"/>
        </w:r>
        <w:r w:rsidR="003C329F">
          <w:rPr>
            <w:noProof/>
            <w:webHidden/>
          </w:rPr>
          <w:instrText xml:space="preserve"> PAGEREF _Toc49934427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5B2AFF3D" w14:textId="77B9289F" w:rsidR="003C329F" w:rsidRDefault="00547335">
      <w:pPr>
        <w:pStyle w:val="TJ3"/>
        <w:rPr>
          <w:rFonts w:asciiTheme="minorHAnsi" w:eastAsia="SimSun" w:hAnsiTheme="minorHAnsi" w:cstheme="minorBidi"/>
          <w:noProof/>
          <w:sz w:val="22"/>
          <w:szCs w:val="20"/>
          <w:lang w:val="hu-HU" w:eastAsia="zh-CN" w:bidi="hi-IN"/>
        </w:rPr>
      </w:pPr>
      <w:hyperlink w:anchor="_Toc49934428" w:history="1">
        <w:r w:rsidR="003C329F" w:rsidRPr="00CA27A3">
          <w:rPr>
            <w:rStyle w:val="Hiperhivatkozs"/>
            <w:noProof/>
          </w:rPr>
          <w:t>9.2.9.</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Additions to the translation</w:t>
        </w:r>
        <w:r w:rsidR="003C329F">
          <w:rPr>
            <w:noProof/>
            <w:webHidden/>
          </w:rPr>
          <w:tab/>
        </w:r>
        <w:r w:rsidR="003C329F">
          <w:rPr>
            <w:noProof/>
            <w:webHidden/>
          </w:rPr>
          <w:fldChar w:fldCharType="begin"/>
        </w:r>
        <w:r w:rsidR="003C329F">
          <w:rPr>
            <w:noProof/>
            <w:webHidden/>
          </w:rPr>
          <w:instrText xml:space="preserve"> PAGEREF _Toc49934428 \h </w:instrText>
        </w:r>
        <w:r w:rsidR="003C329F">
          <w:rPr>
            <w:noProof/>
            <w:webHidden/>
          </w:rPr>
        </w:r>
        <w:r w:rsidR="003C329F">
          <w:rPr>
            <w:noProof/>
            <w:webHidden/>
          </w:rPr>
          <w:fldChar w:fldCharType="separate"/>
        </w:r>
        <w:r w:rsidR="003C329F">
          <w:rPr>
            <w:noProof/>
            <w:webHidden/>
          </w:rPr>
          <w:t>111</w:t>
        </w:r>
        <w:r w:rsidR="003C329F">
          <w:rPr>
            <w:noProof/>
            <w:webHidden/>
          </w:rPr>
          <w:fldChar w:fldCharType="end"/>
        </w:r>
      </w:hyperlink>
    </w:p>
    <w:p w14:paraId="1B8E9B9B" w14:textId="4C842C7D" w:rsidR="003C329F" w:rsidRDefault="00547335">
      <w:pPr>
        <w:pStyle w:val="TJ3"/>
        <w:rPr>
          <w:rFonts w:asciiTheme="minorHAnsi" w:eastAsia="SimSun" w:hAnsiTheme="minorHAnsi" w:cstheme="minorBidi"/>
          <w:noProof/>
          <w:sz w:val="22"/>
          <w:szCs w:val="20"/>
          <w:lang w:val="hu-HU" w:eastAsia="zh-CN" w:bidi="hi-IN"/>
        </w:rPr>
      </w:pPr>
      <w:hyperlink w:anchor="_Toc49934429" w:history="1">
        <w:r w:rsidR="003C329F" w:rsidRPr="00CA27A3">
          <w:rPr>
            <w:rStyle w:val="Hiperhivatkozs"/>
            <w:noProof/>
          </w:rPr>
          <w:t>9.2.10.</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uncertainty</w:t>
        </w:r>
        <w:r w:rsidR="003C329F">
          <w:rPr>
            <w:noProof/>
            <w:webHidden/>
          </w:rPr>
          <w:tab/>
        </w:r>
        <w:r w:rsidR="003C329F">
          <w:rPr>
            <w:noProof/>
            <w:webHidden/>
          </w:rPr>
          <w:fldChar w:fldCharType="begin"/>
        </w:r>
        <w:r w:rsidR="003C329F">
          <w:rPr>
            <w:noProof/>
            <w:webHidden/>
          </w:rPr>
          <w:instrText xml:space="preserve"> PAGEREF _Toc49934429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48F457FC" w14:textId="1D36BC09" w:rsidR="003C329F" w:rsidRDefault="00547335">
      <w:pPr>
        <w:pStyle w:val="TJ3"/>
        <w:rPr>
          <w:rFonts w:asciiTheme="minorHAnsi" w:eastAsia="SimSun" w:hAnsiTheme="minorHAnsi" w:cstheme="minorBidi"/>
          <w:noProof/>
          <w:sz w:val="22"/>
          <w:szCs w:val="20"/>
          <w:lang w:val="hu-HU" w:eastAsia="zh-CN" w:bidi="hi-IN"/>
        </w:rPr>
      </w:pPr>
      <w:hyperlink w:anchor="_Toc49934430" w:history="1">
        <w:r w:rsidR="003C329F" w:rsidRPr="00CA27A3">
          <w:rPr>
            <w:rStyle w:val="Hiperhivatkozs"/>
            <w:noProof/>
          </w:rPr>
          <w:t>9.2.11.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incorrect or unexpected text</w:t>
        </w:r>
        <w:r w:rsidR="003C329F">
          <w:rPr>
            <w:noProof/>
            <w:webHidden/>
          </w:rPr>
          <w:tab/>
        </w:r>
        <w:r w:rsidR="003C329F">
          <w:rPr>
            <w:noProof/>
            <w:webHidden/>
          </w:rPr>
          <w:fldChar w:fldCharType="begin"/>
        </w:r>
        <w:r w:rsidR="003C329F">
          <w:rPr>
            <w:noProof/>
            <w:webHidden/>
          </w:rPr>
          <w:instrText xml:space="preserve"> PAGEREF _Toc49934430 \h </w:instrText>
        </w:r>
        <w:r w:rsidR="003C329F">
          <w:rPr>
            <w:noProof/>
            <w:webHidden/>
          </w:rPr>
        </w:r>
        <w:r w:rsidR="003C329F">
          <w:rPr>
            <w:noProof/>
            <w:webHidden/>
          </w:rPr>
          <w:fldChar w:fldCharType="separate"/>
        </w:r>
        <w:r w:rsidR="003C329F">
          <w:rPr>
            <w:noProof/>
            <w:webHidden/>
          </w:rPr>
          <w:t>112</w:t>
        </w:r>
        <w:r w:rsidR="003C329F">
          <w:rPr>
            <w:noProof/>
            <w:webHidden/>
          </w:rPr>
          <w:fldChar w:fldCharType="end"/>
        </w:r>
      </w:hyperlink>
    </w:p>
    <w:p w14:paraId="60E02DBF" w14:textId="57CDB88A" w:rsidR="003C329F" w:rsidRDefault="00547335">
      <w:pPr>
        <w:pStyle w:val="TJ3"/>
        <w:rPr>
          <w:rFonts w:asciiTheme="minorHAnsi" w:eastAsia="SimSun" w:hAnsiTheme="minorHAnsi" w:cstheme="minorBidi"/>
          <w:noProof/>
          <w:sz w:val="22"/>
          <w:szCs w:val="20"/>
          <w:lang w:val="hu-HU" w:eastAsia="zh-CN" w:bidi="hi-IN"/>
        </w:rPr>
      </w:pPr>
      <w:hyperlink w:anchor="_Toc49934431" w:history="1">
        <w:r w:rsidR="003C329F" w:rsidRPr="00CA27A3">
          <w:rPr>
            <w:rStyle w:val="Hiperhivatkozs"/>
            <w:noProof/>
          </w:rPr>
          <w:t>9.2.12.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Gaps in the translation</w:t>
        </w:r>
        <w:r w:rsidR="003C329F">
          <w:rPr>
            <w:noProof/>
            <w:webHidden/>
          </w:rPr>
          <w:tab/>
        </w:r>
        <w:r w:rsidR="003C329F">
          <w:rPr>
            <w:noProof/>
            <w:webHidden/>
          </w:rPr>
          <w:fldChar w:fldCharType="begin"/>
        </w:r>
        <w:r w:rsidR="003C329F">
          <w:rPr>
            <w:noProof/>
            <w:webHidden/>
          </w:rPr>
          <w:instrText xml:space="preserve"> PAGEREF _Toc49934431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1347D201" w14:textId="19141E84" w:rsidR="003C329F" w:rsidRDefault="00547335">
      <w:pPr>
        <w:pStyle w:val="TJ3"/>
        <w:rPr>
          <w:rFonts w:asciiTheme="minorHAnsi" w:eastAsia="SimSun" w:hAnsiTheme="minorHAnsi" w:cstheme="minorBidi"/>
          <w:noProof/>
          <w:sz w:val="22"/>
          <w:szCs w:val="20"/>
          <w:lang w:val="hu-HU" w:eastAsia="zh-CN" w:bidi="hi-IN"/>
        </w:rPr>
      </w:pPr>
      <w:hyperlink w:anchor="_Toc49934432" w:history="1">
        <w:r w:rsidR="003C329F" w:rsidRPr="00CA27A3">
          <w:rPr>
            <w:rStyle w:val="Hiperhivatkozs"/>
            <w:noProof/>
          </w:rPr>
          <w:t>9.2.13.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Blank space in the translation</w:t>
        </w:r>
        <w:r w:rsidR="003C329F">
          <w:rPr>
            <w:noProof/>
            <w:webHidden/>
          </w:rPr>
          <w:tab/>
        </w:r>
        <w:r w:rsidR="003C329F">
          <w:rPr>
            <w:noProof/>
            <w:webHidden/>
          </w:rPr>
          <w:fldChar w:fldCharType="begin"/>
        </w:r>
        <w:r w:rsidR="003C329F">
          <w:rPr>
            <w:noProof/>
            <w:webHidden/>
          </w:rPr>
          <w:instrText xml:space="preserve"> PAGEREF _Toc49934432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45502D21" w14:textId="76629128" w:rsidR="003C329F" w:rsidRDefault="00547335">
      <w:pPr>
        <w:pStyle w:val="TJ3"/>
        <w:rPr>
          <w:rFonts w:asciiTheme="minorHAnsi" w:eastAsia="SimSun" w:hAnsiTheme="minorHAnsi" w:cstheme="minorBidi"/>
          <w:noProof/>
          <w:sz w:val="22"/>
          <w:szCs w:val="20"/>
          <w:lang w:val="hu-HU" w:eastAsia="zh-CN" w:bidi="hi-IN"/>
        </w:rPr>
      </w:pPr>
      <w:hyperlink w:anchor="_Toc49934433" w:history="1">
        <w:r w:rsidR="003C329F" w:rsidRPr="00CA27A3">
          <w:rPr>
            <w:rStyle w:val="Hiperhivatkozs"/>
            <w:noProof/>
          </w:rPr>
          <w:t>9.2.14.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Indicating bitextuality</w:t>
        </w:r>
        <w:r w:rsidR="003C329F">
          <w:rPr>
            <w:noProof/>
            <w:webHidden/>
          </w:rPr>
          <w:tab/>
        </w:r>
        <w:r w:rsidR="003C329F">
          <w:rPr>
            <w:noProof/>
            <w:webHidden/>
          </w:rPr>
          <w:fldChar w:fldCharType="begin"/>
        </w:r>
        <w:r w:rsidR="003C329F">
          <w:rPr>
            <w:noProof/>
            <w:webHidden/>
          </w:rPr>
          <w:instrText xml:space="preserve"> PAGEREF _Toc49934433 \h </w:instrText>
        </w:r>
        <w:r w:rsidR="003C329F">
          <w:rPr>
            <w:noProof/>
            <w:webHidden/>
          </w:rPr>
        </w:r>
        <w:r w:rsidR="003C329F">
          <w:rPr>
            <w:noProof/>
            <w:webHidden/>
          </w:rPr>
          <w:fldChar w:fldCharType="separate"/>
        </w:r>
        <w:r w:rsidR="003C329F">
          <w:rPr>
            <w:noProof/>
            <w:webHidden/>
          </w:rPr>
          <w:t>113</w:t>
        </w:r>
        <w:r w:rsidR="003C329F">
          <w:rPr>
            <w:noProof/>
            <w:webHidden/>
          </w:rPr>
          <w:fldChar w:fldCharType="end"/>
        </w:r>
      </w:hyperlink>
    </w:p>
    <w:p w14:paraId="2FE030BE" w14:textId="3429FD3F" w:rsidR="003C329F" w:rsidRDefault="00547335">
      <w:pPr>
        <w:pStyle w:val="TJ2"/>
        <w:rPr>
          <w:rFonts w:asciiTheme="minorHAnsi" w:eastAsia="SimSun" w:hAnsiTheme="minorHAnsi" w:cstheme="minorBidi"/>
          <w:noProof/>
          <w:sz w:val="22"/>
          <w:szCs w:val="20"/>
          <w:lang w:val="hu-HU" w:eastAsia="zh-CN" w:bidi="hi-IN"/>
        </w:rPr>
      </w:pPr>
      <w:hyperlink w:anchor="_Toc49934434" w:history="1">
        <w:r w:rsidR="003C329F" w:rsidRPr="00CA27A3">
          <w:rPr>
            <w:rStyle w:val="Hiperhivatkozs"/>
            <w:noProof/>
          </w:rPr>
          <w:t>9.3.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Commentary</w:t>
        </w:r>
        <w:r w:rsidR="003C329F">
          <w:rPr>
            <w:noProof/>
            <w:webHidden/>
          </w:rPr>
          <w:tab/>
        </w:r>
        <w:r w:rsidR="003C329F">
          <w:rPr>
            <w:noProof/>
            <w:webHidden/>
          </w:rPr>
          <w:fldChar w:fldCharType="begin"/>
        </w:r>
        <w:r w:rsidR="003C329F">
          <w:rPr>
            <w:noProof/>
            <w:webHidden/>
          </w:rPr>
          <w:instrText xml:space="preserve"> PAGEREF _Toc49934434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46BAB620" w14:textId="6FA4A89D" w:rsidR="003C329F" w:rsidRDefault="00547335">
      <w:pPr>
        <w:pStyle w:val="TJ3"/>
        <w:rPr>
          <w:rFonts w:asciiTheme="minorHAnsi" w:eastAsia="SimSun" w:hAnsiTheme="minorHAnsi" w:cstheme="minorBidi"/>
          <w:noProof/>
          <w:sz w:val="22"/>
          <w:szCs w:val="20"/>
          <w:lang w:val="hu-HU" w:eastAsia="zh-CN" w:bidi="hi-IN"/>
        </w:rPr>
      </w:pPr>
      <w:hyperlink w:anchor="_Toc49934435" w:history="1">
        <w:r w:rsidR="003C329F" w:rsidRPr="00CA27A3">
          <w:rPr>
            <w:rStyle w:val="Hiperhivatkozs"/>
            <w:noProof/>
          </w:rPr>
          <w:t>9.3.1.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_Toc49934435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03E9BFF2" w14:textId="070B2F73" w:rsidR="003C329F" w:rsidRDefault="00547335">
      <w:pPr>
        <w:pStyle w:val="TJ3"/>
        <w:rPr>
          <w:rFonts w:asciiTheme="minorHAnsi" w:eastAsia="SimSun" w:hAnsiTheme="minorHAnsi" w:cstheme="minorBidi"/>
          <w:noProof/>
          <w:sz w:val="22"/>
          <w:szCs w:val="20"/>
          <w:lang w:val="hu-HU" w:eastAsia="zh-CN" w:bidi="hi-IN"/>
        </w:rPr>
      </w:pPr>
      <w:hyperlink w:anchor="_Toc49934436" w:history="1">
        <w:r w:rsidR="003C329F" w:rsidRPr="00CA27A3">
          <w:rPr>
            <w:rStyle w:val="Hiperhivatkozs"/>
            <w:noProof/>
          </w:rPr>
          <w:t>9.3.2.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Structure of the commentary and correspondence to the text</w:t>
        </w:r>
        <w:r w:rsidR="003C329F">
          <w:rPr>
            <w:noProof/>
            <w:webHidden/>
          </w:rPr>
          <w:tab/>
        </w:r>
        <w:r w:rsidR="003C329F">
          <w:rPr>
            <w:noProof/>
            <w:webHidden/>
          </w:rPr>
          <w:fldChar w:fldCharType="begin"/>
        </w:r>
        <w:r w:rsidR="003C329F">
          <w:rPr>
            <w:noProof/>
            <w:webHidden/>
          </w:rPr>
          <w:instrText xml:space="preserve"> PAGEREF _Toc49934436 \h </w:instrText>
        </w:r>
        <w:r w:rsidR="003C329F">
          <w:rPr>
            <w:noProof/>
            <w:webHidden/>
          </w:rPr>
        </w:r>
        <w:r w:rsidR="003C329F">
          <w:rPr>
            <w:noProof/>
            <w:webHidden/>
          </w:rPr>
          <w:fldChar w:fldCharType="separate"/>
        </w:r>
        <w:r w:rsidR="003C329F">
          <w:rPr>
            <w:noProof/>
            <w:webHidden/>
          </w:rPr>
          <w:t>114</w:t>
        </w:r>
        <w:r w:rsidR="003C329F">
          <w:rPr>
            <w:noProof/>
            <w:webHidden/>
          </w:rPr>
          <w:fldChar w:fldCharType="end"/>
        </w:r>
      </w:hyperlink>
    </w:p>
    <w:p w14:paraId="397563FB" w14:textId="1F497A60" w:rsidR="003C329F" w:rsidRDefault="00547335">
      <w:pPr>
        <w:pStyle w:val="TJ2"/>
        <w:rPr>
          <w:rFonts w:asciiTheme="minorHAnsi" w:eastAsia="SimSun" w:hAnsiTheme="minorHAnsi" w:cstheme="minorBidi"/>
          <w:noProof/>
          <w:sz w:val="22"/>
          <w:szCs w:val="20"/>
          <w:lang w:val="hu-HU" w:eastAsia="zh-CN" w:bidi="hi-IN"/>
        </w:rPr>
      </w:pPr>
      <w:hyperlink w:anchor="_Toc49934437" w:history="1">
        <w:r w:rsidR="003C329F" w:rsidRPr="00CA27A3">
          <w:rPr>
            <w:rStyle w:val="Hiperhivatkozs"/>
            <w:noProof/>
          </w:rPr>
          <w:t>9.4.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Bibliography</w:t>
        </w:r>
        <w:r w:rsidR="003C329F">
          <w:rPr>
            <w:noProof/>
            <w:webHidden/>
          </w:rPr>
          <w:tab/>
        </w:r>
        <w:r w:rsidR="003C329F">
          <w:rPr>
            <w:noProof/>
            <w:webHidden/>
          </w:rPr>
          <w:fldChar w:fldCharType="begin"/>
        </w:r>
        <w:r w:rsidR="003C329F">
          <w:rPr>
            <w:noProof/>
            <w:webHidden/>
          </w:rPr>
          <w:instrText xml:space="preserve"> PAGEREF _Toc49934437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67896F72" w14:textId="4BBA54B5" w:rsidR="003C329F" w:rsidRDefault="00547335">
      <w:pPr>
        <w:pStyle w:val="TJ3"/>
        <w:rPr>
          <w:rFonts w:asciiTheme="minorHAnsi" w:eastAsia="SimSun" w:hAnsiTheme="minorHAnsi" w:cstheme="minorBidi"/>
          <w:noProof/>
          <w:sz w:val="22"/>
          <w:szCs w:val="20"/>
          <w:lang w:val="hu-HU" w:eastAsia="zh-CN" w:bidi="hi-IN"/>
        </w:rPr>
      </w:pPr>
      <w:hyperlink w:anchor="_Toc49934438" w:history="1">
        <w:r w:rsidR="003C329F" w:rsidRPr="00CA27A3">
          <w:rPr>
            <w:rStyle w:val="Hiperhivatkozs"/>
            <w:noProof/>
          </w:rPr>
          <w:t>9.4.1.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Overview</w:t>
        </w:r>
        <w:r w:rsidR="003C329F">
          <w:rPr>
            <w:noProof/>
            <w:webHidden/>
          </w:rPr>
          <w:tab/>
        </w:r>
        <w:r w:rsidR="003C329F">
          <w:rPr>
            <w:noProof/>
            <w:webHidden/>
          </w:rPr>
          <w:fldChar w:fldCharType="begin"/>
        </w:r>
        <w:r w:rsidR="003C329F">
          <w:rPr>
            <w:noProof/>
            <w:webHidden/>
          </w:rPr>
          <w:instrText xml:space="preserve"> PAGEREF _Toc49934438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1E854B66" w14:textId="60CDB3C1" w:rsidR="003C329F" w:rsidRDefault="00547335">
      <w:pPr>
        <w:pStyle w:val="TJ3"/>
        <w:rPr>
          <w:rFonts w:asciiTheme="minorHAnsi" w:eastAsia="SimSun" w:hAnsiTheme="minorHAnsi" w:cstheme="minorBidi"/>
          <w:noProof/>
          <w:sz w:val="22"/>
          <w:szCs w:val="20"/>
          <w:lang w:val="hu-HU" w:eastAsia="zh-CN" w:bidi="hi-IN"/>
        </w:rPr>
      </w:pPr>
      <w:hyperlink w:anchor="_Toc49934439" w:history="1">
        <w:r w:rsidR="003C329F" w:rsidRPr="00CA27A3">
          <w:rPr>
            <w:rStyle w:val="Hiperhivatkozs"/>
            <w:noProof/>
          </w:rPr>
          <w:t>9.4.2.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structured bibliography</w:t>
        </w:r>
        <w:r w:rsidR="003C329F">
          <w:rPr>
            <w:noProof/>
            <w:webHidden/>
          </w:rPr>
          <w:tab/>
        </w:r>
        <w:r w:rsidR="003C329F">
          <w:rPr>
            <w:noProof/>
            <w:webHidden/>
          </w:rPr>
          <w:fldChar w:fldCharType="begin"/>
        </w:r>
        <w:r w:rsidR="003C329F">
          <w:rPr>
            <w:noProof/>
            <w:webHidden/>
          </w:rPr>
          <w:instrText xml:space="preserve"> PAGEREF _Toc49934439 \h </w:instrText>
        </w:r>
        <w:r w:rsidR="003C329F">
          <w:rPr>
            <w:noProof/>
            <w:webHidden/>
          </w:rPr>
        </w:r>
        <w:r w:rsidR="003C329F">
          <w:rPr>
            <w:noProof/>
            <w:webHidden/>
          </w:rPr>
          <w:fldChar w:fldCharType="separate"/>
        </w:r>
        <w:r w:rsidR="003C329F">
          <w:rPr>
            <w:noProof/>
            <w:webHidden/>
          </w:rPr>
          <w:t>115</w:t>
        </w:r>
        <w:r w:rsidR="003C329F">
          <w:rPr>
            <w:noProof/>
            <w:webHidden/>
          </w:rPr>
          <w:fldChar w:fldCharType="end"/>
        </w:r>
      </w:hyperlink>
    </w:p>
    <w:p w14:paraId="7AAA3981" w14:textId="6E4433D9" w:rsidR="003C329F" w:rsidRDefault="00547335">
      <w:pPr>
        <w:pStyle w:val="TJ3"/>
        <w:rPr>
          <w:rFonts w:asciiTheme="minorHAnsi" w:eastAsia="SimSun" w:hAnsiTheme="minorHAnsi" w:cstheme="minorBidi"/>
          <w:noProof/>
          <w:sz w:val="22"/>
          <w:szCs w:val="20"/>
          <w:lang w:val="hu-HU" w:eastAsia="zh-CN" w:bidi="hi-IN"/>
        </w:rPr>
      </w:pPr>
      <w:hyperlink w:anchor="_Toc49934440" w:history="1">
        <w:r w:rsidR="003C329F" w:rsidRPr="00CA27A3">
          <w:rPr>
            <w:rStyle w:val="Hiperhivatkozs"/>
            <w:noProof/>
          </w:rPr>
          <w:t>9.4.3.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sigla</w:t>
        </w:r>
        <w:r w:rsidR="003C329F">
          <w:rPr>
            <w:noProof/>
            <w:webHidden/>
          </w:rPr>
          <w:tab/>
        </w:r>
        <w:r w:rsidR="003C329F">
          <w:rPr>
            <w:noProof/>
            <w:webHidden/>
          </w:rPr>
          <w:fldChar w:fldCharType="begin"/>
        </w:r>
        <w:r w:rsidR="003C329F">
          <w:rPr>
            <w:noProof/>
            <w:webHidden/>
          </w:rPr>
          <w:instrText xml:space="preserve"> PAGEREF _Toc49934440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6F6D0591" w14:textId="35BAEB20" w:rsidR="003C329F" w:rsidRDefault="00547335">
      <w:pPr>
        <w:pStyle w:val="TJ3"/>
        <w:rPr>
          <w:rFonts w:asciiTheme="minorHAnsi" w:eastAsia="SimSun" w:hAnsiTheme="minorHAnsi" w:cstheme="minorBidi"/>
          <w:noProof/>
          <w:sz w:val="22"/>
          <w:szCs w:val="20"/>
          <w:lang w:val="hu-HU" w:eastAsia="zh-CN" w:bidi="hi-IN"/>
        </w:rPr>
      </w:pPr>
      <w:hyperlink w:anchor="_Toc49934441" w:history="1">
        <w:r w:rsidR="003C329F" w:rsidRPr="00CA27A3">
          <w:rPr>
            <w:rStyle w:val="Hiperhivatkozs"/>
            <w:noProof/>
          </w:rPr>
          <w:t>9.4.4.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epigraphic lemma</w:t>
        </w:r>
        <w:r w:rsidR="003C329F">
          <w:rPr>
            <w:noProof/>
            <w:webHidden/>
          </w:rPr>
          <w:tab/>
        </w:r>
        <w:r w:rsidR="003C329F">
          <w:rPr>
            <w:noProof/>
            <w:webHidden/>
          </w:rPr>
          <w:fldChar w:fldCharType="begin"/>
        </w:r>
        <w:r w:rsidR="003C329F">
          <w:rPr>
            <w:noProof/>
            <w:webHidden/>
          </w:rPr>
          <w:instrText xml:space="preserve"> PAGEREF _Toc49934441 \h </w:instrText>
        </w:r>
        <w:r w:rsidR="003C329F">
          <w:rPr>
            <w:noProof/>
            <w:webHidden/>
          </w:rPr>
        </w:r>
        <w:r w:rsidR="003C329F">
          <w:rPr>
            <w:noProof/>
            <w:webHidden/>
          </w:rPr>
          <w:fldChar w:fldCharType="separate"/>
        </w:r>
        <w:r w:rsidR="003C329F">
          <w:rPr>
            <w:noProof/>
            <w:webHidden/>
          </w:rPr>
          <w:t>116</w:t>
        </w:r>
        <w:r w:rsidR="003C329F">
          <w:rPr>
            <w:noProof/>
            <w:webHidden/>
          </w:rPr>
          <w:fldChar w:fldCharType="end"/>
        </w:r>
      </w:hyperlink>
    </w:p>
    <w:p w14:paraId="447B87AF" w14:textId="5837269B" w:rsidR="003C329F" w:rsidRDefault="00547335">
      <w:pPr>
        <w:pStyle w:val="TJ3"/>
        <w:rPr>
          <w:rFonts w:asciiTheme="minorHAnsi" w:eastAsia="SimSun" w:hAnsiTheme="minorHAnsi" w:cstheme="minorBidi"/>
          <w:noProof/>
          <w:sz w:val="22"/>
          <w:szCs w:val="20"/>
          <w:lang w:val="hu-HU" w:eastAsia="zh-CN" w:bidi="hi-IN"/>
        </w:rPr>
      </w:pPr>
      <w:hyperlink w:anchor="_Toc49934442" w:history="1">
        <w:r w:rsidR="003C329F" w:rsidRPr="00CA27A3">
          <w:rPr>
            <w:rStyle w:val="Hiperhivatkozs"/>
            <w:noProof/>
          </w:rPr>
          <w:t>9.4.5.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Full markup example for the bibliography</w:t>
        </w:r>
        <w:r w:rsidR="003C329F">
          <w:rPr>
            <w:noProof/>
            <w:webHidden/>
          </w:rPr>
          <w:tab/>
        </w:r>
        <w:r w:rsidR="003C329F">
          <w:rPr>
            <w:noProof/>
            <w:webHidden/>
          </w:rPr>
          <w:fldChar w:fldCharType="begin"/>
        </w:r>
        <w:r w:rsidR="003C329F">
          <w:rPr>
            <w:noProof/>
            <w:webHidden/>
          </w:rPr>
          <w:instrText xml:space="preserve"> PAGEREF _Toc49934442 \h </w:instrText>
        </w:r>
        <w:r w:rsidR="003C329F">
          <w:rPr>
            <w:noProof/>
            <w:webHidden/>
          </w:rPr>
        </w:r>
        <w:r w:rsidR="003C329F">
          <w:rPr>
            <w:noProof/>
            <w:webHidden/>
          </w:rPr>
          <w:fldChar w:fldCharType="separate"/>
        </w:r>
        <w:r w:rsidR="003C329F">
          <w:rPr>
            <w:noProof/>
            <w:webHidden/>
          </w:rPr>
          <w:t>117</w:t>
        </w:r>
        <w:r w:rsidR="003C329F">
          <w:rPr>
            <w:noProof/>
            <w:webHidden/>
          </w:rPr>
          <w:fldChar w:fldCharType="end"/>
        </w:r>
      </w:hyperlink>
    </w:p>
    <w:p w14:paraId="52110FBA" w14:textId="718A35BB" w:rsidR="003C329F" w:rsidRDefault="00547335">
      <w:pPr>
        <w:pStyle w:val="TJ1"/>
        <w:rPr>
          <w:rFonts w:asciiTheme="minorHAnsi" w:eastAsia="SimSun" w:hAnsiTheme="minorHAnsi" w:cstheme="minorBidi"/>
          <w:b w:val="0"/>
          <w:noProof/>
          <w:szCs w:val="20"/>
          <w:lang w:val="hu-HU" w:eastAsia="zh-CN" w:bidi="hi-IN"/>
        </w:rPr>
      </w:pPr>
      <w:hyperlink w:anchor="_Toc49934443" w:history="1">
        <w:r w:rsidR="003C329F" w:rsidRPr="00CA27A3">
          <w:rPr>
            <w:rStyle w:val="Hiperhivatkozs"/>
            <w:noProof/>
          </w:rPr>
          <w:t>10.</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Globally Available Markup Outside the Edition</w:t>
        </w:r>
        <w:r w:rsidR="003C329F">
          <w:rPr>
            <w:noProof/>
            <w:webHidden/>
          </w:rPr>
          <w:tab/>
        </w:r>
        <w:r w:rsidR="003C329F">
          <w:rPr>
            <w:noProof/>
            <w:webHidden/>
          </w:rPr>
          <w:fldChar w:fldCharType="begin"/>
        </w:r>
        <w:r w:rsidR="003C329F">
          <w:rPr>
            <w:noProof/>
            <w:webHidden/>
          </w:rPr>
          <w:instrText xml:space="preserve"> PAGEREF _Toc49934443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73953386" w14:textId="0F21CE78"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44" w:history="1">
        <w:r w:rsidR="003C329F" w:rsidRPr="00CA27A3">
          <w:rPr>
            <w:rStyle w:val="Hiperhivatkozs"/>
            <w:noProof/>
          </w:rPr>
          <w:t>10.1.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Editorial Markup Outside the Edition</w:t>
        </w:r>
        <w:r w:rsidR="003C329F">
          <w:rPr>
            <w:noProof/>
            <w:webHidden/>
          </w:rPr>
          <w:tab/>
        </w:r>
        <w:r w:rsidR="003C329F">
          <w:rPr>
            <w:noProof/>
            <w:webHidden/>
          </w:rPr>
          <w:fldChar w:fldCharType="begin"/>
        </w:r>
        <w:r w:rsidR="003C329F">
          <w:rPr>
            <w:noProof/>
            <w:webHidden/>
          </w:rPr>
          <w:instrText xml:space="preserve"> PAGEREF _Toc49934444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3DE69D88" w14:textId="28EA1CB2"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45" w:history="1">
        <w:r w:rsidR="003C329F" w:rsidRPr="00CA27A3">
          <w:rPr>
            <w:rStyle w:val="Hiperhivatkozs"/>
            <w:noProof/>
          </w:rPr>
          <w:t>10.2.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Formatting</w:t>
        </w:r>
        <w:r w:rsidR="003C329F">
          <w:rPr>
            <w:noProof/>
            <w:webHidden/>
          </w:rPr>
          <w:tab/>
        </w:r>
        <w:r w:rsidR="003C329F">
          <w:rPr>
            <w:noProof/>
            <w:webHidden/>
          </w:rPr>
          <w:fldChar w:fldCharType="begin"/>
        </w:r>
        <w:r w:rsidR="003C329F">
          <w:rPr>
            <w:noProof/>
            <w:webHidden/>
          </w:rPr>
          <w:instrText xml:space="preserve"> PAGEREF _Toc49934445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53363C01" w14:textId="366231A8" w:rsidR="003C329F" w:rsidRDefault="00547335">
      <w:pPr>
        <w:pStyle w:val="TJ3"/>
        <w:rPr>
          <w:rFonts w:asciiTheme="minorHAnsi" w:eastAsia="SimSun" w:hAnsiTheme="minorHAnsi" w:cstheme="minorBidi"/>
          <w:noProof/>
          <w:sz w:val="22"/>
          <w:szCs w:val="20"/>
          <w:lang w:val="hu-HU" w:eastAsia="zh-CN" w:bidi="hi-IN"/>
        </w:rPr>
      </w:pPr>
      <w:hyperlink w:anchor="_Toc49934446" w:history="1">
        <w:r w:rsidR="003C329F" w:rsidRPr="00CA27A3">
          <w:rPr>
            <w:rStyle w:val="Hiperhivatkozs"/>
            <w:noProof/>
          </w:rPr>
          <w:t>10.2.1.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Character formatting</w:t>
        </w:r>
        <w:r w:rsidR="003C329F">
          <w:rPr>
            <w:noProof/>
            <w:webHidden/>
          </w:rPr>
          <w:tab/>
        </w:r>
        <w:r w:rsidR="003C329F">
          <w:rPr>
            <w:noProof/>
            <w:webHidden/>
          </w:rPr>
          <w:fldChar w:fldCharType="begin"/>
        </w:r>
        <w:r w:rsidR="003C329F">
          <w:rPr>
            <w:noProof/>
            <w:webHidden/>
          </w:rPr>
          <w:instrText xml:space="preserve"> PAGEREF _Toc49934446 \h </w:instrText>
        </w:r>
        <w:r w:rsidR="003C329F">
          <w:rPr>
            <w:noProof/>
            <w:webHidden/>
          </w:rPr>
        </w:r>
        <w:r w:rsidR="003C329F">
          <w:rPr>
            <w:noProof/>
            <w:webHidden/>
          </w:rPr>
          <w:fldChar w:fldCharType="separate"/>
        </w:r>
        <w:r w:rsidR="003C329F">
          <w:rPr>
            <w:noProof/>
            <w:webHidden/>
          </w:rPr>
          <w:t>118</w:t>
        </w:r>
        <w:r w:rsidR="003C329F">
          <w:rPr>
            <w:noProof/>
            <w:webHidden/>
          </w:rPr>
          <w:fldChar w:fldCharType="end"/>
        </w:r>
      </w:hyperlink>
    </w:p>
    <w:p w14:paraId="62A8C4C8" w14:textId="051BE7F1" w:rsidR="003C329F" w:rsidRDefault="00547335">
      <w:pPr>
        <w:pStyle w:val="TJ3"/>
        <w:rPr>
          <w:rFonts w:asciiTheme="minorHAnsi" w:eastAsia="SimSun" w:hAnsiTheme="minorHAnsi" w:cstheme="minorBidi"/>
          <w:noProof/>
          <w:sz w:val="22"/>
          <w:szCs w:val="20"/>
          <w:lang w:val="hu-HU" w:eastAsia="zh-CN" w:bidi="hi-IN"/>
        </w:rPr>
      </w:pPr>
      <w:hyperlink w:anchor="_Toc49934447" w:history="1">
        <w:r w:rsidR="003C329F" w:rsidRPr="00CA27A3">
          <w:rPr>
            <w:rStyle w:val="Hiperhivatkozs"/>
            <w:noProof/>
          </w:rPr>
          <w:t>10.2.2.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Lists</w:t>
        </w:r>
        <w:r w:rsidR="003C329F">
          <w:rPr>
            <w:noProof/>
            <w:webHidden/>
          </w:rPr>
          <w:tab/>
        </w:r>
        <w:r w:rsidR="003C329F">
          <w:rPr>
            <w:noProof/>
            <w:webHidden/>
          </w:rPr>
          <w:fldChar w:fldCharType="begin"/>
        </w:r>
        <w:r w:rsidR="003C329F">
          <w:rPr>
            <w:noProof/>
            <w:webHidden/>
          </w:rPr>
          <w:instrText xml:space="preserve"> PAGEREF _Toc49934447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7F92255D" w14:textId="5F074BD5"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48" w:history="1">
        <w:r w:rsidR="003C329F" w:rsidRPr="00CA27A3">
          <w:rPr>
            <w:rStyle w:val="Hiperhivatkozs"/>
            <w:noProof/>
          </w:rPr>
          <w:t>10.3.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Language</w:t>
        </w:r>
        <w:r w:rsidR="003C329F">
          <w:rPr>
            <w:noProof/>
            <w:webHidden/>
          </w:rPr>
          <w:tab/>
        </w:r>
        <w:r w:rsidR="003C329F">
          <w:rPr>
            <w:noProof/>
            <w:webHidden/>
          </w:rPr>
          <w:fldChar w:fldCharType="begin"/>
        </w:r>
        <w:r w:rsidR="003C329F">
          <w:rPr>
            <w:noProof/>
            <w:webHidden/>
          </w:rPr>
          <w:instrText xml:space="preserve"> PAGEREF _Toc49934448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24B05287" w14:textId="3705BF8E" w:rsidR="003C329F" w:rsidRDefault="00547335">
      <w:pPr>
        <w:pStyle w:val="TJ3"/>
        <w:rPr>
          <w:rFonts w:asciiTheme="minorHAnsi" w:eastAsia="SimSun" w:hAnsiTheme="minorHAnsi" w:cstheme="minorBidi"/>
          <w:noProof/>
          <w:sz w:val="22"/>
          <w:szCs w:val="20"/>
          <w:lang w:val="hu-HU" w:eastAsia="zh-CN" w:bidi="hi-IN"/>
        </w:rPr>
      </w:pPr>
      <w:hyperlink w:anchor="_Toc49934449" w:history="1">
        <w:r w:rsidR="003C329F" w:rsidRPr="00CA27A3">
          <w:rPr>
            <w:rStyle w:val="Hiperhivatkozs"/>
            <w:noProof/>
          </w:rPr>
          <w:t>10.3.1.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Tagging language with </w:t>
        </w:r>
        <w:r w:rsidR="003C329F" w:rsidRPr="00CA27A3">
          <w:rPr>
            <w:rStyle w:val="Hiperhivatkozs"/>
            <w:rFonts w:ascii="Consolas" w:hAnsi="Consolas" w:cs="Consolas"/>
            <w:noProof/>
            <w:shd w:val="clear" w:color="auto" w:fill="F2F2F2" w:themeFill="background1" w:themeFillShade="F2"/>
          </w:rPr>
          <w:t>@xml:lang</w:t>
        </w:r>
        <w:r w:rsidR="003C329F">
          <w:rPr>
            <w:noProof/>
            <w:webHidden/>
          </w:rPr>
          <w:tab/>
        </w:r>
        <w:r w:rsidR="003C329F">
          <w:rPr>
            <w:noProof/>
            <w:webHidden/>
          </w:rPr>
          <w:fldChar w:fldCharType="begin"/>
        </w:r>
        <w:r w:rsidR="003C329F">
          <w:rPr>
            <w:noProof/>
            <w:webHidden/>
          </w:rPr>
          <w:instrText xml:space="preserve"> PAGEREF _Toc49934449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1B5AD4B2" w14:textId="2EDEE541" w:rsidR="003C329F" w:rsidRDefault="00547335">
      <w:pPr>
        <w:pStyle w:val="TJ3"/>
        <w:rPr>
          <w:rFonts w:asciiTheme="minorHAnsi" w:eastAsia="SimSun" w:hAnsiTheme="minorHAnsi" w:cstheme="minorBidi"/>
          <w:noProof/>
          <w:sz w:val="22"/>
          <w:szCs w:val="20"/>
          <w:lang w:val="hu-HU" w:eastAsia="zh-CN" w:bidi="hi-IN"/>
        </w:rPr>
      </w:pPr>
      <w:hyperlink w:anchor="_Toc49934450" w:history="1">
        <w:r w:rsidR="003C329F" w:rsidRPr="00CA27A3">
          <w:rPr>
            <w:rStyle w:val="Hiperhivatkozs"/>
            <w:noProof/>
          </w:rPr>
          <w:t>10.3.2.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language in pre-existing containers</w:t>
        </w:r>
        <w:r w:rsidR="003C329F">
          <w:rPr>
            <w:noProof/>
            <w:webHidden/>
          </w:rPr>
          <w:tab/>
        </w:r>
        <w:r w:rsidR="003C329F">
          <w:rPr>
            <w:noProof/>
            <w:webHidden/>
          </w:rPr>
          <w:fldChar w:fldCharType="begin"/>
        </w:r>
        <w:r w:rsidR="003C329F">
          <w:rPr>
            <w:noProof/>
            <w:webHidden/>
          </w:rPr>
          <w:instrText xml:space="preserve"> PAGEREF _Toc49934450 \h </w:instrText>
        </w:r>
        <w:r w:rsidR="003C329F">
          <w:rPr>
            <w:noProof/>
            <w:webHidden/>
          </w:rPr>
        </w:r>
        <w:r w:rsidR="003C329F">
          <w:rPr>
            <w:noProof/>
            <w:webHidden/>
          </w:rPr>
          <w:fldChar w:fldCharType="separate"/>
        </w:r>
        <w:r w:rsidR="003C329F">
          <w:rPr>
            <w:noProof/>
            <w:webHidden/>
          </w:rPr>
          <w:t>119</w:t>
        </w:r>
        <w:r w:rsidR="003C329F">
          <w:rPr>
            <w:noProof/>
            <w:webHidden/>
          </w:rPr>
          <w:fldChar w:fldCharType="end"/>
        </w:r>
      </w:hyperlink>
    </w:p>
    <w:p w14:paraId="069E675E" w14:textId="03473AD2" w:rsidR="003C329F" w:rsidRDefault="00547335">
      <w:pPr>
        <w:pStyle w:val="TJ3"/>
        <w:rPr>
          <w:rFonts w:asciiTheme="minorHAnsi" w:eastAsia="SimSun" w:hAnsiTheme="minorHAnsi" w:cstheme="minorBidi"/>
          <w:noProof/>
          <w:sz w:val="22"/>
          <w:szCs w:val="20"/>
          <w:lang w:val="hu-HU" w:eastAsia="zh-CN" w:bidi="hi-IN"/>
        </w:rPr>
      </w:pPr>
      <w:hyperlink w:anchor="_Toc49934451" w:history="1">
        <w:r w:rsidR="003C329F" w:rsidRPr="00CA27A3">
          <w:rPr>
            <w:rStyle w:val="Hiperhivatkozs"/>
            <w:noProof/>
          </w:rPr>
          <w:t>10.3.3.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foreign languages outside the edition</w:t>
        </w:r>
        <w:r w:rsidR="003C329F">
          <w:rPr>
            <w:noProof/>
            <w:webHidden/>
          </w:rPr>
          <w:tab/>
        </w:r>
        <w:r w:rsidR="003C329F">
          <w:rPr>
            <w:noProof/>
            <w:webHidden/>
          </w:rPr>
          <w:fldChar w:fldCharType="begin"/>
        </w:r>
        <w:r w:rsidR="003C329F">
          <w:rPr>
            <w:noProof/>
            <w:webHidden/>
          </w:rPr>
          <w:instrText xml:space="preserve"> PAGEREF _Toc49934451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05F02531" w14:textId="321B6CC8"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52" w:history="1">
        <w:r w:rsidR="003C329F" w:rsidRPr="00CA27A3">
          <w:rPr>
            <w:rStyle w:val="Hiperhivatkozs"/>
            <w:noProof/>
          </w:rPr>
          <w:t>10.4.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Notes, Quotations and References</w:t>
        </w:r>
        <w:r w:rsidR="003C329F">
          <w:rPr>
            <w:noProof/>
            <w:webHidden/>
          </w:rPr>
          <w:tab/>
        </w:r>
        <w:r w:rsidR="003C329F">
          <w:rPr>
            <w:noProof/>
            <w:webHidden/>
          </w:rPr>
          <w:fldChar w:fldCharType="begin"/>
        </w:r>
        <w:r w:rsidR="003C329F">
          <w:rPr>
            <w:noProof/>
            <w:webHidden/>
          </w:rPr>
          <w:instrText xml:space="preserve"> PAGEREF _Toc49934452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68CF8A70" w14:textId="34272CB7" w:rsidR="003C329F" w:rsidRDefault="00547335">
      <w:pPr>
        <w:pStyle w:val="TJ3"/>
        <w:rPr>
          <w:rFonts w:asciiTheme="minorHAnsi" w:eastAsia="SimSun" w:hAnsiTheme="minorHAnsi" w:cstheme="minorBidi"/>
          <w:noProof/>
          <w:sz w:val="22"/>
          <w:szCs w:val="20"/>
          <w:lang w:val="hu-HU" w:eastAsia="zh-CN" w:bidi="hi-IN"/>
        </w:rPr>
      </w:pPr>
      <w:hyperlink w:anchor="_Toc49934453" w:history="1">
        <w:r w:rsidR="003C329F" w:rsidRPr="00CA27A3">
          <w:rPr>
            <w:rStyle w:val="Hiperhivatkozs"/>
            <w:noProof/>
          </w:rPr>
          <w:t>10.4.1.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notes</w:t>
        </w:r>
        <w:r w:rsidR="003C329F">
          <w:rPr>
            <w:noProof/>
            <w:webHidden/>
          </w:rPr>
          <w:tab/>
        </w:r>
        <w:r w:rsidR="003C329F">
          <w:rPr>
            <w:noProof/>
            <w:webHidden/>
          </w:rPr>
          <w:fldChar w:fldCharType="begin"/>
        </w:r>
        <w:r w:rsidR="003C329F">
          <w:rPr>
            <w:noProof/>
            <w:webHidden/>
          </w:rPr>
          <w:instrText xml:space="preserve"> PAGEREF _Toc49934453 \h </w:instrText>
        </w:r>
        <w:r w:rsidR="003C329F">
          <w:rPr>
            <w:noProof/>
            <w:webHidden/>
          </w:rPr>
        </w:r>
        <w:r w:rsidR="003C329F">
          <w:rPr>
            <w:noProof/>
            <w:webHidden/>
          </w:rPr>
          <w:fldChar w:fldCharType="separate"/>
        </w:r>
        <w:r w:rsidR="003C329F">
          <w:rPr>
            <w:noProof/>
            <w:webHidden/>
          </w:rPr>
          <w:t>120</w:t>
        </w:r>
        <w:r w:rsidR="003C329F">
          <w:rPr>
            <w:noProof/>
            <w:webHidden/>
          </w:rPr>
          <w:fldChar w:fldCharType="end"/>
        </w:r>
      </w:hyperlink>
    </w:p>
    <w:p w14:paraId="7CFEC905" w14:textId="752038CE" w:rsidR="003C329F" w:rsidRDefault="00547335">
      <w:pPr>
        <w:pStyle w:val="TJ3"/>
        <w:rPr>
          <w:rFonts w:asciiTheme="minorHAnsi" w:eastAsia="SimSun" w:hAnsiTheme="minorHAnsi" w:cstheme="minorBidi"/>
          <w:noProof/>
          <w:sz w:val="22"/>
          <w:szCs w:val="20"/>
          <w:lang w:val="hu-HU" w:eastAsia="zh-CN" w:bidi="hi-IN"/>
        </w:rPr>
      </w:pPr>
      <w:hyperlink w:anchor="_Toc49934454" w:history="1">
        <w:r w:rsidR="003C329F" w:rsidRPr="00CA27A3">
          <w:rPr>
            <w:rStyle w:val="Hiperhivatkozs"/>
            <w:noProof/>
          </w:rPr>
          <w:t>10.4.2.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titles</w:t>
        </w:r>
        <w:r w:rsidR="003C329F">
          <w:rPr>
            <w:noProof/>
            <w:webHidden/>
          </w:rPr>
          <w:tab/>
        </w:r>
        <w:r w:rsidR="003C329F">
          <w:rPr>
            <w:noProof/>
            <w:webHidden/>
          </w:rPr>
          <w:fldChar w:fldCharType="begin"/>
        </w:r>
        <w:r w:rsidR="003C329F">
          <w:rPr>
            <w:noProof/>
            <w:webHidden/>
          </w:rPr>
          <w:instrText xml:space="preserve"> PAGEREF _Toc49934454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5572B8F4" w14:textId="76AFFF42" w:rsidR="003C329F" w:rsidRDefault="00547335">
      <w:pPr>
        <w:pStyle w:val="TJ3"/>
        <w:rPr>
          <w:rFonts w:asciiTheme="minorHAnsi" w:eastAsia="SimSun" w:hAnsiTheme="minorHAnsi" w:cstheme="minorBidi"/>
          <w:noProof/>
          <w:sz w:val="22"/>
          <w:szCs w:val="20"/>
          <w:lang w:val="hu-HU" w:eastAsia="zh-CN" w:bidi="hi-IN"/>
        </w:rPr>
      </w:pPr>
      <w:hyperlink w:anchor="_Toc49934455" w:history="1">
        <w:r w:rsidR="003C329F" w:rsidRPr="00CA27A3">
          <w:rPr>
            <w:rStyle w:val="Hiperhivatkozs"/>
            <w:noProof/>
          </w:rPr>
          <w:t>10.4.3.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Quotations without an encoded reference</w:t>
        </w:r>
        <w:r w:rsidR="003C329F">
          <w:rPr>
            <w:noProof/>
            <w:webHidden/>
          </w:rPr>
          <w:tab/>
        </w:r>
        <w:r w:rsidR="003C329F">
          <w:rPr>
            <w:noProof/>
            <w:webHidden/>
          </w:rPr>
          <w:fldChar w:fldCharType="begin"/>
        </w:r>
        <w:r w:rsidR="003C329F">
          <w:rPr>
            <w:noProof/>
            <w:webHidden/>
          </w:rPr>
          <w:instrText xml:space="preserve"> PAGEREF _Toc49934455 \h </w:instrText>
        </w:r>
        <w:r w:rsidR="003C329F">
          <w:rPr>
            <w:noProof/>
            <w:webHidden/>
          </w:rPr>
        </w:r>
        <w:r w:rsidR="003C329F">
          <w:rPr>
            <w:noProof/>
            <w:webHidden/>
          </w:rPr>
          <w:fldChar w:fldCharType="separate"/>
        </w:r>
        <w:r w:rsidR="003C329F">
          <w:rPr>
            <w:noProof/>
            <w:webHidden/>
          </w:rPr>
          <w:t>121</w:t>
        </w:r>
        <w:r w:rsidR="003C329F">
          <w:rPr>
            <w:noProof/>
            <w:webHidden/>
          </w:rPr>
          <w:fldChar w:fldCharType="end"/>
        </w:r>
      </w:hyperlink>
    </w:p>
    <w:p w14:paraId="2D2E5776" w14:textId="4BB48A7B" w:rsidR="003C329F" w:rsidRDefault="00547335">
      <w:pPr>
        <w:pStyle w:val="TJ3"/>
        <w:rPr>
          <w:rFonts w:asciiTheme="minorHAnsi" w:eastAsia="SimSun" w:hAnsiTheme="minorHAnsi" w:cstheme="minorBidi"/>
          <w:noProof/>
          <w:sz w:val="22"/>
          <w:szCs w:val="20"/>
          <w:lang w:val="hu-HU" w:eastAsia="zh-CN" w:bidi="hi-IN"/>
        </w:rPr>
      </w:pPr>
      <w:hyperlink w:anchor="_Toc49934456" w:history="1">
        <w:r w:rsidR="003C329F" w:rsidRPr="00CA27A3">
          <w:rPr>
            <w:rStyle w:val="Hiperhivatkozs"/>
            <w:noProof/>
          </w:rPr>
          <w:t>10.4.4.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Quoting published material</w:t>
        </w:r>
        <w:r w:rsidR="003C329F">
          <w:rPr>
            <w:noProof/>
            <w:webHidden/>
          </w:rPr>
          <w:tab/>
        </w:r>
        <w:r w:rsidR="003C329F">
          <w:rPr>
            <w:noProof/>
            <w:webHidden/>
          </w:rPr>
          <w:fldChar w:fldCharType="begin"/>
        </w:r>
        <w:r w:rsidR="003C329F">
          <w:rPr>
            <w:noProof/>
            <w:webHidden/>
          </w:rPr>
          <w:instrText xml:space="preserve"> PAGEREF _Toc49934456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65DE1624" w14:textId="0FD58617" w:rsidR="003C329F" w:rsidRDefault="00547335">
      <w:pPr>
        <w:pStyle w:val="TJ3"/>
        <w:rPr>
          <w:rFonts w:asciiTheme="minorHAnsi" w:eastAsia="SimSun" w:hAnsiTheme="minorHAnsi" w:cstheme="minorBidi"/>
          <w:noProof/>
          <w:sz w:val="22"/>
          <w:szCs w:val="20"/>
          <w:lang w:val="hu-HU" w:eastAsia="zh-CN" w:bidi="hi-IN"/>
        </w:rPr>
      </w:pPr>
      <w:hyperlink w:anchor="_Toc49934457" w:history="1">
        <w:r w:rsidR="003C329F" w:rsidRPr="00CA27A3">
          <w:rPr>
            <w:rStyle w:val="Hiperhivatkozs"/>
            <w:noProof/>
          </w:rPr>
          <w:t>10.4.5.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Bibliographic citations</w:t>
        </w:r>
        <w:r w:rsidR="003C329F">
          <w:rPr>
            <w:noProof/>
            <w:webHidden/>
          </w:rPr>
          <w:tab/>
        </w:r>
        <w:r w:rsidR="003C329F">
          <w:rPr>
            <w:noProof/>
            <w:webHidden/>
          </w:rPr>
          <w:fldChar w:fldCharType="begin"/>
        </w:r>
        <w:r w:rsidR="003C329F">
          <w:rPr>
            <w:noProof/>
            <w:webHidden/>
          </w:rPr>
          <w:instrText xml:space="preserve"> PAGEREF _Toc49934457 \h </w:instrText>
        </w:r>
        <w:r w:rsidR="003C329F">
          <w:rPr>
            <w:noProof/>
            <w:webHidden/>
          </w:rPr>
        </w:r>
        <w:r w:rsidR="003C329F">
          <w:rPr>
            <w:noProof/>
            <w:webHidden/>
          </w:rPr>
          <w:fldChar w:fldCharType="separate"/>
        </w:r>
        <w:r w:rsidR="003C329F">
          <w:rPr>
            <w:noProof/>
            <w:webHidden/>
          </w:rPr>
          <w:t>122</w:t>
        </w:r>
        <w:r w:rsidR="003C329F">
          <w:rPr>
            <w:noProof/>
            <w:webHidden/>
          </w:rPr>
          <w:fldChar w:fldCharType="end"/>
        </w:r>
      </w:hyperlink>
    </w:p>
    <w:p w14:paraId="14045FD6" w14:textId="3BFF17FA" w:rsidR="003C329F" w:rsidRDefault="00547335">
      <w:pPr>
        <w:pStyle w:val="TJ3"/>
        <w:rPr>
          <w:rFonts w:asciiTheme="minorHAnsi" w:eastAsia="SimSun" w:hAnsiTheme="minorHAnsi" w:cstheme="minorBidi"/>
          <w:noProof/>
          <w:sz w:val="22"/>
          <w:szCs w:val="20"/>
          <w:lang w:val="hu-HU" w:eastAsia="zh-CN" w:bidi="hi-IN"/>
        </w:rPr>
      </w:pPr>
      <w:hyperlink w:anchor="_Toc49934458" w:history="1">
        <w:r w:rsidR="003C329F" w:rsidRPr="00CA27A3">
          <w:rPr>
            <w:rStyle w:val="Hiperhivatkozs"/>
            <w:noProof/>
          </w:rPr>
          <w:t>10.4.6.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Referring to inscriptions in the DHARMABase</w:t>
        </w:r>
        <w:r w:rsidR="003C329F">
          <w:rPr>
            <w:noProof/>
            <w:webHidden/>
          </w:rPr>
          <w:tab/>
        </w:r>
        <w:r w:rsidR="003C329F">
          <w:rPr>
            <w:noProof/>
            <w:webHidden/>
          </w:rPr>
          <w:fldChar w:fldCharType="begin"/>
        </w:r>
        <w:r w:rsidR="003C329F">
          <w:rPr>
            <w:noProof/>
            <w:webHidden/>
          </w:rPr>
          <w:instrText xml:space="preserve"> PAGEREF _Toc49934458 \h </w:instrText>
        </w:r>
        <w:r w:rsidR="003C329F">
          <w:rPr>
            <w:noProof/>
            <w:webHidden/>
          </w:rPr>
        </w:r>
        <w:r w:rsidR="003C329F">
          <w:rPr>
            <w:noProof/>
            <w:webHidden/>
          </w:rPr>
          <w:fldChar w:fldCharType="separate"/>
        </w:r>
        <w:r w:rsidR="003C329F">
          <w:rPr>
            <w:noProof/>
            <w:webHidden/>
          </w:rPr>
          <w:t>124</w:t>
        </w:r>
        <w:r w:rsidR="003C329F">
          <w:rPr>
            <w:noProof/>
            <w:webHidden/>
          </w:rPr>
          <w:fldChar w:fldCharType="end"/>
        </w:r>
      </w:hyperlink>
    </w:p>
    <w:p w14:paraId="06DD58C8" w14:textId="23DE923E"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59" w:history="1">
        <w:r w:rsidR="003C329F" w:rsidRPr="00CA27A3">
          <w:rPr>
            <w:rStyle w:val="Hiperhivatkozs"/>
            <w:noProof/>
          </w:rPr>
          <w:t>10.5.</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Encoding Names</w:t>
        </w:r>
        <w:r w:rsidR="003C329F">
          <w:rPr>
            <w:noProof/>
            <w:webHidden/>
          </w:rPr>
          <w:tab/>
        </w:r>
        <w:r w:rsidR="003C329F">
          <w:rPr>
            <w:noProof/>
            <w:webHidden/>
          </w:rPr>
          <w:fldChar w:fldCharType="begin"/>
        </w:r>
        <w:r w:rsidR="003C329F">
          <w:rPr>
            <w:noProof/>
            <w:webHidden/>
          </w:rPr>
          <w:instrText xml:space="preserve"> PAGEREF _Toc49934459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74A3A16F" w14:textId="79C9CF36" w:rsidR="003C329F" w:rsidRDefault="00547335">
      <w:pPr>
        <w:pStyle w:val="TJ3"/>
        <w:rPr>
          <w:rFonts w:asciiTheme="minorHAnsi" w:eastAsia="SimSun" w:hAnsiTheme="minorHAnsi" w:cstheme="minorBidi"/>
          <w:noProof/>
          <w:sz w:val="22"/>
          <w:szCs w:val="20"/>
          <w:lang w:val="hu-HU" w:eastAsia="zh-CN" w:bidi="hi-IN"/>
        </w:rPr>
      </w:pPr>
      <w:hyperlink w:anchor="_Toc49934460" w:history="1">
        <w:r w:rsidR="003C329F" w:rsidRPr="00CA27A3">
          <w:rPr>
            <w:rStyle w:val="Hiperhivatkozs"/>
            <w:noProof/>
          </w:rPr>
          <w:t>10.5.1.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Tagging contemporary names</w:t>
        </w:r>
        <w:r w:rsidR="003C329F">
          <w:rPr>
            <w:noProof/>
            <w:webHidden/>
          </w:rPr>
          <w:tab/>
        </w:r>
        <w:r w:rsidR="003C329F">
          <w:rPr>
            <w:noProof/>
            <w:webHidden/>
          </w:rPr>
          <w:fldChar w:fldCharType="begin"/>
        </w:r>
        <w:r w:rsidR="003C329F">
          <w:rPr>
            <w:noProof/>
            <w:webHidden/>
          </w:rPr>
          <w:instrText xml:space="preserve"> PAGEREF _Toc49934460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447502AE" w14:textId="0AF2DB0D"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61" w:history="1">
        <w:r w:rsidR="003C329F" w:rsidRPr="00CA27A3">
          <w:rPr>
            <w:rStyle w:val="Hiperhivatkozs"/>
            <w:noProof/>
          </w:rPr>
          <w:t>10.6.</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Attributes as Referencing Systems</w:t>
        </w:r>
        <w:r w:rsidR="003C329F">
          <w:rPr>
            <w:noProof/>
            <w:webHidden/>
          </w:rPr>
          <w:tab/>
        </w:r>
        <w:r w:rsidR="003C329F">
          <w:rPr>
            <w:noProof/>
            <w:webHidden/>
          </w:rPr>
          <w:fldChar w:fldCharType="begin"/>
        </w:r>
        <w:r w:rsidR="003C329F">
          <w:rPr>
            <w:noProof/>
            <w:webHidden/>
          </w:rPr>
          <w:instrText xml:space="preserve"> PAGEREF _Toc49934461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7F4A1A7" w14:textId="1B746FF2" w:rsidR="003C329F" w:rsidRDefault="00547335">
      <w:pPr>
        <w:pStyle w:val="TJ3"/>
        <w:rPr>
          <w:rFonts w:asciiTheme="minorHAnsi" w:eastAsia="SimSun" w:hAnsiTheme="minorHAnsi" w:cstheme="minorBidi"/>
          <w:noProof/>
          <w:sz w:val="22"/>
          <w:szCs w:val="20"/>
          <w:lang w:val="hu-HU" w:eastAsia="zh-CN" w:bidi="hi-IN"/>
        </w:rPr>
      </w:pPr>
      <w:hyperlink w:anchor="_Toc49934462" w:history="1">
        <w:r w:rsidR="003C329F" w:rsidRPr="00CA27A3">
          <w:rPr>
            <w:rStyle w:val="Hiperhivatkozs"/>
            <w:noProof/>
          </w:rPr>
          <w:t>10.6.1.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Encoding authorship with </w:t>
        </w:r>
        <w:r w:rsidR="003C329F" w:rsidRPr="00CA27A3">
          <w:rPr>
            <w:rStyle w:val="Hiperhivatkozs"/>
            <w:rFonts w:ascii="Consolas" w:hAnsi="Consolas" w:cs="Consolas"/>
            <w:noProof/>
            <w:shd w:val="clear" w:color="auto" w:fill="F2F2F2" w:themeFill="background1" w:themeFillShade="F2"/>
          </w:rPr>
          <w:t>@resp</w:t>
        </w:r>
        <w:r w:rsidR="003C329F">
          <w:rPr>
            <w:noProof/>
            <w:webHidden/>
          </w:rPr>
          <w:tab/>
        </w:r>
        <w:r w:rsidR="003C329F">
          <w:rPr>
            <w:noProof/>
            <w:webHidden/>
          </w:rPr>
          <w:fldChar w:fldCharType="begin"/>
        </w:r>
        <w:r w:rsidR="003C329F">
          <w:rPr>
            <w:noProof/>
            <w:webHidden/>
          </w:rPr>
          <w:instrText xml:space="preserve"> PAGEREF _Toc49934462 \h </w:instrText>
        </w:r>
        <w:r w:rsidR="003C329F">
          <w:rPr>
            <w:noProof/>
            <w:webHidden/>
          </w:rPr>
        </w:r>
        <w:r w:rsidR="003C329F">
          <w:rPr>
            <w:noProof/>
            <w:webHidden/>
          </w:rPr>
          <w:fldChar w:fldCharType="separate"/>
        </w:r>
        <w:r w:rsidR="003C329F">
          <w:rPr>
            <w:noProof/>
            <w:webHidden/>
          </w:rPr>
          <w:t>125</w:t>
        </w:r>
        <w:r w:rsidR="003C329F">
          <w:rPr>
            <w:noProof/>
            <w:webHidden/>
          </w:rPr>
          <w:fldChar w:fldCharType="end"/>
        </w:r>
      </w:hyperlink>
    </w:p>
    <w:p w14:paraId="5EEA78B4" w14:textId="4712E4E0" w:rsidR="003C329F" w:rsidRDefault="00547335">
      <w:pPr>
        <w:pStyle w:val="TJ3"/>
        <w:rPr>
          <w:rFonts w:asciiTheme="minorHAnsi" w:eastAsia="SimSun" w:hAnsiTheme="minorHAnsi" w:cstheme="minorBidi"/>
          <w:noProof/>
          <w:sz w:val="22"/>
          <w:szCs w:val="20"/>
          <w:lang w:val="hu-HU" w:eastAsia="zh-CN" w:bidi="hi-IN"/>
        </w:rPr>
      </w:pPr>
      <w:hyperlink w:anchor="_Toc49934463" w:history="1">
        <w:r w:rsidR="003C329F" w:rsidRPr="00CA27A3">
          <w:rPr>
            <w:rStyle w:val="Hiperhivatkozs"/>
            <w:noProof/>
          </w:rPr>
          <w:t>10.6.2.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Crediting publications with </w:t>
        </w:r>
        <w:r w:rsidR="003C329F" w:rsidRPr="00CA27A3">
          <w:rPr>
            <w:rStyle w:val="Hiperhivatkozs"/>
            <w:rFonts w:ascii="Consolas" w:hAnsi="Consolas" w:cs="Consolas"/>
            <w:noProof/>
            <w:shd w:val="clear" w:color="auto" w:fill="F2F2F2" w:themeFill="background1" w:themeFillShade="F2"/>
          </w:rPr>
          <w:t>@source</w:t>
        </w:r>
        <w:r w:rsidR="003C329F">
          <w:rPr>
            <w:noProof/>
            <w:webHidden/>
          </w:rPr>
          <w:tab/>
        </w:r>
        <w:r w:rsidR="003C329F">
          <w:rPr>
            <w:noProof/>
            <w:webHidden/>
          </w:rPr>
          <w:fldChar w:fldCharType="begin"/>
        </w:r>
        <w:r w:rsidR="003C329F">
          <w:rPr>
            <w:noProof/>
            <w:webHidden/>
          </w:rPr>
          <w:instrText xml:space="preserve"> PAGEREF _Toc49934463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642586F4" w14:textId="423602A3" w:rsidR="003C329F" w:rsidRDefault="00547335">
      <w:pPr>
        <w:pStyle w:val="TJ3"/>
        <w:rPr>
          <w:rFonts w:asciiTheme="minorHAnsi" w:eastAsia="SimSun" w:hAnsiTheme="minorHAnsi" w:cstheme="minorBidi"/>
          <w:noProof/>
          <w:sz w:val="22"/>
          <w:szCs w:val="20"/>
          <w:lang w:val="hu-HU" w:eastAsia="zh-CN" w:bidi="hi-IN"/>
        </w:rPr>
      </w:pPr>
      <w:hyperlink w:anchor="_Toc49934464" w:history="1">
        <w:r w:rsidR="003C329F" w:rsidRPr="00CA27A3">
          <w:rPr>
            <w:rStyle w:val="Hiperhivatkozs"/>
            <w:noProof/>
          </w:rPr>
          <w:t>10.6.3.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persons and places with </w:t>
        </w:r>
        <w:r w:rsidR="003C329F" w:rsidRPr="00CA27A3">
          <w:rPr>
            <w:rStyle w:val="Hiperhivatkozs"/>
            <w:rFonts w:ascii="Consolas" w:hAnsi="Consolas" w:cs="Consolas"/>
            <w:noProof/>
            <w:shd w:val="clear" w:color="auto" w:fill="F2F2F2" w:themeFill="background1" w:themeFillShade="F2"/>
          </w:rPr>
          <w:t>@key</w:t>
        </w:r>
        <w:r w:rsidR="003C329F">
          <w:rPr>
            <w:noProof/>
            <w:webHidden/>
          </w:rPr>
          <w:tab/>
        </w:r>
        <w:r w:rsidR="003C329F">
          <w:rPr>
            <w:noProof/>
            <w:webHidden/>
          </w:rPr>
          <w:fldChar w:fldCharType="begin"/>
        </w:r>
        <w:r w:rsidR="003C329F">
          <w:rPr>
            <w:noProof/>
            <w:webHidden/>
          </w:rPr>
          <w:instrText xml:space="preserve"> PAGEREF _Toc49934464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0EB71842" w14:textId="491DC42A" w:rsidR="003C329F" w:rsidRDefault="00547335">
      <w:pPr>
        <w:pStyle w:val="TJ3"/>
        <w:rPr>
          <w:rFonts w:asciiTheme="minorHAnsi" w:eastAsia="SimSun" w:hAnsiTheme="minorHAnsi" w:cstheme="minorBidi"/>
          <w:noProof/>
          <w:sz w:val="22"/>
          <w:szCs w:val="20"/>
          <w:lang w:val="hu-HU" w:eastAsia="zh-CN" w:bidi="hi-IN"/>
        </w:rPr>
      </w:pPr>
      <w:hyperlink w:anchor="_Toc49934465" w:history="1">
        <w:r w:rsidR="003C329F" w:rsidRPr="00CA27A3">
          <w:rPr>
            <w:rStyle w:val="Hiperhivatkozs"/>
            <w:noProof/>
          </w:rPr>
          <w:t>10.6.4.</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 xml:space="preserve">Identifying elements with </w:t>
        </w:r>
        <w:r w:rsidR="003C329F" w:rsidRPr="00CA27A3">
          <w:rPr>
            <w:rStyle w:val="Hiperhivatkozs"/>
            <w:rFonts w:ascii="Consolas" w:hAnsi="Consolas" w:cs="Consolas"/>
            <w:noProof/>
            <w:shd w:val="clear" w:color="auto" w:fill="F2F2F2" w:themeFill="background1" w:themeFillShade="F2"/>
          </w:rPr>
          <w:t>@xml:id</w:t>
        </w:r>
        <w:r w:rsidR="003C329F">
          <w:rPr>
            <w:noProof/>
            <w:webHidden/>
          </w:rPr>
          <w:tab/>
        </w:r>
        <w:r w:rsidR="003C329F">
          <w:rPr>
            <w:noProof/>
            <w:webHidden/>
          </w:rPr>
          <w:fldChar w:fldCharType="begin"/>
        </w:r>
        <w:r w:rsidR="003C329F">
          <w:rPr>
            <w:noProof/>
            <w:webHidden/>
          </w:rPr>
          <w:instrText xml:space="preserve"> PAGEREF _Toc49934465 \h </w:instrText>
        </w:r>
        <w:r w:rsidR="003C329F">
          <w:rPr>
            <w:noProof/>
            <w:webHidden/>
          </w:rPr>
        </w:r>
        <w:r w:rsidR="003C329F">
          <w:rPr>
            <w:noProof/>
            <w:webHidden/>
          </w:rPr>
          <w:fldChar w:fldCharType="separate"/>
        </w:r>
        <w:r w:rsidR="003C329F">
          <w:rPr>
            <w:noProof/>
            <w:webHidden/>
          </w:rPr>
          <w:t>126</w:t>
        </w:r>
        <w:r w:rsidR="003C329F">
          <w:rPr>
            <w:noProof/>
            <w:webHidden/>
          </w:rPr>
          <w:fldChar w:fldCharType="end"/>
        </w:r>
      </w:hyperlink>
    </w:p>
    <w:p w14:paraId="212A58BF" w14:textId="308D124B"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66" w:history="1">
        <w:r w:rsidR="003C329F" w:rsidRPr="00CA27A3">
          <w:rPr>
            <w:rStyle w:val="Hiperhivatkozs"/>
            <w:noProof/>
          </w:rPr>
          <w:t>10.7.</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Punctuation and Style in Modern Languages</w:t>
        </w:r>
        <w:r w:rsidR="003C329F">
          <w:rPr>
            <w:noProof/>
            <w:webHidden/>
          </w:rPr>
          <w:tab/>
        </w:r>
        <w:r w:rsidR="003C329F">
          <w:rPr>
            <w:noProof/>
            <w:webHidden/>
          </w:rPr>
          <w:fldChar w:fldCharType="begin"/>
        </w:r>
        <w:r w:rsidR="003C329F">
          <w:rPr>
            <w:noProof/>
            <w:webHidden/>
          </w:rPr>
          <w:instrText xml:space="preserve"> PAGEREF _Toc49934466 \h </w:instrText>
        </w:r>
        <w:r w:rsidR="003C329F">
          <w:rPr>
            <w:noProof/>
            <w:webHidden/>
          </w:rPr>
        </w:r>
        <w:r w:rsidR="003C329F">
          <w:rPr>
            <w:noProof/>
            <w:webHidden/>
          </w:rPr>
          <w:fldChar w:fldCharType="separate"/>
        </w:r>
        <w:r w:rsidR="003C329F">
          <w:rPr>
            <w:noProof/>
            <w:webHidden/>
          </w:rPr>
          <w:t>127</w:t>
        </w:r>
        <w:r w:rsidR="003C329F">
          <w:rPr>
            <w:noProof/>
            <w:webHidden/>
          </w:rPr>
          <w:fldChar w:fldCharType="end"/>
        </w:r>
      </w:hyperlink>
    </w:p>
    <w:p w14:paraId="709B56C6" w14:textId="7C431D53" w:rsidR="003C329F" w:rsidRDefault="00547335">
      <w:pPr>
        <w:pStyle w:val="TJ1"/>
        <w:rPr>
          <w:rFonts w:asciiTheme="minorHAnsi" w:eastAsia="SimSun" w:hAnsiTheme="minorHAnsi" w:cstheme="minorBidi"/>
          <w:b w:val="0"/>
          <w:noProof/>
          <w:szCs w:val="20"/>
          <w:lang w:val="hu-HU" w:eastAsia="zh-CN" w:bidi="hi-IN"/>
        </w:rPr>
      </w:pPr>
      <w:hyperlink w:anchor="_Toc49934467" w:history="1">
        <w:r w:rsidR="003C329F" w:rsidRPr="00CA27A3">
          <w:rPr>
            <w:rStyle w:val="Hiperhivatkozs"/>
            <w:noProof/>
          </w:rPr>
          <w:t>11.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The TEI Header</w:t>
        </w:r>
        <w:r w:rsidR="003C329F">
          <w:rPr>
            <w:noProof/>
            <w:webHidden/>
          </w:rPr>
          <w:tab/>
        </w:r>
        <w:r w:rsidR="003C329F">
          <w:rPr>
            <w:noProof/>
            <w:webHidden/>
          </w:rPr>
          <w:fldChar w:fldCharType="begin"/>
        </w:r>
        <w:r w:rsidR="003C329F">
          <w:rPr>
            <w:noProof/>
            <w:webHidden/>
          </w:rPr>
          <w:instrText xml:space="preserve"> PAGEREF _Toc49934467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25CDD66" w14:textId="078F0F42"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68" w:history="1">
        <w:r w:rsidR="003C329F" w:rsidRPr="00CA27A3">
          <w:rPr>
            <w:rStyle w:val="Hiperhivatkozs"/>
            <w:noProof/>
          </w:rPr>
          <w:t>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XML Document</w:t>
        </w:r>
        <w:r w:rsidR="003C329F">
          <w:rPr>
            <w:noProof/>
            <w:webHidden/>
          </w:rPr>
          <w:tab/>
        </w:r>
        <w:r w:rsidR="003C329F">
          <w:rPr>
            <w:noProof/>
            <w:webHidden/>
          </w:rPr>
          <w:fldChar w:fldCharType="begin"/>
        </w:r>
        <w:r w:rsidR="003C329F">
          <w:rPr>
            <w:noProof/>
            <w:webHidden/>
          </w:rPr>
          <w:instrText xml:space="preserve"> PAGEREF _Toc49934468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0FA64216" w14:textId="5AF14E4F" w:rsidR="003C329F" w:rsidRDefault="00547335">
      <w:pPr>
        <w:pStyle w:val="TJ3"/>
        <w:rPr>
          <w:rFonts w:asciiTheme="minorHAnsi" w:eastAsia="SimSun" w:hAnsiTheme="minorHAnsi" w:cstheme="minorBidi"/>
          <w:noProof/>
          <w:sz w:val="22"/>
          <w:szCs w:val="20"/>
          <w:lang w:val="hu-HU" w:eastAsia="zh-CN" w:bidi="hi-IN"/>
        </w:rPr>
      </w:pPr>
      <w:hyperlink w:anchor="_Toc49934469" w:history="1">
        <w:r w:rsidR="003C329F" w:rsidRPr="00CA27A3">
          <w:rPr>
            <w:rStyle w:val="Hiperhivatkozs"/>
            <w:noProof/>
          </w:rPr>
          <w:t>11.1.1.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title</w:t>
        </w:r>
        <w:r w:rsidR="003C329F">
          <w:rPr>
            <w:noProof/>
            <w:webHidden/>
          </w:rPr>
          <w:tab/>
        </w:r>
        <w:r w:rsidR="003C329F">
          <w:rPr>
            <w:noProof/>
            <w:webHidden/>
          </w:rPr>
          <w:fldChar w:fldCharType="begin"/>
        </w:r>
        <w:r w:rsidR="003C329F">
          <w:rPr>
            <w:noProof/>
            <w:webHidden/>
          </w:rPr>
          <w:instrText xml:space="preserve"> PAGEREF _Toc49934469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78420A06" w14:textId="7A1B2D3C" w:rsidR="003C329F" w:rsidRDefault="00547335">
      <w:pPr>
        <w:pStyle w:val="TJ3"/>
        <w:rPr>
          <w:rFonts w:asciiTheme="minorHAnsi" w:eastAsia="SimSun" w:hAnsiTheme="minorHAnsi" w:cstheme="minorBidi"/>
          <w:noProof/>
          <w:sz w:val="22"/>
          <w:szCs w:val="20"/>
          <w:lang w:val="hu-HU" w:eastAsia="zh-CN" w:bidi="hi-IN"/>
        </w:rPr>
      </w:pPr>
      <w:hyperlink w:anchor="_Toc49934470" w:history="1">
        <w:r w:rsidR="003C329F" w:rsidRPr="00CA27A3">
          <w:rPr>
            <w:rStyle w:val="Hiperhivatkozs"/>
            <w:noProof/>
          </w:rPr>
          <w:t>11.1.2.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responsibility statement</w:t>
        </w:r>
        <w:r w:rsidR="003C329F">
          <w:rPr>
            <w:noProof/>
            <w:webHidden/>
          </w:rPr>
          <w:tab/>
        </w:r>
        <w:r w:rsidR="003C329F">
          <w:rPr>
            <w:noProof/>
            <w:webHidden/>
          </w:rPr>
          <w:fldChar w:fldCharType="begin"/>
        </w:r>
        <w:r w:rsidR="003C329F">
          <w:rPr>
            <w:noProof/>
            <w:webHidden/>
          </w:rPr>
          <w:instrText xml:space="preserve"> PAGEREF _Toc49934470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188785B0" w14:textId="3960BF58" w:rsidR="003C329F" w:rsidRDefault="00547335">
      <w:pPr>
        <w:pStyle w:val="TJ3"/>
        <w:rPr>
          <w:rFonts w:asciiTheme="minorHAnsi" w:eastAsia="SimSun" w:hAnsiTheme="minorHAnsi" w:cstheme="minorBidi"/>
          <w:noProof/>
          <w:sz w:val="22"/>
          <w:szCs w:val="20"/>
          <w:lang w:val="hu-HU" w:eastAsia="zh-CN" w:bidi="hi-IN"/>
        </w:rPr>
      </w:pPr>
      <w:hyperlink w:anchor="_Toc49934471" w:history="1">
        <w:r w:rsidR="003C329F" w:rsidRPr="00CA27A3">
          <w:rPr>
            <w:rStyle w:val="Hiperhivatkozs"/>
            <w:noProof/>
          </w:rPr>
          <w:t>11.1.3.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publication statement</w:t>
        </w:r>
        <w:r w:rsidR="003C329F">
          <w:rPr>
            <w:noProof/>
            <w:webHidden/>
          </w:rPr>
          <w:tab/>
        </w:r>
        <w:r w:rsidR="003C329F">
          <w:rPr>
            <w:noProof/>
            <w:webHidden/>
          </w:rPr>
          <w:fldChar w:fldCharType="begin"/>
        </w:r>
        <w:r w:rsidR="003C329F">
          <w:rPr>
            <w:noProof/>
            <w:webHidden/>
          </w:rPr>
          <w:instrText xml:space="preserve"> PAGEREF _Toc49934471 \h </w:instrText>
        </w:r>
        <w:r w:rsidR="003C329F">
          <w:rPr>
            <w:noProof/>
            <w:webHidden/>
          </w:rPr>
        </w:r>
        <w:r w:rsidR="003C329F">
          <w:rPr>
            <w:noProof/>
            <w:webHidden/>
          </w:rPr>
          <w:fldChar w:fldCharType="separate"/>
        </w:r>
        <w:r w:rsidR="003C329F">
          <w:rPr>
            <w:noProof/>
            <w:webHidden/>
          </w:rPr>
          <w:t>128</w:t>
        </w:r>
        <w:r w:rsidR="003C329F">
          <w:rPr>
            <w:noProof/>
            <w:webHidden/>
          </w:rPr>
          <w:fldChar w:fldCharType="end"/>
        </w:r>
      </w:hyperlink>
    </w:p>
    <w:p w14:paraId="22206E02" w14:textId="71802AA5"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72" w:history="1">
        <w:r w:rsidR="003C329F" w:rsidRPr="00CA27A3">
          <w:rPr>
            <w:rStyle w:val="Hiperhivatkozs"/>
            <w:noProof/>
          </w:rPr>
          <w:t>11.2.</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Describing the Original Document</w:t>
        </w:r>
        <w:r w:rsidR="003C329F">
          <w:rPr>
            <w:noProof/>
            <w:webHidden/>
          </w:rPr>
          <w:tab/>
        </w:r>
        <w:r w:rsidR="003C329F">
          <w:rPr>
            <w:noProof/>
            <w:webHidden/>
          </w:rPr>
          <w:fldChar w:fldCharType="begin"/>
        </w:r>
        <w:r w:rsidR="003C329F">
          <w:rPr>
            <w:noProof/>
            <w:webHidden/>
          </w:rPr>
          <w:instrText xml:space="preserve"> PAGEREF _Toc49934472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5128F7A0" w14:textId="30459CEC" w:rsidR="003C329F" w:rsidRDefault="00547335">
      <w:pPr>
        <w:pStyle w:val="TJ3"/>
        <w:rPr>
          <w:rFonts w:asciiTheme="minorHAnsi" w:eastAsia="SimSun" w:hAnsiTheme="minorHAnsi" w:cstheme="minorBidi"/>
          <w:noProof/>
          <w:sz w:val="22"/>
          <w:szCs w:val="20"/>
          <w:lang w:val="hu-HU" w:eastAsia="zh-CN" w:bidi="hi-IN"/>
        </w:rPr>
      </w:pPr>
      <w:hyperlink w:anchor="_Toc49934473" w:history="1">
        <w:r w:rsidR="003C329F" w:rsidRPr="00CA27A3">
          <w:rPr>
            <w:rStyle w:val="Hiperhivatkozs"/>
            <w:noProof/>
          </w:rPr>
          <w:t>11.2.1.</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The hand description</w:t>
        </w:r>
        <w:r w:rsidR="003C329F">
          <w:rPr>
            <w:noProof/>
            <w:webHidden/>
          </w:rPr>
          <w:tab/>
        </w:r>
        <w:r w:rsidR="003C329F">
          <w:rPr>
            <w:noProof/>
            <w:webHidden/>
          </w:rPr>
          <w:fldChar w:fldCharType="begin"/>
        </w:r>
        <w:r w:rsidR="003C329F">
          <w:rPr>
            <w:noProof/>
            <w:webHidden/>
          </w:rPr>
          <w:instrText xml:space="preserve"> PAGEREF _Toc49934473 \h </w:instrText>
        </w:r>
        <w:r w:rsidR="003C329F">
          <w:rPr>
            <w:noProof/>
            <w:webHidden/>
          </w:rPr>
        </w:r>
        <w:r w:rsidR="003C329F">
          <w:rPr>
            <w:noProof/>
            <w:webHidden/>
          </w:rPr>
          <w:fldChar w:fldCharType="separate"/>
        </w:r>
        <w:r w:rsidR="003C329F">
          <w:rPr>
            <w:noProof/>
            <w:webHidden/>
          </w:rPr>
          <w:t>129</w:t>
        </w:r>
        <w:r w:rsidR="003C329F">
          <w:rPr>
            <w:noProof/>
            <w:webHidden/>
          </w:rPr>
          <w:fldChar w:fldCharType="end"/>
        </w:r>
      </w:hyperlink>
    </w:p>
    <w:p w14:paraId="2BB0981B" w14:textId="001A9B9B" w:rsidR="003C329F" w:rsidRDefault="00547335">
      <w:pPr>
        <w:pStyle w:val="TJ2"/>
        <w:tabs>
          <w:tab w:val="left" w:pos="880"/>
        </w:tabs>
        <w:rPr>
          <w:rFonts w:asciiTheme="minorHAnsi" w:eastAsia="SimSun" w:hAnsiTheme="minorHAnsi" w:cstheme="minorBidi"/>
          <w:noProof/>
          <w:sz w:val="22"/>
          <w:szCs w:val="20"/>
          <w:lang w:val="hu-HU" w:eastAsia="zh-CN" w:bidi="hi-IN"/>
        </w:rPr>
      </w:pPr>
      <w:hyperlink w:anchor="_Toc49934474" w:history="1">
        <w:r w:rsidR="003C329F" w:rsidRPr="00CA27A3">
          <w:rPr>
            <w:rStyle w:val="Hiperhivatkozs"/>
            <w:noProof/>
          </w:rPr>
          <w:t>11.3.</w:t>
        </w:r>
        <w:r w:rsidR="003C329F">
          <w:rPr>
            <w:rFonts w:asciiTheme="minorHAnsi" w:eastAsia="SimSun" w:hAnsiTheme="minorHAnsi" w:cstheme="minorBidi"/>
            <w:noProof/>
            <w:sz w:val="22"/>
            <w:szCs w:val="20"/>
            <w:lang w:val="hu-HU" w:eastAsia="zh-CN" w:bidi="hi-IN"/>
          </w:rPr>
          <w:tab/>
        </w:r>
        <w:r w:rsidR="003C329F" w:rsidRPr="00CA27A3">
          <w:rPr>
            <w:rStyle w:val="Hiperhivatkozs"/>
            <w:noProof/>
          </w:rPr>
          <w:t>Keeping Track of File History</w:t>
        </w:r>
        <w:r w:rsidR="003C329F">
          <w:rPr>
            <w:noProof/>
            <w:webHidden/>
          </w:rPr>
          <w:tab/>
        </w:r>
        <w:r w:rsidR="003C329F">
          <w:rPr>
            <w:noProof/>
            <w:webHidden/>
          </w:rPr>
          <w:fldChar w:fldCharType="begin"/>
        </w:r>
        <w:r w:rsidR="003C329F">
          <w:rPr>
            <w:noProof/>
            <w:webHidden/>
          </w:rPr>
          <w:instrText xml:space="preserve"> PAGEREF _Toc49934474 \h </w:instrText>
        </w:r>
        <w:r w:rsidR="003C329F">
          <w:rPr>
            <w:noProof/>
            <w:webHidden/>
          </w:rPr>
        </w:r>
        <w:r w:rsidR="003C329F">
          <w:rPr>
            <w:noProof/>
            <w:webHidden/>
          </w:rPr>
          <w:fldChar w:fldCharType="separate"/>
        </w:r>
        <w:r w:rsidR="003C329F">
          <w:rPr>
            <w:noProof/>
            <w:webHidden/>
          </w:rPr>
          <w:t>130</w:t>
        </w:r>
        <w:r w:rsidR="003C329F">
          <w:rPr>
            <w:noProof/>
            <w:webHidden/>
          </w:rPr>
          <w:fldChar w:fldCharType="end"/>
        </w:r>
      </w:hyperlink>
    </w:p>
    <w:p w14:paraId="30C81BA0" w14:textId="071E8E65" w:rsidR="003C329F" w:rsidRDefault="00547335">
      <w:pPr>
        <w:pStyle w:val="TJ1"/>
        <w:rPr>
          <w:rFonts w:asciiTheme="minorHAnsi" w:eastAsia="SimSun" w:hAnsiTheme="minorHAnsi" w:cstheme="minorBidi"/>
          <w:b w:val="0"/>
          <w:noProof/>
          <w:szCs w:val="20"/>
          <w:lang w:val="hu-HU" w:eastAsia="zh-CN" w:bidi="hi-IN"/>
        </w:rPr>
      </w:pPr>
      <w:hyperlink w:anchor="_Toc49934475" w:history="1">
        <w:r w:rsidR="003C329F" w:rsidRPr="00CA27A3">
          <w:rPr>
            <w:rStyle w:val="Hiperhivatkozs"/>
            <w:noProof/>
          </w:rPr>
          <w:t>Appendix A. Converting CII/EI Markup Conventions to EpiDoc</w:t>
        </w:r>
        <w:r w:rsidR="003C329F">
          <w:rPr>
            <w:noProof/>
            <w:webHidden/>
          </w:rPr>
          <w:tab/>
        </w:r>
        <w:r w:rsidR="003C329F">
          <w:rPr>
            <w:noProof/>
            <w:webHidden/>
          </w:rPr>
          <w:fldChar w:fldCharType="begin"/>
        </w:r>
        <w:r w:rsidR="003C329F">
          <w:rPr>
            <w:noProof/>
            <w:webHidden/>
          </w:rPr>
          <w:instrText xml:space="preserve"> PAGEREF _Toc49934475 \h </w:instrText>
        </w:r>
        <w:r w:rsidR="003C329F">
          <w:rPr>
            <w:noProof/>
            <w:webHidden/>
          </w:rPr>
        </w:r>
        <w:r w:rsidR="003C329F">
          <w:rPr>
            <w:noProof/>
            <w:webHidden/>
          </w:rPr>
          <w:fldChar w:fldCharType="separate"/>
        </w:r>
        <w:r w:rsidR="003C329F">
          <w:rPr>
            <w:noProof/>
            <w:webHidden/>
          </w:rPr>
          <w:t>133</w:t>
        </w:r>
        <w:r w:rsidR="003C329F">
          <w:rPr>
            <w:noProof/>
            <w:webHidden/>
          </w:rPr>
          <w:fldChar w:fldCharType="end"/>
        </w:r>
      </w:hyperlink>
    </w:p>
    <w:p w14:paraId="07D89E79" w14:textId="6FBE2C5A" w:rsidR="003C329F" w:rsidRDefault="00547335">
      <w:pPr>
        <w:pStyle w:val="TJ1"/>
        <w:rPr>
          <w:rFonts w:asciiTheme="minorHAnsi" w:eastAsia="SimSun" w:hAnsiTheme="minorHAnsi" w:cstheme="minorBidi"/>
          <w:b w:val="0"/>
          <w:noProof/>
          <w:szCs w:val="20"/>
          <w:lang w:val="hu-HU" w:eastAsia="zh-CN" w:bidi="hi-IN"/>
        </w:rPr>
      </w:pPr>
      <w:hyperlink w:anchor="_Toc49934476" w:history="1">
        <w:r w:rsidR="003C329F" w:rsidRPr="00CA27A3">
          <w:rPr>
            <w:rStyle w:val="Hiperhivatkozs"/>
            <w:noProof/>
          </w:rPr>
          <w:t>Appendix B. Metre (Prosody)</w:t>
        </w:r>
        <w:r w:rsidR="003C329F">
          <w:rPr>
            <w:noProof/>
            <w:webHidden/>
          </w:rPr>
          <w:tab/>
        </w:r>
        <w:r w:rsidR="003C329F">
          <w:rPr>
            <w:noProof/>
            <w:webHidden/>
          </w:rPr>
          <w:fldChar w:fldCharType="begin"/>
        </w:r>
        <w:r w:rsidR="003C329F">
          <w:rPr>
            <w:noProof/>
            <w:webHidden/>
          </w:rPr>
          <w:instrText xml:space="preserve"> PAGEREF _Toc49934476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1C44372A" w14:textId="377DD50C" w:rsidR="003C329F" w:rsidRDefault="00547335">
      <w:pPr>
        <w:pStyle w:val="TJ2"/>
        <w:rPr>
          <w:rFonts w:asciiTheme="minorHAnsi" w:eastAsia="SimSun" w:hAnsiTheme="minorHAnsi" w:cstheme="minorBidi"/>
          <w:noProof/>
          <w:sz w:val="22"/>
          <w:szCs w:val="20"/>
          <w:lang w:val="hu-HU" w:eastAsia="zh-CN" w:bidi="hi-IN"/>
        </w:rPr>
      </w:pPr>
      <w:hyperlink w:anchor="_Toc49934477" w:history="1">
        <w:r w:rsidR="003C329F" w:rsidRPr="00CA27A3">
          <w:rPr>
            <w:rStyle w:val="Hiperhivatkozs"/>
            <w:noProof/>
          </w:rPr>
          <w:t>Appendix B.1. Looking up Sanskrit metres</w:t>
        </w:r>
        <w:r w:rsidR="003C329F">
          <w:rPr>
            <w:noProof/>
            <w:webHidden/>
          </w:rPr>
          <w:tab/>
        </w:r>
        <w:r w:rsidR="003C329F">
          <w:rPr>
            <w:noProof/>
            <w:webHidden/>
          </w:rPr>
          <w:fldChar w:fldCharType="begin"/>
        </w:r>
        <w:r w:rsidR="003C329F">
          <w:rPr>
            <w:noProof/>
            <w:webHidden/>
          </w:rPr>
          <w:instrText xml:space="preserve"> PAGEREF _Toc49934477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00050A5F" w14:textId="2BE8AC97" w:rsidR="003C329F" w:rsidRDefault="00547335">
      <w:pPr>
        <w:pStyle w:val="TJ2"/>
        <w:rPr>
          <w:rFonts w:asciiTheme="minorHAnsi" w:eastAsia="SimSun" w:hAnsiTheme="minorHAnsi" w:cstheme="minorBidi"/>
          <w:noProof/>
          <w:sz w:val="22"/>
          <w:szCs w:val="20"/>
          <w:lang w:val="hu-HU" w:eastAsia="zh-CN" w:bidi="hi-IN"/>
        </w:rPr>
      </w:pPr>
      <w:hyperlink w:anchor="_Toc49934478" w:history="1">
        <w:r w:rsidR="003C329F" w:rsidRPr="00CA27A3">
          <w:rPr>
            <w:rStyle w:val="Hiperhivatkozs"/>
            <w:noProof/>
          </w:rPr>
          <w:t>Appendix B.2. Syllable length</w:t>
        </w:r>
        <w:r w:rsidR="003C329F">
          <w:rPr>
            <w:noProof/>
            <w:webHidden/>
          </w:rPr>
          <w:tab/>
        </w:r>
        <w:r w:rsidR="003C329F">
          <w:rPr>
            <w:noProof/>
            <w:webHidden/>
          </w:rPr>
          <w:fldChar w:fldCharType="begin"/>
        </w:r>
        <w:r w:rsidR="003C329F">
          <w:rPr>
            <w:noProof/>
            <w:webHidden/>
          </w:rPr>
          <w:instrText xml:space="preserve"> PAGEREF _Toc49934478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5C6B9642" w14:textId="22F4D4A8" w:rsidR="003C329F" w:rsidRDefault="00547335">
      <w:pPr>
        <w:pStyle w:val="TJ2"/>
        <w:rPr>
          <w:rFonts w:asciiTheme="minorHAnsi" w:eastAsia="SimSun" w:hAnsiTheme="minorHAnsi" w:cstheme="minorBidi"/>
          <w:noProof/>
          <w:sz w:val="22"/>
          <w:szCs w:val="20"/>
          <w:lang w:val="hu-HU" w:eastAsia="zh-CN" w:bidi="hi-IN"/>
        </w:rPr>
      </w:pPr>
      <w:hyperlink w:anchor="_Toc49934479" w:history="1">
        <w:r w:rsidR="003C329F" w:rsidRPr="00CA27A3">
          <w:rPr>
            <w:rStyle w:val="Hiperhivatkozs"/>
            <w:noProof/>
          </w:rPr>
          <w:t>Appendix B.3. Prosodic code</w:t>
        </w:r>
        <w:r w:rsidR="003C329F">
          <w:rPr>
            <w:noProof/>
            <w:webHidden/>
          </w:rPr>
          <w:tab/>
        </w:r>
        <w:r w:rsidR="003C329F">
          <w:rPr>
            <w:noProof/>
            <w:webHidden/>
          </w:rPr>
          <w:fldChar w:fldCharType="begin"/>
        </w:r>
        <w:r w:rsidR="003C329F">
          <w:rPr>
            <w:noProof/>
            <w:webHidden/>
          </w:rPr>
          <w:instrText xml:space="preserve"> PAGEREF _Toc49934479 \h </w:instrText>
        </w:r>
        <w:r w:rsidR="003C329F">
          <w:rPr>
            <w:noProof/>
            <w:webHidden/>
          </w:rPr>
        </w:r>
        <w:r w:rsidR="003C329F">
          <w:rPr>
            <w:noProof/>
            <w:webHidden/>
          </w:rPr>
          <w:fldChar w:fldCharType="separate"/>
        </w:r>
        <w:r w:rsidR="003C329F">
          <w:rPr>
            <w:noProof/>
            <w:webHidden/>
          </w:rPr>
          <w:t>135</w:t>
        </w:r>
        <w:r w:rsidR="003C329F">
          <w:rPr>
            <w:noProof/>
            <w:webHidden/>
          </w:rPr>
          <w:fldChar w:fldCharType="end"/>
        </w:r>
      </w:hyperlink>
    </w:p>
    <w:p w14:paraId="26704137" w14:textId="131ED796" w:rsidR="003C329F" w:rsidRDefault="00547335">
      <w:pPr>
        <w:pStyle w:val="TJ2"/>
        <w:rPr>
          <w:rFonts w:asciiTheme="minorHAnsi" w:eastAsia="SimSun" w:hAnsiTheme="minorHAnsi" w:cstheme="minorBidi"/>
          <w:noProof/>
          <w:sz w:val="22"/>
          <w:szCs w:val="20"/>
          <w:lang w:val="hu-HU" w:eastAsia="zh-CN" w:bidi="hi-IN"/>
        </w:rPr>
      </w:pPr>
      <w:hyperlink w:anchor="_Toc49934480" w:history="1">
        <w:r w:rsidR="003C329F" w:rsidRPr="00CA27A3">
          <w:rPr>
            <w:rStyle w:val="Hiperhivatkozs"/>
            <w:noProof/>
          </w:rPr>
          <w:t>Appendix B.4. Sanskrit, Prakrit and Sanskrit-Based metres</w:t>
        </w:r>
        <w:r w:rsidR="003C329F">
          <w:rPr>
            <w:noProof/>
            <w:webHidden/>
          </w:rPr>
          <w:tab/>
        </w:r>
        <w:r w:rsidR="003C329F">
          <w:rPr>
            <w:noProof/>
            <w:webHidden/>
          </w:rPr>
          <w:fldChar w:fldCharType="begin"/>
        </w:r>
        <w:r w:rsidR="003C329F">
          <w:rPr>
            <w:noProof/>
            <w:webHidden/>
          </w:rPr>
          <w:instrText xml:space="preserve"> PAGEREF _Toc49934480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3B829726" w14:textId="0F141797" w:rsidR="003C329F" w:rsidRDefault="00547335">
      <w:pPr>
        <w:pStyle w:val="TJ3"/>
        <w:rPr>
          <w:rFonts w:asciiTheme="minorHAnsi" w:eastAsia="SimSun" w:hAnsiTheme="minorHAnsi" w:cstheme="minorBidi"/>
          <w:noProof/>
          <w:sz w:val="22"/>
          <w:szCs w:val="20"/>
          <w:lang w:val="hu-HU" w:eastAsia="zh-CN" w:bidi="hi-IN"/>
        </w:rPr>
      </w:pPr>
      <w:hyperlink w:anchor="_Toc49934481" w:history="1">
        <w:r w:rsidR="003C329F" w:rsidRPr="00CA27A3">
          <w:rPr>
            <w:rStyle w:val="Hiperhivatkozs"/>
            <w:noProof/>
          </w:rPr>
          <w:t>Appendix B.4.1. Syllabic metres (</w:t>
        </w:r>
        <w:r w:rsidR="003C329F" w:rsidRPr="00CA27A3">
          <w:rPr>
            <w:rStyle w:val="Hiperhivatkozs"/>
            <w:i/>
            <w:noProof/>
          </w:rPr>
          <w:t>varṇavr̥tta</w:t>
        </w:r>
        <w:r w:rsidR="003C329F" w:rsidRPr="00CA27A3">
          <w:rPr>
            <w:rStyle w:val="Hiperhivatkozs"/>
            <w:noProof/>
          </w:rPr>
          <w:t>)</w:t>
        </w:r>
        <w:r w:rsidR="003C329F">
          <w:rPr>
            <w:noProof/>
            <w:webHidden/>
          </w:rPr>
          <w:tab/>
        </w:r>
        <w:r w:rsidR="003C329F">
          <w:rPr>
            <w:noProof/>
            <w:webHidden/>
          </w:rPr>
          <w:fldChar w:fldCharType="begin"/>
        </w:r>
        <w:r w:rsidR="003C329F">
          <w:rPr>
            <w:noProof/>
            <w:webHidden/>
          </w:rPr>
          <w:instrText xml:space="preserve"> PAGEREF _Toc49934481 \h </w:instrText>
        </w:r>
        <w:r w:rsidR="003C329F">
          <w:rPr>
            <w:noProof/>
            <w:webHidden/>
          </w:rPr>
        </w:r>
        <w:r w:rsidR="003C329F">
          <w:rPr>
            <w:noProof/>
            <w:webHidden/>
          </w:rPr>
          <w:fldChar w:fldCharType="separate"/>
        </w:r>
        <w:r w:rsidR="003C329F">
          <w:rPr>
            <w:noProof/>
            <w:webHidden/>
          </w:rPr>
          <w:t>136</w:t>
        </w:r>
        <w:r w:rsidR="003C329F">
          <w:rPr>
            <w:noProof/>
            <w:webHidden/>
          </w:rPr>
          <w:fldChar w:fldCharType="end"/>
        </w:r>
      </w:hyperlink>
    </w:p>
    <w:p w14:paraId="1BED612D" w14:textId="7985FB57" w:rsidR="003C329F" w:rsidRDefault="00547335">
      <w:pPr>
        <w:pStyle w:val="TJ3"/>
        <w:rPr>
          <w:rFonts w:asciiTheme="minorHAnsi" w:eastAsia="SimSun" w:hAnsiTheme="minorHAnsi" w:cstheme="minorBidi"/>
          <w:noProof/>
          <w:sz w:val="22"/>
          <w:szCs w:val="20"/>
          <w:lang w:val="hu-HU" w:eastAsia="zh-CN" w:bidi="hi-IN"/>
        </w:rPr>
      </w:pPr>
      <w:hyperlink w:anchor="_Toc49934482" w:history="1">
        <w:r w:rsidR="003C329F" w:rsidRPr="00CA27A3">
          <w:rPr>
            <w:rStyle w:val="Hiperhivatkozs"/>
            <w:noProof/>
          </w:rPr>
          <w:t>Appendix B.4.2. Moraic metres</w:t>
        </w:r>
        <w:r w:rsidR="003C329F">
          <w:rPr>
            <w:noProof/>
            <w:webHidden/>
          </w:rPr>
          <w:tab/>
        </w:r>
        <w:r w:rsidR="003C329F">
          <w:rPr>
            <w:noProof/>
            <w:webHidden/>
          </w:rPr>
          <w:fldChar w:fldCharType="begin"/>
        </w:r>
        <w:r w:rsidR="003C329F">
          <w:rPr>
            <w:noProof/>
            <w:webHidden/>
          </w:rPr>
          <w:instrText xml:space="preserve"> PAGEREF _Toc49934482 \h </w:instrText>
        </w:r>
        <w:r w:rsidR="003C329F">
          <w:rPr>
            <w:noProof/>
            <w:webHidden/>
          </w:rPr>
        </w:r>
        <w:r w:rsidR="003C329F">
          <w:rPr>
            <w:noProof/>
            <w:webHidden/>
          </w:rPr>
          <w:fldChar w:fldCharType="separate"/>
        </w:r>
        <w:r w:rsidR="003C329F">
          <w:rPr>
            <w:noProof/>
            <w:webHidden/>
          </w:rPr>
          <w:t>139</w:t>
        </w:r>
        <w:r w:rsidR="003C329F">
          <w:rPr>
            <w:noProof/>
            <w:webHidden/>
          </w:rPr>
          <w:fldChar w:fldCharType="end"/>
        </w:r>
      </w:hyperlink>
    </w:p>
    <w:p w14:paraId="7CB5C30D" w14:textId="3D70A223" w:rsidR="003C329F" w:rsidRDefault="00547335">
      <w:pPr>
        <w:pStyle w:val="TJ3"/>
        <w:rPr>
          <w:rFonts w:asciiTheme="minorHAnsi" w:eastAsia="SimSun" w:hAnsiTheme="minorHAnsi" w:cstheme="minorBidi"/>
          <w:noProof/>
          <w:sz w:val="22"/>
          <w:szCs w:val="20"/>
          <w:lang w:val="hu-HU" w:eastAsia="zh-CN" w:bidi="hi-IN"/>
        </w:rPr>
      </w:pPr>
      <w:hyperlink w:anchor="_Toc49934483" w:history="1">
        <w:r w:rsidR="003C329F" w:rsidRPr="00CA27A3">
          <w:rPr>
            <w:rStyle w:val="Hiperhivatkozs"/>
            <w:noProof/>
          </w:rPr>
          <w:t>Appendix B.4.3.</w:t>
        </w:r>
        <w:r w:rsidR="003C329F" w:rsidRPr="00CA27A3">
          <w:rPr>
            <w:rStyle w:val="Hiperhivatkozs"/>
            <w:i/>
            <w:noProof/>
          </w:rPr>
          <w:t xml:space="preserve"> Anuṣṭubh</w:t>
        </w:r>
        <w:r w:rsidR="003C329F" w:rsidRPr="00CA27A3">
          <w:rPr>
            <w:rStyle w:val="Hiperhivatkozs"/>
            <w:noProof/>
          </w:rPr>
          <w:t xml:space="preserve"> details</w:t>
        </w:r>
        <w:r w:rsidR="003C329F">
          <w:rPr>
            <w:noProof/>
            <w:webHidden/>
          </w:rPr>
          <w:tab/>
        </w:r>
        <w:r w:rsidR="003C329F">
          <w:rPr>
            <w:noProof/>
            <w:webHidden/>
          </w:rPr>
          <w:fldChar w:fldCharType="begin"/>
        </w:r>
        <w:r w:rsidR="003C329F">
          <w:rPr>
            <w:noProof/>
            <w:webHidden/>
          </w:rPr>
          <w:instrText xml:space="preserve"> PAGEREF _Toc49934483 \h </w:instrText>
        </w:r>
        <w:r w:rsidR="003C329F">
          <w:rPr>
            <w:noProof/>
            <w:webHidden/>
          </w:rPr>
        </w:r>
        <w:r w:rsidR="003C329F">
          <w:rPr>
            <w:noProof/>
            <w:webHidden/>
          </w:rPr>
          <w:fldChar w:fldCharType="separate"/>
        </w:r>
        <w:r w:rsidR="003C329F">
          <w:rPr>
            <w:noProof/>
            <w:webHidden/>
          </w:rPr>
          <w:t>140</w:t>
        </w:r>
        <w:r w:rsidR="003C329F">
          <w:rPr>
            <w:noProof/>
            <w:webHidden/>
          </w:rPr>
          <w:fldChar w:fldCharType="end"/>
        </w:r>
      </w:hyperlink>
    </w:p>
    <w:p w14:paraId="6408C368" w14:textId="4906EC88" w:rsidR="003C329F" w:rsidRDefault="00547335">
      <w:pPr>
        <w:pStyle w:val="TJ3"/>
        <w:rPr>
          <w:rFonts w:asciiTheme="minorHAnsi" w:eastAsia="SimSun" w:hAnsiTheme="minorHAnsi" w:cstheme="minorBidi"/>
          <w:noProof/>
          <w:sz w:val="22"/>
          <w:szCs w:val="20"/>
          <w:lang w:val="hu-HU" w:eastAsia="zh-CN" w:bidi="hi-IN"/>
        </w:rPr>
      </w:pPr>
      <w:hyperlink w:anchor="_Toc49934484" w:history="1">
        <w:r w:rsidR="003C329F" w:rsidRPr="00CA27A3">
          <w:rPr>
            <w:rStyle w:val="Hiperhivatkozs"/>
            <w:noProof/>
          </w:rPr>
          <w:t xml:space="preserve">Appendix B.4.4. The </w:t>
        </w:r>
        <w:r w:rsidR="003C329F" w:rsidRPr="00CA27A3">
          <w:rPr>
            <w:rStyle w:val="Hiperhivatkozs"/>
            <w:i/>
            <w:noProof/>
          </w:rPr>
          <w:t>upajāti</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_Toc49934484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3F3D4605" w14:textId="45D7DB9E" w:rsidR="003C329F" w:rsidRDefault="00547335">
      <w:pPr>
        <w:pStyle w:val="TJ3"/>
        <w:rPr>
          <w:rFonts w:asciiTheme="minorHAnsi" w:eastAsia="SimSun" w:hAnsiTheme="minorHAnsi" w:cstheme="minorBidi"/>
          <w:noProof/>
          <w:sz w:val="22"/>
          <w:szCs w:val="20"/>
          <w:lang w:val="hu-HU" w:eastAsia="zh-CN" w:bidi="hi-IN"/>
        </w:rPr>
      </w:pPr>
      <w:hyperlink w:anchor="_Toc49934485" w:history="1">
        <w:r w:rsidR="003C329F" w:rsidRPr="00CA27A3">
          <w:rPr>
            <w:rStyle w:val="Hiperhivatkozs"/>
            <w:noProof/>
          </w:rPr>
          <w:t xml:space="preserve">Appendix B.4.5. The </w:t>
        </w:r>
        <w:r w:rsidR="003C329F" w:rsidRPr="00CA27A3">
          <w:rPr>
            <w:rStyle w:val="Hiperhivatkozs"/>
            <w:i/>
            <w:noProof/>
          </w:rPr>
          <w:t>vaitālīya</w:t>
        </w:r>
        <w:r w:rsidR="003C329F" w:rsidRPr="00CA27A3">
          <w:rPr>
            <w:rStyle w:val="Hiperhivatkozs"/>
            <w:noProof/>
          </w:rPr>
          <w:t xml:space="preserve"> family</w:t>
        </w:r>
        <w:r w:rsidR="003C329F">
          <w:rPr>
            <w:noProof/>
            <w:webHidden/>
          </w:rPr>
          <w:tab/>
        </w:r>
        <w:r w:rsidR="003C329F">
          <w:rPr>
            <w:noProof/>
            <w:webHidden/>
          </w:rPr>
          <w:fldChar w:fldCharType="begin"/>
        </w:r>
        <w:r w:rsidR="003C329F">
          <w:rPr>
            <w:noProof/>
            <w:webHidden/>
          </w:rPr>
          <w:instrText xml:space="preserve"> PAGEREF _Toc49934485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2CB41478" w14:textId="0917B53F" w:rsidR="003C329F" w:rsidRDefault="00547335">
      <w:pPr>
        <w:pStyle w:val="TJ3"/>
        <w:rPr>
          <w:rFonts w:asciiTheme="minorHAnsi" w:eastAsia="SimSun" w:hAnsiTheme="minorHAnsi" w:cstheme="minorBidi"/>
          <w:noProof/>
          <w:sz w:val="22"/>
          <w:szCs w:val="20"/>
          <w:lang w:val="hu-HU" w:eastAsia="zh-CN" w:bidi="hi-IN"/>
        </w:rPr>
      </w:pPr>
      <w:hyperlink w:anchor="_Toc49934486" w:history="1">
        <w:r w:rsidR="003C329F" w:rsidRPr="00CA27A3">
          <w:rPr>
            <w:rStyle w:val="Hiperhivatkozs"/>
            <w:noProof/>
          </w:rPr>
          <w:t>Appendix B.4.6. Vedic trimeter</w:t>
        </w:r>
        <w:r w:rsidR="003C329F">
          <w:rPr>
            <w:noProof/>
            <w:webHidden/>
          </w:rPr>
          <w:tab/>
        </w:r>
        <w:r w:rsidR="003C329F">
          <w:rPr>
            <w:noProof/>
            <w:webHidden/>
          </w:rPr>
          <w:fldChar w:fldCharType="begin"/>
        </w:r>
        <w:r w:rsidR="003C329F">
          <w:rPr>
            <w:noProof/>
            <w:webHidden/>
          </w:rPr>
          <w:instrText xml:space="preserve"> PAGEREF _Toc49934486 \h </w:instrText>
        </w:r>
        <w:r w:rsidR="003C329F">
          <w:rPr>
            <w:noProof/>
            <w:webHidden/>
          </w:rPr>
        </w:r>
        <w:r w:rsidR="003C329F">
          <w:rPr>
            <w:noProof/>
            <w:webHidden/>
          </w:rPr>
          <w:fldChar w:fldCharType="separate"/>
        </w:r>
        <w:r w:rsidR="003C329F">
          <w:rPr>
            <w:noProof/>
            <w:webHidden/>
          </w:rPr>
          <w:t>141</w:t>
        </w:r>
        <w:r w:rsidR="003C329F">
          <w:rPr>
            <w:noProof/>
            <w:webHidden/>
          </w:rPr>
          <w:fldChar w:fldCharType="end"/>
        </w:r>
      </w:hyperlink>
    </w:p>
    <w:p w14:paraId="13821397" w14:textId="727BA5E5" w:rsidR="003C329F" w:rsidRDefault="00547335">
      <w:pPr>
        <w:pStyle w:val="TJ3"/>
        <w:rPr>
          <w:rFonts w:asciiTheme="minorHAnsi" w:eastAsia="SimSun" w:hAnsiTheme="minorHAnsi" w:cstheme="minorBidi"/>
          <w:noProof/>
          <w:sz w:val="22"/>
          <w:szCs w:val="20"/>
          <w:lang w:val="hu-HU" w:eastAsia="zh-CN" w:bidi="hi-IN"/>
        </w:rPr>
      </w:pPr>
      <w:hyperlink w:anchor="_Toc49934487" w:history="1">
        <w:r w:rsidR="003C329F" w:rsidRPr="00CA27A3">
          <w:rPr>
            <w:rStyle w:val="Hiperhivatkozs"/>
            <w:noProof/>
          </w:rPr>
          <w:t>Appendix B.4.7. Other semi-syllabic metres</w:t>
        </w:r>
        <w:r w:rsidR="003C329F">
          <w:rPr>
            <w:noProof/>
            <w:webHidden/>
          </w:rPr>
          <w:tab/>
        </w:r>
        <w:r w:rsidR="003C329F">
          <w:rPr>
            <w:noProof/>
            <w:webHidden/>
          </w:rPr>
          <w:fldChar w:fldCharType="begin"/>
        </w:r>
        <w:r w:rsidR="003C329F">
          <w:rPr>
            <w:noProof/>
            <w:webHidden/>
          </w:rPr>
          <w:instrText xml:space="preserve"> PAGEREF _Toc49934487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00365316" w14:textId="69F9EF04" w:rsidR="003C329F" w:rsidRDefault="00547335">
      <w:pPr>
        <w:pStyle w:val="TJ2"/>
        <w:rPr>
          <w:rFonts w:asciiTheme="minorHAnsi" w:eastAsia="SimSun" w:hAnsiTheme="minorHAnsi" w:cstheme="minorBidi"/>
          <w:noProof/>
          <w:sz w:val="22"/>
          <w:szCs w:val="20"/>
          <w:lang w:val="hu-HU" w:eastAsia="zh-CN" w:bidi="hi-IN"/>
        </w:rPr>
      </w:pPr>
      <w:hyperlink w:anchor="_Toc49934488" w:history="1">
        <w:r w:rsidR="003C329F" w:rsidRPr="00CA27A3">
          <w:rPr>
            <w:rStyle w:val="Hiperhivatkozs"/>
            <w:noProof/>
          </w:rPr>
          <w:t>Appendix B.5. Tamil metres</w:t>
        </w:r>
        <w:r w:rsidR="003C329F">
          <w:rPr>
            <w:noProof/>
            <w:webHidden/>
          </w:rPr>
          <w:tab/>
        </w:r>
        <w:r w:rsidR="003C329F">
          <w:rPr>
            <w:noProof/>
            <w:webHidden/>
          </w:rPr>
          <w:fldChar w:fldCharType="begin"/>
        </w:r>
        <w:r w:rsidR="003C329F">
          <w:rPr>
            <w:noProof/>
            <w:webHidden/>
          </w:rPr>
          <w:instrText xml:space="preserve"> PAGEREF _Toc49934488 \h </w:instrText>
        </w:r>
        <w:r w:rsidR="003C329F">
          <w:rPr>
            <w:noProof/>
            <w:webHidden/>
          </w:rPr>
        </w:r>
        <w:r w:rsidR="003C329F">
          <w:rPr>
            <w:noProof/>
            <w:webHidden/>
          </w:rPr>
          <w:fldChar w:fldCharType="separate"/>
        </w:r>
        <w:r w:rsidR="003C329F">
          <w:rPr>
            <w:noProof/>
            <w:webHidden/>
          </w:rPr>
          <w:t>142</w:t>
        </w:r>
        <w:r w:rsidR="003C329F">
          <w:rPr>
            <w:noProof/>
            <w:webHidden/>
          </w:rPr>
          <w:fldChar w:fldCharType="end"/>
        </w:r>
      </w:hyperlink>
    </w:p>
    <w:p w14:paraId="3F1E348E" w14:textId="6C517E8E" w:rsidR="003C329F" w:rsidRDefault="00547335">
      <w:pPr>
        <w:pStyle w:val="TJ1"/>
        <w:rPr>
          <w:rFonts w:asciiTheme="minorHAnsi" w:eastAsia="SimSun" w:hAnsiTheme="minorHAnsi" w:cstheme="minorBidi"/>
          <w:b w:val="0"/>
          <w:noProof/>
          <w:szCs w:val="20"/>
          <w:lang w:val="hu-HU" w:eastAsia="zh-CN" w:bidi="hi-IN"/>
        </w:rPr>
      </w:pPr>
      <w:hyperlink w:anchor="_Toc49934489" w:history="1">
        <w:r w:rsidR="003C329F" w:rsidRPr="00CA27A3">
          <w:rPr>
            <w:rStyle w:val="Hiperhivatkozs"/>
            <w:noProof/>
          </w:rPr>
          <w:t>Appendix C. “Case Studies” in Encoding Complex Layout</w:t>
        </w:r>
        <w:r w:rsidR="003C329F">
          <w:rPr>
            <w:noProof/>
            <w:webHidden/>
          </w:rPr>
          <w:tab/>
        </w:r>
        <w:r w:rsidR="003C329F">
          <w:rPr>
            <w:noProof/>
            <w:webHidden/>
          </w:rPr>
          <w:fldChar w:fldCharType="begin"/>
        </w:r>
        <w:r w:rsidR="003C329F">
          <w:rPr>
            <w:noProof/>
            <w:webHidden/>
          </w:rPr>
          <w:instrText xml:space="preserve"> PAGEREF _Toc49934489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04D302F5" w14:textId="55E4FF63" w:rsidR="003C329F" w:rsidRDefault="00547335">
      <w:pPr>
        <w:pStyle w:val="TJ2"/>
        <w:rPr>
          <w:rFonts w:asciiTheme="minorHAnsi" w:eastAsia="SimSun" w:hAnsiTheme="minorHAnsi" w:cstheme="minorBidi"/>
          <w:noProof/>
          <w:sz w:val="22"/>
          <w:szCs w:val="20"/>
          <w:lang w:val="hu-HU" w:eastAsia="zh-CN" w:bidi="hi-IN"/>
        </w:rPr>
      </w:pPr>
      <w:hyperlink w:anchor="_Toc49934490" w:history="1">
        <w:r w:rsidR="003C329F" w:rsidRPr="00CA27A3">
          <w:rPr>
            <w:rStyle w:val="Hiperhivatkozs"/>
            <w:noProof/>
          </w:rPr>
          <w:t>Case study 1: four-faced stele</w:t>
        </w:r>
        <w:r w:rsidR="003C329F">
          <w:rPr>
            <w:noProof/>
            <w:webHidden/>
          </w:rPr>
          <w:tab/>
        </w:r>
        <w:r w:rsidR="003C329F">
          <w:rPr>
            <w:noProof/>
            <w:webHidden/>
          </w:rPr>
          <w:fldChar w:fldCharType="begin"/>
        </w:r>
        <w:r w:rsidR="003C329F">
          <w:rPr>
            <w:noProof/>
            <w:webHidden/>
          </w:rPr>
          <w:instrText xml:space="preserve"> PAGEREF _Toc49934490 \h </w:instrText>
        </w:r>
        <w:r w:rsidR="003C329F">
          <w:rPr>
            <w:noProof/>
            <w:webHidden/>
          </w:rPr>
        </w:r>
        <w:r w:rsidR="003C329F">
          <w:rPr>
            <w:noProof/>
            <w:webHidden/>
          </w:rPr>
          <w:fldChar w:fldCharType="separate"/>
        </w:r>
        <w:r w:rsidR="003C329F">
          <w:rPr>
            <w:noProof/>
            <w:webHidden/>
          </w:rPr>
          <w:t>143</w:t>
        </w:r>
        <w:r w:rsidR="003C329F">
          <w:rPr>
            <w:noProof/>
            <w:webHidden/>
          </w:rPr>
          <w:fldChar w:fldCharType="end"/>
        </w:r>
      </w:hyperlink>
    </w:p>
    <w:p w14:paraId="2E252AED" w14:textId="7509C6A4" w:rsidR="003C329F" w:rsidRDefault="00547335">
      <w:pPr>
        <w:pStyle w:val="TJ2"/>
        <w:rPr>
          <w:rFonts w:asciiTheme="minorHAnsi" w:eastAsia="SimSun" w:hAnsiTheme="minorHAnsi" w:cstheme="minorBidi"/>
          <w:noProof/>
          <w:sz w:val="22"/>
          <w:szCs w:val="20"/>
          <w:lang w:val="hu-HU" w:eastAsia="zh-CN" w:bidi="hi-IN"/>
        </w:rPr>
      </w:pPr>
      <w:hyperlink w:anchor="_Toc49934491" w:history="1">
        <w:r w:rsidR="003C329F" w:rsidRPr="00CA27A3">
          <w:rPr>
            <w:rStyle w:val="Hiperhivatkozs"/>
            <w:noProof/>
          </w:rPr>
          <w:t>Case study 2A: copperplate charter with seal and other goodies</w:t>
        </w:r>
        <w:r w:rsidR="003C329F">
          <w:rPr>
            <w:noProof/>
            <w:webHidden/>
          </w:rPr>
          <w:tab/>
        </w:r>
        <w:r w:rsidR="003C329F">
          <w:rPr>
            <w:noProof/>
            <w:webHidden/>
          </w:rPr>
          <w:fldChar w:fldCharType="begin"/>
        </w:r>
        <w:r w:rsidR="003C329F">
          <w:rPr>
            <w:noProof/>
            <w:webHidden/>
          </w:rPr>
          <w:instrText xml:space="preserve"> PAGEREF _Toc49934491 \h </w:instrText>
        </w:r>
        <w:r w:rsidR="003C329F">
          <w:rPr>
            <w:noProof/>
            <w:webHidden/>
          </w:rPr>
        </w:r>
        <w:r w:rsidR="003C329F">
          <w:rPr>
            <w:noProof/>
            <w:webHidden/>
          </w:rPr>
          <w:fldChar w:fldCharType="separate"/>
        </w:r>
        <w:r w:rsidR="003C329F">
          <w:rPr>
            <w:noProof/>
            <w:webHidden/>
          </w:rPr>
          <w:t>144</w:t>
        </w:r>
        <w:r w:rsidR="003C329F">
          <w:rPr>
            <w:noProof/>
            <w:webHidden/>
          </w:rPr>
          <w:fldChar w:fldCharType="end"/>
        </w:r>
      </w:hyperlink>
    </w:p>
    <w:p w14:paraId="62EC893B" w14:textId="7F2A8ED2" w:rsidR="003C329F" w:rsidRDefault="00547335">
      <w:pPr>
        <w:pStyle w:val="TJ2"/>
        <w:rPr>
          <w:rFonts w:asciiTheme="minorHAnsi" w:eastAsia="SimSun" w:hAnsiTheme="minorHAnsi" w:cstheme="minorBidi"/>
          <w:noProof/>
          <w:sz w:val="22"/>
          <w:szCs w:val="20"/>
          <w:lang w:val="hu-HU" w:eastAsia="zh-CN" w:bidi="hi-IN"/>
        </w:rPr>
      </w:pPr>
      <w:hyperlink w:anchor="_Toc49934492" w:history="1">
        <w:r w:rsidR="003C329F" w:rsidRPr="00CA27A3">
          <w:rPr>
            <w:rStyle w:val="Hiperhivatkozs"/>
            <w:noProof/>
          </w:rPr>
          <w:t>Case study 2B: copperplate charter with a lost plate reconstructed</w:t>
        </w:r>
        <w:r w:rsidR="003C329F">
          <w:rPr>
            <w:noProof/>
            <w:webHidden/>
          </w:rPr>
          <w:tab/>
        </w:r>
        <w:r w:rsidR="003C329F">
          <w:rPr>
            <w:noProof/>
            <w:webHidden/>
          </w:rPr>
          <w:fldChar w:fldCharType="begin"/>
        </w:r>
        <w:r w:rsidR="003C329F">
          <w:rPr>
            <w:noProof/>
            <w:webHidden/>
          </w:rPr>
          <w:instrText xml:space="preserve"> PAGEREF _Toc49934492 \h </w:instrText>
        </w:r>
        <w:r w:rsidR="003C329F">
          <w:rPr>
            <w:noProof/>
            <w:webHidden/>
          </w:rPr>
        </w:r>
        <w:r w:rsidR="003C329F">
          <w:rPr>
            <w:noProof/>
            <w:webHidden/>
          </w:rPr>
          <w:fldChar w:fldCharType="separate"/>
        </w:r>
        <w:r w:rsidR="003C329F">
          <w:rPr>
            <w:noProof/>
            <w:webHidden/>
          </w:rPr>
          <w:t>146</w:t>
        </w:r>
        <w:r w:rsidR="003C329F">
          <w:rPr>
            <w:noProof/>
            <w:webHidden/>
          </w:rPr>
          <w:fldChar w:fldCharType="end"/>
        </w:r>
      </w:hyperlink>
    </w:p>
    <w:p w14:paraId="2759930C" w14:textId="08A19482" w:rsidR="003C329F" w:rsidRDefault="00547335">
      <w:pPr>
        <w:pStyle w:val="TJ2"/>
        <w:rPr>
          <w:rFonts w:asciiTheme="minorHAnsi" w:eastAsia="SimSun" w:hAnsiTheme="minorHAnsi" w:cstheme="minorBidi"/>
          <w:noProof/>
          <w:sz w:val="22"/>
          <w:szCs w:val="20"/>
          <w:lang w:val="hu-HU" w:eastAsia="zh-CN" w:bidi="hi-IN"/>
        </w:rPr>
      </w:pPr>
      <w:hyperlink w:anchor="_Toc49934493" w:history="1">
        <w:r w:rsidR="003C329F" w:rsidRPr="00CA27A3">
          <w:rPr>
            <w:rStyle w:val="Hiperhivatkozs"/>
            <w:noProof/>
          </w:rPr>
          <w:t>Case study 2C: copperplate charter with a lost plate not reconstructed</w:t>
        </w:r>
        <w:r w:rsidR="003C329F">
          <w:rPr>
            <w:noProof/>
            <w:webHidden/>
          </w:rPr>
          <w:tab/>
        </w:r>
        <w:r w:rsidR="003C329F">
          <w:rPr>
            <w:noProof/>
            <w:webHidden/>
          </w:rPr>
          <w:fldChar w:fldCharType="begin"/>
        </w:r>
        <w:r w:rsidR="003C329F">
          <w:rPr>
            <w:noProof/>
            <w:webHidden/>
          </w:rPr>
          <w:instrText xml:space="preserve"> PAGEREF _Toc49934493 \h </w:instrText>
        </w:r>
        <w:r w:rsidR="003C329F">
          <w:rPr>
            <w:noProof/>
            <w:webHidden/>
          </w:rPr>
        </w:r>
        <w:r w:rsidR="003C329F">
          <w:rPr>
            <w:noProof/>
            <w:webHidden/>
          </w:rPr>
          <w:fldChar w:fldCharType="separate"/>
        </w:r>
        <w:r w:rsidR="003C329F">
          <w:rPr>
            <w:noProof/>
            <w:webHidden/>
          </w:rPr>
          <w:t>147</w:t>
        </w:r>
        <w:r w:rsidR="003C329F">
          <w:rPr>
            <w:noProof/>
            <w:webHidden/>
          </w:rPr>
          <w:fldChar w:fldCharType="end"/>
        </w:r>
      </w:hyperlink>
    </w:p>
    <w:p w14:paraId="326AFB71" w14:textId="47166EF8" w:rsidR="003C329F" w:rsidRDefault="00547335">
      <w:pPr>
        <w:pStyle w:val="TJ1"/>
        <w:rPr>
          <w:rFonts w:asciiTheme="minorHAnsi" w:eastAsia="SimSun" w:hAnsiTheme="minorHAnsi" w:cstheme="minorBidi"/>
          <w:b w:val="0"/>
          <w:noProof/>
          <w:szCs w:val="20"/>
          <w:lang w:val="hu-HU" w:eastAsia="zh-CN" w:bidi="hi-IN"/>
        </w:rPr>
      </w:pPr>
      <w:hyperlink w:anchor="_Toc49934494" w:history="1">
        <w:r w:rsidR="003C329F" w:rsidRPr="00CA27A3">
          <w:rPr>
            <w:rStyle w:val="Hiperhivatkozs"/>
            <w:noProof/>
          </w:rPr>
          <w:t>Appendix D. Language Codes</w:t>
        </w:r>
        <w:r w:rsidR="003C329F">
          <w:rPr>
            <w:noProof/>
            <w:webHidden/>
          </w:rPr>
          <w:tab/>
        </w:r>
        <w:r w:rsidR="003C329F">
          <w:rPr>
            <w:noProof/>
            <w:webHidden/>
          </w:rPr>
          <w:fldChar w:fldCharType="begin"/>
        </w:r>
        <w:r w:rsidR="003C329F">
          <w:rPr>
            <w:noProof/>
            <w:webHidden/>
          </w:rPr>
          <w:instrText xml:space="preserve"> PAGEREF _Toc49934494 \h </w:instrText>
        </w:r>
        <w:r w:rsidR="003C329F">
          <w:rPr>
            <w:noProof/>
            <w:webHidden/>
          </w:rPr>
        </w:r>
        <w:r w:rsidR="003C329F">
          <w:rPr>
            <w:noProof/>
            <w:webHidden/>
          </w:rPr>
          <w:fldChar w:fldCharType="separate"/>
        </w:r>
        <w:r w:rsidR="003C329F">
          <w:rPr>
            <w:noProof/>
            <w:webHidden/>
          </w:rPr>
          <w:t>149</w:t>
        </w:r>
        <w:r w:rsidR="003C329F">
          <w:rPr>
            <w:noProof/>
            <w:webHidden/>
          </w:rPr>
          <w:fldChar w:fldCharType="end"/>
        </w:r>
      </w:hyperlink>
    </w:p>
    <w:p w14:paraId="4D3CEDD9" w14:textId="27755BC2" w:rsidR="003C329F" w:rsidRDefault="00547335">
      <w:pPr>
        <w:pStyle w:val="TJ1"/>
        <w:rPr>
          <w:rFonts w:asciiTheme="minorHAnsi" w:eastAsia="SimSun" w:hAnsiTheme="minorHAnsi" w:cstheme="minorBidi"/>
          <w:b w:val="0"/>
          <w:noProof/>
          <w:szCs w:val="20"/>
          <w:lang w:val="hu-HU" w:eastAsia="zh-CN" w:bidi="hi-IN"/>
        </w:rPr>
      </w:pPr>
      <w:hyperlink w:anchor="_Toc49934495" w:history="1">
        <w:r w:rsidR="003C329F" w:rsidRPr="00CA27A3">
          <w:rPr>
            <w:rStyle w:val="Hiperhivatkozs"/>
            <w:noProof/>
          </w:rPr>
          <w:t>Appendix E. Titling Conventions</w:t>
        </w:r>
        <w:r w:rsidR="003C329F">
          <w:rPr>
            <w:noProof/>
            <w:webHidden/>
          </w:rPr>
          <w:tab/>
        </w:r>
        <w:r w:rsidR="003C329F">
          <w:rPr>
            <w:noProof/>
            <w:webHidden/>
          </w:rPr>
          <w:fldChar w:fldCharType="begin"/>
        </w:r>
        <w:r w:rsidR="003C329F">
          <w:rPr>
            <w:noProof/>
            <w:webHidden/>
          </w:rPr>
          <w:instrText xml:space="preserve"> PAGEREF _Toc49934495 \h </w:instrText>
        </w:r>
        <w:r w:rsidR="003C329F">
          <w:rPr>
            <w:noProof/>
            <w:webHidden/>
          </w:rPr>
        </w:r>
        <w:r w:rsidR="003C329F">
          <w:rPr>
            <w:noProof/>
            <w:webHidden/>
          </w:rPr>
          <w:fldChar w:fldCharType="separate"/>
        </w:r>
        <w:r w:rsidR="003C329F">
          <w:rPr>
            <w:noProof/>
            <w:webHidden/>
          </w:rPr>
          <w:t>150</w:t>
        </w:r>
        <w:r w:rsidR="003C329F">
          <w:rPr>
            <w:noProof/>
            <w:webHidden/>
          </w:rPr>
          <w:fldChar w:fldCharType="end"/>
        </w:r>
      </w:hyperlink>
    </w:p>
    <w:p w14:paraId="357D88D5" w14:textId="5272F9A8" w:rsidR="003C329F" w:rsidRDefault="00547335">
      <w:pPr>
        <w:pStyle w:val="TJ1"/>
        <w:rPr>
          <w:rFonts w:asciiTheme="minorHAnsi" w:eastAsia="SimSun" w:hAnsiTheme="minorHAnsi" w:cstheme="minorBidi"/>
          <w:b w:val="0"/>
          <w:noProof/>
          <w:szCs w:val="20"/>
          <w:lang w:val="hu-HU" w:eastAsia="zh-CN" w:bidi="hi-IN"/>
        </w:rPr>
      </w:pPr>
      <w:hyperlink w:anchor="_Toc49934496" w:history="1">
        <w:r w:rsidR="003C329F" w:rsidRPr="00CA27A3">
          <w:rPr>
            <w:rStyle w:val="Hiperhivatkozs"/>
            <w:noProof/>
          </w:rPr>
          <w:t>Appendix F. Normalisation Suggestions</w:t>
        </w:r>
        <w:r w:rsidR="003C329F">
          <w:rPr>
            <w:noProof/>
            <w:webHidden/>
          </w:rPr>
          <w:tab/>
        </w:r>
        <w:r w:rsidR="003C329F">
          <w:rPr>
            <w:noProof/>
            <w:webHidden/>
          </w:rPr>
          <w:fldChar w:fldCharType="begin"/>
        </w:r>
        <w:r w:rsidR="003C329F">
          <w:rPr>
            <w:noProof/>
            <w:webHidden/>
          </w:rPr>
          <w:instrText xml:space="preserve"> PAGEREF _Toc49934496 \h </w:instrText>
        </w:r>
        <w:r w:rsidR="003C329F">
          <w:rPr>
            <w:noProof/>
            <w:webHidden/>
          </w:rPr>
        </w:r>
        <w:r w:rsidR="003C329F">
          <w:rPr>
            <w:noProof/>
            <w:webHidden/>
          </w:rPr>
          <w:fldChar w:fldCharType="separate"/>
        </w:r>
        <w:r w:rsidR="003C329F">
          <w:rPr>
            <w:noProof/>
            <w:webHidden/>
          </w:rPr>
          <w:t>152</w:t>
        </w:r>
        <w:r w:rsidR="003C329F">
          <w:rPr>
            <w:noProof/>
            <w:webHidden/>
          </w:rPr>
          <w:fldChar w:fldCharType="end"/>
        </w:r>
      </w:hyperlink>
    </w:p>
    <w:p w14:paraId="2BF7158B" w14:textId="381197AB" w:rsidR="003C329F" w:rsidRDefault="00547335">
      <w:pPr>
        <w:pStyle w:val="TJ1"/>
        <w:rPr>
          <w:rFonts w:asciiTheme="minorHAnsi" w:eastAsia="SimSun" w:hAnsiTheme="minorHAnsi" w:cstheme="minorBidi"/>
          <w:b w:val="0"/>
          <w:noProof/>
          <w:szCs w:val="20"/>
          <w:lang w:val="hu-HU" w:eastAsia="zh-CN" w:bidi="hi-IN"/>
        </w:rPr>
      </w:pPr>
      <w:hyperlink w:anchor="_Toc49934497" w:history="1">
        <w:r w:rsidR="003C329F" w:rsidRPr="00CA27A3">
          <w:rPr>
            <w:rStyle w:val="Hiperhivatkozs"/>
            <w:noProof/>
          </w:rPr>
          <w:t>References</w:t>
        </w:r>
        <w:r w:rsidR="003C329F">
          <w:rPr>
            <w:noProof/>
            <w:webHidden/>
          </w:rPr>
          <w:tab/>
        </w:r>
        <w:r w:rsidR="003C329F">
          <w:rPr>
            <w:noProof/>
            <w:webHidden/>
          </w:rPr>
          <w:fldChar w:fldCharType="begin"/>
        </w:r>
        <w:r w:rsidR="003C329F">
          <w:rPr>
            <w:noProof/>
            <w:webHidden/>
          </w:rPr>
          <w:instrText xml:space="preserve"> PAGEREF _Toc49934497 \h </w:instrText>
        </w:r>
        <w:r w:rsidR="003C329F">
          <w:rPr>
            <w:noProof/>
            <w:webHidden/>
          </w:rPr>
        </w:r>
        <w:r w:rsidR="003C329F">
          <w:rPr>
            <w:noProof/>
            <w:webHidden/>
          </w:rPr>
          <w:fldChar w:fldCharType="separate"/>
        </w:r>
        <w:r w:rsidR="003C329F">
          <w:rPr>
            <w:noProof/>
            <w:webHidden/>
          </w:rPr>
          <w:t>153</w:t>
        </w:r>
        <w:r w:rsidR="003C329F">
          <w:rPr>
            <w:noProof/>
            <w:webHidden/>
          </w:rPr>
          <w:fldChar w:fldCharType="end"/>
        </w:r>
      </w:hyperlink>
    </w:p>
    <w:p w14:paraId="3DE590C3" w14:textId="410237E2"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4993424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4993424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4993424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4993424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0B84DC76"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4993424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4993424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B4B72E4"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91C8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4993424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6AC946BA"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46AB43A8"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34F681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0857F419"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13C2518"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B67E48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4993424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4993424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4993424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4993425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4993425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4993425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969978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91C8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C047D45" w:rsidR="00AE23C3" w:rsidRPr="00DD7CCF" w:rsidRDefault="00AE23C3" w:rsidP="00AE23C3">
            <w:pPr>
              <w:pStyle w:val="Kpalrs"/>
            </w:pPr>
            <w:bookmarkStart w:id="32" w:name="_Ref43993481"/>
            <w:r w:rsidRPr="00DD7CCF">
              <w:t xml:space="preserve">Example </w:t>
            </w:r>
            <w:r w:rsidR="00547335">
              <w:fldChar w:fldCharType="begin"/>
            </w:r>
            <w:r w:rsidR="00547335">
              <w:instrText xml:space="preserve"> STYLEREF 3 \s </w:instrText>
            </w:r>
            <w:r w:rsidR="00547335">
              <w:fldChar w:fldCharType="separate"/>
            </w:r>
            <w:r w:rsidR="00991C8A">
              <w:rPr>
                <w:noProof/>
              </w:rPr>
              <w:t>1.3.3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94F7032"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91C8A" w:rsidRPr="00DD7CCF">
        <w:t xml:space="preserve">Example </w:t>
      </w:r>
      <w:r w:rsidR="00991C8A">
        <w:rPr>
          <w:noProof/>
        </w:rPr>
        <w:t>1.3.3</w:t>
      </w:r>
      <w:r w:rsidR="00991C8A" w:rsidRPr="00DD7CCF">
        <w:rPr>
          <w:noProof/>
        </w:rPr>
        <w:t>.</w:t>
      </w:r>
      <w:r w:rsidR="00991C8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EBA7B91"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4993425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4993425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6B8ABB0"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92184C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91C8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15E7CD8D"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3FDA0CE"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0C67231"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25CD240C"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7A18B3"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0843A8F"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A1FC84F"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4993425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4993425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4993425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485AE26D"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w:t>
      </w:r>
    </w:p>
    <w:p w14:paraId="228BBC89" w14:textId="4FBC014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5C677BF"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91C8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C31F1F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91C8A">
        <w:t>8.2.1</w:t>
      </w:r>
      <w:r w:rsidR="00D71C0D" w:rsidRPr="00DD7CCF">
        <w:fldChar w:fldCharType="end"/>
      </w:r>
      <w:r w:rsidRPr="00DD7CCF">
        <w:t>)</w:t>
      </w:r>
    </w:p>
    <w:p w14:paraId="2702A4FA" w14:textId="2F56E9B4"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91C8A">
        <w:t>8.2.3</w:t>
      </w:r>
      <w:r w:rsidR="001A0A54" w:rsidRPr="00DD7CCF">
        <w:fldChar w:fldCharType="end"/>
      </w:r>
      <w:r w:rsidRPr="00DD7CCF">
        <w:t>)</w:t>
      </w:r>
    </w:p>
    <w:p w14:paraId="2B7FDDEB" w14:textId="1E52F5A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91C8A">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49934258"/>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B6CC4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D293E04"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2B4034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0E02EB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D34D034"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A</w:t>
      </w:r>
      <w:r w:rsidR="00D73AD0" w:rsidRPr="00DD7CCF">
        <w:fldChar w:fldCharType="end"/>
      </w:r>
      <w:r w:rsidRPr="00DD7CCF">
        <w:t xml:space="preserve"> below</w:t>
      </w:r>
    </w:p>
    <w:p w14:paraId="45A22DB0" w14:textId="7A3F9C6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9AC1D4" w:rsidR="00542B51" w:rsidRPr="00DD7CCF" w:rsidRDefault="001C7A33" w:rsidP="001C7A33">
            <w:pPr>
              <w:pStyle w:val="Kpalrs"/>
            </w:pPr>
            <w:bookmarkStart w:id="49" w:name="_Ref43995893"/>
            <w:r w:rsidRPr="00DD7CCF">
              <w:t xml:space="preserve">Example </w:t>
            </w:r>
            <w:r w:rsidR="00547335">
              <w:fldChar w:fldCharType="begin"/>
            </w:r>
            <w:r w:rsidR="00547335">
              <w:instrText xml:space="preserve"> STYLEREF 3 \s </w:instrText>
            </w:r>
            <w:r w:rsidR="00547335">
              <w:fldChar w:fldCharType="separate"/>
            </w:r>
            <w:r w:rsidR="00991C8A">
              <w:rPr>
                <w:noProof/>
              </w:rPr>
              <w:t>2.1.2</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EA77222" w:rsidR="00D73AD0" w:rsidRPr="00DD7CCF" w:rsidRDefault="00D73AD0" w:rsidP="00D73AD0">
            <w:pPr>
              <w:pStyle w:val="Kpalrs"/>
            </w:pPr>
            <w:bookmarkStart w:id="50" w:name="_Ref43996267"/>
            <w:r w:rsidRPr="00DD7CCF">
              <w:t xml:space="preserve">Example </w:t>
            </w:r>
            <w:r w:rsidR="00547335">
              <w:fldChar w:fldCharType="begin"/>
            </w:r>
            <w:r w:rsidR="00547335">
              <w:instrText xml:space="preserve"> STYLEREF 3 \s </w:instrText>
            </w:r>
            <w:r w:rsidR="00547335">
              <w:fldChar w:fldCharType="separate"/>
            </w:r>
            <w:r w:rsidR="00991C8A">
              <w:rPr>
                <w:noProof/>
              </w:rPr>
              <w:t>2.1.2</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49934259"/>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49934260"/>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49934261"/>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2B4EA502"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49934262"/>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49934263"/>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95B1E2F"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2463A7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49934264"/>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970A11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91C8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64F96C8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004D2E67" w:rsidRPr="00DD7CCF">
        <w:t>)</w:t>
      </w:r>
    </w:p>
    <w:p w14:paraId="7C640AA8" w14:textId="39953739"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78DCF05"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p>
    <w:p w14:paraId="485E66D7" w14:textId="7CADBA24"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6A0A70"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ADC1B0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49934265"/>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3A8B208"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91C8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231F530E"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stanza numbering must be mandatorily restarted in each textpart division</w:t>
      </w:r>
    </w:p>
    <w:p w14:paraId="5F29122B" w14:textId="437E636A"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49934266"/>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2FEAC6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91C8A">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244737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53830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91C8A">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49934267"/>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64F2C62F"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91C8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0D8EC7B"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91C8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D29F71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75617246" w14:textId="088C4C0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FA9B0DC"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91C8A">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49934268"/>
      <w:bookmarkEnd w:id="78"/>
      <w:r w:rsidRPr="00DD7CCF">
        <w:t>Verse lines and text segmentation</w:t>
      </w:r>
      <w:bookmarkEnd w:id="79"/>
      <w:bookmarkEnd w:id="80"/>
    </w:p>
    <w:p w14:paraId="5F663325" w14:textId="5C1CBAB5"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378A405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24564DD"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0B09EEA4"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xml:space="preserve"> should not be used in this case</w:t>
      </w:r>
    </w:p>
    <w:p w14:paraId="0651CC08" w14:textId="0FFF06C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49934269"/>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2FFCF12"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130D7B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must always be avoided</w:t>
      </w:r>
    </w:p>
    <w:p w14:paraId="5674EC38" w14:textId="00240685"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91C8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91C8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49934270"/>
      <w:bookmarkEnd w:id="83"/>
      <w:r w:rsidRPr="00DD7CCF">
        <w:t>Marking up structure in lacunose verse</w:t>
      </w:r>
      <w:bookmarkEnd w:id="84"/>
    </w:p>
    <w:p w14:paraId="3829976A" w14:textId="3C72BBD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49934271"/>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06378E1" w:rsidR="00143A4A" w:rsidRPr="00DD7CCF" w:rsidRDefault="00143A4A" w:rsidP="008E24A9">
            <w:pPr>
              <w:pStyle w:val="Kpalrs"/>
            </w:pPr>
            <w:bookmarkStart w:id="87" w:name="_Ref44077336"/>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2E064C" w:rsidR="00143A4A" w:rsidRPr="00DD7CCF" w:rsidRDefault="00143A4A" w:rsidP="008E24A9">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1C0254F" w:rsidR="00143A4A" w:rsidRPr="00DD7CCF" w:rsidRDefault="00143A4A" w:rsidP="008E24A9">
            <w:pPr>
              <w:pStyle w:val="Kpalrs"/>
            </w:pPr>
            <w:bookmarkStart w:id="88" w:name="_Ref44077259"/>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BB1C36"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91C8A">
              <w:t>2.3.2</w:t>
            </w:r>
            <w:r w:rsidRPr="00DD7CCF">
              <w:fldChar w:fldCharType="end"/>
            </w:r>
          </w:p>
          <w:p w14:paraId="5D208252" w14:textId="2E9F087B"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91C8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24690122" w:rsidR="00143A4A" w:rsidRPr="00DD7CCF" w:rsidRDefault="00143A4A" w:rsidP="008E24A9">
            <w:pPr>
              <w:pStyle w:val="Kpalrs"/>
            </w:pPr>
            <w:bookmarkStart w:id="89" w:name="_Ref44077213"/>
            <w:bookmarkStart w:id="90" w:name="_Ref44077183"/>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2755E93"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7FAE88A" w:rsidR="006A05BF" w:rsidRPr="00DD7CCF" w:rsidRDefault="006A05BF" w:rsidP="000E1BB0">
            <w:pPr>
              <w:pStyle w:val="Kpalrs"/>
            </w:pPr>
            <w:bookmarkStart w:id="91" w:name="_Ref44077218"/>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E</w:t>
            </w:r>
            <w:r w:rsidR="00547335">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73C6F28"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AED628D" w:rsidR="00143A4A" w:rsidRPr="00DD7CCF" w:rsidRDefault="00143A4A" w:rsidP="008E24A9">
            <w:pPr>
              <w:pStyle w:val="Kpalrs"/>
            </w:pPr>
            <w:bookmarkStart w:id="92" w:name="_Ref44077220"/>
            <w:r w:rsidRPr="00DD7CCF">
              <w:t xml:space="preserve">Example </w:t>
            </w:r>
            <w:r w:rsidR="00547335">
              <w:fldChar w:fldCharType="begin"/>
            </w:r>
            <w:r w:rsidR="00547335">
              <w:instrText xml:space="preserve"> STYLEREF 3 \s </w:instrText>
            </w:r>
            <w:r w:rsidR="00547335">
              <w:fldChar w:fldCharType="separate"/>
            </w:r>
            <w:r w:rsidR="00991C8A">
              <w:rPr>
                <w:noProof/>
              </w:rPr>
              <w:t>2.3.9</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F</w:t>
            </w:r>
            <w:r w:rsidR="00547335">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B75012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49934272"/>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49934273"/>
      <w:bookmarkEnd w:id="95"/>
      <w:r w:rsidRPr="00DD7CCF">
        <w:t>Overview</w:t>
      </w:r>
      <w:bookmarkEnd w:id="96"/>
    </w:p>
    <w:p w14:paraId="101C35D8" w14:textId="0C9B6F51"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B832E4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91C8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01CDF0D"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91C8A">
        <w:t>3.3.2</w:t>
      </w:r>
      <w:r w:rsidR="00194541" w:rsidRPr="00DD7CCF">
        <w:fldChar w:fldCharType="end"/>
      </w:r>
      <w:r w:rsidRPr="00DD7CCF">
        <w:t>)</w:t>
      </w:r>
    </w:p>
    <w:p w14:paraId="2598CAB6" w14:textId="751F324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71A57C26" w14:textId="3833FFBD"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p w14:paraId="74989FB2" w14:textId="58C1E98B"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9B9160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91C8A">
              <w:t>3.4</w:t>
            </w:r>
            <w:r w:rsidRPr="00DD7CCF">
              <w:fldChar w:fldCharType="end"/>
            </w:r>
          </w:p>
        </w:tc>
        <w:tc>
          <w:tcPr>
            <w:tcW w:w="1667" w:type="pct"/>
            <w:vAlign w:val="center"/>
          </w:tcPr>
          <w:p w14:paraId="21687865" w14:textId="4850D7B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91C8A">
              <w:t>3.5</w:t>
            </w:r>
            <w:r w:rsidRPr="00DD7CCF">
              <w:fldChar w:fldCharType="end"/>
            </w:r>
          </w:p>
        </w:tc>
        <w:tc>
          <w:tcPr>
            <w:tcW w:w="1667" w:type="pct"/>
            <w:vAlign w:val="center"/>
          </w:tcPr>
          <w:p w14:paraId="3FDF8911" w14:textId="2E4FD736"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91C8A">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1FC77EE"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p>
    <w:p w14:paraId="597E9246" w14:textId="2B8A1CF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p>
    <w:p w14:paraId="67BE5A39" w14:textId="6AD132BD"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49934274"/>
      <w:bookmarkEnd w:id="97"/>
      <w:r w:rsidRPr="00DD7CCF">
        <w:t>Physical Lines</w:t>
      </w:r>
      <w:bookmarkEnd w:id="98"/>
      <w:bookmarkEnd w:id="99"/>
    </w:p>
    <w:p w14:paraId="44641CAE" w14:textId="3650E105"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91C8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CF03B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for specific cases)</w:t>
      </w:r>
    </w:p>
    <w:p w14:paraId="33D6B6AE" w14:textId="536A41E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4F2B008F" w14:textId="2224315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49934275"/>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17847B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C64C8D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49934276"/>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187045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0B61FCD"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2BA1AE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04178D72" w14:textId="3DDD4270"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712E552"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49934277"/>
      <w:bookmarkEnd w:id="106"/>
      <w:r w:rsidRPr="00DD7CCF">
        <w:t>Placement of line beginnings</w:t>
      </w:r>
      <w:bookmarkEnd w:id="107"/>
      <w:bookmarkEnd w:id="108"/>
    </w:p>
    <w:p w14:paraId="16506F69" w14:textId="03E7C0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014F5B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6AA601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of unknown or uncertain length at the end of the former and the beginning of the latter line</w:t>
      </w:r>
    </w:p>
    <w:p w14:paraId="46789EA6" w14:textId="25C4089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0EFCD1C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0A5CDECB"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49934278"/>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62CA1B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at the end of the previous line</w:t>
      </w:r>
    </w:p>
    <w:p w14:paraId="61B08412" w14:textId="325BCFF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91C8A">
        <w:t>4.3.5</w:t>
      </w:r>
      <w:r w:rsidR="00780A5D" w:rsidRPr="00DD7CCF">
        <w:fldChar w:fldCharType="end"/>
      </w:r>
      <w:r w:rsidRPr="00DD7CCF">
        <w:t>) either before or after the interruption</w:t>
      </w:r>
    </w:p>
    <w:p w14:paraId="4BC7993F" w14:textId="2258EC5B"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91C8A">
        <w:t>4.5.1</w:t>
      </w:r>
      <w:r w:rsidR="00780A5D" w:rsidRPr="00DD7CCF">
        <w:fldChar w:fldCharType="end"/>
      </w:r>
      <w:r w:rsidRPr="00DD7CCF">
        <w:t>) either before or after the interruption</w:t>
      </w:r>
    </w:p>
    <w:p w14:paraId="434ED3F6" w14:textId="11D6BD2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52005C4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91C8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49934279"/>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49934280"/>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5315162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0DD12DC1" w14:textId="607FAA9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p>
    <w:p w14:paraId="2CD505B4" w14:textId="483E8670"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p>
    <w:p w14:paraId="034893E6" w14:textId="38BC4848"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49934281"/>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A0EC646"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35152B55"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49934282"/>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0A301B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9B7D6BE"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E62D726"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5BBDEDD"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49934283"/>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47A5218"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3AFE23AF" w14:textId="62486EF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38758C4"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3.3.4</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49934284"/>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A0BBE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76F78B0"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35CC3B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601FB901"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82A673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594E92DE" w:rsidR="00934AD5" w:rsidRPr="00DD7CCF" w:rsidRDefault="00934AD5" w:rsidP="00934AD5">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3.3.5</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49934285"/>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49934286"/>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6583C16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0619703"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A258A1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945BE96"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91C8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AF6B17D"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49934287"/>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7245CD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91C8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1C7E30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5C9166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2B6EBB10" w14:textId="0070929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even if a given partition consists of just one line</w:t>
      </w:r>
    </w:p>
    <w:p w14:paraId="520B28E2" w14:textId="351DD943"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91C8A">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49934288"/>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63937B0"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91C8A" w:rsidRPr="00DD7CCF">
        <w:t xml:space="preserve">Example </w:t>
      </w:r>
      <w:r w:rsidR="00991C8A">
        <w:rPr>
          <w:noProof/>
        </w:rPr>
        <w:t>3.4.3</w:t>
      </w:r>
      <w:r w:rsidR="00991C8A" w:rsidRPr="00DD7CCF">
        <w:rPr>
          <w:noProof/>
        </w:rPr>
        <w:t>.</w:t>
      </w:r>
      <w:r w:rsidR="00991C8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E314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EC3C47A"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91C8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FAD42DA" w:rsidR="004A54F9" w:rsidRPr="00DD7CCF" w:rsidRDefault="004A54F9" w:rsidP="004A54F9">
            <w:pPr>
              <w:pStyle w:val="Kpalrs"/>
            </w:pPr>
            <w:bookmarkStart w:id="142" w:name="_Ref44078070"/>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67B0E9B" w:rsidR="004A54F9" w:rsidRPr="00DD7CCF" w:rsidRDefault="004A54F9" w:rsidP="004A54F9">
            <w:pPr>
              <w:pStyle w:val="Kpalrs"/>
            </w:pPr>
            <w:bookmarkStart w:id="143" w:name="_Ref44078271"/>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9DF396D"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05B3AD"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3163955" w:rsidR="00167D32" w:rsidRPr="00DD7CCF" w:rsidRDefault="00167D32" w:rsidP="00167D32">
            <w:pPr>
              <w:pStyle w:val="Kpalrs"/>
            </w:pPr>
            <w:bookmarkStart w:id="147" w:name="_Ref44078277"/>
            <w:r w:rsidRPr="00DD7CCF">
              <w:t xml:space="preserve">Example </w:t>
            </w:r>
            <w:r w:rsidR="00547335">
              <w:fldChar w:fldCharType="begin"/>
            </w:r>
            <w:r w:rsidR="00547335">
              <w:instrText xml:space="preserve"> STYLEREF 3 \s </w:instrText>
            </w:r>
            <w:r w:rsidR="00547335">
              <w:fldChar w:fldCharType="separate"/>
            </w:r>
            <w:r w:rsidR="00991C8A">
              <w:rPr>
                <w:noProof/>
              </w:rPr>
              <w:t>3.4.3</w:t>
            </w:r>
            <w:r w:rsidR="00547335">
              <w:rPr>
                <w:noProof/>
              </w:rPr>
              <w:fldChar w:fldCharType="end"/>
            </w:r>
            <w:r w:rsidR="00EE7E86"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2B83451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49934289"/>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0579AD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455A92D8" w14:textId="02A16BD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49934290"/>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27526AB4" w:rsidR="00D701A6" w:rsidRPr="00DD7CCF" w:rsidRDefault="00D701A6" w:rsidP="00D701A6">
            <w:pPr>
              <w:pStyle w:val="Kpalrs"/>
            </w:pPr>
            <w:bookmarkStart w:id="153" w:name="_Ref44077741"/>
            <w:r w:rsidRPr="00DD7CCF">
              <w:t xml:space="preserve">Example </w:t>
            </w:r>
            <w:r w:rsidR="00547335">
              <w:fldChar w:fldCharType="begin"/>
            </w:r>
            <w:r w:rsidR="00547335">
              <w:instrText xml:space="preserve"> STYLEREF 3 \s </w:instrText>
            </w:r>
            <w:r w:rsidR="00547335">
              <w:fldChar w:fldCharType="separate"/>
            </w:r>
            <w:r w:rsidR="00991C8A">
              <w:rPr>
                <w:noProof/>
              </w:rPr>
              <w:t>3.4.5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2F627B8"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91C8A">
              <w:t>5.4.7</w:t>
            </w:r>
            <w:r w:rsidRPr="00DD7CCF">
              <w:fldChar w:fldCharType="end"/>
            </w:r>
          </w:p>
        </w:tc>
      </w:tr>
      <w:tr w:rsidR="004B66AB" w:rsidRPr="00DD7CCF" w14:paraId="74B5D5A3" w14:textId="77777777" w:rsidTr="000B047B">
        <w:tc>
          <w:tcPr>
            <w:tcW w:w="5000" w:type="pct"/>
          </w:tcPr>
          <w:p w14:paraId="5B9B6D1D" w14:textId="2427DB4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49934291"/>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49934292"/>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EC8D83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49934293"/>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FCD853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05582E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91C8A">
        <w:t>8.2.3</w:t>
      </w:r>
      <w:r w:rsidR="000A421D" w:rsidRPr="00DD7CCF">
        <w:fldChar w:fldCharType="end"/>
      </w:r>
      <w:r w:rsidRPr="00DD7CCF">
        <w:t>) that such empty elements must be inside block-level containers</w:t>
      </w:r>
    </w:p>
    <w:p w14:paraId="7FF71BBC" w14:textId="59884D4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49934294"/>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77CE74"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 xml:space="preserve"> below for values recommended in pagelike partitions</w:t>
      </w:r>
    </w:p>
    <w:p w14:paraId="776B3049" w14:textId="59B9C67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A925A3E"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91C8A" w:rsidRPr="00DD7CCF">
        <w:t xml:space="preserve">Example </w:t>
      </w:r>
      <w:r w:rsidR="00991C8A">
        <w:rPr>
          <w:noProof/>
        </w:rPr>
        <w:t>3.5.7</w:t>
      </w:r>
      <w:r w:rsidR="00991C8A" w:rsidRPr="00DD7CCF">
        <w:rPr>
          <w:noProof/>
        </w:rPr>
        <w:t>.</w:t>
      </w:r>
      <w:r w:rsidR="00991C8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49934295"/>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0AE1415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56F32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219A40" w:rsidR="001E133B" w:rsidRPr="00DD7CCF" w:rsidRDefault="001E133B" w:rsidP="001E133B">
      <w:pPr>
        <w:pStyle w:val="Lista4"/>
      </w:pPr>
      <w:r>
        <w:t>gridlike partitions (§</w:t>
      </w:r>
      <w:r>
        <w:fldChar w:fldCharType="begin"/>
      </w:r>
      <w:r>
        <w:instrText xml:space="preserve"> REF _Ref43984651 \r \h </w:instrText>
      </w:r>
      <w:r>
        <w:fldChar w:fldCharType="separate"/>
      </w:r>
      <w:r w:rsidR="00991C8A">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24B754C"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4DFE9E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91C8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8042998" w:rsidR="000931D1" w:rsidRPr="00DD7CCF" w:rsidRDefault="000931D1" w:rsidP="00B3351B">
            <w:pPr>
              <w:pStyle w:val="Kpalrs"/>
            </w:pPr>
            <w:bookmarkStart w:id="168" w:name="_Ref44078412"/>
            <w:r w:rsidRPr="00DD7CCF">
              <w:t xml:space="preserve">Example </w:t>
            </w:r>
            <w:r w:rsidR="00547335">
              <w:fldChar w:fldCharType="begin"/>
            </w:r>
            <w:r w:rsidR="00547335">
              <w:instrText xml:space="preserve"> STYLEREF 3 \s </w:instrText>
            </w:r>
            <w:r w:rsidR="00547335">
              <w:fldChar w:fldCharType="separate"/>
            </w:r>
            <w:r w:rsidR="00991C8A">
              <w:rPr>
                <w:noProof/>
              </w:rPr>
              <w:t>3.5.4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180FC7B" w:rsidR="000931D1" w:rsidRPr="00DD7CCF" w:rsidRDefault="000931D1" w:rsidP="00B3351B">
            <w:pPr>
              <w:pStyle w:val="Kpalrs"/>
            </w:pPr>
            <w:bookmarkStart w:id="169" w:name="_Ref44078459"/>
            <w:r w:rsidRPr="00DD7CCF">
              <w:t xml:space="preserve">Example </w:t>
            </w:r>
            <w:r w:rsidR="00547335">
              <w:fldChar w:fldCharType="begin"/>
            </w:r>
            <w:r w:rsidR="00547335">
              <w:instrText xml:space="preserve"> STYLEREF 3 \s </w:instrText>
            </w:r>
            <w:r w:rsidR="00547335">
              <w:fldChar w:fldCharType="separate"/>
            </w:r>
            <w:r w:rsidR="00991C8A">
              <w:rPr>
                <w:noProof/>
              </w:rPr>
              <w:t>3.5.4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49934296"/>
      <w:bookmarkEnd w:id="170"/>
      <w:r w:rsidRPr="00DD7CCF">
        <w:t>Placement of page and zone beginnings</w:t>
      </w:r>
      <w:bookmarkEnd w:id="171"/>
    </w:p>
    <w:p w14:paraId="2D3F6021" w14:textId="669EE67B"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859B1D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ACBC91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where reconstructed page beginnings may be encoded outside block-level containers</w:t>
      </w:r>
    </w:p>
    <w:p w14:paraId="5D87DF6D" w14:textId="5678A6E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08FB4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49934297"/>
      <w:bookmarkEnd w:id="172"/>
      <w:r w:rsidRPr="00DD7CCF">
        <w:t>Numbered elements in pagelike partitions</w:t>
      </w:r>
      <w:bookmarkEnd w:id="173"/>
      <w:bookmarkEnd w:id="174"/>
    </w:p>
    <w:p w14:paraId="172F4A06" w14:textId="260B8904"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3555F9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49934298"/>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465825" w:rsidR="000931D1" w:rsidRPr="00DD7CCF" w:rsidRDefault="000931D1" w:rsidP="00B3351B">
            <w:pPr>
              <w:pStyle w:val="Kpalrs"/>
            </w:pPr>
            <w:bookmarkStart w:id="178" w:name="_Ref44078357"/>
            <w:r w:rsidRPr="00DD7CCF">
              <w:t xml:space="preserve">Example </w:t>
            </w:r>
            <w:r w:rsidR="00547335">
              <w:fldChar w:fldCharType="begin"/>
            </w:r>
            <w:r w:rsidR="00547335">
              <w:instrText xml:space="preserve"> STYLEREF 3 \s </w:instrText>
            </w:r>
            <w:r w:rsidR="00547335">
              <w:fldChar w:fldCharType="separate"/>
            </w:r>
            <w:r w:rsidR="00991C8A">
              <w:rPr>
                <w:noProof/>
              </w:rPr>
              <w:t>3.5.7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F692B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65C0041"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91C8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527B428B"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91C8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49934299"/>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49934300"/>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66B7FC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7F672"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FD1A63B"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B</w:t>
      </w:r>
      <w:r w:rsidR="00AA796A" w:rsidRPr="00DD7CCF">
        <w:fldChar w:fldCharType="end"/>
      </w:r>
    </w:p>
    <w:p w14:paraId="63030689" w14:textId="7018294B"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49934301"/>
      <w:bookmarkEnd w:id="196"/>
      <w:r w:rsidRPr="00DD7CCF">
        <w:t>Encoding gridlike partitions</w:t>
      </w:r>
      <w:bookmarkEnd w:id="197"/>
    </w:p>
    <w:p w14:paraId="5E163E3B" w14:textId="7B31D33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49934302"/>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7893D8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49934303"/>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7F658C4"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49934304"/>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49934305"/>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4DFC8185" w:rsidR="006D5583" w:rsidRPr="00DD7CCF" w:rsidRDefault="006D5583" w:rsidP="00B3351B">
            <w:pPr>
              <w:pStyle w:val="Kpalrs"/>
            </w:pPr>
            <w:bookmarkStart w:id="206" w:name="_Ref44078509"/>
            <w:r w:rsidRPr="00DD7CCF">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21F39330" w:rsidR="009119AC" w:rsidRPr="00DD7CCF" w:rsidRDefault="009119AC" w:rsidP="00B3351B">
            <w:pPr>
              <w:pStyle w:val="Kpalrs"/>
            </w:pPr>
            <w:bookmarkStart w:id="207" w:name="_Ref44078533"/>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939F7F7" w:rsidR="009119AC" w:rsidRPr="00DD7CCF" w:rsidRDefault="009119AC" w:rsidP="00B3351B">
            <w:pPr>
              <w:pStyle w:val="Kpalrs"/>
            </w:pPr>
            <w:bookmarkStart w:id="208" w:name="_Ref44078552"/>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3.6.6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49934306"/>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49934307"/>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49934308"/>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275C8EA" w:rsidR="00EA17FA" w:rsidRPr="00EA17FA" w:rsidRDefault="00EA17FA" w:rsidP="00EA17FA">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49934309"/>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FE1F06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91C8A">
        <w:t>4.1.3</w:t>
      </w:r>
      <w:r w:rsidR="001B68E2" w:rsidRPr="00DD7CCF">
        <w:fldChar w:fldCharType="end"/>
      </w:r>
      <w:r w:rsidRPr="00DD7CCF">
        <w:t>), but we suggest that you avoid it in all other situations</w:t>
      </w:r>
    </w:p>
    <w:p w14:paraId="65435487" w14:textId="5FC5245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91C8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F8FBBE5"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91C8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49934310"/>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5841631"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271CED5" w:rsidR="009119AC" w:rsidRPr="00DD7CCF" w:rsidRDefault="009119A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B3C90CE" w:rsidR="00ED3579" w:rsidRPr="00DD7CCF" w:rsidRDefault="00ED3579"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49934311"/>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604CAD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B9FED6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05AA234"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0951D35B"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49934312"/>
      <w:bookmarkEnd w:id="226"/>
      <w:r w:rsidRPr="00DD7CCF">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49934313"/>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117FDF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91C8A">
        <w:t>4.2.2</w:t>
      </w:r>
      <w:r w:rsidR="006762C0">
        <w:fldChar w:fldCharType="end"/>
      </w:r>
    </w:p>
    <w:p w14:paraId="59CDC9AC" w14:textId="596A7C1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E79D9E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9DF4234"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49934314"/>
      <w:r w:rsidRPr="00DD7CCF">
        <w:t>Numeral symbols other than decimal digits</w:t>
      </w:r>
      <w:bookmarkEnd w:id="233"/>
      <w:bookmarkEnd w:id="234"/>
      <w:bookmarkEnd w:id="235"/>
      <w:bookmarkEnd w:id="236"/>
      <w:bookmarkEnd w:id="237"/>
      <w:bookmarkEnd w:id="238"/>
    </w:p>
    <w:p w14:paraId="6CBB7791" w14:textId="02F709C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49934315"/>
      <w:bookmarkEnd w:id="239"/>
      <w:r w:rsidRPr="00DD7CCF">
        <w:t>Symbol tokens</w:t>
      </w:r>
      <w:bookmarkEnd w:id="240"/>
      <w:bookmarkEnd w:id="241"/>
    </w:p>
    <w:p w14:paraId="67AFE5D2" w14:textId="2534FA3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91C8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EDF233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49934316"/>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DD57718"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FBC55C6"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D923BED"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91C8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49934317"/>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081D060"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C1FBC03" w:rsidR="00074E9C" w:rsidRPr="00DD7CCF" w:rsidRDefault="00074E9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7DB410B" w:rsidR="00074E9C" w:rsidRPr="00DD7CCF" w:rsidRDefault="00074E9C"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49934318"/>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11A5C24"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6FDB36ED" w14:textId="1348AA2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p>
    <w:p w14:paraId="47D7199C" w14:textId="476893F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p>
    <w:p w14:paraId="21FE44B9" w14:textId="52B0E93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49934319"/>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983FC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177E0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91C8A">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49934320"/>
      <w:bookmarkEnd w:id="254"/>
      <w:r w:rsidRPr="00DD7CCF">
        <w:lastRenderedPageBreak/>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49934321"/>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9DD60CA"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49934322"/>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38478D3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49934323"/>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44B25A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91C8A">
        <w:t>4.5.2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49934324"/>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518C318"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91C8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0AF91061"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AF70C4D"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49934325"/>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ACE33E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49934326"/>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C5EF3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/1</w:t>
      </w:r>
    </w:p>
    <w:p w14:paraId="69689FC1" w14:textId="272E9846"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/2</w:t>
      </w:r>
    </w:p>
    <w:p w14:paraId="6DC59B62" w14:textId="520ED87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/3</w:t>
      </w:r>
    </w:p>
    <w:p w14:paraId="50E6EA7F" w14:textId="53317D8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40FE631F" w:rsidR="001C1063" w:rsidRPr="00DD7CCF" w:rsidRDefault="001C1063" w:rsidP="00B3351B">
            <w:pPr>
              <w:pStyle w:val="Kpalrs"/>
            </w:pPr>
            <w:bookmarkStart w:id="275" w:name="_Ref44063881"/>
            <w:bookmarkStart w:id="276" w:name="_Ref44063878"/>
            <w:r w:rsidRPr="00DD7CCF">
              <w:t xml:space="preserve">Example </w:t>
            </w:r>
            <w:r w:rsidR="00547335">
              <w:fldChar w:fldCharType="begin"/>
            </w:r>
            <w:r w:rsidR="00547335">
              <w:instrText xml:space="preserve"> STYLEREF 3 \s </w:instrText>
            </w:r>
            <w:r w:rsidR="00547335">
              <w:fldChar w:fldCharType="separate"/>
            </w:r>
            <w:r w:rsidR="00991C8A">
              <w:rPr>
                <w:noProof/>
              </w:rPr>
              <w:t>4.3.6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49934327"/>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EB388BC"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49934328"/>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D4342A">
      <w:pPr>
        <w:pStyle w:val="Cmsor2"/>
        <w:numPr>
          <w:ilvl w:val="1"/>
          <w:numId w:val="3"/>
        </w:numPr>
      </w:pPr>
      <w:bookmarkStart w:id="281" w:name="_4ie6uwnthfaw" w:colFirst="0" w:colLast="0"/>
      <w:bookmarkStart w:id="282" w:name="_Ref43989139"/>
      <w:bookmarkStart w:id="283" w:name="_Toc49934329"/>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56E8D8C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91C8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D4342A">
      <w:pPr>
        <w:pStyle w:val="Cmsor2"/>
        <w:numPr>
          <w:ilvl w:val="1"/>
          <w:numId w:val="3"/>
        </w:numPr>
      </w:pPr>
      <w:bookmarkStart w:id="284" w:name="_9qk9995s9cyz" w:colFirst="0" w:colLast="0"/>
      <w:bookmarkStart w:id="285" w:name="_Ref43985257"/>
      <w:bookmarkStart w:id="286" w:name="_Toc49934330"/>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49934331"/>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1D60C723"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91C8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B2C5D34"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91C8A">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49934332"/>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0389A29"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91C8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0165B00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91C8A" w:rsidRPr="00DD7CCF">
        <w:t xml:space="preserve">Example </w:t>
      </w:r>
      <w:r w:rsidR="00991C8A">
        <w:rPr>
          <w:noProof/>
        </w:rPr>
        <w:t>4.5.2</w:t>
      </w:r>
      <w:r w:rsidR="00991C8A" w:rsidRPr="00DD7CCF">
        <w:rPr>
          <w:noProof/>
        </w:rPr>
        <w:t>.</w:t>
      </w:r>
      <w:r w:rsidR="00991C8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53F76D3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A401F6F" w:rsidR="001C1063" w:rsidRPr="00DD7CCF" w:rsidRDefault="001C1063"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202351" w:rsidR="001C1063" w:rsidRPr="00DD7CCF" w:rsidRDefault="001C1063" w:rsidP="00B3351B">
            <w:pPr>
              <w:pStyle w:val="Kpalrs"/>
            </w:pPr>
            <w:bookmarkStart w:id="293" w:name="_Ref44078703"/>
            <w:r w:rsidRPr="00DD7CCF">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F1531BC" w:rsidR="00203DC6" w:rsidRPr="00DD7CCF" w:rsidRDefault="00203DC6" w:rsidP="006F3B68">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4.5.2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Toc49934333"/>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09B36E0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91C8A" w:rsidRPr="00DD7CCF">
        <w:t xml:space="preserve">Example </w:t>
      </w:r>
      <w:r w:rsidR="00991C8A">
        <w:rPr>
          <w:noProof/>
        </w:rPr>
        <w:t>4.5.3</w:t>
      </w:r>
      <w:r w:rsidR="00991C8A" w:rsidRPr="00DD7CCF">
        <w:rPr>
          <w:noProof/>
        </w:rPr>
        <w:t>.</w:t>
      </w:r>
      <w:r w:rsidR="00991C8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9AC08BF" w:rsidR="00203DC6" w:rsidRPr="00DD7CCF" w:rsidRDefault="00203DC6" w:rsidP="006F3B68">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272DFFE" w:rsidR="001F11CA" w:rsidRPr="00DD7CCF" w:rsidRDefault="001F11CA" w:rsidP="00B3351B">
            <w:pPr>
              <w:pStyle w:val="Kpalrs"/>
            </w:pPr>
            <w:bookmarkStart w:id="297" w:name="_Ref44078690"/>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3166CF7" w:rsidR="001F11CA" w:rsidRPr="00DD7CCF" w:rsidRDefault="001F11CA" w:rsidP="00B3351B">
            <w:pPr>
              <w:pStyle w:val="Kpalrs"/>
            </w:pPr>
            <w:bookmarkStart w:id="298" w:name="_Ref44078634"/>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4A74793" w:rsidR="001F11CA" w:rsidRPr="00DD7CCF" w:rsidRDefault="001F11CA"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4.5.3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9" w:name="_zf8yqisjzwlq" w:colFirst="0" w:colLast="0"/>
      <w:bookmarkStart w:id="300" w:name="_Ref43988752"/>
      <w:bookmarkStart w:id="301" w:name="_Toc49934334"/>
      <w:bookmarkEnd w:id="299"/>
      <w:r w:rsidRPr="00DD7CCF">
        <w:lastRenderedPageBreak/>
        <w:t>Physical Condition and Legibility</w:t>
      </w:r>
      <w:bookmarkEnd w:id="300"/>
      <w:bookmarkEnd w:id="301"/>
    </w:p>
    <w:p w14:paraId="6400D3A4" w14:textId="77777777" w:rsidR="00C02B8C" w:rsidRPr="00DD7CCF" w:rsidRDefault="004D2E67" w:rsidP="00D4342A">
      <w:pPr>
        <w:pStyle w:val="Cmsor2"/>
        <w:numPr>
          <w:ilvl w:val="1"/>
          <w:numId w:val="3"/>
        </w:numPr>
      </w:pPr>
      <w:bookmarkStart w:id="302" w:name="_z6ifhw1ovfh2" w:colFirst="0" w:colLast="0"/>
      <w:bookmarkStart w:id="303" w:name="_Ref43988606"/>
      <w:bookmarkStart w:id="304" w:name="_Toc49934335"/>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11AF88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D89B61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D5C9BC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91C8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1B91B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91C8A">
        <w:t>5.3.1</w:t>
      </w:r>
      <w:r w:rsidR="0082156E" w:rsidRPr="00DD7CCF">
        <w:fldChar w:fldCharType="end"/>
      </w:r>
    </w:p>
    <w:p w14:paraId="68EB5E74" w14:textId="0268902D"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p>
    <w:p w14:paraId="289374F0" w14:textId="59F2D2C2"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56594B62" w:rsidR="00177FFC"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1</w:t>
      </w:r>
      <w:r w:rsidR="00547335">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5" w:name="_qwn6j8iel73t" w:colFirst="0" w:colLast="0"/>
      <w:bookmarkStart w:id="306" w:name="_Ref43987823"/>
      <w:bookmarkStart w:id="307" w:name="_Toc49934336"/>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95CA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8" w:name="_x58d7yl7rh7w" w:colFirst="0" w:colLast="0"/>
      <w:bookmarkStart w:id="309" w:name="_Ref43981505"/>
      <w:bookmarkStart w:id="310" w:name="_Toc49934337"/>
      <w:bookmarkEnd w:id="308"/>
      <w:r w:rsidRPr="00DD7CCF">
        <w:lastRenderedPageBreak/>
        <w:t>Doubtful Readings</w:t>
      </w:r>
      <w:bookmarkEnd w:id="309"/>
      <w:bookmarkEnd w:id="310"/>
    </w:p>
    <w:p w14:paraId="1435C20F" w14:textId="77777777" w:rsidR="00C02B8C" w:rsidRPr="00DD7CCF" w:rsidRDefault="004D2E67" w:rsidP="00D4342A">
      <w:pPr>
        <w:pStyle w:val="Cmsor3"/>
        <w:numPr>
          <w:ilvl w:val="2"/>
          <w:numId w:val="3"/>
        </w:numPr>
      </w:pPr>
      <w:bookmarkStart w:id="311" w:name="_tcav1hmvdct4" w:colFirst="0" w:colLast="0"/>
      <w:bookmarkStart w:id="312" w:name="_Ref43987289"/>
      <w:bookmarkStart w:id="313" w:name="_Toc49934338"/>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BA75D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91C8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4" w:name="_gpk9nikrok6m" w:colFirst="0" w:colLast="0"/>
      <w:bookmarkStart w:id="315" w:name="_Ref43987867"/>
      <w:bookmarkStart w:id="316" w:name="_Toc49934339"/>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7" w:name="_is1q03k2vcu2" w:colFirst="0" w:colLast="0"/>
      <w:bookmarkStart w:id="318" w:name="_Ref43987339"/>
      <w:bookmarkStart w:id="319" w:name="_Toc49934340"/>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B852F8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216D659"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0" w:name="_ke7xgc7f3fhh" w:colFirst="0" w:colLast="0"/>
      <w:bookmarkStart w:id="321" w:name="_Ref43987187"/>
      <w:bookmarkStart w:id="322" w:name="_Toc49934341"/>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1C3372B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595825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376790"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6FCCAAB"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3" w:name="_advce1m7uke1" w:colFirst="0" w:colLast="0"/>
      <w:bookmarkStart w:id="324" w:name="_Ref43979611"/>
      <w:bookmarkStart w:id="325" w:name="_Toc49934342"/>
      <w:bookmarkEnd w:id="323"/>
      <w:r w:rsidRPr="00DD7CCF">
        <w:lastRenderedPageBreak/>
        <w:t>Lacunae</w:t>
      </w:r>
      <w:bookmarkEnd w:id="324"/>
      <w:bookmarkEnd w:id="325"/>
    </w:p>
    <w:p w14:paraId="7380ABF6" w14:textId="77777777" w:rsidR="00C02B8C" w:rsidRPr="00DD7CCF" w:rsidRDefault="004D2E67" w:rsidP="00D4342A">
      <w:pPr>
        <w:pStyle w:val="Cmsor3"/>
        <w:numPr>
          <w:ilvl w:val="2"/>
          <w:numId w:val="3"/>
        </w:numPr>
      </w:pPr>
      <w:bookmarkStart w:id="326" w:name="_lo8gk73ax0q" w:colFirst="0" w:colLast="0"/>
      <w:bookmarkStart w:id="327" w:name="_Toc49934343"/>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06DED2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8" w:name="_hxyhjj6qtlem" w:colFirst="0" w:colLast="0"/>
      <w:bookmarkStart w:id="329" w:name="_Ref43987758"/>
      <w:bookmarkStart w:id="330" w:name="_Toc49934344"/>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D4342A">
      <w:pPr>
        <w:pStyle w:val="Cmsor3"/>
        <w:numPr>
          <w:ilvl w:val="2"/>
          <w:numId w:val="3"/>
        </w:numPr>
      </w:pPr>
      <w:bookmarkStart w:id="331" w:name="_qo376k1007h" w:colFirst="0" w:colLast="0"/>
      <w:bookmarkStart w:id="332" w:name="_Ref43988016"/>
      <w:bookmarkStart w:id="333" w:name="_Toc49934345"/>
      <w:bookmarkEnd w:id="331"/>
      <w:r w:rsidRPr="00DD7CCF">
        <w:t>Inline lacunae</w:t>
      </w:r>
      <w:bookmarkEnd w:id="332"/>
      <w:bookmarkEnd w:id="333"/>
    </w:p>
    <w:p w14:paraId="62C5AB67" w14:textId="32C0EF8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8625D7D"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w:t>
      </w:r>
    </w:p>
    <w:p w14:paraId="3943AAC1" w14:textId="7D6C051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91C8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4" w:name="_gheocos7adm9" w:colFirst="0" w:colLast="0"/>
      <w:bookmarkStart w:id="335" w:name="_Ref43981586"/>
      <w:bookmarkStart w:id="336" w:name="_Toc49934346"/>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858660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7" w:name="_xrhzsspv9sor" w:colFirst="0" w:colLast="0"/>
      <w:bookmarkStart w:id="338" w:name="_Ref43987049"/>
      <w:bookmarkStart w:id="339" w:name="_Toc49934347"/>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2DBBAD36"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13F0B032" w14:textId="0CAF461E"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always have to be 1</w:t>
      </w:r>
    </w:p>
    <w:p w14:paraId="68D4011C" w14:textId="6E96796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p>
    <w:p w14:paraId="283B86AF" w14:textId="33AB119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2460584F"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049D503" w:rsidR="00B3351B" w:rsidRPr="00DD7CCF" w:rsidRDefault="00B3351B"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260C9F5" w:rsidR="00B3351B" w:rsidRPr="00DD7CCF" w:rsidRDefault="00B3351B" w:rsidP="00B3351B">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D8ABB52" w:rsidR="004B08F9" w:rsidRPr="00DD7CCF" w:rsidRDefault="004B08F9"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C32E1EE"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0" w:name="_ks1ouwdqdoh4" w:colFirst="0" w:colLast="0"/>
      <w:bookmarkStart w:id="341" w:name="_Ref43987920"/>
      <w:bookmarkStart w:id="342" w:name="_Toc49934348"/>
      <w:bookmarkEnd w:id="340"/>
      <w:r w:rsidRPr="00DD7CCF">
        <w:t>Entire lines lost</w:t>
      </w:r>
      <w:bookmarkEnd w:id="341"/>
      <w:bookmarkEnd w:id="342"/>
    </w:p>
    <w:p w14:paraId="0A676620" w14:textId="101B05B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6F262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5" w:name="_bj792jk8c4tv" w:colFirst="0" w:colLast="0"/>
      <w:bookmarkStart w:id="346" w:name="_Ref43981711"/>
      <w:bookmarkStart w:id="347" w:name="_Toc49934349"/>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6436610"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 for the special case of lost copper plates</w:t>
      </w:r>
    </w:p>
    <w:p w14:paraId="3EF83D39" w14:textId="26C1F9B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7E7789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for specific guidance on dealing with incomplete copper plate sets</w:t>
      </w:r>
    </w:p>
    <w:p w14:paraId="6248FD20" w14:textId="188DF1CE"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2AD5519"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CAEDEF7"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5.4.7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85C5A60"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1A403C" w:rsidR="004B08F9" w:rsidRPr="00DD7CCF" w:rsidRDefault="004B08F9"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5.4.7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A7D990A"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8" w:name="_ogtcaja4eie" w:colFirst="0" w:colLast="0"/>
      <w:bookmarkStart w:id="349" w:name="_Ref43984811"/>
      <w:bookmarkStart w:id="350" w:name="_Toc49934350"/>
      <w:bookmarkEnd w:id="348"/>
      <w:r w:rsidRPr="00DD7CCF">
        <w:lastRenderedPageBreak/>
        <w:t>Lost copper plates</w:t>
      </w:r>
      <w:bookmarkEnd w:id="349"/>
      <w:bookmarkEnd w:id="350"/>
    </w:p>
    <w:p w14:paraId="77338A30" w14:textId="7F84B97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372957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A7161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43B1254"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BA45B1"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F4EB914"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reconstructed medial plate</w:t>
      </w:r>
    </w:p>
    <w:p w14:paraId="6028EAA9" w14:textId="2EA70AC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43992D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1" w:name="_m2k3hdqjm9zb" w:colFirst="0" w:colLast="0"/>
      <w:bookmarkStart w:id="352" w:name="_Toc49934351"/>
      <w:bookmarkEnd w:id="351"/>
      <w:r w:rsidRPr="00DD7CCF">
        <w:t>Fractured inscriptions</w:t>
      </w:r>
      <w:bookmarkEnd w:id="352"/>
    </w:p>
    <w:p w14:paraId="2F592D8C" w14:textId="27C1329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4B3BF9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0C6585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3" w:name="_v1clk7602zin" w:colFirst="0" w:colLast="0"/>
      <w:bookmarkStart w:id="354" w:name="_Ref43978565"/>
      <w:bookmarkStart w:id="355" w:name="_Toc49934352"/>
      <w:bookmarkEnd w:id="353"/>
      <w:r w:rsidRPr="008608D1">
        <w:lastRenderedPageBreak/>
        <w:t>Editorial Intervention</w:t>
      </w:r>
      <w:bookmarkEnd w:id="354"/>
      <w:bookmarkEnd w:id="355"/>
    </w:p>
    <w:p w14:paraId="233253B5" w14:textId="77777777" w:rsidR="00C02B8C" w:rsidRPr="00DD7CCF" w:rsidRDefault="004D2E67" w:rsidP="00D4342A">
      <w:pPr>
        <w:pStyle w:val="Cmsor2"/>
        <w:numPr>
          <w:ilvl w:val="1"/>
          <w:numId w:val="3"/>
        </w:numPr>
      </w:pPr>
      <w:bookmarkStart w:id="356" w:name="_syuqjrbqvtf4" w:colFirst="0" w:colLast="0"/>
      <w:bookmarkStart w:id="357" w:name="_Toc49934353"/>
      <w:bookmarkEnd w:id="356"/>
      <w:r w:rsidRPr="00DD7CCF">
        <w:t>Correction and Normalisation</w:t>
      </w:r>
      <w:bookmarkEnd w:id="357"/>
    </w:p>
    <w:p w14:paraId="5CC20CF6" w14:textId="77777777" w:rsidR="00C02B8C" w:rsidRPr="00DD7CCF" w:rsidRDefault="004D2E67" w:rsidP="00D4342A">
      <w:pPr>
        <w:pStyle w:val="Cmsor3"/>
        <w:numPr>
          <w:ilvl w:val="2"/>
          <w:numId w:val="3"/>
        </w:numPr>
      </w:pPr>
      <w:bookmarkStart w:id="358" w:name="_jwbb962kns6j" w:colFirst="0" w:colLast="0"/>
      <w:bookmarkStart w:id="359" w:name="_Toc49934354"/>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0" w:name="_8gcqc0hm9n9l" w:colFirst="0" w:colLast="0"/>
      <w:bookmarkStart w:id="361" w:name="_Ref43988511"/>
      <w:bookmarkStart w:id="362" w:name="_Toc49934355"/>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07E18E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91C8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E129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24EA36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91C8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4980B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5FDB48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3" w:name="_yyyl8vy3rih7" w:colFirst="0" w:colLast="0"/>
      <w:bookmarkStart w:id="364" w:name="_Ref43991017"/>
      <w:bookmarkStart w:id="365" w:name="_Toc49934356"/>
      <w:bookmarkEnd w:id="363"/>
      <w:r w:rsidRPr="00DD7CCF">
        <w:t>Good practice in editorial intervention</w:t>
      </w:r>
      <w:bookmarkEnd w:id="364"/>
      <w:bookmarkEnd w:id="365"/>
    </w:p>
    <w:p w14:paraId="260F477B" w14:textId="5BC0A98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F62C2D0"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3C993E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5C2530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545B17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91C8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6" w:name="_28dwy480zoal" w:colFirst="0" w:colLast="0"/>
      <w:bookmarkStart w:id="367" w:name="_Ref43981233"/>
      <w:bookmarkStart w:id="368" w:name="_Toc49934357"/>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53EE80AF"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F2283D8"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AA13AF"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B3660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471FBE"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A95343F"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083C39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9" w:name="_gpuqqaigo48c" w:colFirst="0" w:colLast="0"/>
      <w:bookmarkStart w:id="370" w:name="_Ref43981070"/>
      <w:bookmarkStart w:id="371" w:name="_Toc49934358"/>
      <w:bookmarkEnd w:id="369"/>
      <w:r w:rsidRPr="00DD7CCF">
        <w:t>Encoding Correction</w:t>
      </w:r>
      <w:bookmarkEnd w:id="370"/>
      <w:bookmarkEnd w:id="371"/>
    </w:p>
    <w:p w14:paraId="33667352" w14:textId="77777777" w:rsidR="00C02B8C" w:rsidRPr="00DD7CCF" w:rsidRDefault="004D2E67" w:rsidP="00D4342A">
      <w:pPr>
        <w:pStyle w:val="Cmsor3"/>
        <w:numPr>
          <w:ilvl w:val="2"/>
          <w:numId w:val="3"/>
        </w:numPr>
      </w:pPr>
      <w:bookmarkStart w:id="372" w:name="_tebtz9jasa9y" w:colFirst="0" w:colLast="0"/>
      <w:bookmarkStart w:id="373" w:name="_Ref43988218"/>
      <w:bookmarkStart w:id="374" w:name="_Toc49934359"/>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5" w:name="_wc8w2ovzvy8k" w:colFirst="0" w:colLast="0"/>
      <w:bookmarkStart w:id="376" w:name="_Ref43988258"/>
      <w:bookmarkStart w:id="377" w:name="_Toc49934360"/>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8" w:name="_26gcps9vrjkt" w:colFirst="0" w:colLast="0"/>
      <w:bookmarkStart w:id="379" w:name="_Ref43988286"/>
      <w:bookmarkStart w:id="380" w:name="_Toc49934361"/>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7F009C"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1" w:name="_mhw0d0be1rtp" w:colFirst="0" w:colLast="0"/>
      <w:bookmarkStart w:id="382" w:name="_Ref43988316"/>
      <w:bookmarkStart w:id="383" w:name="_Toc49934362"/>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4E57315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7299B3" w14:textId="4428F76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8D3AAE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4" w:name="_9w2cv2tff5ws" w:colFirst="0" w:colLast="0"/>
      <w:bookmarkStart w:id="385" w:name="_Ref43988467"/>
      <w:bookmarkStart w:id="386" w:name="_Toc49934363"/>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43A8F049"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593A3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7" w:name="_xk5v4l7lzr6g" w:colFirst="0" w:colLast="0"/>
      <w:bookmarkStart w:id="388" w:name="_Ref43988445"/>
      <w:bookmarkStart w:id="389" w:name="_Toc49934364"/>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lastRenderedPageBreak/>
        <w:t xml:space="preserve">when the inherent </w:t>
      </w:r>
      <w:r w:rsidRPr="00AE5296">
        <w:rPr>
          <w:rStyle w:val="Foreign"/>
        </w:rPr>
        <w:t>a</w:t>
      </w:r>
      <w:r>
        <w:t xml:space="preserve"> of an </w:t>
      </w:r>
      <w:r w:rsidRPr="00AE5296">
        <w:rPr>
          <w:rStyle w:val="Foreign"/>
        </w:rPr>
        <w:t>akṣara</w:t>
      </w:r>
      <w:r>
        <w:t xml:space="preserve"> is suppressed as superfluous (e.g. when correcting </w:t>
      </w:r>
      <w:r w:rsidRPr="00AE5296">
        <w:rPr>
          <w:rStyle w:val="Foreign"/>
        </w:rPr>
        <w:t>śrīmāna</w:t>
      </w:r>
      <w:r>
        <w:t xml:space="preserve"> to </w:t>
      </w:r>
      <w:r w:rsidRPr="00AE5296">
        <w:rPr>
          <w:rStyle w:val="Foreign"/>
        </w:rPr>
        <w:t>/śrīmān/</w:t>
      </w:r>
      <w:r>
        <w:t xml:space="preserve">), encode this </w:t>
      </w:r>
      <w:r>
        <w:t xml:space="preserve">intervention </w:t>
      </w:r>
      <w:r>
        <w:t xml:space="preserve">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if a specially formed final consonant is expected, then correct the</w:t>
      </w:r>
      <w:r>
        <w:t xml:space="preserve"> </w:t>
      </w:r>
      <w:r w:rsidRPr="00AE5296">
        <w:rPr>
          <w:rStyle w:val="Foreign"/>
        </w:rPr>
        <w:t>akṣara</w:t>
      </w:r>
      <w:r>
        <w:t xml:space="preserve"> to a final consonant, e.g.</w:t>
      </w:r>
      <w:r>
        <w:t xml:space="preserve">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w:t>
      </w:r>
      <w:r>
        <w:t xml:space="preserve">only </w:t>
      </w:r>
      <w:r>
        <w:t xml:space="preserve">the inherent </w:t>
      </w:r>
      <w:r w:rsidRPr="00AE5296">
        <w:rPr>
          <w:rStyle w:val="Foreign"/>
        </w:rPr>
        <w:t>a</w:t>
      </w:r>
      <w:r>
        <w:t xml:space="preserve"> to a </w:t>
      </w:r>
      <w:r w:rsidRPr="00AE5296">
        <w:rPr>
          <w:rStyle w:val="Foreign"/>
        </w:rPr>
        <w:t>virāma</w:t>
      </w:r>
      <w:r>
        <w:t xml:space="preserve">, e.g. </w:t>
      </w:r>
      <w:r>
        <w:rPr>
          <w:rStyle w:val="Codetext"/>
        </w:rPr>
        <w:t>śrīmā</w:t>
      </w:r>
      <w:r>
        <w:rPr>
          <w:rStyle w:val="Codetext"/>
        </w:rPr>
        <w:t>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1D320A85"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t>6.3.3</w:t>
      </w:r>
      <w:r>
        <w:fldChar w:fldCharType="end"/>
      </w:r>
      <w:r w:rsidRPr="00FF5EF5">
        <w:t xml:space="preserve"> below for a case where an inherent a is normalised (and not corrected) to a </w:t>
      </w:r>
      <w:r w:rsidRPr="00FF5EF5">
        <w:rPr>
          <w:rStyle w:val="Foreign"/>
        </w:rPr>
        <w:t>virāma</w:t>
      </w:r>
    </w:p>
    <w:p w14:paraId="734A906C" w14:textId="5C9F3A87" w:rsidR="00AE5296" w:rsidRDefault="00AE5296" w:rsidP="00AE5296">
      <w:pPr>
        <w:pStyle w:val="Lista3"/>
      </w:pPr>
      <w:r>
        <w:t>if neither of the above seems likely (i.e. a consonant in ligature is expected or</w:t>
      </w:r>
      <w:r>
        <w:t>,</w:t>
      </w:r>
      <w:r>
        <w:t xml:space="preserve"> as a default</w:t>
      </w:r>
      <w:r>
        <w:t>,</w:t>
      </w:r>
      <w:r>
        <w:t xml:space="preserve">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38499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91C8A">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0" w:name="_s3fp2wg6e0tr" w:colFirst="0" w:colLast="0"/>
      <w:bookmarkStart w:id="391" w:name="_Ref43979756"/>
      <w:bookmarkStart w:id="392" w:name="_Toc49934365"/>
      <w:bookmarkEnd w:id="390"/>
      <w:r w:rsidRPr="00DD7CCF">
        <w:t>Encoding Normalisation</w:t>
      </w:r>
      <w:bookmarkEnd w:id="391"/>
      <w:bookmarkEnd w:id="392"/>
    </w:p>
    <w:p w14:paraId="4C8A02C1" w14:textId="77777777" w:rsidR="00C02B8C" w:rsidRPr="00DD7CCF" w:rsidRDefault="004D2E67" w:rsidP="00D4342A">
      <w:pPr>
        <w:pStyle w:val="Cmsor3"/>
        <w:numPr>
          <w:ilvl w:val="2"/>
          <w:numId w:val="3"/>
        </w:numPr>
      </w:pPr>
      <w:bookmarkStart w:id="393" w:name="_4q8co2w6em7s" w:colFirst="0" w:colLast="0"/>
      <w:bookmarkStart w:id="394" w:name="_Ref43981422"/>
      <w:bookmarkStart w:id="395" w:name="_Toc49934366"/>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6" w:name="_gfq2483l08s8" w:colFirst="0" w:colLast="0"/>
      <w:bookmarkStart w:id="397" w:name="_Ref43979886"/>
      <w:bookmarkStart w:id="398" w:name="_Toc49934367"/>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9" w:name="_17phg3rwszds" w:colFirst="0" w:colLast="0"/>
      <w:bookmarkStart w:id="400" w:name="_Ref43988493"/>
      <w:bookmarkStart w:id="401" w:name="_Toc49934368"/>
      <w:bookmarkEnd w:id="399"/>
      <w:r w:rsidRPr="00DD7CCF">
        <w:t>Nesting normalisation and correction</w:t>
      </w:r>
      <w:bookmarkEnd w:id="400"/>
      <w:bookmarkEnd w:id="40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lastRenderedPageBreak/>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59EC46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2" w:name="_ed4evxx65471" w:colFirst="0" w:colLast="0"/>
      <w:bookmarkStart w:id="403" w:name="_Ref43988385"/>
      <w:bookmarkStart w:id="404" w:name="_Toc49934369"/>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lastRenderedPageBreak/>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B64585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91C8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5" w:name="_ucm4r081jfln" w:colFirst="0" w:colLast="0"/>
      <w:bookmarkStart w:id="406" w:name="_Toc49934370"/>
      <w:bookmarkEnd w:id="405"/>
      <w:r w:rsidRPr="00DD7CCF">
        <w:lastRenderedPageBreak/>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35D0F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91C8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7" w:name="_65k0k8n31en0" w:colFirst="0" w:colLast="0"/>
      <w:bookmarkStart w:id="408" w:name="_Ref43987541"/>
      <w:bookmarkStart w:id="409" w:name="_Toc49934371"/>
      <w:bookmarkEnd w:id="407"/>
      <w:r w:rsidRPr="00DD7CCF">
        <w:t>Supplying punctuation</w:t>
      </w:r>
      <w:bookmarkEnd w:id="408"/>
      <w:bookmarkEnd w:id="409"/>
    </w:p>
    <w:p w14:paraId="1A004FDE" w14:textId="45EE5691"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editorial punctuation marks must never be added silently to a text</w:t>
      </w:r>
    </w:p>
    <w:p w14:paraId="1904C6A0" w14:textId="1F08D1FC"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C4B1A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lastRenderedPageBreak/>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AF7C69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078DCA37"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6.3.6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6E2FE21" w:rsidR="004B08F9" w:rsidRPr="00DD7CCF" w:rsidRDefault="004B08F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6.3.6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0" w:name="_1tyn3helxkp0" w:colFirst="0" w:colLast="0"/>
      <w:bookmarkStart w:id="411" w:name="_Ref43991983"/>
      <w:bookmarkStart w:id="412" w:name="_Toc49934372"/>
      <w:bookmarkEnd w:id="410"/>
      <w:r w:rsidRPr="00DD7CCF">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lastRenderedPageBreak/>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3" w:name="_j89z9okx3om4" w:colFirst="0" w:colLast="0"/>
      <w:bookmarkStart w:id="414" w:name="_Ref43984912"/>
      <w:bookmarkStart w:id="415" w:name="_Toc49934373"/>
      <w:bookmarkEnd w:id="413"/>
      <w:r w:rsidRPr="00DD7CCF">
        <w:t>Restoring Lacunae</w:t>
      </w:r>
      <w:bookmarkEnd w:id="414"/>
      <w:bookmarkEnd w:id="415"/>
    </w:p>
    <w:p w14:paraId="45DC1CF5" w14:textId="77777777" w:rsidR="00C02B8C" w:rsidRPr="00DD7CCF" w:rsidRDefault="004D2E67" w:rsidP="00D4342A">
      <w:pPr>
        <w:pStyle w:val="Cmsor3"/>
        <w:numPr>
          <w:ilvl w:val="2"/>
          <w:numId w:val="3"/>
        </w:numPr>
      </w:pPr>
      <w:bookmarkStart w:id="416" w:name="_ck6yxgbwhraw" w:colFirst="0" w:colLast="0"/>
      <w:bookmarkStart w:id="417" w:name="_Toc49934374"/>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85BD774"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2FF65A2A"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40ED208"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8" w:name="_1tkql41gk7ns" w:colFirst="0" w:colLast="0"/>
      <w:bookmarkStart w:id="419" w:name="_Toc49934375"/>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483C3B25" w:rsidR="00C02B8C" w:rsidRPr="00DD7CCF" w:rsidRDefault="004D2E67" w:rsidP="004E103D">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91C8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F8C609A"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91C8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0" w:name="_k1gjk9wajbez" w:colFirst="0" w:colLast="0"/>
      <w:bookmarkStart w:id="421" w:name="_Ref43978756"/>
      <w:bookmarkStart w:id="422" w:name="_Toc49934376"/>
      <w:bookmarkEnd w:id="420"/>
      <w:r w:rsidRPr="00DD7CCF">
        <w:lastRenderedPageBreak/>
        <w:t>Encoding Additional Information in the Edition</w:t>
      </w:r>
      <w:bookmarkEnd w:id="421"/>
      <w:bookmarkEnd w:id="422"/>
    </w:p>
    <w:p w14:paraId="555B319B" w14:textId="77777777" w:rsidR="00C02B8C" w:rsidRPr="00DD7CCF" w:rsidRDefault="004D2E67" w:rsidP="00D4342A">
      <w:pPr>
        <w:pStyle w:val="Cmsor2"/>
        <w:numPr>
          <w:ilvl w:val="1"/>
          <w:numId w:val="3"/>
        </w:numPr>
      </w:pPr>
      <w:bookmarkStart w:id="423" w:name="_hrv588cx6rm9" w:colFirst="0" w:colLast="0"/>
      <w:bookmarkStart w:id="424" w:name="_Ref43980607"/>
      <w:bookmarkStart w:id="425" w:name="_Toc49934377"/>
      <w:bookmarkEnd w:id="423"/>
      <w:r w:rsidRPr="00DD7CCF">
        <w:t>Numeral Values</w:t>
      </w:r>
      <w:bookmarkEnd w:id="424"/>
      <w:bookmarkEnd w:id="425"/>
    </w:p>
    <w:p w14:paraId="268AFD66" w14:textId="77777777" w:rsidR="00C02B8C" w:rsidRPr="00DD7CCF" w:rsidRDefault="004D2E67" w:rsidP="00D4342A">
      <w:pPr>
        <w:pStyle w:val="Cmsor3"/>
        <w:numPr>
          <w:ilvl w:val="2"/>
          <w:numId w:val="3"/>
        </w:numPr>
      </w:pPr>
      <w:bookmarkStart w:id="426" w:name="_u6q2l31rs9n0" w:colFirst="0" w:colLast="0"/>
      <w:bookmarkStart w:id="427" w:name="_Toc49934378"/>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820BF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91C8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120CA3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91C8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A46B4A9" w:rsidR="00E83110" w:rsidRPr="00DD7CCF" w:rsidRDefault="00E83110"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9" w:name="_du4pk4npc5nc" w:colFirst="0" w:colLast="0"/>
      <w:bookmarkStart w:id="430" w:name="_Toc49934379"/>
      <w:bookmarkEnd w:id="429"/>
      <w:r w:rsidRPr="00DD7CCF">
        <w:t>Difficulties in reading numbers</w:t>
      </w:r>
      <w:bookmarkEnd w:id="430"/>
    </w:p>
    <w:p w14:paraId="73970C90" w14:textId="5FB9829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91C8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1" w:name="_h6ric5yl5k83" w:colFirst="0" w:colLast="0"/>
      <w:bookmarkStart w:id="432" w:name="_Toc49934380"/>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3" w:name="_givjq86nqgzx" w:colFirst="0" w:colLast="0"/>
      <w:bookmarkStart w:id="434" w:name="_Toc49934381"/>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5" w:name="_Ref43989080"/>
      <w:bookmarkStart w:id="436" w:name="_Toc49934382"/>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02EB8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91C8A">
        <w:t>10.3</w:t>
      </w:r>
      <w:r w:rsidR="0082156E" w:rsidRPr="00DD7CCF">
        <w:fldChar w:fldCharType="end"/>
      </w:r>
      <w:r w:rsidRPr="00DD7CCF">
        <w:t xml:space="preserve"> for wider applications of language encoding</w:t>
      </w:r>
    </w:p>
    <w:p w14:paraId="7CC575E8" w14:textId="3D0740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00D1F84"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91C8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23AFAFE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7" w:name="_klgqi6fi4k5w" w:colFirst="0" w:colLast="0"/>
      <w:bookmarkStart w:id="438" w:name="_Ref43986547"/>
      <w:bookmarkStart w:id="439" w:name="_Toc49934383"/>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5C7DA0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0" w:name="_oeygdv1jszl8" w:colFirst="0" w:colLast="0"/>
      <w:bookmarkStart w:id="441" w:name="_Toc49934384"/>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2" w:name="_jbf4mvmrfbn2" w:colFirst="0" w:colLast="0"/>
      <w:bookmarkStart w:id="443" w:name="_Ref43989327"/>
      <w:bookmarkStart w:id="444" w:name="_Toc49934385"/>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5" w:name="_y8d6jllfz1" w:colFirst="0" w:colLast="0"/>
      <w:bookmarkStart w:id="446" w:name="_Ref43978612"/>
      <w:bookmarkStart w:id="447" w:name="_Toc49934386"/>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8" w:name="_if22uogatvm3" w:colFirst="0" w:colLast="0"/>
      <w:bookmarkStart w:id="449" w:name="_Toc49934387"/>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E671B9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1610904" w:rsidR="00FE4C29" w:rsidRPr="00DD7CCF" w:rsidRDefault="00FE4C29"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0" w:name="_3pq8h4icqxh2" w:colFirst="0" w:colLast="0"/>
      <w:bookmarkStart w:id="451" w:name="_Toc49934388"/>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6715B96" w:rsidR="00C011E1" w:rsidRPr="00DD7CCF" w:rsidRDefault="00C011E1" w:rsidP="009F585E">
            <w:pPr>
              <w:pStyle w:val="Kpalrs"/>
            </w:pPr>
            <w:bookmarkStart w:id="452" w:name="_kzswls62u25y" w:colFirst="0" w:colLast="0"/>
            <w:bookmarkEnd w:id="452"/>
            <w:r w:rsidRPr="00DD7CCF">
              <w:t xml:space="preserve">Example </w:t>
            </w:r>
            <w:r w:rsidR="00547335">
              <w:fldChar w:fldCharType="begin"/>
            </w:r>
            <w:r w:rsidR="00547335">
              <w:instrText xml:space="preserve"> STYLEREF 3 \s </w:instrText>
            </w:r>
            <w:r w:rsidR="00547335">
              <w:fldChar w:fldCharType="separate"/>
            </w:r>
            <w:r w:rsidR="00991C8A">
              <w:rPr>
                <w:noProof/>
              </w:rPr>
              <w:t>7.4.2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3" w:name="_l50o1bs9vq7k" w:colFirst="0" w:colLast="0"/>
      <w:bookmarkStart w:id="454" w:name="_Toc49934389"/>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AE9B64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A8434F"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5" w:name="_s4eo5ge9e49x" w:colFirst="0" w:colLast="0"/>
      <w:bookmarkStart w:id="456" w:name="_Toc49934390"/>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2078D4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91C8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D702BF0"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7" w:name="_j6ih485s14j7" w:colFirst="0" w:colLast="0"/>
      <w:bookmarkStart w:id="458" w:name="_Toc49934391"/>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B16BFE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7621382"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9" w:name="_2s6au4dtqyfr" w:colFirst="0" w:colLast="0"/>
      <w:bookmarkStart w:id="460" w:name="_Ref43990481"/>
      <w:bookmarkStart w:id="461" w:name="_Toc49934392"/>
      <w:bookmarkEnd w:id="459"/>
      <w:r w:rsidRPr="00DD7CCF">
        <w:t>Visual Features</w:t>
      </w:r>
      <w:bookmarkEnd w:id="460"/>
      <w:bookmarkEnd w:id="461"/>
    </w:p>
    <w:p w14:paraId="4F0895C5" w14:textId="77777777" w:rsidR="00C02B8C" w:rsidRPr="00DD7CCF" w:rsidRDefault="004D2E67" w:rsidP="00D4342A">
      <w:pPr>
        <w:pStyle w:val="Cmsor3"/>
        <w:numPr>
          <w:ilvl w:val="2"/>
          <w:numId w:val="3"/>
        </w:numPr>
      </w:pPr>
      <w:bookmarkStart w:id="462" w:name="_lj3p4hxrzblk" w:colFirst="0" w:colLast="0"/>
      <w:bookmarkStart w:id="463" w:name="_Ref43989046"/>
      <w:bookmarkStart w:id="464" w:name="_Toc49934393"/>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6ED1E22E"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0733230" w14:textId="00D68EC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49934394"/>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60E7B2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383859D0" w14:textId="12FA57B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64DA657D" w14:textId="2A6B60A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906F6B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1E068AD" w:rsidR="00C011E1" w:rsidRPr="00DD7CCF" w:rsidRDefault="00C011E1"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7.5.2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49934395"/>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48445FF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013C2D57" w14:textId="10DC0101"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7CA405E5" w14:textId="40C6D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49934396"/>
      <w:bookmarkEnd w:id="471"/>
      <w:r w:rsidRPr="00DD7CCF">
        <w:t>Script</w:t>
      </w:r>
      <w:bookmarkEnd w:id="472"/>
      <w:bookmarkEnd w:id="473"/>
    </w:p>
    <w:p w14:paraId="24667BF3" w14:textId="1C5E08B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41E2E6F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r w:rsidRPr="00DD7CCF">
        <w:t xml:space="preserve"> below</w:t>
      </w:r>
    </w:p>
    <w:p w14:paraId="6FA94B0A" w14:textId="1D9A6FEE"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without explicitly encoding script change</w:t>
      </w:r>
    </w:p>
    <w:p w14:paraId="4CB0A56F" w14:textId="3C1E005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49934397"/>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2C6048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xml:space="preserve"> above</w:t>
      </w:r>
    </w:p>
    <w:p w14:paraId="182F8E43" w14:textId="7958DA9E"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49934398"/>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49934399"/>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49934400"/>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49934401"/>
      <w:bookmarkEnd w:id="486"/>
      <w:r w:rsidRPr="00DD7CCF">
        <w:t>Editorial spaces and markup</w:t>
      </w:r>
      <w:bookmarkEnd w:id="487"/>
      <w:bookmarkEnd w:id="488"/>
    </w:p>
    <w:p w14:paraId="5C031BB8" w14:textId="6B1F93A0"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91C8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49934402"/>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0C01505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91C8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49934403"/>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2E3036C9" w14:textId="77777777"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14:paraId="0AB28C99" w14:textId="77777777"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14:paraId="7EC8794F" w14:textId="77777777" w:rsidR="00C02B8C" w:rsidRPr="00DD7CCF" w:rsidRDefault="004D2E67" w:rsidP="00D4342A">
      <w:pPr>
        <w:pStyle w:val="Cmsor3"/>
        <w:numPr>
          <w:ilvl w:val="2"/>
          <w:numId w:val="3"/>
        </w:numPr>
      </w:pPr>
      <w:bookmarkStart w:id="494" w:name="_oo0c5sndse6h" w:colFirst="0" w:colLast="0"/>
      <w:bookmarkStart w:id="495" w:name="_Ref43979443"/>
      <w:bookmarkStart w:id="496" w:name="_Toc49934404"/>
      <w:bookmarkEnd w:id="494"/>
      <w:r w:rsidRPr="00DD7CCF">
        <w:t>Block-level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1D5F4C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77777777" w:rsidR="00C02B8C" w:rsidRPr="00DD7CCF" w:rsidRDefault="004D2E67" w:rsidP="00D4342A">
      <w:pPr>
        <w:pStyle w:val="Cmsor3"/>
        <w:numPr>
          <w:ilvl w:val="2"/>
          <w:numId w:val="3"/>
        </w:numPr>
      </w:pPr>
      <w:bookmarkStart w:id="497" w:name="_avslxtgod3of" w:colFirst="0" w:colLast="0"/>
      <w:bookmarkStart w:id="498" w:name="_Toc49934405"/>
      <w:bookmarkEnd w:id="497"/>
      <w:r w:rsidRPr="00DD7CCF">
        <w:lastRenderedPageBreak/>
        <w:t>Block-level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77777777"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583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BBF4B3E" w14:textId="77777777" w:rsidR="00C02B8C" w:rsidRPr="00DD7CCF" w:rsidRDefault="004D2E67" w:rsidP="00D4342A">
      <w:pPr>
        <w:pStyle w:val="Cmsor3"/>
        <w:numPr>
          <w:ilvl w:val="2"/>
          <w:numId w:val="3"/>
        </w:numPr>
      </w:pPr>
      <w:bookmarkStart w:id="499" w:name="_b4084bcsknv2" w:colFirst="0" w:colLast="0"/>
      <w:bookmarkStart w:id="500" w:name="_Ref43979552"/>
      <w:bookmarkStart w:id="501" w:name="_Toc49934406"/>
      <w:bookmarkEnd w:id="499"/>
      <w:r w:rsidRPr="00DD7CCF">
        <w:t>Empty elements representing extrinsic structure</w:t>
      </w:r>
      <w:bookmarkEnd w:id="500"/>
      <w:bookmarkEnd w:id="501"/>
    </w:p>
    <w:p w14:paraId="64B6605D" w14:textId="23F5528A"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 must normally be placed within level-2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2BAA6D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which have no associated text</w:t>
      </w:r>
    </w:p>
    <w:p w14:paraId="09184C4F" w14:textId="1015563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43431DE" w14:textId="77777777" w:rsidR="00C02B8C" w:rsidRPr="00DD7CCF" w:rsidRDefault="004D2E67" w:rsidP="00D4342A">
      <w:pPr>
        <w:pStyle w:val="Cmsor3"/>
        <w:numPr>
          <w:ilvl w:val="2"/>
          <w:numId w:val="3"/>
        </w:numPr>
      </w:pPr>
      <w:bookmarkStart w:id="502" w:name="_6kukm0ycu92" w:colFirst="0" w:colLast="0"/>
      <w:bookmarkStart w:id="503" w:name="_Ref43979566"/>
      <w:bookmarkStart w:id="504" w:name="_Toc49934407"/>
      <w:bookmarkEnd w:id="502"/>
      <w:r w:rsidRPr="00DD7CCF">
        <w:t>Empty elements representing local features</w:t>
      </w:r>
      <w:bookmarkEnd w:id="503"/>
      <w:bookmarkEnd w:id="504"/>
    </w:p>
    <w:p w14:paraId="6169C9D8" w14:textId="45A3B592"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91C8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32714627" w14:textId="77777777"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14:paraId="3E9D021C" w14:textId="34FC681E"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2866D200" w14:textId="77777777" w:rsidR="004F4C63" w:rsidRPr="00DD7CCF" w:rsidRDefault="004D2E67" w:rsidP="00E2714A">
      <w:pPr>
        <w:pStyle w:val="Lista"/>
      </w:pPr>
      <w:r w:rsidRPr="00DD7CCF">
        <w:t>these empty elements with a spatial extent must give way to elements of level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058E22D" w:rsidR="00DA6CDB" w:rsidRPr="00DD7CCF" w:rsidRDefault="00DA6CDB" w:rsidP="009F585E">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8.2.4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77777777" w:rsidR="00C02B8C" w:rsidRPr="00DD7CCF" w:rsidRDefault="004D2E67" w:rsidP="00D4342A">
      <w:pPr>
        <w:pStyle w:val="Cmsor3"/>
        <w:numPr>
          <w:ilvl w:val="2"/>
          <w:numId w:val="3"/>
        </w:numPr>
      </w:pPr>
      <w:bookmarkStart w:id="505" w:name="_jr9td4xsvig6" w:colFirst="0" w:colLast="0"/>
      <w:bookmarkStart w:id="506" w:name="_Ref43987901"/>
      <w:bookmarkStart w:id="507" w:name="_Toc49934408"/>
      <w:bookmarkEnd w:id="505"/>
      <w:r w:rsidRPr="00DD7CCF">
        <w:t>Phrase-level elements</w:t>
      </w:r>
      <w:bookmarkEnd w:id="506"/>
      <w:bookmarkEnd w:id="507"/>
    </w:p>
    <w:p w14:paraId="069F9836" w14:textId="77777777" w:rsidR="00C02B8C" w:rsidRPr="00DD7CCF" w:rsidRDefault="004D2E67" w:rsidP="00E2714A">
      <w:pPr>
        <w:pStyle w:val="Lista"/>
      </w:pPr>
      <w:r w:rsidRPr="00DD7CCF">
        <w:t>elements belonging to this level include:</w:t>
      </w:r>
    </w:p>
    <w:p w14:paraId="339EFC33" w14:textId="7EFCE3D8"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753E0D49" w14:textId="2C11FEA2"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91C8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w:t>
      </w:r>
    </w:p>
    <w:p w14:paraId="6890A4C6" w14:textId="11FF985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77777777" w:rsidR="00C02B8C" w:rsidRPr="00DD7CCF" w:rsidRDefault="004D2E67" w:rsidP="00E2714A">
      <w:pPr>
        <w:pStyle w:val="Lista2"/>
      </w:pPr>
      <w:r w:rsidRPr="00DD7CCF">
        <w:t>always be contained within level-2 elements</w:t>
      </w:r>
    </w:p>
    <w:p w14:paraId="09ADD0BA" w14:textId="77777777" w:rsidR="00C02B8C" w:rsidRPr="00DD7CCF" w:rsidRDefault="004D2E67" w:rsidP="00E2714A">
      <w:pPr>
        <w:pStyle w:val="Lista2"/>
      </w:pPr>
      <w:r w:rsidRPr="00DD7CCF">
        <w:t>in case of conflict give way to elements of level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41708A" w:rsidR="00DA6CDB" w:rsidRPr="00DD7CCF" w:rsidRDefault="00DA6CDB" w:rsidP="009F585E">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0F2B552" w:rsidR="00DA6CDB" w:rsidRPr="00DD7CCF" w:rsidRDefault="00DA6CDB" w:rsidP="009F585E">
            <w:pPr>
              <w:pStyle w:val="Kpalrs"/>
            </w:pPr>
            <w:bookmarkStart w:id="508" w:name="_Ref44072089"/>
            <w:r w:rsidRPr="00DD7CCF">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7B6129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B</w:t>
      </w:r>
      <w:r w:rsidRPr="00DD7CCF">
        <w:fldChar w:fldCharType="end"/>
      </w:r>
      <w:r w:rsidRPr="00DD7CCF">
        <w:t xml:space="preserve"> above</w:t>
      </w:r>
    </w:p>
    <w:p w14:paraId="75EF4EE9" w14:textId="211BE66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6ADFFC0" w:rsidR="009F585E" w:rsidRPr="00DD7CCF" w:rsidRDefault="009F585E" w:rsidP="009F585E">
            <w:pPr>
              <w:pStyle w:val="Kpalrs"/>
            </w:pPr>
            <w:bookmarkStart w:id="509" w:name="_Ref44072159"/>
            <w:r w:rsidRPr="00DD7CCF">
              <w:t xml:space="preserve">Example </w:t>
            </w:r>
            <w:r w:rsidR="00547335">
              <w:fldChar w:fldCharType="begin"/>
            </w:r>
            <w:r w:rsidR="00547335">
              <w:instrText xml:space="preserve"> STYLEREF 3 \s </w:instrText>
            </w:r>
            <w:r w:rsidR="00547335">
              <w:fldChar w:fldCharType="separate"/>
            </w:r>
            <w:r w:rsidR="00991C8A">
              <w:rPr>
                <w:noProof/>
              </w:rPr>
              <w:t>8.2.5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49934409"/>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49934410"/>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49934411"/>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3E9AA3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91C8A">
        <w:t>9.1.2</w:t>
      </w:r>
      <w:r w:rsidR="0082156E" w:rsidRPr="00DD7CCF">
        <w:fldChar w:fldCharType="end"/>
      </w:r>
      <w:r w:rsidRPr="00DD7CCF">
        <w:t xml:space="preserve"> below</w:t>
      </w:r>
    </w:p>
    <w:p w14:paraId="231719B4" w14:textId="360595A9"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below</w:t>
      </w:r>
    </w:p>
    <w:p w14:paraId="4841C5C3" w14:textId="540B67B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 xml:space="preserve"> below</w:t>
      </w:r>
    </w:p>
    <w:p w14:paraId="1E4CAC99" w14:textId="59399D0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xml:space="preserve"> below</w:t>
      </w:r>
    </w:p>
    <w:p w14:paraId="7E862C7D" w14:textId="4A743058"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081B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91C8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D37BC6" w:rsidR="0044294E" w:rsidRPr="00DD7CCF" w:rsidRDefault="0044294E" w:rsidP="00837BA5">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9.1.1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49934412"/>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3578E2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2022CFEE"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ACBE0F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2" w:name="_h4ndd3ziflyd" w:colFirst="0" w:colLast="0"/>
      <w:bookmarkStart w:id="523" w:name="_Toc49934413"/>
      <w:bookmarkEnd w:id="522"/>
      <w:r>
        <w:t>Lemmas</w:t>
      </w:r>
      <w:bookmarkEnd w:id="52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3080D1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91C8A">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91C8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7C2B5A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lemmas</w:t>
      </w:r>
    </w:p>
    <w:p w14:paraId="2AD3E1F8" w14:textId="6F7D0AC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to show that </w:t>
      </w:r>
      <w:r w:rsidRPr="005D2B22">
        <w:rPr>
          <w:b/>
          <w:bCs/>
        </w:rPr>
        <w:t>a previous edition supports the reading adopted in your edition</w:t>
      </w:r>
    </w:p>
    <w:p w14:paraId="1D90B8FE" w14:textId="520DD01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77CE77D"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54B7F36" w14:textId="77777777" w:rsidR="00C02B8C" w:rsidRPr="00DD7CCF" w:rsidRDefault="004D2E67" w:rsidP="00D4342A">
      <w:pPr>
        <w:pStyle w:val="Cmsor3"/>
        <w:numPr>
          <w:ilvl w:val="2"/>
          <w:numId w:val="3"/>
        </w:numPr>
      </w:pPr>
      <w:bookmarkStart w:id="524" w:name="_b7x6ivkmyvqo" w:colFirst="0" w:colLast="0"/>
      <w:bookmarkStart w:id="525" w:name="_Ref43989425"/>
      <w:bookmarkStart w:id="526" w:name="_Toc49934414"/>
      <w:bookmarkEnd w:id="524"/>
      <w:r w:rsidRPr="00DD7CCF">
        <w:t>Alternative readings, restorations and emendations</w:t>
      </w:r>
      <w:bookmarkEnd w:id="525"/>
      <w:bookmarkEnd w:id="52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150D592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31117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90EBA24"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for details</w:t>
      </w:r>
    </w:p>
    <w:p w14:paraId="313E819C" w14:textId="73464E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16BD4B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91C8A">
        <w:t>9.1.1</w:t>
      </w:r>
      <w:r w:rsidR="0082156E" w:rsidRPr="00DD7CCF">
        <w:fldChar w:fldCharType="end"/>
      </w:r>
      <w:r w:rsidRPr="00DD7CCF">
        <w:t>)</w:t>
      </w:r>
    </w:p>
    <w:p w14:paraId="70A7B770" w14:textId="1740869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D35484F" w14:textId="77777777" w:rsidR="00C02B8C" w:rsidRPr="00DD7CCF" w:rsidRDefault="004D2E67" w:rsidP="00D4342A">
      <w:pPr>
        <w:pStyle w:val="Cmsor3"/>
        <w:numPr>
          <w:ilvl w:val="2"/>
          <w:numId w:val="3"/>
        </w:numPr>
      </w:pPr>
      <w:bookmarkStart w:id="527" w:name="_wlnr5yx14afg" w:colFirst="0" w:colLast="0"/>
      <w:bookmarkStart w:id="528" w:name="_Ref43989583"/>
      <w:bookmarkStart w:id="529" w:name="_Toc49934415"/>
      <w:bookmarkEnd w:id="527"/>
      <w:r w:rsidRPr="00DD7CCF">
        <w:t>Identical lemmas, identical readings</w:t>
      </w:r>
      <w:bookmarkEnd w:id="528"/>
      <w:bookmarkEnd w:id="52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0192250F" w14:textId="77777777"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23FB0E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91C8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0" w:name="_qb0qotwuz8be" w:colFirst="0" w:colLast="0"/>
      <w:bookmarkStart w:id="531" w:name="_Ref43989517"/>
      <w:bookmarkStart w:id="532" w:name="_Toc49934416"/>
      <w:bookmarkEnd w:id="530"/>
      <w:r w:rsidRPr="00DD7CCF">
        <w:t>XML tags in lemmas and readings</w:t>
      </w:r>
      <w:bookmarkEnd w:id="531"/>
      <w:bookmarkEnd w:id="53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5803E24"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t>4</w:t>
      </w:r>
      <w:r>
        <w:fldChar w:fldCharType="end"/>
      </w:r>
      <w:r>
        <w:t xml:space="preserve"> to §</w:t>
      </w:r>
      <w:r>
        <w:fldChar w:fldCharType="begin"/>
      </w:r>
      <w:r>
        <w:instrText xml:space="preserve"> REF _Ref43978565 \r \h </w:instrText>
      </w:r>
      <w:r>
        <w:fldChar w:fldCharType="separate"/>
      </w:r>
      <w:r>
        <w:t>6</w:t>
      </w:r>
      <w:r>
        <w:fldChar w:fldCharType="end"/>
      </w:r>
      <w:r>
        <w:t>, except §</w:t>
      </w:r>
      <w:r>
        <w:fldChar w:fldCharType="begin"/>
      </w:r>
      <w:r>
        <w:instrText xml:space="preserve"> REF _Ref43989139 \r \h </w:instrText>
      </w:r>
      <w:r>
        <w:fldChar w:fldCharType="separate"/>
      </w:r>
      <w:r>
        <w:t>4.4</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A835FEB"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t>7</w:t>
      </w:r>
      <w:r>
        <w:fldChar w:fldCharType="end"/>
      </w:r>
      <w:r>
        <w:t xml:space="preserve"> and §</w:t>
      </w:r>
      <w:r>
        <w:fldChar w:fldCharType="begin"/>
      </w:r>
      <w:r>
        <w:instrText xml:space="preserve"> REF _Ref43989139 \r \h </w:instrText>
      </w:r>
      <w:r>
        <w:fldChar w:fldCharType="separate"/>
      </w:r>
      <w:r>
        <w:t>4.4</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3" w:name="_1khg88862vrq" w:colFirst="0" w:colLast="0"/>
      <w:bookmarkStart w:id="534" w:name="_Ref43988104"/>
      <w:bookmarkStart w:id="535" w:name="_Toc49934417"/>
      <w:bookmarkEnd w:id="533"/>
      <w:r w:rsidRPr="00DD7CCF">
        <w:t>Freeform apparatus notes</w:t>
      </w:r>
      <w:bookmarkEnd w:id="534"/>
      <w:bookmarkEnd w:id="535"/>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3211CE9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6" w:name="_1vsssow7ypzu" w:colFirst="0" w:colLast="0"/>
      <w:bookmarkStart w:id="537" w:name="_pn0gltowrfhw" w:colFirst="0" w:colLast="0"/>
      <w:bookmarkStart w:id="538" w:name="_Ref43989464"/>
      <w:bookmarkStart w:id="539" w:name="_Toc49934418"/>
      <w:bookmarkEnd w:id="536"/>
      <w:bookmarkEnd w:id="537"/>
      <w:r w:rsidRPr="00DD7CCF">
        <w:t>Textpart divisions in the apparatus</w:t>
      </w:r>
      <w:bookmarkEnd w:id="538"/>
      <w:bookmarkEnd w:id="539"/>
    </w:p>
    <w:p w14:paraId="3DF0438B" w14:textId="054B7A5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ECF7399"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9.1.8</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304D413" w:rsidR="0044294E" w:rsidRPr="00DD7CCF" w:rsidRDefault="0044294E" w:rsidP="00025303">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9.1.8</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0" w:name="_95bkq7g4grjl" w:colFirst="0" w:colLast="0"/>
      <w:bookmarkStart w:id="541" w:name="_Ref43978780"/>
      <w:bookmarkStart w:id="542" w:name="_Toc49934419"/>
      <w:bookmarkEnd w:id="540"/>
      <w:r w:rsidRPr="00DD7CCF">
        <w:t>The Translation</w:t>
      </w:r>
      <w:bookmarkEnd w:id="541"/>
      <w:bookmarkEnd w:id="542"/>
    </w:p>
    <w:p w14:paraId="7AEAB51F" w14:textId="77777777" w:rsidR="00C02B8C" w:rsidRPr="00DD7CCF" w:rsidRDefault="004D2E67" w:rsidP="00D4342A">
      <w:pPr>
        <w:pStyle w:val="Cmsor3"/>
        <w:numPr>
          <w:ilvl w:val="2"/>
          <w:numId w:val="3"/>
        </w:numPr>
      </w:pPr>
      <w:bookmarkStart w:id="543" w:name="_pvxrutfvtymm" w:colFirst="0" w:colLast="0"/>
      <w:bookmarkStart w:id="544" w:name="_Ref43990036"/>
      <w:bookmarkStart w:id="545" w:name="_Toc49934420"/>
      <w:bookmarkEnd w:id="543"/>
      <w:r w:rsidRPr="00DD7CCF">
        <w:t>Overview</w:t>
      </w:r>
      <w:bookmarkEnd w:id="544"/>
      <w:bookmarkEnd w:id="54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424C298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3ECEBE2E"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004D2E67" w:rsidRPr="00DD7CCF">
        <w:t>), if a published translation is adopted verbatim</w:t>
      </w:r>
    </w:p>
    <w:p w14:paraId="636A1F15" w14:textId="114C873B"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004D2E67" w:rsidRPr="00DD7CCF">
        <w:t>), if the translation is by you and/or another project member</w:t>
      </w:r>
    </w:p>
    <w:p w14:paraId="7937677B" w14:textId="7159E7A9"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6" w:name="_l9hrq46lm8f5" w:colFirst="0" w:colLast="0"/>
      <w:bookmarkStart w:id="547" w:name="_Ref43989787"/>
      <w:bookmarkStart w:id="548" w:name="_Toc49934421"/>
      <w:bookmarkEnd w:id="546"/>
      <w:r w:rsidRPr="00DD7CCF">
        <w:t>Front matter in a translation</w:t>
      </w:r>
      <w:bookmarkEnd w:id="547"/>
      <w:bookmarkEnd w:id="548"/>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lastRenderedPageBreak/>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E1C2101"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25295B1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49" w:name="_jki9tbn1nzqo" w:colFirst="0" w:colLast="0"/>
      <w:bookmarkStart w:id="550" w:name="_Toc49934422"/>
      <w:bookmarkEnd w:id="549"/>
      <w:r w:rsidRPr="00DD7CCF">
        <w:t>Attaching multiple translations</w:t>
      </w:r>
      <w:bookmarkEnd w:id="550"/>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5E3C623D"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1" w:name="_ikyv2ushnpo2" w:colFirst="0" w:colLast="0"/>
      <w:bookmarkStart w:id="552" w:name="_Ref43990725"/>
      <w:bookmarkStart w:id="553" w:name="_Toc49934423"/>
      <w:bookmarkEnd w:id="551"/>
      <w:r w:rsidRPr="00DD7CCF">
        <w:t>Reproducing a published translation</w:t>
      </w:r>
      <w:bookmarkEnd w:id="552"/>
      <w:bookmarkEnd w:id="553"/>
    </w:p>
    <w:p w14:paraId="1C6FD05D" w14:textId="67EB0DDD"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w:t>
      </w:r>
    </w:p>
    <w:p w14:paraId="089946BF" w14:textId="25DC8F32"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lastRenderedPageBreak/>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6A7DDE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91C8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EF3DFE0"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therefore any notes that are not reproduced verbatim from the published translation must be attributed explicitly as follows:</w:t>
      </w:r>
    </w:p>
    <w:p w14:paraId="0FAF2FE8" w14:textId="260E46E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on each such note to encode your authorship</w:t>
      </w:r>
    </w:p>
    <w:p w14:paraId="4ECD9027" w14:textId="5BCB36F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to assign credit to a project member or to a publication, as applicable</w:t>
      </w:r>
    </w:p>
    <w:p w14:paraId="3F1FFCD6" w14:textId="4A1F97AE"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6E198759"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0483C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p>
    <w:p w14:paraId="5C822DA8" w14:textId="77777777" w:rsidR="00C02B8C" w:rsidRPr="00DD7CCF" w:rsidRDefault="004D2E67" w:rsidP="00D4342A">
      <w:pPr>
        <w:pStyle w:val="Cmsor3"/>
        <w:numPr>
          <w:ilvl w:val="2"/>
          <w:numId w:val="3"/>
        </w:numPr>
      </w:pPr>
      <w:bookmarkStart w:id="554" w:name="_8oa8esure61" w:colFirst="0" w:colLast="0"/>
      <w:bookmarkStart w:id="555" w:name="_Toc49934424"/>
      <w:bookmarkEnd w:id="554"/>
      <w:r w:rsidRPr="00DD7CCF">
        <w:t>Structural markup in translation</w:t>
      </w:r>
      <w:bookmarkEnd w:id="55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4AAE6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671F17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4C1C0F79"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shall not be replicated in the translation</w:t>
      </w:r>
    </w:p>
    <w:p w14:paraId="158BCB0A" w14:textId="3905B711"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6" w:name="_tofxidp3cso" w:colFirst="0" w:colLast="0"/>
      <w:bookmarkStart w:id="557" w:name="_Ref43990179"/>
      <w:bookmarkStart w:id="558" w:name="_Toc49934425"/>
      <w:bookmarkEnd w:id="556"/>
      <w:r w:rsidRPr="00DD7CCF">
        <w:lastRenderedPageBreak/>
        <w:t>Indicating correspondence to the original</w:t>
      </w:r>
      <w:bookmarkEnd w:id="557"/>
      <w:bookmarkEnd w:id="558"/>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72BAA6E" w:rsidR="0044294E" w:rsidRPr="00DD7CCF" w:rsidRDefault="0044294E"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9.2.6</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59" w:name="_1959vvmyvc8" w:colFirst="0" w:colLast="0"/>
      <w:bookmarkStart w:id="560" w:name="_Toc49934426"/>
      <w:bookmarkEnd w:id="559"/>
      <w:r w:rsidRPr="00DD7CCF">
        <w:t>Phrase-level markup in translations</w:t>
      </w:r>
      <w:bookmarkEnd w:id="56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65B013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p>
    <w:p w14:paraId="383331B8" w14:textId="5F4D31C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B9792E" w:rsidR="0044294E" w:rsidRPr="00DD7CCF" w:rsidRDefault="0044294E" w:rsidP="00025303">
            <w:pPr>
              <w:pStyle w:val="Kpalrs"/>
            </w:pPr>
            <w:r w:rsidRPr="00DD7CCF">
              <w:lastRenderedPageBreak/>
              <w:t xml:space="preserve">Example </w:t>
            </w:r>
            <w:r w:rsidR="00547335">
              <w:fldChar w:fldCharType="begin"/>
            </w:r>
            <w:r w:rsidR="00547335">
              <w:instrText xml:space="preserve"> STYLEREF 3 \s </w:instrText>
            </w:r>
            <w:r w:rsidR="00547335">
              <w:fldChar w:fldCharType="separate"/>
            </w:r>
            <w:r w:rsidR="00991C8A">
              <w:rPr>
                <w:noProof/>
              </w:rPr>
              <w:t>9.2.7</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1" w:name="_13vab39mftla" w:colFirst="0" w:colLast="0"/>
      <w:bookmarkStart w:id="562" w:name="_Toc49934427"/>
      <w:bookmarkEnd w:id="561"/>
      <w:r w:rsidRPr="00DD7CCF">
        <w:t>Foreign words</w:t>
      </w:r>
      <w:bookmarkEnd w:id="562"/>
    </w:p>
    <w:p w14:paraId="23A94882" w14:textId="2034C85D"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4DD8F2B"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71540A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74DCDCDF" w14:textId="4E866F51"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p>
    <w:p w14:paraId="58124096" w14:textId="5FB503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3" w:name="_ch9cnmcz0pvb" w:colFirst="0" w:colLast="0"/>
      <w:bookmarkStart w:id="564" w:name="_Ref43990269"/>
      <w:bookmarkStart w:id="565" w:name="_Toc49934428"/>
      <w:bookmarkEnd w:id="563"/>
      <w:r w:rsidRPr="00DD7CCF">
        <w:t>Additions to the translation</w:t>
      </w:r>
      <w:bookmarkEnd w:id="564"/>
      <w:bookmarkEnd w:id="56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7BEA18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91C8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17EB9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7129BB5" w14:textId="21148E5E"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83611B4"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6" w:name="_lqyt4grwngxw" w:colFirst="0" w:colLast="0"/>
      <w:bookmarkStart w:id="567" w:name="_Ref43990290"/>
      <w:bookmarkStart w:id="568" w:name="_Toc49934429"/>
      <w:bookmarkEnd w:id="566"/>
      <w:r w:rsidRPr="00DD7CCF">
        <w:t>Indicating uncertainty</w:t>
      </w:r>
      <w:bookmarkEnd w:id="567"/>
      <w:bookmarkEnd w:id="56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714975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69" w:name="_7koll7kvgjet" w:colFirst="0" w:colLast="0"/>
      <w:bookmarkStart w:id="570" w:name="_Ref43990147"/>
      <w:bookmarkStart w:id="571" w:name="_Toc49934430"/>
      <w:bookmarkEnd w:id="569"/>
      <w:r w:rsidRPr="00DD7CCF">
        <w:t>Indicating incorrect or unexpected text</w:t>
      </w:r>
      <w:bookmarkEnd w:id="570"/>
      <w:bookmarkEnd w:id="57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2" w:name="_nmj09iowt53z" w:colFirst="0" w:colLast="0"/>
      <w:bookmarkStart w:id="573" w:name="_Ref43990112"/>
      <w:bookmarkStart w:id="574" w:name="_Toc49934431"/>
      <w:bookmarkEnd w:id="572"/>
      <w:r w:rsidRPr="00DD7CCF">
        <w:lastRenderedPageBreak/>
        <w:t>Gaps in the translation</w:t>
      </w:r>
      <w:bookmarkEnd w:id="573"/>
      <w:bookmarkEnd w:id="574"/>
    </w:p>
    <w:p w14:paraId="4A25E486" w14:textId="223CCA15"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C30BCC5"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42A51DB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91C8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5" w:name="_Toc49934432"/>
      <w:r>
        <w:t>Blank space in the translation</w:t>
      </w:r>
      <w:bookmarkEnd w:id="575"/>
    </w:p>
    <w:p w14:paraId="0CB7C216" w14:textId="69077022"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91C8A">
        <w:t>4.3</w:t>
      </w:r>
      <w:r>
        <w:fldChar w:fldCharType="end"/>
      </w:r>
      <w:r>
        <w:t>) should not be preserved in the translation</w:t>
      </w:r>
    </w:p>
    <w:p w14:paraId="009D7CD8" w14:textId="1FF1F92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91C8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6" w:name="_uuedk8qhkcii" w:colFirst="0" w:colLast="0"/>
      <w:bookmarkStart w:id="577" w:name="_Toc49934433"/>
      <w:bookmarkEnd w:id="576"/>
      <w:r w:rsidRPr="00DD7CCF">
        <w:t>Indicating bitextuality</w:t>
      </w:r>
      <w:bookmarkEnd w:id="57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6B9A446"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9.2.14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6EBB5A4"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9.2.14</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8" w:name="_r5nlq6s8z4nw" w:colFirst="0" w:colLast="0"/>
      <w:bookmarkStart w:id="579" w:name="_Ref43978788"/>
      <w:bookmarkStart w:id="580" w:name="_Toc49934434"/>
      <w:bookmarkEnd w:id="578"/>
      <w:r w:rsidRPr="00DD7CCF">
        <w:t>The Commentary</w:t>
      </w:r>
      <w:bookmarkEnd w:id="579"/>
      <w:bookmarkEnd w:id="580"/>
    </w:p>
    <w:p w14:paraId="4C265382" w14:textId="77777777" w:rsidR="00C02B8C" w:rsidRPr="00DD7CCF" w:rsidRDefault="004D2E67" w:rsidP="00D4342A">
      <w:pPr>
        <w:pStyle w:val="Cmsor3"/>
        <w:numPr>
          <w:ilvl w:val="2"/>
          <w:numId w:val="3"/>
        </w:numPr>
      </w:pPr>
      <w:bookmarkStart w:id="581" w:name="_5cjqjha8yozn" w:colFirst="0" w:colLast="0"/>
      <w:bookmarkStart w:id="582" w:name="_Toc49934435"/>
      <w:bookmarkEnd w:id="581"/>
      <w:r w:rsidRPr="00DD7CCF">
        <w:t>Overview</w:t>
      </w:r>
      <w:bookmarkEnd w:id="58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29A375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4B7FFF8"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91C8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0438FA"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p>
    <w:p w14:paraId="037BAB57" w14:textId="1CB926C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3" w:name="_lvf2agfolatw" w:colFirst="0" w:colLast="0"/>
      <w:bookmarkStart w:id="584" w:name="_Toc49934436"/>
      <w:bookmarkEnd w:id="583"/>
      <w:r w:rsidRPr="00DD7CCF">
        <w:t>Structure of the commentary and correspondence to the text</w:t>
      </w:r>
      <w:bookmarkEnd w:id="58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C1F368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A76331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42CBE9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91C8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5" w:name="_l90e8jlwm99j" w:colFirst="0" w:colLast="0"/>
      <w:bookmarkStart w:id="586" w:name="_Ref43978796"/>
      <w:bookmarkStart w:id="587" w:name="_Toc49934437"/>
      <w:bookmarkEnd w:id="585"/>
      <w:r w:rsidRPr="00DD7CCF">
        <w:t>The Bibliography</w:t>
      </w:r>
      <w:bookmarkEnd w:id="586"/>
      <w:bookmarkEnd w:id="587"/>
    </w:p>
    <w:p w14:paraId="722A8353" w14:textId="77777777" w:rsidR="00C02B8C" w:rsidRPr="00DD7CCF" w:rsidRDefault="004D2E67" w:rsidP="00D4342A">
      <w:pPr>
        <w:pStyle w:val="Cmsor3"/>
        <w:numPr>
          <w:ilvl w:val="2"/>
          <w:numId w:val="3"/>
        </w:numPr>
      </w:pPr>
      <w:bookmarkStart w:id="588" w:name="_h2xigwi2bqlf" w:colFirst="0" w:colLast="0"/>
      <w:bookmarkStart w:id="589" w:name="_Toc49934438"/>
      <w:bookmarkEnd w:id="588"/>
      <w:r w:rsidRPr="00DD7CCF">
        <w:t>Overview</w:t>
      </w:r>
      <w:bookmarkEnd w:id="589"/>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7777777"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6716D9DB" w14:textId="77777777" w:rsidR="00C02B8C" w:rsidRPr="00DD7CCF" w:rsidRDefault="004D2E67" w:rsidP="00D4342A">
      <w:pPr>
        <w:pStyle w:val="Cmsor3"/>
        <w:numPr>
          <w:ilvl w:val="2"/>
          <w:numId w:val="3"/>
        </w:numPr>
      </w:pPr>
      <w:bookmarkStart w:id="590" w:name="_hp16ctxmuxyv" w:colFirst="0" w:colLast="0"/>
      <w:bookmarkStart w:id="591" w:name="_Toc49934439"/>
      <w:bookmarkEnd w:id="590"/>
      <w:r w:rsidRPr="00DD7CCF">
        <w:t>The structured bibliography</w:t>
      </w:r>
      <w:bookmarkEnd w:id="59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19E149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2" w:name="_80cu70li1mlm" w:colFirst="0" w:colLast="0"/>
      <w:bookmarkStart w:id="593" w:name="_Ref43989610"/>
      <w:bookmarkStart w:id="594" w:name="_Toc49934440"/>
      <w:bookmarkEnd w:id="592"/>
      <w:r w:rsidRPr="00DD7CCF">
        <w:lastRenderedPageBreak/>
        <w:t>Bibliographic sigla</w:t>
      </w:r>
      <w:bookmarkEnd w:id="593"/>
      <w:bookmarkEnd w:id="594"/>
    </w:p>
    <w:p w14:paraId="4452E8BA" w14:textId="508C86B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E13ECF">
        <w:t>9.1.3</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13ECF">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8442F7C"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5" w:name="_mjrrg3ve8nta" w:colFirst="0" w:colLast="0"/>
      <w:bookmarkEnd w:id="59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8CED290" w:rsidR="00D17B6A" w:rsidRPr="00DD7CCF" w:rsidRDefault="00D17B6A" w:rsidP="006F3B68">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6" w:name="_Toc49934441"/>
      <w:r w:rsidRPr="00DD7CCF">
        <w:t>The epigraphic lemma</w:t>
      </w:r>
      <w:bookmarkEnd w:id="59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D2A384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4A145B47" w14:textId="77777777" w:rsidR="00C02B8C" w:rsidRPr="00DD7CCF" w:rsidRDefault="004D2E67" w:rsidP="00E2714A">
      <w:pPr>
        <w:pStyle w:val="Lista"/>
      </w:pPr>
      <w:r w:rsidRPr="00DD7CCF">
        <w:t>these citations should include page ranges only if the publication is not entirely or mostly about the text being edited</w:t>
      </w:r>
    </w:p>
    <w:p w14:paraId="09FE9361" w14:textId="77777777" w:rsidR="00C02B8C" w:rsidRPr="00DD7CCF" w:rsidRDefault="004D2E67" w:rsidP="00E2714A">
      <w:pPr>
        <w:pStyle w:val="Lista2"/>
      </w:pPr>
      <w:r w:rsidRPr="00DD7CCF">
        <w:lastRenderedPageBreak/>
        <w:t>for instance, when citing a journal article primarily concerned with the text, refer to the article as a whole and not specifically to the page range containing the edited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D737B5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p>
    <w:p w14:paraId="1D860451" w14:textId="77777777" w:rsidR="00C02B8C" w:rsidRPr="00DD7CCF" w:rsidRDefault="00F80E90" w:rsidP="00D4342A">
      <w:pPr>
        <w:pStyle w:val="Cmsor3"/>
        <w:numPr>
          <w:ilvl w:val="2"/>
          <w:numId w:val="3"/>
        </w:numPr>
      </w:pPr>
      <w:bookmarkStart w:id="597" w:name="_v37b3rvxgvz" w:colFirst="0" w:colLast="0"/>
      <w:bookmarkStart w:id="598" w:name="_Toc49934442"/>
      <w:bookmarkEnd w:id="597"/>
      <w:r w:rsidRPr="00DD7CCF">
        <w:t>Full markup example for the</w:t>
      </w:r>
      <w:r w:rsidR="004D2E67" w:rsidRPr="00DD7CCF">
        <w:t xml:space="preserve"> bibliography</w:t>
      </w:r>
      <w:bookmarkEnd w:id="59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2F582E6"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9.4.5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599" w:name="_s2c4wh2r29fy" w:colFirst="0" w:colLast="0"/>
      <w:bookmarkStart w:id="600" w:name="_Ref43990225"/>
      <w:bookmarkStart w:id="601" w:name="_Toc49934443"/>
      <w:bookmarkEnd w:id="599"/>
      <w:r w:rsidRPr="00DD7CCF">
        <w:lastRenderedPageBreak/>
        <w:t>Globally Available Markup Outside the Edition</w:t>
      </w:r>
      <w:bookmarkEnd w:id="600"/>
      <w:bookmarkEnd w:id="601"/>
    </w:p>
    <w:p w14:paraId="1E387829" w14:textId="77777777" w:rsidR="00C02B8C" w:rsidRPr="00DD7CCF" w:rsidRDefault="004D2E67" w:rsidP="00D4342A">
      <w:pPr>
        <w:pStyle w:val="Cmsor2"/>
        <w:numPr>
          <w:ilvl w:val="1"/>
          <w:numId w:val="3"/>
        </w:numPr>
      </w:pPr>
      <w:bookmarkStart w:id="602" w:name="_vn3bfilgag1u" w:colFirst="0" w:colLast="0"/>
      <w:bookmarkStart w:id="603" w:name="_Ref43990337"/>
      <w:bookmarkStart w:id="604" w:name="_Toc49934444"/>
      <w:bookmarkEnd w:id="602"/>
      <w:r w:rsidRPr="00DD7CCF">
        <w:t>Editorial Markup Outside the Edition</w:t>
      </w:r>
      <w:bookmarkEnd w:id="603"/>
      <w:bookmarkEnd w:id="604"/>
    </w:p>
    <w:p w14:paraId="77667F0E" w14:textId="5A6F568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91C8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91C8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91C8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F5AB01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2979BCD"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F5AF15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91C8A">
        <w:t>4</w:t>
      </w:r>
      <w:r w:rsidR="00140B8F" w:rsidRPr="00DD7CCF">
        <w:fldChar w:fldCharType="end"/>
      </w:r>
      <w:r w:rsidRPr="00DD7CCF">
        <w:t>)</w:t>
      </w:r>
    </w:p>
    <w:p w14:paraId="1A9E41D5" w14:textId="2E380B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91C8A">
        <w:t>5</w:t>
      </w:r>
      <w:r w:rsidR="00140B8F" w:rsidRPr="00DD7CCF">
        <w:fldChar w:fldCharType="end"/>
      </w:r>
      <w:r w:rsidRPr="00DD7CCF">
        <w:t>)</w:t>
      </w:r>
    </w:p>
    <w:p w14:paraId="44505362" w14:textId="3DC09CF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91C8A">
        <w:t>6</w:t>
      </w:r>
      <w:r w:rsidR="00140B8F" w:rsidRPr="00DD7CCF">
        <w:fldChar w:fldCharType="end"/>
      </w:r>
      <w:r w:rsidRPr="00DD7CCF">
        <w:t>)</w:t>
      </w:r>
    </w:p>
    <w:p w14:paraId="589BA99F" w14:textId="0E48254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91C8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0A2AC9BA"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5" w:name="_a0ie3m4iw2wx" w:colFirst="0" w:colLast="0"/>
      <w:bookmarkStart w:id="606" w:name="_Toc49934445"/>
      <w:bookmarkEnd w:id="605"/>
      <w:r w:rsidRPr="00DD7CCF">
        <w:t>Formatting</w:t>
      </w:r>
      <w:bookmarkEnd w:id="606"/>
    </w:p>
    <w:p w14:paraId="7EC6277E" w14:textId="77777777" w:rsidR="00C02B8C" w:rsidRPr="00DD7CCF" w:rsidRDefault="004D2E67" w:rsidP="00D4342A">
      <w:pPr>
        <w:pStyle w:val="Cmsor3"/>
        <w:numPr>
          <w:ilvl w:val="2"/>
          <w:numId w:val="3"/>
        </w:numPr>
      </w:pPr>
      <w:bookmarkStart w:id="607" w:name="_79u3x92o5v7r" w:colFirst="0" w:colLast="0"/>
      <w:bookmarkStart w:id="608" w:name="_Toc49934446"/>
      <w:bookmarkEnd w:id="607"/>
      <w:r w:rsidRPr="00DD7CCF">
        <w:t>Character formatting</w:t>
      </w:r>
      <w:bookmarkEnd w:id="608"/>
    </w:p>
    <w:p w14:paraId="12E608C8" w14:textId="06AF2C2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91C8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85161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09" w:name="_w8m7jrrw5g8k" w:colFirst="0" w:colLast="0"/>
      <w:bookmarkStart w:id="610" w:name="_Toc49934447"/>
      <w:bookmarkEnd w:id="609"/>
      <w:r w:rsidRPr="00DD7CCF">
        <w:t>Lists</w:t>
      </w:r>
      <w:bookmarkEnd w:id="610"/>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1" w:name="_4euu8urmvkq9" w:colFirst="0" w:colLast="0"/>
      <w:bookmarkStart w:id="612" w:name="_Ref43988770"/>
      <w:bookmarkStart w:id="613" w:name="_Toc49934448"/>
      <w:bookmarkEnd w:id="611"/>
      <w:r w:rsidRPr="00DD7CCF">
        <w:t>Encoding Language</w:t>
      </w:r>
      <w:bookmarkEnd w:id="612"/>
      <w:bookmarkEnd w:id="613"/>
    </w:p>
    <w:p w14:paraId="69AD1C10" w14:textId="77777777" w:rsidR="00C02B8C" w:rsidRPr="00DD7CCF" w:rsidRDefault="004D2E67" w:rsidP="00D4342A">
      <w:pPr>
        <w:pStyle w:val="Cmsor3"/>
        <w:numPr>
          <w:ilvl w:val="2"/>
          <w:numId w:val="3"/>
        </w:numPr>
      </w:pPr>
      <w:bookmarkStart w:id="614" w:name="_wp8hx3ov5ccr" w:colFirst="0" w:colLast="0"/>
      <w:bookmarkStart w:id="615" w:name="_Ref43988969"/>
      <w:bookmarkStart w:id="616" w:name="_Toc49934449"/>
      <w:bookmarkEnd w:id="614"/>
      <w:r w:rsidRPr="00DD7CCF">
        <w:t xml:space="preserve">Tagging language with </w:t>
      </w:r>
      <w:r w:rsidR="008525C6" w:rsidRPr="00B30777">
        <w:rPr>
          <w:rStyle w:val="Codeattribute"/>
        </w:rPr>
        <w:t>@xml:</w:t>
      </w:r>
      <w:r w:rsidRPr="00B30777">
        <w:rPr>
          <w:rStyle w:val="Codeattribute"/>
        </w:rPr>
        <w:t>lang</w:t>
      </w:r>
      <w:bookmarkEnd w:id="615"/>
      <w:bookmarkEnd w:id="616"/>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433E3CED"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2D112E7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58832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7" w:name="_xs33sh2oghy" w:colFirst="0" w:colLast="0"/>
      <w:bookmarkStart w:id="618" w:name="_Ref43990600"/>
      <w:bookmarkStart w:id="619" w:name="_Toc49934450"/>
      <w:bookmarkEnd w:id="617"/>
      <w:r w:rsidRPr="00DD7CCF">
        <w:t>Tagging language in pre-existing containers</w:t>
      </w:r>
      <w:bookmarkEnd w:id="618"/>
      <w:bookmarkEnd w:id="619"/>
    </w:p>
    <w:p w14:paraId="0F304C68" w14:textId="741FAF32"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A04468F"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w:t>
      </w:r>
    </w:p>
    <w:p w14:paraId="06E3AE14" w14:textId="58DEFE5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0" w:name="_6pkkdwn5pxyn" w:colFirst="0" w:colLast="0"/>
      <w:bookmarkStart w:id="621" w:name="_Ref43986658"/>
      <w:bookmarkStart w:id="622" w:name="_Toc49934451"/>
      <w:bookmarkEnd w:id="620"/>
      <w:r w:rsidRPr="00DD7CCF">
        <w:t>Tagging foreign languages outside the edition</w:t>
      </w:r>
      <w:bookmarkEnd w:id="621"/>
      <w:bookmarkEnd w:id="622"/>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2ED6DC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about tagging language within the edition</w:t>
      </w:r>
    </w:p>
    <w:p w14:paraId="0E61A26D" w14:textId="692A3CB4"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3" w:name="_yj9mfyez22i9" w:colFirst="0" w:colLast="0"/>
      <w:bookmarkStart w:id="624" w:name="_Toc49934452"/>
      <w:bookmarkEnd w:id="623"/>
      <w:r w:rsidRPr="00DD7CCF">
        <w:t>Notes, Quotations and References</w:t>
      </w:r>
      <w:bookmarkEnd w:id="624"/>
    </w:p>
    <w:p w14:paraId="2DA9F7C9" w14:textId="77777777" w:rsidR="00C02B8C" w:rsidRPr="00DD7CCF" w:rsidRDefault="004D2E67" w:rsidP="00D4342A">
      <w:pPr>
        <w:pStyle w:val="Cmsor3"/>
        <w:numPr>
          <w:ilvl w:val="2"/>
          <w:numId w:val="3"/>
        </w:numPr>
      </w:pPr>
      <w:bookmarkStart w:id="625" w:name="_awz2oua7qthd" w:colFirst="0" w:colLast="0"/>
      <w:bookmarkStart w:id="626" w:name="_Ref43989684"/>
      <w:bookmarkStart w:id="627" w:name="_Toc49934453"/>
      <w:bookmarkEnd w:id="625"/>
      <w:r w:rsidRPr="00DD7CCF">
        <w:t>Encoding notes</w:t>
      </w:r>
      <w:bookmarkEnd w:id="626"/>
      <w:bookmarkEnd w:id="627"/>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A877BB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if the note is by you and/or another project member</w:t>
      </w:r>
    </w:p>
    <w:p w14:paraId="1CE22B10" w14:textId="03B79B9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if the note is adopted verbatim from a publication</w:t>
      </w:r>
    </w:p>
    <w:p w14:paraId="2B9ABE6F" w14:textId="54B971A2"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8" w:name="_wsjjvbttqmtg" w:colFirst="0" w:colLast="0"/>
      <w:bookmarkStart w:id="629" w:name="_Toc49934454"/>
      <w:bookmarkEnd w:id="628"/>
      <w:r w:rsidRPr="00DD7CCF">
        <w:t>Encoding titles</w:t>
      </w:r>
      <w:bookmarkEnd w:id="629"/>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9FA13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527D649"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0" w:name="_57tiei7g7b2r" w:colFirst="0" w:colLast="0"/>
      <w:bookmarkStart w:id="631" w:name="_Toc49934455"/>
      <w:bookmarkEnd w:id="630"/>
      <w:r w:rsidRPr="00DD7CCF">
        <w:t>Quotations without an encoded reference</w:t>
      </w:r>
      <w:bookmarkEnd w:id="631"/>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E0AD49D"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p>
    <w:p w14:paraId="04C332C0" w14:textId="0BC6F849"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4F7E913E" w14:textId="77777777" w:rsidR="00C02B8C" w:rsidRPr="00DD7CCF" w:rsidRDefault="004D2E67" w:rsidP="00D4342A">
      <w:pPr>
        <w:pStyle w:val="Cmsor3"/>
        <w:numPr>
          <w:ilvl w:val="2"/>
          <w:numId w:val="3"/>
        </w:numPr>
      </w:pPr>
      <w:bookmarkStart w:id="632" w:name="_oux10a9n6xn3" w:colFirst="0" w:colLast="0"/>
      <w:bookmarkStart w:id="633" w:name="_Ref43990078"/>
      <w:bookmarkStart w:id="634" w:name="_Toc49934456"/>
      <w:bookmarkEnd w:id="632"/>
      <w:r w:rsidRPr="00DD7CCF">
        <w:t>Quoting published material</w:t>
      </w:r>
      <w:bookmarkEnd w:id="633"/>
      <w:bookmarkEnd w:id="63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4B8AFD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5" w:name="_dx7skv6pu8qf" w:colFirst="0" w:colLast="0"/>
      <w:bookmarkStart w:id="636" w:name="_Ref43989849"/>
      <w:bookmarkStart w:id="637" w:name="_Toc49934457"/>
      <w:bookmarkEnd w:id="635"/>
      <w:r w:rsidRPr="00DD7CCF">
        <w:t>Bibliographic citations</w:t>
      </w:r>
      <w:bookmarkEnd w:id="636"/>
      <w:bookmarkEnd w:id="637"/>
    </w:p>
    <w:p w14:paraId="01AEED06" w14:textId="0E168D4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91C8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087BAC9"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E</w:t>
      </w:r>
      <w:r w:rsidR="00AA796A" w:rsidRPr="00DD7CCF">
        <w:fldChar w:fldCharType="end"/>
      </w:r>
      <w:r w:rsidR="00AA796A" w:rsidRPr="00DD7CCF">
        <w:t xml:space="preserve"> </w:t>
      </w:r>
      <w:r w:rsidRPr="00DD7CCF">
        <w:t>below</w:t>
      </w:r>
    </w:p>
    <w:p w14:paraId="6EF54819" w14:textId="352686FA"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62D0EA4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F9E0F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1F5661D"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EB1FC18"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B</w:t>
            </w:r>
            <w:r w:rsidR="00547335">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8D180" w:rsidR="00F80E90" w:rsidRPr="00DD7CCF" w:rsidRDefault="00F80E9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C</w:t>
            </w:r>
            <w:r w:rsidR="00547335">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28791BF3" w:rsidR="00E67260" w:rsidRPr="00DD7CCF" w:rsidRDefault="00E67260" w:rsidP="00025303">
            <w:pPr>
              <w:pStyle w:val="Kpalrs"/>
            </w:pPr>
            <w:bookmarkStart w:id="638" w:name="_Ref44078998"/>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D</w:t>
            </w:r>
            <w:r w:rsidR="00547335">
              <w:rPr>
                <w:noProof/>
              </w:rPr>
              <w:fldChar w:fldCharType="end"/>
            </w:r>
            <w:bookmarkEnd w:id="638"/>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E1491B" w:rsidR="00E67260" w:rsidRPr="00DD7CCF" w:rsidRDefault="00E67260" w:rsidP="00025303">
            <w:pPr>
              <w:pStyle w:val="Kpalrs"/>
            </w:pPr>
            <w:bookmarkStart w:id="639" w:name="_Ref44078999"/>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E</w:t>
            </w:r>
            <w:r w:rsidR="00547335">
              <w:rPr>
                <w:noProof/>
              </w:rPr>
              <w:fldChar w:fldCharType="end"/>
            </w:r>
            <w:bookmarkEnd w:id="639"/>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CFFCE3C" w:rsidR="00E67260" w:rsidRPr="00DD7CCF" w:rsidRDefault="00E67260" w:rsidP="00025303">
            <w:pPr>
              <w:pStyle w:val="Kpalrs"/>
            </w:pPr>
            <w:bookmarkStart w:id="640" w:name="_Ref44079069"/>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F</w:t>
            </w:r>
            <w:r w:rsidR="00547335">
              <w:rPr>
                <w:noProof/>
              </w:rPr>
              <w:fldChar w:fldCharType="end"/>
            </w:r>
            <w:bookmarkEnd w:id="640"/>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295F58CA" w:rsidR="00E67260" w:rsidRPr="00DD7CCF" w:rsidRDefault="00E67260" w:rsidP="00025303">
            <w:pPr>
              <w:pStyle w:val="Kpalrs"/>
            </w:pPr>
            <w:bookmarkStart w:id="641" w:name="_Ref44079082"/>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G</w:t>
            </w:r>
            <w:r w:rsidR="00547335">
              <w:rPr>
                <w:noProof/>
              </w:rPr>
              <w:fldChar w:fldCharType="end"/>
            </w:r>
            <w:bookmarkEnd w:id="641"/>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AF002CE" w:rsidR="00E67260" w:rsidRPr="00DD7CCF" w:rsidRDefault="00E67260" w:rsidP="00025303">
            <w:pPr>
              <w:pStyle w:val="Kpalrs"/>
            </w:pPr>
            <w:bookmarkStart w:id="642" w:name="_Ref44079042"/>
            <w:r w:rsidRPr="00DD7CCF">
              <w:t xml:space="preserve">Example </w:t>
            </w:r>
            <w:r w:rsidR="00547335">
              <w:fldChar w:fldCharType="begin"/>
            </w:r>
            <w:r w:rsidR="00547335">
              <w:instrText xml:space="preserve"> STYLEREF 3 \s </w:instrText>
            </w:r>
            <w:r w:rsidR="00547335">
              <w:fldChar w:fldCharType="separate"/>
            </w:r>
            <w:r w:rsidR="00991C8A">
              <w:rPr>
                <w:noProof/>
              </w:rPr>
              <w:t>10.4.5</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H</w:t>
            </w:r>
            <w:r w:rsidR="00547335">
              <w:rPr>
                <w:noProof/>
              </w:rPr>
              <w:fldChar w:fldCharType="end"/>
            </w:r>
            <w:bookmarkEnd w:id="64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3" w:name="_7sk1okht0w4v" w:colFirst="0" w:colLast="0"/>
      <w:bookmarkStart w:id="644" w:name="_Ref43988648"/>
      <w:bookmarkStart w:id="645" w:name="_Toc49934458"/>
      <w:bookmarkEnd w:id="643"/>
      <w:r w:rsidRPr="00DD7CCF">
        <w:t>Referring to inscriptions in the DHARMABase</w:t>
      </w:r>
      <w:bookmarkEnd w:id="644"/>
      <w:bookmarkEnd w:id="64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14EE37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6" w:name="_m34hlz9vjuhp" w:colFirst="0" w:colLast="0"/>
      <w:bookmarkStart w:id="647" w:name="_Toc49934459"/>
      <w:bookmarkEnd w:id="646"/>
      <w:r w:rsidRPr="00DD7CCF">
        <w:t>Encoding Names</w:t>
      </w:r>
      <w:bookmarkEnd w:id="647"/>
    </w:p>
    <w:p w14:paraId="1F46300B" w14:textId="020D1F4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91C8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04834E8"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91C8A">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8" w:name="_5n8o6akv2b3b" w:colFirst="0" w:colLast="0"/>
      <w:bookmarkStart w:id="649" w:name="_Ref43989951"/>
      <w:bookmarkStart w:id="650" w:name="_Toc49934460"/>
      <w:bookmarkEnd w:id="648"/>
      <w:r w:rsidRPr="00DD7CCF">
        <w:t>Tagging contemporary names</w:t>
      </w:r>
      <w:bookmarkEnd w:id="649"/>
      <w:bookmarkEnd w:id="65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1FEA3FE"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10.5.1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1" w:name="_yz32t9xtry6d" w:colFirst="0" w:colLast="0"/>
      <w:bookmarkStart w:id="652" w:name="_Toc49934461"/>
      <w:bookmarkEnd w:id="651"/>
      <w:r w:rsidRPr="00DD7CCF">
        <w:t>Attributes as Referencing Systems</w:t>
      </w:r>
      <w:bookmarkEnd w:id="652"/>
    </w:p>
    <w:p w14:paraId="730E3BCB" w14:textId="77777777" w:rsidR="008525C6" w:rsidRPr="008525C6" w:rsidRDefault="004D2E67" w:rsidP="00D4342A">
      <w:pPr>
        <w:pStyle w:val="Cmsor3"/>
        <w:numPr>
          <w:ilvl w:val="2"/>
          <w:numId w:val="3"/>
        </w:numPr>
      </w:pPr>
      <w:bookmarkStart w:id="653" w:name="_g75gsrc5lpm1" w:colFirst="0" w:colLast="0"/>
      <w:bookmarkStart w:id="654" w:name="_Ref43989765"/>
      <w:bookmarkStart w:id="655" w:name="_Toc49934462"/>
      <w:bookmarkEnd w:id="653"/>
      <w:r w:rsidRPr="00DD7CCF">
        <w:t xml:space="preserve">Encoding authorship with </w:t>
      </w:r>
      <w:bookmarkEnd w:id="654"/>
      <w:r w:rsidR="008525C6" w:rsidRPr="008525C6">
        <w:rPr>
          <w:rStyle w:val="Codeattribute"/>
        </w:rPr>
        <w:t>@resp</w:t>
      </w:r>
      <w:bookmarkEnd w:id="655"/>
    </w:p>
    <w:p w14:paraId="0418BF14" w14:textId="2AC1828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91C8A">
        <w:t>10.5.1</w:t>
      </w:r>
      <w:r w:rsidR="0082156E" w:rsidRPr="00DD7CCF">
        <w:fldChar w:fldCharType="end"/>
      </w:r>
      <w:r w:rsidR="0082156E" w:rsidRPr="00DD7CCF">
        <w:t>)</w:t>
      </w:r>
    </w:p>
    <w:p w14:paraId="44671E22" w14:textId="7260ECA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982F9A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7A2A2F05" w14:textId="75016E3F"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91C8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6" w:name="_5hzh3m6qj48r" w:colFirst="0" w:colLast="0"/>
      <w:bookmarkStart w:id="657" w:name="_Ref43989551"/>
      <w:bookmarkStart w:id="658" w:name="_Ref44490119"/>
      <w:bookmarkStart w:id="659" w:name="_Toc49934463"/>
      <w:bookmarkEnd w:id="656"/>
      <w:r w:rsidRPr="00DD7CCF">
        <w:t xml:space="preserve">Crediting publications with </w:t>
      </w:r>
      <w:bookmarkEnd w:id="657"/>
      <w:r w:rsidR="008525C6" w:rsidRPr="008525C6">
        <w:rPr>
          <w:rStyle w:val="Codeattribute"/>
        </w:rPr>
        <w:t>@source</w:t>
      </w:r>
      <w:bookmarkEnd w:id="658"/>
      <w:bookmarkEnd w:id="65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E1A052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w:t>
      </w:r>
    </w:p>
    <w:p w14:paraId="05C28581" w14:textId="56F64C4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w:t>
      </w:r>
    </w:p>
    <w:p w14:paraId="12885AB1" w14:textId="2D2CAEAE"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5F9DAC0"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91C8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0" w:name="_u75429ibco3" w:colFirst="0" w:colLast="0"/>
      <w:bookmarkStart w:id="661" w:name="_Ref44490073"/>
      <w:bookmarkStart w:id="662" w:name="_Toc49934464"/>
      <w:bookmarkEnd w:id="660"/>
      <w:r w:rsidRPr="00DD7CCF">
        <w:t xml:space="preserve">Identifying persons and places with </w:t>
      </w:r>
      <w:r w:rsidR="008525C6" w:rsidRPr="008525C6">
        <w:rPr>
          <w:rStyle w:val="Codeattribute"/>
        </w:rPr>
        <w:t>@key</w:t>
      </w:r>
      <w:bookmarkEnd w:id="661"/>
      <w:bookmarkEnd w:id="66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3" w:name="_ydxlcq8ogmtp" w:colFirst="0" w:colLast="0"/>
      <w:bookmarkStart w:id="664" w:name="_Ref43988993"/>
      <w:bookmarkStart w:id="665" w:name="_Toc49934465"/>
      <w:bookmarkEnd w:id="663"/>
      <w:r w:rsidRPr="00DD7CCF">
        <w:t xml:space="preserve">Identifying elements with </w:t>
      </w:r>
      <w:r w:rsidR="008525C6" w:rsidRPr="00B30777">
        <w:rPr>
          <w:rStyle w:val="Codeattribute"/>
        </w:rPr>
        <w:t>@xml:</w:t>
      </w:r>
      <w:r w:rsidRPr="00B30777">
        <w:rPr>
          <w:rStyle w:val="Codeattribute"/>
        </w:rPr>
        <w:t>id</w:t>
      </w:r>
      <w:bookmarkEnd w:id="664"/>
      <w:bookmarkEnd w:id="66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6" w:name="_ulwrsat15v9f" w:colFirst="0" w:colLast="0"/>
      <w:bookmarkStart w:id="667" w:name="_Toc49934466"/>
      <w:bookmarkEnd w:id="666"/>
      <w:r w:rsidRPr="00DD7CCF">
        <w:t>Punctuation and Style in Modern Languages</w:t>
      </w:r>
      <w:bookmarkEnd w:id="66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8" w:name="_k9hfjcx1f0k3" w:colFirst="0" w:colLast="0"/>
      <w:bookmarkStart w:id="669" w:name="_Ref43978719"/>
      <w:bookmarkStart w:id="670" w:name="_Toc49934467"/>
      <w:bookmarkEnd w:id="668"/>
      <w:r w:rsidRPr="00DD7CCF">
        <w:lastRenderedPageBreak/>
        <w:t>The TEI Header</w:t>
      </w:r>
      <w:bookmarkEnd w:id="669"/>
      <w:bookmarkEnd w:id="67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1" w:name="_23j65vxuxzj5" w:colFirst="0" w:colLast="0"/>
      <w:bookmarkStart w:id="672" w:name="_Toc49934468"/>
      <w:bookmarkEnd w:id="671"/>
      <w:r w:rsidRPr="00DD7CCF">
        <w:t>Describing the XML Document</w:t>
      </w:r>
      <w:bookmarkEnd w:id="67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3" w:name="_2jfs86ft37ax" w:colFirst="0" w:colLast="0"/>
      <w:bookmarkStart w:id="674" w:name="_Toc49934469"/>
      <w:bookmarkEnd w:id="673"/>
      <w:r w:rsidRPr="00DD7CCF">
        <w:t>The title</w:t>
      </w:r>
      <w:bookmarkEnd w:id="67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D2A3D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91C8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5" w:name="_r3zbaj6a07eq" w:colFirst="0" w:colLast="0"/>
      <w:bookmarkStart w:id="676" w:name="_Ref43990001"/>
      <w:bookmarkStart w:id="677" w:name="_Toc49934470"/>
      <w:bookmarkEnd w:id="675"/>
      <w:r w:rsidRPr="00DD7CCF">
        <w:t>The responsibility statement</w:t>
      </w:r>
      <w:bookmarkEnd w:id="676"/>
      <w:bookmarkEnd w:id="67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0D429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91C8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514E1D2"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11.1.2</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8" w:name="_vner4ocywhk7" w:colFirst="0" w:colLast="0"/>
      <w:bookmarkStart w:id="679" w:name="_Toc49934471"/>
      <w:bookmarkEnd w:id="678"/>
      <w:r w:rsidRPr="00DD7CCF">
        <w:t>The publication statement</w:t>
      </w:r>
      <w:bookmarkEnd w:id="67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4ECB4D"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11.1.3</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0" w:name="_hettlvg4peby" w:colFirst="0" w:colLast="0"/>
      <w:bookmarkStart w:id="681" w:name="_Ref43978731"/>
      <w:bookmarkStart w:id="682" w:name="_Toc49934472"/>
      <w:bookmarkEnd w:id="680"/>
      <w:r w:rsidRPr="00DD7CCF">
        <w:t>Describing the Original Document</w:t>
      </w:r>
      <w:bookmarkEnd w:id="681"/>
      <w:bookmarkEnd w:id="68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3" w:name="_l88w6yddwwcn" w:colFirst="0" w:colLast="0"/>
      <w:bookmarkStart w:id="684" w:name="_Ref43987455"/>
      <w:bookmarkStart w:id="685" w:name="_Toc49934473"/>
      <w:bookmarkEnd w:id="683"/>
      <w:r w:rsidRPr="00DD7CCF">
        <w:t xml:space="preserve">The </w:t>
      </w:r>
      <w:r w:rsidR="00547689">
        <w:t>h</w:t>
      </w:r>
      <w:r w:rsidRPr="00DD7CCF">
        <w:t xml:space="preserve">and </w:t>
      </w:r>
      <w:r w:rsidR="00547689">
        <w:t>d</w:t>
      </w:r>
      <w:r w:rsidRPr="00DD7CCF">
        <w:t>escription</w:t>
      </w:r>
      <w:bookmarkEnd w:id="684"/>
      <w:bookmarkEnd w:id="685"/>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DC1ED6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39D9D1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CAA05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F1F234D" w14:textId="77777777" w:rsidR="00C02B8C" w:rsidRPr="00DD7CCF" w:rsidRDefault="004D2E67" w:rsidP="00D4342A">
      <w:pPr>
        <w:pStyle w:val="Cmsor2"/>
        <w:numPr>
          <w:ilvl w:val="1"/>
          <w:numId w:val="3"/>
        </w:numPr>
      </w:pPr>
      <w:bookmarkStart w:id="686" w:name="_wnsvz48xieus" w:colFirst="0" w:colLast="0"/>
      <w:bookmarkStart w:id="687" w:name="_Toc49934474"/>
      <w:bookmarkEnd w:id="686"/>
      <w:r w:rsidRPr="00DD7CCF">
        <w:t>Keeping Track of File History</w:t>
      </w:r>
      <w:bookmarkEnd w:id="68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B588F60" w:rsidR="00E67260" w:rsidRPr="00DD7CCF" w:rsidRDefault="00E67260" w:rsidP="00025303">
            <w:pPr>
              <w:pStyle w:val="Kpalrs"/>
            </w:pPr>
            <w:r w:rsidRPr="00DD7CCF">
              <w:t xml:space="preserve">Example </w:t>
            </w:r>
            <w:r w:rsidR="00547335">
              <w:fldChar w:fldCharType="begin"/>
            </w:r>
            <w:r w:rsidR="00547335">
              <w:instrText xml:space="preserve"> STYLEREF 3 \s </w:instrText>
            </w:r>
            <w:r w:rsidR="00547335">
              <w:fldChar w:fldCharType="separate"/>
            </w:r>
            <w:r w:rsidR="00991C8A">
              <w:rPr>
                <w:noProof/>
              </w:rPr>
              <w:t>11.2.1</w:t>
            </w:r>
            <w:r w:rsidR="00547335">
              <w:rPr>
                <w:noProof/>
              </w:rPr>
              <w:fldChar w:fldCharType="end"/>
            </w:r>
            <w:r w:rsidRPr="00DD7CCF">
              <w:t>.</w:t>
            </w:r>
            <w:r w:rsidR="00547335">
              <w:fldChar w:fldCharType="begin"/>
            </w:r>
            <w:r w:rsidR="00547335">
              <w:instrText xml:space="preserve"> SEQ Example \* ALPHABETIC \s 3 </w:instrText>
            </w:r>
            <w:r w:rsidR="00547335">
              <w:fldChar w:fldCharType="separate"/>
            </w:r>
            <w:r w:rsidR="00991C8A">
              <w:rPr>
                <w:noProof/>
              </w:rPr>
              <w:t>A</w:t>
            </w:r>
            <w:r w:rsidR="00547335">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8" w:name="_m394n9pgjwwz" w:colFirst="0" w:colLast="0"/>
      <w:bookmarkEnd w:id="688"/>
      <w:r w:rsidRPr="00DD7CCF">
        <w:lastRenderedPageBreak/>
        <w:t>Appendices</w:t>
      </w:r>
    </w:p>
    <w:p w14:paraId="73F64D53" w14:textId="77777777" w:rsidR="00C02B8C" w:rsidRPr="00DD7CCF" w:rsidRDefault="004D2E67" w:rsidP="00D4342A">
      <w:pPr>
        <w:pStyle w:val="Cmsor1"/>
        <w:numPr>
          <w:ilvl w:val="0"/>
          <w:numId w:val="9"/>
        </w:numPr>
      </w:pPr>
      <w:bookmarkStart w:id="689" w:name="_qidxc825gutk" w:colFirst="0" w:colLast="0"/>
      <w:bookmarkStart w:id="690" w:name="_Toc49934475"/>
      <w:bookmarkEnd w:id="689"/>
      <w:r w:rsidRPr="00DD7CCF">
        <w:lastRenderedPageBreak/>
        <w:t>Converting CII/EI Markup Conventions to EpiDoc</w:t>
      </w:r>
      <w:bookmarkEnd w:id="69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C29D91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C5613A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25F615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BEF5166"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w:t>
      </w:r>
    </w:p>
    <w:p w14:paraId="1C6A2AAC" w14:textId="6F8014B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91C8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048F67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B4A58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DE7A9F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91C8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FE81E1"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p>
    <w:p w14:paraId="44A2C641" w14:textId="0ECF138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91C8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1F4B78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3A1EF9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1" w:name="_qgilsms4nw42" w:colFirst="0" w:colLast="0"/>
      <w:bookmarkStart w:id="692" w:name="_Ref43980968"/>
      <w:bookmarkStart w:id="693" w:name="_Toc49934476"/>
      <w:bookmarkEnd w:id="691"/>
      <w:r w:rsidRPr="00DD7CCF">
        <w:lastRenderedPageBreak/>
        <w:t xml:space="preserve">Metre </w:t>
      </w:r>
      <w:r w:rsidRPr="00E24F87">
        <w:rPr>
          <w:noProof/>
        </w:rPr>
        <w:t>(</w:t>
      </w:r>
      <w:r w:rsidRPr="00DD7CCF">
        <w:t>Prosody)</w:t>
      </w:r>
      <w:bookmarkEnd w:id="692"/>
      <w:bookmarkEnd w:id="693"/>
    </w:p>
    <w:p w14:paraId="301D3376" w14:textId="77777777" w:rsidR="00C02B8C" w:rsidRPr="00DD7CCF" w:rsidRDefault="004D2E67" w:rsidP="00D4342A">
      <w:pPr>
        <w:pStyle w:val="Cmsor2"/>
        <w:numPr>
          <w:ilvl w:val="1"/>
          <w:numId w:val="9"/>
        </w:numPr>
      </w:pPr>
      <w:bookmarkStart w:id="694" w:name="_3ig9fb4xl00q" w:colFirst="0" w:colLast="0"/>
      <w:bookmarkStart w:id="695" w:name="_Toc49934477"/>
      <w:bookmarkEnd w:id="694"/>
      <w:r w:rsidRPr="00DD7CCF">
        <w:t>Looking up Sanskrit metres</w:t>
      </w:r>
      <w:bookmarkEnd w:id="69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CBBBF19" w:rsidR="00C02B8C" w:rsidRPr="00DD7CCF" w:rsidRDefault="00547335"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99F0E48" w:rsidR="00C02B8C" w:rsidRPr="00DD7CCF" w:rsidRDefault="00547335"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6" w:name="_orz8fxvyzur0" w:colFirst="0" w:colLast="0"/>
      <w:bookmarkStart w:id="697" w:name="_Toc49934478"/>
      <w:bookmarkEnd w:id="696"/>
      <w:r w:rsidRPr="00DD7CCF">
        <w:t>Syllable length</w:t>
      </w:r>
      <w:bookmarkEnd w:id="69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B810D6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B610DF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2C135EB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8" w:name="_uiwqp6i2kceu" w:colFirst="0" w:colLast="0"/>
      <w:bookmarkStart w:id="699" w:name="_Ref43991811"/>
      <w:bookmarkStart w:id="700" w:name="_Toc49934479"/>
      <w:bookmarkEnd w:id="698"/>
      <w:r w:rsidRPr="00DD7CCF">
        <w:t>Prosodic code</w:t>
      </w:r>
      <w:bookmarkEnd w:id="699"/>
      <w:bookmarkEnd w:id="70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B6E9E9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Pr="00DD7CCF">
        <w:t>)</w:t>
      </w:r>
    </w:p>
    <w:p w14:paraId="7676B26A" w14:textId="00FE034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w:t>
      </w:r>
    </w:p>
    <w:p w14:paraId="42A78837" w14:textId="17907DB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0D8A9488" w:rsidR="00177FFC" w:rsidRDefault="00177FFC" w:rsidP="006436FD">
      <w:pPr>
        <w:pStyle w:val="Kpalrs"/>
      </w:pPr>
      <w:bookmarkStart w:id="701" w:name="_Ref44134408"/>
      <w:bookmarkStart w:id="702" w:name="_Ref48034861"/>
      <w:r>
        <w:t xml:space="preserve">Table </w:t>
      </w:r>
      <w:r w:rsidR="00547335">
        <w:fldChar w:fldCharType="begin"/>
      </w:r>
      <w:r w:rsidR="00547335">
        <w:instrText xml:space="preserve"> SEQ Table \* ARABIC </w:instrText>
      </w:r>
      <w:r w:rsidR="00547335">
        <w:fldChar w:fldCharType="separate"/>
      </w:r>
      <w:r w:rsidR="00991C8A">
        <w:rPr>
          <w:noProof/>
        </w:rPr>
        <w:t>2</w:t>
      </w:r>
      <w:r w:rsidR="00547335">
        <w:rPr>
          <w:noProof/>
        </w:rPr>
        <w:fldChar w:fldCharType="end"/>
      </w:r>
      <w:bookmarkEnd w:id="701"/>
      <w:r>
        <w:t>. Prosodic notation</w:t>
      </w:r>
      <w:bookmarkEnd w:id="70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03" w:name="_g11y2ljnx9av" w:colFirst="0" w:colLast="0"/>
      <w:bookmarkStart w:id="704" w:name="_Toc49934480"/>
      <w:bookmarkEnd w:id="703"/>
      <w:r w:rsidRPr="00DD7CCF">
        <w:t>Sanskrit</w:t>
      </w:r>
      <w:r w:rsidR="006436FD">
        <w:t>, Prakrit and Sanskrit-Based</w:t>
      </w:r>
      <w:r w:rsidRPr="00DD7CCF">
        <w:t xml:space="preserve"> metres</w:t>
      </w:r>
      <w:bookmarkEnd w:id="704"/>
    </w:p>
    <w:p w14:paraId="605C038A" w14:textId="196C5AB3" w:rsidR="006436FD" w:rsidRPr="006436FD" w:rsidRDefault="006436FD" w:rsidP="00D4342A">
      <w:pPr>
        <w:pStyle w:val="Cmsor3"/>
        <w:numPr>
          <w:ilvl w:val="2"/>
          <w:numId w:val="9"/>
        </w:numPr>
      </w:pPr>
      <w:bookmarkStart w:id="705" w:name="_Ref48034402"/>
      <w:bookmarkStart w:id="706" w:name="_Toc49934481"/>
      <w:r>
        <w:t>Syllabic metres (</w:t>
      </w:r>
      <w:proofErr w:type="spellStart"/>
      <w:r>
        <w:rPr>
          <w:rStyle w:val="Foreign"/>
        </w:rPr>
        <w:t>varṇav</w:t>
      </w:r>
      <w:r w:rsidRPr="00DD7CCF">
        <w:rPr>
          <w:rStyle w:val="Foreign"/>
        </w:rPr>
        <w:t>r̥tta</w:t>
      </w:r>
      <w:proofErr w:type="spellEnd"/>
      <w:r>
        <w:t>)</w:t>
      </w:r>
      <w:bookmarkEnd w:id="705"/>
      <w:bookmarkEnd w:id="70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26E32BC"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91C8A">
        <w:rPr>
          <w:noProof/>
        </w:rPr>
        <w:t>135</w:t>
      </w:r>
      <w:r w:rsidR="006E2C5C" w:rsidRPr="00DD7CCF">
        <w:fldChar w:fldCharType="end"/>
      </w:r>
      <w:r w:rsidR="006E2C5C" w:rsidRPr="00DD7CCF">
        <w:t xml:space="preserve"> </w:t>
      </w:r>
      <w:r w:rsidRPr="00DD7CCF">
        <w:t>above</w:t>
      </w:r>
    </w:p>
    <w:p w14:paraId="244DC2D1" w14:textId="1DA4DA7D"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563783E5" w14:textId="15DD2D83" w:rsidR="00263A70" w:rsidRPr="00DD7CCF" w:rsidRDefault="00177FFC" w:rsidP="006436FD">
      <w:pPr>
        <w:pStyle w:val="Kpalrs"/>
      </w:pPr>
      <w:bookmarkStart w:id="707" w:name="_Ref44134196"/>
      <w:bookmarkStart w:id="708" w:name="_Ref48035097"/>
      <w:r>
        <w:t xml:space="preserve">Table </w:t>
      </w:r>
      <w:r w:rsidR="00547335">
        <w:fldChar w:fldCharType="begin"/>
      </w:r>
      <w:r w:rsidR="00547335">
        <w:instrText xml:space="preserve"> SEQ Table \* ARABIC </w:instrText>
      </w:r>
      <w:r w:rsidR="00547335">
        <w:fldChar w:fldCharType="separate"/>
      </w:r>
      <w:r w:rsidR="00991C8A">
        <w:rPr>
          <w:noProof/>
        </w:rPr>
        <w:t>3</w:t>
      </w:r>
      <w:r w:rsidR="00547335">
        <w:rPr>
          <w:noProof/>
        </w:rPr>
        <w:fldChar w:fldCharType="end"/>
      </w:r>
      <w:bookmarkEnd w:id="707"/>
      <w:r>
        <w:t>. Sanskrit syllabic metres</w:t>
      </w:r>
      <w:bookmarkEnd w:id="70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09" w:name="_2qn1tcnogd7u" w:colFirst="0" w:colLast="0"/>
      <w:bookmarkStart w:id="710" w:name="_Toc49934482"/>
      <w:bookmarkStart w:id="711" w:name="_Ref43991783"/>
      <w:bookmarkEnd w:id="709"/>
      <w:r>
        <w:t>M</w:t>
      </w:r>
      <w:r w:rsidRPr="00DD7CCF">
        <w:t>oraic metres</w:t>
      </w:r>
      <w:bookmarkEnd w:id="710"/>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F2784B0"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DD7CCF">
        <w:t xml:space="preserve"> below</w:t>
      </w:r>
    </w:p>
    <w:p w14:paraId="034555F4" w14:textId="164A07A4"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91C8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0446B77"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91C8A">
        <w:t xml:space="preserve">Table </w:t>
      </w:r>
      <w:r w:rsidR="00991C8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262F5B5F"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t xml:space="preserve"> </w:t>
      </w:r>
      <w:r w:rsidRPr="00DD7CCF">
        <w:t>below, including the following variations:</w:t>
      </w:r>
    </w:p>
    <w:p w14:paraId="2DEAEFBC" w14:textId="4BD58A6F"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B5B09D6"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91C8A">
        <w:t>2.3.5</w:t>
      </w:r>
      <w:r w:rsidRPr="00DD7CCF">
        <w:fldChar w:fldCharType="end"/>
      </w:r>
      <w:r w:rsidRPr="00DD7CCF">
        <w:t>)</w:t>
      </w:r>
    </w:p>
    <w:p w14:paraId="17D2C230" w14:textId="20E76652" w:rsidR="006436FD" w:rsidRDefault="006436FD" w:rsidP="006436FD">
      <w:pPr>
        <w:pStyle w:val="Kpalrs"/>
      </w:pPr>
      <w:bookmarkStart w:id="712" w:name="_Ref48034870"/>
      <w:r>
        <w:t xml:space="preserve">Table </w:t>
      </w:r>
      <w:r w:rsidR="00547335">
        <w:fldChar w:fldCharType="begin"/>
      </w:r>
      <w:r w:rsidR="00547335">
        <w:instrText xml:space="preserve"> SEQ Table \* ARABIC </w:instrText>
      </w:r>
      <w:r w:rsidR="00547335">
        <w:fldChar w:fldCharType="separate"/>
      </w:r>
      <w:r w:rsidR="00991C8A">
        <w:rPr>
          <w:noProof/>
        </w:rPr>
        <w:t>4</w:t>
      </w:r>
      <w:r w:rsidR="00547335">
        <w:rPr>
          <w:noProof/>
        </w:rPr>
        <w:fldChar w:fldCharType="end"/>
      </w:r>
      <w:bookmarkEnd w:id="712"/>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54F6083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3" w:name="_Ref44134646"/>
    </w:p>
    <w:p w14:paraId="4380A4AD" w14:textId="0480A9F4" w:rsidR="006436FD" w:rsidRDefault="006436FD" w:rsidP="006436FD">
      <w:pPr>
        <w:pStyle w:val="Kpalrs"/>
      </w:pPr>
      <w:bookmarkStart w:id="714" w:name="_Ref48034862"/>
      <w:r>
        <w:t xml:space="preserve">Table </w:t>
      </w:r>
      <w:r w:rsidR="00547335">
        <w:fldChar w:fldCharType="begin"/>
      </w:r>
      <w:r w:rsidR="00547335">
        <w:instrText xml:space="preserve"> SEQ Table \* ARABIC </w:instrText>
      </w:r>
      <w:r w:rsidR="00547335">
        <w:fldChar w:fldCharType="separate"/>
      </w:r>
      <w:r w:rsidR="00991C8A">
        <w:rPr>
          <w:noProof/>
        </w:rPr>
        <w:t>5</w:t>
      </w:r>
      <w:r w:rsidR="00547335">
        <w:rPr>
          <w:noProof/>
        </w:rPr>
        <w:fldChar w:fldCharType="end"/>
      </w:r>
      <w:bookmarkEnd w:id="713"/>
      <w:bookmarkEnd w:id="71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lastRenderedPageBreak/>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5" w:name="_Ref48034509"/>
      <w:bookmarkStart w:id="716" w:name="_Toc49934483"/>
      <w:r>
        <w:rPr>
          <w:rStyle w:val="Foreign"/>
        </w:rPr>
        <w:t>A</w:t>
      </w:r>
      <w:r w:rsidR="004D2E67" w:rsidRPr="00ED5C86">
        <w:rPr>
          <w:rStyle w:val="Foreign"/>
        </w:rPr>
        <w:t>nuṣṭubh</w:t>
      </w:r>
      <w:bookmarkEnd w:id="711"/>
      <w:r w:rsidR="00991C8A">
        <w:t xml:space="preserve"> details</w:t>
      </w:r>
      <w:bookmarkEnd w:id="715"/>
      <w:bookmarkEnd w:id="71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40098EF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00E93A3F"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91C8A" w:rsidRPr="00ED5C86">
        <w:t xml:space="preserve">Table </w:t>
      </w:r>
      <w:r w:rsidR="00991C8A">
        <w:rPr>
          <w:noProof/>
        </w:rPr>
        <w:t>6</w:t>
      </w:r>
      <w:r w:rsidR="004C2A93">
        <w:fldChar w:fldCharType="end"/>
      </w:r>
      <w:r w:rsidR="004C2A93">
        <w:t xml:space="preserve"> </w:t>
      </w:r>
      <w:r w:rsidRPr="00DD7CCF">
        <w:t>below</w:t>
      </w:r>
    </w:p>
    <w:p w14:paraId="3F498E04" w14:textId="67B0A7FE"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3D9F36B" w14:textId="222E4DA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B5BF9AE" w14:textId="462FF135" w:rsidR="00177FFC" w:rsidRDefault="00177FFC" w:rsidP="006436FD">
      <w:pPr>
        <w:pStyle w:val="Kpalrs"/>
      </w:pPr>
      <w:bookmarkStart w:id="717" w:name="_Ref44134600"/>
      <w:r w:rsidRPr="00ED5C86">
        <w:t xml:space="preserve">Table </w:t>
      </w:r>
      <w:r w:rsidR="00547335">
        <w:fldChar w:fldCharType="begin"/>
      </w:r>
      <w:r w:rsidR="00547335">
        <w:instrText xml:space="preserve"> SEQ Table \* ARABIC </w:instrText>
      </w:r>
      <w:r w:rsidR="00547335">
        <w:fldChar w:fldCharType="separate"/>
      </w:r>
      <w:r w:rsidR="00991C8A">
        <w:rPr>
          <w:noProof/>
        </w:rPr>
        <w:t>6</w:t>
      </w:r>
      <w:r w:rsidR="00547335">
        <w:rPr>
          <w:noProof/>
        </w:rPr>
        <w:fldChar w:fldCharType="end"/>
      </w:r>
      <w:bookmarkEnd w:id="71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0A262B" w:rsidR="00177FFC" w:rsidRDefault="00177FFC" w:rsidP="006436FD">
      <w:pPr>
        <w:pStyle w:val="Kpalrs"/>
      </w:pPr>
      <w:bookmarkStart w:id="718" w:name="_Ref48034860"/>
      <w:bookmarkStart w:id="719" w:name="_Ref48034859"/>
      <w:r w:rsidRPr="00ED5C86">
        <w:t xml:space="preserve">Table </w:t>
      </w:r>
      <w:r w:rsidR="00547335">
        <w:fldChar w:fldCharType="begin"/>
      </w:r>
      <w:r w:rsidR="00547335">
        <w:instrText xml:space="preserve"> SEQ Table \* ARABIC </w:instrText>
      </w:r>
      <w:r w:rsidR="00547335">
        <w:fldChar w:fldCharType="separate"/>
      </w:r>
      <w:r w:rsidR="00991C8A">
        <w:rPr>
          <w:noProof/>
        </w:rPr>
        <w:t>7</w:t>
      </w:r>
      <w:r w:rsidR="00547335">
        <w:rPr>
          <w:noProof/>
        </w:rPr>
        <w:fldChar w:fldCharType="end"/>
      </w:r>
      <w:bookmarkEnd w:id="718"/>
      <w:r w:rsidRPr="00ED5C86">
        <w:t xml:space="preserve">. Recognised </w:t>
      </w:r>
      <w:r w:rsidRPr="00ED5C86">
        <w:rPr>
          <w:rStyle w:val="Foreign"/>
        </w:rPr>
        <w:t>vipulā anuṣṭubh</w:t>
      </w:r>
      <w:r w:rsidRPr="00ED5C86">
        <w:t xml:space="preserve"> patterns (even lines only)</w:t>
      </w:r>
      <w:bookmarkEnd w:id="71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0" w:name="_n2qlg5gxi1qw" w:colFirst="0" w:colLast="0"/>
      <w:bookmarkStart w:id="721" w:name="_Ref43991920"/>
      <w:bookmarkStart w:id="722" w:name="_Toc49934484"/>
      <w:bookmarkEnd w:id="720"/>
      <w:r>
        <w:lastRenderedPageBreak/>
        <w:t>T</w:t>
      </w:r>
      <w:r w:rsidR="004D2E67" w:rsidRPr="00DD7CCF">
        <w:t xml:space="preserve">he </w:t>
      </w:r>
      <w:r w:rsidR="004D2E67" w:rsidRPr="00ED5C86">
        <w:rPr>
          <w:rStyle w:val="Foreign"/>
        </w:rPr>
        <w:t>upajāti</w:t>
      </w:r>
      <w:r w:rsidR="004D2E67" w:rsidRPr="00DD7CCF">
        <w:t xml:space="preserve"> family</w:t>
      </w:r>
      <w:bookmarkEnd w:id="721"/>
      <w:bookmarkEnd w:id="72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77777777"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3" w:name="_n8vla59yhjha" w:colFirst="0" w:colLast="0"/>
      <w:bookmarkStart w:id="724" w:name="_Ref43991854"/>
      <w:bookmarkStart w:id="725" w:name="_Toc49934485"/>
      <w:bookmarkEnd w:id="723"/>
      <w:r>
        <w:t>T</w:t>
      </w:r>
      <w:r w:rsidR="004D2E67" w:rsidRPr="00DD7CCF">
        <w:t xml:space="preserve">he </w:t>
      </w:r>
      <w:r w:rsidR="004D2E67" w:rsidRPr="00ED5C86">
        <w:rPr>
          <w:rStyle w:val="Foreign"/>
        </w:rPr>
        <w:t>vaitālīya</w:t>
      </w:r>
      <w:r w:rsidR="004D2E67" w:rsidRPr="00DD7CCF">
        <w:t xml:space="preserve"> family</w:t>
      </w:r>
      <w:bookmarkEnd w:id="724"/>
      <w:bookmarkEnd w:id="72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C4A608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6" w:name="_4rj5tl9kxhaa" w:colFirst="0" w:colLast="0"/>
      <w:bookmarkStart w:id="727" w:name="_Ref43991879"/>
      <w:bookmarkStart w:id="728" w:name="_Toc49934486"/>
      <w:bookmarkEnd w:id="726"/>
      <w:r w:rsidRPr="00DD7CCF">
        <w:t>Vedic trimeter</w:t>
      </w:r>
      <w:bookmarkEnd w:id="727"/>
      <w:bookmarkEnd w:id="728"/>
    </w:p>
    <w:p w14:paraId="2EBBE361" w14:textId="3B000EE1"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29" w:name="_uk4ukgks9biu" w:colFirst="0" w:colLast="0"/>
      <w:bookmarkEnd w:id="729"/>
    </w:p>
    <w:p w14:paraId="7F9E4B3B" w14:textId="7D982462" w:rsidR="00F132CC" w:rsidRDefault="00F132CC" w:rsidP="00D4342A">
      <w:pPr>
        <w:pStyle w:val="Cmsor3"/>
        <w:numPr>
          <w:ilvl w:val="2"/>
          <w:numId w:val="9"/>
        </w:numPr>
      </w:pPr>
      <w:bookmarkStart w:id="730" w:name="_Toc49934487"/>
      <w:r>
        <w:t>Other semi-syllabic metres</w:t>
      </w:r>
      <w:bookmarkEnd w:id="730"/>
    </w:p>
    <w:p w14:paraId="72157A83" w14:textId="3B714FF2" w:rsidR="009505BE" w:rsidRDefault="00E96DB6" w:rsidP="00F132CC">
      <w:pPr>
        <w:pStyle w:val="Lista"/>
      </w:pPr>
      <w:r>
        <w:t xml:space="preserve">a rare epigraphic metre provisionally named </w:t>
      </w:r>
      <w:bookmarkStart w:id="731" w:name="_Hlk47542365"/>
      <w:r w:rsidRPr="00E96DB6">
        <w:rPr>
          <w:rStyle w:val="Foreign"/>
        </w:rPr>
        <w:t>gītikā</w:t>
      </w:r>
      <w:bookmarkEnd w:id="73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2" w:name="_zhjmnze98hpp" w:colFirst="0" w:colLast="0"/>
      <w:bookmarkStart w:id="733" w:name="_Toc49934488"/>
      <w:bookmarkEnd w:id="732"/>
      <w:r w:rsidRPr="00DD7CCF">
        <w:t>Tamil metres</w:t>
      </w:r>
      <w:bookmarkEnd w:id="733"/>
    </w:p>
    <w:p w14:paraId="5CD28D50" w14:textId="715E4DBA"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91C8A">
        <w:t xml:space="preserve">Table </w:t>
      </w:r>
      <w:r w:rsidR="00991C8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863C5E5" w:rsidR="00C02B8C" w:rsidRPr="00DD7CCF" w:rsidRDefault="00177FFC" w:rsidP="006436FD">
      <w:pPr>
        <w:pStyle w:val="Kpalrs"/>
      </w:pPr>
      <w:bookmarkStart w:id="734" w:name="_Ref44134715"/>
      <w:r>
        <w:t xml:space="preserve">Table </w:t>
      </w:r>
      <w:r w:rsidR="00547335">
        <w:fldChar w:fldCharType="begin"/>
      </w:r>
      <w:r w:rsidR="00547335">
        <w:instrText xml:space="preserve"> SEQ Table \* ARABIC </w:instrText>
      </w:r>
      <w:r w:rsidR="00547335">
        <w:fldChar w:fldCharType="separate"/>
      </w:r>
      <w:r w:rsidR="00991C8A">
        <w:rPr>
          <w:noProof/>
        </w:rPr>
        <w:t>8</w:t>
      </w:r>
      <w:r w:rsidR="00547335">
        <w:rPr>
          <w:noProof/>
        </w:rPr>
        <w:fldChar w:fldCharType="end"/>
      </w:r>
      <w:bookmarkEnd w:id="73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5" w:name="_9d8e21ca9gia" w:colFirst="0" w:colLast="0"/>
      <w:bookmarkStart w:id="736" w:name="_Ref43985466"/>
      <w:bookmarkStart w:id="737" w:name="_Toc49934489"/>
      <w:bookmarkEnd w:id="735"/>
      <w:r w:rsidRPr="00DD7CCF">
        <w:lastRenderedPageBreak/>
        <w:t>“Case Studies” in Encoding Complex Layout</w:t>
      </w:r>
      <w:bookmarkEnd w:id="736"/>
      <w:bookmarkEnd w:id="737"/>
    </w:p>
    <w:p w14:paraId="11FAF6C2" w14:textId="77777777" w:rsidR="00C02B8C" w:rsidRPr="00DD7CCF" w:rsidRDefault="00847076" w:rsidP="006436FD">
      <w:pPr>
        <w:pStyle w:val="Cmsor2"/>
      </w:pPr>
      <w:bookmarkStart w:id="738" w:name="_fxhw8prafv6z" w:colFirst="0" w:colLast="0"/>
      <w:bookmarkStart w:id="739" w:name="_Toc49934490"/>
      <w:bookmarkEnd w:id="73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1FC8AE3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03E7103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7B01F462" w14:textId="77777777" w:rsidR="00C02B8C" w:rsidRPr="00DD7CCF" w:rsidRDefault="00C02B8C" w:rsidP="006436FD"/>
    <w:p w14:paraId="15094EDD" w14:textId="215D1DFA"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34E6E0F"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A51926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0" w:name="_mqsd94x1tblc" w:colFirst="0" w:colLast="0"/>
      <w:bookmarkStart w:id="741" w:name="_Toc49934491"/>
      <w:bookmarkEnd w:id="740"/>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792DA3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10ED9595" w14:textId="3BAF22A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2305C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B961E8D"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w:t>
      </w:r>
    </w:p>
    <w:p w14:paraId="5164A6BD" w14:textId="338FB34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each attached to the relevant page</w:t>
      </w:r>
    </w:p>
    <w:p w14:paraId="1D5D7901" w14:textId="636B84E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91C8A">
        <w:t>7.5.2</w:t>
      </w:r>
      <w:r w:rsidR="00B670B4" w:rsidRPr="00DD7CCF">
        <w:fldChar w:fldCharType="end"/>
      </w:r>
      <w:r w:rsidRPr="00DD7CCF">
        <w:t>)</w:t>
      </w:r>
    </w:p>
    <w:p w14:paraId="25F7D4C3" w14:textId="77777777" w:rsidR="00C02B8C" w:rsidRPr="00DD7CCF" w:rsidRDefault="00C02B8C" w:rsidP="006436FD"/>
    <w:p w14:paraId="2FA9F590" w14:textId="7A3BAC9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8DF21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5DB1F8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2" w:name="_q8mje15sbli5" w:colFirst="0" w:colLast="0"/>
      <w:bookmarkStart w:id="743" w:name="_Toc49934492"/>
      <w:bookmarkEnd w:id="742"/>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5A56EC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56E3D2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4" w:name="_91l5g3c4663p" w:colFirst="0" w:colLast="0"/>
      <w:bookmarkStart w:id="745" w:name="_Toc49934493"/>
      <w:bookmarkEnd w:id="744"/>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A740F68"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4E18199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6" w:name="_1h8zsds4qdsf" w:colFirst="0" w:colLast="0"/>
      <w:bookmarkStart w:id="747" w:name="_Ref43989726"/>
      <w:bookmarkStart w:id="748" w:name="_Toc49934494"/>
      <w:bookmarkEnd w:id="746"/>
      <w:r w:rsidRPr="00DD7CCF">
        <w:lastRenderedPageBreak/>
        <w:t>Language Codes</w:t>
      </w:r>
      <w:bookmarkEnd w:id="747"/>
      <w:bookmarkEnd w:id="748"/>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86EC86C" w:rsidR="00C02B8C" w:rsidRPr="00DD7CCF"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9</w:t>
      </w:r>
      <w:r w:rsidR="00547335">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49" w:name="_jalh6cgsei8" w:colFirst="0" w:colLast="0"/>
      <w:bookmarkStart w:id="750" w:name="_Ref43990834"/>
      <w:bookmarkStart w:id="751" w:name="_Toc49934495"/>
      <w:bookmarkEnd w:id="749"/>
      <w:r w:rsidRPr="00DD7CCF">
        <w:lastRenderedPageBreak/>
        <w:t>Titling Conventions</w:t>
      </w:r>
      <w:bookmarkEnd w:id="750"/>
      <w:bookmarkEnd w:id="75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2" w:name="_fkfiw4gv3nvf" w:colFirst="0" w:colLast="0"/>
      <w:bookmarkStart w:id="753" w:name="_Ref43988536"/>
      <w:bookmarkStart w:id="754" w:name="_Toc49934496"/>
      <w:bookmarkEnd w:id="752"/>
      <w:r w:rsidRPr="008608D1">
        <w:lastRenderedPageBreak/>
        <w:t xml:space="preserve">Normalisation </w:t>
      </w:r>
      <w:bookmarkEnd w:id="753"/>
      <w:r w:rsidR="00DE6674">
        <w:t>Suggestions</w:t>
      </w:r>
      <w:bookmarkEnd w:id="75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4C984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91C8A">
        <w:t>6.1.4</w:t>
      </w:r>
      <w:r w:rsidR="009A6168" w:rsidRPr="00DD7CCF">
        <w:fldChar w:fldCharType="end"/>
      </w:r>
      <w:r w:rsidRPr="00DD7CCF">
        <w:t xml:space="preserve"> overrule the suggestions listed below</w:t>
      </w:r>
    </w:p>
    <w:p w14:paraId="56F05FA9" w14:textId="55CE16F4" w:rsidR="00177FFC" w:rsidRPr="00DD7CCF" w:rsidRDefault="00177FFC" w:rsidP="00177FFC">
      <w:pPr>
        <w:pStyle w:val="Kpalrs"/>
      </w:pPr>
      <w:r>
        <w:t xml:space="preserve">Table </w:t>
      </w:r>
      <w:r w:rsidR="00547335">
        <w:fldChar w:fldCharType="begin"/>
      </w:r>
      <w:r w:rsidR="00547335">
        <w:instrText xml:space="preserve"> SEQ Table \* ARABIC </w:instrText>
      </w:r>
      <w:r w:rsidR="00547335">
        <w:fldChar w:fldCharType="separate"/>
      </w:r>
      <w:r w:rsidR="00991C8A">
        <w:rPr>
          <w:noProof/>
        </w:rPr>
        <w:t>10</w:t>
      </w:r>
      <w:r w:rsidR="00547335">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5" w:name="_td0xcb1s1fvx" w:colFirst="0" w:colLast="0"/>
      <w:bookmarkStart w:id="756" w:name="_Toc49934497"/>
      <w:bookmarkEnd w:id="755"/>
      <w:r w:rsidRPr="00DD7CCF">
        <w:lastRenderedPageBreak/>
        <w:t>References</w:t>
      </w:r>
      <w:bookmarkEnd w:id="756"/>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5CDB8B3"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033A982"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8FAAB14"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B873FF" w14:textId="77777777" w:rsidR="00FA7791" w:rsidRDefault="00FA7791">
      <w:pPr>
        <w:spacing w:line="240" w:lineRule="auto"/>
      </w:pPr>
      <w:r>
        <w:separator/>
      </w:r>
    </w:p>
  </w:endnote>
  <w:endnote w:type="continuationSeparator" w:id="0">
    <w:p w14:paraId="1277C3FF" w14:textId="77777777" w:rsidR="00FA7791" w:rsidRDefault="00FA77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547335" w:rsidRDefault="00547335">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547335" w:rsidRDefault="00547335">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F21FD" w14:textId="77777777" w:rsidR="00FA7791" w:rsidRDefault="00FA7791">
      <w:pPr>
        <w:spacing w:line="240" w:lineRule="auto"/>
      </w:pPr>
      <w:r>
        <w:separator/>
      </w:r>
    </w:p>
  </w:footnote>
  <w:footnote w:type="continuationSeparator" w:id="0">
    <w:p w14:paraId="20195EAB" w14:textId="77777777" w:rsidR="00FA7791" w:rsidRDefault="00FA7791">
      <w:pPr>
        <w:spacing w:line="240" w:lineRule="auto"/>
      </w:pPr>
      <w:r>
        <w:continuationSeparator/>
      </w:r>
    </w:p>
  </w:footnote>
  <w:footnote w:id="1">
    <w:p w14:paraId="7AD35DA1" w14:textId="77777777" w:rsidR="00547335" w:rsidRDefault="00547335"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547335" w:rsidRDefault="00547335"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547335" w:rsidRDefault="00547335"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547335" w:rsidRDefault="00547335"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547335" w:rsidRDefault="00547335"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547335" w:rsidRDefault="00547335"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547335" w:rsidRDefault="00547335"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547335" w:rsidRDefault="00547335"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547335" w:rsidRDefault="00547335"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547335" w:rsidRDefault="00547335"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547335" w:rsidRDefault="00547335"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547335" w:rsidRDefault="00547335"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547335" w:rsidRDefault="00547335"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547335" w:rsidRDefault="00547335"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547335" w:rsidRDefault="00547335"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547335" w:rsidRDefault="00547335"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547335" w:rsidRDefault="00547335"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547335" w:rsidRDefault="00547335"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547335" w:rsidRDefault="00547335"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547335" w:rsidRDefault="00547335"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547335" w:rsidRDefault="00547335"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547335" w:rsidRDefault="00547335"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547335" w:rsidRDefault="00547335"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547335" w:rsidRDefault="00547335"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547335" w:rsidRDefault="00547335"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547335" w:rsidRDefault="00547335"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547335" w:rsidRDefault="00547335"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547335" w:rsidRPr="00EF69A7" w:rsidRDefault="00547335">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1F918C2F" w:rsidR="00547335" w:rsidRDefault="00547335"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2020.@@@update for next release</w:t>
      </w:r>
    </w:p>
  </w:footnote>
  <w:footnote w:id="30">
    <w:p w14:paraId="79560758" w14:textId="77777777" w:rsidR="00547335" w:rsidRDefault="00547335"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547335" w:rsidRDefault="00547335"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547335" w:rsidRDefault="00547335"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547335" w:rsidRDefault="00547335"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53F01BF6" w:rsidR="00FF5EF5" w:rsidRPr="00FF5EF5" w:rsidRDefault="00FF5EF5">
      <w:pPr>
        <w:pStyle w:val="Lbjegyzetszveg"/>
        <w:rPr>
          <w:lang w:val="hu-HU"/>
        </w:rPr>
      </w:pPr>
      <w:r>
        <w:tab/>
      </w:r>
      <w:r>
        <w:rPr>
          <w:rStyle w:val="Lbjegyzet-hivatkozs"/>
        </w:rPr>
        <w:footnoteRef/>
      </w:r>
      <w:r>
        <w:tab/>
      </w:r>
      <w:r w:rsidRPr="00FF5EF5">
        <w:t xml:space="preserve"> </w:t>
      </w:r>
      <w:r w:rsidRPr="00FF5EF5">
        <w:t>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5">
    <w:p w14:paraId="3814A72D" w14:textId="77777777" w:rsidR="00547335" w:rsidRDefault="00547335"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547335" w:rsidRDefault="00547335"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547335" w:rsidRDefault="00547335"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77777777" w:rsidR="00547335" w:rsidRDefault="00547335"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6947953B" w14:textId="77777777" w:rsidR="00547335" w:rsidRDefault="00547335"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77777777" w:rsidR="00547335" w:rsidRDefault="00547335"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77777777" w:rsidR="00547335" w:rsidRDefault="00547335"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77777777" w:rsidR="00547335" w:rsidRDefault="00547335"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547335" w:rsidRDefault="00547335"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547335" w:rsidRDefault="00547335"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547335" w:rsidRDefault="00547335"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7777777" w:rsidR="00547335" w:rsidRDefault="00547335"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77777777" w:rsidR="00547335" w:rsidRDefault="00547335"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77777777" w:rsidR="00547335" w:rsidRDefault="00547335"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77777777" w:rsidR="00547335" w:rsidRDefault="00547335"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77777777" w:rsidR="00547335" w:rsidRDefault="00547335"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77777777" w:rsidR="00547335" w:rsidRDefault="00547335"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77777777" w:rsidR="00547335" w:rsidRDefault="00547335"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77777777" w:rsidR="00547335" w:rsidRDefault="00547335"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547335" w:rsidRDefault="00547335"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77777777" w:rsidR="00547335" w:rsidRDefault="00547335"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547335" w:rsidRDefault="00547335"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547335" w:rsidRDefault="00547335"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547335" w:rsidRDefault="00547335"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547335" w:rsidRDefault="00547335"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7777777" w:rsidR="00547335" w:rsidRDefault="00547335"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1">
    <w:p w14:paraId="30D118C1" w14:textId="77777777" w:rsidR="00547335" w:rsidRDefault="00547335"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2">
    <w:p w14:paraId="60AF6C91" w14:textId="77777777" w:rsidR="00547335" w:rsidRDefault="00547335"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3">
    <w:p w14:paraId="44E4E951" w14:textId="77777777" w:rsidR="00547335" w:rsidRDefault="00547335"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4">
    <w:p w14:paraId="1CD79ED2" w14:textId="77777777" w:rsidR="00547335" w:rsidRDefault="00547335"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547335" w:rsidRDefault="00547335"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547335" w:rsidRDefault="00547335"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337E1D9A" w14:textId="77777777" w:rsidR="00547335" w:rsidRDefault="00547335"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8">
    <w:p w14:paraId="0842713E" w14:textId="77777777" w:rsidR="00547335" w:rsidRDefault="00547335"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9">
    <w:p w14:paraId="77FF1842" w14:textId="77777777" w:rsidR="00547335" w:rsidRDefault="00547335" w:rsidP="002519B3">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547335" w:rsidRDefault="00547335"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547335" w:rsidRDefault="00547335"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547335" w:rsidRPr="00F11F32" w:rsidRDefault="00547335">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547335" w:rsidRDefault="00547335"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547335" w:rsidRDefault="00547335"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547335" w:rsidRDefault="00547335"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77777777" w:rsidR="00547335" w:rsidRDefault="00547335"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abstractNumId w:val="21"/>
    <w:lvlOverride w:ilvl="1">
      <w:lvl w:ilvl="1">
        <w:numFmt w:val="bullet"/>
        <w:lvlText w:val=""/>
        <w:lvlJc w:val="left"/>
        <w:pPr>
          <w:tabs>
            <w:tab w:val="num" w:pos="1440"/>
          </w:tabs>
          <w:ind w:left="1440" w:hanging="360"/>
        </w:pPr>
        <w:rPr>
          <w:rFonts w:ascii="Symbol" w:hAnsi="Symbol" w:hint="default"/>
          <w:sz w:val="20"/>
        </w:rPr>
      </w:lvl>
    </w:lvlOverride>
  </w:num>
  <w:num w:numId="34">
    <w:abstractNumId w:val="18"/>
    <w:lvlOverride w:ilvl="2">
      <w:lvl w:ilvl="2">
        <w:numFmt w:val="bullet"/>
        <w:lvlText w:val=""/>
        <w:lvlJc w:val="left"/>
        <w:pPr>
          <w:tabs>
            <w:tab w:val="num" w:pos="2160"/>
          </w:tabs>
          <w:ind w:left="2160" w:hanging="360"/>
        </w:pPr>
        <w:rPr>
          <w:rFonts w:ascii="Symbol" w:hAnsi="Symbol" w:hint="default"/>
          <w:sz w:val="20"/>
        </w:rPr>
      </w:lvl>
    </w:lvlOverride>
  </w:num>
  <w:num w:numId="35">
    <w:abstractNumId w:val="13"/>
  </w:num>
  <w:num w:numId="36">
    <w:abstractNumId w:val="11"/>
    <w:lvlOverride w:ilvl="1">
      <w:lvl w:ilvl="1">
        <w:numFmt w:val="bullet"/>
        <w:lvlText w:val=""/>
        <w:lvlJc w:val="left"/>
        <w:pPr>
          <w:tabs>
            <w:tab w:val="num" w:pos="1440"/>
          </w:tabs>
          <w:ind w:left="1440" w:hanging="360"/>
        </w:pPr>
        <w:rPr>
          <w:rFonts w:ascii="Symbol" w:hAnsi="Symbol" w:hint="default"/>
          <w:sz w:val="20"/>
        </w:rPr>
      </w:lvl>
    </w:lvlOverride>
  </w:num>
  <w:num w:numId="37">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250A0"/>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29F"/>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335"/>
    <w:rsid w:val="00547689"/>
    <w:rsid w:val="0057218C"/>
    <w:rsid w:val="00593A37"/>
    <w:rsid w:val="005A3370"/>
    <w:rsid w:val="005C339A"/>
    <w:rsid w:val="005D2B22"/>
    <w:rsid w:val="005D4F65"/>
    <w:rsid w:val="00601B76"/>
    <w:rsid w:val="0061037D"/>
    <w:rsid w:val="006436FD"/>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E5296"/>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C33B4"/>
    <w:rsid w:val="00CD25A4"/>
    <w:rsid w:val="00CE4CAF"/>
    <w:rsid w:val="00CF3484"/>
    <w:rsid w:val="00D17B6A"/>
    <w:rsid w:val="00D22BA6"/>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A7791"/>
    <w:rsid w:val="00FB0167"/>
    <w:rsid w:val="00FC2F40"/>
    <w:rsid w:val="00FD390F"/>
    <w:rsid w:val="00FE4C29"/>
    <w:rsid w:val="00FF3631"/>
    <w:rsid w:val="00FF5EF5"/>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4733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47335"/>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47335"/>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47335"/>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547335"/>
    <w:pPr>
      <w:spacing w:before="240"/>
      <w:outlineLvl w:val="3"/>
    </w:pPr>
  </w:style>
  <w:style w:type="paragraph" w:styleId="Cmsor5">
    <w:name w:val="heading 5"/>
    <w:basedOn w:val="Norml"/>
    <w:next w:val="Cmsor3"/>
    <w:link w:val="Cmsor5Char"/>
    <w:uiPriority w:val="4"/>
    <w:qFormat/>
    <w:rsid w:val="00547335"/>
    <w:pPr>
      <w:spacing w:before="120" w:after="60"/>
      <w:outlineLvl w:val="4"/>
    </w:pPr>
    <w:rPr>
      <w:rFonts w:ascii="Tahoma" w:hAnsi="Tahoma"/>
    </w:rPr>
  </w:style>
  <w:style w:type="paragraph" w:styleId="Cmsor6">
    <w:name w:val="heading 6"/>
    <w:basedOn w:val="Norml"/>
    <w:next w:val="Norml"/>
    <w:uiPriority w:val="9"/>
    <w:semiHidden/>
    <w:unhideWhenUsed/>
    <w:qFormat/>
    <w:rsid w:val="00547335"/>
    <w:pPr>
      <w:keepNext/>
      <w:keepLines/>
      <w:spacing w:before="200" w:after="40"/>
      <w:outlineLvl w:val="5"/>
    </w:pPr>
    <w:rPr>
      <w:b/>
      <w:sz w:val="20"/>
      <w:szCs w:val="20"/>
    </w:rPr>
  </w:style>
  <w:style w:type="character" w:default="1" w:styleId="Bekezdsalapbettpusa">
    <w:name w:val="Default Paragraph Font"/>
    <w:uiPriority w:val="1"/>
    <w:unhideWhenUsed/>
    <w:rsid w:val="0054733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47335"/>
  </w:style>
  <w:style w:type="character" w:customStyle="1" w:styleId="Cmsor1Char">
    <w:name w:val="Címsor 1 Char"/>
    <w:basedOn w:val="Bekezdsalapbettpusa"/>
    <w:link w:val="Cmsor1"/>
    <w:uiPriority w:val="4"/>
    <w:rsid w:val="0054733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4733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4733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47335"/>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547335"/>
    <w:rPr>
      <w:rFonts w:ascii="Tahoma" w:eastAsia="Arial Unicode MS" w:hAnsi="Tahoma" w:cs="Arial Unicode MS"/>
      <w:sz w:val="22"/>
      <w:szCs w:val="22"/>
      <w:lang w:eastAsia="en-US" w:bidi="ar-SA"/>
    </w:rPr>
  </w:style>
  <w:style w:type="table" w:customStyle="1" w:styleId="TableNormal">
    <w:name w:val="Table Normal"/>
    <w:rsid w:val="0054733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4733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4733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4733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47335"/>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47335"/>
    <w:rPr>
      <w:rFonts w:cs="Mangal"/>
      <w:sz w:val="20"/>
      <w:szCs w:val="18"/>
    </w:rPr>
  </w:style>
  <w:style w:type="character" w:customStyle="1" w:styleId="JegyzetszvegChar">
    <w:name w:val="Jegyzetszöveg Char"/>
    <w:basedOn w:val="Bekezdsalapbettpusa"/>
    <w:link w:val="Jegyzetszveg"/>
    <w:uiPriority w:val="99"/>
    <w:rsid w:val="0054733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47335"/>
    <w:rPr>
      <w:sz w:val="16"/>
      <w:szCs w:val="16"/>
    </w:rPr>
  </w:style>
  <w:style w:type="paragraph" w:styleId="Buborkszveg">
    <w:name w:val="Balloon Text"/>
    <w:basedOn w:val="Norml"/>
    <w:link w:val="BuborkszvegChar"/>
    <w:uiPriority w:val="99"/>
    <w:semiHidden/>
    <w:unhideWhenUsed/>
    <w:rsid w:val="0054733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47335"/>
    <w:rPr>
      <w:rFonts w:ascii="Segoe UI" w:eastAsia="Arial Unicode MS" w:hAnsi="Segoe UI" w:cs="Mangal"/>
      <w:sz w:val="18"/>
      <w:szCs w:val="16"/>
      <w:lang w:eastAsia="en-US" w:bidi="ar-SA"/>
    </w:rPr>
  </w:style>
  <w:style w:type="paragraph" w:styleId="llb">
    <w:name w:val="footer"/>
    <w:basedOn w:val="Norml"/>
    <w:link w:val="llbChar"/>
    <w:uiPriority w:val="24"/>
    <w:rsid w:val="00547335"/>
    <w:pPr>
      <w:tabs>
        <w:tab w:val="center" w:pos="4536"/>
        <w:tab w:val="right" w:pos="9072"/>
      </w:tabs>
    </w:pPr>
  </w:style>
  <w:style w:type="character" w:customStyle="1" w:styleId="llbChar">
    <w:name w:val="Élőláb Char"/>
    <w:basedOn w:val="Bekezdsalapbettpusa"/>
    <w:link w:val="llb"/>
    <w:uiPriority w:val="24"/>
    <w:rsid w:val="0054733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47335"/>
    <w:rPr>
      <w:i/>
      <w:noProof/>
    </w:rPr>
  </w:style>
  <w:style w:type="paragraph" w:styleId="Lista">
    <w:name w:val="List"/>
    <w:basedOn w:val="Norml"/>
    <w:uiPriority w:val="7"/>
    <w:qFormat/>
    <w:rsid w:val="00547335"/>
    <w:pPr>
      <w:keepLines/>
      <w:widowControl/>
      <w:numPr>
        <w:numId w:val="2"/>
      </w:numPr>
    </w:pPr>
  </w:style>
  <w:style w:type="paragraph" w:styleId="Lista2">
    <w:name w:val="List 2"/>
    <w:basedOn w:val="Lista"/>
    <w:uiPriority w:val="7"/>
    <w:rsid w:val="00547335"/>
    <w:pPr>
      <w:numPr>
        <w:ilvl w:val="1"/>
      </w:numPr>
    </w:pPr>
  </w:style>
  <w:style w:type="paragraph" w:styleId="Lista3">
    <w:name w:val="List 3"/>
    <w:basedOn w:val="Lista"/>
    <w:uiPriority w:val="7"/>
    <w:rsid w:val="00547335"/>
    <w:pPr>
      <w:numPr>
        <w:ilvl w:val="2"/>
      </w:numPr>
    </w:pPr>
  </w:style>
  <w:style w:type="paragraph" w:styleId="Lista4">
    <w:name w:val="List 4"/>
    <w:basedOn w:val="Lista"/>
    <w:uiPriority w:val="7"/>
    <w:rsid w:val="00547335"/>
    <w:pPr>
      <w:numPr>
        <w:ilvl w:val="3"/>
      </w:numPr>
    </w:pPr>
  </w:style>
  <w:style w:type="paragraph" w:styleId="Lista5">
    <w:name w:val="List 5"/>
    <w:basedOn w:val="Lista"/>
    <w:uiPriority w:val="7"/>
    <w:rsid w:val="00547335"/>
    <w:pPr>
      <w:numPr>
        <w:ilvl w:val="4"/>
      </w:numPr>
    </w:pPr>
  </w:style>
  <w:style w:type="character" w:customStyle="1" w:styleId="Nv">
    <w:name w:val="Név"/>
    <w:basedOn w:val="Bekezdsalapbettpusa"/>
    <w:uiPriority w:val="1"/>
    <w:rsid w:val="00547335"/>
    <w:rPr>
      <w:smallCaps/>
      <w:noProof/>
    </w:rPr>
  </w:style>
  <w:style w:type="paragraph" w:styleId="lfej">
    <w:name w:val="header"/>
    <w:basedOn w:val="Norml"/>
    <w:link w:val="lfejChar"/>
    <w:uiPriority w:val="24"/>
    <w:qFormat/>
    <w:rsid w:val="00547335"/>
    <w:pPr>
      <w:tabs>
        <w:tab w:val="center" w:pos="4536"/>
        <w:tab w:val="right" w:pos="9072"/>
      </w:tabs>
    </w:pPr>
  </w:style>
  <w:style w:type="character" w:customStyle="1" w:styleId="lfejChar">
    <w:name w:val="Élőfej Char"/>
    <w:basedOn w:val="Bekezdsalapbettpusa"/>
    <w:link w:val="lfej"/>
    <w:uiPriority w:val="24"/>
    <w:rsid w:val="0054733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47335"/>
    <w:pPr>
      <w:ind w:left="720" w:hanging="720"/>
    </w:pPr>
  </w:style>
  <w:style w:type="character" w:customStyle="1" w:styleId="Code">
    <w:name w:val="Code"/>
    <w:uiPriority w:val="1"/>
    <w:qFormat/>
    <w:rsid w:val="0054733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54733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4733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47335"/>
    <w:rPr>
      <w:vertAlign w:val="superscript"/>
    </w:rPr>
  </w:style>
  <w:style w:type="character" w:customStyle="1" w:styleId="ForeignKannadaScript">
    <w:name w:val="Foreign: KannadaScript"/>
    <w:basedOn w:val="Foreign"/>
    <w:uiPriority w:val="1"/>
    <w:qFormat/>
    <w:rsid w:val="00547335"/>
    <w:rPr>
      <w:rFonts w:ascii="Gentium Plus" w:hAnsi="Gentium Plus" w:cs="Arial Unicode MS"/>
      <w:b w:val="0"/>
      <w:i w:val="0"/>
      <w:noProof/>
    </w:rPr>
  </w:style>
  <w:style w:type="character" w:customStyle="1" w:styleId="ForeignTamilScript">
    <w:name w:val="Foreign: TamilScript"/>
    <w:basedOn w:val="Foreign"/>
    <w:uiPriority w:val="1"/>
    <w:qFormat/>
    <w:rsid w:val="00547335"/>
    <w:rPr>
      <w:rFonts w:ascii="Gentium Plus" w:hAnsi="Gentium Plus" w:cs="Nirmala UI"/>
      <w:b w:val="0"/>
      <w:i w:val="0"/>
      <w:noProof/>
      <w:szCs w:val="24"/>
    </w:rPr>
  </w:style>
  <w:style w:type="character" w:customStyle="1" w:styleId="ForeignBalineseScript">
    <w:name w:val="Foreign: BalineseScript"/>
    <w:basedOn w:val="Foreign"/>
    <w:uiPriority w:val="1"/>
    <w:qFormat/>
    <w:rsid w:val="0054733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47335"/>
    <w:rPr>
      <w:rFonts w:ascii="Leelawadee UI" w:hAnsi="Leelawadee UI" w:cs="Leelawadee UI"/>
      <w:i w:val="0"/>
      <w:noProof/>
    </w:rPr>
  </w:style>
  <w:style w:type="character" w:customStyle="1" w:styleId="ForeignBrahmiScript">
    <w:name w:val="Foreign: BrahmiScript"/>
    <w:basedOn w:val="Foreign"/>
    <w:uiPriority w:val="1"/>
    <w:qFormat/>
    <w:rsid w:val="00547335"/>
    <w:rPr>
      <w:rFonts w:ascii="Segoe UI Historic" w:hAnsi="Segoe UI Historic" w:cs="Segoe UI Historic"/>
      <w:i w:val="0"/>
      <w:noProof/>
    </w:rPr>
  </w:style>
  <w:style w:type="character" w:customStyle="1" w:styleId="ForeignOriyaScript">
    <w:name w:val="Foreign: OriyaScript"/>
    <w:basedOn w:val="Foreign"/>
    <w:uiPriority w:val="1"/>
    <w:qFormat/>
    <w:rsid w:val="00547335"/>
    <w:rPr>
      <w:rFonts w:ascii="Arial Unicode MS" w:hAnsi="Arial Unicode MS" w:cs="Nirmala UI"/>
      <w:i w:val="0"/>
      <w:noProof/>
    </w:rPr>
  </w:style>
  <w:style w:type="paragraph" w:styleId="NormlWeb">
    <w:name w:val="Normal (Web)"/>
    <w:basedOn w:val="Norml"/>
    <w:uiPriority w:val="99"/>
    <w:semiHidden/>
    <w:unhideWhenUsed/>
    <w:rsid w:val="0054733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47335"/>
    <w:pPr>
      <w:tabs>
        <w:tab w:val="right" w:pos="851"/>
        <w:tab w:val="left" w:pos="1134"/>
      </w:tabs>
    </w:pPr>
    <w:rPr>
      <w:lang w:eastAsia="en-GB" w:bidi="hi-IN"/>
    </w:rPr>
  </w:style>
  <w:style w:type="character" w:styleId="Hiperhivatkozs">
    <w:name w:val="Hyperlink"/>
    <w:basedOn w:val="Bekezdsalapbettpusa"/>
    <w:uiPriority w:val="99"/>
    <w:unhideWhenUsed/>
    <w:rsid w:val="00547335"/>
    <w:rPr>
      <w:color w:val="0000FF" w:themeColor="hyperlink"/>
      <w:u w:val="single"/>
    </w:rPr>
  </w:style>
  <w:style w:type="character" w:styleId="Feloldatlanmegemlts">
    <w:name w:val="Unresolved Mention"/>
    <w:basedOn w:val="Bekezdsalapbettpusa"/>
    <w:uiPriority w:val="99"/>
    <w:semiHidden/>
    <w:unhideWhenUsed/>
    <w:rsid w:val="00547335"/>
    <w:rPr>
      <w:color w:val="605E5C"/>
      <w:shd w:val="clear" w:color="auto" w:fill="E1DFDD"/>
    </w:rPr>
  </w:style>
  <w:style w:type="character" w:styleId="Mrltotthiperhivatkozs">
    <w:name w:val="FollowedHyperlink"/>
    <w:basedOn w:val="Bekezdsalapbettpusa"/>
    <w:uiPriority w:val="99"/>
    <w:semiHidden/>
    <w:unhideWhenUsed/>
    <w:rsid w:val="00547335"/>
    <w:rPr>
      <w:color w:val="800080" w:themeColor="followedHyperlink"/>
      <w:u w:val="single"/>
    </w:rPr>
  </w:style>
  <w:style w:type="table" w:styleId="Rcsostblzat">
    <w:name w:val="Table Grid"/>
    <w:basedOn w:val="Normltblzat"/>
    <w:uiPriority w:val="39"/>
    <w:rsid w:val="0054733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4733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47335"/>
    <w:rPr>
      <w:noProof/>
      <w:position w:val="-10"/>
      <w:lang w:val="en-GB" w:eastAsia="fr-FR"/>
    </w:rPr>
  </w:style>
  <w:style w:type="character" w:customStyle="1" w:styleId="ForeignKhmerScript">
    <w:name w:val="Foreign: KhmerScript"/>
    <w:basedOn w:val="Bekezdsalapbettpusa"/>
    <w:uiPriority w:val="1"/>
    <w:qFormat/>
    <w:rsid w:val="00547335"/>
    <w:rPr>
      <w:rFonts w:ascii="Gentium Plus" w:hAnsi="Gentium Plus" w:cs="DaunPenh"/>
      <w:szCs w:val="36"/>
      <w:lang w:bidi="km-KH"/>
    </w:rPr>
  </w:style>
  <w:style w:type="character" w:customStyle="1" w:styleId="MetreCode">
    <w:name w:val="MetreCode"/>
    <w:basedOn w:val="Bekezdsalapbettpusa"/>
    <w:uiPriority w:val="1"/>
    <w:qFormat/>
    <w:rsid w:val="00547335"/>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4733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47335"/>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547335"/>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54733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4733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4733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4733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4733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4733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4733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54733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4733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47335"/>
    <w:pPr>
      <w:widowControl/>
      <w:numPr>
        <w:numId w:val="6"/>
      </w:numPr>
      <w:spacing w:before="60"/>
      <w:contextualSpacing/>
    </w:pPr>
  </w:style>
  <w:style w:type="character" w:customStyle="1" w:styleId="ForeignTamilGrantha">
    <w:name w:val="Foreign:TamilGrantha"/>
    <w:basedOn w:val="ForeignTamilScript"/>
    <w:uiPriority w:val="1"/>
    <w:qFormat/>
    <w:rsid w:val="0054733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47335"/>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4733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9B361-3B62-4280-8C8B-495476F00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100</TotalTime>
  <Pages>155</Pages>
  <Words>59786</Words>
  <Characters>412525</Characters>
  <Application>Microsoft Office Word</Application>
  <DocSecurity>0</DocSecurity>
  <Lines>3437</Lines>
  <Paragraphs>942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43</cp:revision>
  <cp:lastPrinted>2020-06-29T07:48:00Z</cp:lastPrinted>
  <dcterms:created xsi:type="dcterms:W3CDTF">2020-06-25T08:32:00Z</dcterms:created>
  <dcterms:modified xsi:type="dcterms:W3CDTF">2020-09-07T15:14:00Z</dcterms:modified>
</cp:coreProperties>
</file>