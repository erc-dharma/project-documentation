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341FFCD">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rsidR="004F4C63" w:rsidRPr="008608D1" w:rsidRDefault="004D2E67" w:rsidP="008608D1">
      <w:pPr>
        <w:pStyle w:val="Alcm"/>
      </w:pPr>
      <w:bookmarkStart w:id="0" w:name="_nlm3dlptfwlj" w:colFirst="0" w:colLast="0"/>
      <w:bookmarkStart w:id="1" w:name="_Hlk19355849"/>
      <w:bookmarkEnd w:id="0"/>
      <w:bookmarkEnd w:id="1"/>
      <w:r w:rsidRPr="008608D1">
        <w:t>Dániel Balogh &amp; Arlo Griffiths</w:t>
      </w:r>
    </w:p>
    <w:p w:rsidR="00C02B8C" w:rsidRDefault="00FD390F" w:rsidP="008608D1">
      <w:pPr>
        <w:pStyle w:val="Alcm"/>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6F2A8AA6">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Release Version </w:t>
      </w:r>
      <w:r w:rsidR="00CF3484">
        <w:t>1</w:t>
      </w:r>
      <w:r w:rsidR="004F4C63" w:rsidRPr="008608D1">
        <w:t>, 2020-07-05</w:t>
      </w:r>
    </w:p>
    <w:p w:rsidR="00FD390F" w:rsidRDefault="00FD390F" w:rsidP="008608D1">
      <w:pPr>
        <w:pStyle w:val="Alcm"/>
      </w:pPr>
    </w:p>
    <w:p w:rsidR="00FD390F" w:rsidRDefault="00FD390F" w:rsidP="008608D1">
      <w:pPr>
        <w:pStyle w:val="Alcm"/>
      </w:pPr>
    </w:p>
    <w:p w:rsidR="00FD390F" w:rsidRDefault="00FD390F" w:rsidP="008608D1">
      <w:pPr>
        <w:pStyle w:val="Alcm"/>
      </w:pPr>
    </w:p>
    <w:p w:rsidR="00FD390F" w:rsidRPr="008608D1" w:rsidRDefault="00FD390F" w:rsidP="008608D1">
      <w:pPr>
        <w:pStyle w:val="Alcm"/>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rsidR="00EE683E" w:rsidRDefault="00EE683E" w:rsidP="00EE683E">
      <w:pPr>
        <w:pStyle w:val="Cm"/>
      </w:pPr>
      <w:bookmarkStart w:id="5" w:name="_62ze56ka8a10" w:colFirst="0" w:colLast="0"/>
      <w:bookmarkEnd w:id="4"/>
      <w:bookmarkEnd w:id="5"/>
      <w:r>
        <w:lastRenderedPageBreak/>
        <w:t>Contents</w:t>
      </w:r>
    </w:p>
    <w:p w:rsidR="001079C3" w:rsidRDefault="00EE683E">
      <w:pPr>
        <w:pStyle w:val="TJ1"/>
        <w:rPr>
          <w:rFonts w:asciiTheme="minorHAnsi" w:eastAsia="SimSun" w:hAnsiTheme="minorHAnsi" w:cstheme="minorBidi"/>
          <w:b w:val="0"/>
          <w:noProof/>
          <w:szCs w:val="20"/>
          <w:lang w:val="hu-HU" w:eastAsia="zh-CN" w:bidi="hi-IN"/>
        </w:rPr>
      </w:pPr>
      <w:r>
        <w:rPr>
          <w:b w:val="0"/>
        </w:rPr>
        <w:fldChar w:fldCharType="begin"/>
      </w:r>
      <w:r>
        <w:rPr>
          <w:b w:val="0"/>
        </w:rPr>
        <w:instrText xml:space="preserve"> TOC \o "3-3" \h \z \t "Címsor 1;1;Címsor 2;2" </w:instrText>
      </w:r>
      <w:r>
        <w:rPr>
          <w:b w:val="0"/>
        </w:rPr>
        <w:fldChar w:fldCharType="separate"/>
      </w:r>
      <w:hyperlink w:anchor="_Toc44494595" w:history="1">
        <w:r w:rsidR="001079C3" w:rsidRPr="00FA210E">
          <w:rPr>
            <w:rStyle w:val="Hiperhivatkozs"/>
            <w:noProof/>
          </w:rPr>
          <w:t>1.</w:t>
        </w:r>
        <w:r w:rsidR="001079C3">
          <w:rPr>
            <w:rFonts w:asciiTheme="minorHAnsi" w:eastAsia="SimSun" w:hAnsiTheme="minorHAnsi" w:cstheme="minorBidi"/>
            <w:b w:val="0"/>
            <w:noProof/>
            <w:szCs w:val="20"/>
            <w:lang w:val="hu-HU" w:eastAsia="zh-CN" w:bidi="hi-IN"/>
          </w:rPr>
          <w:tab/>
        </w:r>
        <w:r w:rsidR="001079C3" w:rsidRPr="00FA210E">
          <w:rPr>
            <w:rStyle w:val="Hiperhivatkozs"/>
            <w:noProof/>
          </w:rPr>
          <w:t>Introduction</w:t>
        </w:r>
        <w:r w:rsidR="001079C3">
          <w:rPr>
            <w:noProof/>
            <w:webHidden/>
          </w:rPr>
          <w:tab/>
        </w:r>
        <w:r w:rsidR="001079C3">
          <w:rPr>
            <w:noProof/>
            <w:webHidden/>
          </w:rPr>
          <w:fldChar w:fldCharType="begin"/>
        </w:r>
        <w:r w:rsidR="001079C3">
          <w:rPr>
            <w:noProof/>
            <w:webHidden/>
          </w:rPr>
          <w:instrText xml:space="preserve"> PAGEREF _Toc44494595 \h </w:instrText>
        </w:r>
        <w:r w:rsidR="001079C3">
          <w:rPr>
            <w:noProof/>
            <w:webHidden/>
          </w:rPr>
        </w:r>
        <w:r w:rsidR="001079C3">
          <w:rPr>
            <w:noProof/>
            <w:webHidden/>
          </w:rPr>
          <w:fldChar w:fldCharType="separate"/>
        </w:r>
        <w:r w:rsidR="001079C3">
          <w:rPr>
            <w:noProof/>
            <w:webHidden/>
          </w:rPr>
          <w:t>6</w:t>
        </w:r>
        <w:r w:rsidR="001079C3">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596" w:history="1">
        <w:r w:rsidRPr="00FA210E">
          <w:rPr>
            <w:rStyle w:val="Hiperhivatkozs"/>
            <w:noProof/>
          </w:rPr>
          <w:t>1.1.</w:t>
        </w:r>
        <w:r>
          <w:rPr>
            <w:rFonts w:asciiTheme="minorHAnsi" w:eastAsia="SimSun" w:hAnsiTheme="minorHAnsi" w:cstheme="minorBidi"/>
            <w:noProof/>
            <w:sz w:val="22"/>
            <w:szCs w:val="20"/>
            <w:lang w:val="hu-HU" w:eastAsia="zh-CN" w:bidi="hi-IN"/>
          </w:rPr>
          <w:tab/>
        </w:r>
        <w:r w:rsidRPr="00FA210E">
          <w:rPr>
            <w:rStyle w:val="Hiperhivatkozs"/>
            <w:noProof/>
          </w:rPr>
          <w:t>Version History</w:t>
        </w:r>
        <w:r>
          <w:rPr>
            <w:noProof/>
            <w:webHidden/>
          </w:rPr>
          <w:tab/>
        </w:r>
        <w:r>
          <w:rPr>
            <w:noProof/>
            <w:webHidden/>
          </w:rPr>
          <w:fldChar w:fldCharType="begin"/>
        </w:r>
        <w:r>
          <w:rPr>
            <w:noProof/>
            <w:webHidden/>
          </w:rPr>
          <w:instrText xml:space="preserve"> PAGEREF _Toc44494596 \h </w:instrText>
        </w:r>
        <w:r>
          <w:rPr>
            <w:noProof/>
            <w:webHidden/>
          </w:rPr>
        </w:r>
        <w:r>
          <w:rPr>
            <w:noProof/>
            <w:webHidden/>
          </w:rPr>
          <w:fldChar w:fldCharType="separate"/>
        </w:r>
        <w:r>
          <w:rPr>
            <w:noProof/>
            <w:webHidden/>
          </w:rPr>
          <w:t>6</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597" w:history="1">
        <w:r w:rsidRPr="00FA210E">
          <w:rPr>
            <w:rStyle w:val="Hiperhivatkozs"/>
            <w:noProof/>
          </w:rPr>
          <w:t>1.1.1.</w:t>
        </w:r>
        <w:r>
          <w:rPr>
            <w:rFonts w:asciiTheme="minorHAnsi" w:eastAsia="SimSun" w:hAnsiTheme="minorHAnsi" w:cstheme="minorBidi"/>
            <w:noProof/>
            <w:sz w:val="22"/>
            <w:szCs w:val="20"/>
            <w:lang w:val="hu-HU" w:eastAsia="zh-CN" w:bidi="hi-IN"/>
          </w:rPr>
          <w:tab/>
        </w:r>
        <w:r w:rsidRPr="00FA210E">
          <w:rPr>
            <w:rStyle w:val="Hiperhivatkozs"/>
            <w:noProof/>
          </w:rPr>
          <w:t>About this version</w:t>
        </w:r>
        <w:r>
          <w:rPr>
            <w:noProof/>
            <w:webHidden/>
          </w:rPr>
          <w:tab/>
        </w:r>
        <w:r>
          <w:rPr>
            <w:noProof/>
            <w:webHidden/>
          </w:rPr>
          <w:fldChar w:fldCharType="begin"/>
        </w:r>
        <w:r>
          <w:rPr>
            <w:noProof/>
            <w:webHidden/>
          </w:rPr>
          <w:instrText xml:space="preserve"> PAGEREF _Toc44494597 \h </w:instrText>
        </w:r>
        <w:r>
          <w:rPr>
            <w:noProof/>
            <w:webHidden/>
          </w:rPr>
        </w:r>
        <w:r>
          <w:rPr>
            <w:noProof/>
            <w:webHidden/>
          </w:rPr>
          <w:fldChar w:fldCharType="separate"/>
        </w:r>
        <w:r>
          <w:rPr>
            <w:noProof/>
            <w:webHidden/>
          </w:rPr>
          <w:t>6</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598" w:history="1">
        <w:r w:rsidRPr="00FA210E">
          <w:rPr>
            <w:rStyle w:val="Hiperhivatkozs"/>
            <w:noProof/>
          </w:rPr>
          <w:t>1.1.2.</w:t>
        </w:r>
        <w:r>
          <w:rPr>
            <w:rFonts w:asciiTheme="minorHAnsi" w:eastAsia="SimSun" w:hAnsiTheme="minorHAnsi" w:cstheme="minorBidi"/>
            <w:noProof/>
            <w:sz w:val="22"/>
            <w:szCs w:val="20"/>
            <w:lang w:val="hu-HU" w:eastAsia="zh-CN" w:bidi="hi-IN"/>
          </w:rPr>
          <w:tab/>
        </w:r>
        <w:r w:rsidRPr="00FA210E">
          <w:rPr>
            <w:rStyle w:val="Hiperhivatkozs"/>
            <w:noProof/>
          </w:rPr>
          <w:t>Fundamental changes since version 0.9</w:t>
        </w:r>
        <w:r>
          <w:rPr>
            <w:noProof/>
            <w:webHidden/>
          </w:rPr>
          <w:tab/>
        </w:r>
        <w:r>
          <w:rPr>
            <w:noProof/>
            <w:webHidden/>
          </w:rPr>
          <w:fldChar w:fldCharType="begin"/>
        </w:r>
        <w:r>
          <w:rPr>
            <w:noProof/>
            <w:webHidden/>
          </w:rPr>
          <w:instrText xml:space="preserve"> PAGEREF _Toc44494598 \h </w:instrText>
        </w:r>
        <w:r>
          <w:rPr>
            <w:noProof/>
            <w:webHidden/>
          </w:rPr>
        </w:r>
        <w:r>
          <w:rPr>
            <w:noProof/>
            <w:webHidden/>
          </w:rPr>
          <w:fldChar w:fldCharType="separate"/>
        </w:r>
        <w:r>
          <w:rPr>
            <w:noProof/>
            <w:webHidden/>
          </w:rPr>
          <w:t>6</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599" w:history="1">
        <w:r w:rsidRPr="00FA210E">
          <w:rPr>
            <w:rStyle w:val="Hiperhivatkozs"/>
            <w:noProof/>
          </w:rPr>
          <w:t>1.2.</w:t>
        </w:r>
        <w:r>
          <w:rPr>
            <w:rFonts w:asciiTheme="minorHAnsi" w:eastAsia="SimSun" w:hAnsiTheme="minorHAnsi" w:cstheme="minorBidi"/>
            <w:noProof/>
            <w:sz w:val="22"/>
            <w:szCs w:val="20"/>
            <w:lang w:val="hu-HU" w:eastAsia="zh-CN" w:bidi="hi-IN"/>
          </w:rPr>
          <w:tab/>
        </w:r>
        <w:r w:rsidRPr="00FA210E">
          <w:rPr>
            <w:rStyle w:val="Hiperhivatkozs"/>
            <w:noProof/>
          </w:rPr>
          <w:t>Introductory Remarks</w:t>
        </w:r>
        <w:r>
          <w:rPr>
            <w:noProof/>
            <w:webHidden/>
          </w:rPr>
          <w:tab/>
        </w:r>
        <w:r>
          <w:rPr>
            <w:noProof/>
            <w:webHidden/>
          </w:rPr>
          <w:fldChar w:fldCharType="begin"/>
        </w:r>
        <w:r>
          <w:rPr>
            <w:noProof/>
            <w:webHidden/>
          </w:rPr>
          <w:instrText xml:space="preserve"> PAGEREF _Toc44494599 \h </w:instrText>
        </w:r>
        <w:r>
          <w:rPr>
            <w:noProof/>
            <w:webHidden/>
          </w:rPr>
        </w:r>
        <w:r>
          <w:rPr>
            <w:noProof/>
            <w:webHidden/>
          </w:rPr>
          <w:fldChar w:fldCharType="separate"/>
        </w:r>
        <w:r>
          <w:rPr>
            <w:noProof/>
            <w:webHidden/>
          </w:rPr>
          <w:t>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00" w:history="1">
        <w:r w:rsidRPr="00FA210E">
          <w:rPr>
            <w:rStyle w:val="Hiperhivatkozs"/>
            <w:noProof/>
          </w:rPr>
          <w:t>1.2.1.</w:t>
        </w:r>
        <w:r>
          <w:rPr>
            <w:rFonts w:asciiTheme="minorHAnsi" w:eastAsia="SimSun" w:hAnsiTheme="minorHAnsi" w:cstheme="minorBidi"/>
            <w:noProof/>
            <w:sz w:val="22"/>
            <w:szCs w:val="20"/>
            <w:lang w:val="hu-HU" w:eastAsia="zh-CN" w:bidi="hi-IN"/>
          </w:rPr>
          <w:tab/>
        </w:r>
        <w:r w:rsidRPr="00FA210E">
          <w:rPr>
            <w:rStyle w:val="Hiperhivatkozs"/>
            <w:noProof/>
          </w:rPr>
          <w:t>Acknowledgements</w:t>
        </w:r>
        <w:r>
          <w:rPr>
            <w:noProof/>
            <w:webHidden/>
          </w:rPr>
          <w:tab/>
        </w:r>
        <w:r>
          <w:rPr>
            <w:noProof/>
            <w:webHidden/>
          </w:rPr>
          <w:fldChar w:fldCharType="begin"/>
        </w:r>
        <w:r>
          <w:rPr>
            <w:noProof/>
            <w:webHidden/>
          </w:rPr>
          <w:instrText xml:space="preserve"> PAGEREF _Toc44494600 \h </w:instrText>
        </w:r>
        <w:r>
          <w:rPr>
            <w:noProof/>
            <w:webHidden/>
          </w:rPr>
        </w:r>
        <w:r>
          <w:rPr>
            <w:noProof/>
            <w:webHidden/>
          </w:rPr>
          <w:fldChar w:fldCharType="separate"/>
        </w:r>
        <w:r>
          <w:rPr>
            <w:noProof/>
            <w:webHidden/>
          </w:rPr>
          <w:t>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01" w:history="1">
        <w:r w:rsidRPr="00FA210E">
          <w:rPr>
            <w:rStyle w:val="Hiperhivatkozs"/>
            <w:noProof/>
          </w:rPr>
          <w:t>1.2.2.</w:t>
        </w:r>
        <w:r>
          <w:rPr>
            <w:rFonts w:asciiTheme="minorHAnsi" w:eastAsia="SimSun" w:hAnsiTheme="minorHAnsi" w:cstheme="minorBidi"/>
            <w:noProof/>
            <w:sz w:val="22"/>
            <w:szCs w:val="20"/>
            <w:lang w:val="hu-HU" w:eastAsia="zh-CN" w:bidi="hi-IN"/>
          </w:rPr>
          <w:tab/>
        </w:r>
        <w:r w:rsidRPr="00FA210E">
          <w:rPr>
            <w:rStyle w:val="Hiperhivatkozs"/>
            <w:noProof/>
          </w:rPr>
          <w:t>Further reading</w:t>
        </w:r>
        <w:r>
          <w:rPr>
            <w:noProof/>
            <w:webHidden/>
          </w:rPr>
          <w:tab/>
        </w:r>
        <w:r>
          <w:rPr>
            <w:noProof/>
            <w:webHidden/>
          </w:rPr>
          <w:fldChar w:fldCharType="begin"/>
        </w:r>
        <w:r>
          <w:rPr>
            <w:noProof/>
            <w:webHidden/>
          </w:rPr>
          <w:instrText xml:space="preserve"> PAGEREF _Toc44494601 \h </w:instrText>
        </w:r>
        <w:r>
          <w:rPr>
            <w:noProof/>
            <w:webHidden/>
          </w:rPr>
        </w:r>
        <w:r>
          <w:rPr>
            <w:noProof/>
            <w:webHidden/>
          </w:rPr>
          <w:fldChar w:fldCharType="separate"/>
        </w:r>
        <w:r>
          <w:rPr>
            <w:noProof/>
            <w:webHidden/>
          </w:rPr>
          <w:t>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02" w:history="1">
        <w:r w:rsidRPr="00FA210E">
          <w:rPr>
            <w:rStyle w:val="Hiperhivatkozs"/>
            <w:noProof/>
          </w:rPr>
          <w:t>1.2.3.</w:t>
        </w:r>
        <w:r>
          <w:rPr>
            <w:rFonts w:asciiTheme="minorHAnsi" w:eastAsia="SimSun" w:hAnsiTheme="minorHAnsi" w:cstheme="minorBidi"/>
            <w:noProof/>
            <w:sz w:val="22"/>
            <w:szCs w:val="20"/>
            <w:lang w:val="hu-HU" w:eastAsia="zh-CN" w:bidi="hi-IN"/>
          </w:rPr>
          <w:tab/>
        </w:r>
        <w:r w:rsidRPr="00FA210E">
          <w:rPr>
            <w:rStyle w:val="Hiperhivatkozs"/>
            <w:noProof/>
          </w:rPr>
          <w:t>Software</w:t>
        </w:r>
        <w:r>
          <w:rPr>
            <w:noProof/>
            <w:webHidden/>
          </w:rPr>
          <w:tab/>
        </w:r>
        <w:r>
          <w:rPr>
            <w:noProof/>
            <w:webHidden/>
          </w:rPr>
          <w:fldChar w:fldCharType="begin"/>
        </w:r>
        <w:r>
          <w:rPr>
            <w:noProof/>
            <w:webHidden/>
          </w:rPr>
          <w:instrText xml:space="preserve"> PAGEREF _Toc44494602 \h </w:instrText>
        </w:r>
        <w:r>
          <w:rPr>
            <w:noProof/>
            <w:webHidden/>
          </w:rPr>
        </w:r>
        <w:r>
          <w:rPr>
            <w:noProof/>
            <w:webHidden/>
          </w:rPr>
          <w:fldChar w:fldCharType="separate"/>
        </w:r>
        <w:r>
          <w:rPr>
            <w:noProof/>
            <w:webHidden/>
          </w:rPr>
          <w:t>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03" w:history="1">
        <w:r w:rsidRPr="00FA210E">
          <w:rPr>
            <w:rStyle w:val="Hiperhivatkozs"/>
            <w:noProof/>
          </w:rPr>
          <w:t>1.2.4.</w:t>
        </w:r>
        <w:r>
          <w:rPr>
            <w:rFonts w:asciiTheme="minorHAnsi" w:eastAsia="SimSun" w:hAnsiTheme="minorHAnsi" w:cstheme="minorBidi"/>
            <w:noProof/>
            <w:sz w:val="22"/>
            <w:szCs w:val="20"/>
            <w:lang w:val="hu-HU" w:eastAsia="zh-CN" w:bidi="hi-IN"/>
          </w:rPr>
          <w:tab/>
        </w:r>
        <w:r w:rsidRPr="00FA210E">
          <w:rPr>
            <w:rStyle w:val="Hiperhivatkozs"/>
            <w:noProof/>
          </w:rPr>
          <w:t>Miscellaneous</w:t>
        </w:r>
        <w:r>
          <w:rPr>
            <w:noProof/>
            <w:webHidden/>
          </w:rPr>
          <w:tab/>
        </w:r>
        <w:r>
          <w:rPr>
            <w:noProof/>
            <w:webHidden/>
          </w:rPr>
          <w:fldChar w:fldCharType="begin"/>
        </w:r>
        <w:r>
          <w:rPr>
            <w:noProof/>
            <w:webHidden/>
          </w:rPr>
          <w:instrText xml:space="preserve"> PAGEREF _Toc44494603 \h </w:instrText>
        </w:r>
        <w:r>
          <w:rPr>
            <w:noProof/>
            <w:webHidden/>
          </w:rPr>
        </w:r>
        <w:r>
          <w:rPr>
            <w:noProof/>
            <w:webHidden/>
          </w:rPr>
          <w:fldChar w:fldCharType="separate"/>
        </w:r>
        <w:r>
          <w:rPr>
            <w:noProof/>
            <w:webHidden/>
          </w:rPr>
          <w:t>7</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604" w:history="1">
        <w:r w:rsidRPr="00FA210E">
          <w:rPr>
            <w:rStyle w:val="Hiperhivatkozs"/>
            <w:noProof/>
          </w:rPr>
          <w:t>1.3.</w:t>
        </w:r>
        <w:r>
          <w:rPr>
            <w:rFonts w:asciiTheme="minorHAnsi" w:eastAsia="SimSun" w:hAnsiTheme="minorHAnsi" w:cstheme="minorBidi"/>
            <w:noProof/>
            <w:sz w:val="22"/>
            <w:szCs w:val="20"/>
            <w:lang w:val="hu-HU" w:eastAsia="zh-CN" w:bidi="hi-IN"/>
          </w:rPr>
          <w:tab/>
        </w:r>
        <w:r w:rsidRPr="00FA210E">
          <w:rPr>
            <w:rStyle w:val="Hiperhivatkozs"/>
            <w:noProof/>
          </w:rPr>
          <w:t>Terms and Definitions</w:t>
        </w:r>
        <w:r>
          <w:rPr>
            <w:noProof/>
            <w:webHidden/>
          </w:rPr>
          <w:tab/>
        </w:r>
        <w:r>
          <w:rPr>
            <w:noProof/>
            <w:webHidden/>
          </w:rPr>
          <w:fldChar w:fldCharType="begin"/>
        </w:r>
        <w:r>
          <w:rPr>
            <w:noProof/>
            <w:webHidden/>
          </w:rPr>
          <w:instrText xml:space="preserve"> PAGEREF _Toc44494604 \h </w:instrText>
        </w:r>
        <w:r>
          <w:rPr>
            <w:noProof/>
            <w:webHidden/>
          </w:rPr>
        </w:r>
        <w:r>
          <w:rPr>
            <w:noProof/>
            <w:webHidden/>
          </w:rPr>
          <w:fldChar w:fldCharType="separate"/>
        </w:r>
        <w:r>
          <w:rPr>
            <w:noProof/>
            <w:webHidden/>
          </w:rPr>
          <w:t>8</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05" w:history="1">
        <w:r w:rsidRPr="00FA210E">
          <w:rPr>
            <w:rStyle w:val="Hiperhivatkozs"/>
            <w:noProof/>
          </w:rPr>
          <w:t>1.3.1.</w:t>
        </w:r>
        <w:r>
          <w:rPr>
            <w:rFonts w:asciiTheme="minorHAnsi" w:eastAsia="SimSun" w:hAnsiTheme="minorHAnsi" w:cstheme="minorBidi"/>
            <w:noProof/>
            <w:sz w:val="22"/>
            <w:szCs w:val="20"/>
            <w:lang w:val="hu-HU" w:eastAsia="zh-CN" w:bidi="hi-IN"/>
          </w:rPr>
          <w:tab/>
        </w:r>
        <w:r w:rsidRPr="00FA210E">
          <w:rPr>
            <w:rStyle w:val="Hiperhivatkozs"/>
            <w:noProof/>
          </w:rPr>
          <w:t>Abbreviations</w:t>
        </w:r>
        <w:r>
          <w:rPr>
            <w:noProof/>
            <w:webHidden/>
          </w:rPr>
          <w:tab/>
        </w:r>
        <w:r>
          <w:rPr>
            <w:noProof/>
            <w:webHidden/>
          </w:rPr>
          <w:fldChar w:fldCharType="begin"/>
        </w:r>
        <w:r>
          <w:rPr>
            <w:noProof/>
            <w:webHidden/>
          </w:rPr>
          <w:instrText xml:space="preserve"> PAGEREF _Toc44494605 \h </w:instrText>
        </w:r>
        <w:r>
          <w:rPr>
            <w:noProof/>
            <w:webHidden/>
          </w:rPr>
        </w:r>
        <w:r>
          <w:rPr>
            <w:noProof/>
            <w:webHidden/>
          </w:rPr>
          <w:fldChar w:fldCharType="separate"/>
        </w:r>
        <w:r>
          <w:rPr>
            <w:noProof/>
            <w:webHidden/>
          </w:rPr>
          <w:t>8</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06" w:history="1">
        <w:r w:rsidRPr="00FA210E">
          <w:rPr>
            <w:rStyle w:val="Hiperhivatkozs"/>
            <w:noProof/>
          </w:rPr>
          <w:t>1.3.2.</w:t>
        </w:r>
        <w:r>
          <w:rPr>
            <w:rFonts w:asciiTheme="minorHAnsi" w:eastAsia="SimSun" w:hAnsiTheme="minorHAnsi" w:cstheme="minorBidi"/>
            <w:noProof/>
            <w:sz w:val="22"/>
            <w:szCs w:val="20"/>
            <w:lang w:val="hu-HU" w:eastAsia="zh-CN" w:bidi="hi-IN"/>
          </w:rPr>
          <w:tab/>
        </w:r>
        <w:r w:rsidRPr="00FA210E">
          <w:rPr>
            <w:rStyle w:val="Hiperhivatkozs"/>
            <w:noProof/>
          </w:rPr>
          <w:t>Basic terminology</w:t>
        </w:r>
        <w:r>
          <w:rPr>
            <w:noProof/>
            <w:webHidden/>
          </w:rPr>
          <w:tab/>
        </w:r>
        <w:r>
          <w:rPr>
            <w:noProof/>
            <w:webHidden/>
          </w:rPr>
          <w:fldChar w:fldCharType="begin"/>
        </w:r>
        <w:r>
          <w:rPr>
            <w:noProof/>
            <w:webHidden/>
          </w:rPr>
          <w:instrText xml:space="preserve"> PAGEREF _Toc44494606 \h </w:instrText>
        </w:r>
        <w:r>
          <w:rPr>
            <w:noProof/>
            <w:webHidden/>
          </w:rPr>
        </w:r>
        <w:r>
          <w:rPr>
            <w:noProof/>
            <w:webHidden/>
          </w:rPr>
          <w:fldChar w:fldCharType="separate"/>
        </w:r>
        <w:r>
          <w:rPr>
            <w:noProof/>
            <w:webHidden/>
          </w:rPr>
          <w:t>8</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07" w:history="1">
        <w:r w:rsidRPr="00FA210E">
          <w:rPr>
            <w:rStyle w:val="Hiperhivatkozs"/>
            <w:noProof/>
          </w:rPr>
          <w:t>1.3.3.</w:t>
        </w:r>
        <w:r>
          <w:rPr>
            <w:rFonts w:asciiTheme="minorHAnsi" w:eastAsia="SimSun" w:hAnsiTheme="minorHAnsi" w:cstheme="minorBidi"/>
            <w:noProof/>
            <w:sz w:val="22"/>
            <w:szCs w:val="20"/>
            <w:lang w:val="hu-HU" w:eastAsia="zh-CN" w:bidi="hi-IN"/>
          </w:rPr>
          <w:tab/>
        </w:r>
        <w:r w:rsidRPr="00FA210E">
          <w:rPr>
            <w:rStyle w:val="Hiperhivatkozs"/>
            <w:noProof/>
          </w:rPr>
          <w:t>XML terms and concepts</w:t>
        </w:r>
        <w:r>
          <w:rPr>
            <w:noProof/>
            <w:webHidden/>
          </w:rPr>
          <w:tab/>
        </w:r>
        <w:r>
          <w:rPr>
            <w:noProof/>
            <w:webHidden/>
          </w:rPr>
          <w:fldChar w:fldCharType="begin"/>
        </w:r>
        <w:r>
          <w:rPr>
            <w:noProof/>
            <w:webHidden/>
          </w:rPr>
          <w:instrText xml:space="preserve"> PAGEREF _Toc44494607 \h </w:instrText>
        </w:r>
        <w:r>
          <w:rPr>
            <w:noProof/>
            <w:webHidden/>
          </w:rPr>
        </w:r>
        <w:r>
          <w:rPr>
            <w:noProof/>
            <w:webHidden/>
          </w:rPr>
          <w:fldChar w:fldCharType="separate"/>
        </w:r>
        <w:r>
          <w:rPr>
            <w:noProof/>
            <w:webHidden/>
          </w:rPr>
          <w:t>9</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08" w:history="1">
        <w:r w:rsidRPr="00FA210E">
          <w:rPr>
            <w:rStyle w:val="Hiperhivatkozs"/>
            <w:noProof/>
          </w:rPr>
          <w:t>1.3.4.</w:t>
        </w:r>
        <w:r>
          <w:rPr>
            <w:rFonts w:asciiTheme="minorHAnsi" w:eastAsia="SimSun" w:hAnsiTheme="minorHAnsi" w:cstheme="minorBidi"/>
            <w:noProof/>
            <w:sz w:val="22"/>
            <w:szCs w:val="20"/>
            <w:lang w:val="hu-HU" w:eastAsia="zh-CN" w:bidi="hi-IN"/>
          </w:rPr>
          <w:tab/>
        </w:r>
        <w:r w:rsidRPr="00FA210E">
          <w:rPr>
            <w:rStyle w:val="Hiperhivatkozs"/>
            <w:noProof/>
          </w:rPr>
          <w:t>Conceptual markup</w:t>
        </w:r>
        <w:r>
          <w:rPr>
            <w:noProof/>
            <w:webHidden/>
          </w:rPr>
          <w:tab/>
        </w:r>
        <w:r>
          <w:rPr>
            <w:noProof/>
            <w:webHidden/>
          </w:rPr>
          <w:fldChar w:fldCharType="begin"/>
        </w:r>
        <w:r>
          <w:rPr>
            <w:noProof/>
            <w:webHidden/>
          </w:rPr>
          <w:instrText xml:space="preserve"> PAGEREF _Toc44494608 \h </w:instrText>
        </w:r>
        <w:r>
          <w:rPr>
            <w:noProof/>
            <w:webHidden/>
          </w:rPr>
        </w:r>
        <w:r>
          <w:rPr>
            <w:noProof/>
            <w:webHidden/>
          </w:rPr>
          <w:fldChar w:fldCharType="separate"/>
        </w:r>
        <w:r>
          <w:rPr>
            <w:noProof/>
            <w:webHidden/>
          </w:rPr>
          <w:t>12</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609" w:history="1">
        <w:r w:rsidRPr="00FA210E">
          <w:rPr>
            <w:rStyle w:val="Hiperhivatkozs"/>
            <w:noProof/>
          </w:rPr>
          <w:t>1.4.</w:t>
        </w:r>
        <w:r>
          <w:rPr>
            <w:rFonts w:asciiTheme="minorHAnsi" w:eastAsia="SimSun" w:hAnsiTheme="minorHAnsi" w:cstheme="minorBidi"/>
            <w:noProof/>
            <w:sz w:val="22"/>
            <w:szCs w:val="20"/>
            <w:lang w:val="hu-HU" w:eastAsia="zh-CN" w:bidi="hi-IN"/>
          </w:rPr>
          <w:tab/>
        </w:r>
        <w:r w:rsidRPr="00FA210E">
          <w:rPr>
            <w:rStyle w:val="Hiperhivatkozs"/>
            <w:noProof/>
          </w:rPr>
          <w:t>Overview: The Structure of an EpiDoc Edition</w:t>
        </w:r>
        <w:r>
          <w:rPr>
            <w:noProof/>
            <w:webHidden/>
          </w:rPr>
          <w:tab/>
        </w:r>
        <w:r>
          <w:rPr>
            <w:noProof/>
            <w:webHidden/>
          </w:rPr>
          <w:fldChar w:fldCharType="begin"/>
        </w:r>
        <w:r>
          <w:rPr>
            <w:noProof/>
            <w:webHidden/>
          </w:rPr>
          <w:instrText xml:space="preserve"> PAGEREF _Toc44494609 \h </w:instrText>
        </w:r>
        <w:r>
          <w:rPr>
            <w:noProof/>
            <w:webHidden/>
          </w:rPr>
        </w:r>
        <w:r>
          <w:rPr>
            <w:noProof/>
            <w:webHidden/>
          </w:rPr>
          <w:fldChar w:fldCharType="separate"/>
        </w:r>
        <w:r>
          <w:rPr>
            <w:noProof/>
            <w:webHidden/>
          </w:rPr>
          <w:t>13</w:t>
        </w:r>
        <w:r>
          <w:rPr>
            <w:noProof/>
            <w:webHidden/>
          </w:rPr>
          <w:fldChar w:fldCharType="end"/>
        </w:r>
      </w:hyperlink>
    </w:p>
    <w:p w:rsidR="001079C3" w:rsidRDefault="001079C3">
      <w:pPr>
        <w:pStyle w:val="TJ1"/>
        <w:rPr>
          <w:rFonts w:asciiTheme="minorHAnsi" w:eastAsia="SimSun" w:hAnsiTheme="minorHAnsi" w:cstheme="minorBidi"/>
          <w:b w:val="0"/>
          <w:noProof/>
          <w:szCs w:val="20"/>
          <w:lang w:val="hu-HU" w:eastAsia="zh-CN" w:bidi="hi-IN"/>
        </w:rPr>
      </w:pPr>
      <w:hyperlink w:anchor="_Toc44494610" w:history="1">
        <w:r w:rsidRPr="00FA210E">
          <w:rPr>
            <w:rStyle w:val="Hiperhivatkozs"/>
            <w:noProof/>
          </w:rPr>
          <w:t>2.</w:t>
        </w:r>
        <w:r>
          <w:rPr>
            <w:rFonts w:asciiTheme="minorHAnsi" w:eastAsia="SimSun" w:hAnsiTheme="minorHAnsi" w:cstheme="minorBidi"/>
            <w:b w:val="0"/>
            <w:noProof/>
            <w:szCs w:val="20"/>
            <w:lang w:val="hu-HU" w:eastAsia="zh-CN" w:bidi="hi-IN"/>
          </w:rPr>
          <w:tab/>
        </w:r>
        <w:r w:rsidRPr="00FA210E">
          <w:rPr>
            <w:rStyle w:val="Hiperhivatkozs"/>
            <w:noProof/>
          </w:rPr>
          <w:t>Marking up Intrinsic Structure in the Edition</w:t>
        </w:r>
        <w:r>
          <w:rPr>
            <w:noProof/>
            <w:webHidden/>
          </w:rPr>
          <w:tab/>
        </w:r>
        <w:r>
          <w:rPr>
            <w:noProof/>
            <w:webHidden/>
          </w:rPr>
          <w:fldChar w:fldCharType="begin"/>
        </w:r>
        <w:r>
          <w:rPr>
            <w:noProof/>
            <w:webHidden/>
          </w:rPr>
          <w:instrText xml:space="preserve"> PAGEREF _Toc44494610 \h </w:instrText>
        </w:r>
        <w:r>
          <w:rPr>
            <w:noProof/>
            <w:webHidden/>
          </w:rPr>
        </w:r>
        <w:r>
          <w:rPr>
            <w:noProof/>
            <w:webHidden/>
          </w:rPr>
          <w:fldChar w:fldCharType="separate"/>
        </w:r>
        <w:r>
          <w:rPr>
            <w:noProof/>
            <w:webHidden/>
          </w:rPr>
          <w:t>16</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611" w:history="1">
        <w:r w:rsidRPr="00FA210E">
          <w:rPr>
            <w:rStyle w:val="Hiperhivatkozs"/>
            <w:noProof/>
          </w:rPr>
          <w:t>2.1.</w:t>
        </w:r>
        <w:r>
          <w:rPr>
            <w:rFonts w:asciiTheme="minorHAnsi" w:eastAsia="SimSun" w:hAnsiTheme="minorHAnsi" w:cstheme="minorBidi"/>
            <w:noProof/>
            <w:sz w:val="22"/>
            <w:szCs w:val="20"/>
            <w:lang w:val="hu-HU" w:eastAsia="zh-CN" w:bidi="hi-IN"/>
          </w:rPr>
          <w:tab/>
        </w:r>
        <w:r w:rsidRPr="00FA210E">
          <w:rPr>
            <w:rStyle w:val="Hiperhivatkozs"/>
            <w:noProof/>
          </w:rPr>
          <w:t>Block-level Containers for Intrinsic Structure</w:t>
        </w:r>
        <w:r>
          <w:rPr>
            <w:noProof/>
            <w:webHidden/>
          </w:rPr>
          <w:tab/>
        </w:r>
        <w:r>
          <w:rPr>
            <w:noProof/>
            <w:webHidden/>
          </w:rPr>
          <w:fldChar w:fldCharType="begin"/>
        </w:r>
        <w:r>
          <w:rPr>
            <w:noProof/>
            <w:webHidden/>
          </w:rPr>
          <w:instrText xml:space="preserve"> PAGEREF _Toc44494611 \h </w:instrText>
        </w:r>
        <w:r>
          <w:rPr>
            <w:noProof/>
            <w:webHidden/>
          </w:rPr>
        </w:r>
        <w:r>
          <w:rPr>
            <w:noProof/>
            <w:webHidden/>
          </w:rPr>
          <w:fldChar w:fldCharType="separate"/>
        </w:r>
        <w:r>
          <w:rPr>
            <w:noProof/>
            <w:webHidden/>
          </w:rPr>
          <w:t>16</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12" w:history="1">
        <w:r w:rsidRPr="00FA210E">
          <w:rPr>
            <w:rStyle w:val="Hiperhivatkozs"/>
            <w:noProof/>
          </w:rPr>
          <w:t>2.1.1.</w:t>
        </w:r>
        <w:r>
          <w:rPr>
            <w:rFonts w:asciiTheme="minorHAnsi" w:eastAsia="SimSun" w:hAnsiTheme="minorHAnsi" w:cstheme="minorBidi"/>
            <w:noProof/>
            <w:sz w:val="22"/>
            <w:szCs w:val="20"/>
            <w:lang w:val="hu-HU" w:eastAsia="zh-CN" w:bidi="hi-IN"/>
          </w:rPr>
          <w:tab/>
        </w:r>
        <w:r w:rsidRPr="00FA210E">
          <w:rPr>
            <w:rStyle w:val="Hiperhivatkozs"/>
            <w:noProof/>
          </w:rPr>
          <w:t>Overview</w:t>
        </w:r>
        <w:r>
          <w:rPr>
            <w:noProof/>
            <w:webHidden/>
          </w:rPr>
          <w:tab/>
        </w:r>
        <w:r>
          <w:rPr>
            <w:noProof/>
            <w:webHidden/>
          </w:rPr>
          <w:fldChar w:fldCharType="begin"/>
        </w:r>
        <w:r>
          <w:rPr>
            <w:noProof/>
            <w:webHidden/>
          </w:rPr>
          <w:instrText xml:space="preserve"> PAGEREF _Toc44494612 \h </w:instrText>
        </w:r>
        <w:r>
          <w:rPr>
            <w:noProof/>
            <w:webHidden/>
          </w:rPr>
        </w:r>
        <w:r>
          <w:rPr>
            <w:noProof/>
            <w:webHidden/>
          </w:rPr>
          <w:fldChar w:fldCharType="separate"/>
        </w:r>
        <w:r>
          <w:rPr>
            <w:noProof/>
            <w:webHidden/>
          </w:rPr>
          <w:t>16</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13" w:history="1">
        <w:r w:rsidRPr="00FA210E">
          <w:rPr>
            <w:rStyle w:val="Hiperhivatkozs"/>
            <w:noProof/>
          </w:rPr>
          <w:t>2.1.2.</w:t>
        </w:r>
        <w:r>
          <w:rPr>
            <w:rFonts w:asciiTheme="minorHAnsi" w:eastAsia="SimSun" w:hAnsiTheme="minorHAnsi" w:cstheme="minorBidi"/>
            <w:noProof/>
            <w:sz w:val="22"/>
            <w:szCs w:val="20"/>
            <w:lang w:val="hu-HU" w:eastAsia="zh-CN" w:bidi="hi-IN"/>
          </w:rPr>
          <w:tab/>
        </w:r>
        <w:r w:rsidRPr="00FA210E">
          <w:rPr>
            <w:rStyle w:val="Hiperhivatkozs"/>
            <w:noProof/>
          </w:rPr>
          <w:t>Container boundaries and text segmentation</w:t>
        </w:r>
        <w:r>
          <w:rPr>
            <w:noProof/>
            <w:webHidden/>
          </w:rPr>
          <w:tab/>
        </w:r>
        <w:r>
          <w:rPr>
            <w:noProof/>
            <w:webHidden/>
          </w:rPr>
          <w:fldChar w:fldCharType="begin"/>
        </w:r>
        <w:r>
          <w:rPr>
            <w:noProof/>
            <w:webHidden/>
          </w:rPr>
          <w:instrText xml:space="preserve"> PAGEREF _Toc44494613 \h </w:instrText>
        </w:r>
        <w:r>
          <w:rPr>
            <w:noProof/>
            <w:webHidden/>
          </w:rPr>
        </w:r>
        <w:r>
          <w:rPr>
            <w:noProof/>
            <w:webHidden/>
          </w:rPr>
          <w:fldChar w:fldCharType="separate"/>
        </w:r>
        <w:r>
          <w:rPr>
            <w:noProof/>
            <w:webHidden/>
          </w:rPr>
          <w:t>16</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614" w:history="1">
        <w:r w:rsidRPr="00FA210E">
          <w:rPr>
            <w:rStyle w:val="Hiperhivatkozs"/>
            <w:noProof/>
          </w:rPr>
          <w:t>2.2.</w:t>
        </w:r>
        <w:r>
          <w:rPr>
            <w:rFonts w:asciiTheme="minorHAnsi" w:eastAsia="SimSun" w:hAnsiTheme="minorHAnsi" w:cstheme="minorBidi"/>
            <w:noProof/>
            <w:sz w:val="22"/>
            <w:szCs w:val="20"/>
            <w:lang w:val="hu-HU" w:eastAsia="zh-CN" w:bidi="hi-IN"/>
          </w:rPr>
          <w:tab/>
        </w:r>
        <w:r w:rsidRPr="00FA210E">
          <w:rPr>
            <w:rStyle w:val="Hiperhivatkozs"/>
            <w:noProof/>
          </w:rPr>
          <w:t>Prose Containers</w:t>
        </w:r>
        <w:r>
          <w:rPr>
            <w:noProof/>
            <w:webHidden/>
          </w:rPr>
          <w:tab/>
        </w:r>
        <w:r>
          <w:rPr>
            <w:noProof/>
            <w:webHidden/>
          </w:rPr>
          <w:fldChar w:fldCharType="begin"/>
        </w:r>
        <w:r>
          <w:rPr>
            <w:noProof/>
            <w:webHidden/>
          </w:rPr>
          <w:instrText xml:space="preserve"> PAGEREF _Toc44494614 \h </w:instrText>
        </w:r>
        <w:r>
          <w:rPr>
            <w:noProof/>
            <w:webHidden/>
          </w:rPr>
        </w:r>
        <w:r>
          <w:rPr>
            <w:noProof/>
            <w:webHidden/>
          </w:rPr>
          <w:fldChar w:fldCharType="separate"/>
        </w:r>
        <w:r>
          <w:rPr>
            <w:noProof/>
            <w:webHidden/>
          </w:rPr>
          <w:t>17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15" w:history="1">
        <w:r w:rsidRPr="00FA210E">
          <w:rPr>
            <w:rStyle w:val="Hiperhivatkozs"/>
            <w:noProof/>
          </w:rPr>
          <w:t>2.2.1.</w:t>
        </w:r>
        <w:r>
          <w:rPr>
            <w:rFonts w:asciiTheme="minorHAnsi" w:eastAsia="SimSun" w:hAnsiTheme="minorHAnsi" w:cstheme="minorBidi"/>
            <w:noProof/>
            <w:sz w:val="22"/>
            <w:szCs w:val="20"/>
            <w:lang w:val="hu-HU" w:eastAsia="zh-CN" w:bidi="hi-IN"/>
          </w:rPr>
          <w:tab/>
        </w:r>
        <w:r w:rsidRPr="00FA210E">
          <w:rPr>
            <w:rStyle w:val="Hiperhivatkozs"/>
            <w:noProof/>
          </w:rPr>
          <w:t>Paragraphs</w:t>
        </w:r>
        <w:r>
          <w:rPr>
            <w:noProof/>
            <w:webHidden/>
          </w:rPr>
          <w:tab/>
        </w:r>
        <w:r>
          <w:rPr>
            <w:noProof/>
            <w:webHidden/>
          </w:rPr>
          <w:fldChar w:fldCharType="begin"/>
        </w:r>
        <w:r>
          <w:rPr>
            <w:noProof/>
            <w:webHidden/>
          </w:rPr>
          <w:instrText xml:space="preserve"> PAGEREF _Toc44494615 \h </w:instrText>
        </w:r>
        <w:r>
          <w:rPr>
            <w:noProof/>
            <w:webHidden/>
          </w:rPr>
        </w:r>
        <w:r>
          <w:rPr>
            <w:noProof/>
            <w:webHidden/>
          </w:rPr>
          <w:fldChar w:fldCharType="separate"/>
        </w:r>
        <w:r>
          <w:rPr>
            <w:noProof/>
            <w:webHidden/>
          </w:rPr>
          <w:t>17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16" w:history="1">
        <w:r w:rsidRPr="00FA210E">
          <w:rPr>
            <w:rStyle w:val="Hiperhivatkozs"/>
            <w:noProof/>
          </w:rPr>
          <w:t>2.2.2.</w:t>
        </w:r>
        <w:r>
          <w:rPr>
            <w:rFonts w:asciiTheme="minorHAnsi" w:eastAsia="SimSun" w:hAnsiTheme="minorHAnsi" w:cstheme="minorBidi"/>
            <w:noProof/>
            <w:sz w:val="22"/>
            <w:szCs w:val="20"/>
            <w:lang w:val="hu-HU" w:eastAsia="zh-CN" w:bidi="hi-IN"/>
          </w:rPr>
          <w:tab/>
        </w:r>
        <w:r w:rsidRPr="00FA210E">
          <w:rPr>
            <w:rStyle w:val="Hiperhivatkozs"/>
            <w:noProof/>
          </w:rPr>
          <w:t>Anonymous blocks</w:t>
        </w:r>
        <w:r>
          <w:rPr>
            <w:noProof/>
            <w:webHidden/>
          </w:rPr>
          <w:tab/>
        </w:r>
        <w:r>
          <w:rPr>
            <w:noProof/>
            <w:webHidden/>
          </w:rPr>
          <w:fldChar w:fldCharType="begin"/>
        </w:r>
        <w:r>
          <w:rPr>
            <w:noProof/>
            <w:webHidden/>
          </w:rPr>
          <w:instrText xml:space="preserve"> PAGEREF _Toc44494616 \h </w:instrText>
        </w:r>
        <w:r>
          <w:rPr>
            <w:noProof/>
            <w:webHidden/>
          </w:rPr>
        </w:r>
        <w:r>
          <w:rPr>
            <w:noProof/>
            <w:webHidden/>
          </w:rPr>
          <w:fldChar w:fldCharType="separate"/>
        </w:r>
        <w:r>
          <w:rPr>
            <w:noProof/>
            <w:webHidden/>
          </w:rPr>
          <w:t>17</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617" w:history="1">
        <w:r w:rsidRPr="00FA210E">
          <w:rPr>
            <w:rStyle w:val="Hiperhivatkozs"/>
            <w:noProof/>
          </w:rPr>
          <w:t>2.3.</w:t>
        </w:r>
        <w:r>
          <w:rPr>
            <w:rFonts w:asciiTheme="minorHAnsi" w:eastAsia="SimSun" w:hAnsiTheme="minorHAnsi" w:cstheme="minorBidi"/>
            <w:noProof/>
            <w:sz w:val="22"/>
            <w:szCs w:val="20"/>
            <w:lang w:val="hu-HU" w:eastAsia="zh-CN" w:bidi="hi-IN"/>
          </w:rPr>
          <w:tab/>
        </w:r>
        <w:r w:rsidRPr="00FA210E">
          <w:rPr>
            <w:rStyle w:val="Hiperhivatkozs"/>
            <w:noProof/>
          </w:rPr>
          <w:t>Verse Containers</w:t>
        </w:r>
        <w:r>
          <w:rPr>
            <w:noProof/>
            <w:webHidden/>
          </w:rPr>
          <w:tab/>
        </w:r>
        <w:r>
          <w:rPr>
            <w:noProof/>
            <w:webHidden/>
          </w:rPr>
          <w:fldChar w:fldCharType="begin"/>
        </w:r>
        <w:r>
          <w:rPr>
            <w:noProof/>
            <w:webHidden/>
          </w:rPr>
          <w:instrText xml:space="preserve"> PAGEREF _Toc44494617 \h </w:instrText>
        </w:r>
        <w:r>
          <w:rPr>
            <w:noProof/>
            <w:webHidden/>
          </w:rPr>
        </w:r>
        <w:r>
          <w:rPr>
            <w:noProof/>
            <w:webHidden/>
          </w:rPr>
          <w:fldChar w:fldCharType="separate"/>
        </w:r>
        <w:r>
          <w:rPr>
            <w:noProof/>
            <w:webHidden/>
          </w:rPr>
          <w:t>18</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18" w:history="1">
        <w:r w:rsidRPr="00FA210E">
          <w:rPr>
            <w:rStyle w:val="Hiperhivatkozs"/>
            <w:noProof/>
          </w:rPr>
          <w:t>2.3.1.</w:t>
        </w:r>
        <w:r>
          <w:rPr>
            <w:rFonts w:asciiTheme="minorHAnsi" w:eastAsia="SimSun" w:hAnsiTheme="minorHAnsi" w:cstheme="minorBidi"/>
            <w:noProof/>
            <w:sz w:val="22"/>
            <w:szCs w:val="20"/>
            <w:lang w:val="hu-HU" w:eastAsia="zh-CN" w:bidi="hi-IN"/>
          </w:rPr>
          <w:tab/>
        </w:r>
        <w:r w:rsidRPr="00FA210E">
          <w:rPr>
            <w:rStyle w:val="Hiperhivatkozs"/>
            <w:noProof/>
          </w:rPr>
          <w:t>Terminology and definitions</w:t>
        </w:r>
        <w:r>
          <w:rPr>
            <w:noProof/>
            <w:webHidden/>
          </w:rPr>
          <w:tab/>
        </w:r>
        <w:r>
          <w:rPr>
            <w:noProof/>
            <w:webHidden/>
          </w:rPr>
          <w:fldChar w:fldCharType="begin"/>
        </w:r>
        <w:r>
          <w:rPr>
            <w:noProof/>
            <w:webHidden/>
          </w:rPr>
          <w:instrText xml:space="preserve"> PAGEREF _Toc44494618 \h </w:instrText>
        </w:r>
        <w:r>
          <w:rPr>
            <w:noProof/>
            <w:webHidden/>
          </w:rPr>
        </w:r>
        <w:r>
          <w:rPr>
            <w:noProof/>
            <w:webHidden/>
          </w:rPr>
          <w:fldChar w:fldCharType="separate"/>
        </w:r>
        <w:r>
          <w:rPr>
            <w:noProof/>
            <w:webHidden/>
          </w:rPr>
          <w:t>18</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19" w:history="1">
        <w:r w:rsidRPr="00FA210E">
          <w:rPr>
            <w:rStyle w:val="Hiperhivatkozs"/>
            <w:noProof/>
          </w:rPr>
          <w:t>2.3.2.</w:t>
        </w:r>
        <w:r>
          <w:rPr>
            <w:rFonts w:asciiTheme="minorHAnsi" w:eastAsia="SimSun" w:hAnsiTheme="minorHAnsi" w:cstheme="minorBidi"/>
            <w:noProof/>
            <w:sz w:val="22"/>
            <w:szCs w:val="20"/>
            <w:lang w:val="hu-HU" w:eastAsia="zh-CN" w:bidi="hi-IN"/>
          </w:rPr>
          <w:tab/>
        </w:r>
        <w:r w:rsidRPr="00FA210E">
          <w:rPr>
            <w:rStyle w:val="Hiperhivatkozs"/>
            <w:noProof/>
          </w:rPr>
          <w:t>Overview</w:t>
        </w:r>
        <w:r>
          <w:rPr>
            <w:noProof/>
            <w:webHidden/>
          </w:rPr>
          <w:tab/>
        </w:r>
        <w:r>
          <w:rPr>
            <w:noProof/>
            <w:webHidden/>
          </w:rPr>
          <w:fldChar w:fldCharType="begin"/>
        </w:r>
        <w:r>
          <w:rPr>
            <w:noProof/>
            <w:webHidden/>
          </w:rPr>
          <w:instrText xml:space="preserve"> PAGEREF _Toc44494619 \h </w:instrText>
        </w:r>
        <w:r>
          <w:rPr>
            <w:noProof/>
            <w:webHidden/>
          </w:rPr>
        </w:r>
        <w:r>
          <w:rPr>
            <w:noProof/>
            <w:webHidden/>
          </w:rPr>
          <w:fldChar w:fldCharType="separate"/>
        </w:r>
        <w:r>
          <w:rPr>
            <w:noProof/>
            <w:webHidden/>
          </w:rPr>
          <w:t>19</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20" w:history="1">
        <w:r w:rsidRPr="00FA210E">
          <w:rPr>
            <w:rStyle w:val="Hiperhivatkozs"/>
            <w:noProof/>
          </w:rPr>
          <w:t>2.3.3.</w:t>
        </w:r>
        <w:r>
          <w:rPr>
            <w:rFonts w:asciiTheme="minorHAnsi" w:eastAsia="SimSun" w:hAnsiTheme="minorHAnsi" w:cstheme="minorBidi"/>
            <w:noProof/>
            <w:sz w:val="22"/>
            <w:szCs w:val="20"/>
            <w:lang w:val="hu-HU" w:eastAsia="zh-CN" w:bidi="hi-IN"/>
          </w:rPr>
          <w:tab/>
        </w:r>
        <w:r w:rsidRPr="00FA210E">
          <w:rPr>
            <w:rStyle w:val="Hiperhivatkozs"/>
            <w:noProof/>
          </w:rPr>
          <w:t>Numbering stanzas</w:t>
        </w:r>
        <w:r>
          <w:rPr>
            <w:noProof/>
            <w:webHidden/>
          </w:rPr>
          <w:tab/>
        </w:r>
        <w:r>
          <w:rPr>
            <w:noProof/>
            <w:webHidden/>
          </w:rPr>
          <w:fldChar w:fldCharType="begin"/>
        </w:r>
        <w:r>
          <w:rPr>
            <w:noProof/>
            <w:webHidden/>
          </w:rPr>
          <w:instrText xml:space="preserve"> PAGEREF _Toc44494620 \h </w:instrText>
        </w:r>
        <w:r>
          <w:rPr>
            <w:noProof/>
            <w:webHidden/>
          </w:rPr>
        </w:r>
        <w:r>
          <w:rPr>
            <w:noProof/>
            <w:webHidden/>
          </w:rPr>
          <w:fldChar w:fldCharType="separate"/>
        </w:r>
        <w:r>
          <w:rPr>
            <w:noProof/>
            <w:webHidden/>
          </w:rPr>
          <w:t>19</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21" w:history="1">
        <w:r w:rsidRPr="00FA210E">
          <w:rPr>
            <w:rStyle w:val="Hiperhivatkozs"/>
            <w:noProof/>
          </w:rPr>
          <w:t>2.3.4.</w:t>
        </w:r>
        <w:r>
          <w:rPr>
            <w:rFonts w:asciiTheme="minorHAnsi" w:eastAsia="SimSun" w:hAnsiTheme="minorHAnsi" w:cstheme="minorBidi"/>
            <w:noProof/>
            <w:sz w:val="22"/>
            <w:szCs w:val="20"/>
            <w:lang w:val="hu-HU" w:eastAsia="zh-CN" w:bidi="hi-IN"/>
          </w:rPr>
          <w:tab/>
        </w:r>
        <w:r w:rsidRPr="00FA210E">
          <w:rPr>
            <w:rStyle w:val="Hiperhivatkozs"/>
            <w:noProof/>
          </w:rPr>
          <w:t>Encoding metre for stanzas</w:t>
        </w:r>
        <w:r>
          <w:rPr>
            <w:noProof/>
            <w:webHidden/>
          </w:rPr>
          <w:tab/>
        </w:r>
        <w:r>
          <w:rPr>
            <w:noProof/>
            <w:webHidden/>
          </w:rPr>
          <w:fldChar w:fldCharType="begin"/>
        </w:r>
        <w:r>
          <w:rPr>
            <w:noProof/>
            <w:webHidden/>
          </w:rPr>
          <w:instrText xml:space="preserve"> PAGEREF _Toc44494621 \h </w:instrText>
        </w:r>
        <w:r>
          <w:rPr>
            <w:noProof/>
            <w:webHidden/>
          </w:rPr>
        </w:r>
        <w:r>
          <w:rPr>
            <w:noProof/>
            <w:webHidden/>
          </w:rPr>
          <w:fldChar w:fldCharType="separate"/>
        </w:r>
        <w:r>
          <w:rPr>
            <w:noProof/>
            <w:webHidden/>
          </w:rPr>
          <w:t>20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22" w:history="1">
        <w:r w:rsidRPr="00FA210E">
          <w:rPr>
            <w:rStyle w:val="Hiperhivatkozs"/>
            <w:noProof/>
          </w:rPr>
          <w:t>2.3.5.</w:t>
        </w:r>
        <w:r>
          <w:rPr>
            <w:rFonts w:asciiTheme="minorHAnsi" w:eastAsia="SimSun" w:hAnsiTheme="minorHAnsi" w:cstheme="minorBidi"/>
            <w:noProof/>
            <w:sz w:val="22"/>
            <w:szCs w:val="20"/>
            <w:lang w:val="hu-HU" w:eastAsia="zh-CN" w:bidi="hi-IN"/>
          </w:rPr>
          <w:tab/>
        </w:r>
        <w:r w:rsidRPr="00FA210E">
          <w:rPr>
            <w:rStyle w:val="Hiperhivatkozs"/>
            <w:noProof/>
          </w:rPr>
          <w:t>Encoding metre for individual lines</w:t>
        </w:r>
        <w:r>
          <w:rPr>
            <w:noProof/>
            <w:webHidden/>
          </w:rPr>
          <w:tab/>
        </w:r>
        <w:r>
          <w:rPr>
            <w:noProof/>
            <w:webHidden/>
          </w:rPr>
          <w:fldChar w:fldCharType="begin"/>
        </w:r>
        <w:r>
          <w:rPr>
            <w:noProof/>
            <w:webHidden/>
          </w:rPr>
          <w:instrText xml:space="preserve"> PAGEREF _Toc44494622 \h </w:instrText>
        </w:r>
        <w:r>
          <w:rPr>
            <w:noProof/>
            <w:webHidden/>
          </w:rPr>
        </w:r>
        <w:r>
          <w:rPr>
            <w:noProof/>
            <w:webHidden/>
          </w:rPr>
          <w:fldChar w:fldCharType="separate"/>
        </w:r>
        <w:r>
          <w:rPr>
            <w:noProof/>
            <w:webHidden/>
          </w:rPr>
          <w:t>20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23" w:history="1">
        <w:r w:rsidRPr="00FA210E">
          <w:rPr>
            <w:rStyle w:val="Hiperhivatkozs"/>
            <w:noProof/>
          </w:rPr>
          <w:t>2.3.6.</w:t>
        </w:r>
        <w:r>
          <w:rPr>
            <w:rFonts w:asciiTheme="minorHAnsi" w:eastAsia="SimSun" w:hAnsiTheme="minorHAnsi" w:cstheme="minorBidi"/>
            <w:noProof/>
            <w:sz w:val="22"/>
            <w:szCs w:val="20"/>
            <w:lang w:val="hu-HU" w:eastAsia="zh-CN" w:bidi="hi-IN"/>
          </w:rPr>
          <w:tab/>
        </w:r>
        <w:r w:rsidRPr="00FA210E">
          <w:rPr>
            <w:rStyle w:val="Hiperhivatkozs"/>
            <w:noProof/>
          </w:rPr>
          <w:t>Verse lines and text segmentation</w:t>
        </w:r>
        <w:r>
          <w:rPr>
            <w:noProof/>
            <w:webHidden/>
          </w:rPr>
          <w:tab/>
        </w:r>
        <w:r>
          <w:rPr>
            <w:noProof/>
            <w:webHidden/>
          </w:rPr>
          <w:fldChar w:fldCharType="begin"/>
        </w:r>
        <w:r>
          <w:rPr>
            <w:noProof/>
            <w:webHidden/>
          </w:rPr>
          <w:instrText xml:space="preserve"> PAGEREF _Toc44494623 \h </w:instrText>
        </w:r>
        <w:r>
          <w:rPr>
            <w:noProof/>
            <w:webHidden/>
          </w:rPr>
        </w:r>
        <w:r>
          <w:rPr>
            <w:noProof/>
            <w:webHidden/>
          </w:rPr>
          <w:fldChar w:fldCharType="separate"/>
        </w:r>
        <w:r>
          <w:rPr>
            <w:noProof/>
            <w:webHidden/>
          </w:rPr>
          <w:t>21</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24" w:history="1">
        <w:r w:rsidRPr="00FA210E">
          <w:rPr>
            <w:rStyle w:val="Hiperhivatkozs"/>
            <w:noProof/>
          </w:rPr>
          <w:t>2.3.7.</w:t>
        </w:r>
        <w:r>
          <w:rPr>
            <w:rFonts w:asciiTheme="minorHAnsi" w:eastAsia="SimSun" w:hAnsiTheme="minorHAnsi" w:cstheme="minorBidi"/>
            <w:noProof/>
            <w:sz w:val="22"/>
            <w:szCs w:val="20"/>
            <w:lang w:val="hu-HU" w:eastAsia="zh-CN" w:bidi="hi-IN"/>
          </w:rPr>
          <w:tab/>
        </w:r>
        <w:r w:rsidRPr="00FA210E">
          <w:rPr>
            <w:rStyle w:val="Hiperhivatkozs"/>
            <w:noProof/>
          </w:rPr>
          <w:t>Verse markup versus other markup</w:t>
        </w:r>
        <w:r>
          <w:rPr>
            <w:noProof/>
            <w:webHidden/>
          </w:rPr>
          <w:tab/>
        </w:r>
        <w:r>
          <w:rPr>
            <w:noProof/>
            <w:webHidden/>
          </w:rPr>
          <w:fldChar w:fldCharType="begin"/>
        </w:r>
        <w:r>
          <w:rPr>
            <w:noProof/>
            <w:webHidden/>
          </w:rPr>
          <w:instrText xml:space="preserve"> PAGEREF _Toc44494624 \h </w:instrText>
        </w:r>
        <w:r>
          <w:rPr>
            <w:noProof/>
            <w:webHidden/>
          </w:rPr>
        </w:r>
        <w:r>
          <w:rPr>
            <w:noProof/>
            <w:webHidden/>
          </w:rPr>
          <w:fldChar w:fldCharType="separate"/>
        </w:r>
        <w:r>
          <w:rPr>
            <w:noProof/>
            <w:webHidden/>
          </w:rPr>
          <w:t>21</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25" w:history="1">
        <w:r w:rsidRPr="00FA210E">
          <w:rPr>
            <w:rStyle w:val="Hiperhivatkozs"/>
            <w:noProof/>
          </w:rPr>
          <w:t>2.3.8.</w:t>
        </w:r>
        <w:r>
          <w:rPr>
            <w:rFonts w:asciiTheme="minorHAnsi" w:eastAsia="SimSun" w:hAnsiTheme="minorHAnsi" w:cstheme="minorBidi"/>
            <w:noProof/>
            <w:sz w:val="22"/>
            <w:szCs w:val="20"/>
            <w:lang w:val="hu-HU" w:eastAsia="zh-CN" w:bidi="hi-IN"/>
          </w:rPr>
          <w:tab/>
        </w:r>
        <w:r w:rsidRPr="00FA210E">
          <w:rPr>
            <w:rStyle w:val="Hiperhivatkozs"/>
            <w:noProof/>
          </w:rPr>
          <w:t>Marking up structure in lacunose verse</w:t>
        </w:r>
        <w:r>
          <w:rPr>
            <w:noProof/>
            <w:webHidden/>
          </w:rPr>
          <w:tab/>
        </w:r>
        <w:r>
          <w:rPr>
            <w:noProof/>
            <w:webHidden/>
          </w:rPr>
          <w:fldChar w:fldCharType="begin"/>
        </w:r>
        <w:r>
          <w:rPr>
            <w:noProof/>
            <w:webHidden/>
          </w:rPr>
          <w:instrText xml:space="preserve"> PAGEREF _Toc44494625 \h </w:instrText>
        </w:r>
        <w:r>
          <w:rPr>
            <w:noProof/>
            <w:webHidden/>
          </w:rPr>
        </w:r>
        <w:r>
          <w:rPr>
            <w:noProof/>
            <w:webHidden/>
          </w:rPr>
          <w:fldChar w:fldCharType="separate"/>
        </w:r>
        <w:r>
          <w:rPr>
            <w:noProof/>
            <w:webHidden/>
          </w:rPr>
          <w:t>22</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26" w:history="1">
        <w:r w:rsidRPr="00FA210E">
          <w:rPr>
            <w:rStyle w:val="Hiperhivatkozs"/>
            <w:noProof/>
          </w:rPr>
          <w:t>2.3.9.</w:t>
        </w:r>
        <w:r>
          <w:rPr>
            <w:rFonts w:asciiTheme="minorHAnsi" w:eastAsia="SimSun" w:hAnsiTheme="minorHAnsi" w:cstheme="minorBidi"/>
            <w:noProof/>
            <w:sz w:val="22"/>
            <w:szCs w:val="20"/>
            <w:lang w:val="hu-HU" w:eastAsia="zh-CN" w:bidi="hi-IN"/>
          </w:rPr>
          <w:tab/>
        </w:r>
        <w:r w:rsidRPr="00FA210E">
          <w:rPr>
            <w:rStyle w:val="Hiperhivatkozs"/>
            <w:noProof/>
          </w:rPr>
          <w:t>Markup examples for verse</w:t>
        </w:r>
        <w:r>
          <w:rPr>
            <w:noProof/>
            <w:webHidden/>
          </w:rPr>
          <w:tab/>
        </w:r>
        <w:r>
          <w:rPr>
            <w:noProof/>
            <w:webHidden/>
          </w:rPr>
          <w:fldChar w:fldCharType="begin"/>
        </w:r>
        <w:r>
          <w:rPr>
            <w:noProof/>
            <w:webHidden/>
          </w:rPr>
          <w:instrText xml:space="preserve"> PAGEREF _Toc44494626 \h </w:instrText>
        </w:r>
        <w:r>
          <w:rPr>
            <w:noProof/>
            <w:webHidden/>
          </w:rPr>
        </w:r>
        <w:r>
          <w:rPr>
            <w:noProof/>
            <w:webHidden/>
          </w:rPr>
          <w:fldChar w:fldCharType="separate"/>
        </w:r>
        <w:r>
          <w:rPr>
            <w:noProof/>
            <w:webHidden/>
          </w:rPr>
          <w:t>22</w:t>
        </w:r>
        <w:r>
          <w:rPr>
            <w:noProof/>
            <w:webHidden/>
          </w:rPr>
          <w:fldChar w:fldCharType="end"/>
        </w:r>
      </w:hyperlink>
    </w:p>
    <w:p w:rsidR="001079C3" w:rsidRDefault="001079C3">
      <w:pPr>
        <w:pStyle w:val="TJ1"/>
        <w:rPr>
          <w:rFonts w:asciiTheme="minorHAnsi" w:eastAsia="SimSun" w:hAnsiTheme="minorHAnsi" w:cstheme="minorBidi"/>
          <w:b w:val="0"/>
          <w:noProof/>
          <w:szCs w:val="20"/>
          <w:lang w:val="hu-HU" w:eastAsia="zh-CN" w:bidi="hi-IN"/>
        </w:rPr>
      </w:pPr>
      <w:hyperlink w:anchor="_Toc44494627" w:history="1">
        <w:r w:rsidRPr="00FA210E">
          <w:rPr>
            <w:rStyle w:val="Hiperhivatkozs"/>
            <w:noProof/>
          </w:rPr>
          <w:t>3.</w:t>
        </w:r>
        <w:r>
          <w:rPr>
            <w:rFonts w:asciiTheme="minorHAnsi" w:eastAsia="SimSun" w:hAnsiTheme="minorHAnsi" w:cstheme="minorBidi"/>
            <w:b w:val="0"/>
            <w:noProof/>
            <w:szCs w:val="20"/>
            <w:lang w:val="hu-HU" w:eastAsia="zh-CN" w:bidi="hi-IN"/>
          </w:rPr>
          <w:tab/>
        </w:r>
        <w:r w:rsidRPr="00FA210E">
          <w:rPr>
            <w:rStyle w:val="Hiperhivatkozs"/>
            <w:noProof/>
          </w:rPr>
          <w:t>Marking up Extrinsic Structure in the Edition</w:t>
        </w:r>
        <w:r>
          <w:rPr>
            <w:noProof/>
            <w:webHidden/>
          </w:rPr>
          <w:tab/>
        </w:r>
        <w:r>
          <w:rPr>
            <w:noProof/>
            <w:webHidden/>
          </w:rPr>
          <w:fldChar w:fldCharType="begin"/>
        </w:r>
        <w:r>
          <w:rPr>
            <w:noProof/>
            <w:webHidden/>
          </w:rPr>
          <w:instrText xml:space="preserve"> PAGEREF _Toc44494627 \h </w:instrText>
        </w:r>
        <w:r>
          <w:rPr>
            <w:noProof/>
            <w:webHidden/>
          </w:rPr>
        </w:r>
        <w:r>
          <w:rPr>
            <w:noProof/>
            <w:webHidden/>
          </w:rPr>
          <w:fldChar w:fldCharType="separate"/>
        </w:r>
        <w:r>
          <w:rPr>
            <w:noProof/>
            <w:webHidden/>
          </w:rPr>
          <w:t>24</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628" w:history="1">
        <w:r w:rsidRPr="00FA210E">
          <w:rPr>
            <w:rStyle w:val="Hiperhivatkozs"/>
            <w:noProof/>
          </w:rPr>
          <w:t>3.1.</w:t>
        </w:r>
        <w:r>
          <w:rPr>
            <w:rFonts w:asciiTheme="minorHAnsi" w:eastAsia="SimSun" w:hAnsiTheme="minorHAnsi" w:cstheme="minorBidi"/>
            <w:noProof/>
            <w:sz w:val="22"/>
            <w:szCs w:val="20"/>
            <w:lang w:val="hu-HU" w:eastAsia="zh-CN" w:bidi="hi-IN"/>
          </w:rPr>
          <w:tab/>
        </w:r>
        <w:r w:rsidRPr="00FA210E">
          <w:rPr>
            <w:rStyle w:val="Hiperhivatkozs"/>
            <w:noProof/>
          </w:rPr>
          <w:t>Overview</w:t>
        </w:r>
        <w:r>
          <w:rPr>
            <w:noProof/>
            <w:webHidden/>
          </w:rPr>
          <w:tab/>
        </w:r>
        <w:r>
          <w:rPr>
            <w:noProof/>
            <w:webHidden/>
          </w:rPr>
          <w:fldChar w:fldCharType="begin"/>
        </w:r>
        <w:r>
          <w:rPr>
            <w:noProof/>
            <w:webHidden/>
          </w:rPr>
          <w:instrText xml:space="preserve"> PAGEREF _Toc44494628 \h </w:instrText>
        </w:r>
        <w:r>
          <w:rPr>
            <w:noProof/>
            <w:webHidden/>
          </w:rPr>
        </w:r>
        <w:r>
          <w:rPr>
            <w:noProof/>
            <w:webHidden/>
          </w:rPr>
          <w:fldChar w:fldCharType="separate"/>
        </w:r>
        <w:r>
          <w:rPr>
            <w:noProof/>
            <w:webHidden/>
          </w:rPr>
          <w:t>24</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629" w:history="1">
        <w:r w:rsidRPr="00FA210E">
          <w:rPr>
            <w:rStyle w:val="Hiperhivatkozs"/>
            <w:noProof/>
          </w:rPr>
          <w:t>3.2.</w:t>
        </w:r>
        <w:r>
          <w:rPr>
            <w:rFonts w:asciiTheme="minorHAnsi" w:eastAsia="SimSun" w:hAnsiTheme="minorHAnsi" w:cstheme="minorBidi"/>
            <w:noProof/>
            <w:sz w:val="22"/>
            <w:szCs w:val="20"/>
            <w:lang w:val="hu-HU" w:eastAsia="zh-CN" w:bidi="hi-IN"/>
          </w:rPr>
          <w:tab/>
        </w:r>
        <w:r w:rsidRPr="00FA210E">
          <w:rPr>
            <w:rStyle w:val="Hiperhivatkozs"/>
            <w:noProof/>
          </w:rPr>
          <w:t>Physical Lines</w:t>
        </w:r>
        <w:r>
          <w:rPr>
            <w:noProof/>
            <w:webHidden/>
          </w:rPr>
          <w:tab/>
        </w:r>
        <w:r>
          <w:rPr>
            <w:noProof/>
            <w:webHidden/>
          </w:rPr>
          <w:fldChar w:fldCharType="begin"/>
        </w:r>
        <w:r>
          <w:rPr>
            <w:noProof/>
            <w:webHidden/>
          </w:rPr>
          <w:instrText xml:space="preserve"> PAGEREF _Toc44494629 \h </w:instrText>
        </w:r>
        <w:r>
          <w:rPr>
            <w:noProof/>
            <w:webHidden/>
          </w:rPr>
        </w:r>
        <w:r>
          <w:rPr>
            <w:noProof/>
            <w:webHidden/>
          </w:rPr>
          <w:fldChar w:fldCharType="separate"/>
        </w:r>
        <w:r>
          <w:rPr>
            <w:noProof/>
            <w:webHidden/>
          </w:rPr>
          <w:t>24</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30" w:history="1">
        <w:r w:rsidRPr="00FA210E">
          <w:rPr>
            <w:rStyle w:val="Hiperhivatkozs"/>
            <w:noProof/>
          </w:rPr>
          <w:t>3.2.1.</w:t>
        </w:r>
        <w:r>
          <w:rPr>
            <w:rFonts w:asciiTheme="minorHAnsi" w:eastAsia="SimSun" w:hAnsiTheme="minorHAnsi" w:cstheme="minorBidi"/>
            <w:noProof/>
            <w:sz w:val="22"/>
            <w:szCs w:val="20"/>
            <w:lang w:val="hu-HU" w:eastAsia="zh-CN" w:bidi="hi-IN"/>
          </w:rPr>
          <w:tab/>
        </w:r>
        <w:r w:rsidRPr="00FA210E">
          <w:rPr>
            <w:rStyle w:val="Hiperhivatkozs"/>
            <w:noProof/>
          </w:rPr>
          <w:t>Marking up line beginnings</w:t>
        </w:r>
        <w:r>
          <w:rPr>
            <w:noProof/>
            <w:webHidden/>
          </w:rPr>
          <w:tab/>
        </w:r>
        <w:r>
          <w:rPr>
            <w:noProof/>
            <w:webHidden/>
          </w:rPr>
          <w:fldChar w:fldCharType="begin"/>
        </w:r>
        <w:r>
          <w:rPr>
            <w:noProof/>
            <w:webHidden/>
          </w:rPr>
          <w:instrText xml:space="preserve"> PAGEREF _Toc44494630 \h </w:instrText>
        </w:r>
        <w:r>
          <w:rPr>
            <w:noProof/>
            <w:webHidden/>
          </w:rPr>
        </w:r>
        <w:r>
          <w:rPr>
            <w:noProof/>
            <w:webHidden/>
          </w:rPr>
          <w:fldChar w:fldCharType="separate"/>
        </w:r>
        <w:r>
          <w:rPr>
            <w:noProof/>
            <w:webHidden/>
          </w:rPr>
          <w:t>25</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31" w:history="1">
        <w:r w:rsidRPr="00FA210E">
          <w:rPr>
            <w:rStyle w:val="Hiperhivatkozs"/>
            <w:noProof/>
          </w:rPr>
          <w:t>3.2.2.</w:t>
        </w:r>
        <w:r>
          <w:rPr>
            <w:rFonts w:asciiTheme="minorHAnsi" w:eastAsia="SimSun" w:hAnsiTheme="minorHAnsi" w:cstheme="minorBidi"/>
            <w:noProof/>
            <w:sz w:val="22"/>
            <w:szCs w:val="20"/>
            <w:lang w:val="hu-HU" w:eastAsia="zh-CN" w:bidi="hi-IN"/>
          </w:rPr>
          <w:tab/>
        </w:r>
        <w:r w:rsidRPr="00FA210E">
          <w:rPr>
            <w:rStyle w:val="Hiperhivatkozs"/>
            <w:noProof/>
          </w:rPr>
          <w:t>Numbering lines</w:t>
        </w:r>
        <w:r>
          <w:rPr>
            <w:noProof/>
            <w:webHidden/>
          </w:rPr>
          <w:tab/>
        </w:r>
        <w:r>
          <w:rPr>
            <w:noProof/>
            <w:webHidden/>
          </w:rPr>
          <w:fldChar w:fldCharType="begin"/>
        </w:r>
        <w:r>
          <w:rPr>
            <w:noProof/>
            <w:webHidden/>
          </w:rPr>
          <w:instrText xml:space="preserve"> PAGEREF _Toc44494631 \h </w:instrText>
        </w:r>
        <w:r>
          <w:rPr>
            <w:noProof/>
            <w:webHidden/>
          </w:rPr>
        </w:r>
        <w:r>
          <w:rPr>
            <w:noProof/>
            <w:webHidden/>
          </w:rPr>
          <w:fldChar w:fldCharType="separate"/>
        </w:r>
        <w:r>
          <w:rPr>
            <w:noProof/>
            <w:webHidden/>
          </w:rPr>
          <w:t>25</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32" w:history="1">
        <w:r w:rsidRPr="00FA210E">
          <w:rPr>
            <w:rStyle w:val="Hiperhivatkozs"/>
            <w:noProof/>
          </w:rPr>
          <w:t>3.2.3.</w:t>
        </w:r>
        <w:r>
          <w:rPr>
            <w:rFonts w:asciiTheme="minorHAnsi" w:eastAsia="SimSun" w:hAnsiTheme="minorHAnsi" w:cstheme="minorBidi"/>
            <w:noProof/>
            <w:sz w:val="22"/>
            <w:szCs w:val="20"/>
            <w:lang w:val="hu-HU" w:eastAsia="zh-CN" w:bidi="hi-IN"/>
          </w:rPr>
          <w:tab/>
        </w:r>
        <w:r w:rsidRPr="00FA210E">
          <w:rPr>
            <w:rStyle w:val="Hiperhivatkozs"/>
            <w:noProof/>
          </w:rPr>
          <w:t>Placement of line beginnings</w:t>
        </w:r>
        <w:r>
          <w:rPr>
            <w:noProof/>
            <w:webHidden/>
          </w:rPr>
          <w:tab/>
        </w:r>
        <w:r>
          <w:rPr>
            <w:noProof/>
            <w:webHidden/>
          </w:rPr>
          <w:fldChar w:fldCharType="begin"/>
        </w:r>
        <w:r>
          <w:rPr>
            <w:noProof/>
            <w:webHidden/>
          </w:rPr>
          <w:instrText xml:space="preserve"> PAGEREF _Toc44494632 \h </w:instrText>
        </w:r>
        <w:r>
          <w:rPr>
            <w:noProof/>
            <w:webHidden/>
          </w:rPr>
        </w:r>
        <w:r>
          <w:rPr>
            <w:noProof/>
            <w:webHidden/>
          </w:rPr>
          <w:fldChar w:fldCharType="separate"/>
        </w:r>
        <w:r>
          <w:rPr>
            <w:noProof/>
            <w:webHidden/>
          </w:rPr>
          <w:t>26</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33" w:history="1">
        <w:r w:rsidRPr="00FA210E">
          <w:rPr>
            <w:rStyle w:val="Hiperhivatkozs"/>
            <w:noProof/>
          </w:rPr>
          <w:t>3.2.4.</w:t>
        </w:r>
        <w:r>
          <w:rPr>
            <w:rFonts w:asciiTheme="minorHAnsi" w:eastAsia="SimSun" w:hAnsiTheme="minorHAnsi" w:cstheme="minorBidi"/>
            <w:noProof/>
            <w:sz w:val="22"/>
            <w:szCs w:val="20"/>
            <w:lang w:val="hu-HU" w:eastAsia="zh-CN" w:bidi="hi-IN"/>
          </w:rPr>
          <w:tab/>
        </w:r>
        <w:r w:rsidRPr="00FA210E">
          <w:rPr>
            <w:rStyle w:val="Hiperhivatkozs"/>
            <w:noProof/>
          </w:rPr>
          <w:t>Line beginnings interrupting words</w:t>
        </w:r>
        <w:r>
          <w:rPr>
            <w:noProof/>
            <w:webHidden/>
          </w:rPr>
          <w:tab/>
        </w:r>
        <w:r>
          <w:rPr>
            <w:noProof/>
            <w:webHidden/>
          </w:rPr>
          <w:fldChar w:fldCharType="begin"/>
        </w:r>
        <w:r>
          <w:rPr>
            <w:noProof/>
            <w:webHidden/>
          </w:rPr>
          <w:instrText xml:space="preserve"> PAGEREF _Toc44494633 \h </w:instrText>
        </w:r>
        <w:r>
          <w:rPr>
            <w:noProof/>
            <w:webHidden/>
          </w:rPr>
        </w:r>
        <w:r>
          <w:rPr>
            <w:noProof/>
            <w:webHidden/>
          </w:rPr>
          <w:fldChar w:fldCharType="separate"/>
        </w:r>
        <w:r>
          <w:rPr>
            <w:noProof/>
            <w:webHidden/>
          </w:rPr>
          <w:t>26</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634" w:history="1">
        <w:r w:rsidRPr="00FA210E">
          <w:rPr>
            <w:rStyle w:val="Hiperhivatkozs"/>
            <w:noProof/>
          </w:rPr>
          <w:t>3.3.</w:t>
        </w:r>
        <w:r>
          <w:rPr>
            <w:rFonts w:asciiTheme="minorHAnsi" w:eastAsia="SimSun" w:hAnsiTheme="minorHAnsi" w:cstheme="minorBidi"/>
            <w:noProof/>
            <w:sz w:val="22"/>
            <w:szCs w:val="20"/>
            <w:lang w:val="hu-HU" w:eastAsia="zh-CN" w:bidi="hi-IN"/>
          </w:rPr>
          <w:tab/>
        </w:r>
        <w:r w:rsidRPr="00FA210E">
          <w:rPr>
            <w:rStyle w:val="Hiperhivatkozs"/>
            <w:noProof/>
          </w:rPr>
          <w:t>Not-quite Partitions</w:t>
        </w:r>
        <w:r>
          <w:rPr>
            <w:noProof/>
            <w:webHidden/>
          </w:rPr>
          <w:tab/>
        </w:r>
        <w:r>
          <w:rPr>
            <w:noProof/>
            <w:webHidden/>
          </w:rPr>
          <w:fldChar w:fldCharType="begin"/>
        </w:r>
        <w:r>
          <w:rPr>
            <w:noProof/>
            <w:webHidden/>
          </w:rPr>
          <w:instrText xml:space="preserve"> PAGEREF _Toc44494634 \h </w:instrText>
        </w:r>
        <w:r>
          <w:rPr>
            <w:noProof/>
            <w:webHidden/>
          </w:rPr>
        </w:r>
        <w:r>
          <w:rPr>
            <w:noProof/>
            <w:webHidden/>
          </w:rPr>
          <w:fldChar w:fldCharType="separate"/>
        </w:r>
        <w:r>
          <w:rPr>
            <w:noProof/>
            <w:webHidden/>
          </w:rPr>
          <w:t>27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35" w:history="1">
        <w:r w:rsidRPr="00FA210E">
          <w:rPr>
            <w:rStyle w:val="Hiperhivatkozs"/>
            <w:noProof/>
          </w:rPr>
          <w:t>3.3.1.</w:t>
        </w:r>
        <w:r>
          <w:rPr>
            <w:rFonts w:asciiTheme="minorHAnsi" w:eastAsia="SimSun" w:hAnsiTheme="minorHAnsi" w:cstheme="minorBidi"/>
            <w:noProof/>
            <w:sz w:val="22"/>
            <w:szCs w:val="20"/>
            <w:lang w:val="hu-HU" w:eastAsia="zh-CN" w:bidi="hi-IN"/>
          </w:rPr>
          <w:tab/>
        </w:r>
        <w:r w:rsidRPr="00FA210E">
          <w:rPr>
            <w:rStyle w:val="Hiperhivatkozs"/>
            <w:noProof/>
          </w:rPr>
          <w:t>Stuff in margins</w:t>
        </w:r>
        <w:r>
          <w:rPr>
            <w:noProof/>
            <w:webHidden/>
          </w:rPr>
          <w:tab/>
        </w:r>
        <w:r>
          <w:rPr>
            <w:noProof/>
            <w:webHidden/>
          </w:rPr>
          <w:fldChar w:fldCharType="begin"/>
        </w:r>
        <w:r>
          <w:rPr>
            <w:noProof/>
            <w:webHidden/>
          </w:rPr>
          <w:instrText xml:space="preserve"> PAGEREF _Toc44494635 \h </w:instrText>
        </w:r>
        <w:r>
          <w:rPr>
            <w:noProof/>
            <w:webHidden/>
          </w:rPr>
        </w:r>
        <w:r>
          <w:rPr>
            <w:noProof/>
            <w:webHidden/>
          </w:rPr>
          <w:fldChar w:fldCharType="separate"/>
        </w:r>
        <w:r>
          <w:rPr>
            <w:noProof/>
            <w:webHidden/>
          </w:rPr>
          <w:t>27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36" w:history="1">
        <w:r w:rsidRPr="00FA210E">
          <w:rPr>
            <w:rStyle w:val="Hiperhivatkozs"/>
            <w:noProof/>
          </w:rPr>
          <w:t>3.3.2.</w:t>
        </w:r>
        <w:r>
          <w:rPr>
            <w:rFonts w:asciiTheme="minorHAnsi" w:eastAsia="SimSun" w:hAnsiTheme="minorHAnsi" w:cstheme="minorBidi"/>
            <w:noProof/>
            <w:sz w:val="22"/>
            <w:szCs w:val="20"/>
            <w:lang w:val="hu-HU" w:eastAsia="zh-CN" w:bidi="hi-IN"/>
          </w:rPr>
          <w:tab/>
        </w:r>
        <w:r w:rsidRPr="00FA210E">
          <w:rPr>
            <w:rStyle w:val="Hiperhivatkozs"/>
            <w:noProof/>
          </w:rPr>
          <w:t>Sectioning with space</w:t>
        </w:r>
        <w:r>
          <w:rPr>
            <w:noProof/>
            <w:webHidden/>
          </w:rPr>
          <w:tab/>
        </w:r>
        <w:r>
          <w:rPr>
            <w:noProof/>
            <w:webHidden/>
          </w:rPr>
          <w:fldChar w:fldCharType="begin"/>
        </w:r>
        <w:r>
          <w:rPr>
            <w:noProof/>
            <w:webHidden/>
          </w:rPr>
          <w:instrText xml:space="preserve"> PAGEREF _Toc44494636 \h </w:instrText>
        </w:r>
        <w:r>
          <w:rPr>
            <w:noProof/>
            <w:webHidden/>
          </w:rPr>
        </w:r>
        <w:r>
          <w:rPr>
            <w:noProof/>
            <w:webHidden/>
          </w:rPr>
          <w:fldChar w:fldCharType="separate"/>
        </w:r>
        <w:r>
          <w:rPr>
            <w:noProof/>
            <w:webHidden/>
          </w:rPr>
          <w:t>27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37" w:history="1">
        <w:r w:rsidRPr="00FA210E">
          <w:rPr>
            <w:rStyle w:val="Hiperhivatkozs"/>
            <w:noProof/>
          </w:rPr>
          <w:t>3.3.3.</w:t>
        </w:r>
        <w:r>
          <w:rPr>
            <w:rFonts w:asciiTheme="minorHAnsi" w:eastAsia="SimSun" w:hAnsiTheme="minorHAnsi" w:cstheme="minorBidi"/>
            <w:noProof/>
            <w:sz w:val="22"/>
            <w:szCs w:val="20"/>
            <w:lang w:val="hu-HU" w:eastAsia="zh-CN" w:bidi="hi-IN"/>
          </w:rPr>
          <w:tab/>
        </w:r>
        <w:r w:rsidRPr="00FA210E">
          <w:rPr>
            <w:rStyle w:val="Hiperhivatkozs"/>
            <w:noProof/>
          </w:rPr>
          <w:t>Spatially offset opening sections (incipits)</w:t>
        </w:r>
        <w:r>
          <w:rPr>
            <w:noProof/>
            <w:webHidden/>
          </w:rPr>
          <w:tab/>
        </w:r>
        <w:r>
          <w:rPr>
            <w:noProof/>
            <w:webHidden/>
          </w:rPr>
          <w:fldChar w:fldCharType="begin"/>
        </w:r>
        <w:r>
          <w:rPr>
            <w:noProof/>
            <w:webHidden/>
          </w:rPr>
          <w:instrText xml:space="preserve"> PAGEREF _Toc44494637 \h </w:instrText>
        </w:r>
        <w:r>
          <w:rPr>
            <w:noProof/>
            <w:webHidden/>
          </w:rPr>
        </w:r>
        <w:r>
          <w:rPr>
            <w:noProof/>
            <w:webHidden/>
          </w:rPr>
          <w:fldChar w:fldCharType="separate"/>
        </w:r>
        <w:r>
          <w:rPr>
            <w:noProof/>
            <w:webHidden/>
          </w:rPr>
          <w:t>28</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38" w:history="1">
        <w:r w:rsidRPr="00FA210E">
          <w:rPr>
            <w:rStyle w:val="Hiperhivatkozs"/>
            <w:noProof/>
          </w:rPr>
          <w:t>3.3.4.</w:t>
        </w:r>
        <w:r>
          <w:rPr>
            <w:rFonts w:asciiTheme="minorHAnsi" w:eastAsia="SimSun" w:hAnsiTheme="minorHAnsi" w:cstheme="minorBidi"/>
            <w:noProof/>
            <w:sz w:val="22"/>
            <w:szCs w:val="20"/>
            <w:lang w:val="hu-HU" w:eastAsia="zh-CN" w:bidi="hi-IN"/>
          </w:rPr>
          <w:tab/>
        </w:r>
        <w:r w:rsidRPr="00FA210E">
          <w:rPr>
            <w:rStyle w:val="Hiperhivatkozs"/>
            <w:noProof/>
          </w:rPr>
          <w:t>Spatially offset closing lines (colophons)</w:t>
        </w:r>
        <w:r>
          <w:rPr>
            <w:noProof/>
            <w:webHidden/>
          </w:rPr>
          <w:tab/>
        </w:r>
        <w:r>
          <w:rPr>
            <w:noProof/>
            <w:webHidden/>
          </w:rPr>
          <w:fldChar w:fldCharType="begin"/>
        </w:r>
        <w:r>
          <w:rPr>
            <w:noProof/>
            <w:webHidden/>
          </w:rPr>
          <w:instrText xml:space="preserve"> PAGEREF _Toc44494638 \h </w:instrText>
        </w:r>
        <w:r>
          <w:rPr>
            <w:noProof/>
            <w:webHidden/>
          </w:rPr>
        </w:r>
        <w:r>
          <w:rPr>
            <w:noProof/>
            <w:webHidden/>
          </w:rPr>
          <w:fldChar w:fldCharType="separate"/>
        </w:r>
        <w:r>
          <w:rPr>
            <w:noProof/>
            <w:webHidden/>
          </w:rPr>
          <w:t>28</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39" w:history="1">
        <w:r w:rsidRPr="00FA210E">
          <w:rPr>
            <w:rStyle w:val="Hiperhivatkozs"/>
            <w:noProof/>
          </w:rPr>
          <w:t>3.3.5.</w:t>
        </w:r>
        <w:r>
          <w:rPr>
            <w:rFonts w:asciiTheme="minorHAnsi" w:eastAsia="SimSun" w:hAnsiTheme="minorHAnsi" w:cstheme="minorBidi"/>
            <w:noProof/>
            <w:sz w:val="22"/>
            <w:szCs w:val="20"/>
            <w:lang w:val="hu-HU" w:eastAsia="zh-CN" w:bidi="hi-IN"/>
          </w:rPr>
          <w:tab/>
        </w:r>
        <w:r w:rsidRPr="00FA210E">
          <w:rPr>
            <w:rStyle w:val="Hiperhivatkozs"/>
            <w:noProof/>
          </w:rPr>
          <w:t>Pagination or foliation: “forme work”</w:t>
        </w:r>
        <w:r>
          <w:rPr>
            <w:noProof/>
            <w:webHidden/>
          </w:rPr>
          <w:tab/>
        </w:r>
        <w:r>
          <w:rPr>
            <w:noProof/>
            <w:webHidden/>
          </w:rPr>
          <w:fldChar w:fldCharType="begin"/>
        </w:r>
        <w:r>
          <w:rPr>
            <w:noProof/>
            <w:webHidden/>
          </w:rPr>
          <w:instrText xml:space="preserve"> PAGEREF _Toc44494639 \h </w:instrText>
        </w:r>
        <w:r>
          <w:rPr>
            <w:noProof/>
            <w:webHidden/>
          </w:rPr>
        </w:r>
        <w:r>
          <w:rPr>
            <w:noProof/>
            <w:webHidden/>
          </w:rPr>
          <w:fldChar w:fldCharType="separate"/>
        </w:r>
        <w:r>
          <w:rPr>
            <w:noProof/>
            <w:webHidden/>
          </w:rPr>
          <w:t>29</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640" w:history="1">
        <w:r w:rsidRPr="00FA210E">
          <w:rPr>
            <w:rStyle w:val="Hiperhivatkozs"/>
            <w:noProof/>
          </w:rPr>
          <w:t>3.4.</w:t>
        </w:r>
        <w:r>
          <w:rPr>
            <w:rFonts w:asciiTheme="minorHAnsi" w:eastAsia="SimSun" w:hAnsiTheme="minorHAnsi" w:cstheme="minorBidi"/>
            <w:noProof/>
            <w:sz w:val="22"/>
            <w:szCs w:val="20"/>
            <w:lang w:val="hu-HU" w:eastAsia="zh-CN" w:bidi="hi-IN"/>
          </w:rPr>
          <w:tab/>
        </w:r>
        <w:r w:rsidRPr="00FA210E">
          <w:rPr>
            <w:rStyle w:val="Hiperhivatkozs"/>
            <w:noProof/>
          </w:rPr>
          <w:t>Boxlike Partitions: Self-contained Zones</w:t>
        </w:r>
        <w:r>
          <w:rPr>
            <w:noProof/>
            <w:webHidden/>
          </w:rPr>
          <w:tab/>
        </w:r>
        <w:r>
          <w:rPr>
            <w:noProof/>
            <w:webHidden/>
          </w:rPr>
          <w:fldChar w:fldCharType="begin"/>
        </w:r>
        <w:r>
          <w:rPr>
            <w:noProof/>
            <w:webHidden/>
          </w:rPr>
          <w:instrText xml:space="preserve"> PAGEREF _Toc44494640 \h </w:instrText>
        </w:r>
        <w:r>
          <w:rPr>
            <w:noProof/>
            <w:webHidden/>
          </w:rPr>
        </w:r>
        <w:r>
          <w:rPr>
            <w:noProof/>
            <w:webHidden/>
          </w:rPr>
          <w:fldChar w:fldCharType="separate"/>
        </w:r>
        <w:r>
          <w:rPr>
            <w:noProof/>
            <w:webHidden/>
          </w:rPr>
          <w:t>30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41" w:history="1">
        <w:r w:rsidRPr="00FA210E">
          <w:rPr>
            <w:rStyle w:val="Hiperhivatkozs"/>
            <w:noProof/>
          </w:rPr>
          <w:t>3.4.1.</w:t>
        </w:r>
        <w:r>
          <w:rPr>
            <w:rFonts w:asciiTheme="minorHAnsi" w:eastAsia="SimSun" w:hAnsiTheme="minorHAnsi" w:cstheme="minorBidi"/>
            <w:noProof/>
            <w:sz w:val="22"/>
            <w:szCs w:val="20"/>
            <w:lang w:val="hu-HU" w:eastAsia="zh-CN" w:bidi="hi-IN"/>
          </w:rPr>
          <w:tab/>
        </w:r>
        <w:r w:rsidRPr="00FA210E">
          <w:rPr>
            <w:rStyle w:val="Hiperhivatkozs"/>
            <w:noProof/>
          </w:rPr>
          <w:t>Overview</w:t>
        </w:r>
        <w:r>
          <w:rPr>
            <w:noProof/>
            <w:webHidden/>
          </w:rPr>
          <w:tab/>
        </w:r>
        <w:r>
          <w:rPr>
            <w:noProof/>
            <w:webHidden/>
          </w:rPr>
          <w:fldChar w:fldCharType="begin"/>
        </w:r>
        <w:r>
          <w:rPr>
            <w:noProof/>
            <w:webHidden/>
          </w:rPr>
          <w:instrText xml:space="preserve"> PAGEREF _Toc44494641 \h </w:instrText>
        </w:r>
        <w:r>
          <w:rPr>
            <w:noProof/>
            <w:webHidden/>
          </w:rPr>
        </w:r>
        <w:r>
          <w:rPr>
            <w:noProof/>
            <w:webHidden/>
          </w:rPr>
          <w:fldChar w:fldCharType="separate"/>
        </w:r>
        <w:r>
          <w:rPr>
            <w:noProof/>
            <w:webHidden/>
          </w:rPr>
          <w:t>30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42" w:history="1">
        <w:r w:rsidRPr="00FA210E">
          <w:rPr>
            <w:rStyle w:val="Hiperhivatkozs"/>
            <w:noProof/>
          </w:rPr>
          <w:t>3.4.2.</w:t>
        </w:r>
        <w:r>
          <w:rPr>
            <w:rFonts w:asciiTheme="minorHAnsi" w:eastAsia="SimSun" w:hAnsiTheme="minorHAnsi" w:cstheme="minorBidi"/>
            <w:noProof/>
            <w:sz w:val="22"/>
            <w:szCs w:val="20"/>
            <w:lang w:val="hu-HU" w:eastAsia="zh-CN" w:bidi="hi-IN"/>
          </w:rPr>
          <w:tab/>
        </w:r>
        <w:r w:rsidRPr="00FA210E">
          <w:rPr>
            <w:rStyle w:val="Hiperhivatkozs"/>
            <w:noProof/>
          </w:rPr>
          <w:t>Encoding boxlike partitions</w:t>
        </w:r>
        <w:r>
          <w:rPr>
            <w:noProof/>
            <w:webHidden/>
          </w:rPr>
          <w:tab/>
        </w:r>
        <w:r>
          <w:rPr>
            <w:noProof/>
            <w:webHidden/>
          </w:rPr>
          <w:fldChar w:fldCharType="begin"/>
        </w:r>
        <w:r>
          <w:rPr>
            <w:noProof/>
            <w:webHidden/>
          </w:rPr>
          <w:instrText xml:space="preserve"> PAGEREF _Toc44494642 \h </w:instrText>
        </w:r>
        <w:r>
          <w:rPr>
            <w:noProof/>
            <w:webHidden/>
          </w:rPr>
        </w:r>
        <w:r>
          <w:rPr>
            <w:noProof/>
            <w:webHidden/>
          </w:rPr>
          <w:fldChar w:fldCharType="separate"/>
        </w:r>
        <w:r>
          <w:rPr>
            <w:noProof/>
            <w:webHidden/>
          </w:rPr>
          <w:t>31</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43" w:history="1">
        <w:r w:rsidRPr="00FA210E">
          <w:rPr>
            <w:rStyle w:val="Hiperhivatkozs"/>
            <w:noProof/>
          </w:rPr>
          <w:t>3.4.3.</w:t>
        </w:r>
        <w:r>
          <w:rPr>
            <w:rFonts w:asciiTheme="minorHAnsi" w:eastAsia="SimSun" w:hAnsiTheme="minorHAnsi" w:cstheme="minorBidi"/>
            <w:noProof/>
            <w:sz w:val="22"/>
            <w:szCs w:val="20"/>
            <w:lang w:val="hu-HU" w:eastAsia="zh-CN" w:bidi="hi-IN"/>
          </w:rPr>
          <w:tab/>
        </w:r>
        <w:r w:rsidRPr="00FA210E">
          <w:rPr>
            <w:rStyle w:val="Hiperhivatkozs"/>
            <w:noProof/>
          </w:rPr>
          <w:t>Textpart identification: subtype, number and headers</w:t>
        </w:r>
        <w:r>
          <w:rPr>
            <w:noProof/>
            <w:webHidden/>
          </w:rPr>
          <w:tab/>
        </w:r>
        <w:r>
          <w:rPr>
            <w:noProof/>
            <w:webHidden/>
          </w:rPr>
          <w:fldChar w:fldCharType="begin"/>
        </w:r>
        <w:r>
          <w:rPr>
            <w:noProof/>
            <w:webHidden/>
          </w:rPr>
          <w:instrText xml:space="preserve"> PAGEREF _Toc44494643 \h </w:instrText>
        </w:r>
        <w:r>
          <w:rPr>
            <w:noProof/>
            <w:webHidden/>
          </w:rPr>
        </w:r>
        <w:r>
          <w:rPr>
            <w:noProof/>
            <w:webHidden/>
          </w:rPr>
          <w:fldChar w:fldCharType="separate"/>
        </w:r>
        <w:r>
          <w:rPr>
            <w:noProof/>
            <w:webHidden/>
          </w:rPr>
          <w:t>31</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44" w:history="1">
        <w:r w:rsidRPr="00FA210E">
          <w:rPr>
            <w:rStyle w:val="Hiperhivatkozs"/>
            <w:noProof/>
          </w:rPr>
          <w:t>3.4.4.</w:t>
        </w:r>
        <w:r>
          <w:rPr>
            <w:rFonts w:asciiTheme="minorHAnsi" w:eastAsia="SimSun" w:hAnsiTheme="minorHAnsi" w:cstheme="minorBidi"/>
            <w:noProof/>
            <w:sz w:val="22"/>
            <w:szCs w:val="20"/>
            <w:lang w:val="hu-HU" w:eastAsia="zh-CN" w:bidi="hi-IN"/>
          </w:rPr>
          <w:tab/>
        </w:r>
        <w:r w:rsidRPr="00FA210E">
          <w:rPr>
            <w:rStyle w:val="Hiperhivatkozs"/>
            <w:noProof/>
          </w:rPr>
          <w:t>Numbered elements in textparts</w:t>
        </w:r>
        <w:r>
          <w:rPr>
            <w:noProof/>
            <w:webHidden/>
          </w:rPr>
          <w:tab/>
        </w:r>
        <w:r>
          <w:rPr>
            <w:noProof/>
            <w:webHidden/>
          </w:rPr>
          <w:fldChar w:fldCharType="begin"/>
        </w:r>
        <w:r>
          <w:rPr>
            <w:noProof/>
            <w:webHidden/>
          </w:rPr>
          <w:instrText xml:space="preserve"> PAGEREF _Toc44494644 \h </w:instrText>
        </w:r>
        <w:r>
          <w:rPr>
            <w:noProof/>
            <w:webHidden/>
          </w:rPr>
        </w:r>
        <w:r>
          <w:rPr>
            <w:noProof/>
            <w:webHidden/>
          </w:rPr>
          <w:fldChar w:fldCharType="separate"/>
        </w:r>
        <w:r>
          <w:rPr>
            <w:noProof/>
            <w:webHidden/>
          </w:rPr>
          <w:t>33</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45" w:history="1">
        <w:r w:rsidRPr="00FA210E">
          <w:rPr>
            <w:rStyle w:val="Hiperhivatkozs"/>
            <w:noProof/>
          </w:rPr>
          <w:t>3.4.5.</w:t>
        </w:r>
        <w:r>
          <w:rPr>
            <w:rFonts w:asciiTheme="minorHAnsi" w:eastAsia="SimSun" w:hAnsiTheme="minorHAnsi" w:cstheme="minorBidi"/>
            <w:noProof/>
            <w:sz w:val="22"/>
            <w:szCs w:val="20"/>
            <w:lang w:val="hu-HU" w:eastAsia="zh-CN" w:bidi="hi-IN"/>
          </w:rPr>
          <w:tab/>
        </w:r>
        <w:r w:rsidRPr="00FA210E">
          <w:rPr>
            <w:rStyle w:val="Hiperhivatkozs"/>
            <w:noProof/>
          </w:rPr>
          <w:t>Full markup example for boxlike partitions</w:t>
        </w:r>
        <w:r>
          <w:rPr>
            <w:noProof/>
            <w:webHidden/>
          </w:rPr>
          <w:tab/>
        </w:r>
        <w:r>
          <w:rPr>
            <w:noProof/>
            <w:webHidden/>
          </w:rPr>
          <w:fldChar w:fldCharType="begin"/>
        </w:r>
        <w:r>
          <w:rPr>
            <w:noProof/>
            <w:webHidden/>
          </w:rPr>
          <w:instrText xml:space="preserve"> PAGEREF _Toc44494645 \h </w:instrText>
        </w:r>
        <w:r>
          <w:rPr>
            <w:noProof/>
            <w:webHidden/>
          </w:rPr>
        </w:r>
        <w:r>
          <w:rPr>
            <w:noProof/>
            <w:webHidden/>
          </w:rPr>
          <w:fldChar w:fldCharType="separate"/>
        </w:r>
        <w:r>
          <w:rPr>
            <w:noProof/>
            <w:webHidden/>
          </w:rPr>
          <w:t>34</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646" w:history="1">
        <w:r w:rsidRPr="00FA210E">
          <w:rPr>
            <w:rStyle w:val="Hiperhivatkozs"/>
            <w:noProof/>
          </w:rPr>
          <w:t>3.5.</w:t>
        </w:r>
        <w:r>
          <w:rPr>
            <w:rFonts w:asciiTheme="minorHAnsi" w:eastAsia="SimSun" w:hAnsiTheme="minorHAnsi" w:cstheme="minorBidi"/>
            <w:noProof/>
            <w:sz w:val="22"/>
            <w:szCs w:val="20"/>
            <w:lang w:val="hu-HU" w:eastAsia="zh-CN" w:bidi="hi-IN"/>
          </w:rPr>
          <w:tab/>
        </w:r>
        <w:r w:rsidRPr="00FA210E">
          <w:rPr>
            <w:rStyle w:val="Hiperhivatkozs"/>
            <w:noProof/>
          </w:rPr>
          <w:t>Pagelike Partitions: Text Flows through Successive Zones</w:t>
        </w:r>
        <w:r>
          <w:rPr>
            <w:noProof/>
            <w:webHidden/>
          </w:rPr>
          <w:tab/>
        </w:r>
        <w:r>
          <w:rPr>
            <w:noProof/>
            <w:webHidden/>
          </w:rPr>
          <w:fldChar w:fldCharType="begin"/>
        </w:r>
        <w:r>
          <w:rPr>
            <w:noProof/>
            <w:webHidden/>
          </w:rPr>
          <w:instrText xml:space="preserve"> PAGEREF _Toc44494646 \h </w:instrText>
        </w:r>
        <w:r>
          <w:rPr>
            <w:noProof/>
            <w:webHidden/>
          </w:rPr>
        </w:r>
        <w:r>
          <w:rPr>
            <w:noProof/>
            <w:webHidden/>
          </w:rPr>
          <w:fldChar w:fldCharType="separate"/>
        </w:r>
        <w:r>
          <w:rPr>
            <w:noProof/>
            <w:webHidden/>
          </w:rPr>
          <w:t>34</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47" w:history="1">
        <w:r w:rsidRPr="00FA210E">
          <w:rPr>
            <w:rStyle w:val="Hiperhivatkozs"/>
            <w:noProof/>
          </w:rPr>
          <w:t>3.5.1.</w:t>
        </w:r>
        <w:r>
          <w:rPr>
            <w:rFonts w:asciiTheme="minorHAnsi" w:eastAsia="SimSun" w:hAnsiTheme="minorHAnsi" w:cstheme="minorBidi"/>
            <w:noProof/>
            <w:sz w:val="22"/>
            <w:szCs w:val="20"/>
            <w:lang w:val="hu-HU" w:eastAsia="zh-CN" w:bidi="hi-IN"/>
          </w:rPr>
          <w:tab/>
        </w:r>
        <w:r w:rsidRPr="00FA210E">
          <w:rPr>
            <w:rStyle w:val="Hiperhivatkozs"/>
            <w:noProof/>
          </w:rPr>
          <w:t>Overview</w:t>
        </w:r>
        <w:r>
          <w:rPr>
            <w:noProof/>
            <w:webHidden/>
          </w:rPr>
          <w:tab/>
        </w:r>
        <w:r>
          <w:rPr>
            <w:noProof/>
            <w:webHidden/>
          </w:rPr>
          <w:fldChar w:fldCharType="begin"/>
        </w:r>
        <w:r>
          <w:rPr>
            <w:noProof/>
            <w:webHidden/>
          </w:rPr>
          <w:instrText xml:space="preserve"> PAGEREF _Toc44494647 \h </w:instrText>
        </w:r>
        <w:r>
          <w:rPr>
            <w:noProof/>
            <w:webHidden/>
          </w:rPr>
        </w:r>
        <w:r>
          <w:rPr>
            <w:noProof/>
            <w:webHidden/>
          </w:rPr>
          <w:fldChar w:fldCharType="separate"/>
        </w:r>
        <w:r>
          <w:rPr>
            <w:noProof/>
            <w:webHidden/>
          </w:rPr>
          <w:t>34</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48" w:history="1">
        <w:r w:rsidRPr="00FA210E">
          <w:rPr>
            <w:rStyle w:val="Hiperhivatkozs"/>
            <w:noProof/>
          </w:rPr>
          <w:t>3.5.2.</w:t>
        </w:r>
        <w:r>
          <w:rPr>
            <w:rFonts w:asciiTheme="minorHAnsi" w:eastAsia="SimSun" w:hAnsiTheme="minorHAnsi" w:cstheme="minorBidi"/>
            <w:noProof/>
            <w:sz w:val="22"/>
            <w:szCs w:val="20"/>
            <w:lang w:val="hu-HU" w:eastAsia="zh-CN" w:bidi="hi-IN"/>
          </w:rPr>
          <w:tab/>
        </w:r>
        <w:r w:rsidRPr="00FA210E">
          <w:rPr>
            <w:rStyle w:val="Hiperhivatkozs"/>
            <w:noProof/>
          </w:rPr>
          <w:t>Genuine pages</w:t>
        </w:r>
        <w:r>
          <w:rPr>
            <w:noProof/>
            <w:webHidden/>
          </w:rPr>
          <w:tab/>
        </w:r>
        <w:r>
          <w:rPr>
            <w:noProof/>
            <w:webHidden/>
          </w:rPr>
          <w:fldChar w:fldCharType="begin"/>
        </w:r>
        <w:r>
          <w:rPr>
            <w:noProof/>
            <w:webHidden/>
          </w:rPr>
          <w:instrText xml:space="preserve"> PAGEREF _Toc44494648 \h </w:instrText>
        </w:r>
        <w:r>
          <w:rPr>
            <w:noProof/>
            <w:webHidden/>
          </w:rPr>
        </w:r>
        <w:r>
          <w:rPr>
            <w:noProof/>
            <w:webHidden/>
          </w:rPr>
          <w:fldChar w:fldCharType="separate"/>
        </w:r>
        <w:r>
          <w:rPr>
            <w:noProof/>
            <w:webHidden/>
          </w:rPr>
          <w:t>35</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49" w:history="1">
        <w:r w:rsidRPr="00FA210E">
          <w:rPr>
            <w:rStyle w:val="Hiperhivatkozs"/>
            <w:noProof/>
          </w:rPr>
          <w:t>3.5.3.</w:t>
        </w:r>
        <w:r>
          <w:rPr>
            <w:rFonts w:asciiTheme="minorHAnsi" w:eastAsia="SimSun" w:hAnsiTheme="minorHAnsi" w:cstheme="minorBidi"/>
            <w:noProof/>
            <w:sz w:val="22"/>
            <w:szCs w:val="20"/>
            <w:lang w:val="hu-HU" w:eastAsia="zh-CN" w:bidi="hi-IN"/>
          </w:rPr>
          <w:tab/>
        </w:r>
        <w:r w:rsidRPr="00FA210E">
          <w:rPr>
            <w:rStyle w:val="Hiperhivatkozs"/>
            <w:noProof/>
          </w:rPr>
          <w:t>Other pagelike zones</w:t>
        </w:r>
        <w:r>
          <w:rPr>
            <w:noProof/>
            <w:webHidden/>
          </w:rPr>
          <w:tab/>
        </w:r>
        <w:r>
          <w:rPr>
            <w:noProof/>
            <w:webHidden/>
          </w:rPr>
          <w:fldChar w:fldCharType="begin"/>
        </w:r>
        <w:r>
          <w:rPr>
            <w:noProof/>
            <w:webHidden/>
          </w:rPr>
          <w:instrText xml:space="preserve"> PAGEREF _Toc44494649 \h </w:instrText>
        </w:r>
        <w:r>
          <w:rPr>
            <w:noProof/>
            <w:webHidden/>
          </w:rPr>
        </w:r>
        <w:r>
          <w:rPr>
            <w:noProof/>
            <w:webHidden/>
          </w:rPr>
          <w:fldChar w:fldCharType="separate"/>
        </w:r>
        <w:r>
          <w:rPr>
            <w:noProof/>
            <w:webHidden/>
          </w:rPr>
          <w:t>36</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50" w:history="1">
        <w:r w:rsidRPr="00FA210E">
          <w:rPr>
            <w:rStyle w:val="Hiperhivatkozs"/>
            <w:noProof/>
          </w:rPr>
          <w:t>3.5.4.</w:t>
        </w:r>
        <w:r>
          <w:rPr>
            <w:rFonts w:asciiTheme="minorHAnsi" w:eastAsia="SimSun" w:hAnsiTheme="minorHAnsi" w:cstheme="minorBidi"/>
            <w:noProof/>
            <w:sz w:val="22"/>
            <w:szCs w:val="20"/>
            <w:lang w:val="hu-HU" w:eastAsia="zh-CN" w:bidi="hi-IN"/>
          </w:rPr>
          <w:tab/>
        </w:r>
        <w:r w:rsidRPr="00FA210E">
          <w:rPr>
            <w:rStyle w:val="Hiperhivatkozs"/>
            <w:noProof/>
          </w:rPr>
          <w:t>Zone identification: unit, number and label</w:t>
        </w:r>
        <w:r>
          <w:rPr>
            <w:noProof/>
            <w:webHidden/>
          </w:rPr>
          <w:tab/>
        </w:r>
        <w:r>
          <w:rPr>
            <w:noProof/>
            <w:webHidden/>
          </w:rPr>
          <w:fldChar w:fldCharType="begin"/>
        </w:r>
        <w:r>
          <w:rPr>
            <w:noProof/>
            <w:webHidden/>
          </w:rPr>
          <w:instrText xml:space="preserve"> PAGEREF _Toc44494650 \h </w:instrText>
        </w:r>
        <w:r>
          <w:rPr>
            <w:noProof/>
            <w:webHidden/>
          </w:rPr>
        </w:r>
        <w:r>
          <w:rPr>
            <w:noProof/>
            <w:webHidden/>
          </w:rPr>
          <w:fldChar w:fldCharType="separate"/>
        </w:r>
        <w:r>
          <w:rPr>
            <w:noProof/>
            <w:webHidden/>
          </w:rPr>
          <w:t>36</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51" w:history="1">
        <w:r w:rsidRPr="00FA210E">
          <w:rPr>
            <w:rStyle w:val="Hiperhivatkozs"/>
            <w:noProof/>
          </w:rPr>
          <w:t>3.5.5.</w:t>
        </w:r>
        <w:r>
          <w:rPr>
            <w:rFonts w:asciiTheme="minorHAnsi" w:eastAsia="SimSun" w:hAnsiTheme="minorHAnsi" w:cstheme="minorBidi"/>
            <w:noProof/>
            <w:sz w:val="22"/>
            <w:szCs w:val="20"/>
            <w:lang w:val="hu-HU" w:eastAsia="zh-CN" w:bidi="hi-IN"/>
          </w:rPr>
          <w:tab/>
        </w:r>
        <w:r w:rsidRPr="00FA210E">
          <w:rPr>
            <w:rStyle w:val="Hiperhivatkozs"/>
            <w:noProof/>
          </w:rPr>
          <w:t>Placement of page and zone beginnings</w:t>
        </w:r>
        <w:r>
          <w:rPr>
            <w:noProof/>
            <w:webHidden/>
          </w:rPr>
          <w:tab/>
        </w:r>
        <w:r>
          <w:rPr>
            <w:noProof/>
            <w:webHidden/>
          </w:rPr>
          <w:fldChar w:fldCharType="begin"/>
        </w:r>
        <w:r>
          <w:rPr>
            <w:noProof/>
            <w:webHidden/>
          </w:rPr>
          <w:instrText xml:space="preserve"> PAGEREF _Toc44494651 \h </w:instrText>
        </w:r>
        <w:r>
          <w:rPr>
            <w:noProof/>
            <w:webHidden/>
          </w:rPr>
        </w:r>
        <w:r>
          <w:rPr>
            <w:noProof/>
            <w:webHidden/>
          </w:rPr>
          <w:fldChar w:fldCharType="separate"/>
        </w:r>
        <w:r>
          <w:rPr>
            <w:noProof/>
            <w:webHidden/>
          </w:rPr>
          <w:t>37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52" w:history="1">
        <w:r w:rsidRPr="00FA210E">
          <w:rPr>
            <w:rStyle w:val="Hiperhivatkozs"/>
            <w:noProof/>
          </w:rPr>
          <w:t>3.5.6.</w:t>
        </w:r>
        <w:r>
          <w:rPr>
            <w:rFonts w:asciiTheme="minorHAnsi" w:eastAsia="SimSun" w:hAnsiTheme="minorHAnsi" w:cstheme="minorBidi"/>
            <w:noProof/>
            <w:sz w:val="22"/>
            <w:szCs w:val="20"/>
            <w:lang w:val="hu-HU" w:eastAsia="zh-CN" w:bidi="hi-IN"/>
          </w:rPr>
          <w:tab/>
        </w:r>
        <w:r w:rsidRPr="00FA210E">
          <w:rPr>
            <w:rStyle w:val="Hiperhivatkozs"/>
            <w:noProof/>
          </w:rPr>
          <w:t>Numbered elements in pagelike partitions</w:t>
        </w:r>
        <w:r>
          <w:rPr>
            <w:noProof/>
            <w:webHidden/>
          </w:rPr>
          <w:tab/>
        </w:r>
        <w:r>
          <w:rPr>
            <w:noProof/>
            <w:webHidden/>
          </w:rPr>
          <w:fldChar w:fldCharType="begin"/>
        </w:r>
        <w:r>
          <w:rPr>
            <w:noProof/>
            <w:webHidden/>
          </w:rPr>
          <w:instrText xml:space="preserve"> PAGEREF _Toc44494652 \h </w:instrText>
        </w:r>
        <w:r>
          <w:rPr>
            <w:noProof/>
            <w:webHidden/>
          </w:rPr>
        </w:r>
        <w:r>
          <w:rPr>
            <w:noProof/>
            <w:webHidden/>
          </w:rPr>
          <w:fldChar w:fldCharType="separate"/>
        </w:r>
        <w:r>
          <w:rPr>
            <w:noProof/>
            <w:webHidden/>
          </w:rPr>
          <w:t>38</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53" w:history="1">
        <w:r w:rsidRPr="00FA210E">
          <w:rPr>
            <w:rStyle w:val="Hiperhivatkozs"/>
            <w:noProof/>
          </w:rPr>
          <w:t>3.5.7.</w:t>
        </w:r>
        <w:r>
          <w:rPr>
            <w:rFonts w:asciiTheme="minorHAnsi" w:eastAsia="SimSun" w:hAnsiTheme="minorHAnsi" w:cstheme="minorBidi"/>
            <w:noProof/>
            <w:sz w:val="22"/>
            <w:szCs w:val="20"/>
            <w:lang w:val="hu-HU" w:eastAsia="zh-CN" w:bidi="hi-IN"/>
          </w:rPr>
          <w:tab/>
        </w:r>
        <w:r w:rsidRPr="00FA210E">
          <w:rPr>
            <w:rStyle w:val="Hiperhivatkozs"/>
            <w:noProof/>
          </w:rPr>
          <w:t>Full markup example for pagelike partitions</w:t>
        </w:r>
        <w:r>
          <w:rPr>
            <w:noProof/>
            <w:webHidden/>
          </w:rPr>
          <w:tab/>
        </w:r>
        <w:r>
          <w:rPr>
            <w:noProof/>
            <w:webHidden/>
          </w:rPr>
          <w:fldChar w:fldCharType="begin"/>
        </w:r>
        <w:r>
          <w:rPr>
            <w:noProof/>
            <w:webHidden/>
          </w:rPr>
          <w:instrText xml:space="preserve"> PAGEREF _Toc44494653 \h </w:instrText>
        </w:r>
        <w:r>
          <w:rPr>
            <w:noProof/>
            <w:webHidden/>
          </w:rPr>
        </w:r>
        <w:r>
          <w:rPr>
            <w:noProof/>
            <w:webHidden/>
          </w:rPr>
          <w:fldChar w:fldCharType="separate"/>
        </w:r>
        <w:r>
          <w:rPr>
            <w:noProof/>
            <w:webHidden/>
          </w:rPr>
          <w:t>39</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654" w:history="1">
        <w:r w:rsidRPr="00FA210E">
          <w:rPr>
            <w:rStyle w:val="Hiperhivatkozs"/>
            <w:noProof/>
          </w:rPr>
          <w:t>3.6.</w:t>
        </w:r>
        <w:r>
          <w:rPr>
            <w:rFonts w:asciiTheme="minorHAnsi" w:eastAsia="SimSun" w:hAnsiTheme="minorHAnsi" w:cstheme="minorBidi"/>
            <w:noProof/>
            <w:sz w:val="22"/>
            <w:szCs w:val="20"/>
            <w:lang w:val="hu-HU" w:eastAsia="zh-CN" w:bidi="hi-IN"/>
          </w:rPr>
          <w:tab/>
        </w:r>
        <w:r w:rsidRPr="00FA210E">
          <w:rPr>
            <w:rStyle w:val="Hiperhivatkozs"/>
            <w:noProof/>
          </w:rPr>
          <w:t>Gridlike Partitions: Text Runs Across Contiguous Zones</w:t>
        </w:r>
        <w:r>
          <w:rPr>
            <w:noProof/>
            <w:webHidden/>
          </w:rPr>
          <w:tab/>
        </w:r>
        <w:r>
          <w:rPr>
            <w:noProof/>
            <w:webHidden/>
          </w:rPr>
          <w:fldChar w:fldCharType="begin"/>
        </w:r>
        <w:r>
          <w:rPr>
            <w:noProof/>
            <w:webHidden/>
          </w:rPr>
          <w:instrText xml:space="preserve"> PAGEREF _Toc44494654 \h </w:instrText>
        </w:r>
        <w:r>
          <w:rPr>
            <w:noProof/>
            <w:webHidden/>
          </w:rPr>
        </w:r>
        <w:r>
          <w:rPr>
            <w:noProof/>
            <w:webHidden/>
          </w:rPr>
          <w:fldChar w:fldCharType="separate"/>
        </w:r>
        <w:r>
          <w:rPr>
            <w:noProof/>
            <w:webHidden/>
          </w:rPr>
          <w:t>40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55" w:history="1">
        <w:r w:rsidRPr="00FA210E">
          <w:rPr>
            <w:rStyle w:val="Hiperhivatkozs"/>
            <w:noProof/>
          </w:rPr>
          <w:t>3.6.1.</w:t>
        </w:r>
        <w:r>
          <w:rPr>
            <w:rFonts w:asciiTheme="minorHAnsi" w:eastAsia="SimSun" w:hAnsiTheme="minorHAnsi" w:cstheme="minorBidi"/>
            <w:noProof/>
            <w:sz w:val="22"/>
            <w:szCs w:val="20"/>
            <w:lang w:val="hu-HU" w:eastAsia="zh-CN" w:bidi="hi-IN"/>
          </w:rPr>
          <w:tab/>
        </w:r>
        <w:r w:rsidRPr="00FA210E">
          <w:rPr>
            <w:rStyle w:val="Hiperhivatkozs"/>
            <w:noProof/>
          </w:rPr>
          <w:t>Overview</w:t>
        </w:r>
        <w:r>
          <w:rPr>
            <w:noProof/>
            <w:webHidden/>
          </w:rPr>
          <w:tab/>
        </w:r>
        <w:r>
          <w:rPr>
            <w:noProof/>
            <w:webHidden/>
          </w:rPr>
          <w:fldChar w:fldCharType="begin"/>
        </w:r>
        <w:r>
          <w:rPr>
            <w:noProof/>
            <w:webHidden/>
          </w:rPr>
          <w:instrText xml:space="preserve"> PAGEREF _Toc44494655 \h </w:instrText>
        </w:r>
        <w:r>
          <w:rPr>
            <w:noProof/>
            <w:webHidden/>
          </w:rPr>
        </w:r>
        <w:r>
          <w:rPr>
            <w:noProof/>
            <w:webHidden/>
          </w:rPr>
          <w:fldChar w:fldCharType="separate"/>
        </w:r>
        <w:r>
          <w:rPr>
            <w:noProof/>
            <w:webHidden/>
          </w:rPr>
          <w:t>40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56" w:history="1">
        <w:r w:rsidRPr="00FA210E">
          <w:rPr>
            <w:rStyle w:val="Hiperhivatkozs"/>
            <w:noProof/>
          </w:rPr>
          <w:t>3.6.2.</w:t>
        </w:r>
        <w:r>
          <w:rPr>
            <w:rFonts w:asciiTheme="minorHAnsi" w:eastAsia="SimSun" w:hAnsiTheme="minorHAnsi" w:cstheme="minorBidi"/>
            <w:noProof/>
            <w:sz w:val="22"/>
            <w:szCs w:val="20"/>
            <w:lang w:val="hu-HU" w:eastAsia="zh-CN" w:bidi="hi-IN"/>
          </w:rPr>
          <w:tab/>
        </w:r>
        <w:r w:rsidRPr="00FA210E">
          <w:rPr>
            <w:rStyle w:val="Hiperhivatkozs"/>
            <w:noProof/>
          </w:rPr>
          <w:t>Encoding gridlike partitions</w:t>
        </w:r>
        <w:r>
          <w:rPr>
            <w:noProof/>
            <w:webHidden/>
          </w:rPr>
          <w:tab/>
        </w:r>
        <w:r>
          <w:rPr>
            <w:noProof/>
            <w:webHidden/>
          </w:rPr>
          <w:fldChar w:fldCharType="begin"/>
        </w:r>
        <w:r>
          <w:rPr>
            <w:noProof/>
            <w:webHidden/>
          </w:rPr>
          <w:instrText xml:space="preserve"> PAGEREF _Toc44494656 \h </w:instrText>
        </w:r>
        <w:r>
          <w:rPr>
            <w:noProof/>
            <w:webHidden/>
          </w:rPr>
        </w:r>
        <w:r>
          <w:rPr>
            <w:noProof/>
            <w:webHidden/>
          </w:rPr>
          <w:fldChar w:fldCharType="separate"/>
        </w:r>
        <w:r>
          <w:rPr>
            <w:noProof/>
            <w:webHidden/>
          </w:rPr>
          <w:t>40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57" w:history="1">
        <w:r w:rsidRPr="00FA210E">
          <w:rPr>
            <w:rStyle w:val="Hiperhivatkozs"/>
            <w:noProof/>
          </w:rPr>
          <w:t>3.6.3.</w:t>
        </w:r>
        <w:r>
          <w:rPr>
            <w:rFonts w:asciiTheme="minorHAnsi" w:eastAsia="SimSun" w:hAnsiTheme="minorHAnsi" w:cstheme="minorBidi"/>
            <w:noProof/>
            <w:sz w:val="22"/>
            <w:szCs w:val="20"/>
            <w:lang w:val="hu-HU" w:eastAsia="zh-CN" w:bidi="hi-IN"/>
          </w:rPr>
          <w:tab/>
        </w:r>
        <w:r w:rsidRPr="00FA210E">
          <w:rPr>
            <w:rStyle w:val="Hiperhivatkozs"/>
            <w:noProof/>
          </w:rPr>
          <w:t>Gridlike milestone identification: unit and number</w:t>
        </w:r>
        <w:r>
          <w:rPr>
            <w:noProof/>
            <w:webHidden/>
          </w:rPr>
          <w:tab/>
        </w:r>
        <w:r>
          <w:rPr>
            <w:noProof/>
            <w:webHidden/>
          </w:rPr>
          <w:fldChar w:fldCharType="begin"/>
        </w:r>
        <w:r>
          <w:rPr>
            <w:noProof/>
            <w:webHidden/>
          </w:rPr>
          <w:instrText xml:space="preserve"> PAGEREF _Toc44494657 \h </w:instrText>
        </w:r>
        <w:r>
          <w:rPr>
            <w:noProof/>
            <w:webHidden/>
          </w:rPr>
        </w:r>
        <w:r>
          <w:rPr>
            <w:noProof/>
            <w:webHidden/>
          </w:rPr>
          <w:fldChar w:fldCharType="separate"/>
        </w:r>
        <w:r>
          <w:rPr>
            <w:noProof/>
            <w:webHidden/>
          </w:rPr>
          <w:t>40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58" w:history="1">
        <w:r w:rsidRPr="00FA210E">
          <w:rPr>
            <w:rStyle w:val="Hiperhivatkozs"/>
            <w:noProof/>
          </w:rPr>
          <w:t>3.6.4.</w:t>
        </w:r>
        <w:r>
          <w:rPr>
            <w:rFonts w:asciiTheme="minorHAnsi" w:eastAsia="SimSun" w:hAnsiTheme="minorHAnsi" w:cstheme="minorBidi"/>
            <w:noProof/>
            <w:sz w:val="22"/>
            <w:szCs w:val="20"/>
            <w:lang w:val="hu-HU" w:eastAsia="zh-CN" w:bidi="hi-IN"/>
          </w:rPr>
          <w:tab/>
        </w:r>
        <w:r w:rsidRPr="00FA210E">
          <w:rPr>
            <w:rStyle w:val="Hiperhivatkozs"/>
            <w:noProof/>
          </w:rPr>
          <w:t>Gridlike partitions interrupting words</w:t>
        </w:r>
        <w:r>
          <w:rPr>
            <w:noProof/>
            <w:webHidden/>
          </w:rPr>
          <w:tab/>
        </w:r>
        <w:r>
          <w:rPr>
            <w:noProof/>
            <w:webHidden/>
          </w:rPr>
          <w:fldChar w:fldCharType="begin"/>
        </w:r>
        <w:r>
          <w:rPr>
            <w:noProof/>
            <w:webHidden/>
          </w:rPr>
          <w:instrText xml:space="preserve"> PAGEREF _Toc44494658 \h </w:instrText>
        </w:r>
        <w:r>
          <w:rPr>
            <w:noProof/>
            <w:webHidden/>
          </w:rPr>
        </w:r>
        <w:r>
          <w:rPr>
            <w:noProof/>
            <w:webHidden/>
          </w:rPr>
          <w:fldChar w:fldCharType="separate"/>
        </w:r>
        <w:r>
          <w:rPr>
            <w:noProof/>
            <w:webHidden/>
          </w:rPr>
          <w:t>41</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59" w:history="1">
        <w:r w:rsidRPr="00FA210E">
          <w:rPr>
            <w:rStyle w:val="Hiperhivatkozs"/>
            <w:noProof/>
          </w:rPr>
          <w:t>3.6.5.</w:t>
        </w:r>
        <w:r>
          <w:rPr>
            <w:rFonts w:asciiTheme="minorHAnsi" w:eastAsia="SimSun" w:hAnsiTheme="minorHAnsi" w:cstheme="minorBidi"/>
            <w:noProof/>
            <w:sz w:val="22"/>
            <w:szCs w:val="20"/>
            <w:lang w:val="hu-HU" w:eastAsia="zh-CN" w:bidi="hi-IN"/>
          </w:rPr>
          <w:tab/>
        </w:r>
        <w:r w:rsidRPr="00FA210E">
          <w:rPr>
            <w:rStyle w:val="Hiperhivatkozs"/>
            <w:noProof/>
          </w:rPr>
          <w:t>When to encode gridlike partitions</w:t>
        </w:r>
        <w:r>
          <w:rPr>
            <w:noProof/>
            <w:webHidden/>
          </w:rPr>
          <w:tab/>
        </w:r>
        <w:r>
          <w:rPr>
            <w:noProof/>
            <w:webHidden/>
          </w:rPr>
          <w:fldChar w:fldCharType="begin"/>
        </w:r>
        <w:r>
          <w:rPr>
            <w:noProof/>
            <w:webHidden/>
          </w:rPr>
          <w:instrText xml:space="preserve"> PAGEREF _Toc44494659 \h </w:instrText>
        </w:r>
        <w:r>
          <w:rPr>
            <w:noProof/>
            <w:webHidden/>
          </w:rPr>
        </w:r>
        <w:r>
          <w:rPr>
            <w:noProof/>
            <w:webHidden/>
          </w:rPr>
          <w:fldChar w:fldCharType="separate"/>
        </w:r>
        <w:r>
          <w:rPr>
            <w:noProof/>
            <w:webHidden/>
          </w:rPr>
          <w:t>41</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60" w:history="1">
        <w:r w:rsidRPr="00FA210E">
          <w:rPr>
            <w:rStyle w:val="Hiperhivatkozs"/>
            <w:noProof/>
          </w:rPr>
          <w:t>3.6.6.</w:t>
        </w:r>
        <w:r>
          <w:rPr>
            <w:rFonts w:asciiTheme="minorHAnsi" w:eastAsia="SimSun" w:hAnsiTheme="minorHAnsi" w:cstheme="minorBidi"/>
            <w:noProof/>
            <w:sz w:val="22"/>
            <w:szCs w:val="20"/>
            <w:lang w:val="hu-HU" w:eastAsia="zh-CN" w:bidi="hi-IN"/>
          </w:rPr>
          <w:tab/>
        </w:r>
        <w:r w:rsidRPr="00FA210E">
          <w:rPr>
            <w:rStyle w:val="Hiperhivatkozs"/>
            <w:noProof/>
          </w:rPr>
          <w:t>Full markup examples for gridlike partitions</w:t>
        </w:r>
        <w:r>
          <w:rPr>
            <w:noProof/>
            <w:webHidden/>
          </w:rPr>
          <w:tab/>
        </w:r>
        <w:r>
          <w:rPr>
            <w:noProof/>
            <w:webHidden/>
          </w:rPr>
          <w:fldChar w:fldCharType="begin"/>
        </w:r>
        <w:r>
          <w:rPr>
            <w:noProof/>
            <w:webHidden/>
          </w:rPr>
          <w:instrText xml:space="preserve"> PAGEREF _Toc44494660 \h </w:instrText>
        </w:r>
        <w:r>
          <w:rPr>
            <w:noProof/>
            <w:webHidden/>
          </w:rPr>
        </w:r>
        <w:r>
          <w:rPr>
            <w:noProof/>
            <w:webHidden/>
          </w:rPr>
          <w:fldChar w:fldCharType="separate"/>
        </w:r>
        <w:r>
          <w:rPr>
            <w:noProof/>
            <w:webHidden/>
          </w:rPr>
          <w:t>42</w:t>
        </w:r>
        <w:r>
          <w:rPr>
            <w:noProof/>
            <w:webHidden/>
          </w:rPr>
          <w:fldChar w:fldCharType="end"/>
        </w:r>
      </w:hyperlink>
    </w:p>
    <w:p w:rsidR="001079C3" w:rsidRDefault="001079C3">
      <w:pPr>
        <w:pStyle w:val="TJ1"/>
        <w:rPr>
          <w:rFonts w:asciiTheme="minorHAnsi" w:eastAsia="SimSun" w:hAnsiTheme="minorHAnsi" w:cstheme="minorBidi"/>
          <w:b w:val="0"/>
          <w:noProof/>
          <w:szCs w:val="20"/>
          <w:lang w:val="hu-HU" w:eastAsia="zh-CN" w:bidi="hi-IN"/>
        </w:rPr>
      </w:pPr>
      <w:hyperlink w:anchor="_Toc44494661" w:history="1">
        <w:r w:rsidRPr="00FA210E">
          <w:rPr>
            <w:rStyle w:val="Hiperhivatkozs"/>
            <w:noProof/>
          </w:rPr>
          <w:t>4.</w:t>
        </w:r>
        <w:r>
          <w:rPr>
            <w:rFonts w:asciiTheme="minorHAnsi" w:eastAsia="SimSun" w:hAnsiTheme="minorHAnsi" w:cstheme="minorBidi"/>
            <w:b w:val="0"/>
            <w:noProof/>
            <w:szCs w:val="20"/>
            <w:lang w:val="hu-HU" w:eastAsia="zh-CN" w:bidi="hi-IN"/>
          </w:rPr>
          <w:tab/>
        </w:r>
        <w:r w:rsidRPr="00FA210E">
          <w:rPr>
            <w:rStyle w:val="Hiperhivatkozs"/>
            <w:noProof/>
          </w:rPr>
          <w:t>Encoding the Originally Inscribed Text</w:t>
        </w:r>
        <w:r>
          <w:rPr>
            <w:noProof/>
            <w:webHidden/>
          </w:rPr>
          <w:tab/>
        </w:r>
        <w:r>
          <w:rPr>
            <w:noProof/>
            <w:webHidden/>
          </w:rPr>
          <w:fldChar w:fldCharType="begin"/>
        </w:r>
        <w:r>
          <w:rPr>
            <w:noProof/>
            <w:webHidden/>
          </w:rPr>
          <w:instrText xml:space="preserve"> PAGEREF _Toc44494661 \h </w:instrText>
        </w:r>
        <w:r>
          <w:rPr>
            <w:noProof/>
            <w:webHidden/>
          </w:rPr>
        </w:r>
        <w:r>
          <w:rPr>
            <w:noProof/>
            <w:webHidden/>
          </w:rPr>
          <w:fldChar w:fldCharType="separate"/>
        </w:r>
        <w:r>
          <w:rPr>
            <w:noProof/>
            <w:webHidden/>
          </w:rPr>
          <w:t>45</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662" w:history="1">
        <w:r w:rsidRPr="00FA210E">
          <w:rPr>
            <w:rStyle w:val="Hiperhivatkozs"/>
            <w:noProof/>
          </w:rPr>
          <w:t>4.1.</w:t>
        </w:r>
        <w:r>
          <w:rPr>
            <w:rFonts w:asciiTheme="minorHAnsi" w:eastAsia="SimSun" w:hAnsiTheme="minorHAnsi" w:cstheme="minorBidi"/>
            <w:noProof/>
            <w:sz w:val="22"/>
            <w:szCs w:val="20"/>
            <w:lang w:val="hu-HU" w:eastAsia="zh-CN" w:bidi="hi-IN"/>
          </w:rPr>
          <w:tab/>
        </w:r>
        <w:r w:rsidRPr="00FA210E">
          <w:rPr>
            <w:rStyle w:val="Hiperhivatkozs"/>
            <w:noProof/>
          </w:rPr>
          <w:t>Alphabetic Characters</w:t>
        </w:r>
        <w:r>
          <w:rPr>
            <w:noProof/>
            <w:webHidden/>
          </w:rPr>
          <w:tab/>
        </w:r>
        <w:r>
          <w:rPr>
            <w:noProof/>
            <w:webHidden/>
          </w:rPr>
          <w:fldChar w:fldCharType="begin"/>
        </w:r>
        <w:r>
          <w:rPr>
            <w:noProof/>
            <w:webHidden/>
          </w:rPr>
          <w:instrText xml:space="preserve"> PAGEREF _Toc44494662 \h </w:instrText>
        </w:r>
        <w:r>
          <w:rPr>
            <w:noProof/>
            <w:webHidden/>
          </w:rPr>
        </w:r>
        <w:r>
          <w:rPr>
            <w:noProof/>
            <w:webHidden/>
          </w:rPr>
          <w:fldChar w:fldCharType="separate"/>
        </w:r>
        <w:r>
          <w:rPr>
            <w:noProof/>
            <w:webHidden/>
          </w:rPr>
          <w:t>45</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63" w:history="1">
        <w:r w:rsidRPr="00FA210E">
          <w:rPr>
            <w:rStyle w:val="Hiperhivatkozs"/>
            <w:noProof/>
          </w:rPr>
          <w:t>4.1.1.</w:t>
        </w:r>
        <w:r>
          <w:rPr>
            <w:rFonts w:asciiTheme="minorHAnsi" w:eastAsia="SimSun" w:hAnsiTheme="minorHAnsi" w:cstheme="minorBidi"/>
            <w:noProof/>
            <w:sz w:val="22"/>
            <w:szCs w:val="20"/>
            <w:lang w:val="hu-HU" w:eastAsia="zh-CN" w:bidi="hi-IN"/>
          </w:rPr>
          <w:tab/>
        </w:r>
        <w:r w:rsidRPr="00FA210E">
          <w:rPr>
            <w:rStyle w:val="Hiperhivatkozs"/>
            <w:noProof/>
          </w:rPr>
          <w:t xml:space="preserve">Tagging transliterated characters as one </w:t>
        </w:r>
        <w:r w:rsidRPr="00FA210E">
          <w:rPr>
            <w:rStyle w:val="Hiperhivatkozs"/>
            <w:i/>
            <w:noProof/>
          </w:rPr>
          <w:t>akṣara</w:t>
        </w:r>
        <w:r>
          <w:rPr>
            <w:noProof/>
            <w:webHidden/>
          </w:rPr>
          <w:tab/>
        </w:r>
        <w:r>
          <w:rPr>
            <w:noProof/>
            <w:webHidden/>
          </w:rPr>
          <w:fldChar w:fldCharType="begin"/>
        </w:r>
        <w:r>
          <w:rPr>
            <w:noProof/>
            <w:webHidden/>
          </w:rPr>
          <w:instrText xml:space="preserve"> PAGEREF _Toc44494663 \h </w:instrText>
        </w:r>
        <w:r>
          <w:rPr>
            <w:noProof/>
            <w:webHidden/>
          </w:rPr>
        </w:r>
        <w:r>
          <w:rPr>
            <w:noProof/>
            <w:webHidden/>
          </w:rPr>
          <w:fldChar w:fldCharType="separate"/>
        </w:r>
        <w:r>
          <w:rPr>
            <w:noProof/>
            <w:webHidden/>
          </w:rPr>
          <w:t>45</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64" w:history="1">
        <w:r w:rsidRPr="00FA210E">
          <w:rPr>
            <w:rStyle w:val="Hiperhivatkozs"/>
            <w:noProof/>
          </w:rPr>
          <w:t>4.1.2.</w:t>
        </w:r>
        <w:r>
          <w:rPr>
            <w:rFonts w:asciiTheme="minorHAnsi" w:eastAsia="SimSun" w:hAnsiTheme="minorHAnsi" w:cstheme="minorBidi"/>
            <w:noProof/>
            <w:sz w:val="22"/>
            <w:szCs w:val="20"/>
            <w:lang w:val="hu-HU" w:eastAsia="zh-CN" w:bidi="hi-IN"/>
          </w:rPr>
          <w:tab/>
        </w:r>
        <w:r w:rsidRPr="00FA210E">
          <w:rPr>
            <w:rStyle w:val="Hiperhivatkozs"/>
            <w:noProof/>
          </w:rPr>
          <w:t>Tagging parts of alphabetic characters</w:t>
        </w:r>
        <w:r>
          <w:rPr>
            <w:noProof/>
            <w:webHidden/>
          </w:rPr>
          <w:tab/>
        </w:r>
        <w:r>
          <w:rPr>
            <w:noProof/>
            <w:webHidden/>
          </w:rPr>
          <w:fldChar w:fldCharType="begin"/>
        </w:r>
        <w:r>
          <w:rPr>
            <w:noProof/>
            <w:webHidden/>
          </w:rPr>
          <w:instrText xml:space="preserve"> PAGEREF _Toc44494664 \h </w:instrText>
        </w:r>
        <w:r>
          <w:rPr>
            <w:noProof/>
            <w:webHidden/>
          </w:rPr>
        </w:r>
        <w:r>
          <w:rPr>
            <w:noProof/>
            <w:webHidden/>
          </w:rPr>
          <w:fldChar w:fldCharType="separate"/>
        </w:r>
        <w:r>
          <w:rPr>
            <w:noProof/>
            <w:webHidden/>
          </w:rPr>
          <w:t>45</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65" w:history="1">
        <w:r w:rsidRPr="00FA210E">
          <w:rPr>
            <w:rStyle w:val="Hiperhivatkozs"/>
            <w:noProof/>
          </w:rPr>
          <w:t>4.1.3.</w:t>
        </w:r>
        <w:r>
          <w:rPr>
            <w:rFonts w:asciiTheme="minorHAnsi" w:eastAsia="SimSun" w:hAnsiTheme="minorHAnsi" w:cstheme="minorBidi"/>
            <w:noProof/>
            <w:sz w:val="22"/>
            <w:szCs w:val="20"/>
            <w:lang w:val="hu-HU" w:eastAsia="zh-CN" w:bidi="hi-IN"/>
          </w:rPr>
          <w:tab/>
        </w:r>
        <w:r w:rsidRPr="00FA210E">
          <w:rPr>
            <w:rStyle w:val="Hiperhivatkozs"/>
            <w:noProof/>
          </w:rPr>
          <w:t>Unusual spatial arrangement in conjuncts</w:t>
        </w:r>
        <w:r>
          <w:rPr>
            <w:noProof/>
            <w:webHidden/>
          </w:rPr>
          <w:tab/>
        </w:r>
        <w:r>
          <w:rPr>
            <w:noProof/>
            <w:webHidden/>
          </w:rPr>
          <w:fldChar w:fldCharType="begin"/>
        </w:r>
        <w:r>
          <w:rPr>
            <w:noProof/>
            <w:webHidden/>
          </w:rPr>
          <w:instrText xml:space="preserve"> PAGEREF _Toc44494665 \h </w:instrText>
        </w:r>
        <w:r>
          <w:rPr>
            <w:noProof/>
            <w:webHidden/>
          </w:rPr>
        </w:r>
        <w:r>
          <w:rPr>
            <w:noProof/>
            <w:webHidden/>
          </w:rPr>
          <w:fldChar w:fldCharType="separate"/>
        </w:r>
        <w:r>
          <w:rPr>
            <w:noProof/>
            <w:webHidden/>
          </w:rPr>
          <w:t>46</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66" w:history="1">
        <w:r w:rsidRPr="00FA210E">
          <w:rPr>
            <w:rStyle w:val="Hiperhivatkozs"/>
            <w:noProof/>
          </w:rPr>
          <w:t>4.1.4.</w:t>
        </w:r>
        <w:r>
          <w:rPr>
            <w:rFonts w:asciiTheme="minorHAnsi" w:eastAsia="SimSun" w:hAnsiTheme="minorHAnsi" w:cstheme="minorBidi"/>
            <w:noProof/>
            <w:sz w:val="22"/>
            <w:szCs w:val="20"/>
            <w:lang w:val="hu-HU" w:eastAsia="zh-CN" w:bidi="hi-IN"/>
          </w:rPr>
          <w:tab/>
        </w:r>
        <w:r w:rsidRPr="00FA210E">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_Toc44494666 \h </w:instrText>
        </w:r>
        <w:r>
          <w:rPr>
            <w:noProof/>
            <w:webHidden/>
          </w:rPr>
        </w:r>
        <w:r>
          <w:rPr>
            <w:noProof/>
            <w:webHidden/>
          </w:rPr>
          <w:fldChar w:fldCharType="separate"/>
        </w:r>
        <w:r>
          <w:rPr>
            <w:noProof/>
            <w:webHidden/>
          </w:rPr>
          <w:t>46</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667" w:history="1">
        <w:r w:rsidRPr="00FA210E">
          <w:rPr>
            <w:rStyle w:val="Hiperhivatkozs"/>
            <w:noProof/>
          </w:rPr>
          <w:t>4.2.</w:t>
        </w:r>
        <w:r>
          <w:rPr>
            <w:rFonts w:asciiTheme="minorHAnsi" w:eastAsia="SimSun" w:hAnsiTheme="minorHAnsi" w:cstheme="minorBidi"/>
            <w:noProof/>
            <w:sz w:val="22"/>
            <w:szCs w:val="20"/>
            <w:lang w:val="hu-HU" w:eastAsia="zh-CN" w:bidi="hi-IN"/>
          </w:rPr>
          <w:tab/>
        </w:r>
        <w:r w:rsidRPr="00FA210E">
          <w:rPr>
            <w:rStyle w:val="Hiperhivatkozs"/>
            <w:noProof/>
          </w:rPr>
          <w:t>Non-alphabetic Characters</w:t>
        </w:r>
        <w:r>
          <w:rPr>
            <w:noProof/>
            <w:webHidden/>
          </w:rPr>
          <w:tab/>
        </w:r>
        <w:r>
          <w:rPr>
            <w:noProof/>
            <w:webHidden/>
          </w:rPr>
          <w:fldChar w:fldCharType="begin"/>
        </w:r>
        <w:r>
          <w:rPr>
            <w:noProof/>
            <w:webHidden/>
          </w:rPr>
          <w:instrText xml:space="preserve"> PAGEREF _Toc44494667 \h </w:instrText>
        </w:r>
        <w:r>
          <w:rPr>
            <w:noProof/>
            <w:webHidden/>
          </w:rPr>
        </w:r>
        <w:r>
          <w:rPr>
            <w:noProof/>
            <w:webHidden/>
          </w:rPr>
          <w:fldChar w:fldCharType="separate"/>
        </w:r>
        <w:r>
          <w:rPr>
            <w:noProof/>
            <w:webHidden/>
          </w:rPr>
          <w:t>47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68" w:history="1">
        <w:r w:rsidRPr="00FA210E">
          <w:rPr>
            <w:rStyle w:val="Hiperhivatkozs"/>
            <w:noProof/>
          </w:rPr>
          <w:t>4.2.1.</w:t>
        </w:r>
        <w:r>
          <w:rPr>
            <w:rFonts w:asciiTheme="minorHAnsi" w:eastAsia="SimSun" w:hAnsiTheme="minorHAnsi" w:cstheme="minorBidi"/>
            <w:noProof/>
            <w:sz w:val="22"/>
            <w:szCs w:val="20"/>
            <w:lang w:val="hu-HU" w:eastAsia="zh-CN" w:bidi="hi-IN"/>
          </w:rPr>
          <w:tab/>
        </w:r>
        <w:r w:rsidRPr="00FA210E">
          <w:rPr>
            <w:rStyle w:val="Hiperhivatkozs"/>
            <w:noProof/>
          </w:rPr>
          <w:t>Overview</w:t>
        </w:r>
        <w:r>
          <w:rPr>
            <w:noProof/>
            <w:webHidden/>
          </w:rPr>
          <w:tab/>
        </w:r>
        <w:r>
          <w:rPr>
            <w:noProof/>
            <w:webHidden/>
          </w:rPr>
          <w:fldChar w:fldCharType="begin"/>
        </w:r>
        <w:r>
          <w:rPr>
            <w:noProof/>
            <w:webHidden/>
          </w:rPr>
          <w:instrText xml:space="preserve"> PAGEREF _Toc44494668 \h </w:instrText>
        </w:r>
        <w:r>
          <w:rPr>
            <w:noProof/>
            <w:webHidden/>
          </w:rPr>
        </w:r>
        <w:r>
          <w:rPr>
            <w:noProof/>
            <w:webHidden/>
          </w:rPr>
          <w:fldChar w:fldCharType="separate"/>
        </w:r>
        <w:r>
          <w:rPr>
            <w:noProof/>
            <w:webHidden/>
          </w:rPr>
          <w:t>47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69" w:history="1">
        <w:r w:rsidRPr="00FA210E">
          <w:rPr>
            <w:rStyle w:val="Hiperhivatkozs"/>
            <w:noProof/>
          </w:rPr>
          <w:t>4.2.2.</w:t>
        </w:r>
        <w:r>
          <w:rPr>
            <w:rFonts w:asciiTheme="minorHAnsi" w:eastAsia="SimSun" w:hAnsiTheme="minorHAnsi" w:cstheme="minorBidi"/>
            <w:noProof/>
            <w:sz w:val="22"/>
            <w:szCs w:val="20"/>
            <w:lang w:val="hu-HU" w:eastAsia="zh-CN" w:bidi="hi-IN"/>
          </w:rPr>
          <w:tab/>
        </w:r>
        <w:r w:rsidRPr="00FA210E">
          <w:rPr>
            <w:rStyle w:val="Hiperhivatkozs"/>
            <w:noProof/>
          </w:rPr>
          <w:t>Numeral symbols other than decimal digits</w:t>
        </w:r>
        <w:r>
          <w:rPr>
            <w:noProof/>
            <w:webHidden/>
          </w:rPr>
          <w:tab/>
        </w:r>
        <w:r>
          <w:rPr>
            <w:noProof/>
            <w:webHidden/>
          </w:rPr>
          <w:fldChar w:fldCharType="begin"/>
        </w:r>
        <w:r>
          <w:rPr>
            <w:noProof/>
            <w:webHidden/>
          </w:rPr>
          <w:instrText xml:space="preserve"> PAGEREF _Toc44494669 \h </w:instrText>
        </w:r>
        <w:r>
          <w:rPr>
            <w:noProof/>
            <w:webHidden/>
          </w:rPr>
        </w:r>
        <w:r>
          <w:rPr>
            <w:noProof/>
            <w:webHidden/>
          </w:rPr>
          <w:fldChar w:fldCharType="separate"/>
        </w:r>
        <w:r>
          <w:rPr>
            <w:noProof/>
            <w:webHidden/>
          </w:rPr>
          <w:t>48</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70" w:history="1">
        <w:r w:rsidRPr="00FA210E">
          <w:rPr>
            <w:rStyle w:val="Hiperhivatkozs"/>
            <w:noProof/>
          </w:rPr>
          <w:t>4.2.3.</w:t>
        </w:r>
        <w:r>
          <w:rPr>
            <w:rFonts w:asciiTheme="minorHAnsi" w:eastAsia="SimSun" w:hAnsiTheme="minorHAnsi" w:cstheme="minorBidi"/>
            <w:noProof/>
            <w:sz w:val="22"/>
            <w:szCs w:val="20"/>
            <w:lang w:val="hu-HU" w:eastAsia="zh-CN" w:bidi="hi-IN"/>
          </w:rPr>
          <w:tab/>
        </w:r>
        <w:r w:rsidRPr="00FA210E">
          <w:rPr>
            <w:rStyle w:val="Hiperhivatkozs"/>
            <w:noProof/>
          </w:rPr>
          <w:t>Symbol tokens</w:t>
        </w:r>
        <w:r>
          <w:rPr>
            <w:noProof/>
            <w:webHidden/>
          </w:rPr>
          <w:tab/>
        </w:r>
        <w:r>
          <w:rPr>
            <w:noProof/>
            <w:webHidden/>
          </w:rPr>
          <w:fldChar w:fldCharType="begin"/>
        </w:r>
        <w:r>
          <w:rPr>
            <w:noProof/>
            <w:webHidden/>
          </w:rPr>
          <w:instrText xml:space="preserve"> PAGEREF _Toc44494670 \h </w:instrText>
        </w:r>
        <w:r>
          <w:rPr>
            <w:noProof/>
            <w:webHidden/>
          </w:rPr>
        </w:r>
        <w:r>
          <w:rPr>
            <w:noProof/>
            <w:webHidden/>
          </w:rPr>
          <w:fldChar w:fldCharType="separate"/>
        </w:r>
        <w:r>
          <w:rPr>
            <w:noProof/>
            <w:webHidden/>
          </w:rPr>
          <w:t>49</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71" w:history="1">
        <w:r w:rsidRPr="00FA210E">
          <w:rPr>
            <w:rStyle w:val="Hiperhivatkozs"/>
            <w:noProof/>
          </w:rPr>
          <w:t>4.2.4.</w:t>
        </w:r>
        <w:r>
          <w:rPr>
            <w:rFonts w:asciiTheme="minorHAnsi" w:eastAsia="SimSun" w:hAnsiTheme="minorHAnsi" w:cstheme="minorBidi"/>
            <w:noProof/>
            <w:sz w:val="22"/>
            <w:szCs w:val="20"/>
            <w:lang w:val="hu-HU" w:eastAsia="zh-CN" w:bidi="hi-IN"/>
          </w:rPr>
          <w:tab/>
        </w:r>
        <w:r w:rsidRPr="00FA210E">
          <w:rPr>
            <w:rStyle w:val="Hiperhivatkozs"/>
            <w:noProof/>
          </w:rPr>
          <w:t>Punctuation marks</w:t>
        </w:r>
        <w:r>
          <w:rPr>
            <w:noProof/>
            <w:webHidden/>
          </w:rPr>
          <w:tab/>
        </w:r>
        <w:r>
          <w:rPr>
            <w:noProof/>
            <w:webHidden/>
          </w:rPr>
          <w:fldChar w:fldCharType="begin"/>
        </w:r>
        <w:r>
          <w:rPr>
            <w:noProof/>
            <w:webHidden/>
          </w:rPr>
          <w:instrText xml:space="preserve"> PAGEREF _Toc44494671 \h </w:instrText>
        </w:r>
        <w:r>
          <w:rPr>
            <w:noProof/>
            <w:webHidden/>
          </w:rPr>
        </w:r>
        <w:r>
          <w:rPr>
            <w:noProof/>
            <w:webHidden/>
          </w:rPr>
          <w:fldChar w:fldCharType="separate"/>
        </w:r>
        <w:r>
          <w:rPr>
            <w:noProof/>
            <w:webHidden/>
          </w:rPr>
          <w:t>50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72" w:history="1">
        <w:r w:rsidRPr="00FA210E">
          <w:rPr>
            <w:rStyle w:val="Hiperhivatkozs"/>
            <w:noProof/>
          </w:rPr>
          <w:t>4.2.5.</w:t>
        </w:r>
        <w:r>
          <w:rPr>
            <w:rFonts w:asciiTheme="minorHAnsi" w:eastAsia="SimSun" w:hAnsiTheme="minorHAnsi" w:cstheme="minorBidi"/>
            <w:noProof/>
            <w:sz w:val="22"/>
            <w:szCs w:val="20"/>
            <w:lang w:val="hu-HU" w:eastAsia="zh-CN" w:bidi="hi-IN"/>
          </w:rPr>
          <w:tab/>
        </w:r>
        <w:r w:rsidRPr="00FA210E">
          <w:rPr>
            <w:rStyle w:val="Hiperhivatkozs"/>
            <w:noProof/>
          </w:rPr>
          <w:t>Space filler signs</w:t>
        </w:r>
        <w:r>
          <w:rPr>
            <w:noProof/>
            <w:webHidden/>
          </w:rPr>
          <w:tab/>
        </w:r>
        <w:r>
          <w:rPr>
            <w:noProof/>
            <w:webHidden/>
          </w:rPr>
          <w:fldChar w:fldCharType="begin"/>
        </w:r>
        <w:r>
          <w:rPr>
            <w:noProof/>
            <w:webHidden/>
          </w:rPr>
          <w:instrText xml:space="preserve"> PAGEREF _Toc44494672 \h </w:instrText>
        </w:r>
        <w:r>
          <w:rPr>
            <w:noProof/>
            <w:webHidden/>
          </w:rPr>
        </w:r>
        <w:r>
          <w:rPr>
            <w:noProof/>
            <w:webHidden/>
          </w:rPr>
          <w:fldChar w:fldCharType="separate"/>
        </w:r>
        <w:r>
          <w:rPr>
            <w:noProof/>
            <w:webHidden/>
          </w:rPr>
          <w:t>51</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73" w:history="1">
        <w:r w:rsidRPr="00FA210E">
          <w:rPr>
            <w:rStyle w:val="Hiperhivatkozs"/>
            <w:noProof/>
          </w:rPr>
          <w:t>4.2.6.</w:t>
        </w:r>
        <w:r>
          <w:rPr>
            <w:rFonts w:asciiTheme="minorHAnsi" w:eastAsia="SimSun" w:hAnsiTheme="minorHAnsi" w:cstheme="minorBidi"/>
            <w:noProof/>
            <w:sz w:val="22"/>
            <w:szCs w:val="20"/>
            <w:lang w:val="hu-HU" w:eastAsia="zh-CN" w:bidi="hi-IN"/>
          </w:rPr>
          <w:tab/>
        </w:r>
        <w:r w:rsidRPr="00FA210E">
          <w:rPr>
            <w:rStyle w:val="Hiperhivatkozs"/>
            <w:noProof/>
          </w:rPr>
          <w:t>Miscellaneous symbols</w:t>
        </w:r>
        <w:r>
          <w:rPr>
            <w:noProof/>
            <w:webHidden/>
          </w:rPr>
          <w:tab/>
        </w:r>
        <w:r>
          <w:rPr>
            <w:noProof/>
            <w:webHidden/>
          </w:rPr>
          <w:fldChar w:fldCharType="begin"/>
        </w:r>
        <w:r>
          <w:rPr>
            <w:noProof/>
            <w:webHidden/>
          </w:rPr>
          <w:instrText xml:space="preserve"> PAGEREF _Toc44494673 \h </w:instrText>
        </w:r>
        <w:r>
          <w:rPr>
            <w:noProof/>
            <w:webHidden/>
          </w:rPr>
        </w:r>
        <w:r>
          <w:rPr>
            <w:noProof/>
            <w:webHidden/>
          </w:rPr>
          <w:fldChar w:fldCharType="separate"/>
        </w:r>
        <w:r>
          <w:rPr>
            <w:noProof/>
            <w:webHidden/>
          </w:rPr>
          <w:t>51</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74" w:history="1">
        <w:r w:rsidRPr="00FA210E">
          <w:rPr>
            <w:rStyle w:val="Hiperhivatkozs"/>
            <w:noProof/>
          </w:rPr>
          <w:t>4.2.7.</w:t>
        </w:r>
        <w:r>
          <w:rPr>
            <w:rFonts w:asciiTheme="minorHAnsi" w:eastAsia="SimSun" w:hAnsiTheme="minorHAnsi" w:cstheme="minorBidi"/>
            <w:noProof/>
            <w:sz w:val="22"/>
            <w:szCs w:val="20"/>
            <w:lang w:val="hu-HU" w:eastAsia="zh-CN" w:bidi="hi-IN"/>
          </w:rPr>
          <w:tab/>
        </w:r>
        <w:r w:rsidRPr="00FA210E">
          <w:rPr>
            <w:rStyle w:val="Hiperhivatkozs"/>
            <w:noProof/>
          </w:rPr>
          <w:t>Alphanumeric characters used for a different function</w:t>
        </w:r>
        <w:r>
          <w:rPr>
            <w:noProof/>
            <w:webHidden/>
          </w:rPr>
          <w:tab/>
        </w:r>
        <w:r>
          <w:rPr>
            <w:noProof/>
            <w:webHidden/>
          </w:rPr>
          <w:fldChar w:fldCharType="begin"/>
        </w:r>
        <w:r>
          <w:rPr>
            <w:noProof/>
            <w:webHidden/>
          </w:rPr>
          <w:instrText xml:space="preserve"> PAGEREF _Toc44494674 \h </w:instrText>
        </w:r>
        <w:r>
          <w:rPr>
            <w:noProof/>
            <w:webHidden/>
          </w:rPr>
        </w:r>
        <w:r>
          <w:rPr>
            <w:noProof/>
            <w:webHidden/>
          </w:rPr>
          <w:fldChar w:fldCharType="separate"/>
        </w:r>
        <w:r>
          <w:rPr>
            <w:noProof/>
            <w:webHidden/>
          </w:rPr>
          <w:t>51</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675" w:history="1">
        <w:r w:rsidRPr="00FA210E">
          <w:rPr>
            <w:rStyle w:val="Hiperhivatkozs"/>
            <w:noProof/>
          </w:rPr>
          <w:t>4.3.</w:t>
        </w:r>
        <w:r>
          <w:rPr>
            <w:rFonts w:asciiTheme="minorHAnsi" w:eastAsia="SimSun" w:hAnsiTheme="minorHAnsi" w:cstheme="minorBidi"/>
            <w:noProof/>
            <w:sz w:val="22"/>
            <w:szCs w:val="20"/>
            <w:lang w:val="hu-HU" w:eastAsia="zh-CN" w:bidi="hi-IN"/>
          </w:rPr>
          <w:tab/>
        </w:r>
        <w:r w:rsidRPr="00FA210E">
          <w:rPr>
            <w:rStyle w:val="Hiperhivatkozs"/>
            <w:noProof/>
          </w:rPr>
          <w:t>Space</w:t>
        </w:r>
        <w:r>
          <w:rPr>
            <w:noProof/>
            <w:webHidden/>
          </w:rPr>
          <w:tab/>
        </w:r>
        <w:r>
          <w:rPr>
            <w:noProof/>
            <w:webHidden/>
          </w:rPr>
          <w:fldChar w:fldCharType="begin"/>
        </w:r>
        <w:r>
          <w:rPr>
            <w:noProof/>
            <w:webHidden/>
          </w:rPr>
          <w:instrText xml:space="preserve"> PAGEREF _Toc44494675 \h </w:instrText>
        </w:r>
        <w:r>
          <w:rPr>
            <w:noProof/>
            <w:webHidden/>
          </w:rPr>
        </w:r>
        <w:r>
          <w:rPr>
            <w:noProof/>
            <w:webHidden/>
          </w:rPr>
          <w:fldChar w:fldCharType="separate"/>
        </w:r>
        <w:r>
          <w:rPr>
            <w:noProof/>
            <w:webHidden/>
          </w:rPr>
          <w:t>52</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76" w:history="1">
        <w:r w:rsidRPr="00FA210E">
          <w:rPr>
            <w:rStyle w:val="Hiperhivatkozs"/>
            <w:noProof/>
          </w:rPr>
          <w:t>4.3.1.</w:t>
        </w:r>
        <w:r>
          <w:rPr>
            <w:rFonts w:asciiTheme="minorHAnsi" w:eastAsia="SimSun" w:hAnsiTheme="minorHAnsi" w:cstheme="minorBidi"/>
            <w:noProof/>
            <w:sz w:val="22"/>
            <w:szCs w:val="20"/>
            <w:lang w:val="hu-HU" w:eastAsia="zh-CN" w:bidi="hi-IN"/>
          </w:rPr>
          <w:tab/>
        </w:r>
        <w:r w:rsidRPr="00FA210E">
          <w:rPr>
            <w:rStyle w:val="Hiperhivatkozs"/>
            <w:noProof/>
          </w:rPr>
          <w:t>Generic markup for original space</w:t>
        </w:r>
        <w:r>
          <w:rPr>
            <w:noProof/>
            <w:webHidden/>
          </w:rPr>
          <w:tab/>
        </w:r>
        <w:r>
          <w:rPr>
            <w:noProof/>
            <w:webHidden/>
          </w:rPr>
          <w:fldChar w:fldCharType="begin"/>
        </w:r>
        <w:r>
          <w:rPr>
            <w:noProof/>
            <w:webHidden/>
          </w:rPr>
          <w:instrText xml:space="preserve"> PAGEREF _Toc44494676 \h </w:instrText>
        </w:r>
        <w:r>
          <w:rPr>
            <w:noProof/>
            <w:webHidden/>
          </w:rPr>
        </w:r>
        <w:r>
          <w:rPr>
            <w:noProof/>
            <w:webHidden/>
          </w:rPr>
          <w:fldChar w:fldCharType="separate"/>
        </w:r>
        <w:r>
          <w:rPr>
            <w:noProof/>
            <w:webHidden/>
          </w:rPr>
          <w:t>52</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77" w:history="1">
        <w:r w:rsidRPr="00FA210E">
          <w:rPr>
            <w:rStyle w:val="Hiperhivatkozs"/>
            <w:noProof/>
          </w:rPr>
          <w:t>4.3.2.</w:t>
        </w:r>
        <w:r>
          <w:rPr>
            <w:rFonts w:asciiTheme="minorHAnsi" w:eastAsia="SimSun" w:hAnsiTheme="minorHAnsi" w:cstheme="minorBidi"/>
            <w:noProof/>
            <w:sz w:val="22"/>
            <w:szCs w:val="20"/>
            <w:lang w:val="hu-HU" w:eastAsia="zh-CN" w:bidi="hi-IN"/>
          </w:rPr>
          <w:tab/>
        </w:r>
        <w:r w:rsidRPr="00FA210E">
          <w:rPr>
            <w:rStyle w:val="Hiperhivatkozs"/>
            <w:noProof/>
          </w:rPr>
          <w:t>Space for semantic segmentation</w:t>
        </w:r>
        <w:r>
          <w:rPr>
            <w:noProof/>
            <w:webHidden/>
          </w:rPr>
          <w:tab/>
        </w:r>
        <w:r>
          <w:rPr>
            <w:noProof/>
            <w:webHidden/>
          </w:rPr>
          <w:fldChar w:fldCharType="begin"/>
        </w:r>
        <w:r>
          <w:rPr>
            <w:noProof/>
            <w:webHidden/>
          </w:rPr>
          <w:instrText xml:space="preserve"> PAGEREF _Toc44494677 \h </w:instrText>
        </w:r>
        <w:r>
          <w:rPr>
            <w:noProof/>
            <w:webHidden/>
          </w:rPr>
        </w:r>
        <w:r>
          <w:rPr>
            <w:noProof/>
            <w:webHidden/>
          </w:rPr>
          <w:fldChar w:fldCharType="separate"/>
        </w:r>
        <w:r>
          <w:rPr>
            <w:noProof/>
            <w:webHidden/>
          </w:rPr>
          <w:t>52</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78" w:history="1">
        <w:r w:rsidRPr="00FA210E">
          <w:rPr>
            <w:rStyle w:val="Hiperhivatkozs"/>
            <w:noProof/>
          </w:rPr>
          <w:t>4.3.3.</w:t>
        </w:r>
        <w:r>
          <w:rPr>
            <w:rFonts w:asciiTheme="minorHAnsi" w:eastAsia="SimSun" w:hAnsiTheme="minorHAnsi" w:cstheme="minorBidi"/>
            <w:noProof/>
            <w:sz w:val="22"/>
            <w:szCs w:val="20"/>
            <w:lang w:val="hu-HU" w:eastAsia="zh-CN" w:bidi="hi-IN"/>
          </w:rPr>
          <w:tab/>
        </w:r>
        <w:r w:rsidRPr="00FA210E">
          <w:rPr>
            <w:rStyle w:val="Hiperhivatkozs"/>
            <w:noProof/>
          </w:rPr>
          <w:t>Space left blank for subsequent filling</w:t>
        </w:r>
        <w:r>
          <w:rPr>
            <w:noProof/>
            <w:webHidden/>
          </w:rPr>
          <w:tab/>
        </w:r>
        <w:r>
          <w:rPr>
            <w:noProof/>
            <w:webHidden/>
          </w:rPr>
          <w:fldChar w:fldCharType="begin"/>
        </w:r>
        <w:r>
          <w:rPr>
            <w:noProof/>
            <w:webHidden/>
          </w:rPr>
          <w:instrText xml:space="preserve"> PAGEREF _Toc44494678 \h </w:instrText>
        </w:r>
        <w:r>
          <w:rPr>
            <w:noProof/>
            <w:webHidden/>
          </w:rPr>
        </w:r>
        <w:r>
          <w:rPr>
            <w:noProof/>
            <w:webHidden/>
          </w:rPr>
          <w:fldChar w:fldCharType="separate"/>
        </w:r>
        <w:r>
          <w:rPr>
            <w:noProof/>
            <w:webHidden/>
          </w:rPr>
          <w:t>53</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79" w:history="1">
        <w:r w:rsidRPr="00FA210E">
          <w:rPr>
            <w:rStyle w:val="Hiperhivatkozs"/>
            <w:noProof/>
          </w:rPr>
          <w:t>4.3.4.</w:t>
        </w:r>
        <w:r>
          <w:rPr>
            <w:rFonts w:asciiTheme="minorHAnsi" w:eastAsia="SimSun" w:hAnsiTheme="minorHAnsi" w:cstheme="minorBidi"/>
            <w:noProof/>
            <w:sz w:val="22"/>
            <w:szCs w:val="20"/>
            <w:lang w:val="hu-HU" w:eastAsia="zh-CN" w:bidi="hi-IN"/>
          </w:rPr>
          <w:tab/>
        </w:r>
        <w:r w:rsidRPr="00FA210E">
          <w:rPr>
            <w:rStyle w:val="Hiperhivatkozs"/>
            <w:noProof/>
          </w:rPr>
          <w:t>Space for visual layout</w:t>
        </w:r>
        <w:r>
          <w:rPr>
            <w:noProof/>
            <w:webHidden/>
          </w:rPr>
          <w:tab/>
        </w:r>
        <w:r>
          <w:rPr>
            <w:noProof/>
            <w:webHidden/>
          </w:rPr>
          <w:fldChar w:fldCharType="begin"/>
        </w:r>
        <w:r>
          <w:rPr>
            <w:noProof/>
            <w:webHidden/>
          </w:rPr>
          <w:instrText xml:space="preserve"> PAGEREF _Toc44494679 \h </w:instrText>
        </w:r>
        <w:r>
          <w:rPr>
            <w:noProof/>
            <w:webHidden/>
          </w:rPr>
        </w:r>
        <w:r>
          <w:rPr>
            <w:noProof/>
            <w:webHidden/>
          </w:rPr>
          <w:fldChar w:fldCharType="separate"/>
        </w:r>
        <w:r>
          <w:rPr>
            <w:noProof/>
            <w:webHidden/>
          </w:rPr>
          <w:t>53</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80" w:history="1">
        <w:r w:rsidRPr="00FA210E">
          <w:rPr>
            <w:rStyle w:val="Hiperhivatkozs"/>
            <w:noProof/>
          </w:rPr>
          <w:t>4.3.5.</w:t>
        </w:r>
        <w:r>
          <w:rPr>
            <w:rFonts w:asciiTheme="minorHAnsi" w:eastAsia="SimSun" w:hAnsiTheme="minorHAnsi" w:cstheme="minorBidi"/>
            <w:noProof/>
            <w:sz w:val="22"/>
            <w:szCs w:val="20"/>
            <w:lang w:val="hu-HU" w:eastAsia="zh-CN" w:bidi="hi-IN"/>
          </w:rPr>
          <w:tab/>
        </w:r>
        <w:r w:rsidRPr="00FA210E">
          <w:rPr>
            <w:rStyle w:val="Hiperhivatkozs"/>
            <w:noProof/>
          </w:rPr>
          <w:t>Spaces imposed by physical necessity</w:t>
        </w:r>
        <w:r>
          <w:rPr>
            <w:noProof/>
            <w:webHidden/>
          </w:rPr>
          <w:tab/>
        </w:r>
        <w:r>
          <w:rPr>
            <w:noProof/>
            <w:webHidden/>
          </w:rPr>
          <w:fldChar w:fldCharType="begin"/>
        </w:r>
        <w:r>
          <w:rPr>
            <w:noProof/>
            <w:webHidden/>
          </w:rPr>
          <w:instrText xml:space="preserve"> PAGEREF _Toc44494680 \h </w:instrText>
        </w:r>
        <w:r>
          <w:rPr>
            <w:noProof/>
            <w:webHidden/>
          </w:rPr>
        </w:r>
        <w:r>
          <w:rPr>
            <w:noProof/>
            <w:webHidden/>
          </w:rPr>
          <w:fldChar w:fldCharType="separate"/>
        </w:r>
        <w:r>
          <w:rPr>
            <w:noProof/>
            <w:webHidden/>
          </w:rPr>
          <w:t>53</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81" w:history="1">
        <w:r w:rsidRPr="00FA210E">
          <w:rPr>
            <w:rStyle w:val="Hiperhivatkozs"/>
            <w:noProof/>
          </w:rPr>
          <w:t>4.3.6.</w:t>
        </w:r>
        <w:r>
          <w:rPr>
            <w:rFonts w:asciiTheme="minorHAnsi" w:eastAsia="SimSun" w:hAnsiTheme="minorHAnsi" w:cstheme="minorBidi"/>
            <w:noProof/>
            <w:sz w:val="22"/>
            <w:szCs w:val="20"/>
            <w:lang w:val="hu-HU" w:eastAsia="zh-CN" w:bidi="hi-IN"/>
          </w:rPr>
          <w:tab/>
        </w:r>
        <w:r w:rsidRPr="00FA210E">
          <w:rPr>
            <w:rStyle w:val="Hiperhivatkozs"/>
            <w:noProof/>
          </w:rPr>
          <w:t>Binding holes in copper plates</w:t>
        </w:r>
        <w:r>
          <w:rPr>
            <w:noProof/>
            <w:webHidden/>
          </w:rPr>
          <w:tab/>
        </w:r>
        <w:r>
          <w:rPr>
            <w:noProof/>
            <w:webHidden/>
          </w:rPr>
          <w:fldChar w:fldCharType="begin"/>
        </w:r>
        <w:r>
          <w:rPr>
            <w:noProof/>
            <w:webHidden/>
          </w:rPr>
          <w:instrText xml:space="preserve"> PAGEREF _Toc44494681 \h </w:instrText>
        </w:r>
        <w:r>
          <w:rPr>
            <w:noProof/>
            <w:webHidden/>
          </w:rPr>
        </w:r>
        <w:r>
          <w:rPr>
            <w:noProof/>
            <w:webHidden/>
          </w:rPr>
          <w:fldChar w:fldCharType="separate"/>
        </w:r>
        <w:r>
          <w:rPr>
            <w:noProof/>
            <w:webHidden/>
          </w:rPr>
          <w:t>54</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82" w:history="1">
        <w:r w:rsidRPr="00FA210E">
          <w:rPr>
            <w:rStyle w:val="Hiperhivatkozs"/>
            <w:noProof/>
          </w:rPr>
          <w:t>4.3.7.</w:t>
        </w:r>
        <w:r>
          <w:rPr>
            <w:rFonts w:asciiTheme="minorHAnsi" w:eastAsia="SimSun" w:hAnsiTheme="minorHAnsi" w:cstheme="minorBidi"/>
            <w:noProof/>
            <w:sz w:val="22"/>
            <w:szCs w:val="20"/>
            <w:lang w:val="hu-HU" w:eastAsia="zh-CN" w:bidi="hi-IN"/>
          </w:rPr>
          <w:tab/>
        </w:r>
        <w:r w:rsidRPr="00FA210E">
          <w:rPr>
            <w:rStyle w:val="Hiperhivatkozs"/>
            <w:noProof/>
          </w:rPr>
          <w:t>Surface defects</w:t>
        </w:r>
        <w:r>
          <w:rPr>
            <w:noProof/>
            <w:webHidden/>
          </w:rPr>
          <w:tab/>
        </w:r>
        <w:r>
          <w:rPr>
            <w:noProof/>
            <w:webHidden/>
          </w:rPr>
          <w:fldChar w:fldCharType="begin"/>
        </w:r>
        <w:r>
          <w:rPr>
            <w:noProof/>
            <w:webHidden/>
          </w:rPr>
          <w:instrText xml:space="preserve"> PAGEREF _Toc44494682 \h </w:instrText>
        </w:r>
        <w:r>
          <w:rPr>
            <w:noProof/>
            <w:webHidden/>
          </w:rPr>
        </w:r>
        <w:r>
          <w:rPr>
            <w:noProof/>
            <w:webHidden/>
          </w:rPr>
          <w:fldChar w:fldCharType="separate"/>
        </w:r>
        <w:r>
          <w:rPr>
            <w:noProof/>
            <w:webHidden/>
          </w:rPr>
          <w:t>54</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83" w:history="1">
        <w:r w:rsidRPr="00FA210E">
          <w:rPr>
            <w:rStyle w:val="Hiperhivatkozs"/>
            <w:noProof/>
          </w:rPr>
          <w:t>4.3.8.</w:t>
        </w:r>
        <w:r>
          <w:rPr>
            <w:rFonts w:asciiTheme="minorHAnsi" w:eastAsia="SimSun" w:hAnsiTheme="minorHAnsi" w:cstheme="minorBidi"/>
            <w:noProof/>
            <w:sz w:val="22"/>
            <w:szCs w:val="20"/>
            <w:lang w:val="hu-HU" w:eastAsia="zh-CN" w:bidi="hi-IN"/>
          </w:rPr>
          <w:tab/>
        </w:r>
        <w:r w:rsidRPr="00FA210E">
          <w:rPr>
            <w:rStyle w:val="Hiperhivatkozs"/>
            <w:noProof/>
          </w:rPr>
          <w:t>Spaces imposed by other glyphs</w:t>
        </w:r>
        <w:r>
          <w:rPr>
            <w:noProof/>
            <w:webHidden/>
          </w:rPr>
          <w:tab/>
        </w:r>
        <w:r>
          <w:rPr>
            <w:noProof/>
            <w:webHidden/>
          </w:rPr>
          <w:fldChar w:fldCharType="begin"/>
        </w:r>
        <w:r>
          <w:rPr>
            <w:noProof/>
            <w:webHidden/>
          </w:rPr>
          <w:instrText xml:space="preserve"> PAGEREF _Toc44494683 \h </w:instrText>
        </w:r>
        <w:r>
          <w:rPr>
            <w:noProof/>
            <w:webHidden/>
          </w:rPr>
        </w:r>
        <w:r>
          <w:rPr>
            <w:noProof/>
            <w:webHidden/>
          </w:rPr>
          <w:fldChar w:fldCharType="separate"/>
        </w:r>
        <w:r>
          <w:rPr>
            <w:noProof/>
            <w:webHidden/>
          </w:rPr>
          <w:t>55</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684" w:history="1">
        <w:r w:rsidRPr="00FA210E">
          <w:rPr>
            <w:rStyle w:val="Hiperhivatkozs"/>
            <w:noProof/>
          </w:rPr>
          <w:t>4.4.</w:t>
        </w:r>
        <w:r>
          <w:rPr>
            <w:rFonts w:asciiTheme="minorHAnsi" w:eastAsia="SimSun" w:hAnsiTheme="minorHAnsi" w:cstheme="minorBidi"/>
            <w:noProof/>
            <w:sz w:val="22"/>
            <w:szCs w:val="20"/>
            <w:lang w:val="hu-HU" w:eastAsia="zh-CN" w:bidi="hi-IN"/>
          </w:rPr>
          <w:tab/>
        </w:r>
        <w:r w:rsidRPr="00FA210E">
          <w:rPr>
            <w:rStyle w:val="Hiperhivatkozs"/>
            <w:noProof/>
          </w:rPr>
          <w:t>Scribal Hands</w:t>
        </w:r>
        <w:r>
          <w:rPr>
            <w:noProof/>
            <w:webHidden/>
          </w:rPr>
          <w:tab/>
        </w:r>
        <w:r>
          <w:rPr>
            <w:noProof/>
            <w:webHidden/>
          </w:rPr>
          <w:fldChar w:fldCharType="begin"/>
        </w:r>
        <w:r>
          <w:rPr>
            <w:noProof/>
            <w:webHidden/>
          </w:rPr>
          <w:instrText xml:space="preserve"> PAGEREF _Toc44494684 \h </w:instrText>
        </w:r>
        <w:r>
          <w:rPr>
            <w:noProof/>
            <w:webHidden/>
          </w:rPr>
        </w:r>
        <w:r>
          <w:rPr>
            <w:noProof/>
            <w:webHidden/>
          </w:rPr>
          <w:fldChar w:fldCharType="separate"/>
        </w:r>
        <w:r>
          <w:rPr>
            <w:noProof/>
            <w:webHidden/>
          </w:rPr>
          <w:t>55</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685" w:history="1">
        <w:r w:rsidRPr="00FA210E">
          <w:rPr>
            <w:rStyle w:val="Hiperhivatkozs"/>
            <w:noProof/>
          </w:rPr>
          <w:t>4.5.</w:t>
        </w:r>
        <w:r>
          <w:rPr>
            <w:rFonts w:asciiTheme="minorHAnsi" w:eastAsia="SimSun" w:hAnsiTheme="minorHAnsi" w:cstheme="minorBidi"/>
            <w:noProof/>
            <w:sz w:val="22"/>
            <w:szCs w:val="20"/>
            <w:lang w:val="hu-HU" w:eastAsia="zh-CN" w:bidi="hi-IN"/>
          </w:rPr>
          <w:tab/>
        </w:r>
        <w:r w:rsidRPr="00FA210E">
          <w:rPr>
            <w:rStyle w:val="Hiperhivatkozs"/>
            <w:noProof/>
          </w:rPr>
          <w:t>Premodern Editorial Intervention</w:t>
        </w:r>
        <w:r>
          <w:rPr>
            <w:noProof/>
            <w:webHidden/>
          </w:rPr>
          <w:tab/>
        </w:r>
        <w:r>
          <w:rPr>
            <w:noProof/>
            <w:webHidden/>
          </w:rPr>
          <w:fldChar w:fldCharType="begin"/>
        </w:r>
        <w:r>
          <w:rPr>
            <w:noProof/>
            <w:webHidden/>
          </w:rPr>
          <w:instrText xml:space="preserve"> PAGEREF _Toc44494685 \h </w:instrText>
        </w:r>
        <w:r>
          <w:rPr>
            <w:noProof/>
            <w:webHidden/>
          </w:rPr>
        </w:r>
        <w:r>
          <w:rPr>
            <w:noProof/>
            <w:webHidden/>
          </w:rPr>
          <w:fldChar w:fldCharType="separate"/>
        </w:r>
        <w:r>
          <w:rPr>
            <w:noProof/>
            <w:webHidden/>
          </w:rPr>
          <w:t>55</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86" w:history="1">
        <w:r w:rsidRPr="00FA210E">
          <w:rPr>
            <w:rStyle w:val="Hiperhivatkozs"/>
            <w:noProof/>
          </w:rPr>
          <w:t>4.5.1.</w:t>
        </w:r>
        <w:r>
          <w:rPr>
            <w:rFonts w:asciiTheme="minorHAnsi" w:eastAsia="SimSun" w:hAnsiTheme="minorHAnsi" w:cstheme="minorBidi"/>
            <w:noProof/>
            <w:sz w:val="22"/>
            <w:szCs w:val="20"/>
            <w:lang w:val="hu-HU" w:eastAsia="zh-CN" w:bidi="hi-IN"/>
          </w:rPr>
          <w:tab/>
        </w:r>
        <w:r w:rsidRPr="00FA210E">
          <w:rPr>
            <w:rStyle w:val="Hiperhivatkozs"/>
            <w:noProof/>
          </w:rPr>
          <w:t>Premodern deletion</w:t>
        </w:r>
        <w:r>
          <w:rPr>
            <w:noProof/>
            <w:webHidden/>
          </w:rPr>
          <w:tab/>
        </w:r>
        <w:r>
          <w:rPr>
            <w:noProof/>
            <w:webHidden/>
          </w:rPr>
          <w:fldChar w:fldCharType="begin"/>
        </w:r>
        <w:r>
          <w:rPr>
            <w:noProof/>
            <w:webHidden/>
          </w:rPr>
          <w:instrText xml:space="preserve"> PAGEREF _Toc44494686 \h </w:instrText>
        </w:r>
        <w:r>
          <w:rPr>
            <w:noProof/>
            <w:webHidden/>
          </w:rPr>
        </w:r>
        <w:r>
          <w:rPr>
            <w:noProof/>
            <w:webHidden/>
          </w:rPr>
          <w:fldChar w:fldCharType="separate"/>
        </w:r>
        <w:r>
          <w:rPr>
            <w:noProof/>
            <w:webHidden/>
          </w:rPr>
          <w:t>55</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87" w:history="1">
        <w:r w:rsidRPr="00FA210E">
          <w:rPr>
            <w:rStyle w:val="Hiperhivatkozs"/>
            <w:noProof/>
          </w:rPr>
          <w:t>4.5.2.</w:t>
        </w:r>
        <w:r>
          <w:rPr>
            <w:rFonts w:asciiTheme="minorHAnsi" w:eastAsia="SimSun" w:hAnsiTheme="minorHAnsi" w:cstheme="minorBidi"/>
            <w:noProof/>
            <w:sz w:val="22"/>
            <w:szCs w:val="20"/>
            <w:lang w:val="hu-HU" w:eastAsia="zh-CN" w:bidi="hi-IN"/>
          </w:rPr>
          <w:tab/>
        </w:r>
        <w:r w:rsidRPr="00FA210E">
          <w:rPr>
            <w:rStyle w:val="Hiperhivatkozs"/>
            <w:noProof/>
          </w:rPr>
          <w:t>Premodern insertion</w:t>
        </w:r>
        <w:r>
          <w:rPr>
            <w:noProof/>
            <w:webHidden/>
          </w:rPr>
          <w:tab/>
        </w:r>
        <w:r>
          <w:rPr>
            <w:noProof/>
            <w:webHidden/>
          </w:rPr>
          <w:fldChar w:fldCharType="begin"/>
        </w:r>
        <w:r>
          <w:rPr>
            <w:noProof/>
            <w:webHidden/>
          </w:rPr>
          <w:instrText xml:space="preserve"> PAGEREF _Toc44494687 \h </w:instrText>
        </w:r>
        <w:r>
          <w:rPr>
            <w:noProof/>
            <w:webHidden/>
          </w:rPr>
        </w:r>
        <w:r>
          <w:rPr>
            <w:noProof/>
            <w:webHidden/>
          </w:rPr>
          <w:fldChar w:fldCharType="separate"/>
        </w:r>
        <w:r>
          <w:rPr>
            <w:noProof/>
            <w:webHidden/>
          </w:rPr>
          <w:t>56</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88" w:history="1">
        <w:r w:rsidRPr="00FA210E">
          <w:rPr>
            <w:rStyle w:val="Hiperhivatkozs"/>
            <w:noProof/>
          </w:rPr>
          <w:t>4.5.3.</w:t>
        </w:r>
        <w:r>
          <w:rPr>
            <w:rFonts w:asciiTheme="minorHAnsi" w:eastAsia="SimSun" w:hAnsiTheme="minorHAnsi" w:cstheme="minorBidi"/>
            <w:noProof/>
            <w:sz w:val="22"/>
            <w:szCs w:val="20"/>
            <w:lang w:val="hu-HU" w:eastAsia="zh-CN" w:bidi="hi-IN"/>
          </w:rPr>
          <w:tab/>
        </w:r>
        <w:r w:rsidRPr="00FA210E">
          <w:rPr>
            <w:rStyle w:val="Hiperhivatkozs"/>
            <w:noProof/>
          </w:rPr>
          <w:t>Premodern correction</w:t>
        </w:r>
        <w:r>
          <w:rPr>
            <w:noProof/>
            <w:webHidden/>
          </w:rPr>
          <w:tab/>
        </w:r>
        <w:r>
          <w:rPr>
            <w:noProof/>
            <w:webHidden/>
          </w:rPr>
          <w:fldChar w:fldCharType="begin"/>
        </w:r>
        <w:r>
          <w:rPr>
            <w:noProof/>
            <w:webHidden/>
          </w:rPr>
          <w:instrText xml:space="preserve"> PAGEREF _Toc44494688 \h </w:instrText>
        </w:r>
        <w:r>
          <w:rPr>
            <w:noProof/>
            <w:webHidden/>
          </w:rPr>
        </w:r>
        <w:r>
          <w:rPr>
            <w:noProof/>
            <w:webHidden/>
          </w:rPr>
          <w:fldChar w:fldCharType="separate"/>
        </w:r>
        <w:r>
          <w:rPr>
            <w:noProof/>
            <w:webHidden/>
          </w:rPr>
          <w:t>56</w:t>
        </w:r>
        <w:r>
          <w:rPr>
            <w:noProof/>
            <w:webHidden/>
          </w:rPr>
          <w:fldChar w:fldCharType="end"/>
        </w:r>
      </w:hyperlink>
    </w:p>
    <w:p w:rsidR="001079C3" w:rsidRDefault="001079C3">
      <w:pPr>
        <w:pStyle w:val="TJ1"/>
        <w:rPr>
          <w:rFonts w:asciiTheme="minorHAnsi" w:eastAsia="SimSun" w:hAnsiTheme="minorHAnsi" w:cstheme="minorBidi"/>
          <w:b w:val="0"/>
          <w:noProof/>
          <w:szCs w:val="20"/>
          <w:lang w:val="hu-HU" w:eastAsia="zh-CN" w:bidi="hi-IN"/>
        </w:rPr>
      </w:pPr>
      <w:hyperlink w:anchor="_Toc44494689" w:history="1">
        <w:r w:rsidRPr="00FA210E">
          <w:rPr>
            <w:rStyle w:val="Hiperhivatkozs"/>
            <w:noProof/>
          </w:rPr>
          <w:t>5.</w:t>
        </w:r>
        <w:r>
          <w:rPr>
            <w:rFonts w:asciiTheme="minorHAnsi" w:eastAsia="SimSun" w:hAnsiTheme="minorHAnsi" w:cstheme="minorBidi"/>
            <w:b w:val="0"/>
            <w:noProof/>
            <w:szCs w:val="20"/>
            <w:lang w:val="hu-HU" w:eastAsia="zh-CN" w:bidi="hi-IN"/>
          </w:rPr>
          <w:tab/>
        </w:r>
        <w:r w:rsidRPr="00FA210E">
          <w:rPr>
            <w:rStyle w:val="Hiperhivatkozs"/>
            <w:noProof/>
          </w:rPr>
          <w:t>Physical Condition and Legibility</w:t>
        </w:r>
        <w:r>
          <w:rPr>
            <w:noProof/>
            <w:webHidden/>
          </w:rPr>
          <w:tab/>
        </w:r>
        <w:r>
          <w:rPr>
            <w:noProof/>
            <w:webHidden/>
          </w:rPr>
          <w:fldChar w:fldCharType="begin"/>
        </w:r>
        <w:r>
          <w:rPr>
            <w:noProof/>
            <w:webHidden/>
          </w:rPr>
          <w:instrText xml:space="preserve"> PAGEREF _Toc44494689 \h </w:instrText>
        </w:r>
        <w:r>
          <w:rPr>
            <w:noProof/>
            <w:webHidden/>
          </w:rPr>
        </w:r>
        <w:r>
          <w:rPr>
            <w:noProof/>
            <w:webHidden/>
          </w:rPr>
          <w:fldChar w:fldCharType="separate"/>
        </w:r>
        <w:r>
          <w:rPr>
            <w:noProof/>
            <w:webHidden/>
          </w:rPr>
          <w:t>58</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690" w:history="1">
        <w:r w:rsidRPr="00FA210E">
          <w:rPr>
            <w:rStyle w:val="Hiperhivatkozs"/>
            <w:noProof/>
          </w:rPr>
          <w:t>5.1.</w:t>
        </w:r>
        <w:r>
          <w:rPr>
            <w:rFonts w:asciiTheme="minorHAnsi" w:eastAsia="SimSun" w:hAnsiTheme="minorHAnsi" w:cstheme="minorBidi"/>
            <w:noProof/>
            <w:sz w:val="22"/>
            <w:szCs w:val="20"/>
            <w:lang w:val="hu-HU" w:eastAsia="zh-CN" w:bidi="hi-IN"/>
          </w:rPr>
          <w:tab/>
        </w:r>
        <w:r w:rsidRPr="00FA210E">
          <w:rPr>
            <w:rStyle w:val="Hiperhivatkozs"/>
            <w:noProof/>
          </w:rPr>
          <w:t>Overview</w:t>
        </w:r>
        <w:r>
          <w:rPr>
            <w:noProof/>
            <w:webHidden/>
          </w:rPr>
          <w:tab/>
        </w:r>
        <w:r>
          <w:rPr>
            <w:noProof/>
            <w:webHidden/>
          </w:rPr>
          <w:fldChar w:fldCharType="begin"/>
        </w:r>
        <w:r>
          <w:rPr>
            <w:noProof/>
            <w:webHidden/>
          </w:rPr>
          <w:instrText xml:space="preserve"> PAGEREF _Toc44494690 \h </w:instrText>
        </w:r>
        <w:r>
          <w:rPr>
            <w:noProof/>
            <w:webHidden/>
          </w:rPr>
        </w:r>
        <w:r>
          <w:rPr>
            <w:noProof/>
            <w:webHidden/>
          </w:rPr>
          <w:fldChar w:fldCharType="separate"/>
        </w:r>
        <w:r>
          <w:rPr>
            <w:noProof/>
            <w:webHidden/>
          </w:rPr>
          <w:t>58</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691" w:history="1">
        <w:r w:rsidRPr="00FA210E">
          <w:rPr>
            <w:rStyle w:val="Hiperhivatkozs"/>
            <w:noProof/>
          </w:rPr>
          <w:t>5.2.</w:t>
        </w:r>
        <w:r>
          <w:rPr>
            <w:rFonts w:asciiTheme="minorHAnsi" w:eastAsia="SimSun" w:hAnsiTheme="minorHAnsi" w:cstheme="minorBidi"/>
            <w:noProof/>
            <w:sz w:val="22"/>
            <w:szCs w:val="20"/>
            <w:lang w:val="hu-HU" w:eastAsia="zh-CN" w:bidi="hi-IN"/>
          </w:rPr>
          <w:tab/>
        </w:r>
        <w:r w:rsidRPr="00FA210E">
          <w:rPr>
            <w:rStyle w:val="Hiperhivatkozs"/>
            <w:noProof/>
          </w:rPr>
          <w:t>Damage Not Affecting Legibility</w:t>
        </w:r>
        <w:r>
          <w:rPr>
            <w:noProof/>
            <w:webHidden/>
          </w:rPr>
          <w:tab/>
        </w:r>
        <w:r>
          <w:rPr>
            <w:noProof/>
            <w:webHidden/>
          </w:rPr>
          <w:fldChar w:fldCharType="begin"/>
        </w:r>
        <w:r>
          <w:rPr>
            <w:noProof/>
            <w:webHidden/>
          </w:rPr>
          <w:instrText xml:space="preserve"> PAGEREF _Toc44494691 \h </w:instrText>
        </w:r>
        <w:r>
          <w:rPr>
            <w:noProof/>
            <w:webHidden/>
          </w:rPr>
        </w:r>
        <w:r>
          <w:rPr>
            <w:noProof/>
            <w:webHidden/>
          </w:rPr>
          <w:fldChar w:fldCharType="separate"/>
        </w:r>
        <w:r>
          <w:rPr>
            <w:noProof/>
            <w:webHidden/>
          </w:rPr>
          <w:t>59</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692" w:history="1">
        <w:r w:rsidRPr="00FA210E">
          <w:rPr>
            <w:rStyle w:val="Hiperhivatkozs"/>
            <w:noProof/>
          </w:rPr>
          <w:t>5.3.</w:t>
        </w:r>
        <w:r>
          <w:rPr>
            <w:rFonts w:asciiTheme="minorHAnsi" w:eastAsia="SimSun" w:hAnsiTheme="minorHAnsi" w:cstheme="minorBidi"/>
            <w:noProof/>
            <w:sz w:val="22"/>
            <w:szCs w:val="20"/>
            <w:lang w:val="hu-HU" w:eastAsia="zh-CN" w:bidi="hi-IN"/>
          </w:rPr>
          <w:tab/>
        </w:r>
        <w:r w:rsidRPr="00FA210E">
          <w:rPr>
            <w:rStyle w:val="Hiperhivatkozs"/>
            <w:noProof/>
          </w:rPr>
          <w:t>Doubtful Readings</w:t>
        </w:r>
        <w:r>
          <w:rPr>
            <w:noProof/>
            <w:webHidden/>
          </w:rPr>
          <w:tab/>
        </w:r>
        <w:r>
          <w:rPr>
            <w:noProof/>
            <w:webHidden/>
          </w:rPr>
          <w:fldChar w:fldCharType="begin"/>
        </w:r>
        <w:r>
          <w:rPr>
            <w:noProof/>
            <w:webHidden/>
          </w:rPr>
          <w:instrText xml:space="preserve"> PAGEREF _Toc44494692 \h </w:instrText>
        </w:r>
        <w:r>
          <w:rPr>
            <w:noProof/>
            <w:webHidden/>
          </w:rPr>
        </w:r>
        <w:r>
          <w:rPr>
            <w:noProof/>
            <w:webHidden/>
          </w:rPr>
          <w:fldChar w:fldCharType="separate"/>
        </w:r>
        <w:r>
          <w:rPr>
            <w:noProof/>
            <w:webHidden/>
          </w:rPr>
          <w:t>60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93" w:history="1">
        <w:r w:rsidRPr="00FA210E">
          <w:rPr>
            <w:rStyle w:val="Hiperhivatkozs"/>
            <w:noProof/>
          </w:rPr>
          <w:t>5.3.1.</w:t>
        </w:r>
        <w:r>
          <w:rPr>
            <w:rFonts w:asciiTheme="minorHAnsi" w:eastAsia="SimSun" w:hAnsiTheme="minorHAnsi" w:cstheme="minorBidi"/>
            <w:noProof/>
            <w:sz w:val="22"/>
            <w:szCs w:val="20"/>
            <w:lang w:val="hu-HU" w:eastAsia="zh-CN" w:bidi="hi-IN"/>
          </w:rPr>
          <w:tab/>
        </w:r>
        <w:r w:rsidRPr="00FA210E">
          <w:rPr>
            <w:rStyle w:val="Hiperhivatkozs"/>
            <w:noProof/>
          </w:rPr>
          <w:t xml:space="preserve">The EpiDoc element </w:t>
        </w:r>
        <w:r w:rsidRPr="00FA210E">
          <w:rPr>
            <w:rStyle w:val="Hiperhivatkozs"/>
            <w:rFonts w:ascii="Consolas" w:hAnsi="Consolas" w:cs="Consolas"/>
            <w:noProof/>
            <w:shd w:val="clear" w:color="auto" w:fill="F2F2F2" w:themeFill="background1" w:themeFillShade="F2"/>
          </w:rPr>
          <w:t>&lt;unclear&gt;</w:t>
        </w:r>
        <w:r>
          <w:rPr>
            <w:noProof/>
            <w:webHidden/>
          </w:rPr>
          <w:tab/>
        </w:r>
        <w:r>
          <w:rPr>
            <w:noProof/>
            <w:webHidden/>
          </w:rPr>
          <w:fldChar w:fldCharType="begin"/>
        </w:r>
        <w:r>
          <w:rPr>
            <w:noProof/>
            <w:webHidden/>
          </w:rPr>
          <w:instrText xml:space="preserve"> PAGEREF _Toc44494693 \h </w:instrText>
        </w:r>
        <w:r>
          <w:rPr>
            <w:noProof/>
            <w:webHidden/>
          </w:rPr>
        </w:r>
        <w:r>
          <w:rPr>
            <w:noProof/>
            <w:webHidden/>
          </w:rPr>
          <w:fldChar w:fldCharType="separate"/>
        </w:r>
        <w:r>
          <w:rPr>
            <w:noProof/>
            <w:webHidden/>
          </w:rPr>
          <w:t>60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94" w:history="1">
        <w:r w:rsidRPr="00FA210E">
          <w:rPr>
            <w:rStyle w:val="Hiperhivatkozs"/>
            <w:noProof/>
          </w:rPr>
          <w:t>5.3.2.</w:t>
        </w:r>
        <w:r>
          <w:rPr>
            <w:rFonts w:asciiTheme="minorHAnsi" w:eastAsia="SimSun" w:hAnsiTheme="minorHAnsi" w:cstheme="minorBidi"/>
            <w:noProof/>
            <w:sz w:val="22"/>
            <w:szCs w:val="20"/>
            <w:lang w:val="hu-HU" w:eastAsia="zh-CN" w:bidi="hi-IN"/>
          </w:rPr>
          <w:tab/>
        </w:r>
        <w:r w:rsidRPr="00FA210E">
          <w:rPr>
            <w:rStyle w:val="Hiperhivatkozs"/>
            <w:noProof/>
          </w:rPr>
          <w:t>Tentative readings</w:t>
        </w:r>
        <w:r>
          <w:rPr>
            <w:noProof/>
            <w:webHidden/>
          </w:rPr>
          <w:tab/>
        </w:r>
        <w:r>
          <w:rPr>
            <w:noProof/>
            <w:webHidden/>
          </w:rPr>
          <w:fldChar w:fldCharType="begin"/>
        </w:r>
        <w:r>
          <w:rPr>
            <w:noProof/>
            <w:webHidden/>
          </w:rPr>
          <w:instrText xml:space="preserve"> PAGEREF _Toc44494694 \h </w:instrText>
        </w:r>
        <w:r>
          <w:rPr>
            <w:noProof/>
            <w:webHidden/>
          </w:rPr>
        </w:r>
        <w:r>
          <w:rPr>
            <w:noProof/>
            <w:webHidden/>
          </w:rPr>
          <w:fldChar w:fldCharType="separate"/>
        </w:r>
        <w:r>
          <w:rPr>
            <w:noProof/>
            <w:webHidden/>
          </w:rPr>
          <w:t>60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95" w:history="1">
        <w:r w:rsidRPr="00FA210E">
          <w:rPr>
            <w:rStyle w:val="Hiperhivatkozs"/>
            <w:noProof/>
          </w:rPr>
          <w:t>5.3.3.</w:t>
        </w:r>
        <w:r>
          <w:rPr>
            <w:rFonts w:asciiTheme="minorHAnsi" w:eastAsia="SimSun" w:hAnsiTheme="minorHAnsi" w:cstheme="minorBidi"/>
            <w:noProof/>
            <w:sz w:val="22"/>
            <w:szCs w:val="20"/>
            <w:lang w:val="hu-HU" w:eastAsia="zh-CN" w:bidi="hi-IN"/>
          </w:rPr>
          <w:tab/>
        </w:r>
        <w:r w:rsidRPr="00FA210E">
          <w:rPr>
            <w:rStyle w:val="Hiperhivatkozs"/>
            <w:noProof/>
          </w:rPr>
          <w:t>Ambiguous characters</w:t>
        </w:r>
        <w:r>
          <w:rPr>
            <w:noProof/>
            <w:webHidden/>
          </w:rPr>
          <w:tab/>
        </w:r>
        <w:r>
          <w:rPr>
            <w:noProof/>
            <w:webHidden/>
          </w:rPr>
          <w:fldChar w:fldCharType="begin"/>
        </w:r>
        <w:r>
          <w:rPr>
            <w:noProof/>
            <w:webHidden/>
          </w:rPr>
          <w:instrText xml:space="preserve"> PAGEREF _Toc44494695 \h </w:instrText>
        </w:r>
        <w:r>
          <w:rPr>
            <w:noProof/>
            <w:webHidden/>
          </w:rPr>
        </w:r>
        <w:r>
          <w:rPr>
            <w:noProof/>
            <w:webHidden/>
          </w:rPr>
          <w:fldChar w:fldCharType="separate"/>
        </w:r>
        <w:r>
          <w:rPr>
            <w:noProof/>
            <w:webHidden/>
          </w:rPr>
          <w:t>61</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96" w:history="1">
        <w:r w:rsidRPr="00FA210E">
          <w:rPr>
            <w:rStyle w:val="Hiperhivatkozs"/>
            <w:noProof/>
          </w:rPr>
          <w:t>5.3.4.</w:t>
        </w:r>
        <w:r>
          <w:rPr>
            <w:rFonts w:asciiTheme="minorHAnsi" w:eastAsia="SimSun" w:hAnsiTheme="minorHAnsi" w:cstheme="minorBidi"/>
            <w:noProof/>
            <w:sz w:val="22"/>
            <w:szCs w:val="20"/>
            <w:lang w:val="hu-HU" w:eastAsia="zh-CN" w:bidi="hi-IN"/>
          </w:rPr>
          <w:tab/>
        </w:r>
        <w:r w:rsidRPr="00FA210E">
          <w:rPr>
            <w:rStyle w:val="Hiperhivatkozs"/>
            <w:noProof/>
          </w:rPr>
          <w:t xml:space="preserve">Reading difficulties below the </w:t>
        </w:r>
        <w:r w:rsidRPr="00FA210E">
          <w:rPr>
            <w:rStyle w:val="Hiperhivatkozs"/>
            <w:i/>
            <w:noProof/>
          </w:rPr>
          <w:t>akṣara</w:t>
        </w:r>
        <w:r w:rsidRPr="00FA210E">
          <w:rPr>
            <w:rStyle w:val="Hiperhivatkozs"/>
            <w:noProof/>
          </w:rPr>
          <w:t xml:space="preserve"> level</w:t>
        </w:r>
        <w:r>
          <w:rPr>
            <w:noProof/>
            <w:webHidden/>
          </w:rPr>
          <w:tab/>
        </w:r>
        <w:r>
          <w:rPr>
            <w:noProof/>
            <w:webHidden/>
          </w:rPr>
          <w:fldChar w:fldCharType="begin"/>
        </w:r>
        <w:r>
          <w:rPr>
            <w:noProof/>
            <w:webHidden/>
          </w:rPr>
          <w:instrText xml:space="preserve"> PAGEREF _Toc44494696 \h </w:instrText>
        </w:r>
        <w:r>
          <w:rPr>
            <w:noProof/>
            <w:webHidden/>
          </w:rPr>
        </w:r>
        <w:r>
          <w:rPr>
            <w:noProof/>
            <w:webHidden/>
          </w:rPr>
          <w:fldChar w:fldCharType="separate"/>
        </w:r>
        <w:r>
          <w:rPr>
            <w:noProof/>
            <w:webHidden/>
          </w:rPr>
          <w:t>61</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697" w:history="1">
        <w:r w:rsidRPr="00FA210E">
          <w:rPr>
            <w:rStyle w:val="Hiperhivatkozs"/>
            <w:noProof/>
          </w:rPr>
          <w:t>5.4.</w:t>
        </w:r>
        <w:r>
          <w:rPr>
            <w:rFonts w:asciiTheme="minorHAnsi" w:eastAsia="SimSun" w:hAnsiTheme="minorHAnsi" w:cstheme="minorBidi"/>
            <w:noProof/>
            <w:sz w:val="22"/>
            <w:szCs w:val="20"/>
            <w:lang w:val="hu-HU" w:eastAsia="zh-CN" w:bidi="hi-IN"/>
          </w:rPr>
          <w:tab/>
        </w:r>
        <w:r w:rsidRPr="00FA210E">
          <w:rPr>
            <w:rStyle w:val="Hiperhivatkozs"/>
            <w:noProof/>
          </w:rPr>
          <w:t>Lacunae</w:t>
        </w:r>
        <w:r>
          <w:rPr>
            <w:noProof/>
            <w:webHidden/>
          </w:rPr>
          <w:tab/>
        </w:r>
        <w:r>
          <w:rPr>
            <w:noProof/>
            <w:webHidden/>
          </w:rPr>
          <w:fldChar w:fldCharType="begin"/>
        </w:r>
        <w:r>
          <w:rPr>
            <w:noProof/>
            <w:webHidden/>
          </w:rPr>
          <w:instrText xml:space="preserve"> PAGEREF _Toc44494697 \h </w:instrText>
        </w:r>
        <w:r>
          <w:rPr>
            <w:noProof/>
            <w:webHidden/>
          </w:rPr>
        </w:r>
        <w:r>
          <w:rPr>
            <w:noProof/>
            <w:webHidden/>
          </w:rPr>
          <w:fldChar w:fldCharType="separate"/>
        </w:r>
        <w:r>
          <w:rPr>
            <w:noProof/>
            <w:webHidden/>
          </w:rPr>
          <w:t>63</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98" w:history="1">
        <w:r w:rsidRPr="00FA210E">
          <w:rPr>
            <w:rStyle w:val="Hiperhivatkozs"/>
            <w:noProof/>
          </w:rPr>
          <w:t>5.4.1.</w:t>
        </w:r>
        <w:r>
          <w:rPr>
            <w:rFonts w:asciiTheme="minorHAnsi" w:eastAsia="SimSun" w:hAnsiTheme="minorHAnsi" w:cstheme="minorBidi"/>
            <w:noProof/>
            <w:sz w:val="22"/>
            <w:szCs w:val="20"/>
            <w:lang w:val="hu-HU" w:eastAsia="zh-CN" w:bidi="hi-IN"/>
          </w:rPr>
          <w:tab/>
        </w:r>
        <w:r w:rsidRPr="00FA210E">
          <w:rPr>
            <w:rStyle w:val="Hiperhivatkozs"/>
            <w:noProof/>
          </w:rPr>
          <w:t xml:space="preserve">The EpiDoc element </w:t>
        </w:r>
        <w:r w:rsidRPr="00FA210E">
          <w:rPr>
            <w:rStyle w:val="Hiperhivatkozs"/>
            <w:rFonts w:ascii="Consolas" w:hAnsi="Consolas" w:cs="Consolas"/>
            <w:noProof/>
            <w:shd w:val="clear" w:color="auto" w:fill="F2F2F2" w:themeFill="background1" w:themeFillShade="F2"/>
          </w:rPr>
          <w:t>&lt;gap/&gt;</w:t>
        </w:r>
        <w:r>
          <w:rPr>
            <w:noProof/>
            <w:webHidden/>
          </w:rPr>
          <w:tab/>
        </w:r>
        <w:r>
          <w:rPr>
            <w:noProof/>
            <w:webHidden/>
          </w:rPr>
          <w:fldChar w:fldCharType="begin"/>
        </w:r>
        <w:r>
          <w:rPr>
            <w:noProof/>
            <w:webHidden/>
          </w:rPr>
          <w:instrText xml:space="preserve"> PAGEREF _Toc44494698 \h </w:instrText>
        </w:r>
        <w:r>
          <w:rPr>
            <w:noProof/>
            <w:webHidden/>
          </w:rPr>
        </w:r>
        <w:r>
          <w:rPr>
            <w:noProof/>
            <w:webHidden/>
          </w:rPr>
          <w:fldChar w:fldCharType="separate"/>
        </w:r>
        <w:r>
          <w:rPr>
            <w:noProof/>
            <w:webHidden/>
          </w:rPr>
          <w:t>63</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699" w:history="1">
        <w:r w:rsidRPr="00FA210E">
          <w:rPr>
            <w:rStyle w:val="Hiperhivatkozs"/>
            <w:noProof/>
          </w:rPr>
          <w:t>5.4.2.</w:t>
        </w:r>
        <w:r>
          <w:rPr>
            <w:rFonts w:asciiTheme="minorHAnsi" w:eastAsia="SimSun" w:hAnsiTheme="minorHAnsi" w:cstheme="minorBidi"/>
            <w:noProof/>
            <w:sz w:val="22"/>
            <w:szCs w:val="20"/>
            <w:lang w:val="hu-HU" w:eastAsia="zh-CN" w:bidi="hi-IN"/>
          </w:rPr>
          <w:tab/>
        </w:r>
        <w:r w:rsidRPr="00FA210E">
          <w:rPr>
            <w:rStyle w:val="Hiperhivatkozs"/>
            <w:noProof/>
          </w:rPr>
          <w:t>The reason for a lacuna: illegible or lost</w:t>
        </w:r>
        <w:r>
          <w:rPr>
            <w:noProof/>
            <w:webHidden/>
          </w:rPr>
          <w:tab/>
        </w:r>
        <w:r>
          <w:rPr>
            <w:noProof/>
            <w:webHidden/>
          </w:rPr>
          <w:fldChar w:fldCharType="begin"/>
        </w:r>
        <w:r>
          <w:rPr>
            <w:noProof/>
            <w:webHidden/>
          </w:rPr>
          <w:instrText xml:space="preserve"> PAGEREF _Toc44494699 \h </w:instrText>
        </w:r>
        <w:r>
          <w:rPr>
            <w:noProof/>
            <w:webHidden/>
          </w:rPr>
        </w:r>
        <w:r>
          <w:rPr>
            <w:noProof/>
            <w:webHidden/>
          </w:rPr>
          <w:fldChar w:fldCharType="separate"/>
        </w:r>
        <w:r>
          <w:rPr>
            <w:noProof/>
            <w:webHidden/>
          </w:rPr>
          <w:t>63</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00" w:history="1">
        <w:r w:rsidRPr="00FA210E">
          <w:rPr>
            <w:rStyle w:val="Hiperhivatkozs"/>
            <w:noProof/>
          </w:rPr>
          <w:t>5.4.3.</w:t>
        </w:r>
        <w:r>
          <w:rPr>
            <w:rFonts w:asciiTheme="minorHAnsi" w:eastAsia="SimSun" w:hAnsiTheme="minorHAnsi" w:cstheme="minorBidi"/>
            <w:noProof/>
            <w:sz w:val="22"/>
            <w:szCs w:val="20"/>
            <w:lang w:val="hu-HU" w:eastAsia="zh-CN" w:bidi="hi-IN"/>
          </w:rPr>
          <w:tab/>
        </w:r>
        <w:r w:rsidRPr="00FA210E">
          <w:rPr>
            <w:rStyle w:val="Hiperhivatkozs"/>
            <w:noProof/>
          </w:rPr>
          <w:t>Inline lacunae</w:t>
        </w:r>
        <w:r>
          <w:rPr>
            <w:noProof/>
            <w:webHidden/>
          </w:rPr>
          <w:tab/>
        </w:r>
        <w:r>
          <w:rPr>
            <w:noProof/>
            <w:webHidden/>
          </w:rPr>
          <w:fldChar w:fldCharType="begin"/>
        </w:r>
        <w:r>
          <w:rPr>
            <w:noProof/>
            <w:webHidden/>
          </w:rPr>
          <w:instrText xml:space="preserve"> PAGEREF _Toc44494700 \h </w:instrText>
        </w:r>
        <w:r>
          <w:rPr>
            <w:noProof/>
            <w:webHidden/>
          </w:rPr>
        </w:r>
        <w:r>
          <w:rPr>
            <w:noProof/>
            <w:webHidden/>
          </w:rPr>
          <w:fldChar w:fldCharType="separate"/>
        </w:r>
        <w:r>
          <w:rPr>
            <w:noProof/>
            <w:webHidden/>
          </w:rPr>
          <w:t>63</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01" w:history="1">
        <w:r w:rsidRPr="00FA210E">
          <w:rPr>
            <w:rStyle w:val="Hiperhivatkozs"/>
            <w:noProof/>
          </w:rPr>
          <w:t>5.4.4.</w:t>
        </w:r>
        <w:r>
          <w:rPr>
            <w:rFonts w:asciiTheme="minorHAnsi" w:eastAsia="SimSun" w:hAnsiTheme="minorHAnsi" w:cstheme="minorBidi"/>
            <w:noProof/>
            <w:sz w:val="22"/>
            <w:szCs w:val="20"/>
            <w:lang w:val="hu-HU" w:eastAsia="zh-CN" w:bidi="hi-IN"/>
          </w:rPr>
          <w:tab/>
        </w:r>
        <w:r w:rsidRPr="00FA210E">
          <w:rPr>
            <w:rStyle w:val="Hiperhivatkozs"/>
            <w:noProof/>
          </w:rPr>
          <w:t>Lacunae with known metre</w:t>
        </w:r>
        <w:r>
          <w:rPr>
            <w:noProof/>
            <w:webHidden/>
          </w:rPr>
          <w:tab/>
        </w:r>
        <w:r>
          <w:rPr>
            <w:noProof/>
            <w:webHidden/>
          </w:rPr>
          <w:fldChar w:fldCharType="begin"/>
        </w:r>
        <w:r>
          <w:rPr>
            <w:noProof/>
            <w:webHidden/>
          </w:rPr>
          <w:instrText xml:space="preserve"> PAGEREF _Toc44494701 \h </w:instrText>
        </w:r>
        <w:r>
          <w:rPr>
            <w:noProof/>
            <w:webHidden/>
          </w:rPr>
        </w:r>
        <w:r>
          <w:rPr>
            <w:noProof/>
            <w:webHidden/>
          </w:rPr>
          <w:fldChar w:fldCharType="separate"/>
        </w:r>
        <w:r>
          <w:rPr>
            <w:noProof/>
            <w:webHidden/>
          </w:rPr>
          <w:t>64</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02" w:history="1">
        <w:r w:rsidRPr="00FA210E">
          <w:rPr>
            <w:rStyle w:val="Hiperhivatkozs"/>
            <w:noProof/>
          </w:rPr>
          <w:t>5.4.5.</w:t>
        </w:r>
        <w:r>
          <w:rPr>
            <w:rFonts w:asciiTheme="minorHAnsi" w:eastAsia="SimSun" w:hAnsiTheme="minorHAnsi" w:cstheme="minorBidi"/>
            <w:noProof/>
            <w:sz w:val="22"/>
            <w:szCs w:val="20"/>
            <w:lang w:val="hu-HU" w:eastAsia="zh-CN" w:bidi="hi-IN"/>
          </w:rPr>
          <w:tab/>
        </w:r>
        <w:r w:rsidRPr="00FA210E">
          <w:rPr>
            <w:rStyle w:val="Hiperhivatkozs"/>
            <w:noProof/>
          </w:rPr>
          <w:t xml:space="preserve">Lacunae below the </w:t>
        </w:r>
        <w:r w:rsidRPr="00FA210E">
          <w:rPr>
            <w:rStyle w:val="Hiperhivatkozs"/>
            <w:i/>
            <w:noProof/>
          </w:rPr>
          <w:t>akṣara</w:t>
        </w:r>
        <w:r w:rsidRPr="00FA210E">
          <w:rPr>
            <w:rStyle w:val="Hiperhivatkozs"/>
            <w:noProof/>
          </w:rPr>
          <w:t xml:space="preserve"> level</w:t>
        </w:r>
        <w:r>
          <w:rPr>
            <w:noProof/>
            <w:webHidden/>
          </w:rPr>
          <w:tab/>
        </w:r>
        <w:r>
          <w:rPr>
            <w:noProof/>
            <w:webHidden/>
          </w:rPr>
          <w:fldChar w:fldCharType="begin"/>
        </w:r>
        <w:r>
          <w:rPr>
            <w:noProof/>
            <w:webHidden/>
          </w:rPr>
          <w:instrText xml:space="preserve"> PAGEREF _Toc44494702 \h </w:instrText>
        </w:r>
        <w:r>
          <w:rPr>
            <w:noProof/>
            <w:webHidden/>
          </w:rPr>
        </w:r>
        <w:r>
          <w:rPr>
            <w:noProof/>
            <w:webHidden/>
          </w:rPr>
          <w:fldChar w:fldCharType="separate"/>
        </w:r>
        <w:r>
          <w:rPr>
            <w:noProof/>
            <w:webHidden/>
          </w:rPr>
          <w:t>65</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03" w:history="1">
        <w:r w:rsidRPr="00FA210E">
          <w:rPr>
            <w:rStyle w:val="Hiperhivatkozs"/>
            <w:noProof/>
          </w:rPr>
          <w:t>5.4.6.</w:t>
        </w:r>
        <w:r>
          <w:rPr>
            <w:rFonts w:asciiTheme="minorHAnsi" w:eastAsia="SimSun" w:hAnsiTheme="minorHAnsi" w:cstheme="minorBidi"/>
            <w:noProof/>
            <w:sz w:val="22"/>
            <w:szCs w:val="20"/>
            <w:lang w:val="hu-HU" w:eastAsia="zh-CN" w:bidi="hi-IN"/>
          </w:rPr>
          <w:tab/>
        </w:r>
        <w:r w:rsidRPr="00FA210E">
          <w:rPr>
            <w:rStyle w:val="Hiperhivatkozs"/>
            <w:noProof/>
          </w:rPr>
          <w:t>Entire lines lost</w:t>
        </w:r>
        <w:r>
          <w:rPr>
            <w:noProof/>
            <w:webHidden/>
          </w:rPr>
          <w:tab/>
        </w:r>
        <w:r>
          <w:rPr>
            <w:noProof/>
            <w:webHidden/>
          </w:rPr>
          <w:fldChar w:fldCharType="begin"/>
        </w:r>
        <w:r>
          <w:rPr>
            <w:noProof/>
            <w:webHidden/>
          </w:rPr>
          <w:instrText xml:space="preserve"> PAGEREF _Toc44494703 \h </w:instrText>
        </w:r>
        <w:r>
          <w:rPr>
            <w:noProof/>
            <w:webHidden/>
          </w:rPr>
        </w:r>
        <w:r>
          <w:rPr>
            <w:noProof/>
            <w:webHidden/>
          </w:rPr>
          <w:fldChar w:fldCharType="separate"/>
        </w:r>
        <w:r>
          <w:rPr>
            <w:noProof/>
            <w:webHidden/>
          </w:rPr>
          <w:t>66</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04" w:history="1">
        <w:r w:rsidRPr="00FA210E">
          <w:rPr>
            <w:rStyle w:val="Hiperhivatkozs"/>
            <w:noProof/>
          </w:rPr>
          <w:t>5.4.7.</w:t>
        </w:r>
        <w:r>
          <w:rPr>
            <w:rFonts w:asciiTheme="minorHAnsi" w:eastAsia="SimSun" w:hAnsiTheme="minorHAnsi" w:cstheme="minorBidi"/>
            <w:noProof/>
            <w:sz w:val="22"/>
            <w:szCs w:val="20"/>
            <w:lang w:val="hu-HU" w:eastAsia="zh-CN" w:bidi="hi-IN"/>
          </w:rPr>
          <w:tab/>
        </w:r>
        <w:r w:rsidRPr="00FA210E">
          <w:rPr>
            <w:rStyle w:val="Hiperhivatkozs"/>
            <w:noProof/>
          </w:rPr>
          <w:t>Massive lacunae</w:t>
        </w:r>
        <w:r>
          <w:rPr>
            <w:noProof/>
            <w:webHidden/>
          </w:rPr>
          <w:tab/>
        </w:r>
        <w:r>
          <w:rPr>
            <w:noProof/>
            <w:webHidden/>
          </w:rPr>
          <w:fldChar w:fldCharType="begin"/>
        </w:r>
        <w:r>
          <w:rPr>
            <w:noProof/>
            <w:webHidden/>
          </w:rPr>
          <w:instrText xml:space="preserve"> PAGEREF _Toc44494704 \h </w:instrText>
        </w:r>
        <w:r>
          <w:rPr>
            <w:noProof/>
            <w:webHidden/>
          </w:rPr>
        </w:r>
        <w:r>
          <w:rPr>
            <w:noProof/>
            <w:webHidden/>
          </w:rPr>
          <w:fldChar w:fldCharType="separate"/>
        </w:r>
        <w:r>
          <w:rPr>
            <w:noProof/>
            <w:webHidden/>
          </w:rPr>
          <w:t>67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05" w:history="1">
        <w:r w:rsidRPr="00FA210E">
          <w:rPr>
            <w:rStyle w:val="Hiperhivatkozs"/>
            <w:noProof/>
          </w:rPr>
          <w:t>5.4.8.</w:t>
        </w:r>
        <w:r>
          <w:rPr>
            <w:rFonts w:asciiTheme="minorHAnsi" w:eastAsia="SimSun" w:hAnsiTheme="minorHAnsi" w:cstheme="minorBidi"/>
            <w:noProof/>
            <w:sz w:val="22"/>
            <w:szCs w:val="20"/>
            <w:lang w:val="hu-HU" w:eastAsia="zh-CN" w:bidi="hi-IN"/>
          </w:rPr>
          <w:tab/>
        </w:r>
        <w:r w:rsidRPr="00FA210E">
          <w:rPr>
            <w:rStyle w:val="Hiperhivatkozs"/>
            <w:noProof/>
          </w:rPr>
          <w:t>Lost copper plates</w:t>
        </w:r>
        <w:r>
          <w:rPr>
            <w:noProof/>
            <w:webHidden/>
          </w:rPr>
          <w:tab/>
        </w:r>
        <w:r>
          <w:rPr>
            <w:noProof/>
            <w:webHidden/>
          </w:rPr>
          <w:fldChar w:fldCharType="begin"/>
        </w:r>
        <w:r>
          <w:rPr>
            <w:noProof/>
            <w:webHidden/>
          </w:rPr>
          <w:instrText xml:space="preserve"> PAGEREF _Toc44494705 \h </w:instrText>
        </w:r>
        <w:r>
          <w:rPr>
            <w:noProof/>
            <w:webHidden/>
          </w:rPr>
        </w:r>
        <w:r>
          <w:rPr>
            <w:noProof/>
            <w:webHidden/>
          </w:rPr>
          <w:fldChar w:fldCharType="separate"/>
        </w:r>
        <w:r>
          <w:rPr>
            <w:noProof/>
            <w:webHidden/>
          </w:rPr>
          <w:t>70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06" w:history="1">
        <w:r w:rsidRPr="00FA210E">
          <w:rPr>
            <w:rStyle w:val="Hiperhivatkozs"/>
            <w:noProof/>
          </w:rPr>
          <w:t>5.4.9.</w:t>
        </w:r>
        <w:r>
          <w:rPr>
            <w:rFonts w:asciiTheme="minorHAnsi" w:eastAsia="SimSun" w:hAnsiTheme="minorHAnsi" w:cstheme="minorBidi"/>
            <w:noProof/>
            <w:sz w:val="22"/>
            <w:szCs w:val="20"/>
            <w:lang w:val="hu-HU" w:eastAsia="zh-CN" w:bidi="hi-IN"/>
          </w:rPr>
          <w:tab/>
        </w:r>
        <w:r w:rsidRPr="00FA210E">
          <w:rPr>
            <w:rStyle w:val="Hiperhivatkozs"/>
            <w:noProof/>
          </w:rPr>
          <w:t>Fractured inscriptions</w:t>
        </w:r>
        <w:r>
          <w:rPr>
            <w:noProof/>
            <w:webHidden/>
          </w:rPr>
          <w:tab/>
        </w:r>
        <w:r>
          <w:rPr>
            <w:noProof/>
            <w:webHidden/>
          </w:rPr>
          <w:fldChar w:fldCharType="begin"/>
        </w:r>
        <w:r>
          <w:rPr>
            <w:noProof/>
            <w:webHidden/>
          </w:rPr>
          <w:instrText xml:space="preserve"> PAGEREF _Toc44494706 \h </w:instrText>
        </w:r>
        <w:r>
          <w:rPr>
            <w:noProof/>
            <w:webHidden/>
          </w:rPr>
        </w:r>
        <w:r>
          <w:rPr>
            <w:noProof/>
            <w:webHidden/>
          </w:rPr>
          <w:fldChar w:fldCharType="separate"/>
        </w:r>
        <w:r>
          <w:rPr>
            <w:noProof/>
            <w:webHidden/>
          </w:rPr>
          <w:t>71</w:t>
        </w:r>
        <w:r>
          <w:rPr>
            <w:noProof/>
            <w:webHidden/>
          </w:rPr>
          <w:fldChar w:fldCharType="end"/>
        </w:r>
      </w:hyperlink>
    </w:p>
    <w:p w:rsidR="001079C3" w:rsidRDefault="001079C3">
      <w:pPr>
        <w:pStyle w:val="TJ1"/>
        <w:rPr>
          <w:rFonts w:asciiTheme="minorHAnsi" w:eastAsia="SimSun" w:hAnsiTheme="minorHAnsi" w:cstheme="minorBidi"/>
          <w:b w:val="0"/>
          <w:noProof/>
          <w:szCs w:val="20"/>
          <w:lang w:val="hu-HU" w:eastAsia="zh-CN" w:bidi="hi-IN"/>
        </w:rPr>
      </w:pPr>
      <w:hyperlink w:anchor="_Toc44494707" w:history="1">
        <w:r w:rsidRPr="00FA210E">
          <w:rPr>
            <w:rStyle w:val="Hiperhivatkozs"/>
            <w:noProof/>
          </w:rPr>
          <w:t>6.</w:t>
        </w:r>
        <w:r>
          <w:rPr>
            <w:rFonts w:asciiTheme="minorHAnsi" w:eastAsia="SimSun" w:hAnsiTheme="minorHAnsi" w:cstheme="minorBidi"/>
            <w:b w:val="0"/>
            <w:noProof/>
            <w:szCs w:val="20"/>
            <w:lang w:val="hu-HU" w:eastAsia="zh-CN" w:bidi="hi-IN"/>
          </w:rPr>
          <w:tab/>
        </w:r>
        <w:r w:rsidRPr="00FA210E">
          <w:rPr>
            <w:rStyle w:val="Hiperhivatkozs"/>
            <w:noProof/>
          </w:rPr>
          <w:t>Editorial Intervention</w:t>
        </w:r>
        <w:r>
          <w:rPr>
            <w:noProof/>
            <w:webHidden/>
          </w:rPr>
          <w:tab/>
        </w:r>
        <w:r>
          <w:rPr>
            <w:noProof/>
            <w:webHidden/>
          </w:rPr>
          <w:fldChar w:fldCharType="begin"/>
        </w:r>
        <w:r>
          <w:rPr>
            <w:noProof/>
            <w:webHidden/>
          </w:rPr>
          <w:instrText xml:space="preserve"> PAGEREF _Toc44494707 \h </w:instrText>
        </w:r>
        <w:r>
          <w:rPr>
            <w:noProof/>
            <w:webHidden/>
          </w:rPr>
        </w:r>
        <w:r>
          <w:rPr>
            <w:noProof/>
            <w:webHidden/>
          </w:rPr>
          <w:fldChar w:fldCharType="separate"/>
        </w:r>
        <w:r>
          <w:rPr>
            <w:noProof/>
            <w:webHidden/>
          </w:rPr>
          <w:t>73</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708" w:history="1">
        <w:r w:rsidRPr="00FA210E">
          <w:rPr>
            <w:rStyle w:val="Hiperhivatkozs"/>
            <w:noProof/>
          </w:rPr>
          <w:t>6.1.</w:t>
        </w:r>
        <w:r>
          <w:rPr>
            <w:rFonts w:asciiTheme="minorHAnsi" w:eastAsia="SimSun" w:hAnsiTheme="minorHAnsi" w:cstheme="minorBidi"/>
            <w:noProof/>
            <w:sz w:val="22"/>
            <w:szCs w:val="20"/>
            <w:lang w:val="hu-HU" w:eastAsia="zh-CN" w:bidi="hi-IN"/>
          </w:rPr>
          <w:tab/>
        </w:r>
        <w:r w:rsidRPr="00FA210E">
          <w:rPr>
            <w:rStyle w:val="Hiperhivatkozs"/>
            <w:noProof/>
          </w:rPr>
          <w:t>Correction and Normalisation</w:t>
        </w:r>
        <w:r>
          <w:rPr>
            <w:noProof/>
            <w:webHidden/>
          </w:rPr>
          <w:tab/>
        </w:r>
        <w:r>
          <w:rPr>
            <w:noProof/>
            <w:webHidden/>
          </w:rPr>
          <w:fldChar w:fldCharType="begin"/>
        </w:r>
        <w:r>
          <w:rPr>
            <w:noProof/>
            <w:webHidden/>
          </w:rPr>
          <w:instrText xml:space="preserve"> PAGEREF _Toc44494708 \h </w:instrText>
        </w:r>
        <w:r>
          <w:rPr>
            <w:noProof/>
            <w:webHidden/>
          </w:rPr>
        </w:r>
        <w:r>
          <w:rPr>
            <w:noProof/>
            <w:webHidden/>
          </w:rPr>
          <w:fldChar w:fldCharType="separate"/>
        </w:r>
        <w:r>
          <w:rPr>
            <w:noProof/>
            <w:webHidden/>
          </w:rPr>
          <w:t>73</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09" w:history="1">
        <w:r w:rsidRPr="00FA210E">
          <w:rPr>
            <w:rStyle w:val="Hiperhivatkozs"/>
            <w:noProof/>
          </w:rPr>
          <w:t>6.1.1.</w:t>
        </w:r>
        <w:r>
          <w:rPr>
            <w:rFonts w:asciiTheme="minorHAnsi" w:eastAsia="SimSun" w:hAnsiTheme="minorHAnsi" w:cstheme="minorBidi"/>
            <w:noProof/>
            <w:sz w:val="22"/>
            <w:szCs w:val="20"/>
            <w:lang w:val="hu-HU" w:eastAsia="zh-CN" w:bidi="hi-IN"/>
          </w:rPr>
          <w:tab/>
        </w:r>
        <w:r w:rsidRPr="00FA210E">
          <w:rPr>
            <w:rStyle w:val="Hiperhivatkozs"/>
            <w:noProof/>
          </w:rPr>
          <w:t>Correction versus normalisation</w:t>
        </w:r>
        <w:r>
          <w:rPr>
            <w:noProof/>
            <w:webHidden/>
          </w:rPr>
          <w:tab/>
        </w:r>
        <w:r>
          <w:rPr>
            <w:noProof/>
            <w:webHidden/>
          </w:rPr>
          <w:fldChar w:fldCharType="begin"/>
        </w:r>
        <w:r>
          <w:rPr>
            <w:noProof/>
            <w:webHidden/>
          </w:rPr>
          <w:instrText xml:space="preserve"> PAGEREF _Toc44494709 \h </w:instrText>
        </w:r>
        <w:r>
          <w:rPr>
            <w:noProof/>
            <w:webHidden/>
          </w:rPr>
        </w:r>
        <w:r>
          <w:rPr>
            <w:noProof/>
            <w:webHidden/>
          </w:rPr>
          <w:fldChar w:fldCharType="separate"/>
        </w:r>
        <w:r>
          <w:rPr>
            <w:noProof/>
            <w:webHidden/>
          </w:rPr>
          <w:t>73</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10" w:history="1">
        <w:r w:rsidRPr="00FA210E">
          <w:rPr>
            <w:rStyle w:val="Hiperhivatkozs"/>
            <w:noProof/>
          </w:rPr>
          <w:t>6.1.2.</w:t>
        </w:r>
        <w:r>
          <w:rPr>
            <w:rFonts w:asciiTheme="minorHAnsi" w:eastAsia="SimSun" w:hAnsiTheme="minorHAnsi" w:cstheme="minorBidi"/>
            <w:noProof/>
            <w:sz w:val="22"/>
            <w:szCs w:val="20"/>
            <w:lang w:val="hu-HU" w:eastAsia="zh-CN" w:bidi="hi-IN"/>
          </w:rPr>
          <w:tab/>
        </w:r>
        <w:r w:rsidRPr="00FA210E">
          <w:rPr>
            <w:rStyle w:val="Hiperhivatkozs"/>
            <w:noProof/>
          </w:rPr>
          <w:t>Markup methods for correction and normalisation</w:t>
        </w:r>
        <w:r>
          <w:rPr>
            <w:noProof/>
            <w:webHidden/>
          </w:rPr>
          <w:tab/>
        </w:r>
        <w:r>
          <w:rPr>
            <w:noProof/>
            <w:webHidden/>
          </w:rPr>
          <w:fldChar w:fldCharType="begin"/>
        </w:r>
        <w:r>
          <w:rPr>
            <w:noProof/>
            <w:webHidden/>
          </w:rPr>
          <w:instrText xml:space="preserve"> PAGEREF _Toc44494710 \h </w:instrText>
        </w:r>
        <w:r>
          <w:rPr>
            <w:noProof/>
            <w:webHidden/>
          </w:rPr>
        </w:r>
        <w:r>
          <w:rPr>
            <w:noProof/>
            <w:webHidden/>
          </w:rPr>
          <w:fldChar w:fldCharType="separate"/>
        </w:r>
        <w:r>
          <w:rPr>
            <w:noProof/>
            <w:webHidden/>
          </w:rPr>
          <w:t>73</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11" w:history="1">
        <w:r w:rsidRPr="00FA210E">
          <w:rPr>
            <w:rStyle w:val="Hiperhivatkozs"/>
            <w:noProof/>
          </w:rPr>
          <w:t>6.1.3.</w:t>
        </w:r>
        <w:r>
          <w:rPr>
            <w:rFonts w:asciiTheme="minorHAnsi" w:eastAsia="SimSun" w:hAnsiTheme="minorHAnsi" w:cstheme="minorBidi"/>
            <w:noProof/>
            <w:sz w:val="22"/>
            <w:szCs w:val="20"/>
            <w:lang w:val="hu-HU" w:eastAsia="zh-CN" w:bidi="hi-IN"/>
          </w:rPr>
          <w:tab/>
        </w:r>
        <w:r w:rsidRPr="00FA210E">
          <w:rPr>
            <w:rStyle w:val="Hiperhivatkozs"/>
            <w:noProof/>
          </w:rPr>
          <w:t>Good practice in editorial intervention</w:t>
        </w:r>
        <w:r>
          <w:rPr>
            <w:noProof/>
            <w:webHidden/>
          </w:rPr>
          <w:tab/>
        </w:r>
        <w:r>
          <w:rPr>
            <w:noProof/>
            <w:webHidden/>
          </w:rPr>
          <w:fldChar w:fldCharType="begin"/>
        </w:r>
        <w:r>
          <w:rPr>
            <w:noProof/>
            <w:webHidden/>
          </w:rPr>
          <w:instrText xml:space="preserve"> PAGEREF _Toc44494711 \h </w:instrText>
        </w:r>
        <w:r>
          <w:rPr>
            <w:noProof/>
            <w:webHidden/>
          </w:rPr>
        </w:r>
        <w:r>
          <w:rPr>
            <w:noProof/>
            <w:webHidden/>
          </w:rPr>
          <w:fldChar w:fldCharType="separate"/>
        </w:r>
        <w:r>
          <w:rPr>
            <w:noProof/>
            <w:webHidden/>
          </w:rPr>
          <w:t>74</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12" w:history="1">
        <w:r w:rsidRPr="00FA210E">
          <w:rPr>
            <w:rStyle w:val="Hiperhivatkozs"/>
            <w:noProof/>
          </w:rPr>
          <w:t>6.1.4.</w:t>
        </w:r>
        <w:r>
          <w:rPr>
            <w:rFonts w:asciiTheme="minorHAnsi" w:eastAsia="SimSun" w:hAnsiTheme="minorHAnsi" w:cstheme="minorBidi"/>
            <w:noProof/>
            <w:sz w:val="22"/>
            <w:szCs w:val="20"/>
            <w:lang w:val="hu-HU" w:eastAsia="zh-CN" w:bidi="hi-IN"/>
          </w:rPr>
          <w:tab/>
        </w:r>
        <w:r w:rsidRPr="00FA210E">
          <w:rPr>
            <w:rStyle w:val="Hiperhivatkozs"/>
            <w:noProof/>
          </w:rPr>
          <w:t>Correction and normalisation in verse</w:t>
        </w:r>
        <w:r>
          <w:rPr>
            <w:noProof/>
            <w:webHidden/>
          </w:rPr>
          <w:tab/>
        </w:r>
        <w:r>
          <w:rPr>
            <w:noProof/>
            <w:webHidden/>
          </w:rPr>
          <w:fldChar w:fldCharType="begin"/>
        </w:r>
        <w:r>
          <w:rPr>
            <w:noProof/>
            <w:webHidden/>
          </w:rPr>
          <w:instrText xml:space="preserve"> PAGEREF _Toc44494712 \h </w:instrText>
        </w:r>
        <w:r>
          <w:rPr>
            <w:noProof/>
            <w:webHidden/>
          </w:rPr>
        </w:r>
        <w:r>
          <w:rPr>
            <w:noProof/>
            <w:webHidden/>
          </w:rPr>
          <w:fldChar w:fldCharType="separate"/>
        </w:r>
        <w:r>
          <w:rPr>
            <w:noProof/>
            <w:webHidden/>
          </w:rPr>
          <w:t>74</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713" w:history="1">
        <w:r w:rsidRPr="00FA210E">
          <w:rPr>
            <w:rStyle w:val="Hiperhivatkozs"/>
            <w:noProof/>
          </w:rPr>
          <w:t>6.2.</w:t>
        </w:r>
        <w:r>
          <w:rPr>
            <w:rFonts w:asciiTheme="minorHAnsi" w:eastAsia="SimSun" w:hAnsiTheme="minorHAnsi" w:cstheme="minorBidi"/>
            <w:noProof/>
            <w:sz w:val="22"/>
            <w:szCs w:val="20"/>
            <w:lang w:val="hu-HU" w:eastAsia="zh-CN" w:bidi="hi-IN"/>
          </w:rPr>
          <w:tab/>
        </w:r>
        <w:r w:rsidRPr="00FA210E">
          <w:rPr>
            <w:rStyle w:val="Hiperhivatkozs"/>
            <w:noProof/>
          </w:rPr>
          <w:t>Encoding Correction</w:t>
        </w:r>
        <w:r>
          <w:rPr>
            <w:noProof/>
            <w:webHidden/>
          </w:rPr>
          <w:tab/>
        </w:r>
        <w:r>
          <w:rPr>
            <w:noProof/>
            <w:webHidden/>
          </w:rPr>
          <w:fldChar w:fldCharType="begin"/>
        </w:r>
        <w:r>
          <w:rPr>
            <w:noProof/>
            <w:webHidden/>
          </w:rPr>
          <w:instrText xml:space="preserve"> PAGEREF _Toc44494713 \h </w:instrText>
        </w:r>
        <w:r>
          <w:rPr>
            <w:noProof/>
            <w:webHidden/>
          </w:rPr>
        </w:r>
        <w:r>
          <w:rPr>
            <w:noProof/>
            <w:webHidden/>
          </w:rPr>
          <w:fldChar w:fldCharType="separate"/>
        </w:r>
        <w:r>
          <w:rPr>
            <w:noProof/>
            <w:webHidden/>
          </w:rPr>
          <w:t>76</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14" w:history="1">
        <w:r w:rsidRPr="00FA210E">
          <w:rPr>
            <w:rStyle w:val="Hiperhivatkozs"/>
            <w:noProof/>
          </w:rPr>
          <w:t>6.2.1.</w:t>
        </w:r>
        <w:r>
          <w:rPr>
            <w:rFonts w:asciiTheme="minorHAnsi" w:eastAsia="SimSun" w:hAnsiTheme="minorHAnsi" w:cstheme="minorBidi"/>
            <w:noProof/>
            <w:sz w:val="22"/>
            <w:szCs w:val="20"/>
            <w:lang w:val="hu-HU" w:eastAsia="zh-CN" w:bidi="hi-IN"/>
          </w:rPr>
          <w:tab/>
        </w:r>
        <w:r w:rsidRPr="00FA210E">
          <w:rPr>
            <w:rStyle w:val="Hiperhivatkozs"/>
            <w:noProof/>
          </w:rPr>
          <w:t>Flagging erroneous and uninterpretable text</w:t>
        </w:r>
        <w:r>
          <w:rPr>
            <w:noProof/>
            <w:webHidden/>
          </w:rPr>
          <w:tab/>
        </w:r>
        <w:r>
          <w:rPr>
            <w:noProof/>
            <w:webHidden/>
          </w:rPr>
          <w:fldChar w:fldCharType="begin"/>
        </w:r>
        <w:r>
          <w:rPr>
            <w:noProof/>
            <w:webHidden/>
          </w:rPr>
          <w:instrText xml:space="preserve"> PAGEREF _Toc44494714 \h </w:instrText>
        </w:r>
        <w:r>
          <w:rPr>
            <w:noProof/>
            <w:webHidden/>
          </w:rPr>
        </w:r>
        <w:r>
          <w:rPr>
            <w:noProof/>
            <w:webHidden/>
          </w:rPr>
          <w:fldChar w:fldCharType="separate"/>
        </w:r>
        <w:r>
          <w:rPr>
            <w:noProof/>
            <w:webHidden/>
          </w:rPr>
          <w:t>76</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15" w:history="1">
        <w:r w:rsidRPr="00FA210E">
          <w:rPr>
            <w:rStyle w:val="Hiperhivatkozs"/>
            <w:noProof/>
          </w:rPr>
          <w:t>6.2.2.</w:t>
        </w:r>
        <w:r>
          <w:rPr>
            <w:rFonts w:asciiTheme="minorHAnsi" w:eastAsia="SimSun" w:hAnsiTheme="minorHAnsi" w:cstheme="minorBidi"/>
            <w:noProof/>
            <w:sz w:val="22"/>
            <w:szCs w:val="20"/>
            <w:lang w:val="hu-HU" w:eastAsia="zh-CN" w:bidi="hi-IN"/>
          </w:rPr>
          <w:tab/>
        </w:r>
        <w:r w:rsidRPr="00FA210E">
          <w:rPr>
            <w:rStyle w:val="Hiperhivatkozs"/>
            <w:noProof/>
          </w:rPr>
          <w:t>Correcting erroneous text</w:t>
        </w:r>
        <w:r>
          <w:rPr>
            <w:noProof/>
            <w:webHidden/>
          </w:rPr>
          <w:tab/>
        </w:r>
        <w:r>
          <w:rPr>
            <w:noProof/>
            <w:webHidden/>
          </w:rPr>
          <w:fldChar w:fldCharType="begin"/>
        </w:r>
        <w:r>
          <w:rPr>
            <w:noProof/>
            <w:webHidden/>
          </w:rPr>
          <w:instrText xml:space="preserve"> PAGEREF _Toc44494715 \h </w:instrText>
        </w:r>
        <w:r>
          <w:rPr>
            <w:noProof/>
            <w:webHidden/>
          </w:rPr>
        </w:r>
        <w:r>
          <w:rPr>
            <w:noProof/>
            <w:webHidden/>
          </w:rPr>
          <w:fldChar w:fldCharType="separate"/>
        </w:r>
        <w:r>
          <w:rPr>
            <w:noProof/>
            <w:webHidden/>
          </w:rPr>
          <w:t>76</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16" w:history="1">
        <w:r w:rsidRPr="00FA210E">
          <w:rPr>
            <w:rStyle w:val="Hiperhivatkozs"/>
            <w:noProof/>
          </w:rPr>
          <w:t>6.2.3.</w:t>
        </w:r>
        <w:r>
          <w:rPr>
            <w:rFonts w:asciiTheme="minorHAnsi" w:eastAsia="SimSun" w:hAnsiTheme="minorHAnsi" w:cstheme="minorBidi"/>
            <w:noProof/>
            <w:sz w:val="22"/>
            <w:szCs w:val="20"/>
            <w:lang w:val="hu-HU" w:eastAsia="zh-CN" w:bidi="hi-IN"/>
          </w:rPr>
          <w:tab/>
        </w:r>
        <w:r w:rsidRPr="00FA210E">
          <w:rPr>
            <w:rStyle w:val="Hiperhivatkozs"/>
            <w:noProof/>
          </w:rPr>
          <w:t>Editorial deletion</w:t>
        </w:r>
        <w:r>
          <w:rPr>
            <w:noProof/>
            <w:webHidden/>
          </w:rPr>
          <w:tab/>
        </w:r>
        <w:r>
          <w:rPr>
            <w:noProof/>
            <w:webHidden/>
          </w:rPr>
          <w:fldChar w:fldCharType="begin"/>
        </w:r>
        <w:r>
          <w:rPr>
            <w:noProof/>
            <w:webHidden/>
          </w:rPr>
          <w:instrText xml:space="preserve"> PAGEREF _Toc44494716 \h </w:instrText>
        </w:r>
        <w:r>
          <w:rPr>
            <w:noProof/>
            <w:webHidden/>
          </w:rPr>
        </w:r>
        <w:r>
          <w:rPr>
            <w:noProof/>
            <w:webHidden/>
          </w:rPr>
          <w:fldChar w:fldCharType="separate"/>
        </w:r>
        <w:r>
          <w:rPr>
            <w:noProof/>
            <w:webHidden/>
          </w:rPr>
          <w:t>76</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17" w:history="1">
        <w:r w:rsidRPr="00FA210E">
          <w:rPr>
            <w:rStyle w:val="Hiperhivatkozs"/>
            <w:noProof/>
          </w:rPr>
          <w:t>6.2.4.</w:t>
        </w:r>
        <w:r>
          <w:rPr>
            <w:rFonts w:asciiTheme="minorHAnsi" w:eastAsia="SimSun" w:hAnsiTheme="minorHAnsi" w:cstheme="minorBidi"/>
            <w:noProof/>
            <w:sz w:val="22"/>
            <w:szCs w:val="20"/>
            <w:lang w:val="hu-HU" w:eastAsia="zh-CN" w:bidi="hi-IN"/>
          </w:rPr>
          <w:tab/>
        </w:r>
        <w:r w:rsidRPr="00FA210E">
          <w:rPr>
            <w:rStyle w:val="Hiperhivatkozs"/>
            <w:noProof/>
          </w:rPr>
          <w:t>Editorial addition</w:t>
        </w:r>
        <w:r>
          <w:rPr>
            <w:noProof/>
            <w:webHidden/>
          </w:rPr>
          <w:tab/>
        </w:r>
        <w:r>
          <w:rPr>
            <w:noProof/>
            <w:webHidden/>
          </w:rPr>
          <w:fldChar w:fldCharType="begin"/>
        </w:r>
        <w:r>
          <w:rPr>
            <w:noProof/>
            <w:webHidden/>
          </w:rPr>
          <w:instrText xml:space="preserve"> PAGEREF _Toc44494717 \h </w:instrText>
        </w:r>
        <w:r>
          <w:rPr>
            <w:noProof/>
            <w:webHidden/>
          </w:rPr>
        </w:r>
        <w:r>
          <w:rPr>
            <w:noProof/>
            <w:webHidden/>
          </w:rPr>
          <w:fldChar w:fldCharType="separate"/>
        </w:r>
        <w:r>
          <w:rPr>
            <w:noProof/>
            <w:webHidden/>
          </w:rPr>
          <w:t>77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18" w:history="1">
        <w:r w:rsidRPr="00FA210E">
          <w:rPr>
            <w:rStyle w:val="Hiperhivatkozs"/>
            <w:noProof/>
          </w:rPr>
          <w:t>6.2.5.</w:t>
        </w:r>
        <w:r>
          <w:rPr>
            <w:rFonts w:asciiTheme="minorHAnsi" w:eastAsia="SimSun" w:hAnsiTheme="minorHAnsi" w:cstheme="minorBidi"/>
            <w:noProof/>
            <w:sz w:val="22"/>
            <w:szCs w:val="20"/>
            <w:lang w:val="hu-HU" w:eastAsia="zh-CN" w:bidi="hi-IN"/>
          </w:rPr>
          <w:tab/>
        </w:r>
        <w:r w:rsidRPr="00FA210E">
          <w:rPr>
            <w:rStyle w:val="Hiperhivatkozs"/>
            <w:noProof/>
          </w:rPr>
          <w:t>Distinguishing correction from deletion and addition</w:t>
        </w:r>
        <w:r>
          <w:rPr>
            <w:noProof/>
            <w:webHidden/>
          </w:rPr>
          <w:tab/>
        </w:r>
        <w:r>
          <w:rPr>
            <w:noProof/>
            <w:webHidden/>
          </w:rPr>
          <w:fldChar w:fldCharType="begin"/>
        </w:r>
        <w:r>
          <w:rPr>
            <w:noProof/>
            <w:webHidden/>
          </w:rPr>
          <w:instrText xml:space="preserve"> PAGEREF _Toc44494718 \h </w:instrText>
        </w:r>
        <w:r>
          <w:rPr>
            <w:noProof/>
            <w:webHidden/>
          </w:rPr>
        </w:r>
        <w:r>
          <w:rPr>
            <w:noProof/>
            <w:webHidden/>
          </w:rPr>
          <w:fldChar w:fldCharType="separate"/>
        </w:r>
        <w:r>
          <w:rPr>
            <w:noProof/>
            <w:webHidden/>
          </w:rPr>
          <w:t>77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19" w:history="1">
        <w:r w:rsidRPr="00FA210E">
          <w:rPr>
            <w:rStyle w:val="Hiperhivatkozs"/>
            <w:noProof/>
          </w:rPr>
          <w:t>6.2.6.</w:t>
        </w:r>
        <w:r>
          <w:rPr>
            <w:rFonts w:asciiTheme="minorHAnsi" w:eastAsia="SimSun" w:hAnsiTheme="minorHAnsi" w:cstheme="minorBidi"/>
            <w:noProof/>
            <w:sz w:val="22"/>
            <w:szCs w:val="20"/>
            <w:lang w:val="hu-HU" w:eastAsia="zh-CN" w:bidi="hi-IN"/>
          </w:rPr>
          <w:tab/>
        </w:r>
        <w:r w:rsidRPr="00FA210E">
          <w:rPr>
            <w:rStyle w:val="Hiperhivatkozs"/>
            <w:noProof/>
          </w:rPr>
          <w:t>Good practice in correction</w:t>
        </w:r>
        <w:r>
          <w:rPr>
            <w:noProof/>
            <w:webHidden/>
          </w:rPr>
          <w:tab/>
        </w:r>
        <w:r>
          <w:rPr>
            <w:noProof/>
            <w:webHidden/>
          </w:rPr>
          <w:fldChar w:fldCharType="begin"/>
        </w:r>
        <w:r>
          <w:rPr>
            <w:noProof/>
            <w:webHidden/>
          </w:rPr>
          <w:instrText xml:space="preserve"> PAGEREF _Toc44494719 \h </w:instrText>
        </w:r>
        <w:r>
          <w:rPr>
            <w:noProof/>
            <w:webHidden/>
          </w:rPr>
        </w:r>
        <w:r>
          <w:rPr>
            <w:noProof/>
            <w:webHidden/>
          </w:rPr>
          <w:fldChar w:fldCharType="separate"/>
        </w:r>
        <w:r>
          <w:rPr>
            <w:noProof/>
            <w:webHidden/>
          </w:rPr>
          <w:t>78</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720" w:history="1">
        <w:r w:rsidRPr="00FA210E">
          <w:rPr>
            <w:rStyle w:val="Hiperhivatkozs"/>
            <w:noProof/>
          </w:rPr>
          <w:t>6.3.</w:t>
        </w:r>
        <w:r>
          <w:rPr>
            <w:rFonts w:asciiTheme="minorHAnsi" w:eastAsia="SimSun" w:hAnsiTheme="minorHAnsi" w:cstheme="minorBidi"/>
            <w:noProof/>
            <w:sz w:val="22"/>
            <w:szCs w:val="20"/>
            <w:lang w:val="hu-HU" w:eastAsia="zh-CN" w:bidi="hi-IN"/>
          </w:rPr>
          <w:tab/>
        </w:r>
        <w:r w:rsidRPr="00FA210E">
          <w:rPr>
            <w:rStyle w:val="Hiperhivatkozs"/>
            <w:noProof/>
          </w:rPr>
          <w:t>Encoding Normalisation</w:t>
        </w:r>
        <w:r>
          <w:rPr>
            <w:noProof/>
            <w:webHidden/>
          </w:rPr>
          <w:tab/>
        </w:r>
        <w:r>
          <w:rPr>
            <w:noProof/>
            <w:webHidden/>
          </w:rPr>
          <w:fldChar w:fldCharType="begin"/>
        </w:r>
        <w:r>
          <w:rPr>
            <w:noProof/>
            <w:webHidden/>
          </w:rPr>
          <w:instrText xml:space="preserve"> PAGEREF _Toc44494720 \h </w:instrText>
        </w:r>
        <w:r>
          <w:rPr>
            <w:noProof/>
            <w:webHidden/>
          </w:rPr>
        </w:r>
        <w:r>
          <w:rPr>
            <w:noProof/>
            <w:webHidden/>
          </w:rPr>
          <w:fldChar w:fldCharType="separate"/>
        </w:r>
        <w:r>
          <w:rPr>
            <w:noProof/>
            <w:webHidden/>
          </w:rPr>
          <w:t>79</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21" w:history="1">
        <w:r w:rsidRPr="00FA210E">
          <w:rPr>
            <w:rStyle w:val="Hiperhivatkozs"/>
            <w:noProof/>
          </w:rPr>
          <w:t>6.3.1.</w:t>
        </w:r>
        <w:r>
          <w:rPr>
            <w:rFonts w:asciiTheme="minorHAnsi" w:eastAsia="SimSun" w:hAnsiTheme="minorHAnsi" w:cstheme="minorBidi"/>
            <w:noProof/>
            <w:sz w:val="22"/>
            <w:szCs w:val="20"/>
            <w:lang w:val="hu-HU" w:eastAsia="zh-CN" w:bidi="hi-IN"/>
          </w:rPr>
          <w:tab/>
        </w:r>
        <w:r w:rsidRPr="00FA210E">
          <w:rPr>
            <w:rStyle w:val="Hiperhivatkozs"/>
            <w:noProof/>
          </w:rPr>
          <w:t>Flagging non-standard usage</w:t>
        </w:r>
        <w:r>
          <w:rPr>
            <w:noProof/>
            <w:webHidden/>
          </w:rPr>
          <w:tab/>
        </w:r>
        <w:r>
          <w:rPr>
            <w:noProof/>
            <w:webHidden/>
          </w:rPr>
          <w:fldChar w:fldCharType="begin"/>
        </w:r>
        <w:r>
          <w:rPr>
            <w:noProof/>
            <w:webHidden/>
          </w:rPr>
          <w:instrText xml:space="preserve"> PAGEREF _Toc44494721 \h </w:instrText>
        </w:r>
        <w:r>
          <w:rPr>
            <w:noProof/>
            <w:webHidden/>
          </w:rPr>
        </w:r>
        <w:r>
          <w:rPr>
            <w:noProof/>
            <w:webHidden/>
          </w:rPr>
          <w:fldChar w:fldCharType="separate"/>
        </w:r>
        <w:r>
          <w:rPr>
            <w:noProof/>
            <w:webHidden/>
          </w:rPr>
          <w:t>79</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22" w:history="1">
        <w:r w:rsidRPr="00FA210E">
          <w:rPr>
            <w:rStyle w:val="Hiperhivatkozs"/>
            <w:noProof/>
          </w:rPr>
          <w:t>6.3.2.</w:t>
        </w:r>
        <w:r>
          <w:rPr>
            <w:rFonts w:asciiTheme="minorHAnsi" w:eastAsia="SimSun" w:hAnsiTheme="minorHAnsi" w:cstheme="minorBidi"/>
            <w:noProof/>
            <w:sz w:val="22"/>
            <w:szCs w:val="20"/>
            <w:lang w:val="hu-HU" w:eastAsia="zh-CN" w:bidi="hi-IN"/>
          </w:rPr>
          <w:tab/>
        </w:r>
        <w:r w:rsidRPr="00FA210E">
          <w:rPr>
            <w:rStyle w:val="Hiperhivatkozs"/>
            <w:noProof/>
          </w:rPr>
          <w:t>Normalising non-standard usage</w:t>
        </w:r>
        <w:r>
          <w:rPr>
            <w:noProof/>
            <w:webHidden/>
          </w:rPr>
          <w:tab/>
        </w:r>
        <w:r>
          <w:rPr>
            <w:noProof/>
            <w:webHidden/>
          </w:rPr>
          <w:fldChar w:fldCharType="begin"/>
        </w:r>
        <w:r>
          <w:rPr>
            <w:noProof/>
            <w:webHidden/>
          </w:rPr>
          <w:instrText xml:space="preserve"> PAGEREF _Toc44494722 \h </w:instrText>
        </w:r>
        <w:r>
          <w:rPr>
            <w:noProof/>
            <w:webHidden/>
          </w:rPr>
        </w:r>
        <w:r>
          <w:rPr>
            <w:noProof/>
            <w:webHidden/>
          </w:rPr>
          <w:fldChar w:fldCharType="separate"/>
        </w:r>
        <w:r>
          <w:rPr>
            <w:noProof/>
            <w:webHidden/>
          </w:rPr>
          <w:t>79</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23" w:history="1">
        <w:r w:rsidRPr="00FA210E">
          <w:rPr>
            <w:rStyle w:val="Hiperhivatkozs"/>
            <w:noProof/>
          </w:rPr>
          <w:t>6.3.3.</w:t>
        </w:r>
        <w:r>
          <w:rPr>
            <w:rFonts w:asciiTheme="minorHAnsi" w:eastAsia="SimSun" w:hAnsiTheme="minorHAnsi" w:cstheme="minorBidi"/>
            <w:noProof/>
            <w:sz w:val="22"/>
            <w:szCs w:val="20"/>
            <w:lang w:val="hu-HU" w:eastAsia="zh-CN" w:bidi="hi-IN"/>
          </w:rPr>
          <w:tab/>
        </w:r>
        <w:r w:rsidRPr="00FA210E">
          <w:rPr>
            <w:rStyle w:val="Hiperhivatkozs"/>
            <w:noProof/>
          </w:rPr>
          <w:t>Nesting normalisation and correction</w:t>
        </w:r>
        <w:r>
          <w:rPr>
            <w:noProof/>
            <w:webHidden/>
          </w:rPr>
          <w:tab/>
        </w:r>
        <w:r>
          <w:rPr>
            <w:noProof/>
            <w:webHidden/>
          </w:rPr>
          <w:fldChar w:fldCharType="begin"/>
        </w:r>
        <w:r>
          <w:rPr>
            <w:noProof/>
            <w:webHidden/>
          </w:rPr>
          <w:instrText xml:space="preserve"> PAGEREF _Toc44494723 \h </w:instrText>
        </w:r>
        <w:r>
          <w:rPr>
            <w:noProof/>
            <w:webHidden/>
          </w:rPr>
        </w:r>
        <w:r>
          <w:rPr>
            <w:noProof/>
            <w:webHidden/>
          </w:rPr>
          <w:fldChar w:fldCharType="separate"/>
        </w:r>
        <w:r>
          <w:rPr>
            <w:noProof/>
            <w:webHidden/>
          </w:rPr>
          <w:t>79</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24" w:history="1">
        <w:r w:rsidRPr="00FA210E">
          <w:rPr>
            <w:rStyle w:val="Hiperhivatkozs"/>
            <w:noProof/>
          </w:rPr>
          <w:t>6.3.4.</w:t>
        </w:r>
        <w:r>
          <w:rPr>
            <w:rFonts w:asciiTheme="minorHAnsi" w:eastAsia="SimSun" w:hAnsiTheme="minorHAnsi" w:cstheme="minorBidi"/>
            <w:noProof/>
            <w:sz w:val="22"/>
            <w:szCs w:val="20"/>
            <w:lang w:val="hu-HU" w:eastAsia="zh-CN" w:bidi="hi-IN"/>
          </w:rPr>
          <w:tab/>
        </w:r>
        <w:r w:rsidRPr="00FA210E">
          <w:rPr>
            <w:rStyle w:val="Hiperhivatkozs"/>
            <w:noProof/>
          </w:rPr>
          <w:t>Good practice in normalisation</w:t>
        </w:r>
        <w:r>
          <w:rPr>
            <w:noProof/>
            <w:webHidden/>
          </w:rPr>
          <w:tab/>
        </w:r>
        <w:r>
          <w:rPr>
            <w:noProof/>
            <w:webHidden/>
          </w:rPr>
          <w:fldChar w:fldCharType="begin"/>
        </w:r>
        <w:r>
          <w:rPr>
            <w:noProof/>
            <w:webHidden/>
          </w:rPr>
          <w:instrText xml:space="preserve"> PAGEREF _Toc44494724 \h </w:instrText>
        </w:r>
        <w:r>
          <w:rPr>
            <w:noProof/>
            <w:webHidden/>
          </w:rPr>
        </w:r>
        <w:r>
          <w:rPr>
            <w:noProof/>
            <w:webHidden/>
          </w:rPr>
          <w:fldChar w:fldCharType="separate"/>
        </w:r>
        <w:r>
          <w:rPr>
            <w:noProof/>
            <w:webHidden/>
          </w:rPr>
          <w:t>80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25" w:history="1">
        <w:r w:rsidRPr="00FA210E">
          <w:rPr>
            <w:rStyle w:val="Hiperhivatkozs"/>
            <w:noProof/>
          </w:rPr>
          <w:t>6.3.5.</w:t>
        </w:r>
        <w:r>
          <w:rPr>
            <w:rFonts w:asciiTheme="minorHAnsi" w:eastAsia="SimSun" w:hAnsiTheme="minorHAnsi" w:cstheme="minorBidi"/>
            <w:noProof/>
            <w:sz w:val="22"/>
            <w:szCs w:val="20"/>
            <w:lang w:val="hu-HU" w:eastAsia="zh-CN" w:bidi="hi-IN"/>
          </w:rPr>
          <w:tab/>
        </w:r>
        <w:r w:rsidRPr="00FA210E">
          <w:rPr>
            <w:rStyle w:val="Hiperhivatkozs"/>
            <w:noProof/>
          </w:rPr>
          <w:t>How non-standard is non-standard?</w:t>
        </w:r>
        <w:r>
          <w:rPr>
            <w:noProof/>
            <w:webHidden/>
          </w:rPr>
          <w:tab/>
        </w:r>
        <w:r>
          <w:rPr>
            <w:noProof/>
            <w:webHidden/>
          </w:rPr>
          <w:fldChar w:fldCharType="begin"/>
        </w:r>
        <w:r>
          <w:rPr>
            <w:noProof/>
            <w:webHidden/>
          </w:rPr>
          <w:instrText xml:space="preserve"> PAGEREF _Toc44494725 \h </w:instrText>
        </w:r>
        <w:r>
          <w:rPr>
            <w:noProof/>
            <w:webHidden/>
          </w:rPr>
        </w:r>
        <w:r>
          <w:rPr>
            <w:noProof/>
            <w:webHidden/>
          </w:rPr>
          <w:fldChar w:fldCharType="separate"/>
        </w:r>
        <w:r>
          <w:rPr>
            <w:noProof/>
            <w:webHidden/>
          </w:rPr>
          <w:t>81</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26" w:history="1">
        <w:r w:rsidRPr="00FA210E">
          <w:rPr>
            <w:rStyle w:val="Hiperhivatkozs"/>
            <w:noProof/>
          </w:rPr>
          <w:t>6.3.6.</w:t>
        </w:r>
        <w:r>
          <w:rPr>
            <w:rFonts w:asciiTheme="minorHAnsi" w:eastAsia="SimSun" w:hAnsiTheme="minorHAnsi" w:cstheme="minorBidi"/>
            <w:noProof/>
            <w:sz w:val="22"/>
            <w:szCs w:val="20"/>
            <w:lang w:val="hu-HU" w:eastAsia="zh-CN" w:bidi="hi-IN"/>
          </w:rPr>
          <w:tab/>
        </w:r>
        <w:r w:rsidRPr="00FA210E">
          <w:rPr>
            <w:rStyle w:val="Hiperhivatkozs"/>
            <w:noProof/>
          </w:rPr>
          <w:t>Supplying punctuation</w:t>
        </w:r>
        <w:r>
          <w:rPr>
            <w:noProof/>
            <w:webHidden/>
          </w:rPr>
          <w:tab/>
        </w:r>
        <w:r>
          <w:rPr>
            <w:noProof/>
            <w:webHidden/>
          </w:rPr>
          <w:fldChar w:fldCharType="begin"/>
        </w:r>
        <w:r>
          <w:rPr>
            <w:noProof/>
            <w:webHidden/>
          </w:rPr>
          <w:instrText xml:space="preserve"> PAGEREF _Toc44494726 \h </w:instrText>
        </w:r>
        <w:r>
          <w:rPr>
            <w:noProof/>
            <w:webHidden/>
          </w:rPr>
        </w:r>
        <w:r>
          <w:rPr>
            <w:noProof/>
            <w:webHidden/>
          </w:rPr>
          <w:fldChar w:fldCharType="separate"/>
        </w:r>
        <w:r>
          <w:rPr>
            <w:noProof/>
            <w:webHidden/>
          </w:rPr>
          <w:t>82</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27" w:history="1">
        <w:r w:rsidRPr="00FA210E">
          <w:rPr>
            <w:rStyle w:val="Hiperhivatkozs"/>
            <w:noProof/>
          </w:rPr>
          <w:t>6.3.7.</w:t>
        </w:r>
        <w:r>
          <w:rPr>
            <w:rFonts w:asciiTheme="minorHAnsi" w:eastAsia="SimSun" w:hAnsiTheme="minorHAnsi" w:cstheme="minorBidi"/>
            <w:noProof/>
            <w:sz w:val="22"/>
            <w:szCs w:val="20"/>
            <w:lang w:val="hu-HU" w:eastAsia="zh-CN" w:bidi="hi-IN"/>
          </w:rPr>
          <w:tab/>
        </w:r>
        <w:r w:rsidRPr="00FA210E">
          <w:rPr>
            <w:rStyle w:val="Hiperhivatkozs"/>
            <w:noProof/>
          </w:rPr>
          <w:t>Automated normalisation</w:t>
        </w:r>
        <w:r>
          <w:rPr>
            <w:noProof/>
            <w:webHidden/>
          </w:rPr>
          <w:tab/>
        </w:r>
        <w:r>
          <w:rPr>
            <w:noProof/>
            <w:webHidden/>
          </w:rPr>
          <w:fldChar w:fldCharType="begin"/>
        </w:r>
        <w:r>
          <w:rPr>
            <w:noProof/>
            <w:webHidden/>
          </w:rPr>
          <w:instrText xml:space="preserve"> PAGEREF _Toc44494727 \h </w:instrText>
        </w:r>
        <w:r>
          <w:rPr>
            <w:noProof/>
            <w:webHidden/>
          </w:rPr>
        </w:r>
        <w:r>
          <w:rPr>
            <w:noProof/>
            <w:webHidden/>
          </w:rPr>
          <w:fldChar w:fldCharType="separate"/>
        </w:r>
        <w:r>
          <w:rPr>
            <w:noProof/>
            <w:webHidden/>
          </w:rPr>
          <w:t>82</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728" w:history="1">
        <w:r w:rsidRPr="00FA210E">
          <w:rPr>
            <w:rStyle w:val="Hiperhivatkozs"/>
            <w:noProof/>
          </w:rPr>
          <w:t>6.4.</w:t>
        </w:r>
        <w:r>
          <w:rPr>
            <w:rFonts w:asciiTheme="minorHAnsi" w:eastAsia="SimSun" w:hAnsiTheme="minorHAnsi" w:cstheme="minorBidi"/>
            <w:noProof/>
            <w:sz w:val="22"/>
            <w:szCs w:val="20"/>
            <w:lang w:val="hu-HU" w:eastAsia="zh-CN" w:bidi="hi-IN"/>
          </w:rPr>
          <w:tab/>
        </w:r>
        <w:r w:rsidRPr="00FA210E">
          <w:rPr>
            <w:rStyle w:val="Hiperhivatkozs"/>
            <w:noProof/>
          </w:rPr>
          <w:t>Restoring Lacunae</w:t>
        </w:r>
        <w:r>
          <w:rPr>
            <w:noProof/>
            <w:webHidden/>
          </w:rPr>
          <w:tab/>
        </w:r>
        <w:r>
          <w:rPr>
            <w:noProof/>
            <w:webHidden/>
          </w:rPr>
          <w:fldChar w:fldCharType="begin"/>
        </w:r>
        <w:r>
          <w:rPr>
            <w:noProof/>
            <w:webHidden/>
          </w:rPr>
          <w:instrText xml:space="preserve"> PAGEREF _Toc44494728 \h </w:instrText>
        </w:r>
        <w:r>
          <w:rPr>
            <w:noProof/>
            <w:webHidden/>
          </w:rPr>
        </w:r>
        <w:r>
          <w:rPr>
            <w:noProof/>
            <w:webHidden/>
          </w:rPr>
          <w:fldChar w:fldCharType="separate"/>
        </w:r>
        <w:r>
          <w:rPr>
            <w:noProof/>
            <w:webHidden/>
          </w:rPr>
          <w:t>83</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29" w:history="1">
        <w:r w:rsidRPr="00FA210E">
          <w:rPr>
            <w:rStyle w:val="Hiperhivatkozs"/>
            <w:noProof/>
          </w:rPr>
          <w:t>6.4.1.</w:t>
        </w:r>
        <w:r>
          <w:rPr>
            <w:rFonts w:asciiTheme="minorHAnsi" w:eastAsia="SimSun" w:hAnsiTheme="minorHAnsi" w:cstheme="minorBidi"/>
            <w:noProof/>
            <w:sz w:val="22"/>
            <w:szCs w:val="20"/>
            <w:lang w:val="hu-HU" w:eastAsia="zh-CN" w:bidi="hi-IN"/>
          </w:rPr>
          <w:tab/>
        </w:r>
        <w:r w:rsidRPr="00FA210E">
          <w:rPr>
            <w:rStyle w:val="Hiperhivatkozs"/>
            <w:noProof/>
          </w:rPr>
          <w:t>Marking up restored text</w:t>
        </w:r>
        <w:r>
          <w:rPr>
            <w:noProof/>
            <w:webHidden/>
          </w:rPr>
          <w:tab/>
        </w:r>
        <w:r>
          <w:rPr>
            <w:noProof/>
            <w:webHidden/>
          </w:rPr>
          <w:fldChar w:fldCharType="begin"/>
        </w:r>
        <w:r>
          <w:rPr>
            <w:noProof/>
            <w:webHidden/>
          </w:rPr>
          <w:instrText xml:space="preserve"> PAGEREF _Toc44494729 \h </w:instrText>
        </w:r>
        <w:r>
          <w:rPr>
            <w:noProof/>
            <w:webHidden/>
          </w:rPr>
        </w:r>
        <w:r>
          <w:rPr>
            <w:noProof/>
            <w:webHidden/>
          </w:rPr>
          <w:fldChar w:fldCharType="separate"/>
        </w:r>
        <w:r>
          <w:rPr>
            <w:noProof/>
            <w:webHidden/>
          </w:rPr>
          <w:t>83</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30" w:history="1">
        <w:r w:rsidRPr="00FA210E">
          <w:rPr>
            <w:rStyle w:val="Hiperhivatkozs"/>
            <w:noProof/>
          </w:rPr>
          <w:t>6.4.2.</w:t>
        </w:r>
        <w:r>
          <w:rPr>
            <w:rFonts w:asciiTheme="minorHAnsi" w:eastAsia="SimSun" w:hAnsiTheme="minorHAnsi" w:cstheme="minorBidi"/>
            <w:noProof/>
            <w:sz w:val="22"/>
            <w:szCs w:val="20"/>
            <w:lang w:val="hu-HU" w:eastAsia="zh-CN" w:bidi="hi-IN"/>
          </w:rPr>
          <w:tab/>
        </w:r>
        <w:r w:rsidRPr="00FA210E">
          <w:rPr>
            <w:rStyle w:val="Hiperhivatkozs"/>
            <w:noProof/>
          </w:rPr>
          <w:t>The basis of restoration</w:t>
        </w:r>
        <w:r>
          <w:rPr>
            <w:noProof/>
            <w:webHidden/>
          </w:rPr>
          <w:tab/>
        </w:r>
        <w:r>
          <w:rPr>
            <w:noProof/>
            <w:webHidden/>
          </w:rPr>
          <w:fldChar w:fldCharType="begin"/>
        </w:r>
        <w:r>
          <w:rPr>
            <w:noProof/>
            <w:webHidden/>
          </w:rPr>
          <w:instrText xml:space="preserve"> PAGEREF _Toc44494730 \h </w:instrText>
        </w:r>
        <w:r>
          <w:rPr>
            <w:noProof/>
            <w:webHidden/>
          </w:rPr>
        </w:r>
        <w:r>
          <w:rPr>
            <w:noProof/>
            <w:webHidden/>
          </w:rPr>
          <w:fldChar w:fldCharType="separate"/>
        </w:r>
        <w:r>
          <w:rPr>
            <w:noProof/>
            <w:webHidden/>
          </w:rPr>
          <w:t>83</w:t>
        </w:r>
        <w:r>
          <w:rPr>
            <w:noProof/>
            <w:webHidden/>
          </w:rPr>
          <w:fldChar w:fldCharType="end"/>
        </w:r>
      </w:hyperlink>
    </w:p>
    <w:p w:rsidR="001079C3" w:rsidRDefault="001079C3">
      <w:pPr>
        <w:pStyle w:val="TJ1"/>
        <w:rPr>
          <w:rFonts w:asciiTheme="minorHAnsi" w:eastAsia="SimSun" w:hAnsiTheme="minorHAnsi" w:cstheme="minorBidi"/>
          <w:b w:val="0"/>
          <w:noProof/>
          <w:szCs w:val="20"/>
          <w:lang w:val="hu-HU" w:eastAsia="zh-CN" w:bidi="hi-IN"/>
        </w:rPr>
      </w:pPr>
      <w:hyperlink w:anchor="_Toc44494731" w:history="1">
        <w:r w:rsidRPr="00FA210E">
          <w:rPr>
            <w:rStyle w:val="Hiperhivatkozs"/>
            <w:noProof/>
          </w:rPr>
          <w:t>7.</w:t>
        </w:r>
        <w:r>
          <w:rPr>
            <w:rFonts w:asciiTheme="minorHAnsi" w:eastAsia="SimSun" w:hAnsiTheme="minorHAnsi" w:cstheme="minorBidi"/>
            <w:b w:val="0"/>
            <w:noProof/>
            <w:szCs w:val="20"/>
            <w:lang w:val="hu-HU" w:eastAsia="zh-CN" w:bidi="hi-IN"/>
          </w:rPr>
          <w:tab/>
        </w:r>
        <w:r w:rsidRPr="00FA210E">
          <w:rPr>
            <w:rStyle w:val="Hiperhivatkozs"/>
            <w:noProof/>
          </w:rPr>
          <w:t>Encoding Additional Information in the Edition</w:t>
        </w:r>
        <w:r>
          <w:rPr>
            <w:noProof/>
            <w:webHidden/>
          </w:rPr>
          <w:tab/>
        </w:r>
        <w:r>
          <w:rPr>
            <w:noProof/>
            <w:webHidden/>
          </w:rPr>
          <w:fldChar w:fldCharType="begin"/>
        </w:r>
        <w:r>
          <w:rPr>
            <w:noProof/>
            <w:webHidden/>
          </w:rPr>
          <w:instrText xml:space="preserve"> PAGEREF _Toc44494731 \h </w:instrText>
        </w:r>
        <w:r>
          <w:rPr>
            <w:noProof/>
            <w:webHidden/>
          </w:rPr>
        </w:r>
        <w:r>
          <w:rPr>
            <w:noProof/>
            <w:webHidden/>
          </w:rPr>
          <w:fldChar w:fldCharType="separate"/>
        </w:r>
        <w:r>
          <w:rPr>
            <w:noProof/>
            <w:webHidden/>
          </w:rPr>
          <w:t>85</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732" w:history="1">
        <w:r w:rsidRPr="00FA210E">
          <w:rPr>
            <w:rStyle w:val="Hiperhivatkozs"/>
            <w:noProof/>
          </w:rPr>
          <w:t>7.1.</w:t>
        </w:r>
        <w:r>
          <w:rPr>
            <w:rFonts w:asciiTheme="minorHAnsi" w:eastAsia="SimSun" w:hAnsiTheme="minorHAnsi" w:cstheme="minorBidi"/>
            <w:noProof/>
            <w:sz w:val="22"/>
            <w:szCs w:val="20"/>
            <w:lang w:val="hu-HU" w:eastAsia="zh-CN" w:bidi="hi-IN"/>
          </w:rPr>
          <w:tab/>
        </w:r>
        <w:r w:rsidRPr="00FA210E">
          <w:rPr>
            <w:rStyle w:val="Hiperhivatkozs"/>
            <w:noProof/>
          </w:rPr>
          <w:t>Numeral Values</w:t>
        </w:r>
        <w:r>
          <w:rPr>
            <w:noProof/>
            <w:webHidden/>
          </w:rPr>
          <w:tab/>
        </w:r>
        <w:r>
          <w:rPr>
            <w:noProof/>
            <w:webHidden/>
          </w:rPr>
          <w:fldChar w:fldCharType="begin"/>
        </w:r>
        <w:r>
          <w:rPr>
            <w:noProof/>
            <w:webHidden/>
          </w:rPr>
          <w:instrText xml:space="preserve"> PAGEREF _Toc44494732 \h </w:instrText>
        </w:r>
        <w:r>
          <w:rPr>
            <w:noProof/>
            <w:webHidden/>
          </w:rPr>
        </w:r>
        <w:r>
          <w:rPr>
            <w:noProof/>
            <w:webHidden/>
          </w:rPr>
          <w:fldChar w:fldCharType="separate"/>
        </w:r>
        <w:r>
          <w:rPr>
            <w:noProof/>
            <w:webHidden/>
          </w:rPr>
          <w:t>85</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33" w:history="1">
        <w:r w:rsidRPr="00FA210E">
          <w:rPr>
            <w:rStyle w:val="Hiperhivatkozs"/>
            <w:noProof/>
          </w:rPr>
          <w:t>7.1.1.</w:t>
        </w:r>
        <w:r>
          <w:rPr>
            <w:rFonts w:asciiTheme="minorHAnsi" w:eastAsia="SimSun" w:hAnsiTheme="minorHAnsi" w:cstheme="minorBidi"/>
            <w:noProof/>
            <w:sz w:val="22"/>
            <w:szCs w:val="20"/>
            <w:lang w:val="hu-HU" w:eastAsia="zh-CN" w:bidi="hi-IN"/>
          </w:rPr>
          <w:tab/>
        </w:r>
        <w:r w:rsidRPr="00FA210E">
          <w:rPr>
            <w:rStyle w:val="Hiperhivatkozs"/>
            <w:noProof/>
          </w:rPr>
          <w:t>Generic numeral markup</w:t>
        </w:r>
        <w:r>
          <w:rPr>
            <w:noProof/>
            <w:webHidden/>
          </w:rPr>
          <w:tab/>
        </w:r>
        <w:r>
          <w:rPr>
            <w:noProof/>
            <w:webHidden/>
          </w:rPr>
          <w:fldChar w:fldCharType="begin"/>
        </w:r>
        <w:r>
          <w:rPr>
            <w:noProof/>
            <w:webHidden/>
          </w:rPr>
          <w:instrText xml:space="preserve"> PAGEREF _Toc44494733 \h </w:instrText>
        </w:r>
        <w:r>
          <w:rPr>
            <w:noProof/>
            <w:webHidden/>
          </w:rPr>
        </w:r>
        <w:r>
          <w:rPr>
            <w:noProof/>
            <w:webHidden/>
          </w:rPr>
          <w:fldChar w:fldCharType="separate"/>
        </w:r>
        <w:r>
          <w:rPr>
            <w:noProof/>
            <w:webHidden/>
          </w:rPr>
          <w:t>85</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34" w:history="1">
        <w:r w:rsidRPr="00FA210E">
          <w:rPr>
            <w:rStyle w:val="Hiperhivatkozs"/>
            <w:noProof/>
          </w:rPr>
          <w:t>7.1.2.</w:t>
        </w:r>
        <w:r>
          <w:rPr>
            <w:rFonts w:asciiTheme="minorHAnsi" w:eastAsia="SimSun" w:hAnsiTheme="minorHAnsi" w:cstheme="minorBidi"/>
            <w:noProof/>
            <w:sz w:val="22"/>
            <w:szCs w:val="20"/>
            <w:lang w:val="hu-HU" w:eastAsia="zh-CN" w:bidi="hi-IN"/>
          </w:rPr>
          <w:tab/>
        </w:r>
        <w:r w:rsidRPr="00FA210E">
          <w:rPr>
            <w:rStyle w:val="Hiperhivatkozs"/>
            <w:noProof/>
          </w:rPr>
          <w:t>Difficulties in reading numbers</w:t>
        </w:r>
        <w:r>
          <w:rPr>
            <w:noProof/>
            <w:webHidden/>
          </w:rPr>
          <w:tab/>
        </w:r>
        <w:r>
          <w:rPr>
            <w:noProof/>
            <w:webHidden/>
          </w:rPr>
          <w:fldChar w:fldCharType="begin"/>
        </w:r>
        <w:r>
          <w:rPr>
            <w:noProof/>
            <w:webHidden/>
          </w:rPr>
          <w:instrText xml:space="preserve"> PAGEREF _Toc44494734 \h </w:instrText>
        </w:r>
        <w:r>
          <w:rPr>
            <w:noProof/>
            <w:webHidden/>
          </w:rPr>
        </w:r>
        <w:r>
          <w:rPr>
            <w:noProof/>
            <w:webHidden/>
          </w:rPr>
          <w:fldChar w:fldCharType="separate"/>
        </w:r>
        <w:r>
          <w:rPr>
            <w:noProof/>
            <w:webHidden/>
          </w:rPr>
          <w:t>85</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35" w:history="1">
        <w:r w:rsidRPr="00FA210E">
          <w:rPr>
            <w:rStyle w:val="Hiperhivatkozs"/>
            <w:noProof/>
          </w:rPr>
          <w:t>7.1.3.</w:t>
        </w:r>
        <w:r>
          <w:rPr>
            <w:rFonts w:asciiTheme="minorHAnsi" w:eastAsia="SimSun" w:hAnsiTheme="minorHAnsi" w:cstheme="minorBidi"/>
            <w:noProof/>
            <w:sz w:val="22"/>
            <w:szCs w:val="20"/>
            <w:lang w:val="hu-HU" w:eastAsia="zh-CN" w:bidi="hi-IN"/>
          </w:rPr>
          <w:tab/>
        </w:r>
        <w:r w:rsidRPr="00FA210E">
          <w:rPr>
            <w:rStyle w:val="Hiperhivatkozs"/>
            <w:noProof/>
          </w:rPr>
          <w:t>Editorial intervention and numerals</w:t>
        </w:r>
        <w:r>
          <w:rPr>
            <w:noProof/>
            <w:webHidden/>
          </w:rPr>
          <w:tab/>
        </w:r>
        <w:r>
          <w:rPr>
            <w:noProof/>
            <w:webHidden/>
          </w:rPr>
          <w:fldChar w:fldCharType="begin"/>
        </w:r>
        <w:r>
          <w:rPr>
            <w:noProof/>
            <w:webHidden/>
          </w:rPr>
          <w:instrText xml:space="preserve"> PAGEREF _Toc44494735 \h </w:instrText>
        </w:r>
        <w:r>
          <w:rPr>
            <w:noProof/>
            <w:webHidden/>
          </w:rPr>
        </w:r>
        <w:r>
          <w:rPr>
            <w:noProof/>
            <w:webHidden/>
          </w:rPr>
          <w:fldChar w:fldCharType="separate"/>
        </w:r>
        <w:r>
          <w:rPr>
            <w:noProof/>
            <w:webHidden/>
          </w:rPr>
          <w:t>86</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36" w:history="1">
        <w:r w:rsidRPr="00FA210E">
          <w:rPr>
            <w:rStyle w:val="Hiperhivatkozs"/>
            <w:noProof/>
          </w:rPr>
          <w:t>7.1.4.</w:t>
        </w:r>
        <w:r>
          <w:rPr>
            <w:rFonts w:asciiTheme="minorHAnsi" w:eastAsia="SimSun" w:hAnsiTheme="minorHAnsi" w:cstheme="minorBidi"/>
            <w:noProof/>
            <w:sz w:val="22"/>
            <w:szCs w:val="20"/>
            <w:lang w:val="hu-HU" w:eastAsia="zh-CN" w:bidi="hi-IN"/>
          </w:rPr>
          <w:tab/>
        </w:r>
        <w:r w:rsidRPr="00FA210E">
          <w:rPr>
            <w:rStyle w:val="Hiperhivatkozs"/>
            <w:noProof/>
          </w:rPr>
          <w:t>Numbers expressed in words</w:t>
        </w:r>
        <w:r>
          <w:rPr>
            <w:noProof/>
            <w:webHidden/>
          </w:rPr>
          <w:tab/>
        </w:r>
        <w:r>
          <w:rPr>
            <w:noProof/>
            <w:webHidden/>
          </w:rPr>
          <w:fldChar w:fldCharType="begin"/>
        </w:r>
        <w:r>
          <w:rPr>
            <w:noProof/>
            <w:webHidden/>
          </w:rPr>
          <w:instrText xml:space="preserve"> PAGEREF _Toc44494736 \h </w:instrText>
        </w:r>
        <w:r>
          <w:rPr>
            <w:noProof/>
            <w:webHidden/>
          </w:rPr>
        </w:r>
        <w:r>
          <w:rPr>
            <w:noProof/>
            <w:webHidden/>
          </w:rPr>
          <w:fldChar w:fldCharType="separate"/>
        </w:r>
        <w:r>
          <w:rPr>
            <w:noProof/>
            <w:webHidden/>
          </w:rPr>
          <w:t>86</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737" w:history="1">
        <w:r w:rsidRPr="00FA210E">
          <w:rPr>
            <w:rStyle w:val="Hiperhivatkozs"/>
            <w:noProof/>
          </w:rPr>
          <w:t>7.2.</w:t>
        </w:r>
        <w:r>
          <w:rPr>
            <w:rFonts w:asciiTheme="minorHAnsi" w:eastAsia="SimSun" w:hAnsiTheme="minorHAnsi" w:cstheme="minorBidi"/>
            <w:noProof/>
            <w:sz w:val="22"/>
            <w:szCs w:val="20"/>
            <w:lang w:val="hu-HU" w:eastAsia="zh-CN" w:bidi="hi-IN"/>
          </w:rPr>
          <w:tab/>
        </w:r>
        <w:r w:rsidRPr="00FA210E">
          <w:rPr>
            <w:rStyle w:val="Hiperhivatkozs"/>
            <w:noProof/>
          </w:rPr>
          <w:t>Tagging Language in the Edition</w:t>
        </w:r>
        <w:r>
          <w:rPr>
            <w:noProof/>
            <w:webHidden/>
          </w:rPr>
          <w:tab/>
        </w:r>
        <w:r>
          <w:rPr>
            <w:noProof/>
            <w:webHidden/>
          </w:rPr>
          <w:fldChar w:fldCharType="begin"/>
        </w:r>
        <w:r>
          <w:rPr>
            <w:noProof/>
            <w:webHidden/>
          </w:rPr>
          <w:instrText xml:space="preserve"> PAGEREF _Toc44494737 \h </w:instrText>
        </w:r>
        <w:r>
          <w:rPr>
            <w:noProof/>
            <w:webHidden/>
          </w:rPr>
        </w:r>
        <w:r>
          <w:rPr>
            <w:noProof/>
            <w:webHidden/>
          </w:rPr>
          <w:fldChar w:fldCharType="separate"/>
        </w:r>
        <w:r>
          <w:rPr>
            <w:noProof/>
            <w:webHidden/>
          </w:rPr>
          <w:t>87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38" w:history="1">
        <w:r w:rsidRPr="00FA210E">
          <w:rPr>
            <w:rStyle w:val="Hiperhivatkozs"/>
            <w:noProof/>
          </w:rPr>
          <w:t>7.2.1.</w:t>
        </w:r>
        <w:r>
          <w:rPr>
            <w:rFonts w:asciiTheme="minorHAnsi" w:eastAsia="SimSun" w:hAnsiTheme="minorHAnsi" w:cstheme="minorBidi"/>
            <w:noProof/>
            <w:sz w:val="22"/>
            <w:szCs w:val="20"/>
            <w:lang w:val="hu-HU" w:eastAsia="zh-CN" w:bidi="hi-IN"/>
          </w:rPr>
          <w:tab/>
        </w:r>
        <w:r w:rsidRPr="00FA210E">
          <w:rPr>
            <w:rStyle w:val="Hiperhivatkozs"/>
            <w:noProof/>
          </w:rPr>
          <w:t>Inscriptions consisting of sections in different languages</w:t>
        </w:r>
        <w:r>
          <w:rPr>
            <w:noProof/>
            <w:webHidden/>
          </w:rPr>
          <w:tab/>
        </w:r>
        <w:r>
          <w:rPr>
            <w:noProof/>
            <w:webHidden/>
          </w:rPr>
          <w:fldChar w:fldCharType="begin"/>
        </w:r>
        <w:r>
          <w:rPr>
            <w:noProof/>
            <w:webHidden/>
          </w:rPr>
          <w:instrText xml:space="preserve"> PAGEREF _Toc44494738 \h </w:instrText>
        </w:r>
        <w:r>
          <w:rPr>
            <w:noProof/>
            <w:webHidden/>
          </w:rPr>
        </w:r>
        <w:r>
          <w:rPr>
            <w:noProof/>
            <w:webHidden/>
          </w:rPr>
          <w:fldChar w:fldCharType="separate"/>
        </w:r>
        <w:r>
          <w:rPr>
            <w:noProof/>
            <w:webHidden/>
          </w:rPr>
          <w:t>87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39" w:history="1">
        <w:r w:rsidRPr="00FA210E">
          <w:rPr>
            <w:rStyle w:val="Hiperhivatkozs"/>
            <w:noProof/>
          </w:rPr>
          <w:t>7.2.2.</w:t>
        </w:r>
        <w:r>
          <w:rPr>
            <w:rFonts w:asciiTheme="minorHAnsi" w:eastAsia="SimSun" w:hAnsiTheme="minorHAnsi" w:cstheme="minorBidi"/>
            <w:noProof/>
            <w:sz w:val="22"/>
            <w:szCs w:val="20"/>
            <w:lang w:val="hu-HU" w:eastAsia="zh-CN" w:bidi="hi-IN"/>
          </w:rPr>
          <w:tab/>
        </w:r>
        <w:r w:rsidRPr="00FA210E">
          <w:rPr>
            <w:rStyle w:val="Hiperhivatkozs"/>
            <w:noProof/>
          </w:rPr>
          <w:t>Inscriptions containing foreign words or phrases</w:t>
        </w:r>
        <w:r>
          <w:rPr>
            <w:noProof/>
            <w:webHidden/>
          </w:rPr>
          <w:tab/>
        </w:r>
        <w:r>
          <w:rPr>
            <w:noProof/>
            <w:webHidden/>
          </w:rPr>
          <w:fldChar w:fldCharType="begin"/>
        </w:r>
        <w:r>
          <w:rPr>
            <w:noProof/>
            <w:webHidden/>
          </w:rPr>
          <w:instrText xml:space="preserve"> PAGEREF _Toc44494739 \h </w:instrText>
        </w:r>
        <w:r>
          <w:rPr>
            <w:noProof/>
            <w:webHidden/>
          </w:rPr>
        </w:r>
        <w:r>
          <w:rPr>
            <w:noProof/>
            <w:webHidden/>
          </w:rPr>
          <w:fldChar w:fldCharType="separate"/>
        </w:r>
        <w:r>
          <w:rPr>
            <w:noProof/>
            <w:webHidden/>
          </w:rPr>
          <w:t>87</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740" w:history="1">
        <w:r w:rsidRPr="00FA210E">
          <w:rPr>
            <w:rStyle w:val="Hiperhivatkozs"/>
            <w:noProof/>
          </w:rPr>
          <w:t>7.3.</w:t>
        </w:r>
        <w:r>
          <w:rPr>
            <w:rFonts w:asciiTheme="minorHAnsi" w:eastAsia="SimSun" w:hAnsiTheme="minorHAnsi" w:cstheme="minorBidi"/>
            <w:noProof/>
            <w:sz w:val="22"/>
            <w:szCs w:val="20"/>
            <w:lang w:val="hu-HU" w:eastAsia="zh-CN" w:bidi="hi-IN"/>
          </w:rPr>
          <w:tab/>
        </w:r>
        <w:r w:rsidRPr="00FA210E">
          <w:rPr>
            <w:rStyle w:val="Hiperhivatkozs"/>
            <w:noProof/>
          </w:rPr>
          <w:t>Abbreviations</w:t>
        </w:r>
        <w:r>
          <w:rPr>
            <w:noProof/>
            <w:webHidden/>
          </w:rPr>
          <w:tab/>
        </w:r>
        <w:r>
          <w:rPr>
            <w:noProof/>
            <w:webHidden/>
          </w:rPr>
          <w:fldChar w:fldCharType="begin"/>
        </w:r>
        <w:r>
          <w:rPr>
            <w:noProof/>
            <w:webHidden/>
          </w:rPr>
          <w:instrText xml:space="preserve"> PAGEREF _Toc44494740 \h </w:instrText>
        </w:r>
        <w:r>
          <w:rPr>
            <w:noProof/>
            <w:webHidden/>
          </w:rPr>
        </w:r>
        <w:r>
          <w:rPr>
            <w:noProof/>
            <w:webHidden/>
          </w:rPr>
          <w:fldChar w:fldCharType="separate"/>
        </w:r>
        <w:r>
          <w:rPr>
            <w:noProof/>
            <w:webHidden/>
          </w:rPr>
          <w:t>88</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741" w:history="1">
        <w:r w:rsidRPr="00FA210E">
          <w:rPr>
            <w:rStyle w:val="Hiperhivatkozs"/>
            <w:noProof/>
          </w:rPr>
          <w:t>7.4.</w:t>
        </w:r>
        <w:r>
          <w:rPr>
            <w:rFonts w:asciiTheme="minorHAnsi" w:eastAsia="SimSun" w:hAnsiTheme="minorHAnsi" w:cstheme="minorBidi"/>
            <w:noProof/>
            <w:sz w:val="22"/>
            <w:szCs w:val="20"/>
            <w:lang w:val="hu-HU" w:eastAsia="zh-CN" w:bidi="hi-IN"/>
          </w:rPr>
          <w:tab/>
        </w:r>
        <w:r w:rsidRPr="00FA210E">
          <w:rPr>
            <w:rStyle w:val="Hiperhivatkozs"/>
            <w:noProof/>
          </w:rPr>
          <w:t>Optional Encoding of Semantic Features</w:t>
        </w:r>
        <w:r>
          <w:rPr>
            <w:noProof/>
            <w:webHidden/>
          </w:rPr>
          <w:tab/>
        </w:r>
        <w:r>
          <w:rPr>
            <w:noProof/>
            <w:webHidden/>
          </w:rPr>
          <w:fldChar w:fldCharType="begin"/>
        </w:r>
        <w:r>
          <w:rPr>
            <w:noProof/>
            <w:webHidden/>
          </w:rPr>
          <w:instrText xml:space="preserve"> PAGEREF _Toc44494741 \h </w:instrText>
        </w:r>
        <w:r>
          <w:rPr>
            <w:noProof/>
            <w:webHidden/>
          </w:rPr>
        </w:r>
        <w:r>
          <w:rPr>
            <w:noProof/>
            <w:webHidden/>
          </w:rPr>
          <w:fldChar w:fldCharType="separate"/>
        </w:r>
        <w:r>
          <w:rPr>
            <w:noProof/>
            <w:webHidden/>
          </w:rPr>
          <w:t>88</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42" w:history="1">
        <w:r w:rsidRPr="00FA210E">
          <w:rPr>
            <w:rStyle w:val="Hiperhivatkozs"/>
            <w:noProof/>
          </w:rPr>
          <w:t>7.4.1.</w:t>
        </w:r>
        <w:r>
          <w:rPr>
            <w:rFonts w:asciiTheme="minorHAnsi" w:eastAsia="SimSun" w:hAnsiTheme="minorHAnsi" w:cstheme="minorBidi"/>
            <w:noProof/>
            <w:sz w:val="22"/>
            <w:szCs w:val="20"/>
            <w:lang w:val="hu-HU" w:eastAsia="zh-CN" w:bidi="hi-IN"/>
          </w:rPr>
          <w:tab/>
        </w:r>
        <w:r w:rsidRPr="00FA210E">
          <w:rPr>
            <w:rStyle w:val="Hiperhivatkozs"/>
            <w:noProof/>
          </w:rPr>
          <w:t>Personal names</w:t>
        </w:r>
        <w:r>
          <w:rPr>
            <w:noProof/>
            <w:webHidden/>
          </w:rPr>
          <w:tab/>
        </w:r>
        <w:r>
          <w:rPr>
            <w:noProof/>
            <w:webHidden/>
          </w:rPr>
          <w:fldChar w:fldCharType="begin"/>
        </w:r>
        <w:r>
          <w:rPr>
            <w:noProof/>
            <w:webHidden/>
          </w:rPr>
          <w:instrText xml:space="preserve"> PAGEREF _Toc44494742 \h </w:instrText>
        </w:r>
        <w:r>
          <w:rPr>
            <w:noProof/>
            <w:webHidden/>
          </w:rPr>
        </w:r>
        <w:r>
          <w:rPr>
            <w:noProof/>
            <w:webHidden/>
          </w:rPr>
          <w:fldChar w:fldCharType="separate"/>
        </w:r>
        <w:r>
          <w:rPr>
            <w:noProof/>
            <w:webHidden/>
          </w:rPr>
          <w:t>88</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43" w:history="1">
        <w:r w:rsidRPr="00FA210E">
          <w:rPr>
            <w:rStyle w:val="Hiperhivatkozs"/>
            <w:noProof/>
          </w:rPr>
          <w:t>7.4.2.</w:t>
        </w:r>
        <w:r>
          <w:rPr>
            <w:rFonts w:asciiTheme="minorHAnsi" w:eastAsia="SimSun" w:hAnsiTheme="minorHAnsi" w:cstheme="minorBidi"/>
            <w:noProof/>
            <w:sz w:val="22"/>
            <w:szCs w:val="20"/>
            <w:lang w:val="hu-HU" w:eastAsia="zh-CN" w:bidi="hi-IN"/>
          </w:rPr>
          <w:tab/>
        </w:r>
        <w:r w:rsidRPr="00FA210E">
          <w:rPr>
            <w:rStyle w:val="Hiperhivatkozs"/>
            <w:noProof/>
          </w:rPr>
          <w:t>Adding ranks and roles to names</w:t>
        </w:r>
        <w:r>
          <w:rPr>
            <w:noProof/>
            <w:webHidden/>
          </w:rPr>
          <w:tab/>
        </w:r>
        <w:r>
          <w:rPr>
            <w:noProof/>
            <w:webHidden/>
          </w:rPr>
          <w:fldChar w:fldCharType="begin"/>
        </w:r>
        <w:r>
          <w:rPr>
            <w:noProof/>
            <w:webHidden/>
          </w:rPr>
          <w:instrText xml:space="preserve"> PAGEREF _Toc44494743 \h </w:instrText>
        </w:r>
        <w:r>
          <w:rPr>
            <w:noProof/>
            <w:webHidden/>
          </w:rPr>
        </w:r>
        <w:r>
          <w:rPr>
            <w:noProof/>
            <w:webHidden/>
          </w:rPr>
          <w:fldChar w:fldCharType="separate"/>
        </w:r>
        <w:r>
          <w:rPr>
            <w:noProof/>
            <w:webHidden/>
          </w:rPr>
          <w:t>89</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44" w:history="1">
        <w:r w:rsidRPr="00FA210E">
          <w:rPr>
            <w:rStyle w:val="Hiperhivatkozs"/>
            <w:noProof/>
          </w:rPr>
          <w:t>7.4.3.</w:t>
        </w:r>
        <w:r>
          <w:rPr>
            <w:rFonts w:asciiTheme="minorHAnsi" w:eastAsia="SimSun" w:hAnsiTheme="minorHAnsi" w:cstheme="minorBidi"/>
            <w:noProof/>
            <w:sz w:val="22"/>
            <w:szCs w:val="20"/>
            <w:lang w:val="hu-HU" w:eastAsia="zh-CN" w:bidi="hi-IN"/>
          </w:rPr>
          <w:tab/>
        </w:r>
        <w:r w:rsidRPr="00FA210E">
          <w:rPr>
            <w:rStyle w:val="Hiperhivatkozs"/>
            <w:noProof/>
          </w:rPr>
          <w:t>Place names</w:t>
        </w:r>
        <w:r>
          <w:rPr>
            <w:noProof/>
            <w:webHidden/>
          </w:rPr>
          <w:tab/>
        </w:r>
        <w:r>
          <w:rPr>
            <w:noProof/>
            <w:webHidden/>
          </w:rPr>
          <w:fldChar w:fldCharType="begin"/>
        </w:r>
        <w:r>
          <w:rPr>
            <w:noProof/>
            <w:webHidden/>
          </w:rPr>
          <w:instrText xml:space="preserve"> PAGEREF _Toc44494744 \h </w:instrText>
        </w:r>
        <w:r>
          <w:rPr>
            <w:noProof/>
            <w:webHidden/>
          </w:rPr>
        </w:r>
        <w:r>
          <w:rPr>
            <w:noProof/>
            <w:webHidden/>
          </w:rPr>
          <w:fldChar w:fldCharType="separate"/>
        </w:r>
        <w:r>
          <w:rPr>
            <w:noProof/>
            <w:webHidden/>
          </w:rPr>
          <w:t>90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45" w:history="1">
        <w:r w:rsidRPr="00FA210E">
          <w:rPr>
            <w:rStyle w:val="Hiperhivatkozs"/>
            <w:noProof/>
          </w:rPr>
          <w:t>7.4.4.</w:t>
        </w:r>
        <w:r>
          <w:rPr>
            <w:rFonts w:asciiTheme="minorHAnsi" w:eastAsia="SimSun" w:hAnsiTheme="minorHAnsi" w:cstheme="minorBidi"/>
            <w:noProof/>
            <w:sz w:val="22"/>
            <w:szCs w:val="20"/>
            <w:lang w:val="hu-HU" w:eastAsia="zh-CN" w:bidi="hi-IN"/>
          </w:rPr>
          <w:tab/>
        </w:r>
        <w:r w:rsidRPr="00FA210E">
          <w:rPr>
            <w:rStyle w:val="Hiperhivatkozs"/>
            <w:noProof/>
          </w:rPr>
          <w:t>Measurements</w:t>
        </w:r>
        <w:r>
          <w:rPr>
            <w:noProof/>
            <w:webHidden/>
          </w:rPr>
          <w:tab/>
        </w:r>
        <w:r>
          <w:rPr>
            <w:noProof/>
            <w:webHidden/>
          </w:rPr>
          <w:fldChar w:fldCharType="begin"/>
        </w:r>
        <w:r>
          <w:rPr>
            <w:noProof/>
            <w:webHidden/>
          </w:rPr>
          <w:instrText xml:space="preserve"> PAGEREF _Toc44494745 \h </w:instrText>
        </w:r>
        <w:r>
          <w:rPr>
            <w:noProof/>
            <w:webHidden/>
          </w:rPr>
        </w:r>
        <w:r>
          <w:rPr>
            <w:noProof/>
            <w:webHidden/>
          </w:rPr>
          <w:fldChar w:fldCharType="separate"/>
        </w:r>
        <w:r>
          <w:rPr>
            <w:noProof/>
            <w:webHidden/>
          </w:rPr>
          <w:t>90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46" w:history="1">
        <w:r w:rsidRPr="00FA210E">
          <w:rPr>
            <w:rStyle w:val="Hiperhivatkozs"/>
            <w:noProof/>
          </w:rPr>
          <w:t>7.4.5.</w:t>
        </w:r>
        <w:r>
          <w:rPr>
            <w:rFonts w:asciiTheme="minorHAnsi" w:eastAsia="SimSun" w:hAnsiTheme="minorHAnsi" w:cstheme="minorBidi"/>
            <w:noProof/>
            <w:sz w:val="22"/>
            <w:szCs w:val="20"/>
            <w:lang w:val="hu-HU" w:eastAsia="zh-CN" w:bidi="hi-IN"/>
          </w:rPr>
          <w:tab/>
        </w:r>
        <w:r w:rsidRPr="00FA210E">
          <w:rPr>
            <w:rStyle w:val="Hiperhivatkozs"/>
            <w:noProof/>
          </w:rPr>
          <w:t>Tagged semantic features interacting with text or markup</w:t>
        </w:r>
        <w:r>
          <w:rPr>
            <w:noProof/>
            <w:webHidden/>
          </w:rPr>
          <w:tab/>
        </w:r>
        <w:r>
          <w:rPr>
            <w:noProof/>
            <w:webHidden/>
          </w:rPr>
          <w:fldChar w:fldCharType="begin"/>
        </w:r>
        <w:r>
          <w:rPr>
            <w:noProof/>
            <w:webHidden/>
          </w:rPr>
          <w:instrText xml:space="preserve"> PAGEREF _Toc44494746 \h </w:instrText>
        </w:r>
        <w:r>
          <w:rPr>
            <w:noProof/>
            <w:webHidden/>
          </w:rPr>
        </w:r>
        <w:r>
          <w:rPr>
            <w:noProof/>
            <w:webHidden/>
          </w:rPr>
          <w:fldChar w:fldCharType="separate"/>
        </w:r>
        <w:r>
          <w:rPr>
            <w:noProof/>
            <w:webHidden/>
          </w:rPr>
          <w:t>90</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747" w:history="1">
        <w:r w:rsidRPr="00FA210E">
          <w:rPr>
            <w:rStyle w:val="Hiperhivatkozs"/>
            <w:noProof/>
          </w:rPr>
          <w:t>7.5.</w:t>
        </w:r>
        <w:r>
          <w:rPr>
            <w:rFonts w:asciiTheme="minorHAnsi" w:eastAsia="SimSun" w:hAnsiTheme="minorHAnsi" w:cstheme="minorBidi"/>
            <w:noProof/>
            <w:sz w:val="22"/>
            <w:szCs w:val="20"/>
            <w:lang w:val="hu-HU" w:eastAsia="zh-CN" w:bidi="hi-IN"/>
          </w:rPr>
          <w:tab/>
        </w:r>
        <w:r w:rsidRPr="00FA210E">
          <w:rPr>
            <w:rStyle w:val="Hiperhivatkozs"/>
            <w:noProof/>
          </w:rPr>
          <w:t>Visual Features</w:t>
        </w:r>
        <w:r>
          <w:rPr>
            <w:noProof/>
            <w:webHidden/>
          </w:rPr>
          <w:tab/>
        </w:r>
        <w:r>
          <w:rPr>
            <w:noProof/>
            <w:webHidden/>
          </w:rPr>
          <w:fldChar w:fldCharType="begin"/>
        </w:r>
        <w:r>
          <w:rPr>
            <w:noProof/>
            <w:webHidden/>
          </w:rPr>
          <w:instrText xml:space="preserve"> PAGEREF _Toc44494747 \h </w:instrText>
        </w:r>
        <w:r>
          <w:rPr>
            <w:noProof/>
            <w:webHidden/>
          </w:rPr>
        </w:r>
        <w:r>
          <w:rPr>
            <w:noProof/>
            <w:webHidden/>
          </w:rPr>
          <w:fldChar w:fldCharType="separate"/>
        </w:r>
        <w:r>
          <w:rPr>
            <w:noProof/>
            <w:webHidden/>
          </w:rPr>
          <w:t>91</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48" w:history="1">
        <w:r w:rsidRPr="00FA210E">
          <w:rPr>
            <w:rStyle w:val="Hiperhivatkozs"/>
            <w:noProof/>
          </w:rPr>
          <w:t>7.5.1.</w:t>
        </w:r>
        <w:r>
          <w:rPr>
            <w:rFonts w:asciiTheme="minorHAnsi" w:eastAsia="SimSun" w:hAnsiTheme="minorHAnsi" w:cstheme="minorBidi"/>
            <w:noProof/>
            <w:sz w:val="22"/>
            <w:szCs w:val="20"/>
            <w:lang w:val="hu-HU" w:eastAsia="zh-CN" w:bidi="hi-IN"/>
          </w:rPr>
          <w:tab/>
        </w:r>
        <w:r w:rsidRPr="00FA210E">
          <w:rPr>
            <w:rStyle w:val="Hiperhivatkozs"/>
            <w:noProof/>
          </w:rPr>
          <w:t>The scope of visual features encoded in attributes</w:t>
        </w:r>
        <w:r>
          <w:rPr>
            <w:noProof/>
            <w:webHidden/>
          </w:rPr>
          <w:tab/>
        </w:r>
        <w:r>
          <w:rPr>
            <w:noProof/>
            <w:webHidden/>
          </w:rPr>
          <w:fldChar w:fldCharType="begin"/>
        </w:r>
        <w:r>
          <w:rPr>
            <w:noProof/>
            <w:webHidden/>
          </w:rPr>
          <w:instrText xml:space="preserve"> PAGEREF _Toc44494748 \h </w:instrText>
        </w:r>
        <w:r>
          <w:rPr>
            <w:noProof/>
            <w:webHidden/>
          </w:rPr>
        </w:r>
        <w:r>
          <w:rPr>
            <w:noProof/>
            <w:webHidden/>
          </w:rPr>
          <w:fldChar w:fldCharType="separate"/>
        </w:r>
        <w:r>
          <w:rPr>
            <w:noProof/>
            <w:webHidden/>
          </w:rPr>
          <w:t>91</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49" w:history="1">
        <w:r w:rsidRPr="00FA210E">
          <w:rPr>
            <w:rStyle w:val="Hiperhivatkozs"/>
            <w:noProof/>
          </w:rPr>
          <w:t>7.5.2.</w:t>
        </w:r>
        <w:r>
          <w:rPr>
            <w:rFonts w:asciiTheme="minorHAnsi" w:eastAsia="SimSun" w:hAnsiTheme="minorHAnsi" w:cstheme="minorBidi"/>
            <w:noProof/>
            <w:sz w:val="22"/>
            <w:szCs w:val="20"/>
            <w:lang w:val="hu-HU" w:eastAsia="zh-CN" w:bidi="hi-IN"/>
          </w:rPr>
          <w:tab/>
        </w:r>
        <w:r w:rsidRPr="00FA210E">
          <w:rPr>
            <w:rStyle w:val="Hiperhivatkozs"/>
            <w:noProof/>
          </w:rPr>
          <w:t>Alignment</w:t>
        </w:r>
        <w:r>
          <w:rPr>
            <w:noProof/>
            <w:webHidden/>
          </w:rPr>
          <w:tab/>
        </w:r>
        <w:r>
          <w:rPr>
            <w:noProof/>
            <w:webHidden/>
          </w:rPr>
          <w:fldChar w:fldCharType="begin"/>
        </w:r>
        <w:r>
          <w:rPr>
            <w:noProof/>
            <w:webHidden/>
          </w:rPr>
          <w:instrText xml:space="preserve"> PAGEREF _Toc44494749 \h </w:instrText>
        </w:r>
        <w:r>
          <w:rPr>
            <w:noProof/>
            <w:webHidden/>
          </w:rPr>
        </w:r>
        <w:r>
          <w:rPr>
            <w:noProof/>
            <w:webHidden/>
          </w:rPr>
          <w:fldChar w:fldCharType="separate"/>
        </w:r>
        <w:r>
          <w:rPr>
            <w:noProof/>
            <w:webHidden/>
          </w:rPr>
          <w:t>92</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50" w:history="1">
        <w:r w:rsidRPr="00FA210E">
          <w:rPr>
            <w:rStyle w:val="Hiperhivatkozs"/>
            <w:noProof/>
          </w:rPr>
          <w:t>7.5.3.</w:t>
        </w:r>
        <w:r>
          <w:rPr>
            <w:rFonts w:asciiTheme="minorHAnsi" w:eastAsia="SimSun" w:hAnsiTheme="minorHAnsi" w:cstheme="minorBidi"/>
            <w:noProof/>
            <w:sz w:val="22"/>
            <w:szCs w:val="20"/>
            <w:lang w:val="hu-HU" w:eastAsia="zh-CN" w:bidi="hi-IN"/>
          </w:rPr>
          <w:tab/>
        </w:r>
        <w:r w:rsidRPr="00FA210E">
          <w:rPr>
            <w:rStyle w:val="Hiperhivatkozs"/>
            <w:noProof/>
          </w:rPr>
          <w:t>Directionality and orientation</w:t>
        </w:r>
        <w:r>
          <w:rPr>
            <w:noProof/>
            <w:webHidden/>
          </w:rPr>
          <w:tab/>
        </w:r>
        <w:r>
          <w:rPr>
            <w:noProof/>
            <w:webHidden/>
          </w:rPr>
          <w:fldChar w:fldCharType="begin"/>
        </w:r>
        <w:r>
          <w:rPr>
            <w:noProof/>
            <w:webHidden/>
          </w:rPr>
          <w:instrText xml:space="preserve"> PAGEREF _Toc44494750 \h </w:instrText>
        </w:r>
        <w:r>
          <w:rPr>
            <w:noProof/>
            <w:webHidden/>
          </w:rPr>
        </w:r>
        <w:r>
          <w:rPr>
            <w:noProof/>
            <w:webHidden/>
          </w:rPr>
          <w:fldChar w:fldCharType="separate"/>
        </w:r>
        <w:r>
          <w:rPr>
            <w:noProof/>
            <w:webHidden/>
          </w:rPr>
          <w:t>92</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51" w:history="1">
        <w:r w:rsidRPr="00FA210E">
          <w:rPr>
            <w:rStyle w:val="Hiperhivatkozs"/>
            <w:noProof/>
          </w:rPr>
          <w:t>7.5.4.</w:t>
        </w:r>
        <w:r>
          <w:rPr>
            <w:rFonts w:asciiTheme="minorHAnsi" w:eastAsia="SimSun" w:hAnsiTheme="minorHAnsi" w:cstheme="minorBidi"/>
            <w:noProof/>
            <w:sz w:val="22"/>
            <w:szCs w:val="20"/>
            <w:lang w:val="hu-HU" w:eastAsia="zh-CN" w:bidi="hi-IN"/>
          </w:rPr>
          <w:tab/>
        </w:r>
        <w:r w:rsidRPr="00FA210E">
          <w:rPr>
            <w:rStyle w:val="Hiperhivatkozs"/>
            <w:noProof/>
          </w:rPr>
          <w:t>Script</w:t>
        </w:r>
        <w:r>
          <w:rPr>
            <w:noProof/>
            <w:webHidden/>
          </w:rPr>
          <w:tab/>
        </w:r>
        <w:r>
          <w:rPr>
            <w:noProof/>
            <w:webHidden/>
          </w:rPr>
          <w:fldChar w:fldCharType="begin"/>
        </w:r>
        <w:r>
          <w:rPr>
            <w:noProof/>
            <w:webHidden/>
          </w:rPr>
          <w:instrText xml:space="preserve"> PAGEREF _Toc44494751 \h </w:instrText>
        </w:r>
        <w:r>
          <w:rPr>
            <w:noProof/>
            <w:webHidden/>
          </w:rPr>
        </w:r>
        <w:r>
          <w:rPr>
            <w:noProof/>
            <w:webHidden/>
          </w:rPr>
          <w:fldChar w:fldCharType="separate"/>
        </w:r>
        <w:r>
          <w:rPr>
            <w:noProof/>
            <w:webHidden/>
          </w:rPr>
          <w:t>93</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52" w:history="1">
        <w:r w:rsidRPr="00FA210E">
          <w:rPr>
            <w:rStyle w:val="Hiperhivatkozs"/>
            <w:noProof/>
          </w:rPr>
          <w:t>7.5.5.</w:t>
        </w:r>
        <w:r>
          <w:rPr>
            <w:rFonts w:asciiTheme="minorHAnsi" w:eastAsia="SimSun" w:hAnsiTheme="minorHAnsi" w:cstheme="minorBidi"/>
            <w:noProof/>
            <w:sz w:val="22"/>
            <w:szCs w:val="20"/>
            <w:lang w:val="hu-HU" w:eastAsia="zh-CN" w:bidi="hi-IN"/>
          </w:rPr>
          <w:tab/>
        </w:r>
        <w:r w:rsidRPr="00FA210E">
          <w:rPr>
            <w:rStyle w:val="Hiperhivatkozs"/>
            <w:noProof/>
          </w:rPr>
          <w:t>Lettering</w:t>
        </w:r>
        <w:r>
          <w:rPr>
            <w:noProof/>
            <w:webHidden/>
          </w:rPr>
          <w:tab/>
        </w:r>
        <w:r>
          <w:rPr>
            <w:noProof/>
            <w:webHidden/>
          </w:rPr>
          <w:fldChar w:fldCharType="begin"/>
        </w:r>
        <w:r>
          <w:rPr>
            <w:noProof/>
            <w:webHidden/>
          </w:rPr>
          <w:instrText xml:space="preserve"> PAGEREF _Toc44494752 \h </w:instrText>
        </w:r>
        <w:r>
          <w:rPr>
            <w:noProof/>
            <w:webHidden/>
          </w:rPr>
        </w:r>
        <w:r>
          <w:rPr>
            <w:noProof/>
            <w:webHidden/>
          </w:rPr>
          <w:fldChar w:fldCharType="separate"/>
        </w:r>
        <w:r>
          <w:rPr>
            <w:noProof/>
            <w:webHidden/>
          </w:rPr>
          <w:t>94</w:t>
        </w:r>
        <w:r>
          <w:rPr>
            <w:noProof/>
            <w:webHidden/>
          </w:rPr>
          <w:fldChar w:fldCharType="end"/>
        </w:r>
      </w:hyperlink>
    </w:p>
    <w:p w:rsidR="001079C3" w:rsidRDefault="001079C3">
      <w:pPr>
        <w:pStyle w:val="TJ1"/>
        <w:rPr>
          <w:rFonts w:asciiTheme="minorHAnsi" w:eastAsia="SimSun" w:hAnsiTheme="minorHAnsi" w:cstheme="minorBidi"/>
          <w:b w:val="0"/>
          <w:noProof/>
          <w:szCs w:val="20"/>
          <w:lang w:val="hu-HU" w:eastAsia="zh-CN" w:bidi="hi-IN"/>
        </w:rPr>
      </w:pPr>
      <w:hyperlink w:anchor="_Toc44494753" w:history="1">
        <w:r w:rsidRPr="00FA210E">
          <w:rPr>
            <w:rStyle w:val="Hiperhivatkozs"/>
            <w:noProof/>
          </w:rPr>
          <w:t>8.</w:t>
        </w:r>
        <w:r>
          <w:rPr>
            <w:rFonts w:asciiTheme="minorHAnsi" w:eastAsia="SimSun" w:hAnsiTheme="minorHAnsi" w:cstheme="minorBidi"/>
            <w:b w:val="0"/>
            <w:noProof/>
            <w:szCs w:val="20"/>
            <w:lang w:val="hu-HU" w:eastAsia="zh-CN" w:bidi="hi-IN"/>
          </w:rPr>
          <w:tab/>
        </w:r>
        <w:r w:rsidRPr="00FA210E">
          <w:rPr>
            <w:rStyle w:val="Hiperhivatkozs"/>
            <w:noProof/>
          </w:rPr>
          <w:t>General Guidance for Tidy XML Code</w:t>
        </w:r>
        <w:r>
          <w:rPr>
            <w:noProof/>
            <w:webHidden/>
          </w:rPr>
          <w:tab/>
        </w:r>
        <w:r>
          <w:rPr>
            <w:noProof/>
            <w:webHidden/>
          </w:rPr>
          <w:fldChar w:fldCharType="begin"/>
        </w:r>
        <w:r>
          <w:rPr>
            <w:noProof/>
            <w:webHidden/>
          </w:rPr>
          <w:instrText xml:space="preserve"> PAGEREF _Toc44494753 \h </w:instrText>
        </w:r>
        <w:r>
          <w:rPr>
            <w:noProof/>
            <w:webHidden/>
          </w:rPr>
        </w:r>
        <w:r>
          <w:rPr>
            <w:noProof/>
            <w:webHidden/>
          </w:rPr>
          <w:fldChar w:fldCharType="separate"/>
        </w:r>
        <w:r>
          <w:rPr>
            <w:noProof/>
            <w:webHidden/>
          </w:rPr>
          <w:t>95</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754" w:history="1">
        <w:r w:rsidRPr="00FA210E">
          <w:rPr>
            <w:rStyle w:val="Hiperhivatkozs"/>
            <w:noProof/>
          </w:rPr>
          <w:t>8.1.</w:t>
        </w:r>
        <w:r>
          <w:rPr>
            <w:rFonts w:asciiTheme="minorHAnsi" w:eastAsia="SimSun" w:hAnsiTheme="minorHAnsi" w:cstheme="minorBidi"/>
            <w:noProof/>
            <w:sz w:val="22"/>
            <w:szCs w:val="20"/>
            <w:lang w:val="hu-HU" w:eastAsia="zh-CN" w:bidi="hi-IN"/>
          </w:rPr>
          <w:tab/>
        </w:r>
        <w:r w:rsidRPr="00FA210E">
          <w:rPr>
            <w:rStyle w:val="Hiperhivatkozs"/>
            <w:noProof/>
          </w:rPr>
          <w:t>Spaces and New Lines in the Code</w:t>
        </w:r>
        <w:r>
          <w:rPr>
            <w:noProof/>
            <w:webHidden/>
          </w:rPr>
          <w:tab/>
        </w:r>
        <w:r>
          <w:rPr>
            <w:noProof/>
            <w:webHidden/>
          </w:rPr>
          <w:fldChar w:fldCharType="begin"/>
        </w:r>
        <w:r>
          <w:rPr>
            <w:noProof/>
            <w:webHidden/>
          </w:rPr>
          <w:instrText xml:space="preserve"> PAGEREF _Toc44494754 \h </w:instrText>
        </w:r>
        <w:r>
          <w:rPr>
            <w:noProof/>
            <w:webHidden/>
          </w:rPr>
        </w:r>
        <w:r>
          <w:rPr>
            <w:noProof/>
            <w:webHidden/>
          </w:rPr>
          <w:fldChar w:fldCharType="separate"/>
        </w:r>
        <w:r>
          <w:rPr>
            <w:noProof/>
            <w:webHidden/>
          </w:rPr>
          <w:t>95</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55" w:history="1">
        <w:r w:rsidRPr="00FA210E">
          <w:rPr>
            <w:rStyle w:val="Hiperhivatkozs"/>
            <w:noProof/>
          </w:rPr>
          <w:t>8.1.1.</w:t>
        </w:r>
        <w:r>
          <w:rPr>
            <w:rFonts w:asciiTheme="minorHAnsi" w:eastAsia="SimSun" w:hAnsiTheme="minorHAnsi" w:cstheme="minorBidi"/>
            <w:noProof/>
            <w:sz w:val="22"/>
            <w:szCs w:val="20"/>
            <w:lang w:val="hu-HU" w:eastAsia="zh-CN" w:bidi="hi-IN"/>
          </w:rPr>
          <w:tab/>
        </w:r>
        <w:r w:rsidRPr="00FA210E">
          <w:rPr>
            <w:rStyle w:val="Hiperhivatkozs"/>
            <w:noProof/>
          </w:rPr>
          <w:t>White space</w:t>
        </w:r>
        <w:r>
          <w:rPr>
            <w:noProof/>
            <w:webHidden/>
          </w:rPr>
          <w:tab/>
        </w:r>
        <w:r>
          <w:rPr>
            <w:noProof/>
            <w:webHidden/>
          </w:rPr>
          <w:fldChar w:fldCharType="begin"/>
        </w:r>
        <w:r>
          <w:rPr>
            <w:noProof/>
            <w:webHidden/>
          </w:rPr>
          <w:instrText xml:space="preserve"> PAGEREF _Toc44494755 \h </w:instrText>
        </w:r>
        <w:r>
          <w:rPr>
            <w:noProof/>
            <w:webHidden/>
          </w:rPr>
        </w:r>
        <w:r>
          <w:rPr>
            <w:noProof/>
            <w:webHidden/>
          </w:rPr>
          <w:fldChar w:fldCharType="separate"/>
        </w:r>
        <w:r>
          <w:rPr>
            <w:noProof/>
            <w:webHidden/>
          </w:rPr>
          <w:t>95</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56" w:history="1">
        <w:r w:rsidRPr="00FA210E">
          <w:rPr>
            <w:rStyle w:val="Hiperhivatkozs"/>
            <w:noProof/>
          </w:rPr>
          <w:t>8.1.2.</w:t>
        </w:r>
        <w:r>
          <w:rPr>
            <w:rFonts w:asciiTheme="minorHAnsi" w:eastAsia="SimSun" w:hAnsiTheme="minorHAnsi" w:cstheme="minorBidi"/>
            <w:noProof/>
            <w:sz w:val="22"/>
            <w:szCs w:val="20"/>
            <w:lang w:val="hu-HU" w:eastAsia="zh-CN" w:bidi="hi-IN"/>
          </w:rPr>
          <w:tab/>
        </w:r>
        <w:r w:rsidRPr="00FA210E">
          <w:rPr>
            <w:rStyle w:val="Hiperhivatkozs"/>
            <w:noProof/>
          </w:rPr>
          <w:t>Editorial spaces and markup</w:t>
        </w:r>
        <w:r>
          <w:rPr>
            <w:noProof/>
            <w:webHidden/>
          </w:rPr>
          <w:tab/>
        </w:r>
        <w:r>
          <w:rPr>
            <w:noProof/>
            <w:webHidden/>
          </w:rPr>
          <w:fldChar w:fldCharType="begin"/>
        </w:r>
        <w:r>
          <w:rPr>
            <w:noProof/>
            <w:webHidden/>
          </w:rPr>
          <w:instrText xml:space="preserve"> PAGEREF _Toc44494756 \h </w:instrText>
        </w:r>
        <w:r>
          <w:rPr>
            <w:noProof/>
            <w:webHidden/>
          </w:rPr>
        </w:r>
        <w:r>
          <w:rPr>
            <w:noProof/>
            <w:webHidden/>
          </w:rPr>
          <w:fldChar w:fldCharType="separate"/>
        </w:r>
        <w:r>
          <w:rPr>
            <w:noProof/>
            <w:webHidden/>
          </w:rPr>
          <w:t>96</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57" w:history="1">
        <w:r w:rsidRPr="00FA210E">
          <w:rPr>
            <w:rStyle w:val="Hiperhivatkozs"/>
            <w:noProof/>
          </w:rPr>
          <w:t>8.1.3.</w:t>
        </w:r>
        <w:r>
          <w:rPr>
            <w:rFonts w:asciiTheme="minorHAnsi" w:eastAsia="SimSun" w:hAnsiTheme="minorHAnsi" w:cstheme="minorBidi"/>
            <w:noProof/>
            <w:sz w:val="22"/>
            <w:szCs w:val="20"/>
            <w:lang w:val="hu-HU" w:eastAsia="zh-CN" w:bidi="hi-IN"/>
          </w:rPr>
          <w:tab/>
        </w:r>
        <w:r w:rsidRPr="00FA210E">
          <w:rPr>
            <w:rStyle w:val="Hiperhivatkozs"/>
            <w:noProof/>
          </w:rPr>
          <w:t>Editorial hyphens and markup</w:t>
        </w:r>
        <w:r>
          <w:rPr>
            <w:noProof/>
            <w:webHidden/>
          </w:rPr>
          <w:tab/>
        </w:r>
        <w:r>
          <w:rPr>
            <w:noProof/>
            <w:webHidden/>
          </w:rPr>
          <w:fldChar w:fldCharType="begin"/>
        </w:r>
        <w:r>
          <w:rPr>
            <w:noProof/>
            <w:webHidden/>
          </w:rPr>
          <w:instrText xml:space="preserve"> PAGEREF _Toc44494757 \h </w:instrText>
        </w:r>
        <w:r>
          <w:rPr>
            <w:noProof/>
            <w:webHidden/>
          </w:rPr>
        </w:r>
        <w:r>
          <w:rPr>
            <w:noProof/>
            <w:webHidden/>
          </w:rPr>
          <w:fldChar w:fldCharType="separate"/>
        </w:r>
        <w:r>
          <w:rPr>
            <w:noProof/>
            <w:webHidden/>
          </w:rPr>
          <w:t>98</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758" w:history="1">
        <w:r w:rsidRPr="00FA210E">
          <w:rPr>
            <w:rStyle w:val="Hiperhivatkozs"/>
            <w:noProof/>
          </w:rPr>
          <w:t>8.2.</w:t>
        </w:r>
        <w:r>
          <w:rPr>
            <w:rFonts w:asciiTheme="minorHAnsi" w:eastAsia="SimSun" w:hAnsiTheme="minorHAnsi" w:cstheme="minorBidi"/>
            <w:noProof/>
            <w:sz w:val="22"/>
            <w:szCs w:val="20"/>
            <w:lang w:val="hu-HU" w:eastAsia="zh-CN" w:bidi="hi-IN"/>
          </w:rPr>
          <w:tab/>
        </w:r>
        <w:r w:rsidRPr="00FA210E">
          <w:rPr>
            <w:rStyle w:val="Hiperhivatkozs"/>
            <w:noProof/>
          </w:rPr>
          <w:t>Top to Bottom Hierarchy</w:t>
        </w:r>
        <w:r>
          <w:rPr>
            <w:noProof/>
            <w:webHidden/>
          </w:rPr>
          <w:tab/>
        </w:r>
        <w:r>
          <w:rPr>
            <w:noProof/>
            <w:webHidden/>
          </w:rPr>
          <w:fldChar w:fldCharType="begin"/>
        </w:r>
        <w:r>
          <w:rPr>
            <w:noProof/>
            <w:webHidden/>
          </w:rPr>
          <w:instrText xml:space="preserve"> PAGEREF _Toc44494758 \h </w:instrText>
        </w:r>
        <w:r>
          <w:rPr>
            <w:noProof/>
            <w:webHidden/>
          </w:rPr>
        </w:r>
        <w:r>
          <w:rPr>
            <w:noProof/>
            <w:webHidden/>
          </w:rPr>
          <w:fldChar w:fldCharType="separate"/>
        </w:r>
        <w:r>
          <w:rPr>
            <w:noProof/>
            <w:webHidden/>
          </w:rPr>
          <w:t>98</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59" w:history="1">
        <w:r w:rsidRPr="00FA210E">
          <w:rPr>
            <w:rStyle w:val="Hiperhivatkozs"/>
            <w:noProof/>
          </w:rPr>
          <w:t>8.2.1.</w:t>
        </w:r>
        <w:r>
          <w:rPr>
            <w:rFonts w:asciiTheme="minorHAnsi" w:eastAsia="SimSun" w:hAnsiTheme="minorHAnsi" w:cstheme="minorBidi"/>
            <w:noProof/>
            <w:sz w:val="22"/>
            <w:szCs w:val="20"/>
            <w:lang w:val="hu-HU" w:eastAsia="zh-CN" w:bidi="hi-IN"/>
          </w:rPr>
          <w:tab/>
        </w:r>
        <w:r w:rsidRPr="00FA210E">
          <w:rPr>
            <w:rStyle w:val="Hiperhivatkozs"/>
            <w:noProof/>
          </w:rPr>
          <w:t>Block-level elements representing XML structure and extrinsic structure</w:t>
        </w:r>
        <w:r>
          <w:rPr>
            <w:noProof/>
            <w:webHidden/>
          </w:rPr>
          <w:tab/>
        </w:r>
        <w:r>
          <w:rPr>
            <w:noProof/>
            <w:webHidden/>
          </w:rPr>
          <w:fldChar w:fldCharType="begin"/>
        </w:r>
        <w:r>
          <w:rPr>
            <w:noProof/>
            <w:webHidden/>
          </w:rPr>
          <w:instrText xml:space="preserve"> PAGEREF _Toc44494759 \h </w:instrText>
        </w:r>
        <w:r>
          <w:rPr>
            <w:noProof/>
            <w:webHidden/>
          </w:rPr>
        </w:r>
        <w:r>
          <w:rPr>
            <w:noProof/>
            <w:webHidden/>
          </w:rPr>
          <w:fldChar w:fldCharType="separate"/>
        </w:r>
        <w:r>
          <w:rPr>
            <w:noProof/>
            <w:webHidden/>
          </w:rPr>
          <w:t>98</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60" w:history="1">
        <w:r w:rsidRPr="00FA210E">
          <w:rPr>
            <w:rStyle w:val="Hiperhivatkozs"/>
            <w:noProof/>
          </w:rPr>
          <w:t>8.2.2.</w:t>
        </w:r>
        <w:r>
          <w:rPr>
            <w:rFonts w:asciiTheme="minorHAnsi" w:eastAsia="SimSun" w:hAnsiTheme="minorHAnsi" w:cstheme="minorBidi"/>
            <w:noProof/>
            <w:sz w:val="22"/>
            <w:szCs w:val="20"/>
            <w:lang w:val="hu-HU" w:eastAsia="zh-CN" w:bidi="hi-IN"/>
          </w:rPr>
          <w:tab/>
        </w:r>
        <w:r w:rsidRPr="00FA210E">
          <w:rPr>
            <w:rStyle w:val="Hiperhivatkozs"/>
            <w:noProof/>
          </w:rPr>
          <w:t>Block-level elements representing intrinsic structure</w:t>
        </w:r>
        <w:r>
          <w:rPr>
            <w:noProof/>
            <w:webHidden/>
          </w:rPr>
          <w:tab/>
        </w:r>
        <w:r>
          <w:rPr>
            <w:noProof/>
            <w:webHidden/>
          </w:rPr>
          <w:fldChar w:fldCharType="begin"/>
        </w:r>
        <w:r>
          <w:rPr>
            <w:noProof/>
            <w:webHidden/>
          </w:rPr>
          <w:instrText xml:space="preserve"> PAGEREF _Toc44494760 \h </w:instrText>
        </w:r>
        <w:r>
          <w:rPr>
            <w:noProof/>
            <w:webHidden/>
          </w:rPr>
        </w:r>
        <w:r>
          <w:rPr>
            <w:noProof/>
            <w:webHidden/>
          </w:rPr>
          <w:fldChar w:fldCharType="separate"/>
        </w:r>
        <w:r>
          <w:rPr>
            <w:noProof/>
            <w:webHidden/>
          </w:rPr>
          <w:t>99</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61" w:history="1">
        <w:r w:rsidRPr="00FA210E">
          <w:rPr>
            <w:rStyle w:val="Hiperhivatkozs"/>
            <w:noProof/>
          </w:rPr>
          <w:t>8.2.3.</w:t>
        </w:r>
        <w:r>
          <w:rPr>
            <w:rFonts w:asciiTheme="minorHAnsi" w:eastAsia="SimSun" w:hAnsiTheme="minorHAnsi" w:cstheme="minorBidi"/>
            <w:noProof/>
            <w:sz w:val="22"/>
            <w:szCs w:val="20"/>
            <w:lang w:val="hu-HU" w:eastAsia="zh-CN" w:bidi="hi-IN"/>
          </w:rPr>
          <w:tab/>
        </w:r>
        <w:r w:rsidRPr="00FA210E">
          <w:rPr>
            <w:rStyle w:val="Hiperhivatkozs"/>
            <w:noProof/>
          </w:rPr>
          <w:t>Empty elements representing extrinsic structure</w:t>
        </w:r>
        <w:r>
          <w:rPr>
            <w:noProof/>
            <w:webHidden/>
          </w:rPr>
          <w:tab/>
        </w:r>
        <w:r>
          <w:rPr>
            <w:noProof/>
            <w:webHidden/>
          </w:rPr>
          <w:fldChar w:fldCharType="begin"/>
        </w:r>
        <w:r>
          <w:rPr>
            <w:noProof/>
            <w:webHidden/>
          </w:rPr>
          <w:instrText xml:space="preserve"> PAGEREF _Toc44494761 \h </w:instrText>
        </w:r>
        <w:r>
          <w:rPr>
            <w:noProof/>
            <w:webHidden/>
          </w:rPr>
        </w:r>
        <w:r>
          <w:rPr>
            <w:noProof/>
            <w:webHidden/>
          </w:rPr>
          <w:fldChar w:fldCharType="separate"/>
        </w:r>
        <w:r>
          <w:rPr>
            <w:noProof/>
            <w:webHidden/>
          </w:rPr>
          <w:t>99</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62" w:history="1">
        <w:r w:rsidRPr="00FA210E">
          <w:rPr>
            <w:rStyle w:val="Hiperhivatkozs"/>
            <w:noProof/>
          </w:rPr>
          <w:t>8.2.4.</w:t>
        </w:r>
        <w:r>
          <w:rPr>
            <w:rFonts w:asciiTheme="minorHAnsi" w:eastAsia="SimSun" w:hAnsiTheme="minorHAnsi" w:cstheme="minorBidi"/>
            <w:noProof/>
            <w:sz w:val="22"/>
            <w:szCs w:val="20"/>
            <w:lang w:val="hu-HU" w:eastAsia="zh-CN" w:bidi="hi-IN"/>
          </w:rPr>
          <w:tab/>
        </w:r>
        <w:r w:rsidRPr="00FA210E">
          <w:rPr>
            <w:rStyle w:val="Hiperhivatkozs"/>
            <w:noProof/>
          </w:rPr>
          <w:t>Empty elements representing local features</w:t>
        </w:r>
        <w:r>
          <w:rPr>
            <w:noProof/>
            <w:webHidden/>
          </w:rPr>
          <w:tab/>
        </w:r>
        <w:r>
          <w:rPr>
            <w:noProof/>
            <w:webHidden/>
          </w:rPr>
          <w:fldChar w:fldCharType="begin"/>
        </w:r>
        <w:r>
          <w:rPr>
            <w:noProof/>
            <w:webHidden/>
          </w:rPr>
          <w:instrText xml:space="preserve"> PAGEREF _Toc44494762 \h </w:instrText>
        </w:r>
        <w:r>
          <w:rPr>
            <w:noProof/>
            <w:webHidden/>
          </w:rPr>
        </w:r>
        <w:r>
          <w:rPr>
            <w:noProof/>
            <w:webHidden/>
          </w:rPr>
          <w:fldChar w:fldCharType="separate"/>
        </w:r>
        <w:r>
          <w:rPr>
            <w:noProof/>
            <w:webHidden/>
          </w:rPr>
          <w:t>99</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63" w:history="1">
        <w:r w:rsidRPr="00FA210E">
          <w:rPr>
            <w:rStyle w:val="Hiperhivatkozs"/>
            <w:noProof/>
          </w:rPr>
          <w:t>8.2.5.</w:t>
        </w:r>
        <w:r>
          <w:rPr>
            <w:rFonts w:asciiTheme="minorHAnsi" w:eastAsia="SimSun" w:hAnsiTheme="minorHAnsi" w:cstheme="minorBidi"/>
            <w:noProof/>
            <w:sz w:val="22"/>
            <w:szCs w:val="20"/>
            <w:lang w:val="hu-HU" w:eastAsia="zh-CN" w:bidi="hi-IN"/>
          </w:rPr>
          <w:tab/>
        </w:r>
        <w:r w:rsidRPr="00FA210E">
          <w:rPr>
            <w:rStyle w:val="Hiperhivatkozs"/>
            <w:noProof/>
          </w:rPr>
          <w:t>Phrase-level elements</w:t>
        </w:r>
        <w:r>
          <w:rPr>
            <w:noProof/>
            <w:webHidden/>
          </w:rPr>
          <w:tab/>
        </w:r>
        <w:r>
          <w:rPr>
            <w:noProof/>
            <w:webHidden/>
          </w:rPr>
          <w:fldChar w:fldCharType="begin"/>
        </w:r>
        <w:r>
          <w:rPr>
            <w:noProof/>
            <w:webHidden/>
          </w:rPr>
          <w:instrText xml:space="preserve"> PAGEREF _Toc44494763 \h </w:instrText>
        </w:r>
        <w:r>
          <w:rPr>
            <w:noProof/>
            <w:webHidden/>
          </w:rPr>
        </w:r>
        <w:r>
          <w:rPr>
            <w:noProof/>
            <w:webHidden/>
          </w:rPr>
          <w:fldChar w:fldCharType="separate"/>
        </w:r>
        <w:r>
          <w:rPr>
            <w:noProof/>
            <w:webHidden/>
          </w:rPr>
          <w:t>99</w:t>
        </w:r>
        <w:r>
          <w:rPr>
            <w:noProof/>
            <w:webHidden/>
          </w:rPr>
          <w:fldChar w:fldCharType="end"/>
        </w:r>
      </w:hyperlink>
    </w:p>
    <w:p w:rsidR="001079C3" w:rsidRDefault="001079C3">
      <w:pPr>
        <w:pStyle w:val="TJ1"/>
        <w:rPr>
          <w:rFonts w:asciiTheme="minorHAnsi" w:eastAsia="SimSun" w:hAnsiTheme="minorHAnsi" w:cstheme="minorBidi"/>
          <w:b w:val="0"/>
          <w:noProof/>
          <w:szCs w:val="20"/>
          <w:lang w:val="hu-HU" w:eastAsia="zh-CN" w:bidi="hi-IN"/>
        </w:rPr>
      </w:pPr>
      <w:hyperlink w:anchor="_Toc44494764" w:history="1">
        <w:r w:rsidRPr="00FA210E">
          <w:rPr>
            <w:rStyle w:val="Hiperhivatkozs"/>
            <w:noProof/>
          </w:rPr>
          <w:t>9.</w:t>
        </w:r>
        <w:r>
          <w:rPr>
            <w:rFonts w:asciiTheme="minorHAnsi" w:eastAsia="SimSun" w:hAnsiTheme="minorHAnsi" w:cstheme="minorBidi"/>
            <w:b w:val="0"/>
            <w:noProof/>
            <w:szCs w:val="20"/>
            <w:lang w:val="hu-HU" w:eastAsia="zh-CN" w:bidi="hi-IN"/>
          </w:rPr>
          <w:tab/>
        </w:r>
        <w:r w:rsidRPr="00FA210E">
          <w:rPr>
            <w:rStyle w:val="Hiperhivatkozs"/>
            <w:noProof/>
          </w:rPr>
          <w:t>Additional Content Divisions</w:t>
        </w:r>
        <w:r>
          <w:rPr>
            <w:noProof/>
            <w:webHidden/>
          </w:rPr>
          <w:tab/>
        </w:r>
        <w:r>
          <w:rPr>
            <w:noProof/>
            <w:webHidden/>
          </w:rPr>
          <w:fldChar w:fldCharType="begin"/>
        </w:r>
        <w:r>
          <w:rPr>
            <w:noProof/>
            <w:webHidden/>
          </w:rPr>
          <w:instrText xml:space="preserve"> PAGEREF _Toc44494764 \h </w:instrText>
        </w:r>
        <w:r>
          <w:rPr>
            <w:noProof/>
            <w:webHidden/>
          </w:rPr>
        </w:r>
        <w:r>
          <w:rPr>
            <w:noProof/>
            <w:webHidden/>
          </w:rPr>
          <w:fldChar w:fldCharType="separate"/>
        </w:r>
        <w:r>
          <w:rPr>
            <w:noProof/>
            <w:webHidden/>
          </w:rPr>
          <w:t>101</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765" w:history="1">
        <w:r w:rsidRPr="00FA210E">
          <w:rPr>
            <w:rStyle w:val="Hiperhivatkozs"/>
            <w:noProof/>
          </w:rPr>
          <w:t>9.1.</w:t>
        </w:r>
        <w:r>
          <w:rPr>
            <w:rFonts w:asciiTheme="minorHAnsi" w:eastAsia="SimSun" w:hAnsiTheme="minorHAnsi" w:cstheme="minorBidi"/>
            <w:noProof/>
            <w:sz w:val="22"/>
            <w:szCs w:val="20"/>
            <w:lang w:val="hu-HU" w:eastAsia="zh-CN" w:bidi="hi-IN"/>
          </w:rPr>
          <w:tab/>
        </w:r>
        <w:r w:rsidRPr="00FA210E">
          <w:rPr>
            <w:rStyle w:val="Hiperhivatkozs"/>
            <w:noProof/>
          </w:rPr>
          <w:t>The Critical Apparatus</w:t>
        </w:r>
        <w:r>
          <w:rPr>
            <w:noProof/>
            <w:webHidden/>
          </w:rPr>
          <w:tab/>
        </w:r>
        <w:r>
          <w:rPr>
            <w:noProof/>
            <w:webHidden/>
          </w:rPr>
          <w:fldChar w:fldCharType="begin"/>
        </w:r>
        <w:r>
          <w:rPr>
            <w:noProof/>
            <w:webHidden/>
          </w:rPr>
          <w:instrText xml:space="preserve"> PAGEREF _Toc44494765 \h </w:instrText>
        </w:r>
        <w:r>
          <w:rPr>
            <w:noProof/>
            <w:webHidden/>
          </w:rPr>
        </w:r>
        <w:r>
          <w:rPr>
            <w:noProof/>
            <w:webHidden/>
          </w:rPr>
          <w:fldChar w:fldCharType="separate"/>
        </w:r>
        <w:r>
          <w:rPr>
            <w:noProof/>
            <w:webHidden/>
          </w:rPr>
          <w:t>101</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66" w:history="1">
        <w:r w:rsidRPr="00FA210E">
          <w:rPr>
            <w:rStyle w:val="Hiperhivatkozs"/>
            <w:noProof/>
          </w:rPr>
          <w:t>9.1.1.</w:t>
        </w:r>
        <w:r>
          <w:rPr>
            <w:rFonts w:asciiTheme="minorHAnsi" w:eastAsia="SimSun" w:hAnsiTheme="minorHAnsi" w:cstheme="minorBidi"/>
            <w:noProof/>
            <w:sz w:val="22"/>
            <w:szCs w:val="20"/>
            <w:lang w:val="hu-HU" w:eastAsia="zh-CN" w:bidi="hi-IN"/>
          </w:rPr>
          <w:tab/>
        </w:r>
        <w:r w:rsidRPr="00FA210E">
          <w:rPr>
            <w:rStyle w:val="Hiperhivatkozs"/>
            <w:noProof/>
          </w:rPr>
          <w:t>Overview</w:t>
        </w:r>
        <w:r>
          <w:rPr>
            <w:noProof/>
            <w:webHidden/>
          </w:rPr>
          <w:tab/>
        </w:r>
        <w:r>
          <w:rPr>
            <w:noProof/>
            <w:webHidden/>
          </w:rPr>
          <w:fldChar w:fldCharType="begin"/>
        </w:r>
        <w:r>
          <w:rPr>
            <w:noProof/>
            <w:webHidden/>
          </w:rPr>
          <w:instrText xml:space="preserve"> PAGEREF _Toc44494766 \h </w:instrText>
        </w:r>
        <w:r>
          <w:rPr>
            <w:noProof/>
            <w:webHidden/>
          </w:rPr>
        </w:r>
        <w:r>
          <w:rPr>
            <w:noProof/>
            <w:webHidden/>
          </w:rPr>
          <w:fldChar w:fldCharType="separate"/>
        </w:r>
        <w:r>
          <w:rPr>
            <w:noProof/>
            <w:webHidden/>
          </w:rPr>
          <w:t>101</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67" w:history="1">
        <w:r w:rsidRPr="00FA210E">
          <w:rPr>
            <w:rStyle w:val="Hiperhivatkozs"/>
            <w:noProof/>
          </w:rPr>
          <w:t>9.1.2.</w:t>
        </w:r>
        <w:r>
          <w:rPr>
            <w:rFonts w:asciiTheme="minorHAnsi" w:eastAsia="SimSun" w:hAnsiTheme="minorHAnsi" w:cstheme="minorBidi"/>
            <w:noProof/>
            <w:sz w:val="22"/>
            <w:szCs w:val="20"/>
            <w:lang w:val="hu-HU" w:eastAsia="zh-CN" w:bidi="hi-IN"/>
          </w:rPr>
          <w:tab/>
        </w:r>
        <w:r w:rsidRPr="00FA210E">
          <w:rPr>
            <w:rStyle w:val="Hiperhivatkozs"/>
            <w:noProof/>
          </w:rPr>
          <w:t>Indicating location</w:t>
        </w:r>
        <w:r>
          <w:rPr>
            <w:noProof/>
            <w:webHidden/>
          </w:rPr>
          <w:tab/>
        </w:r>
        <w:r>
          <w:rPr>
            <w:noProof/>
            <w:webHidden/>
          </w:rPr>
          <w:fldChar w:fldCharType="begin"/>
        </w:r>
        <w:r>
          <w:rPr>
            <w:noProof/>
            <w:webHidden/>
          </w:rPr>
          <w:instrText xml:space="preserve"> PAGEREF _Toc44494767 \h </w:instrText>
        </w:r>
        <w:r>
          <w:rPr>
            <w:noProof/>
            <w:webHidden/>
          </w:rPr>
        </w:r>
        <w:r>
          <w:rPr>
            <w:noProof/>
            <w:webHidden/>
          </w:rPr>
          <w:fldChar w:fldCharType="separate"/>
        </w:r>
        <w:r>
          <w:rPr>
            <w:noProof/>
            <w:webHidden/>
          </w:rPr>
          <w:t>102</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68" w:history="1">
        <w:r w:rsidRPr="00FA210E">
          <w:rPr>
            <w:rStyle w:val="Hiperhivatkozs"/>
            <w:noProof/>
          </w:rPr>
          <w:t>9.1.3.</w:t>
        </w:r>
        <w:r>
          <w:rPr>
            <w:rFonts w:asciiTheme="minorHAnsi" w:eastAsia="SimSun" w:hAnsiTheme="minorHAnsi" w:cstheme="minorBidi"/>
            <w:noProof/>
            <w:sz w:val="22"/>
            <w:szCs w:val="20"/>
            <w:lang w:val="hu-HU" w:eastAsia="zh-CN" w:bidi="hi-IN"/>
          </w:rPr>
          <w:tab/>
        </w:r>
        <w:r w:rsidRPr="00FA210E">
          <w:rPr>
            <w:rStyle w:val="Hiperhivatkozs"/>
            <w:noProof/>
          </w:rPr>
          <w:t>Specifying a precise spot by a lemma</w:t>
        </w:r>
        <w:r>
          <w:rPr>
            <w:noProof/>
            <w:webHidden/>
          </w:rPr>
          <w:tab/>
        </w:r>
        <w:r>
          <w:rPr>
            <w:noProof/>
            <w:webHidden/>
          </w:rPr>
          <w:fldChar w:fldCharType="begin"/>
        </w:r>
        <w:r>
          <w:rPr>
            <w:noProof/>
            <w:webHidden/>
          </w:rPr>
          <w:instrText xml:space="preserve"> PAGEREF _Toc44494768 \h </w:instrText>
        </w:r>
        <w:r>
          <w:rPr>
            <w:noProof/>
            <w:webHidden/>
          </w:rPr>
        </w:r>
        <w:r>
          <w:rPr>
            <w:noProof/>
            <w:webHidden/>
          </w:rPr>
          <w:fldChar w:fldCharType="separate"/>
        </w:r>
        <w:r>
          <w:rPr>
            <w:noProof/>
            <w:webHidden/>
          </w:rPr>
          <w:t>103</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69" w:history="1">
        <w:r w:rsidRPr="00FA210E">
          <w:rPr>
            <w:rStyle w:val="Hiperhivatkozs"/>
            <w:noProof/>
          </w:rPr>
          <w:t>9.1.4.</w:t>
        </w:r>
        <w:r>
          <w:rPr>
            <w:rFonts w:asciiTheme="minorHAnsi" w:eastAsia="SimSun" w:hAnsiTheme="minorHAnsi" w:cstheme="minorBidi"/>
            <w:noProof/>
            <w:sz w:val="22"/>
            <w:szCs w:val="20"/>
            <w:lang w:val="hu-HU" w:eastAsia="zh-CN" w:bidi="hi-IN"/>
          </w:rPr>
          <w:tab/>
        </w:r>
        <w:r w:rsidRPr="00FA210E">
          <w:rPr>
            <w:rStyle w:val="Hiperhivatkozs"/>
            <w:noProof/>
          </w:rPr>
          <w:t>Alternative readings, restorations and emendations</w:t>
        </w:r>
        <w:r>
          <w:rPr>
            <w:noProof/>
            <w:webHidden/>
          </w:rPr>
          <w:tab/>
        </w:r>
        <w:r>
          <w:rPr>
            <w:noProof/>
            <w:webHidden/>
          </w:rPr>
          <w:fldChar w:fldCharType="begin"/>
        </w:r>
        <w:r>
          <w:rPr>
            <w:noProof/>
            <w:webHidden/>
          </w:rPr>
          <w:instrText xml:space="preserve"> PAGEREF _Toc44494769 \h </w:instrText>
        </w:r>
        <w:r>
          <w:rPr>
            <w:noProof/>
            <w:webHidden/>
          </w:rPr>
        </w:r>
        <w:r>
          <w:rPr>
            <w:noProof/>
            <w:webHidden/>
          </w:rPr>
          <w:fldChar w:fldCharType="separate"/>
        </w:r>
        <w:r>
          <w:rPr>
            <w:noProof/>
            <w:webHidden/>
          </w:rPr>
          <w:t>104</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70" w:history="1">
        <w:r w:rsidRPr="00FA210E">
          <w:rPr>
            <w:rStyle w:val="Hiperhivatkozs"/>
            <w:noProof/>
          </w:rPr>
          <w:t>9.1.5.</w:t>
        </w:r>
        <w:r>
          <w:rPr>
            <w:rFonts w:asciiTheme="minorHAnsi" w:eastAsia="SimSun" w:hAnsiTheme="minorHAnsi" w:cstheme="minorBidi"/>
            <w:noProof/>
            <w:sz w:val="22"/>
            <w:szCs w:val="20"/>
            <w:lang w:val="hu-HU" w:eastAsia="zh-CN" w:bidi="hi-IN"/>
          </w:rPr>
          <w:tab/>
        </w:r>
        <w:r w:rsidRPr="00FA210E">
          <w:rPr>
            <w:rStyle w:val="Hiperhivatkozs"/>
            <w:noProof/>
          </w:rPr>
          <w:t>Identical lemmas, identical readings</w:t>
        </w:r>
        <w:r>
          <w:rPr>
            <w:noProof/>
            <w:webHidden/>
          </w:rPr>
          <w:tab/>
        </w:r>
        <w:r>
          <w:rPr>
            <w:noProof/>
            <w:webHidden/>
          </w:rPr>
          <w:fldChar w:fldCharType="begin"/>
        </w:r>
        <w:r>
          <w:rPr>
            <w:noProof/>
            <w:webHidden/>
          </w:rPr>
          <w:instrText xml:space="preserve"> PAGEREF _Toc44494770 \h </w:instrText>
        </w:r>
        <w:r>
          <w:rPr>
            <w:noProof/>
            <w:webHidden/>
          </w:rPr>
        </w:r>
        <w:r>
          <w:rPr>
            <w:noProof/>
            <w:webHidden/>
          </w:rPr>
          <w:fldChar w:fldCharType="separate"/>
        </w:r>
        <w:r>
          <w:rPr>
            <w:noProof/>
            <w:webHidden/>
          </w:rPr>
          <w:t>104</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71" w:history="1">
        <w:r w:rsidRPr="00FA210E">
          <w:rPr>
            <w:rStyle w:val="Hiperhivatkozs"/>
            <w:noProof/>
          </w:rPr>
          <w:t>9.1.6.</w:t>
        </w:r>
        <w:r>
          <w:rPr>
            <w:rFonts w:asciiTheme="minorHAnsi" w:eastAsia="SimSun" w:hAnsiTheme="minorHAnsi" w:cstheme="minorBidi"/>
            <w:noProof/>
            <w:sz w:val="22"/>
            <w:szCs w:val="20"/>
            <w:lang w:val="hu-HU" w:eastAsia="zh-CN" w:bidi="hi-IN"/>
          </w:rPr>
          <w:tab/>
        </w:r>
        <w:r w:rsidRPr="00FA210E">
          <w:rPr>
            <w:rStyle w:val="Hiperhivatkozs"/>
            <w:noProof/>
          </w:rPr>
          <w:t>XML tags in lemmas and readings</w:t>
        </w:r>
        <w:r>
          <w:rPr>
            <w:noProof/>
            <w:webHidden/>
          </w:rPr>
          <w:tab/>
        </w:r>
        <w:r>
          <w:rPr>
            <w:noProof/>
            <w:webHidden/>
          </w:rPr>
          <w:fldChar w:fldCharType="begin"/>
        </w:r>
        <w:r>
          <w:rPr>
            <w:noProof/>
            <w:webHidden/>
          </w:rPr>
          <w:instrText xml:space="preserve"> PAGEREF _Toc44494771 \h </w:instrText>
        </w:r>
        <w:r>
          <w:rPr>
            <w:noProof/>
            <w:webHidden/>
          </w:rPr>
        </w:r>
        <w:r>
          <w:rPr>
            <w:noProof/>
            <w:webHidden/>
          </w:rPr>
          <w:fldChar w:fldCharType="separate"/>
        </w:r>
        <w:r>
          <w:rPr>
            <w:noProof/>
            <w:webHidden/>
          </w:rPr>
          <w:t>105</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72" w:history="1">
        <w:r w:rsidRPr="00FA210E">
          <w:rPr>
            <w:rStyle w:val="Hiperhivatkozs"/>
            <w:noProof/>
          </w:rPr>
          <w:t>9.1.7.</w:t>
        </w:r>
        <w:r>
          <w:rPr>
            <w:rFonts w:asciiTheme="minorHAnsi" w:eastAsia="SimSun" w:hAnsiTheme="minorHAnsi" w:cstheme="minorBidi"/>
            <w:noProof/>
            <w:sz w:val="22"/>
            <w:szCs w:val="20"/>
            <w:lang w:val="hu-HU" w:eastAsia="zh-CN" w:bidi="hi-IN"/>
          </w:rPr>
          <w:tab/>
        </w:r>
        <w:r w:rsidRPr="00FA210E">
          <w:rPr>
            <w:rStyle w:val="Hiperhivatkozs"/>
            <w:noProof/>
          </w:rPr>
          <w:t>Freeform apparatus notes</w:t>
        </w:r>
        <w:r>
          <w:rPr>
            <w:noProof/>
            <w:webHidden/>
          </w:rPr>
          <w:tab/>
        </w:r>
        <w:r>
          <w:rPr>
            <w:noProof/>
            <w:webHidden/>
          </w:rPr>
          <w:fldChar w:fldCharType="begin"/>
        </w:r>
        <w:r>
          <w:rPr>
            <w:noProof/>
            <w:webHidden/>
          </w:rPr>
          <w:instrText xml:space="preserve"> PAGEREF _Toc44494772 \h </w:instrText>
        </w:r>
        <w:r>
          <w:rPr>
            <w:noProof/>
            <w:webHidden/>
          </w:rPr>
        </w:r>
        <w:r>
          <w:rPr>
            <w:noProof/>
            <w:webHidden/>
          </w:rPr>
          <w:fldChar w:fldCharType="separate"/>
        </w:r>
        <w:r>
          <w:rPr>
            <w:noProof/>
            <w:webHidden/>
          </w:rPr>
          <w:t>105</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73" w:history="1">
        <w:r w:rsidRPr="00FA210E">
          <w:rPr>
            <w:rStyle w:val="Hiperhivatkozs"/>
            <w:noProof/>
          </w:rPr>
          <w:t>9.1.8.</w:t>
        </w:r>
        <w:r>
          <w:rPr>
            <w:rFonts w:asciiTheme="minorHAnsi" w:eastAsia="SimSun" w:hAnsiTheme="minorHAnsi" w:cstheme="minorBidi"/>
            <w:noProof/>
            <w:sz w:val="22"/>
            <w:szCs w:val="20"/>
            <w:lang w:val="hu-HU" w:eastAsia="zh-CN" w:bidi="hi-IN"/>
          </w:rPr>
          <w:tab/>
        </w:r>
        <w:r w:rsidRPr="00FA210E">
          <w:rPr>
            <w:rStyle w:val="Hiperhivatkozs"/>
            <w:noProof/>
          </w:rPr>
          <w:t>Textpart divisions in the apparatus</w:t>
        </w:r>
        <w:r>
          <w:rPr>
            <w:noProof/>
            <w:webHidden/>
          </w:rPr>
          <w:tab/>
        </w:r>
        <w:r>
          <w:rPr>
            <w:noProof/>
            <w:webHidden/>
          </w:rPr>
          <w:fldChar w:fldCharType="begin"/>
        </w:r>
        <w:r>
          <w:rPr>
            <w:noProof/>
            <w:webHidden/>
          </w:rPr>
          <w:instrText xml:space="preserve"> PAGEREF _Toc44494773 \h </w:instrText>
        </w:r>
        <w:r>
          <w:rPr>
            <w:noProof/>
            <w:webHidden/>
          </w:rPr>
        </w:r>
        <w:r>
          <w:rPr>
            <w:noProof/>
            <w:webHidden/>
          </w:rPr>
          <w:fldChar w:fldCharType="separate"/>
        </w:r>
        <w:r>
          <w:rPr>
            <w:noProof/>
            <w:webHidden/>
          </w:rPr>
          <w:t>105</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774" w:history="1">
        <w:r w:rsidRPr="00FA210E">
          <w:rPr>
            <w:rStyle w:val="Hiperhivatkozs"/>
            <w:noProof/>
          </w:rPr>
          <w:t>9.2.</w:t>
        </w:r>
        <w:r>
          <w:rPr>
            <w:rFonts w:asciiTheme="minorHAnsi" w:eastAsia="SimSun" w:hAnsiTheme="minorHAnsi" w:cstheme="minorBidi"/>
            <w:noProof/>
            <w:sz w:val="22"/>
            <w:szCs w:val="20"/>
            <w:lang w:val="hu-HU" w:eastAsia="zh-CN" w:bidi="hi-IN"/>
          </w:rPr>
          <w:tab/>
        </w:r>
        <w:r w:rsidRPr="00FA210E">
          <w:rPr>
            <w:rStyle w:val="Hiperhivatkozs"/>
            <w:noProof/>
          </w:rPr>
          <w:t>The Translation</w:t>
        </w:r>
        <w:r>
          <w:rPr>
            <w:noProof/>
            <w:webHidden/>
          </w:rPr>
          <w:tab/>
        </w:r>
        <w:r>
          <w:rPr>
            <w:noProof/>
            <w:webHidden/>
          </w:rPr>
          <w:fldChar w:fldCharType="begin"/>
        </w:r>
        <w:r>
          <w:rPr>
            <w:noProof/>
            <w:webHidden/>
          </w:rPr>
          <w:instrText xml:space="preserve"> PAGEREF _Toc44494774 \h </w:instrText>
        </w:r>
        <w:r>
          <w:rPr>
            <w:noProof/>
            <w:webHidden/>
          </w:rPr>
        </w:r>
        <w:r>
          <w:rPr>
            <w:noProof/>
            <w:webHidden/>
          </w:rPr>
          <w:fldChar w:fldCharType="separate"/>
        </w:r>
        <w:r>
          <w:rPr>
            <w:noProof/>
            <w:webHidden/>
          </w:rPr>
          <w:t>106</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75" w:history="1">
        <w:r w:rsidRPr="00FA210E">
          <w:rPr>
            <w:rStyle w:val="Hiperhivatkozs"/>
            <w:noProof/>
          </w:rPr>
          <w:t>9.2.1.</w:t>
        </w:r>
        <w:r>
          <w:rPr>
            <w:rFonts w:asciiTheme="minorHAnsi" w:eastAsia="SimSun" w:hAnsiTheme="minorHAnsi" w:cstheme="minorBidi"/>
            <w:noProof/>
            <w:sz w:val="22"/>
            <w:szCs w:val="20"/>
            <w:lang w:val="hu-HU" w:eastAsia="zh-CN" w:bidi="hi-IN"/>
          </w:rPr>
          <w:tab/>
        </w:r>
        <w:r w:rsidRPr="00FA210E">
          <w:rPr>
            <w:rStyle w:val="Hiperhivatkozs"/>
            <w:noProof/>
          </w:rPr>
          <w:t>Overview</w:t>
        </w:r>
        <w:r>
          <w:rPr>
            <w:noProof/>
            <w:webHidden/>
          </w:rPr>
          <w:tab/>
        </w:r>
        <w:r>
          <w:rPr>
            <w:noProof/>
            <w:webHidden/>
          </w:rPr>
          <w:fldChar w:fldCharType="begin"/>
        </w:r>
        <w:r>
          <w:rPr>
            <w:noProof/>
            <w:webHidden/>
          </w:rPr>
          <w:instrText xml:space="preserve"> PAGEREF _Toc44494775 \h </w:instrText>
        </w:r>
        <w:r>
          <w:rPr>
            <w:noProof/>
            <w:webHidden/>
          </w:rPr>
        </w:r>
        <w:r>
          <w:rPr>
            <w:noProof/>
            <w:webHidden/>
          </w:rPr>
          <w:fldChar w:fldCharType="separate"/>
        </w:r>
        <w:r>
          <w:rPr>
            <w:noProof/>
            <w:webHidden/>
          </w:rPr>
          <w:t>106</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76" w:history="1">
        <w:r w:rsidRPr="00FA210E">
          <w:rPr>
            <w:rStyle w:val="Hiperhivatkozs"/>
            <w:noProof/>
          </w:rPr>
          <w:t>9.2.2.</w:t>
        </w:r>
        <w:r>
          <w:rPr>
            <w:rFonts w:asciiTheme="minorHAnsi" w:eastAsia="SimSun" w:hAnsiTheme="minorHAnsi" w:cstheme="minorBidi"/>
            <w:noProof/>
            <w:sz w:val="22"/>
            <w:szCs w:val="20"/>
            <w:lang w:val="hu-HU" w:eastAsia="zh-CN" w:bidi="hi-IN"/>
          </w:rPr>
          <w:tab/>
        </w:r>
        <w:r w:rsidRPr="00FA210E">
          <w:rPr>
            <w:rStyle w:val="Hiperhivatkozs"/>
            <w:noProof/>
          </w:rPr>
          <w:t>Front matter in a translation</w:t>
        </w:r>
        <w:r>
          <w:rPr>
            <w:noProof/>
            <w:webHidden/>
          </w:rPr>
          <w:tab/>
        </w:r>
        <w:r>
          <w:rPr>
            <w:noProof/>
            <w:webHidden/>
          </w:rPr>
          <w:fldChar w:fldCharType="begin"/>
        </w:r>
        <w:r>
          <w:rPr>
            <w:noProof/>
            <w:webHidden/>
          </w:rPr>
          <w:instrText xml:space="preserve"> PAGEREF _Toc44494776 \h </w:instrText>
        </w:r>
        <w:r>
          <w:rPr>
            <w:noProof/>
            <w:webHidden/>
          </w:rPr>
        </w:r>
        <w:r>
          <w:rPr>
            <w:noProof/>
            <w:webHidden/>
          </w:rPr>
          <w:fldChar w:fldCharType="separate"/>
        </w:r>
        <w:r>
          <w:rPr>
            <w:noProof/>
            <w:webHidden/>
          </w:rPr>
          <w:t>107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77" w:history="1">
        <w:r w:rsidRPr="00FA210E">
          <w:rPr>
            <w:rStyle w:val="Hiperhivatkozs"/>
            <w:noProof/>
          </w:rPr>
          <w:t>9.2.3.</w:t>
        </w:r>
        <w:r>
          <w:rPr>
            <w:rFonts w:asciiTheme="minorHAnsi" w:eastAsia="SimSun" w:hAnsiTheme="minorHAnsi" w:cstheme="minorBidi"/>
            <w:noProof/>
            <w:sz w:val="22"/>
            <w:szCs w:val="20"/>
            <w:lang w:val="hu-HU" w:eastAsia="zh-CN" w:bidi="hi-IN"/>
          </w:rPr>
          <w:tab/>
        </w:r>
        <w:r w:rsidRPr="00FA210E">
          <w:rPr>
            <w:rStyle w:val="Hiperhivatkozs"/>
            <w:noProof/>
          </w:rPr>
          <w:t>Attaching multiple translations</w:t>
        </w:r>
        <w:r>
          <w:rPr>
            <w:noProof/>
            <w:webHidden/>
          </w:rPr>
          <w:tab/>
        </w:r>
        <w:r>
          <w:rPr>
            <w:noProof/>
            <w:webHidden/>
          </w:rPr>
          <w:fldChar w:fldCharType="begin"/>
        </w:r>
        <w:r>
          <w:rPr>
            <w:noProof/>
            <w:webHidden/>
          </w:rPr>
          <w:instrText xml:space="preserve"> PAGEREF _Toc44494777 \h </w:instrText>
        </w:r>
        <w:r>
          <w:rPr>
            <w:noProof/>
            <w:webHidden/>
          </w:rPr>
        </w:r>
        <w:r>
          <w:rPr>
            <w:noProof/>
            <w:webHidden/>
          </w:rPr>
          <w:fldChar w:fldCharType="separate"/>
        </w:r>
        <w:r>
          <w:rPr>
            <w:noProof/>
            <w:webHidden/>
          </w:rPr>
          <w:t>107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78" w:history="1">
        <w:r w:rsidRPr="00FA210E">
          <w:rPr>
            <w:rStyle w:val="Hiperhivatkozs"/>
            <w:noProof/>
          </w:rPr>
          <w:t>9.2.4.</w:t>
        </w:r>
        <w:r>
          <w:rPr>
            <w:rFonts w:asciiTheme="minorHAnsi" w:eastAsia="SimSun" w:hAnsiTheme="minorHAnsi" w:cstheme="minorBidi"/>
            <w:noProof/>
            <w:sz w:val="22"/>
            <w:szCs w:val="20"/>
            <w:lang w:val="hu-HU" w:eastAsia="zh-CN" w:bidi="hi-IN"/>
          </w:rPr>
          <w:tab/>
        </w:r>
        <w:r w:rsidRPr="00FA210E">
          <w:rPr>
            <w:rStyle w:val="Hiperhivatkozs"/>
            <w:noProof/>
          </w:rPr>
          <w:t>Reproducing a published translation</w:t>
        </w:r>
        <w:r>
          <w:rPr>
            <w:noProof/>
            <w:webHidden/>
          </w:rPr>
          <w:tab/>
        </w:r>
        <w:r>
          <w:rPr>
            <w:noProof/>
            <w:webHidden/>
          </w:rPr>
          <w:fldChar w:fldCharType="begin"/>
        </w:r>
        <w:r>
          <w:rPr>
            <w:noProof/>
            <w:webHidden/>
          </w:rPr>
          <w:instrText xml:space="preserve"> PAGEREF _Toc44494778 \h </w:instrText>
        </w:r>
        <w:r>
          <w:rPr>
            <w:noProof/>
            <w:webHidden/>
          </w:rPr>
        </w:r>
        <w:r>
          <w:rPr>
            <w:noProof/>
            <w:webHidden/>
          </w:rPr>
          <w:fldChar w:fldCharType="separate"/>
        </w:r>
        <w:r>
          <w:rPr>
            <w:noProof/>
            <w:webHidden/>
          </w:rPr>
          <w:t>108</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79" w:history="1">
        <w:r w:rsidRPr="00FA210E">
          <w:rPr>
            <w:rStyle w:val="Hiperhivatkozs"/>
            <w:noProof/>
          </w:rPr>
          <w:t>9.2.5.</w:t>
        </w:r>
        <w:r>
          <w:rPr>
            <w:rFonts w:asciiTheme="minorHAnsi" w:eastAsia="SimSun" w:hAnsiTheme="minorHAnsi" w:cstheme="minorBidi"/>
            <w:noProof/>
            <w:sz w:val="22"/>
            <w:szCs w:val="20"/>
            <w:lang w:val="hu-HU" w:eastAsia="zh-CN" w:bidi="hi-IN"/>
          </w:rPr>
          <w:tab/>
        </w:r>
        <w:r w:rsidRPr="00FA210E">
          <w:rPr>
            <w:rStyle w:val="Hiperhivatkozs"/>
            <w:noProof/>
          </w:rPr>
          <w:t>Structural markup in translation</w:t>
        </w:r>
        <w:r>
          <w:rPr>
            <w:noProof/>
            <w:webHidden/>
          </w:rPr>
          <w:tab/>
        </w:r>
        <w:r>
          <w:rPr>
            <w:noProof/>
            <w:webHidden/>
          </w:rPr>
          <w:fldChar w:fldCharType="begin"/>
        </w:r>
        <w:r>
          <w:rPr>
            <w:noProof/>
            <w:webHidden/>
          </w:rPr>
          <w:instrText xml:space="preserve"> PAGEREF _Toc44494779 \h </w:instrText>
        </w:r>
        <w:r>
          <w:rPr>
            <w:noProof/>
            <w:webHidden/>
          </w:rPr>
        </w:r>
        <w:r>
          <w:rPr>
            <w:noProof/>
            <w:webHidden/>
          </w:rPr>
          <w:fldChar w:fldCharType="separate"/>
        </w:r>
        <w:r>
          <w:rPr>
            <w:noProof/>
            <w:webHidden/>
          </w:rPr>
          <w:t>109</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80" w:history="1">
        <w:r w:rsidRPr="00FA210E">
          <w:rPr>
            <w:rStyle w:val="Hiperhivatkozs"/>
            <w:noProof/>
          </w:rPr>
          <w:t>9.2.6.</w:t>
        </w:r>
        <w:r>
          <w:rPr>
            <w:rFonts w:asciiTheme="minorHAnsi" w:eastAsia="SimSun" w:hAnsiTheme="minorHAnsi" w:cstheme="minorBidi"/>
            <w:noProof/>
            <w:sz w:val="22"/>
            <w:szCs w:val="20"/>
            <w:lang w:val="hu-HU" w:eastAsia="zh-CN" w:bidi="hi-IN"/>
          </w:rPr>
          <w:tab/>
        </w:r>
        <w:r w:rsidRPr="00FA210E">
          <w:rPr>
            <w:rStyle w:val="Hiperhivatkozs"/>
            <w:noProof/>
          </w:rPr>
          <w:t>Indicating correspondence to the original</w:t>
        </w:r>
        <w:r>
          <w:rPr>
            <w:noProof/>
            <w:webHidden/>
          </w:rPr>
          <w:tab/>
        </w:r>
        <w:r>
          <w:rPr>
            <w:noProof/>
            <w:webHidden/>
          </w:rPr>
          <w:fldChar w:fldCharType="begin"/>
        </w:r>
        <w:r>
          <w:rPr>
            <w:noProof/>
            <w:webHidden/>
          </w:rPr>
          <w:instrText xml:space="preserve"> PAGEREF _Toc44494780 \h </w:instrText>
        </w:r>
        <w:r>
          <w:rPr>
            <w:noProof/>
            <w:webHidden/>
          </w:rPr>
        </w:r>
        <w:r>
          <w:rPr>
            <w:noProof/>
            <w:webHidden/>
          </w:rPr>
          <w:fldChar w:fldCharType="separate"/>
        </w:r>
        <w:r>
          <w:rPr>
            <w:noProof/>
            <w:webHidden/>
          </w:rPr>
          <w:t>109</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81" w:history="1">
        <w:r w:rsidRPr="00FA210E">
          <w:rPr>
            <w:rStyle w:val="Hiperhivatkozs"/>
            <w:noProof/>
          </w:rPr>
          <w:t>9.2.7.</w:t>
        </w:r>
        <w:r>
          <w:rPr>
            <w:rFonts w:asciiTheme="minorHAnsi" w:eastAsia="SimSun" w:hAnsiTheme="minorHAnsi" w:cstheme="minorBidi"/>
            <w:noProof/>
            <w:sz w:val="22"/>
            <w:szCs w:val="20"/>
            <w:lang w:val="hu-HU" w:eastAsia="zh-CN" w:bidi="hi-IN"/>
          </w:rPr>
          <w:tab/>
        </w:r>
        <w:r w:rsidRPr="00FA210E">
          <w:rPr>
            <w:rStyle w:val="Hiperhivatkozs"/>
            <w:noProof/>
          </w:rPr>
          <w:t>Phrase-level markup in translations</w:t>
        </w:r>
        <w:r>
          <w:rPr>
            <w:noProof/>
            <w:webHidden/>
          </w:rPr>
          <w:tab/>
        </w:r>
        <w:r>
          <w:rPr>
            <w:noProof/>
            <w:webHidden/>
          </w:rPr>
          <w:fldChar w:fldCharType="begin"/>
        </w:r>
        <w:r>
          <w:rPr>
            <w:noProof/>
            <w:webHidden/>
          </w:rPr>
          <w:instrText xml:space="preserve"> PAGEREF _Toc44494781 \h </w:instrText>
        </w:r>
        <w:r>
          <w:rPr>
            <w:noProof/>
            <w:webHidden/>
          </w:rPr>
        </w:r>
        <w:r>
          <w:rPr>
            <w:noProof/>
            <w:webHidden/>
          </w:rPr>
          <w:fldChar w:fldCharType="separate"/>
        </w:r>
        <w:r>
          <w:rPr>
            <w:noProof/>
            <w:webHidden/>
          </w:rPr>
          <w:t>110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82" w:history="1">
        <w:r w:rsidRPr="00FA210E">
          <w:rPr>
            <w:rStyle w:val="Hiperhivatkozs"/>
            <w:noProof/>
          </w:rPr>
          <w:t>9.2.8.</w:t>
        </w:r>
        <w:r>
          <w:rPr>
            <w:rFonts w:asciiTheme="minorHAnsi" w:eastAsia="SimSun" w:hAnsiTheme="minorHAnsi" w:cstheme="minorBidi"/>
            <w:noProof/>
            <w:sz w:val="22"/>
            <w:szCs w:val="20"/>
            <w:lang w:val="hu-HU" w:eastAsia="zh-CN" w:bidi="hi-IN"/>
          </w:rPr>
          <w:tab/>
        </w:r>
        <w:r w:rsidRPr="00FA210E">
          <w:rPr>
            <w:rStyle w:val="Hiperhivatkozs"/>
            <w:noProof/>
          </w:rPr>
          <w:t>Foreign words</w:t>
        </w:r>
        <w:r>
          <w:rPr>
            <w:noProof/>
            <w:webHidden/>
          </w:rPr>
          <w:tab/>
        </w:r>
        <w:r>
          <w:rPr>
            <w:noProof/>
            <w:webHidden/>
          </w:rPr>
          <w:fldChar w:fldCharType="begin"/>
        </w:r>
        <w:r>
          <w:rPr>
            <w:noProof/>
            <w:webHidden/>
          </w:rPr>
          <w:instrText xml:space="preserve"> PAGEREF _Toc44494782 \h </w:instrText>
        </w:r>
        <w:r>
          <w:rPr>
            <w:noProof/>
            <w:webHidden/>
          </w:rPr>
        </w:r>
        <w:r>
          <w:rPr>
            <w:noProof/>
            <w:webHidden/>
          </w:rPr>
          <w:fldChar w:fldCharType="separate"/>
        </w:r>
        <w:r>
          <w:rPr>
            <w:noProof/>
            <w:webHidden/>
          </w:rPr>
          <w:t>110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83" w:history="1">
        <w:r w:rsidRPr="00FA210E">
          <w:rPr>
            <w:rStyle w:val="Hiperhivatkozs"/>
            <w:noProof/>
          </w:rPr>
          <w:t>9.2.9.</w:t>
        </w:r>
        <w:r>
          <w:rPr>
            <w:rFonts w:asciiTheme="minorHAnsi" w:eastAsia="SimSun" w:hAnsiTheme="minorHAnsi" w:cstheme="minorBidi"/>
            <w:noProof/>
            <w:sz w:val="22"/>
            <w:szCs w:val="20"/>
            <w:lang w:val="hu-HU" w:eastAsia="zh-CN" w:bidi="hi-IN"/>
          </w:rPr>
          <w:tab/>
        </w:r>
        <w:r w:rsidRPr="00FA210E">
          <w:rPr>
            <w:rStyle w:val="Hiperhivatkozs"/>
            <w:noProof/>
          </w:rPr>
          <w:t>Additions to the translation</w:t>
        </w:r>
        <w:r>
          <w:rPr>
            <w:noProof/>
            <w:webHidden/>
          </w:rPr>
          <w:tab/>
        </w:r>
        <w:r>
          <w:rPr>
            <w:noProof/>
            <w:webHidden/>
          </w:rPr>
          <w:fldChar w:fldCharType="begin"/>
        </w:r>
        <w:r>
          <w:rPr>
            <w:noProof/>
            <w:webHidden/>
          </w:rPr>
          <w:instrText xml:space="preserve"> PAGEREF _Toc44494783 \h </w:instrText>
        </w:r>
        <w:r>
          <w:rPr>
            <w:noProof/>
            <w:webHidden/>
          </w:rPr>
        </w:r>
        <w:r>
          <w:rPr>
            <w:noProof/>
            <w:webHidden/>
          </w:rPr>
          <w:fldChar w:fldCharType="separate"/>
        </w:r>
        <w:r>
          <w:rPr>
            <w:noProof/>
            <w:webHidden/>
          </w:rPr>
          <w:t>110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84" w:history="1">
        <w:r w:rsidRPr="00FA210E">
          <w:rPr>
            <w:rStyle w:val="Hiperhivatkozs"/>
            <w:noProof/>
          </w:rPr>
          <w:t>9.2.10.</w:t>
        </w:r>
        <w:r>
          <w:rPr>
            <w:rFonts w:asciiTheme="minorHAnsi" w:eastAsia="SimSun" w:hAnsiTheme="minorHAnsi" w:cstheme="minorBidi"/>
            <w:noProof/>
            <w:sz w:val="22"/>
            <w:szCs w:val="20"/>
            <w:lang w:val="hu-HU" w:eastAsia="zh-CN" w:bidi="hi-IN"/>
          </w:rPr>
          <w:tab/>
        </w:r>
        <w:r w:rsidRPr="00FA210E">
          <w:rPr>
            <w:rStyle w:val="Hiperhivatkozs"/>
            <w:noProof/>
          </w:rPr>
          <w:t>Indicating uncertainty</w:t>
        </w:r>
        <w:r>
          <w:rPr>
            <w:noProof/>
            <w:webHidden/>
          </w:rPr>
          <w:tab/>
        </w:r>
        <w:r>
          <w:rPr>
            <w:noProof/>
            <w:webHidden/>
          </w:rPr>
          <w:fldChar w:fldCharType="begin"/>
        </w:r>
        <w:r>
          <w:rPr>
            <w:noProof/>
            <w:webHidden/>
          </w:rPr>
          <w:instrText xml:space="preserve"> PAGEREF _Toc44494784 \h </w:instrText>
        </w:r>
        <w:r>
          <w:rPr>
            <w:noProof/>
            <w:webHidden/>
          </w:rPr>
        </w:r>
        <w:r>
          <w:rPr>
            <w:noProof/>
            <w:webHidden/>
          </w:rPr>
          <w:fldChar w:fldCharType="separate"/>
        </w:r>
        <w:r>
          <w:rPr>
            <w:noProof/>
            <w:webHidden/>
          </w:rPr>
          <w:t>111</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85" w:history="1">
        <w:r w:rsidRPr="00FA210E">
          <w:rPr>
            <w:rStyle w:val="Hiperhivatkozs"/>
            <w:noProof/>
          </w:rPr>
          <w:t>9.2.11.</w:t>
        </w:r>
        <w:r>
          <w:rPr>
            <w:rFonts w:asciiTheme="minorHAnsi" w:eastAsia="SimSun" w:hAnsiTheme="minorHAnsi" w:cstheme="minorBidi"/>
            <w:noProof/>
            <w:sz w:val="22"/>
            <w:szCs w:val="20"/>
            <w:lang w:val="hu-HU" w:eastAsia="zh-CN" w:bidi="hi-IN"/>
          </w:rPr>
          <w:tab/>
        </w:r>
        <w:r w:rsidRPr="00FA210E">
          <w:rPr>
            <w:rStyle w:val="Hiperhivatkozs"/>
            <w:noProof/>
          </w:rPr>
          <w:t>Indicating incorrect or unexpected text</w:t>
        </w:r>
        <w:r>
          <w:rPr>
            <w:noProof/>
            <w:webHidden/>
          </w:rPr>
          <w:tab/>
        </w:r>
        <w:r>
          <w:rPr>
            <w:noProof/>
            <w:webHidden/>
          </w:rPr>
          <w:fldChar w:fldCharType="begin"/>
        </w:r>
        <w:r>
          <w:rPr>
            <w:noProof/>
            <w:webHidden/>
          </w:rPr>
          <w:instrText xml:space="preserve"> PAGEREF _Toc44494785 \h </w:instrText>
        </w:r>
        <w:r>
          <w:rPr>
            <w:noProof/>
            <w:webHidden/>
          </w:rPr>
        </w:r>
        <w:r>
          <w:rPr>
            <w:noProof/>
            <w:webHidden/>
          </w:rPr>
          <w:fldChar w:fldCharType="separate"/>
        </w:r>
        <w:r>
          <w:rPr>
            <w:noProof/>
            <w:webHidden/>
          </w:rPr>
          <w:t>112</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86" w:history="1">
        <w:r w:rsidRPr="00FA210E">
          <w:rPr>
            <w:rStyle w:val="Hiperhivatkozs"/>
            <w:noProof/>
          </w:rPr>
          <w:t>9.2.12.</w:t>
        </w:r>
        <w:r>
          <w:rPr>
            <w:rFonts w:asciiTheme="minorHAnsi" w:eastAsia="SimSun" w:hAnsiTheme="minorHAnsi" w:cstheme="minorBidi"/>
            <w:noProof/>
            <w:sz w:val="22"/>
            <w:szCs w:val="20"/>
            <w:lang w:val="hu-HU" w:eastAsia="zh-CN" w:bidi="hi-IN"/>
          </w:rPr>
          <w:tab/>
        </w:r>
        <w:r w:rsidRPr="00FA210E">
          <w:rPr>
            <w:rStyle w:val="Hiperhivatkozs"/>
            <w:noProof/>
          </w:rPr>
          <w:t>Gaps in the translation</w:t>
        </w:r>
        <w:r>
          <w:rPr>
            <w:noProof/>
            <w:webHidden/>
          </w:rPr>
          <w:tab/>
        </w:r>
        <w:r>
          <w:rPr>
            <w:noProof/>
            <w:webHidden/>
          </w:rPr>
          <w:fldChar w:fldCharType="begin"/>
        </w:r>
        <w:r>
          <w:rPr>
            <w:noProof/>
            <w:webHidden/>
          </w:rPr>
          <w:instrText xml:space="preserve"> PAGEREF _Toc44494786 \h </w:instrText>
        </w:r>
        <w:r>
          <w:rPr>
            <w:noProof/>
            <w:webHidden/>
          </w:rPr>
        </w:r>
        <w:r>
          <w:rPr>
            <w:noProof/>
            <w:webHidden/>
          </w:rPr>
          <w:fldChar w:fldCharType="separate"/>
        </w:r>
        <w:r>
          <w:rPr>
            <w:noProof/>
            <w:webHidden/>
          </w:rPr>
          <w:t>112</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87" w:history="1">
        <w:r w:rsidRPr="00FA210E">
          <w:rPr>
            <w:rStyle w:val="Hiperhivatkozs"/>
            <w:noProof/>
          </w:rPr>
          <w:t>9.2.13.</w:t>
        </w:r>
        <w:r>
          <w:rPr>
            <w:rFonts w:asciiTheme="minorHAnsi" w:eastAsia="SimSun" w:hAnsiTheme="minorHAnsi" w:cstheme="minorBidi"/>
            <w:noProof/>
            <w:sz w:val="22"/>
            <w:szCs w:val="20"/>
            <w:lang w:val="hu-HU" w:eastAsia="zh-CN" w:bidi="hi-IN"/>
          </w:rPr>
          <w:tab/>
        </w:r>
        <w:r w:rsidRPr="00FA210E">
          <w:rPr>
            <w:rStyle w:val="Hiperhivatkozs"/>
            <w:noProof/>
          </w:rPr>
          <w:t>Blank space in the translation</w:t>
        </w:r>
        <w:r>
          <w:rPr>
            <w:noProof/>
            <w:webHidden/>
          </w:rPr>
          <w:tab/>
        </w:r>
        <w:r>
          <w:rPr>
            <w:noProof/>
            <w:webHidden/>
          </w:rPr>
          <w:fldChar w:fldCharType="begin"/>
        </w:r>
        <w:r>
          <w:rPr>
            <w:noProof/>
            <w:webHidden/>
          </w:rPr>
          <w:instrText xml:space="preserve"> PAGEREF _Toc44494787 \h </w:instrText>
        </w:r>
        <w:r>
          <w:rPr>
            <w:noProof/>
            <w:webHidden/>
          </w:rPr>
        </w:r>
        <w:r>
          <w:rPr>
            <w:noProof/>
            <w:webHidden/>
          </w:rPr>
          <w:fldChar w:fldCharType="separate"/>
        </w:r>
        <w:r>
          <w:rPr>
            <w:noProof/>
            <w:webHidden/>
          </w:rPr>
          <w:t>113</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88" w:history="1">
        <w:r w:rsidRPr="00FA210E">
          <w:rPr>
            <w:rStyle w:val="Hiperhivatkozs"/>
            <w:noProof/>
          </w:rPr>
          <w:t>9.2.14.</w:t>
        </w:r>
        <w:r>
          <w:rPr>
            <w:rFonts w:asciiTheme="minorHAnsi" w:eastAsia="SimSun" w:hAnsiTheme="minorHAnsi" w:cstheme="minorBidi"/>
            <w:noProof/>
            <w:sz w:val="22"/>
            <w:szCs w:val="20"/>
            <w:lang w:val="hu-HU" w:eastAsia="zh-CN" w:bidi="hi-IN"/>
          </w:rPr>
          <w:tab/>
        </w:r>
        <w:r w:rsidRPr="00FA210E">
          <w:rPr>
            <w:rStyle w:val="Hiperhivatkozs"/>
            <w:noProof/>
          </w:rPr>
          <w:t>Indicating bitextuality</w:t>
        </w:r>
        <w:r>
          <w:rPr>
            <w:noProof/>
            <w:webHidden/>
          </w:rPr>
          <w:tab/>
        </w:r>
        <w:r>
          <w:rPr>
            <w:noProof/>
            <w:webHidden/>
          </w:rPr>
          <w:fldChar w:fldCharType="begin"/>
        </w:r>
        <w:r>
          <w:rPr>
            <w:noProof/>
            <w:webHidden/>
          </w:rPr>
          <w:instrText xml:space="preserve"> PAGEREF _Toc44494788 \h </w:instrText>
        </w:r>
        <w:r>
          <w:rPr>
            <w:noProof/>
            <w:webHidden/>
          </w:rPr>
        </w:r>
        <w:r>
          <w:rPr>
            <w:noProof/>
            <w:webHidden/>
          </w:rPr>
          <w:fldChar w:fldCharType="separate"/>
        </w:r>
        <w:r>
          <w:rPr>
            <w:noProof/>
            <w:webHidden/>
          </w:rPr>
          <w:t>113</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789" w:history="1">
        <w:r w:rsidRPr="00FA210E">
          <w:rPr>
            <w:rStyle w:val="Hiperhivatkozs"/>
            <w:noProof/>
          </w:rPr>
          <w:t>9.3.</w:t>
        </w:r>
        <w:r>
          <w:rPr>
            <w:rFonts w:asciiTheme="minorHAnsi" w:eastAsia="SimSun" w:hAnsiTheme="minorHAnsi" w:cstheme="minorBidi"/>
            <w:noProof/>
            <w:sz w:val="22"/>
            <w:szCs w:val="20"/>
            <w:lang w:val="hu-HU" w:eastAsia="zh-CN" w:bidi="hi-IN"/>
          </w:rPr>
          <w:tab/>
        </w:r>
        <w:r w:rsidRPr="00FA210E">
          <w:rPr>
            <w:rStyle w:val="Hiperhivatkozs"/>
            <w:noProof/>
          </w:rPr>
          <w:t>The Commentary</w:t>
        </w:r>
        <w:r>
          <w:rPr>
            <w:noProof/>
            <w:webHidden/>
          </w:rPr>
          <w:tab/>
        </w:r>
        <w:r>
          <w:rPr>
            <w:noProof/>
            <w:webHidden/>
          </w:rPr>
          <w:fldChar w:fldCharType="begin"/>
        </w:r>
        <w:r>
          <w:rPr>
            <w:noProof/>
            <w:webHidden/>
          </w:rPr>
          <w:instrText xml:space="preserve"> PAGEREF _Toc44494789 \h </w:instrText>
        </w:r>
        <w:r>
          <w:rPr>
            <w:noProof/>
            <w:webHidden/>
          </w:rPr>
        </w:r>
        <w:r>
          <w:rPr>
            <w:noProof/>
            <w:webHidden/>
          </w:rPr>
          <w:fldChar w:fldCharType="separate"/>
        </w:r>
        <w:r>
          <w:rPr>
            <w:noProof/>
            <w:webHidden/>
          </w:rPr>
          <w:t>113</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90" w:history="1">
        <w:r w:rsidRPr="00FA210E">
          <w:rPr>
            <w:rStyle w:val="Hiperhivatkozs"/>
            <w:noProof/>
          </w:rPr>
          <w:t>9.3.1.</w:t>
        </w:r>
        <w:r>
          <w:rPr>
            <w:rFonts w:asciiTheme="minorHAnsi" w:eastAsia="SimSun" w:hAnsiTheme="minorHAnsi" w:cstheme="minorBidi"/>
            <w:noProof/>
            <w:sz w:val="22"/>
            <w:szCs w:val="20"/>
            <w:lang w:val="hu-HU" w:eastAsia="zh-CN" w:bidi="hi-IN"/>
          </w:rPr>
          <w:tab/>
        </w:r>
        <w:r w:rsidRPr="00FA210E">
          <w:rPr>
            <w:rStyle w:val="Hiperhivatkozs"/>
            <w:noProof/>
          </w:rPr>
          <w:t>Overview</w:t>
        </w:r>
        <w:r>
          <w:rPr>
            <w:noProof/>
            <w:webHidden/>
          </w:rPr>
          <w:tab/>
        </w:r>
        <w:r>
          <w:rPr>
            <w:noProof/>
            <w:webHidden/>
          </w:rPr>
          <w:fldChar w:fldCharType="begin"/>
        </w:r>
        <w:r>
          <w:rPr>
            <w:noProof/>
            <w:webHidden/>
          </w:rPr>
          <w:instrText xml:space="preserve"> PAGEREF _Toc44494790 \h </w:instrText>
        </w:r>
        <w:r>
          <w:rPr>
            <w:noProof/>
            <w:webHidden/>
          </w:rPr>
        </w:r>
        <w:r>
          <w:rPr>
            <w:noProof/>
            <w:webHidden/>
          </w:rPr>
          <w:fldChar w:fldCharType="separate"/>
        </w:r>
        <w:r>
          <w:rPr>
            <w:noProof/>
            <w:webHidden/>
          </w:rPr>
          <w:t>113</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91" w:history="1">
        <w:r w:rsidRPr="00FA210E">
          <w:rPr>
            <w:rStyle w:val="Hiperhivatkozs"/>
            <w:noProof/>
          </w:rPr>
          <w:t>9.3.2.</w:t>
        </w:r>
        <w:r>
          <w:rPr>
            <w:rFonts w:asciiTheme="minorHAnsi" w:eastAsia="SimSun" w:hAnsiTheme="minorHAnsi" w:cstheme="minorBidi"/>
            <w:noProof/>
            <w:sz w:val="22"/>
            <w:szCs w:val="20"/>
            <w:lang w:val="hu-HU" w:eastAsia="zh-CN" w:bidi="hi-IN"/>
          </w:rPr>
          <w:tab/>
        </w:r>
        <w:r w:rsidRPr="00FA210E">
          <w:rPr>
            <w:rStyle w:val="Hiperhivatkozs"/>
            <w:noProof/>
          </w:rPr>
          <w:t>Structure of the commentary and correspondence to the text</w:t>
        </w:r>
        <w:r>
          <w:rPr>
            <w:noProof/>
            <w:webHidden/>
          </w:rPr>
          <w:tab/>
        </w:r>
        <w:r>
          <w:rPr>
            <w:noProof/>
            <w:webHidden/>
          </w:rPr>
          <w:fldChar w:fldCharType="begin"/>
        </w:r>
        <w:r>
          <w:rPr>
            <w:noProof/>
            <w:webHidden/>
          </w:rPr>
          <w:instrText xml:space="preserve"> PAGEREF _Toc44494791 \h </w:instrText>
        </w:r>
        <w:r>
          <w:rPr>
            <w:noProof/>
            <w:webHidden/>
          </w:rPr>
        </w:r>
        <w:r>
          <w:rPr>
            <w:noProof/>
            <w:webHidden/>
          </w:rPr>
          <w:fldChar w:fldCharType="separate"/>
        </w:r>
        <w:r>
          <w:rPr>
            <w:noProof/>
            <w:webHidden/>
          </w:rPr>
          <w:t>114</w:t>
        </w:r>
        <w:r>
          <w:rPr>
            <w:noProof/>
            <w:webHidden/>
          </w:rPr>
          <w:fldChar w:fldCharType="end"/>
        </w:r>
      </w:hyperlink>
    </w:p>
    <w:p w:rsidR="001079C3" w:rsidRDefault="001079C3">
      <w:pPr>
        <w:pStyle w:val="TJ2"/>
        <w:rPr>
          <w:rFonts w:asciiTheme="minorHAnsi" w:eastAsia="SimSun" w:hAnsiTheme="minorHAnsi" w:cstheme="minorBidi"/>
          <w:noProof/>
          <w:sz w:val="22"/>
          <w:szCs w:val="20"/>
          <w:lang w:val="hu-HU" w:eastAsia="zh-CN" w:bidi="hi-IN"/>
        </w:rPr>
      </w:pPr>
      <w:hyperlink w:anchor="_Toc44494792" w:history="1">
        <w:r w:rsidRPr="00FA210E">
          <w:rPr>
            <w:rStyle w:val="Hiperhivatkozs"/>
            <w:noProof/>
          </w:rPr>
          <w:t>9.4.</w:t>
        </w:r>
        <w:r>
          <w:rPr>
            <w:rFonts w:asciiTheme="minorHAnsi" w:eastAsia="SimSun" w:hAnsiTheme="minorHAnsi" w:cstheme="minorBidi"/>
            <w:noProof/>
            <w:sz w:val="22"/>
            <w:szCs w:val="20"/>
            <w:lang w:val="hu-HU" w:eastAsia="zh-CN" w:bidi="hi-IN"/>
          </w:rPr>
          <w:tab/>
        </w:r>
        <w:r w:rsidRPr="00FA210E">
          <w:rPr>
            <w:rStyle w:val="Hiperhivatkozs"/>
            <w:noProof/>
          </w:rPr>
          <w:t>The Bibliography</w:t>
        </w:r>
        <w:r>
          <w:rPr>
            <w:noProof/>
            <w:webHidden/>
          </w:rPr>
          <w:tab/>
        </w:r>
        <w:r>
          <w:rPr>
            <w:noProof/>
            <w:webHidden/>
          </w:rPr>
          <w:fldChar w:fldCharType="begin"/>
        </w:r>
        <w:r>
          <w:rPr>
            <w:noProof/>
            <w:webHidden/>
          </w:rPr>
          <w:instrText xml:space="preserve"> PAGEREF _Toc44494792 \h </w:instrText>
        </w:r>
        <w:r>
          <w:rPr>
            <w:noProof/>
            <w:webHidden/>
          </w:rPr>
        </w:r>
        <w:r>
          <w:rPr>
            <w:noProof/>
            <w:webHidden/>
          </w:rPr>
          <w:fldChar w:fldCharType="separate"/>
        </w:r>
        <w:r>
          <w:rPr>
            <w:noProof/>
            <w:webHidden/>
          </w:rPr>
          <w:t>114</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93" w:history="1">
        <w:r w:rsidRPr="00FA210E">
          <w:rPr>
            <w:rStyle w:val="Hiperhivatkozs"/>
            <w:noProof/>
          </w:rPr>
          <w:t>9.4.1.</w:t>
        </w:r>
        <w:r>
          <w:rPr>
            <w:rFonts w:asciiTheme="minorHAnsi" w:eastAsia="SimSun" w:hAnsiTheme="minorHAnsi" w:cstheme="minorBidi"/>
            <w:noProof/>
            <w:sz w:val="22"/>
            <w:szCs w:val="20"/>
            <w:lang w:val="hu-HU" w:eastAsia="zh-CN" w:bidi="hi-IN"/>
          </w:rPr>
          <w:tab/>
        </w:r>
        <w:r w:rsidRPr="00FA210E">
          <w:rPr>
            <w:rStyle w:val="Hiperhivatkozs"/>
            <w:noProof/>
          </w:rPr>
          <w:t>Overview</w:t>
        </w:r>
        <w:r>
          <w:rPr>
            <w:noProof/>
            <w:webHidden/>
          </w:rPr>
          <w:tab/>
        </w:r>
        <w:r>
          <w:rPr>
            <w:noProof/>
            <w:webHidden/>
          </w:rPr>
          <w:fldChar w:fldCharType="begin"/>
        </w:r>
        <w:r>
          <w:rPr>
            <w:noProof/>
            <w:webHidden/>
          </w:rPr>
          <w:instrText xml:space="preserve"> PAGEREF _Toc44494793 \h </w:instrText>
        </w:r>
        <w:r>
          <w:rPr>
            <w:noProof/>
            <w:webHidden/>
          </w:rPr>
        </w:r>
        <w:r>
          <w:rPr>
            <w:noProof/>
            <w:webHidden/>
          </w:rPr>
          <w:fldChar w:fldCharType="separate"/>
        </w:r>
        <w:r>
          <w:rPr>
            <w:noProof/>
            <w:webHidden/>
          </w:rPr>
          <w:t>114</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94" w:history="1">
        <w:r w:rsidRPr="00FA210E">
          <w:rPr>
            <w:rStyle w:val="Hiperhivatkozs"/>
            <w:noProof/>
          </w:rPr>
          <w:t>9.4.2.</w:t>
        </w:r>
        <w:r>
          <w:rPr>
            <w:rFonts w:asciiTheme="minorHAnsi" w:eastAsia="SimSun" w:hAnsiTheme="minorHAnsi" w:cstheme="minorBidi"/>
            <w:noProof/>
            <w:sz w:val="22"/>
            <w:szCs w:val="20"/>
            <w:lang w:val="hu-HU" w:eastAsia="zh-CN" w:bidi="hi-IN"/>
          </w:rPr>
          <w:tab/>
        </w:r>
        <w:r w:rsidRPr="00FA210E">
          <w:rPr>
            <w:rStyle w:val="Hiperhivatkozs"/>
            <w:noProof/>
          </w:rPr>
          <w:t>The structured bibliography</w:t>
        </w:r>
        <w:r>
          <w:rPr>
            <w:noProof/>
            <w:webHidden/>
          </w:rPr>
          <w:tab/>
        </w:r>
        <w:r>
          <w:rPr>
            <w:noProof/>
            <w:webHidden/>
          </w:rPr>
          <w:fldChar w:fldCharType="begin"/>
        </w:r>
        <w:r>
          <w:rPr>
            <w:noProof/>
            <w:webHidden/>
          </w:rPr>
          <w:instrText xml:space="preserve"> PAGEREF _Toc44494794 \h </w:instrText>
        </w:r>
        <w:r>
          <w:rPr>
            <w:noProof/>
            <w:webHidden/>
          </w:rPr>
        </w:r>
        <w:r>
          <w:rPr>
            <w:noProof/>
            <w:webHidden/>
          </w:rPr>
          <w:fldChar w:fldCharType="separate"/>
        </w:r>
        <w:r>
          <w:rPr>
            <w:noProof/>
            <w:webHidden/>
          </w:rPr>
          <w:t>114</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95" w:history="1">
        <w:r w:rsidRPr="00FA210E">
          <w:rPr>
            <w:rStyle w:val="Hiperhivatkozs"/>
            <w:noProof/>
          </w:rPr>
          <w:t>9.4.3.</w:t>
        </w:r>
        <w:r>
          <w:rPr>
            <w:rFonts w:asciiTheme="minorHAnsi" w:eastAsia="SimSun" w:hAnsiTheme="minorHAnsi" w:cstheme="minorBidi"/>
            <w:noProof/>
            <w:sz w:val="22"/>
            <w:szCs w:val="20"/>
            <w:lang w:val="hu-HU" w:eastAsia="zh-CN" w:bidi="hi-IN"/>
          </w:rPr>
          <w:tab/>
        </w:r>
        <w:r w:rsidRPr="00FA210E">
          <w:rPr>
            <w:rStyle w:val="Hiperhivatkozs"/>
            <w:noProof/>
          </w:rPr>
          <w:t>Bibliographic sigla</w:t>
        </w:r>
        <w:r>
          <w:rPr>
            <w:noProof/>
            <w:webHidden/>
          </w:rPr>
          <w:tab/>
        </w:r>
        <w:r>
          <w:rPr>
            <w:noProof/>
            <w:webHidden/>
          </w:rPr>
          <w:fldChar w:fldCharType="begin"/>
        </w:r>
        <w:r>
          <w:rPr>
            <w:noProof/>
            <w:webHidden/>
          </w:rPr>
          <w:instrText xml:space="preserve"> PAGEREF _Toc44494795 \h </w:instrText>
        </w:r>
        <w:r>
          <w:rPr>
            <w:noProof/>
            <w:webHidden/>
          </w:rPr>
        </w:r>
        <w:r>
          <w:rPr>
            <w:noProof/>
            <w:webHidden/>
          </w:rPr>
          <w:fldChar w:fldCharType="separate"/>
        </w:r>
        <w:r>
          <w:rPr>
            <w:noProof/>
            <w:webHidden/>
          </w:rPr>
          <w:t>115</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96" w:history="1">
        <w:r w:rsidRPr="00FA210E">
          <w:rPr>
            <w:rStyle w:val="Hiperhivatkozs"/>
            <w:noProof/>
          </w:rPr>
          <w:t>9.4.4.</w:t>
        </w:r>
        <w:r>
          <w:rPr>
            <w:rFonts w:asciiTheme="minorHAnsi" w:eastAsia="SimSun" w:hAnsiTheme="minorHAnsi" w:cstheme="minorBidi"/>
            <w:noProof/>
            <w:sz w:val="22"/>
            <w:szCs w:val="20"/>
            <w:lang w:val="hu-HU" w:eastAsia="zh-CN" w:bidi="hi-IN"/>
          </w:rPr>
          <w:tab/>
        </w:r>
        <w:r w:rsidRPr="00FA210E">
          <w:rPr>
            <w:rStyle w:val="Hiperhivatkozs"/>
            <w:noProof/>
          </w:rPr>
          <w:t>The epigraphic lemma</w:t>
        </w:r>
        <w:r>
          <w:rPr>
            <w:noProof/>
            <w:webHidden/>
          </w:rPr>
          <w:tab/>
        </w:r>
        <w:r>
          <w:rPr>
            <w:noProof/>
            <w:webHidden/>
          </w:rPr>
          <w:fldChar w:fldCharType="begin"/>
        </w:r>
        <w:r>
          <w:rPr>
            <w:noProof/>
            <w:webHidden/>
          </w:rPr>
          <w:instrText xml:space="preserve"> PAGEREF _Toc44494796 \h </w:instrText>
        </w:r>
        <w:r>
          <w:rPr>
            <w:noProof/>
            <w:webHidden/>
          </w:rPr>
        </w:r>
        <w:r>
          <w:rPr>
            <w:noProof/>
            <w:webHidden/>
          </w:rPr>
          <w:fldChar w:fldCharType="separate"/>
        </w:r>
        <w:r>
          <w:rPr>
            <w:noProof/>
            <w:webHidden/>
          </w:rPr>
          <w:t>115</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797" w:history="1">
        <w:r w:rsidRPr="00FA210E">
          <w:rPr>
            <w:rStyle w:val="Hiperhivatkozs"/>
            <w:noProof/>
          </w:rPr>
          <w:t>9.4.5.</w:t>
        </w:r>
        <w:r>
          <w:rPr>
            <w:rFonts w:asciiTheme="minorHAnsi" w:eastAsia="SimSun" w:hAnsiTheme="minorHAnsi" w:cstheme="minorBidi"/>
            <w:noProof/>
            <w:sz w:val="22"/>
            <w:szCs w:val="20"/>
            <w:lang w:val="hu-HU" w:eastAsia="zh-CN" w:bidi="hi-IN"/>
          </w:rPr>
          <w:tab/>
        </w:r>
        <w:r w:rsidRPr="00FA210E">
          <w:rPr>
            <w:rStyle w:val="Hiperhivatkozs"/>
            <w:noProof/>
          </w:rPr>
          <w:t>Full markup example for the bibliography</w:t>
        </w:r>
        <w:r>
          <w:rPr>
            <w:noProof/>
            <w:webHidden/>
          </w:rPr>
          <w:tab/>
        </w:r>
        <w:r>
          <w:rPr>
            <w:noProof/>
            <w:webHidden/>
          </w:rPr>
          <w:fldChar w:fldCharType="begin"/>
        </w:r>
        <w:r>
          <w:rPr>
            <w:noProof/>
            <w:webHidden/>
          </w:rPr>
          <w:instrText xml:space="preserve"> PAGEREF _Toc44494797 \h </w:instrText>
        </w:r>
        <w:r>
          <w:rPr>
            <w:noProof/>
            <w:webHidden/>
          </w:rPr>
        </w:r>
        <w:r>
          <w:rPr>
            <w:noProof/>
            <w:webHidden/>
          </w:rPr>
          <w:fldChar w:fldCharType="separate"/>
        </w:r>
        <w:r>
          <w:rPr>
            <w:noProof/>
            <w:webHidden/>
          </w:rPr>
          <w:t>116</w:t>
        </w:r>
        <w:r>
          <w:rPr>
            <w:noProof/>
            <w:webHidden/>
          </w:rPr>
          <w:fldChar w:fldCharType="end"/>
        </w:r>
      </w:hyperlink>
    </w:p>
    <w:p w:rsidR="001079C3" w:rsidRDefault="001079C3">
      <w:pPr>
        <w:pStyle w:val="TJ1"/>
        <w:rPr>
          <w:rFonts w:asciiTheme="minorHAnsi" w:eastAsia="SimSun" w:hAnsiTheme="minorHAnsi" w:cstheme="minorBidi"/>
          <w:b w:val="0"/>
          <w:noProof/>
          <w:szCs w:val="20"/>
          <w:lang w:val="hu-HU" w:eastAsia="zh-CN" w:bidi="hi-IN"/>
        </w:rPr>
      </w:pPr>
      <w:hyperlink w:anchor="_Toc44494798" w:history="1">
        <w:r w:rsidRPr="00FA210E">
          <w:rPr>
            <w:rStyle w:val="Hiperhivatkozs"/>
            <w:noProof/>
          </w:rPr>
          <w:t>10.</w:t>
        </w:r>
        <w:r>
          <w:rPr>
            <w:rFonts w:asciiTheme="minorHAnsi" w:eastAsia="SimSun" w:hAnsiTheme="minorHAnsi" w:cstheme="minorBidi"/>
            <w:b w:val="0"/>
            <w:noProof/>
            <w:szCs w:val="20"/>
            <w:lang w:val="hu-HU" w:eastAsia="zh-CN" w:bidi="hi-IN"/>
          </w:rPr>
          <w:tab/>
        </w:r>
        <w:r w:rsidRPr="00FA210E">
          <w:rPr>
            <w:rStyle w:val="Hiperhivatkozs"/>
            <w:noProof/>
          </w:rPr>
          <w:t>Globally Available Markup Outside the Edition</w:t>
        </w:r>
        <w:r>
          <w:rPr>
            <w:noProof/>
            <w:webHidden/>
          </w:rPr>
          <w:tab/>
        </w:r>
        <w:r>
          <w:rPr>
            <w:noProof/>
            <w:webHidden/>
          </w:rPr>
          <w:fldChar w:fldCharType="begin"/>
        </w:r>
        <w:r>
          <w:rPr>
            <w:noProof/>
            <w:webHidden/>
          </w:rPr>
          <w:instrText xml:space="preserve"> PAGEREF _Toc44494798 \h </w:instrText>
        </w:r>
        <w:r>
          <w:rPr>
            <w:noProof/>
            <w:webHidden/>
          </w:rPr>
        </w:r>
        <w:r>
          <w:rPr>
            <w:noProof/>
            <w:webHidden/>
          </w:rPr>
          <w:fldChar w:fldCharType="separate"/>
        </w:r>
        <w:r>
          <w:rPr>
            <w:noProof/>
            <w:webHidden/>
          </w:rPr>
          <w:t>117</w:t>
        </w:r>
        <w:r>
          <w:rPr>
            <w:noProof/>
            <w:webHidden/>
          </w:rPr>
          <w:fldChar w:fldCharType="end"/>
        </w:r>
      </w:hyperlink>
    </w:p>
    <w:p w:rsidR="001079C3" w:rsidRDefault="001079C3">
      <w:pPr>
        <w:pStyle w:val="TJ2"/>
        <w:tabs>
          <w:tab w:val="left" w:pos="880"/>
        </w:tabs>
        <w:rPr>
          <w:rFonts w:asciiTheme="minorHAnsi" w:eastAsia="SimSun" w:hAnsiTheme="minorHAnsi" w:cstheme="minorBidi"/>
          <w:noProof/>
          <w:sz w:val="22"/>
          <w:szCs w:val="20"/>
          <w:lang w:val="hu-HU" w:eastAsia="zh-CN" w:bidi="hi-IN"/>
        </w:rPr>
      </w:pPr>
      <w:hyperlink w:anchor="_Toc44494799" w:history="1">
        <w:r w:rsidRPr="00FA210E">
          <w:rPr>
            <w:rStyle w:val="Hiperhivatkozs"/>
            <w:noProof/>
          </w:rPr>
          <w:t>10.1.</w:t>
        </w:r>
        <w:r>
          <w:rPr>
            <w:rFonts w:asciiTheme="minorHAnsi" w:eastAsia="SimSun" w:hAnsiTheme="minorHAnsi" w:cstheme="minorBidi"/>
            <w:noProof/>
            <w:sz w:val="22"/>
            <w:szCs w:val="20"/>
            <w:lang w:val="hu-HU" w:eastAsia="zh-CN" w:bidi="hi-IN"/>
          </w:rPr>
          <w:tab/>
        </w:r>
        <w:r w:rsidRPr="00FA210E">
          <w:rPr>
            <w:rStyle w:val="Hiperhivatkozs"/>
            <w:noProof/>
          </w:rPr>
          <w:t>Editorial Markup Outside the Edition</w:t>
        </w:r>
        <w:r>
          <w:rPr>
            <w:noProof/>
            <w:webHidden/>
          </w:rPr>
          <w:tab/>
        </w:r>
        <w:r>
          <w:rPr>
            <w:noProof/>
            <w:webHidden/>
          </w:rPr>
          <w:fldChar w:fldCharType="begin"/>
        </w:r>
        <w:r>
          <w:rPr>
            <w:noProof/>
            <w:webHidden/>
          </w:rPr>
          <w:instrText xml:space="preserve"> PAGEREF _Toc44494799 \h </w:instrText>
        </w:r>
        <w:r>
          <w:rPr>
            <w:noProof/>
            <w:webHidden/>
          </w:rPr>
        </w:r>
        <w:r>
          <w:rPr>
            <w:noProof/>
            <w:webHidden/>
          </w:rPr>
          <w:fldChar w:fldCharType="separate"/>
        </w:r>
        <w:r>
          <w:rPr>
            <w:noProof/>
            <w:webHidden/>
          </w:rPr>
          <w:t>117</w:t>
        </w:r>
        <w:r>
          <w:rPr>
            <w:noProof/>
            <w:webHidden/>
          </w:rPr>
          <w:fldChar w:fldCharType="end"/>
        </w:r>
      </w:hyperlink>
    </w:p>
    <w:p w:rsidR="001079C3" w:rsidRDefault="001079C3">
      <w:pPr>
        <w:pStyle w:val="TJ2"/>
        <w:tabs>
          <w:tab w:val="left" w:pos="880"/>
        </w:tabs>
        <w:rPr>
          <w:rFonts w:asciiTheme="minorHAnsi" w:eastAsia="SimSun" w:hAnsiTheme="minorHAnsi" w:cstheme="minorBidi"/>
          <w:noProof/>
          <w:sz w:val="22"/>
          <w:szCs w:val="20"/>
          <w:lang w:val="hu-HU" w:eastAsia="zh-CN" w:bidi="hi-IN"/>
        </w:rPr>
      </w:pPr>
      <w:hyperlink w:anchor="_Toc44494800" w:history="1">
        <w:r w:rsidRPr="00FA210E">
          <w:rPr>
            <w:rStyle w:val="Hiperhivatkozs"/>
            <w:noProof/>
          </w:rPr>
          <w:t>10.2.</w:t>
        </w:r>
        <w:r>
          <w:rPr>
            <w:rFonts w:asciiTheme="minorHAnsi" w:eastAsia="SimSun" w:hAnsiTheme="minorHAnsi" w:cstheme="minorBidi"/>
            <w:noProof/>
            <w:sz w:val="22"/>
            <w:szCs w:val="20"/>
            <w:lang w:val="hu-HU" w:eastAsia="zh-CN" w:bidi="hi-IN"/>
          </w:rPr>
          <w:tab/>
        </w:r>
        <w:r w:rsidRPr="00FA210E">
          <w:rPr>
            <w:rStyle w:val="Hiperhivatkozs"/>
            <w:noProof/>
          </w:rPr>
          <w:t>Formatting</w:t>
        </w:r>
        <w:r>
          <w:rPr>
            <w:noProof/>
            <w:webHidden/>
          </w:rPr>
          <w:tab/>
        </w:r>
        <w:r>
          <w:rPr>
            <w:noProof/>
            <w:webHidden/>
          </w:rPr>
          <w:fldChar w:fldCharType="begin"/>
        </w:r>
        <w:r>
          <w:rPr>
            <w:noProof/>
            <w:webHidden/>
          </w:rPr>
          <w:instrText xml:space="preserve"> PAGEREF _Toc44494800 \h </w:instrText>
        </w:r>
        <w:r>
          <w:rPr>
            <w:noProof/>
            <w:webHidden/>
          </w:rPr>
        </w:r>
        <w:r>
          <w:rPr>
            <w:noProof/>
            <w:webHidden/>
          </w:rPr>
          <w:fldChar w:fldCharType="separate"/>
        </w:r>
        <w:r>
          <w:rPr>
            <w:noProof/>
            <w:webHidden/>
          </w:rPr>
          <w:t>117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01" w:history="1">
        <w:r w:rsidRPr="00FA210E">
          <w:rPr>
            <w:rStyle w:val="Hiperhivatkozs"/>
            <w:noProof/>
          </w:rPr>
          <w:t>10.2.1.</w:t>
        </w:r>
        <w:r>
          <w:rPr>
            <w:rFonts w:asciiTheme="minorHAnsi" w:eastAsia="SimSun" w:hAnsiTheme="minorHAnsi" w:cstheme="minorBidi"/>
            <w:noProof/>
            <w:sz w:val="22"/>
            <w:szCs w:val="20"/>
            <w:lang w:val="hu-HU" w:eastAsia="zh-CN" w:bidi="hi-IN"/>
          </w:rPr>
          <w:tab/>
        </w:r>
        <w:r w:rsidRPr="00FA210E">
          <w:rPr>
            <w:rStyle w:val="Hiperhivatkozs"/>
            <w:noProof/>
          </w:rPr>
          <w:t>Character formatting</w:t>
        </w:r>
        <w:r>
          <w:rPr>
            <w:noProof/>
            <w:webHidden/>
          </w:rPr>
          <w:tab/>
        </w:r>
        <w:r>
          <w:rPr>
            <w:noProof/>
            <w:webHidden/>
          </w:rPr>
          <w:fldChar w:fldCharType="begin"/>
        </w:r>
        <w:r>
          <w:rPr>
            <w:noProof/>
            <w:webHidden/>
          </w:rPr>
          <w:instrText xml:space="preserve"> PAGEREF _Toc44494801 \h </w:instrText>
        </w:r>
        <w:r>
          <w:rPr>
            <w:noProof/>
            <w:webHidden/>
          </w:rPr>
        </w:r>
        <w:r>
          <w:rPr>
            <w:noProof/>
            <w:webHidden/>
          </w:rPr>
          <w:fldChar w:fldCharType="separate"/>
        </w:r>
        <w:r>
          <w:rPr>
            <w:noProof/>
            <w:webHidden/>
          </w:rPr>
          <w:t>117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02" w:history="1">
        <w:r w:rsidRPr="00FA210E">
          <w:rPr>
            <w:rStyle w:val="Hiperhivatkozs"/>
            <w:noProof/>
          </w:rPr>
          <w:t>10.2.2.</w:t>
        </w:r>
        <w:r>
          <w:rPr>
            <w:rFonts w:asciiTheme="minorHAnsi" w:eastAsia="SimSun" w:hAnsiTheme="minorHAnsi" w:cstheme="minorBidi"/>
            <w:noProof/>
            <w:sz w:val="22"/>
            <w:szCs w:val="20"/>
            <w:lang w:val="hu-HU" w:eastAsia="zh-CN" w:bidi="hi-IN"/>
          </w:rPr>
          <w:tab/>
        </w:r>
        <w:r w:rsidRPr="00FA210E">
          <w:rPr>
            <w:rStyle w:val="Hiperhivatkozs"/>
            <w:noProof/>
          </w:rPr>
          <w:t>Lists</w:t>
        </w:r>
        <w:r>
          <w:rPr>
            <w:noProof/>
            <w:webHidden/>
          </w:rPr>
          <w:tab/>
        </w:r>
        <w:r>
          <w:rPr>
            <w:noProof/>
            <w:webHidden/>
          </w:rPr>
          <w:fldChar w:fldCharType="begin"/>
        </w:r>
        <w:r>
          <w:rPr>
            <w:noProof/>
            <w:webHidden/>
          </w:rPr>
          <w:instrText xml:space="preserve"> PAGEREF _Toc44494802 \h </w:instrText>
        </w:r>
        <w:r>
          <w:rPr>
            <w:noProof/>
            <w:webHidden/>
          </w:rPr>
        </w:r>
        <w:r>
          <w:rPr>
            <w:noProof/>
            <w:webHidden/>
          </w:rPr>
          <w:fldChar w:fldCharType="separate"/>
        </w:r>
        <w:r>
          <w:rPr>
            <w:noProof/>
            <w:webHidden/>
          </w:rPr>
          <w:t>118</w:t>
        </w:r>
        <w:r>
          <w:rPr>
            <w:noProof/>
            <w:webHidden/>
          </w:rPr>
          <w:fldChar w:fldCharType="end"/>
        </w:r>
      </w:hyperlink>
    </w:p>
    <w:p w:rsidR="001079C3" w:rsidRDefault="001079C3">
      <w:pPr>
        <w:pStyle w:val="TJ2"/>
        <w:tabs>
          <w:tab w:val="left" w:pos="880"/>
        </w:tabs>
        <w:rPr>
          <w:rFonts w:asciiTheme="minorHAnsi" w:eastAsia="SimSun" w:hAnsiTheme="minorHAnsi" w:cstheme="minorBidi"/>
          <w:noProof/>
          <w:sz w:val="22"/>
          <w:szCs w:val="20"/>
          <w:lang w:val="hu-HU" w:eastAsia="zh-CN" w:bidi="hi-IN"/>
        </w:rPr>
      </w:pPr>
      <w:hyperlink w:anchor="_Toc44494803" w:history="1">
        <w:r w:rsidRPr="00FA210E">
          <w:rPr>
            <w:rStyle w:val="Hiperhivatkozs"/>
            <w:noProof/>
          </w:rPr>
          <w:t>10.3.</w:t>
        </w:r>
        <w:r>
          <w:rPr>
            <w:rFonts w:asciiTheme="minorHAnsi" w:eastAsia="SimSun" w:hAnsiTheme="minorHAnsi" w:cstheme="minorBidi"/>
            <w:noProof/>
            <w:sz w:val="22"/>
            <w:szCs w:val="20"/>
            <w:lang w:val="hu-HU" w:eastAsia="zh-CN" w:bidi="hi-IN"/>
          </w:rPr>
          <w:tab/>
        </w:r>
        <w:r w:rsidRPr="00FA210E">
          <w:rPr>
            <w:rStyle w:val="Hiperhivatkozs"/>
            <w:noProof/>
          </w:rPr>
          <w:t>Encoding Language</w:t>
        </w:r>
        <w:r>
          <w:rPr>
            <w:noProof/>
            <w:webHidden/>
          </w:rPr>
          <w:tab/>
        </w:r>
        <w:r>
          <w:rPr>
            <w:noProof/>
            <w:webHidden/>
          </w:rPr>
          <w:fldChar w:fldCharType="begin"/>
        </w:r>
        <w:r>
          <w:rPr>
            <w:noProof/>
            <w:webHidden/>
          </w:rPr>
          <w:instrText xml:space="preserve"> PAGEREF _Toc44494803 \h </w:instrText>
        </w:r>
        <w:r>
          <w:rPr>
            <w:noProof/>
            <w:webHidden/>
          </w:rPr>
        </w:r>
        <w:r>
          <w:rPr>
            <w:noProof/>
            <w:webHidden/>
          </w:rPr>
          <w:fldChar w:fldCharType="separate"/>
        </w:r>
        <w:r>
          <w:rPr>
            <w:noProof/>
            <w:webHidden/>
          </w:rPr>
          <w:t>118</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04" w:history="1">
        <w:r w:rsidRPr="00FA210E">
          <w:rPr>
            <w:rStyle w:val="Hiperhivatkozs"/>
            <w:noProof/>
          </w:rPr>
          <w:t>10.3.1.</w:t>
        </w:r>
        <w:r>
          <w:rPr>
            <w:rFonts w:asciiTheme="minorHAnsi" w:eastAsia="SimSun" w:hAnsiTheme="minorHAnsi" w:cstheme="minorBidi"/>
            <w:noProof/>
            <w:sz w:val="22"/>
            <w:szCs w:val="20"/>
            <w:lang w:val="hu-HU" w:eastAsia="zh-CN" w:bidi="hi-IN"/>
          </w:rPr>
          <w:tab/>
        </w:r>
        <w:r w:rsidRPr="00FA210E">
          <w:rPr>
            <w:rStyle w:val="Hiperhivatkozs"/>
            <w:noProof/>
          </w:rPr>
          <w:t xml:space="preserve">Tagging language with </w:t>
        </w:r>
        <w:r w:rsidRPr="00FA210E">
          <w:rPr>
            <w:rStyle w:val="Hiperhivatkozs"/>
            <w:rFonts w:ascii="Consolas" w:hAnsi="Consolas" w:cs="Consolas"/>
            <w:noProof/>
            <w:shd w:val="clear" w:color="auto" w:fill="F2F2F2" w:themeFill="background1" w:themeFillShade="F2"/>
          </w:rPr>
          <w:t>@xml:lang</w:t>
        </w:r>
        <w:r>
          <w:rPr>
            <w:noProof/>
            <w:webHidden/>
          </w:rPr>
          <w:tab/>
        </w:r>
        <w:r>
          <w:rPr>
            <w:noProof/>
            <w:webHidden/>
          </w:rPr>
          <w:fldChar w:fldCharType="begin"/>
        </w:r>
        <w:r>
          <w:rPr>
            <w:noProof/>
            <w:webHidden/>
          </w:rPr>
          <w:instrText xml:space="preserve"> PAGEREF _Toc44494804 \h </w:instrText>
        </w:r>
        <w:r>
          <w:rPr>
            <w:noProof/>
            <w:webHidden/>
          </w:rPr>
        </w:r>
        <w:r>
          <w:rPr>
            <w:noProof/>
            <w:webHidden/>
          </w:rPr>
          <w:fldChar w:fldCharType="separate"/>
        </w:r>
        <w:r>
          <w:rPr>
            <w:noProof/>
            <w:webHidden/>
          </w:rPr>
          <w:t>118</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05" w:history="1">
        <w:r w:rsidRPr="00FA210E">
          <w:rPr>
            <w:rStyle w:val="Hiperhivatkozs"/>
            <w:noProof/>
          </w:rPr>
          <w:t>10.3.2.</w:t>
        </w:r>
        <w:r>
          <w:rPr>
            <w:rFonts w:asciiTheme="minorHAnsi" w:eastAsia="SimSun" w:hAnsiTheme="minorHAnsi" w:cstheme="minorBidi"/>
            <w:noProof/>
            <w:sz w:val="22"/>
            <w:szCs w:val="20"/>
            <w:lang w:val="hu-HU" w:eastAsia="zh-CN" w:bidi="hi-IN"/>
          </w:rPr>
          <w:tab/>
        </w:r>
        <w:r w:rsidRPr="00FA210E">
          <w:rPr>
            <w:rStyle w:val="Hiperhivatkozs"/>
            <w:noProof/>
          </w:rPr>
          <w:t>Tagging language in pre-existing containers</w:t>
        </w:r>
        <w:r>
          <w:rPr>
            <w:noProof/>
            <w:webHidden/>
          </w:rPr>
          <w:tab/>
        </w:r>
        <w:r>
          <w:rPr>
            <w:noProof/>
            <w:webHidden/>
          </w:rPr>
          <w:fldChar w:fldCharType="begin"/>
        </w:r>
        <w:r>
          <w:rPr>
            <w:noProof/>
            <w:webHidden/>
          </w:rPr>
          <w:instrText xml:space="preserve"> PAGEREF _Toc44494805 \h </w:instrText>
        </w:r>
        <w:r>
          <w:rPr>
            <w:noProof/>
            <w:webHidden/>
          </w:rPr>
        </w:r>
        <w:r>
          <w:rPr>
            <w:noProof/>
            <w:webHidden/>
          </w:rPr>
          <w:fldChar w:fldCharType="separate"/>
        </w:r>
        <w:r>
          <w:rPr>
            <w:noProof/>
            <w:webHidden/>
          </w:rPr>
          <w:t>118</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06" w:history="1">
        <w:r w:rsidRPr="00FA210E">
          <w:rPr>
            <w:rStyle w:val="Hiperhivatkozs"/>
            <w:noProof/>
          </w:rPr>
          <w:t>10.3.3.</w:t>
        </w:r>
        <w:r>
          <w:rPr>
            <w:rFonts w:asciiTheme="minorHAnsi" w:eastAsia="SimSun" w:hAnsiTheme="minorHAnsi" w:cstheme="minorBidi"/>
            <w:noProof/>
            <w:sz w:val="22"/>
            <w:szCs w:val="20"/>
            <w:lang w:val="hu-HU" w:eastAsia="zh-CN" w:bidi="hi-IN"/>
          </w:rPr>
          <w:tab/>
        </w:r>
        <w:r w:rsidRPr="00FA210E">
          <w:rPr>
            <w:rStyle w:val="Hiperhivatkozs"/>
            <w:noProof/>
          </w:rPr>
          <w:t>Tagging foreign languages outside the edition</w:t>
        </w:r>
        <w:r>
          <w:rPr>
            <w:noProof/>
            <w:webHidden/>
          </w:rPr>
          <w:tab/>
        </w:r>
        <w:r>
          <w:rPr>
            <w:noProof/>
            <w:webHidden/>
          </w:rPr>
          <w:fldChar w:fldCharType="begin"/>
        </w:r>
        <w:r>
          <w:rPr>
            <w:noProof/>
            <w:webHidden/>
          </w:rPr>
          <w:instrText xml:space="preserve"> PAGEREF _Toc44494806 \h </w:instrText>
        </w:r>
        <w:r>
          <w:rPr>
            <w:noProof/>
            <w:webHidden/>
          </w:rPr>
        </w:r>
        <w:r>
          <w:rPr>
            <w:noProof/>
            <w:webHidden/>
          </w:rPr>
          <w:fldChar w:fldCharType="separate"/>
        </w:r>
        <w:r>
          <w:rPr>
            <w:noProof/>
            <w:webHidden/>
          </w:rPr>
          <w:t>119</w:t>
        </w:r>
        <w:r>
          <w:rPr>
            <w:noProof/>
            <w:webHidden/>
          </w:rPr>
          <w:fldChar w:fldCharType="end"/>
        </w:r>
      </w:hyperlink>
    </w:p>
    <w:p w:rsidR="001079C3" w:rsidRDefault="001079C3">
      <w:pPr>
        <w:pStyle w:val="TJ2"/>
        <w:tabs>
          <w:tab w:val="left" w:pos="880"/>
        </w:tabs>
        <w:rPr>
          <w:rFonts w:asciiTheme="minorHAnsi" w:eastAsia="SimSun" w:hAnsiTheme="minorHAnsi" w:cstheme="minorBidi"/>
          <w:noProof/>
          <w:sz w:val="22"/>
          <w:szCs w:val="20"/>
          <w:lang w:val="hu-HU" w:eastAsia="zh-CN" w:bidi="hi-IN"/>
        </w:rPr>
      </w:pPr>
      <w:hyperlink w:anchor="_Toc44494807" w:history="1">
        <w:r w:rsidRPr="00FA210E">
          <w:rPr>
            <w:rStyle w:val="Hiperhivatkozs"/>
            <w:noProof/>
          </w:rPr>
          <w:t>10.4.</w:t>
        </w:r>
        <w:r>
          <w:rPr>
            <w:rFonts w:asciiTheme="minorHAnsi" w:eastAsia="SimSun" w:hAnsiTheme="minorHAnsi" w:cstheme="minorBidi"/>
            <w:noProof/>
            <w:sz w:val="22"/>
            <w:szCs w:val="20"/>
            <w:lang w:val="hu-HU" w:eastAsia="zh-CN" w:bidi="hi-IN"/>
          </w:rPr>
          <w:tab/>
        </w:r>
        <w:r w:rsidRPr="00FA210E">
          <w:rPr>
            <w:rStyle w:val="Hiperhivatkozs"/>
            <w:noProof/>
          </w:rPr>
          <w:t>Notes, Quotations and References</w:t>
        </w:r>
        <w:r>
          <w:rPr>
            <w:noProof/>
            <w:webHidden/>
          </w:rPr>
          <w:tab/>
        </w:r>
        <w:r>
          <w:rPr>
            <w:noProof/>
            <w:webHidden/>
          </w:rPr>
          <w:fldChar w:fldCharType="begin"/>
        </w:r>
        <w:r>
          <w:rPr>
            <w:noProof/>
            <w:webHidden/>
          </w:rPr>
          <w:instrText xml:space="preserve"> PAGEREF _Toc44494807 \h </w:instrText>
        </w:r>
        <w:r>
          <w:rPr>
            <w:noProof/>
            <w:webHidden/>
          </w:rPr>
        </w:r>
        <w:r>
          <w:rPr>
            <w:noProof/>
            <w:webHidden/>
          </w:rPr>
          <w:fldChar w:fldCharType="separate"/>
        </w:r>
        <w:r>
          <w:rPr>
            <w:noProof/>
            <w:webHidden/>
          </w:rPr>
          <w:t>119</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08" w:history="1">
        <w:r w:rsidRPr="00FA210E">
          <w:rPr>
            <w:rStyle w:val="Hiperhivatkozs"/>
            <w:noProof/>
          </w:rPr>
          <w:t>10.4.1.</w:t>
        </w:r>
        <w:r>
          <w:rPr>
            <w:rFonts w:asciiTheme="minorHAnsi" w:eastAsia="SimSun" w:hAnsiTheme="minorHAnsi" w:cstheme="minorBidi"/>
            <w:noProof/>
            <w:sz w:val="22"/>
            <w:szCs w:val="20"/>
            <w:lang w:val="hu-HU" w:eastAsia="zh-CN" w:bidi="hi-IN"/>
          </w:rPr>
          <w:tab/>
        </w:r>
        <w:r w:rsidRPr="00FA210E">
          <w:rPr>
            <w:rStyle w:val="Hiperhivatkozs"/>
            <w:noProof/>
          </w:rPr>
          <w:t>Encoding notes</w:t>
        </w:r>
        <w:r>
          <w:rPr>
            <w:noProof/>
            <w:webHidden/>
          </w:rPr>
          <w:tab/>
        </w:r>
        <w:r>
          <w:rPr>
            <w:noProof/>
            <w:webHidden/>
          </w:rPr>
          <w:fldChar w:fldCharType="begin"/>
        </w:r>
        <w:r>
          <w:rPr>
            <w:noProof/>
            <w:webHidden/>
          </w:rPr>
          <w:instrText xml:space="preserve"> PAGEREF _Toc44494808 \h </w:instrText>
        </w:r>
        <w:r>
          <w:rPr>
            <w:noProof/>
            <w:webHidden/>
          </w:rPr>
        </w:r>
        <w:r>
          <w:rPr>
            <w:noProof/>
            <w:webHidden/>
          </w:rPr>
          <w:fldChar w:fldCharType="separate"/>
        </w:r>
        <w:r>
          <w:rPr>
            <w:noProof/>
            <w:webHidden/>
          </w:rPr>
          <w:t>119</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09" w:history="1">
        <w:r w:rsidRPr="00FA210E">
          <w:rPr>
            <w:rStyle w:val="Hiperhivatkozs"/>
            <w:noProof/>
          </w:rPr>
          <w:t>10.4.2.</w:t>
        </w:r>
        <w:r>
          <w:rPr>
            <w:rFonts w:asciiTheme="minorHAnsi" w:eastAsia="SimSun" w:hAnsiTheme="minorHAnsi" w:cstheme="minorBidi"/>
            <w:noProof/>
            <w:sz w:val="22"/>
            <w:szCs w:val="20"/>
            <w:lang w:val="hu-HU" w:eastAsia="zh-CN" w:bidi="hi-IN"/>
          </w:rPr>
          <w:tab/>
        </w:r>
        <w:r w:rsidRPr="00FA210E">
          <w:rPr>
            <w:rStyle w:val="Hiperhivatkozs"/>
            <w:noProof/>
          </w:rPr>
          <w:t>Encoding titles</w:t>
        </w:r>
        <w:r>
          <w:rPr>
            <w:noProof/>
            <w:webHidden/>
          </w:rPr>
          <w:tab/>
        </w:r>
        <w:r>
          <w:rPr>
            <w:noProof/>
            <w:webHidden/>
          </w:rPr>
          <w:fldChar w:fldCharType="begin"/>
        </w:r>
        <w:r>
          <w:rPr>
            <w:noProof/>
            <w:webHidden/>
          </w:rPr>
          <w:instrText xml:space="preserve"> PAGEREF _Toc44494809 \h </w:instrText>
        </w:r>
        <w:r>
          <w:rPr>
            <w:noProof/>
            <w:webHidden/>
          </w:rPr>
        </w:r>
        <w:r>
          <w:rPr>
            <w:noProof/>
            <w:webHidden/>
          </w:rPr>
          <w:fldChar w:fldCharType="separate"/>
        </w:r>
        <w:r>
          <w:rPr>
            <w:noProof/>
            <w:webHidden/>
          </w:rPr>
          <w:t>120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10" w:history="1">
        <w:r w:rsidRPr="00FA210E">
          <w:rPr>
            <w:rStyle w:val="Hiperhivatkozs"/>
            <w:noProof/>
          </w:rPr>
          <w:t>10.4.3.</w:t>
        </w:r>
        <w:r>
          <w:rPr>
            <w:rFonts w:asciiTheme="minorHAnsi" w:eastAsia="SimSun" w:hAnsiTheme="minorHAnsi" w:cstheme="minorBidi"/>
            <w:noProof/>
            <w:sz w:val="22"/>
            <w:szCs w:val="20"/>
            <w:lang w:val="hu-HU" w:eastAsia="zh-CN" w:bidi="hi-IN"/>
          </w:rPr>
          <w:tab/>
        </w:r>
        <w:r w:rsidRPr="00FA210E">
          <w:rPr>
            <w:rStyle w:val="Hiperhivatkozs"/>
            <w:noProof/>
          </w:rPr>
          <w:t>Quotations without an encoded reference</w:t>
        </w:r>
        <w:r>
          <w:rPr>
            <w:noProof/>
            <w:webHidden/>
          </w:rPr>
          <w:tab/>
        </w:r>
        <w:r>
          <w:rPr>
            <w:noProof/>
            <w:webHidden/>
          </w:rPr>
          <w:fldChar w:fldCharType="begin"/>
        </w:r>
        <w:r>
          <w:rPr>
            <w:noProof/>
            <w:webHidden/>
          </w:rPr>
          <w:instrText xml:space="preserve"> PAGEREF _Toc44494810 \h </w:instrText>
        </w:r>
        <w:r>
          <w:rPr>
            <w:noProof/>
            <w:webHidden/>
          </w:rPr>
        </w:r>
        <w:r>
          <w:rPr>
            <w:noProof/>
            <w:webHidden/>
          </w:rPr>
          <w:fldChar w:fldCharType="separate"/>
        </w:r>
        <w:r>
          <w:rPr>
            <w:noProof/>
            <w:webHidden/>
          </w:rPr>
          <w:t>120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11" w:history="1">
        <w:r w:rsidRPr="00FA210E">
          <w:rPr>
            <w:rStyle w:val="Hiperhivatkozs"/>
            <w:noProof/>
          </w:rPr>
          <w:t>10.4.4.</w:t>
        </w:r>
        <w:r>
          <w:rPr>
            <w:rFonts w:asciiTheme="minorHAnsi" w:eastAsia="SimSun" w:hAnsiTheme="minorHAnsi" w:cstheme="minorBidi"/>
            <w:noProof/>
            <w:sz w:val="22"/>
            <w:szCs w:val="20"/>
            <w:lang w:val="hu-HU" w:eastAsia="zh-CN" w:bidi="hi-IN"/>
          </w:rPr>
          <w:tab/>
        </w:r>
        <w:r w:rsidRPr="00FA210E">
          <w:rPr>
            <w:rStyle w:val="Hiperhivatkozs"/>
            <w:noProof/>
          </w:rPr>
          <w:t>Quoting published material</w:t>
        </w:r>
        <w:r>
          <w:rPr>
            <w:noProof/>
            <w:webHidden/>
          </w:rPr>
          <w:tab/>
        </w:r>
        <w:r>
          <w:rPr>
            <w:noProof/>
            <w:webHidden/>
          </w:rPr>
          <w:fldChar w:fldCharType="begin"/>
        </w:r>
        <w:r>
          <w:rPr>
            <w:noProof/>
            <w:webHidden/>
          </w:rPr>
          <w:instrText xml:space="preserve"> PAGEREF _Toc44494811 \h </w:instrText>
        </w:r>
        <w:r>
          <w:rPr>
            <w:noProof/>
            <w:webHidden/>
          </w:rPr>
        </w:r>
        <w:r>
          <w:rPr>
            <w:noProof/>
            <w:webHidden/>
          </w:rPr>
          <w:fldChar w:fldCharType="separate"/>
        </w:r>
        <w:r>
          <w:rPr>
            <w:noProof/>
            <w:webHidden/>
          </w:rPr>
          <w:t>121</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12" w:history="1">
        <w:r w:rsidRPr="00FA210E">
          <w:rPr>
            <w:rStyle w:val="Hiperhivatkozs"/>
            <w:noProof/>
          </w:rPr>
          <w:t>10.4.5.</w:t>
        </w:r>
        <w:r>
          <w:rPr>
            <w:rFonts w:asciiTheme="minorHAnsi" w:eastAsia="SimSun" w:hAnsiTheme="minorHAnsi" w:cstheme="minorBidi"/>
            <w:noProof/>
            <w:sz w:val="22"/>
            <w:szCs w:val="20"/>
            <w:lang w:val="hu-HU" w:eastAsia="zh-CN" w:bidi="hi-IN"/>
          </w:rPr>
          <w:tab/>
        </w:r>
        <w:r w:rsidRPr="00FA210E">
          <w:rPr>
            <w:rStyle w:val="Hiperhivatkozs"/>
            <w:noProof/>
          </w:rPr>
          <w:t>Bibliographic citations</w:t>
        </w:r>
        <w:r>
          <w:rPr>
            <w:noProof/>
            <w:webHidden/>
          </w:rPr>
          <w:tab/>
        </w:r>
        <w:r>
          <w:rPr>
            <w:noProof/>
            <w:webHidden/>
          </w:rPr>
          <w:fldChar w:fldCharType="begin"/>
        </w:r>
        <w:r>
          <w:rPr>
            <w:noProof/>
            <w:webHidden/>
          </w:rPr>
          <w:instrText xml:space="preserve"> PAGEREF _Toc44494812 \h </w:instrText>
        </w:r>
        <w:r>
          <w:rPr>
            <w:noProof/>
            <w:webHidden/>
          </w:rPr>
        </w:r>
        <w:r>
          <w:rPr>
            <w:noProof/>
            <w:webHidden/>
          </w:rPr>
          <w:fldChar w:fldCharType="separate"/>
        </w:r>
        <w:r>
          <w:rPr>
            <w:noProof/>
            <w:webHidden/>
          </w:rPr>
          <w:t>121</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13" w:history="1">
        <w:r w:rsidRPr="00FA210E">
          <w:rPr>
            <w:rStyle w:val="Hiperhivatkozs"/>
            <w:noProof/>
          </w:rPr>
          <w:t>10.4.6.</w:t>
        </w:r>
        <w:r>
          <w:rPr>
            <w:rFonts w:asciiTheme="minorHAnsi" w:eastAsia="SimSun" w:hAnsiTheme="minorHAnsi" w:cstheme="minorBidi"/>
            <w:noProof/>
            <w:sz w:val="22"/>
            <w:szCs w:val="20"/>
            <w:lang w:val="hu-HU" w:eastAsia="zh-CN" w:bidi="hi-IN"/>
          </w:rPr>
          <w:tab/>
        </w:r>
        <w:r w:rsidRPr="00FA210E">
          <w:rPr>
            <w:rStyle w:val="Hiperhivatkozs"/>
            <w:noProof/>
          </w:rPr>
          <w:t>Referring to inscriptions in the DHARMABase</w:t>
        </w:r>
        <w:r>
          <w:rPr>
            <w:noProof/>
            <w:webHidden/>
          </w:rPr>
          <w:tab/>
        </w:r>
        <w:r>
          <w:rPr>
            <w:noProof/>
            <w:webHidden/>
          </w:rPr>
          <w:fldChar w:fldCharType="begin"/>
        </w:r>
        <w:r>
          <w:rPr>
            <w:noProof/>
            <w:webHidden/>
          </w:rPr>
          <w:instrText xml:space="preserve"> PAGEREF _Toc44494813 \h </w:instrText>
        </w:r>
        <w:r>
          <w:rPr>
            <w:noProof/>
            <w:webHidden/>
          </w:rPr>
        </w:r>
        <w:r>
          <w:rPr>
            <w:noProof/>
            <w:webHidden/>
          </w:rPr>
          <w:fldChar w:fldCharType="separate"/>
        </w:r>
        <w:r>
          <w:rPr>
            <w:noProof/>
            <w:webHidden/>
          </w:rPr>
          <w:t>123</w:t>
        </w:r>
        <w:r>
          <w:rPr>
            <w:noProof/>
            <w:webHidden/>
          </w:rPr>
          <w:fldChar w:fldCharType="end"/>
        </w:r>
      </w:hyperlink>
    </w:p>
    <w:p w:rsidR="001079C3" w:rsidRDefault="001079C3">
      <w:pPr>
        <w:pStyle w:val="TJ2"/>
        <w:tabs>
          <w:tab w:val="left" w:pos="880"/>
        </w:tabs>
        <w:rPr>
          <w:rFonts w:asciiTheme="minorHAnsi" w:eastAsia="SimSun" w:hAnsiTheme="minorHAnsi" w:cstheme="minorBidi"/>
          <w:noProof/>
          <w:sz w:val="22"/>
          <w:szCs w:val="20"/>
          <w:lang w:val="hu-HU" w:eastAsia="zh-CN" w:bidi="hi-IN"/>
        </w:rPr>
      </w:pPr>
      <w:hyperlink w:anchor="_Toc44494814" w:history="1">
        <w:r w:rsidRPr="00FA210E">
          <w:rPr>
            <w:rStyle w:val="Hiperhivatkozs"/>
            <w:noProof/>
          </w:rPr>
          <w:t>10.5.</w:t>
        </w:r>
        <w:r>
          <w:rPr>
            <w:rFonts w:asciiTheme="minorHAnsi" w:eastAsia="SimSun" w:hAnsiTheme="minorHAnsi" w:cstheme="minorBidi"/>
            <w:noProof/>
            <w:sz w:val="22"/>
            <w:szCs w:val="20"/>
            <w:lang w:val="hu-HU" w:eastAsia="zh-CN" w:bidi="hi-IN"/>
          </w:rPr>
          <w:tab/>
        </w:r>
        <w:r w:rsidRPr="00FA210E">
          <w:rPr>
            <w:rStyle w:val="Hiperhivatkozs"/>
            <w:noProof/>
          </w:rPr>
          <w:t>Encoding Names</w:t>
        </w:r>
        <w:r>
          <w:rPr>
            <w:noProof/>
            <w:webHidden/>
          </w:rPr>
          <w:tab/>
        </w:r>
        <w:r>
          <w:rPr>
            <w:noProof/>
            <w:webHidden/>
          </w:rPr>
          <w:fldChar w:fldCharType="begin"/>
        </w:r>
        <w:r>
          <w:rPr>
            <w:noProof/>
            <w:webHidden/>
          </w:rPr>
          <w:instrText xml:space="preserve"> PAGEREF _Toc44494814 \h </w:instrText>
        </w:r>
        <w:r>
          <w:rPr>
            <w:noProof/>
            <w:webHidden/>
          </w:rPr>
        </w:r>
        <w:r>
          <w:rPr>
            <w:noProof/>
            <w:webHidden/>
          </w:rPr>
          <w:fldChar w:fldCharType="separate"/>
        </w:r>
        <w:r>
          <w:rPr>
            <w:noProof/>
            <w:webHidden/>
          </w:rPr>
          <w:t>124</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15" w:history="1">
        <w:r w:rsidRPr="00FA210E">
          <w:rPr>
            <w:rStyle w:val="Hiperhivatkozs"/>
            <w:noProof/>
          </w:rPr>
          <w:t>10.5.1.</w:t>
        </w:r>
        <w:r>
          <w:rPr>
            <w:rFonts w:asciiTheme="minorHAnsi" w:eastAsia="SimSun" w:hAnsiTheme="minorHAnsi" w:cstheme="minorBidi"/>
            <w:noProof/>
            <w:sz w:val="22"/>
            <w:szCs w:val="20"/>
            <w:lang w:val="hu-HU" w:eastAsia="zh-CN" w:bidi="hi-IN"/>
          </w:rPr>
          <w:tab/>
        </w:r>
        <w:r w:rsidRPr="00FA210E">
          <w:rPr>
            <w:rStyle w:val="Hiperhivatkozs"/>
            <w:noProof/>
          </w:rPr>
          <w:t>Tagging contemporary names</w:t>
        </w:r>
        <w:r>
          <w:rPr>
            <w:noProof/>
            <w:webHidden/>
          </w:rPr>
          <w:tab/>
        </w:r>
        <w:r>
          <w:rPr>
            <w:noProof/>
            <w:webHidden/>
          </w:rPr>
          <w:fldChar w:fldCharType="begin"/>
        </w:r>
        <w:r>
          <w:rPr>
            <w:noProof/>
            <w:webHidden/>
          </w:rPr>
          <w:instrText xml:space="preserve"> PAGEREF _Toc44494815 \h </w:instrText>
        </w:r>
        <w:r>
          <w:rPr>
            <w:noProof/>
            <w:webHidden/>
          </w:rPr>
        </w:r>
        <w:r>
          <w:rPr>
            <w:noProof/>
            <w:webHidden/>
          </w:rPr>
          <w:fldChar w:fldCharType="separate"/>
        </w:r>
        <w:r>
          <w:rPr>
            <w:noProof/>
            <w:webHidden/>
          </w:rPr>
          <w:t>124</w:t>
        </w:r>
        <w:r>
          <w:rPr>
            <w:noProof/>
            <w:webHidden/>
          </w:rPr>
          <w:fldChar w:fldCharType="end"/>
        </w:r>
      </w:hyperlink>
    </w:p>
    <w:p w:rsidR="001079C3" w:rsidRDefault="001079C3">
      <w:pPr>
        <w:pStyle w:val="TJ2"/>
        <w:tabs>
          <w:tab w:val="left" w:pos="880"/>
        </w:tabs>
        <w:rPr>
          <w:rFonts w:asciiTheme="minorHAnsi" w:eastAsia="SimSun" w:hAnsiTheme="minorHAnsi" w:cstheme="minorBidi"/>
          <w:noProof/>
          <w:sz w:val="22"/>
          <w:szCs w:val="20"/>
          <w:lang w:val="hu-HU" w:eastAsia="zh-CN" w:bidi="hi-IN"/>
        </w:rPr>
      </w:pPr>
      <w:hyperlink w:anchor="_Toc44494816" w:history="1">
        <w:r w:rsidRPr="00FA210E">
          <w:rPr>
            <w:rStyle w:val="Hiperhivatkozs"/>
            <w:noProof/>
          </w:rPr>
          <w:t>10.6.</w:t>
        </w:r>
        <w:r>
          <w:rPr>
            <w:rFonts w:asciiTheme="minorHAnsi" w:eastAsia="SimSun" w:hAnsiTheme="minorHAnsi" w:cstheme="minorBidi"/>
            <w:noProof/>
            <w:sz w:val="22"/>
            <w:szCs w:val="20"/>
            <w:lang w:val="hu-HU" w:eastAsia="zh-CN" w:bidi="hi-IN"/>
          </w:rPr>
          <w:tab/>
        </w:r>
        <w:r w:rsidRPr="00FA210E">
          <w:rPr>
            <w:rStyle w:val="Hiperhivatkozs"/>
            <w:noProof/>
          </w:rPr>
          <w:t>Attributes as Referencing Systems</w:t>
        </w:r>
        <w:r>
          <w:rPr>
            <w:noProof/>
            <w:webHidden/>
          </w:rPr>
          <w:tab/>
        </w:r>
        <w:r>
          <w:rPr>
            <w:noProof/>
            <w:webHidden/>
          </w:rPr>
          <w:fldChar w:fldCharType="begin"/>
        </w:r>
        <w:r>
          <w:rPr>
            <w:noProof/>
            <w:webHidden/>
          </w:rPr>
          <w:instrText xml:space="preserve"> PAGEREF _Toc44494816 \h </w:instrText>
        </w:r>
        <w:r>
          <w:rPr>
            <w:noProof/>
            <w:webHidden/>
          </w:rPr>
        </w:r>
        <w:r>
          <w:rPr>
            <w:noProof/>
            <w:webHidden/>
          </w:rPr>
          <w:fldChar w:fldCharType="separate"/>
        </w:r>
        <w:r>
          <w:rPr>
            <w:noProof/>
            <w:webHidden/>
          </w:rPr>
          <w:t>124</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17" w:history="1">
        <w:r w:rsidRPr="00FA210E">
          <w:rPr>
            <w:rStyle w:val="Hiperhivatkozs"/>
            <w:noProof/>
          </w:rPr>
          <w:t>10.6.1.</w:t>
        </w:r>
        <w:r>
          <w:rPr>
            <w:rFonts w:asciiTheme="minorHAnsi" w:eastAsia="SimSun" w:hAnsiTheme="minorHAnsi" w:cstheme="minorBidi"/>
            <w:noProof/>
            <w:sz w:val="22"/>
            <w:szCs w:val="20"/>
            <w:lang w:val="hu-HU" w:eastAsia="zh-CN" w:bidi="hi-IN"/>
          </w:rPr>
          <w:tab/>
        </w:r>
        <w:r w:rsidRPr="00FA210E">
          <w:rPr>
            <w:rStyle w:val="Hiperhivatkozs"/>
            <w:noProof/>
          </w:rPr>
          <w:t xml:space="preserve">Encoding authorship with </w:t>
        </w:r>
        <w:r w:rsidRPr="00FA210E">
          <w:rPr>
            <w:rStyle w:val="Hiperhivatkozs"/>
            <w:rFonts w:ascii="Consolas" w:hAnsi="Consolas" w:cs="Consolas"/>
            <w:noProof/>
            <w:shd w:val="clear" w:color="auto" w:fill="F2F2F2" w:themeFill="background1" w:themeFillShade="F2"/>
          </w:rPr>
          <w:t>@resp</w:t>
        </w:r>
        <w:r>
          <w:rPr>
            <w:noProof/>
            <w:webHidden/>
          </w:rPr>
          <w:tab/>
        </w:r>
        <w:r>
          <w:rPr>
            <w:noProof/>
            <w:webHidden/>
          </w:rPr>
          <w:fldChar w:fldCharType="begin"/>
        </w:r>
        <w:r>
          <w:rPr>
            <w:noProof/>
            <w:webHidden/>
          </w:rPr>
          <w:instrText xml:space="preserve"> PAGEREF _Toc44494817 \h </w:instrText>
        </w:r>
        <w:r>
          <w:rPr>
            <w:noProof/>
            <w:webHidden/>
          </w:rPr>
        </w:r>
        <w:r>
          <w:rPr>
            <w:noProof/>
            <w:webHidden/>
          </w:rPr>
          <w:fldChar w:fldCharType="separate"/>
        </w:r>
        <w:r>
          <w:rPr>
            <w:noProof/>
            <w:webHidden/>
          </w:rPr>
          <w:t>124</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18" w:history="1">
        <w:r w:rsidRPr="00FA210E">
          <w:rPr>
            <w:rStyle w:val="Hiperhivatkozs"/>
            <w:noProof/>
          </w:rPr>
          <w:t>10.6.2.</w:t>
        </w:r>
        <w:r>
          <w:rPr>
            <w:rFonts w:asciiTheme="minorHAnsi" w:eastAsia="SimSun" w:hAnsiTheme="minorHAnsi" w:cstheme="minorBidi"/>
            <w:noProof/>
            <w:sz w:val="22"/>
            <w:szCs w:val="20"/>
            <w:lang w:val="hu-HU" w:eastAsia="zh-CN" w:bidi="hi-IN"/>
          </w:rPr>
          <w:tab/>
        </w:r>
        <w:r w:rsidRPr="00FA210E">
          <w:rPr>
            <w:rStyle w:val="Hiperhivatkozs"/>
            <w:noProof/>
          </w:rPr>
          <w:t xml:space="preserve">Crediting publications with </w:t>
        </w:r>
        <w:r w:rsidRPr="00FA210E">
          <w:rPr>
            <w:rStyle w:val="Hiperhivatkozs"/>
            <w:rFonts w:ascii="Consolas" w:hAnsi="Consolas" w:cs="Consolas"/>
            <w:noProof/>
            <w:shd w:val="clear" w:color="auto" w:fill="F2F2F2" w:themeFill="background1" w:themeFillShade="F2"/>
          </w:rPr>
          <w:t>@source</w:t>
        </w:r>
        <w:r>
          <w:rPr>
            <w:noProof/>
            <w:webHidden/>
          </w:rPr>
          <w:tab/>
        </w:r>
        <w:r>
          <w:rPr>
            <w:noProof/>
            <w:webHidden/>
          </w:rPr>
          <w:fldChar w:fldCharType="begin"/>
        </w:r>
        <w:r>
          <w:rPr>
            <w:noProof/>
            <w:webHidden/>
          </w:rPr>
          <w:instrText xml:space="preserve"> PAGEREF _Toc44494818 \h </w:instrText>
        </w:r>
        <w:r>
          <w:rPr>
            <w:noProof/>
            <w:webHidden/>
          </w:rPr>
        </w:r>
        <w:r>
          <w:rPr>
            <w:noProof/>
            <w:webHidden/>
          </w:rPr>
          <w:fldChar w:fldCharType="separate"/>
        </w:r>
        <w:r>
          <w:rPr>
            <w:noProof/>
            <w:webHidden/>
          </w:rPr>
          <w:t>125</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19" w:history="1">
        <w:r w:rsidRPr="00FA210E">
          <w:rPr>
            <w:rStyle w:val="Hiperhivatkozs"/>
            <w:noProof/>
          </w:rPr>
          <w:t>10.6.3.</w:t>
        </w:r>
        <w:r>
          <w:rPr>
            <w:rFonts w:asciiTheme="minorHAnsi" w:eastAsia="SimSun" w:hAnsiTheme="minorHAnsi" w:cstheme="minorBidi"/>
            <w:noProof/>
            <w:sz w:val="22"/>
            <w:szCs w:val="20"/>
            <w:lang w:val="hu-HU" w:eastAsia="zh-CN" w:bidi="hi-IN"/>
          </w:rPr>
          <w:tab/>
        </w:r>
        <w:r w:rsidRPr="00FA210E">
          <w:rPr>
            <w:rStyle w:val="Hiperhivatkozs"/>
            <w:noProof/>
          </w:rPr>
          <w:t xml:space="preserve">Identifying persons and places with </w:t>
        </w:r>
        <w:r w:rsidRPr="00FA210E">
          <w:rPr>
            <w:rStyle w:val="Hiperhivatkozs"/>
            <w:rFonts w:ascii="Consolas" w:hAnsi="Consolas" w:cs="Consolas"/>
            <w:noProof/>
            <w:shd w:val="clear" w:color="auto" w:fill="F2F2F2" w:themeFill="background1" w:themeFillShade="F2"/>
          </w:rPr>
          <w:t>@key</w:t>
        </w:r>
        <w:r>
          <w:rPr>
            <w:noProof/>
            <w:webHidden/>
          </w:rPr>
          <w:tab/>
        </w:r>
        <w:r>
          <w:rPr>
            <w:noProof/>
            <w:webHidden/>
          </w:rPr>
          <w:fldChar w:fldCharType="begin"/>
        </w:r>
        <w:r>
          <w:rPr>
            <w:noProof/>
            <w:webHidden/>
          </w:rPr>
          <w:instrText xml:space="preserve"> PAGEREF _Toc44494819 \h </w:instrText>
        </w:r>
        <w:r>
          <w:rPr>
            <w:noProof/>
            <w:webHidden/>
          </w:rPr>
        </w:r>
        <w:r>
          <w:rPr>
            <w:noProof/>
            <w:webHidden/>
          </w:rPr>
          <w:fldChar w:fldCharType="separate"/>
        </w:r>
        <w:r>
          <w:rPr>
            <w:noProof/>
            <w:webHidden/>
          </w:rPr>
          <w:t>125</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20" w:history="1">
        <w:r w:rsidRPr="00FA210E">
          <w:rPr>
            <w:rStyle w:val="Hiperhivatkozs"/>
            <w:noProof/>
          </w:rPr>
          <w:t>10.6.4.</w:t>
        </w:r>
        <w:r>
          <w:rPr>
            <w:rFonts w:asciiTheme="minorHAnsi" w:eastAsia="SimSun" w:hAnsiTheme="minorHAnsi" w:cstheme="minorBidi"/>
            <w:noProof/>
            <w:sz w:val="22"/>
            <w:szCs w:val="20"/>
            <w:lang w:val="hu-HU" w:eastAsia="zh-CN" w:bidi="hi-IN"/>
          </w:rPr>
          <w:tab/>
        </w:r>
        <w:r w:rsidRPr="00FA210E">
          <w:rPr>
            <w:rStyle w:val="Hiperhivatkozs"/>
            <w:noProof/>
          </w:rPr>
          <w:t xml:space="preserve">Identifying elements with </w:t>
        </w:r>
        <w:r w:rsidRPr="00FA210E">
          <w:rPr>
            <w:rStyle w:val="Hiperhivatkozs"/>
            <w:rFonts w:ascii="Consolas" w:hAnsi="Consolas" w:cs="Consolas"/>
            <w:noProof/>
            <w:shd w:val="clear" w:color="auto" w:fill="F2F2F2" w:themeFill="background1" w:themeFillShade="F2"/>
          </w:rPr>
          <w:t>@xml:id</w:t>
        </w:r>
        <w:r>
          <w:rPr>
            <w:noProof/>
            <w:webHidden/>
          </w:rPr>
          <w:tab/>
        </w:r>
        <w:r>
          <w:rPr>
            <w:noProof/>
            <w:webHidden/>
          </w:rPr>
          <w:fldChar w:fldCharType="begin"/>
        </w:r>
        <w:r>
          <w:rPr>
            <w:noProof/>
            <w:webHidden/>
          </w:rPr>
          <w:instrText xml:space="preserve"> PAGEREF _Toc44494820 \h </w:instrText>
        </w:r>
        <w:r>
          <w:rPr>
            <w:noProof/>
            <w:webHidden/>
          </w:rPr>
        </w:r>
        <w:r>
          <w:rPr>
            <w:noProof/>
            <w:webHidden/>
          </w:rPr>
          <w:fldChar w:fldCharType="separate"/>
        </w:r>
        <w:r>
          <w:rPr>
            <w:noProof/>
            <w:webHidden/>
          </w:rPr>
          <w:t>125</w:t>
        </w:r>
        <w:r>
          <w:rPr>
            <w:noProof/>
            <w:webHidden/>
          </w:rPr>
          <w:fldChar w:fldCharType="end"/>
        </w:r>
      </w:hyperlink>
    </w:p>
    <w:p w:rsidR="001079C3" w:rsidRDefault="001079C3">
      <w:pPr>
        <w:pStyle w:val="TJ2"/>
        <w:tabs>
          <w:tab w:val="left" w:pos="880"/>
        </w:tabs>
        <w:rPr>
          <w:rFonts w:asciiTheme="minorHAnsi" w:eastAsia="SimSun" w:hAnsiTheme="minorHAnsi" w:cstheme="minorBidi"/>
          <w:noProof/>
          <w:sz w:val="22"/>
          <w:szCs w:val="20"/>
          <w:lang w:val="hu-HU" w:eastAsia="zh-CN" w:bidi="hi-IN"/>
        </w:rPr>
      </w:pPr>
      <w:hyperlink w:anchor="_Toc44494821" w:history="1">
        <w:r w:rsidRPr="00FA210E">
          <w:rPr>
            <w:rStyle w:val="Hiperhivatkozs"/>
            <w:noProof/>
          </w:rPr>
          <w:t>10.7.</w:t>
        </w:r>
        <w:r>
          <w:rPr>
            <w:rFonts w:asciiTheme="minorHAnsi" w:eastAsia="SimSun" w:hAnsiTheme="minorHAnsi" w:cstheme="minorBidi"/>
            <w:noProof/>
            <w:sz w:val="22"/>
            <w:szCs w:val="20"/>
            <w:lang w:val="hu-HU" w:eastAsia="zh-CN" w:bidi="hi-IN"/>
          </w:rPr>
          <w:tab/>
        </w:r>
        <w:r w:rsidRPr="00FA210E">
          <w:rPr>
            <w:rStyle w:val="Hiperhivatkozs"/>
            <w:noProof/>
          </w:rPr>
          <w:t>Punctuation and Style in Modern Languages</w:t>
        </w:r>
        <w:r>
          <w:rPr>
            <w:noProof/>
            <w:webHidden/>
          </w:rPr>
          <w:tab/>
        </w:r>
        <w:r>
          <w:rPr>
            <w:noProof/>
            <w:webHidden/>
          </w:rPr>
          <w:fldChar w:fldCharType="begin"/>
        </w:r>
        <w:r>
          <w:rPr>
            <w:noProof/>
            <w:webHidden/>
          </w:rPr>
          <w:instrText xml:space="preserve"> PAGEREF _Toc44494821 \h </w:instrText>
        </w:r>
        <w:r>
          <w:rPr>
            <w:noProof/>
            <w:webHidden/>
          </w:rPr>
        </w:r>
        <w:r>
          <w:rPr>
            <w:noProof/>
            <w:webHidden/>
          </w:rPr>
          <w:fldChar w:fldCharType="separate"/>
        </w:r>
        <w:r>
          <w:rPr>
            <w:noProof/>
            <w:webHidden/>
          </w:rPr>
          <w:t>126</w:t>
        </w:r>
        <w:r>
          <w:rPr>
            <w:noProof/>
            <w:webHidden/>
          </w:rPr>
          <w:fldChar w:fldCharType="end"/>
        </w:r>
      </w:hyperlink>
    </w:p>
    <w:p w:rsidR="001079C3" w:rsidRDefault="001079C3">
      <w:pPr>
        <w:pStyle w:val="TJ1"/>
        <w:rPr>
          <w:rFonts w:asciiTheme="minorHAnsi" w:eastAsia="SimSun" w:hAnsiTheme="minorHAnsi" w:cstheme="minorBidi"/>
          <w:b w:val="0"/>
          <w:noProof/>
          <w:szCs w:val="20"/>
          <w:lang w:val="hu-HU" w:eastAsia="zh-CN" w:bidi="hi-IN"/>
        </w:rPr>
      </w:pPr>
      <w:hyperlink w:anchor="_Toc44494822" w:history="1">
        <w:r w:rsidRPr="00FA210E">
          <w:rPr>
            <w:rStyle w:val="Hiperhivatkozs"/>
            <w:noProof/>
          </w:rPr>
          <w:t>11.</w:t>
        </w:r>
        <w:r>
          <w:rPr>
            <w:rFonts w:asciiTheme="minorHAnsi" w:eastAsia="SimSun" w:hAnsiTheme="minorHAnsi" w:cstheme="minorBidi"/>
            <w:b w:val="0"/>
            <w:noProof/>
            <w:szCs w:val="20"/>
            <w:lang w:val="hu-HU" w:eastAsia="zh-CN" w:bidi="hi-IN"/>
          </w:rPr>
          <w:tab/>
        </w:r>
        <w:r w:rsidRPr="00FA210E">
          <w:rPr>
            <w:rStyle w:val="Hiperhivatkozs"/>
            <w:noProof/>
          </w:rPr>
          <w:t>The TEI Header</w:t>
        </w:r>
        <w:r>
          <w:rPr>
            <w:noProof/>
            <w:webHidden/>
          </w:rPr>
          <w:tab/>
        </w:r>
        <w:r>
          <w:rPr>
            <w:noProof/>
            <w:webHidden/>
          </w:rPr>
          <w:fldChar w:fldCharType="begin"/>
        </w:r>
        <w:r>
          <w:rPr>
            <w:noProof/>
            <w:webHidden/>
          </w:rPr>
          <w:instrText xml:space="preserve"> PAGEREF _Toc44494822 \h </w:instrText>
        </w:r>
        <w:r>
          <w:rPr>
            <w:noProof/>
            <w:webHidden/>
          </w:rPr>
        </w:r>
        <w:r>
          <w:rPr>
            <w:noProof/>
            <w:webHidden/>
          </w:rPr>
          <w:fldChar w:fldCharType="separate"/>
        </w:r>
        <w:r>
          <w:rPr>
            <w:noProof/>
            <w:webHidden/>
          </w:rPr>
          <w:t>127</w:t>
        </w:r>
        <w:r>
          <w:rPr>
            <w:noProof/>
            <w:webHidden/>
          </w:rPr>
          <w:fldChar w:fldCharType="end"/>
        </w:r>
      </w:hyperlink>
    </w:p>
    <w:p w:rsidR="001079C3" w:rsidRDefault="001079C3">
      <w:pPr>
        <w:pStyle w:val="TJ2"/>
        <w:tabs>
          <w:tab w:val="left" w:pos="880"/>
        </w:tabs>
        <w:rPr>
          <w:rFonts w:asciiTheme="minorHAnsi" w:eastAsia="SimSun" w:hAnsiTheme="minorHAnsi" w:cstheme="minorBidi"/>
          <w:noProof/>
          <w:sz w:val="22"/>
          <w:szCs w:val="20"/>
          <w:lang w:val="hu-HU" w:eastAsia="zh-CN" w:bidi="hi-IN"/>
        </w:rPr>
      </w:pPr>
      <w:hyperlink w:anchor="_Toc44494823" w:history="1">
        <w:r w:rsidRPr="00FA210E">
          <w:rPr>
            <w:rStyle w:val="Hiperhivatkozs"/>
            <w:noProof/>
          </w:rPr>
          <w:t>11.1.</w:t>
        </w:r>
        <w:r>
          <w:rPr>
            <w:rFonts w:asciiTheme="minorHAnsi" w:eastAsia="SimSun" w:hAnsiTheme="minorHAnsi" w:cstheme="minorBidi"/>
            <w:noProof/>
            <w:sz w:val="22"/>
            <w:szCs w:val="20"/>
            <w:lang w:val="hu-HU" w:eastAsia="zh-CN" w:bidi="hi-IN"/>
          </w:rPr>
          <w:tab/>
        </w:r>
        <w:r w:rsidRPr="00FA210E">
          <w:rPr>
            <w:rStyle w:val="Hiperhivatkozs"/>
            <w:noProof/>
          </w:rPr>
          <w:t>Describing the XML Document</w:t>
        </w:r>
        <w:r>
          <w:rPr>
            <w:noProof/>
            <w:webHidden/>
          </w:rPr>
          <w:tab/>
        </w:r>
        <w:r>
          <w:rPr>
            <w:noProof/>
            <w:webHidden/>
          </w:rPr>
          <w:fldChar w:fldCharType="begin"/>
        </w:r>
        <w:r>
          <w:rPr>
            <w:noProof/>
            <w:webHidden/>
          </w:rPr>
          <w:instrText xml:space="preserve"> PAGEREF _Toc44494823 \h </w:instrText>
        </w:r>
        <w:r>
          <w:rPr>
            <w:noProof/>
            <w:webHidden/>
          </w:rPr>
        </w:r>
        <w:r>
          <w:rPr>
            <w:noProof/>
            <w:webHidden/>
          </w:rPr>
          <w:fldChar w:fldCharType="separate"/>
        </w:r>
        <w:r>
          <w:rPr>
            <w:noProof/>
            <w:webHidden/>
          </w:rPr>
          <w:t>127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24" w:history="1">
        <w:r w:rsidRPr="00FA210E">
          <w:rPr>
            <w:rStyle w:val="Hiperhivatkozs"/>
            <w:noProof/>
          </w:rPr>
          <w:t>11.1.1.</w:t>
        </w:r>
        <w:r>
          <w:rPr>
            <w:rFonts w:asciiTheme="minorHAnsi" w:eastAsia="SimSun" w:hAnsiTheme="minorHAnsi" w:cstheme="minorBidi"/>
            <w:noProof/>
            <w:sz w:val="22"/>
            <w:szCs w:val="20"/>
            <w:lang w:val="hu-HU" w:eastAsia="zh-CN" w:bidi="hi-IN"/>
          </w:rPr>
          <w:tab/>
        </w:r>
        <w:r w:rsidRPr="00FA210E">
          <w:rPr>
            <w:rStyle w:val="Hiperhivatkozs"/>
            <w:noProof/>
          </w:rPr>
          <w:t>The title</w:t>
        </w:r>
        <w:r>
          <w:rPr>
            <w:noProof/>
            <w:webHidden/>
          </w:rPr>
          <w:tab/>
        </w:r>
        <w:r>
          <w:rPr>
            <w:noProof/>
            <w:webHidden/>
          </w:rPr>
          <w:fldChar w:fldCharType="begin"/>
        </w:r>
        <w:r>
          <w:rPr>
            <w:noProof/>
            <w:webHidden/>
          </w:rPr>
          <w:instrText xml:space="preserve"> PAGEREF _Toc44494824 \h </w:instrText>
        </w:r>
        <w:r>
          <w:rPr>
            <w:noProof/>
            <w:webHidden/>
          </w:rPr>
        </w:r>
        <w:r>
          <w:rPr>
            <w:noProof/>
            <w:webHidden/>
          </w:rPr>
          <w:fldChar w:fldCharType="separate"/>
        </w:r>
        <w:r>
          <w:rPr>
            <w:noProof/>
            <w:webHidden/>
          </w:rPr>
          <w:t>127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25" w:history="1">
        <w:r w:rsidRPr="00FA210E">
          <w:rPr>
            <w:rStyle w:val="Hiperhivatkozs"/>
            <w:noProof/>
          </w:rPr>
          <w:t>11.1.2.</w:t>
        </w:r>
        <w:r>
          <w:rPr>
            <w:rFonts w:asciiTheme="minorHAnsi" w:eastAsia="SimSun" w:hAnsiTheme="minorHAnsi" w:cstheme="minorBidi"/>
            <w:noProof/>
            <w:sz w:val="22"/>
            <w:szCs w:val="20"/>
            <w:lang w:val="hu-HU" w:eastAsia="zh-CN" w:bidi="hi-IN"/>
          </w:rPr>
          <w:tab/>
        </w:r>
        <w:r w:rsidRPr="00FA210E">
          <w:rPr>
            <w:rStyle w:val="Hiperhivatkozs"/>
            <w:noProof/>
          </w:rPr>
          <w:t>The responsibility statement</w:t>
        </w:r>
        <w:r>
          <w:rPr>
            <w:noProof/>
            <w:webHidden/>
          </w:rPr>
          <w:tab/>
        </w:r>
        <w:r>
          <w:rPr>
            <w:noProof/>
            <w:webHidden/>
          </w:rPr>
          <w:fldChar w:fldCharType="begin"/>
        </w:r>
        <w:r>
          <w:rPr>
            <w:noProof/>
            <w:webHidden/>
          </w:rPr>
          <w:instrText xml:space="preserve"> PAGEREF _Toc44494825 \h </w:instrText>
        </w:r>
        <w:r>
          <w:rPr>
            <w:noProof/>
            <w:webHidden/>
          </w:rPr>
        </w:r>
        <w:r>
          <w:rPr>
            <w:noProof/>
            <w:webHidden/>
          </w:rPr>
          <w:fldChar w:fldCharType="separate"/>
        </w:r>
        <w:r>
          <w:rPr>
            <w:noProof/>
            <w:webHidden/>
          </w:rPr>
          <w:t>127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26" w:history="1">
        <w:r w:rsidRPr="00FA210E">
          <w:rPr>
            <w:rStyle w:val="Hiperhivatkozs"/>
            <w:noProof/>
          </w:rPr>
          <w:t>11.1.3.</w:t>
        </w:r>
        <w:r>
          <w:rPr>
            <w:rFonts w:asciiTheme="minorHAnsi" w:eastAsia="SimSun" w:hAnsiTheme="minorHAnsi" w:cstheme="minorBidi"/>
            <w:noProof/>
            <w:sz w:val="22"/>
            <w:szCs w:val="20"/>
            <w:lang w:val="hu-HU" w:eastAsia="zh-CN" w:bidi="hi-IN"/>
          </w:rPr>
          <w:tab/>
        </w:r>
        <w:r w:rsidRPr="00FA210E">
          <w:rPr>
            <w:rStyle w:val="Hiperhivatkozs"/>
            <w:noProof/>
          </w:rPr>
          <w:t>The publication statement</w:t>
        </w:r>
        <w:r>
          <w:rPr>
            <w:noProof/>
            <w:webHidden/>
          </w:rPr>
          <w:tab/>
        </w:r>
        <w:r>
          <w:rPr>
            <w:noProof/>
            <w:webHidden/>
          </w:rPr>
          <w:fldChar w:fldCharType="begin"/>
        </w:r>
        <w:r>
          <w:rPr>
            <w:noProof/>
            <w:webHidden/>
          </w:rPr>
          <w:instrText xml:space="preserve"> PAGEREF _Toc44494826 \h </w:instrText>
        </w:r>
        <w:r>
          <w:rPr>
            <w:noProof/>
            <w:webHidden/>
          </w:rPr>
        </w:r>
        <w:r>
          <w:rPr>
            <w:noProof/>
            <w:webHidden/>
          </w:rPr>
          <w:fldChar w:fldCharType="separate"/>
        </w:r>
        <w:r>
          <w:rPr>
            <w:noProof/>
            <w:webHidden/>
          </w:rPr>
          <w:t>127</w:t>
        </w:r>
        <w:r>
          <w:rPr>
            <w:noProof/>
            <w:webHidden/>
          </w:rPr>
          <w:fldChar w:fldCharType="end"/>
        </w:r>
      </w:hyperlink>
    </w:p>
    <w:p w:rsidR="001079C3" w:rsidRDefault="001079C3">
      <w:pPr>
        <w:pStyle w:val="TJ2"/>
        <w:tabs>
          <w:tab w:val="left" w:pos="880"/>
        </w:tabs>
        <w:rPr>
          <w:rFonts w:asciiTheme="minorHAnsi" w:eastAsia="SimSun" w:hAnsiTheme="minorHAnsi" w:cstheme="minorBidi"/>
          <w:noProof/>
          <w:sz w:val="22"/>
          <w:szCs w:val="20"/>
          <w:lang w:val="hu-HU" w:eastAsia="zh-CN" w:bidi="hi-IN"/>
        </w:rPr>
      </w:pPr>
      <w:hyperlink w:anchor="_Toc44494827" w:history="1">
        <w:r w:rsidRPr="00FA210E">
          <w:rPr>
            <w:rStyle w:val="Hiperhivatkozs"/>
            <w:noProof/>
          </w:rPr>
          <w:t>11.2.</w:t>
        </w:r>
        <w:r>
          <w:rPr>
            <w:rFonts w:asciiTheme="minorHAnsi" w:eastAsia="SimSun" w:hAnsiTheme="minorHAnsi" w:cstheme="minorBidi"/>
            <w:noProof/>
            <w:sz w:val="22"/>
            <w:szCs w:val="20"/>
            <w:lang w:val="hu-HU" w:eastAsia="zh-CN" w:bidi="hi-IN"/>
          </w:rPr>
          <w:tab/>
        </w:r>
        <w:r w:rsidRPr="00FA210E">
          <w:rPr>
            <w:rStyle w:val="Hiperhivatkozs"/>
            <w:noProof/>
          </w:rPr>
          <w:t>Describing the Original Document</w:t>
        </w:r>
        <w:r>
          <w:rPr>
            <w:noProof/>
            <w:webHidden/>
          </w:rPr>
          <w:tab/>
        </w:r>
        <w:r>
          <w:rPr>
            <w:noProof/>
            <w:webHidden/>
          </w:rPr>
          <w:fldChar w:fldCharType="begin"/>
        </w:r>
        <w:r>
          <w:rPr>
            <w:noProof/>
            <w:webHidden/>
          </w:rPr>
          <w:instrText xml:space="preserve"> PAGEREF _Toc44494827 \h </w:instrText>
        </w:r>
        <w:r>
          <w:rPr>
            <w:noProof/>
            <w:webHidden/>
          </w:rPr>
        </w:r>
        <w:r>
          <w:rPr>
            <w:noProof/>
            <w:webHidden/>
          </w:rPr>
          <w:fldChar w:fldCharType="separate"/>
        </w:r>
        <w:r>
          <w:rPr>
            <w:noProof/>
            <w:webHidden/>
          </w:rPr>
          <w:t>128</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28" w:history="1">
        <w:r w:rsidRPr="00FA210E">
          <w:rPr>
            <w:rStyle w:val="Hiperhivatkozs"/>
            <w:noProof/>
          </w:rPr>
          <w:t>11.2.1.</w:t>
        </w:r>
        <w:r>
          <w:rPr>
            <w:rFonts w:asciiTheme="minorHAnsi" w:eastAsia="SimSun" w:hAnsiTheme="minorHAnsi" w:cstheme="minorBidi"/>
            <w:noProof/>
            <w:sz w:val="22"/>
            <w:szCs w:val="20"/>
            <w:lang w:val="hu-HU" w:eastAsia="zh-CN" w:bidi="hi-IN"/>
          </w:rPr>
          <w:tab/>
        </w:r>
        <w:r w:rsidRPr="00FA210E">
          <w:rPr>
            <w:rStyle w:val="Hiperhivatkozs"/>
            <w:noProof/>
          </w:rPr>
          <w:t>The hand description</w:t>
        </w:r>
        <w:r>
          <w:rPr>
            <w:noProof/>
            <w:webHidden/>
          </w:rPr>
          <w:tab/>
        </w:r>
        <w:r>
          <w:rPr>
            <w:noProof/>
            <w:webHidden/>
          </w:rPr>
          <w:fldChar w:fldCharType="begin"/>
        </w:r>
        <w:r>
          <w:rPr>
            <w:noProof/>
            <w:webHidden/>
          </w:rPr>
          <w:instrText xml:space="preserve"> PAGEREF _Toc44494828 \h </w:instrText>
        </w:r>
        <w:r>
          <w:rPr>
            <w:noProof/>
            <w:webHidden/>
          </w:rPr>
        </w:r>
        <w:r>
          <w:rPr>
            <w:noProof/>
            <w:webHidden/>
          </w:rPr>
          <w:fldChar w:fldCharType="separate"/>
        </w:r>
        <w:r>
          <w:rPr>
            <w:noProof/>
            <w:webHidden/>
          </w:rPr>
          <w:t>128</w:t>
        </w:r>
        <w:r>
          <w:rPr>
            <w:noProof/>
            <w:webHidden/>
          </w:rPr>
          <w:fldChar w:fldCharType="end"/>
        </w:r>
      </w:hyperlink>
    </w:p>
    <w:p w:rsidR="001079C3" w:rsidRDefault="001079C3">
      <w:pPr>
        <w:pStyle w:val="TJ2"/>
        <w:tabs>
          <w:tab w:val="left" w:pos="880"/>
        </w:tabs>
        <w:rPr>
          <w:rFonts w:asciiTheme="minorHAnsi" w:eastAsia="SimSun" w:hAnsiTheme="minorHAnsi" w:cstheme="minorBidi"/>
          <w:noProof/>
          <w:sz w:val="22"/>
          <w:szCs w:val="20"/>
          <w:lang w:val="hu-HU" w:eastAsia="zh-CN" w:bidi="hi-IN"/>
        </w:rPr>
      </w:pPr>
      <w:hyperlink w:anchor="_Toc44494829" w:history="1">
        <w:r w:rsidRPr="00FA210E">
          <w:rPr>
            <w:rStyle w:val="Hiperhivatkozs"/>
            <w:noProof/>
          </w:rPr>
          <w:t>11.3.</w:t>
        </w:r>
        <w:r>
          <w:rPr>
            <w:rFonts w:asciiTheme="minorHAnsi" w:eastAsia="SimSun" w:hAnsiTheme="minorHAnsi" w:cstheme="minorBidi"/>
            <w:noProof/>
            <w:sz w:val="22"/>
            <w:szCs w:val="20"/>
            <w:lang w:val="hu-HU" w:eastAsia="zh-CN" w:bidi="hi-IN"/>
          </w:rPr>
          <w:tab/>
        </w:r>
        <w:r w:rsidRPr="00FA210E">
          <w:rPr>
            <w:rStyle w:val="Hiperhivatkozs"/>
            <w:noProof/>
          </w:rPr>
          <w:t>Keeping Track of File History</w:t>
        </w:r>
        <w:r>
          <w:rPr>
            <w:noProof/>
            <w:webHidden/>
          </w:rPr>
          <w:tab/>
        </w:r>
        <w:r>
          <w:rPr>
            <w:noProof/>
            <w:webHidden/>
          </w:rPr>
          <w:fldChar w:fldCharType="begin"/>
        </w:r>
        <w:r>
          <w:rPr>
            <w:noProof/>
            <w:webHidden/>
          </w:rPr>
          <w:instrText xml:space="preserve"> PAGEREF _Toc44494829 \h </w:instrText>
        </w:r>
        <w:r>
          <w:rPr>
            <w:noProof/>
            <w:webHidden/>
          </w:rPr>
        </w:r>
        <w:r>
          <w:rPr>
            <w:noProof/>
            <w:webHidden/>
          </w:rPr>
          <w:fldChar w:fldCharType="separate"/>
        </w:r>
        <w:r>
          <w:rPr>
            <w:noProof/>
            <w:webHidden/>
          </w:rPr>
          <w:t>129</w:t>
        </w:r>
        <w:r>
          <w:rPr>
            <w:noProof/>
            <w:webHidden/>
          </w:rPr>
          <w:fldChar w:fldCharType="end"/>
        </w:r>
      </w:hyperlink>
    </w:p>
    <w:p w:rsidR="001079C3" w:rsidRDefault="001079C3">
      <w:pPr>
        <w:pStyle w:val="TJ1"/>
        <w:rPr>
          <w:rFonts w:asciiTheme="minorHAnsi" w:eastAsia="SimSun" w:hAnsiTheme="minorHAnsi" w:cstheme="minorBidi"/>
          <w:b w:val="0"/>
          <w:noProof/>
          <w:szCs w:val="20"/>
          <w:lang w:val="hu-HU" w:eastAsia="zh-CN" w:bidi="hi-IN"/>
        </w:rPr>
      </w:pPr>
      <w:hyperlink w:anchor="_Toc44494830" w:history="1">
        <w:r w:rsidRPr="00FA210E">
          <w:rPr>
            <w:rStyle w:val="Hiperhivatkozs"/>
            <w:noProof/>
          </w:rPr>
          <w:t>Appendices</w:t>
        </w:r>
        <w:r>
          <w:rPr>
            <w:noProof/>
            <w:webHidden/>
          </w:rPr>
          <w:tab/>
        </w:r>
        <w:r>
          <w:rPr>
            <w:noProof/>
            <w:webHidden/>
          </w:rPr>
          <w:fldChar w:fldCharType="begin"/>
        </w:r>
        <w:r>
          <w:rPr>
            <w:noProof/>
            <w:webHidden/>
          </w:rPr>
          <w:instrText xml:space="preserve"> PAGEREF _Toc44494830 \h </w:instrText>
        </w:r>
        <w:r>
          <w:rPr>
            <w:noProof/>
            <w:webHidden/>
          </w:rPr>
        </w:r>
        <w:r>
          <w:rPr>
            <w:noProof/>
            <w:webHidden/>
          </w:rPr>
          <w:fldChar w:fldCharType="separate"/>
        </w:r>
        <w:r>
          <w:rPr>
            <w:noProof/>
            <w:webHidden/>
          </w:rPr>
          <w:t>131</w:t>
        </w:r>
        <w:r>
          <w:rPr>
            <w:noProof/>
            <w:webHidden/>
          </w:rPr>
          <w:fldChar w:fldCharType="end"/>
        </w:r>
      </w:hyperlink>
    </w:p>
    <w:p w:rsidR="001079C3" w:rsidRDefault="001079C3">
      <w:pPr>
        <w:pStyle w:val="TJ2"/>
        <w:tabs>
          <w:tab w:val="left" w:pos="1540"/>
        </w:tabs>
        <w:rPr>
          <w:rFonts w:asciiTheme="minorHAnsi" w:eastAsia="SimSun" w:hAnsiTheme="minorHAnsi" w:cstheme="minorBidi"/>
          <w:noProof/>
          <w:sz w:val="22"/>
          <w:szCs w:val="20"/>
          <w:lang w:val="hu-HU" w:eastAsia="zh-CN" w:bidi="hi-IN"/>
        </w:rPr>
      </w:pPr>
      <w:hyperlink w:anchor="_Toc44494831" w:history="1">
        <w:r w:rsidRPr="00FA210E">
          <w:rPr>
            <w:rStyle w:val="Hiperhivatkozs"/>
            <w:noProof/>
          </w:rPr>
          <w:t>Appendix A.</w:t>
        </w:r>
        <w:r>
          <w:rPr>
            <w:rFonts w:asciiTheme="minorHAnsi" w:eastAsia="SimSun" w:hAnsiTheme="minorHAnsi" w:cstheme="minorBidi"/>
            <w:noProof/>
            <w:sz w:val="22"/>
            <w:szCs w:val="20"/>
            <w:lang w:val="hu-HU" w:eastAsia="zh-CN" w:bidi="hi-IN"/>
          </w:rPr>
          <w:tab/>
        </w:r>
        <w:r w:rsidRPr="00FA210E">
          <w:rPr>
            <w:rStyle w:val="Hiperhivatkozs"/>
            <w:noProof/>
          </w:rPr>
          <w:t>Converting CII/EI Markup Conventions to EpiDoc</w:t>
        </w:r>
        <w:r>
          <w:rPr>
            <w:noProof/>
            <w:webHidden/>
          </w:rPr>
          <w:tab/>
        </w:r>
        <w:r>
          <w:rPr>
            <w:noProof/>
            <w:webHidden/>
          </w:rPr>
          <w:fldChar w:fldCharType="begin"/>
        </w:r>
        <w:r>
          <w:rPr>
            <w:noProof/>
            <w:webHidden/>
          </w:rPr>
          <w:instrText xml:space="preserve"> PAGEREF _Toc44494831 \h </w:instrText>
        </w:r>
        <w:r>
          <w:rPr>
            <w:noProof/>
            <w:webHidden/>
          </w:rPr>
        </w:r>
        <w:r>
          <w:rPr>
            <w:noProof/>
            <w:webHidden/>
          </w:rPr>
          <w:fldChar w:fldCharType="separate"/>
        </w:r>
        <w:r>
          <w:rPr>
            <w:noProof/>
            <w:webHidden/>
          </w:rPr>
          <w:t>131</w:t>
        </w:r>
        <w:r>
          <w:rPr>
            <w:noProof/>
            <w:webHidden/>
          </w:rPr>
          <w:fldChar w:fldCharType="end"/>
        </w:r>
      </w:hyperlink>
    </w:p>
    <w:p w:rsidR="001079C3" w:rsidRDefault="001079C3">
      <w:pPr>
        <w:pStyle w:val="TJ2"/>
        <w:tabs>
          <w:tab w:val="left" w:pos="1540"/>
        </w:tabs>
        <w:rPr>
          <w:rFonts w:asciiTheme="minorHAnsi" w:eastAsia="SimSun" w:hAnsiTheme="minorHAnsi" w:cstheme="minorBidi"/>
          <w:noProof/>
          <w:sz w:val="22"/>
          <w:szCs w:val="20"/>
          <w:lang w:val="hu-HU" w:eastAsia="zh-CN" w:bidi="hi-IN"/>
        </w:rPr>
      </w:pPr>
      <w:hyperlink w:anchor="_Toc44494832" w:history="1">
        <w:r w:rsidRPr="00FA210E">
          <w:rPr>
            <w:rStyle w:val="Hiperhivatkozs"/>
            <w:noProof/>
          </w:rPr>
          <w:t>Appendix B.</w:t>
        </w:r>
        <w:r>
          <w:rPr>
            <w:rFonts w:asciiTheme="minorHAnsi" w:eastAsia="SimSun" w:hAnsiTheme="minorHAnsi" w:cstheme="minorBidi"/>
            <w:noProof/>
            <w:sz w:val="22"/>
            <w:szCs w:val="20"/>
            <w:lang w:val="hu-HU" w:eastAsia="zh-CN" w:bidi="hi-IN"/>
          </w:rPr>
          <w:tab/>
        </w:r>
        <w:r w:rsidRPr="00FA210E">
          <w:rPr>
            <w:rStyle w:val="Hiperhivatkozs"/>
            <w:noProof/>
          </w:rPr>
          <w:t>Metre (Prosody)</w:t>
        </w:r>
        <w:r>
          <w:rPr>
            <w:noProof/>
            <w:webHidden/>
          </w:rPr>
          <w:tab/>
        </w:r>
        <w:r>
          <w:rPr>
            <w:noProof/>
            <w:webHidden/>
          </w:rPr>
          <w:fldChar w:fldCharType="begin"/>
        </w:r>
        <w:r>
          <w:rPr>
            <w:noProof/>
            <w:webHidden/>
          </w:rPr>
          <w:instrText xml:space="preserve"> PAGEREF _Toc44494832 \h </w:instrText>
        </w:r>
        <w:r>
          <w:rPr>
            <w:noProof/>
            <w:webHidden/>
          </w:rPr>
        </w:r>
        <w:r>
          <w:rPr>
            <w:noProof/>
            <w:webHidden/>
          </w:rPr>
          <w:fldChar w:fldCharType="separate"/>
        </w:r>
        <w:r>
          <w:rPr>
            <w:noProof/>
            <w:webHidden/>
          </w:rPr>
          <w:t>132</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33" w:history="1">
        <w:r w:rsidRPr="00FA210E">
          <w:rPr>
            <w:rStyle w:val="Hiperhivatkozs"/>
            <w:noProof/>
          </w:rPr>
          <w:t>Looking up Sanskrit metres</w:t>
        </w:r>
        <w:r>
          <w:rPr>
            <w:noProof/>
            <w:webHidden/>
          </w:rPr>
          <w:tab/>
        </w:r>
        <w:r>
          <w:rPr>
            <w:noProof/>
            <w:webHidden/>
          </w:rPr>
          <w:fldChar w:fldCharType="begin"/>
        </w:r>
        <w:r>
          <w:rPr>
            <w:noProof/>
            <w:webHidden/>
          </w:rPr>
          <w:instrText xml:space="preserve"> PAGEREF _Toc44494833 \h </w:instrText>
        </w:r>
        <w:r>
          <w:rPr>
            <w:noProof/>
            <w:webHidden/>
          </w:rPr>
        </w:r>
        <w:r>
          <w:rPr>
            <w:noProof/>
            <w:webHidden/>
          </w:rPr>
          <w:fldChar w:fldCharType="separate"/>
        </w:r>
        <w:r>
          <w:rPr>
            <w:noProof/>
            <w:webHidden/>
          </w:rPr>
          <w:t>132</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34" w:history="1">
        <w:r w:rsidRPr="00FA210E">
          <w:rPr>
            <w:rStyle w:val="Hiperhivatkozs"/>
            <w:noProof/>
          </w:rPr>
          <w:t>Syllable length</w:t>
        </w:r>
        <w:r>
          <w:rPr>
            <w:noProof/>
            <w:webHidden/>
          </w:rPr>
          <w:tab/>
        </w:r>
        <w:r>
          <w:rPr>
            <w:noProof/>
            <w:webHidden/>
          </w:rPr>
          <w:fldChar w:fldCharType="begin"/>
        </w:r>
        <w:r>
          <w:rPr>
            <w:noProof/>
            <w:webHidden/>
          </w:rPr>
          <w:instrText xml:space="preserve"> PAGEREF _Toc44494834 \h </w:instrText>
        </w:r>
        <w:r>
          <w:rPr>
            <w:noProof/>
            <w:webHidden/>
          </w:rPr>
        </w:r>
        <w:r>
          <w:rPr>
            <w:noProof/>
            <w:webHidden/>
          </w:rPr>
          <w:fldChar w:fldCharType="separate"/>
        </w:r>
        <w:r>
          <w:rPr>
            <w:noProof/>
            <w:webHidden/>
          </w:rPr>
          <w:t>132</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35" w:history="1">
        <w:r w:rsidRPr="00FA210E">
          <w:rPr>
            <w:rStyle w:val="Hiperhivatkozs"/>
            <w:noProof/>
          </w:rPr>
          <w:t>Prosodic code</w:t>
        </w:r>
        <w:r>
          <w:rPr>
            <w:noProof/>
            <w:webHidden/>
          </w:rPr>
          <w:tab/>
        </w:r>
        <w:r>
          <w:rPr>
            <w:noProof/>
            <w:webHidden/>
          </w:rPr>
          <w:fldChar w:fldCharType="begin"/>
        </w:r>
        <w:r>
          <w:rPr>
            <w:noProof/>
            <w:webHidden/>
          </w:rPr>
          <w:instrText xml:space="preserve"> PAGEREF _Toc44494835 \h </w:instrText>
        </w:r>
        <w:r>
          <w:rPr>
            <w:noProof/>
            <w:webHidden/>
          </w:rPr>
        </w:r>
        <w:r>
          <w:rPr>
            <w:noProof/>
            <w:webHidden/>
          </w:rPr>
          <w:fldChar w:fldCharType="separate"/>
        </w:r>
        <w:r>
          <w:rPr>
            <w:noProof/>
            <w:webHidden/>
          </w:rPr>
          <w:t>133</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36" w:history="1">
        <w:r w:rsidRPr="00FA210E">
          <w:rPr>
            <w:rStyle w:val="Hiperhivatkozs"/>
            <w:noProof/>
          </w:rPr>
          <w:t>Sanskrit syllabic metres</w:t>
        </w:r>
        <w:r>
          <w:rPr>
            <w:noProof/>
            <w:webHidden/>
          </w:rPr>
          <w:tab/>
        </w:r>
        <w:r>
          <w:rPr>
            <w:noProof/>
            <w:webHidden/>
          </w:rPr>
          <w:fldChar w:fldCharType="begin"/>
        </w:r>
        <w:r>
          <w:rPr>
            <w:noProof/>
            <w:webHidden/>
          </w:rPr>
          <w:instrText xml:space="preserve"> PAGEREF _Toc44494836 \h </w:instrText>
        </w:r>
        <w:r>
          <w:rPr>
            <w:noProof/>
            <w:webHidden/>
          </w:rPr>
        </w:r>
        <w:r>
          <w:rPr>
            <w:noProof/>
            <w:webHidden/>
          </w:rPr>
          <w:fldChar w:fldCharType="separate"/>
        </w:r>
        <w:r>
          <w:rPr>
            <w:noProof/>
            <w:webHidden/>
          </w:rPr>
          <w:t>134</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37" w:history="1">
        <w:r w:rsidRPr="00FA210E">
          <w:rPr>
            <w:rStyle w:val="Hiperhivatkozs"/>
            <w:noProof/>
          </w:rPr>
          <w:t xml:space="preserve">Notes on </w:t>
        </w:r>
        <w:r w:rsidRPr="00FA210E">
          <w:rPr>
            <w:rStyle w:val="Hiperhivatkozs"/>
            <w:i/>
            <w:noProof/>
          </w:rPr>
          <w:t>anuṣṭubh</w:t>
        </w:r>
        <w:r>
          <w:rPr>
            <w:noProof/>
            <w:webHidden/>
          </w:rPr>
          <w:tab/>
        </w:r>
        <w:r>
          <w:rPr>
            <w:noProof/>
            <w:webHidden/>
          </w:rPr>
          <w:fldChar w:fldCharType="begin"/>
        </w:r>
        <w:r>
          <w:rPr>
            <w:noProof/>
            <w:webHidden/>
          </w:rPr>
          <w:instrText xml:space="preserve"> PAGEREF _Toc44494837 \h </w:instrText>
        </w:r>
        <w:r>
          <w:rPr>
            <w:noProof/>
            <w:webHidden/>
          </w:rPr>
        </w:r>
        <w:r>
          <w:rPr>
            <w:noProof/>
            <w:webHidden/>
          </w:rPr>
          <w:fldChar w:fldCharType="separate"/>
        </w:r>
        <w:r>
          <w:rPr>
            <w:noProof/>
            <w:webHidden/>
          </w:rPr>
          <w:t>136</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38" w:history="1">
        <w:r w:rsidRPr="00FA210E">
          <w:rPr>
            <w:rStyle w:val="Hiperhivatkozs"/>
            <w:noProof/>
          </w:rPr>
          <w:t xml:space="preserve">Notes on the </w:t>
        </w:r>
        <w:r w:rsidRPr="00FA210E">
          <w:rPr>
            <w:rStyle w:val="Hiperhivatkozs"/>
            <w:i/>
            <w:noProof/>
          </w:rPr>
          <w:t>upajāti</w:t>
        </w:r>
        <w:r w:rsidRPr="00FA210E">
          <w:rPr>
            <w:rStyle w:val="Hiperhivatkozs"/>
            <w:noProof/>
          </w:rPr>
          <w:t xml:space="preserve"> family</w:t>
        </w:r>
        <w:r>
          <w:rPr>
            <w:noProof/>
            <w:webHidden/>
          </w:rPr>
          <w:tab/>
        </w:r>
        <w:r>
          <w:rPr>
            <w:noProof/>
            <w:webHidden/>
          </w:rPr>
          <w:fldChar w:fldCharType="begin"/>
        </w:r>
        <w:r>
          <w:rPr>
            <w:noProof/>
            <w:webHidden/>
          </w:rPr>
          <w:instrText xml:space="preserve"> PAGEREF _Toc44494838 \h </w:instrText>
        </w:r>
        <w:r>
          <w:rPr>
            <w:noProof/>
            <w:webHidden/>
          </w:rPr>
        </w:r>
        <w:r>
          <w:rPr>
            <w:noProof/>
            <w:webHidden/>
          </w:rPr>
          <w:fldChar w:fldCharType="separate"/>
        </w:r>
        <w:r>
          <w:rPr>
            <w:noProof/>
            <w:webHidden/>
          </w:rPr>
          <w:t>137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39" w:history="1">
        <w:r w:rsidRPr="00FA210E">
          <w:rPr>
            <w:rStyle w:val="Hiperhivatkozs"/>
            <w:noProof/>
          </w:rPr>
          <w:t xml:space="preserve">Notes on the </w:t>
        </w:r>
        <w:r w:rsidRPr="00FA210E">
          <w:rPr>
            <w:rStyle w:val="Hiperhivatkozs"/>
            <w:i/>
            <w:noProof/>
          </w:rPr>
          <w:t>vaitālīya</w:t>
        </w:r>
        <w:r w:rsidRPr="00FA210E">
          <w:rPr>
            <w:rStyle w:val="Hiperhivatkozs"/>
            <w:noProof/>
          </w:rPr>
          <w:t xml:space="preserve"> family</w:t>
        </w:r>
        <w:r>
          <w:rPr>
            <w:noProof/>
            <w:webHidden/>
          </w:rPr>
          <w:tab/>
        </w:r>
        <w:r>
          <w:rPr>
            <w:noProof/>
            <w:webHidden/>
          </w:rPr>
          <w:fldChar w:fldCharType="begin"/>
        </w:r>
        <w:r>
          <w:rPr>
            <w:noProof/>
            <w:webHidden/>
          </w:rPr>
          <w:instrText xml:space="preserve"> PAGEREF _Toc44494839 \h </w:instrText>
        </w:r>
        <w:r>
          <w:rPr>
            <w:noProof/>
            <w:webHidden/>
          </w:rPr>
        </w:r>
        <w:r>
          <w:rPr>
            <w:noProof/>
            <w:webHidden/>
          </w:rPr>
          <w:fldChar w:fldCharType="separate"/>
        </w:r>
        <w:r>
          <w:rPr>
            <w:noProof/>
            <w:webHidden/>
          </w:rPr>
          <w:t>137</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40" w:history="1">
        <w:r w:rsidRPr="00FA210E">
          <w:rPr>
            <w:rStyle w:val="Hiperhivatkozs"/>
            <w:noProof/>
          </w:rPr>
          <w:t>Vedic trimeter</w:t>
        </w:r>
        <w:r>
          <w:rPr>
            <w:noProof/>
            <w:webHidden/>
          </w:rPr>
          <w:tab/>
        </w:r>
        <w:r>
          <w:rPr>
            <w:noProof/>
            <w:webHidden/>
          </w:rPr>
          <w:fldChar w:fldCharType="begin"/>
        </w:r>
        <w:r>
          <w:rPr>
            <w:noProof/>
            <w:webHidden/>
          </w:rPr>
          <w:instrText xml:space="preserve"> PAGEREF _Toc44494840 \h </w:instrText>
        </w:r>
        <w:r>
          <w:rPr>
            <w:noProof/>
            <w:webHidden/>
          </w:rPr>
        </w:r>
        <w:r>
          <w:rPr>
            <w:noProof/>
            <w:webHidden/>
          </w:rPr>
          <w:fldChar w:fldCharType="separate"/>
        </w:r>
        <w:r>
          <w:rPr>
            <w:noProof/>
            <w:webHidden/>
          </w:rPr>
          <w:t>138</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41" w:history="1">
        <w:r w:rsidRPr="00FA210E">
          <w:rPr>
            <w:rStyle w:val="Hiperhivatkozs"/>
            <w:noProof/>
          </w:rPr>
          <w:t>Sanskrit/Prakrit moraic metres</w:t>
        </w:r>
        <w:r>
          <w:rPr>
            <w:noProof/>
            <w:webHidden/>
          </w:rPr>
          <w:tab/>
        </w:r>
        <w:r>
          <w:rPr>
            <w:noProof/>
            <w:webHidden/>
          </w:rPr>
          <w:fldChar w:fldCharType="begin"/>
        </w:r>
        <w:r>
          <w:rPr>
            <w:noProof/>
            <w:webHidden/>
          </w:rPr>
          <w:instrText xml:space="preserve"> PAGEREF _Toc44494841 \h </w:instrText>
        </w:r>
        <w:r>
          <w:rPr>
            <w:noProof/>
            <w:webHidden/>
          </w:rPr>
        </w:r>
        <w:r>
          <w:rPr>
            <w:noProof/>
            <w:webHidden/>
          </w:rPr>
          <w:fldChar w:fldCharType="separate"/>
        </w:r>
        <w:r>
          <w:rPr>
            <w:noProof/>
            <w:webHidden/>
          </w:rPr>
          <w:t>138</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42" w:history="1">
        <w:r w:rsidRPr="00FA210E">
          <w:rPr>
            <w:rStyle w:val="Hiperhivatkozs"/>
            <w:noProof/>
          </w:rPr>
          <w:t>Tamil metres</w:t>
        </w:r>
        <w:r>
          <w:rPr>
            <w:noProof/>
            <w:webHidden/>
          </w:rPr>
          <w:tab/>
        </w:r>
        <w:r>
          <w:rPr>
            <w:noProof/>
            <w:webHidden/>
          </w:rPr>
          <w:fldChar w:fldCharType="begin"/>
        </w:r>
        <w:r>
          <w:rPr>
            <w:noProof/>
            <w:webHidden/>
          </w:rPr>
          <w:instrText xml:space="preserve"> PAGEREF _Toc44494842 \h </w:instrText>
        </w:r>
        <w:r>
          <w:rPr>
            <w:noProof/>
            <w:webHidden/>
          </w:rPr>
        </w:r>
        <w:r>
          <w:rPr>
            <w:noProof/>
            <w:webHidden/>
          </w:rPr>
          <w:fldChar w:fldCharType="separate"/>
        </w:r>
        <w:r>
          <w:rPr>
            <w:noProof/>
            <w:webHidden/>
          </w:rPr>
          <w:t>139</w:t>
        </w:r>
        <w:r>
          <w:rPr>
            <w:noProof/>
            <w:webHidden/>
          </w:rPr>
          <w:fldChar w:fldCharType="end"/>
        </w:r>
      </w:hyperlink>
    </w:p>
    <w:p w:rsidR="001079C3" w:rsidRDefault="001079C3">
      <w:pPr>
        <w:pStyle w:val="TJ2"/>
        <w:tabs>
          <w:tab w:val="left" w:pos="1540"/>
        </w:tabs>
        <w:rPr>
          <w:rFonts w:asciiTheme="minorHAnsi" w:eastAsia="SimSun" w:hAnsiTheme="minorHAnsi" w:cstheme="minorBidi"/>
          <w:noProof/>
          <w:sz w:val="22"/>
          <w:szCs w:val="20"/>
          <w:lang w:val="hu-HU" w:eastAsia="zh-CN" w:bidi="hi-IN"/>
        </w:rPr>
      </w:pPr>
      <w:hyperlink w:anchor="_Toc44494843" w:history="1">
        <w:r w:rsidRPr="00FA210E">
          <w:rPr>
            <w:rStyle w:val="Hiperhivatkozs"/>
            <w:noProof/>
          </w:rPr>
          <w:t>Appendix C.</w:t>
        </w:r>
        <w:r>
          <w:rPr>
            <w:rFonts w:asciiTheme="minorHAnsi" w:eastAsia="SimSun" w:hAnsiTheme="minorHAnsi" w:cstheme="minorBidi"/>
            <w:noProof/>
            <w:sz w:val="22"/>
            <w:szCs w:val="20"/>
            <w:lang w:val="hu-HU" w:eastAsia="zh-CN" w:bidi="hi-IN"/>
          </w:rPr>
          <w:tab/>
        </w:r>
        <w:r w:rsidRPr="00FA210E">
          <w:rPr>
            <w:rStyle w:val="Hiperhivatkozs"/>
            <w:noProof/>
          </w:rPr>
          <w:t>“Case Studies” in Encoding Complex Layout</w:t>
        </w:r>
        <w:r>
          <w:rPr>
            <w:noProof/>
            <w:webHidden/>
          </w:rPr>
          <w:tab/>
        </w:r>
        <w:r>
          <w:rPr>
            <w:noProof/>
            <w:webHidden/>
          </w:rPr>
          <w:fldChar w:fldCharType="begin"/>
        </w:r>
        <w:r>
          <w:rPr>
            <w:noProof/>
            <w:webHidden/>
          </w:rPr>
          <w:instrText xml:space="preserve"> PAGEREF _Toc44494843 \h </w:instrText>
        </w:r>
        <w:r>
          <w:rPr>
            <w:noProof/>
            <w:webHidden/>
          </w:rPr>
        </w:r>
        <w:r>
          <w:rPr>
            <w:noProof/>
            <w:webHidden/>
          </w:rPr>
          <w:fldChar w:fldCharType="separate"/>
        </w:r>
        <w:r>
          <w:rPr>
            <w:noProof/>
            <w:webHidden/>
          </w:rPr>
          <w:t>140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44" w:history="1">
        <w:r w:rsidRPr="00FA210E">
          <w:rPr>
            <w:rStyle w:val="Hiperhivatkozs"/>
            <w:noProof/>
          </w:rPr>
          <w:t>Case study 1: four-faced stele</w:t>
        </w:r>
        <w:r>
          <w:rPr>
            <w:noProof/>
            <w:webHidden/>
          </w:rPr>
          <w:tab/>
        </w:r>
        <w:r>
          <w:rPr>
            <w:noProof/>
            <w:webHidden/>
          </w:rPr>
          <w:fldChar w:fldCharType="begin"/>
        </w:r>
        <w:r>
          <w:rPr>
            <w:noProof/>
            <w:webHidden/>
          </w:rPr>
          <w:instrText xml:space="preserve"> PAGEREF _Toc44494844 \h </w:instrText>
        </w:r>
        <w:r>
          <w:rPr>
            <w:noProof/>
            <w:webHidden/>
          </w:rPr>
        </w:r>
        <w:r>
          <w:rPr>
            <w:noProof/>
            <w:webHidden/>
          </w:rPr>
          <w:fldChar w:fldCharType="separate"/>
        </w:r>
        <w:r>
          <w:rPr>
            <w:noProof/>
            <w:webHidden/>
          </w:rPr>
          <w:t>140</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45" w:history="1">
        <w:r w:rsidRPr="00FA210E">
          <w:rPr>
            <w:rStyle w:val="Hiperhivatkozs"/>
            <w:noProof/>
          </w:rPr>
          <w:t>Case study 2A: copperplate charter with seal and other goodies</w:t>
        </w:r>
        <w:r>
          <w:rPr>
            <w:noProof/>
            <w:webHidden/>
          </w:rPr>
          <w:tab/>
        </w:r>
        <w:r>
          <w:rPr>
            <w:noProof/>
            <w:webHidden/>
          </w:rPr>
          <w:fldChar w:fldCharType="begin"/>
        </w:r>
        <w:r>
          <w:rPr>
            <w:noProof/>
            <w:webHidden/>
          </w:rPr>
          <w:instrText xml:space="preserve"> PAGEREF _Toc44494845 \h </w:instrText>
        </w:r>
        <w:r>
          <w:rPr>
            <w:noProof/>
            <w:webHidden/>
          </w:rPr>
        </w:r>
        <w:r>
          <w:rPr>
            <w:noProof/>
            <w:webHidden/>
          </w:rPr>
          <w:fldChar w:fldCharType="separate"/>
        </w:r>
        <w:r>
          <w:rPr>
            <w:noProof/>
            <w:webHidden/>
          </w:rPr>
          <w:t>142</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46" w:history="1">
        <w:r w:rsidRPr="00FA210E">
          <w:rPr>
            <w:rStyle w:val="Hiperhivatkozs"/>
            <w:noProof/>
          </w:rPr>
          <w:t>Case study 2B: copperplate charter with a lost plate reconstructed</w:t>
        </w:r>
        <w:r>
          <w:rPr>
            <w:noProof/>
            <w:webHidden/>
          </w:rPr>
          <w:tab/>
        </w:r>
        <w:r>
          <w:rPr>
            <w:noProof/>
            <w:webHidden/>
          </w:rPr>
          <w:fldChar w:fldCharType="begin"/>
        </w:r>
        <w:r>
          <w:rPr>
            <w:noProof/>
            <w:webHidden/>
          </w:rPr>
          <w:instrText xml:space="preserve"> PAGEREF _Toc44494846 \h </w:instrText>
        </w:r>
        <w:r>
          <w:rPr>
            <w:noProof/>
            <w:webHidden/>
          </w:rPr>
        </w:r>
        <w:r>
          <w:rPr>
            <w:noProof/>
            <w:webHidden/>
          </w:rPr>
          <w:fldChar w:fldCharType="separate"/>
        </w:r>
        <w:r>
          <w:rPr>
            <w:noProof/>
            <w:webHidden/>
          </w:rPr>
          <w:t>144</w:t>
        </w:r>
        <w:r>
          <w:rPr>
            <w:noProof/>
            <w:webHidden/>
          </w:rPr>
          <w:fldChar w:fldCharType="end"/>
        </w:r>
      </w:hyperlink>
    </w:p>
    <w:p w:rsidR="001079C3" w:rsidRDefault="001079C3">
      <w:pPr>
        <w:pStyle w:val="TJ3"/>
        <w:rPr>
          <w:rFonts w:asciiTheme="minorHAnsi" w:eastAsia="SimSun" w:hAnsiTheme="minorHAnsi" w:cstheme="minorBidi"/>
          <w:noProof/>
          <w:sz w:val="22"/>
          <w:szCs w:val="20"/>
          <w:lang w:val="hu-HU" w:eastAsia="zh-CN" w:bidi="hi-IN"/>
        </w:rPr>
      </w:pPr>
      <w:hyperlink w:anchor="_Toc44494847" w:history="1">
        <w:r w:rsidRPr="00FA210E">
          <w:rPr>
            <w:rStyle w:val="Hiperhivatkozs"/>
            <w:noProof/>
          </w:rPr>
          <w:t>Case study 2C: copperplate charter with a lost plate not reconstructed</w:t>
        </w:r>
        <w:r>
          <w:rPr>
            <w:noProof/>
            <w:webHidden/>
          </w:rPr>
          <w:tab/>
        </w:r>
        <w:r>
          <w:rPr>
            <w:noProof/>
            <w:webHidden/>
          </w:rPr>
          <w:fldChar w:fldCharType="begin"/>
        </w:r>
        <w:r>
          <w:rPr>
            <w:noProof/>
            <w:webHidden/>
          </w:rPr>
          <w:instrText xml:space="preserve"> PAGEREF _Toc44494847 \h </w:instrText>
        </w:r>
        <w:r>
          <w:rPr>
            <w:noProof/>
            <w:webHidden/>
          </w:rPr>
        </w:r>
        <w:r>
          <w:rPr>
            <w:noProof/>
            <w:webHidden/>
          </w:rPr>
          <w:fldChar w:fldCharType="separate"/>
        </w:r>
        <w:r>
          <w:rPr>
            <w:noProof/>
            <w:webHidden/>
          </w:rPr>
          <w:t>145</w:t>
        </w:r>
        <w:r>
          <w:rPr>
            <w:noProof/>
            <w:webHidden/>
          </w:rPr>
          <w:fldChar w:fldCharType="end"/>
        </w:r>
      </w:hyperlink>
    </w:p>
    <w:p w:rsidR="001079C3" w:rsidRDefault="001079C3">
      <w:pPr>
        <w:pStyle w:val="TJ2"/>
        <w:tabs>
          <w:tab w:val="left" w:pos="1540"/>
        </w:tabs>
        <w:rPr>
          <w:rFonts w:asciiTheme="minorHAnsi" w:eastAsia="SimSun" w:hAnsiTheme="minorHAnsi" w:cstheme="minorBidi"/>
          <w:noProof/>
          <w:sz w:val="22"/>
          <w:szCs w:val="20"/>
          <w:lang w:val="hu-HU" w:eastAsia="zh-CN" w:bidi="hi-IN"/>
        </w:rPr>
      </w:pPr>
      <w:hyperlink w:anchor="_Toc44494848" w:history="1">
        <w:r w:rsidRPr="00FA210E">
          <w:rPr>
            <w:rStyle w:val="Hiperhivatkozs"/>
            <w:noProof/>
          </w:rPr>
          <w:t>Appendix D.</w:t>
        </w:r>
        <w:r>
          <w:rPr>
            <w:rFonts w:asciiTheme="minorHAnsi" w:eastAsia="SimSun" w:hAnsiTheme="minorHAnsi" w:cstheme="minorBidi"/>
            <w:noProof/>
            <w:sz w:val="22"/>
            <w:szCs w:val="20"/>
            <w:lang w:val="hu-HU" w:eastAsia="zh-CN" w:bidi="hi-IN"/>
          </w:rPr>
          <w:tab/>
        </w:r>
        <w:r w:rsidRPr="00FA210E">
          <w:rPr>
            <w:rStyle w:val="Hiperhivatkozs"/>
            <w:noProof/>
          </w:rPr>
          <w:t>Language Codes</w:t>
        </w:r>
        <w:r>
          <w:rPr>
            <w:noProof/>
            <w:webHidden/>
          </w:rPr>
          <w:tab/>
        </w:r>
        <w:r>
          <w:rPr>
            <w:noProof/>
            <w:webHidden/>
          </w:rPr>
          <w:fldChar w:fldCharType="begin"/>
        </w:r>
        <w:r>
          <w:rPr>
            <w:noProof/>
            <w:webHidden/>
          </w:rPr>
          <w:instrText xml:space="preserve"> PAGEREF _Toc44494848 \h </w:instrText>
        </w:r>
        <w:r>
          <w:rPr>
            <w:noProof/>
            <w:webHidden/>
          </w:rPr>
        </w:r>
        <w:r>
          <w:rPr>
            <w:noProof/>
            <w:webHidden/>
          </w:rPr>
          <w:fldChar w:fldCharType="separate"/>
        </w:r>
        <w:r>
          <w:rPr>
            <w:noProof/>
            <w:webHidden/>
          </w:rPr>
          <w:t>146</w:t>
        </w:r>
        <w:r>
          <w:rPr>
            <w:noProof/>
            <w:webHidden/>
          </w:rPr>
          <w:fldChar w:fldCharType="end"/>
        </w:r>
      </w:hyperlink>
    </w:p>
    <w:p w:rsidR="001079C3" w:rsidRDefault="001079C3">
      <w:pPr>
        <w:pStyle w:val="TJ2"/>
        <w:tabs>
          <w:tab w:val="left" w:pos="1540"/>
        </w:tabs>
        <w:rPr>
          <w:rFonts w:asciiTheme="minorHAnsi" w:eastAsia="SimSun" w:hAnsiTheme="minorHAnsi" w:cstheme="minorBidi"/>
          <w:noProof/>
          <w:sz w:val="22"/>
          <w:szCs w:val="20"/>
          <w:lang w:val="hu-HU" w:eastAsia="zh-CN" w:bidi="hi-IN"/>
        </w:rPr>
      </w:pPr>
      <w:hyperlink w:anchor="_Toc44494849" w:history="1">
        <w:r w:rsidRPr="00FA210E">
          <w:rPr>
            <w:rStyle w:val="Hiperhivatkozs"/>
            <w:noProof/>
          </w:rPr>
          <w:t>Appendix E.</w:t>
        </w:r>
        <w:r>
          <w:rPr>
            <w:rFonts w:asciiTheme="minorHAnsi" w:eastAsia="SimSun" w:hAnsiTheme="minorHAnsi" w:cstheme="minorBidi"/>
            <w:noProof/>
            <w:sz w:val="22"/>
            <w:szCs w:val="20"/>
            <w:lang w:val="hu-HU" w:eastAsia="zh-CN" w:bidi="hi-IN"/>
          </w:rPr>
          <w:tab/>
        </w:r>
        <w:r w:rsidRPr="00FA210E">
          <w:rPr>
            <w:rStyle w:val="Hiperhivatkozs"/>
            <w:noProof/>
          </w:rPr>
          <w:t>Titling Conventions</w:t>
        </w:r>
        <w:r>
          <w:rPr>
            <w:noProof/>
            <w:webHidden/>
          </w:rPr>
          <w:tab/>
        </w:r>
        <w:r>
          <w:rPr>
            <w:noProof/>
            <w:webHidden/>
          </w:rPr>
          <w:fldChar w:fldCharType="begin"/>
        </w:r>
        <w:r>
          <w:rPr>
            <w:noProof/>
            <w:webHidden/>
          </w:rPr>
          <w:instrText xml:space="preserve"> PAGEREF _Toc44494849 \h </w:instrText>
        </w:r>
        <w:r>
          <w:rPr>
            <w:noProof/>
            <w:webHidden/>
          </w:rPr>
        </w:r>
        <w:r>
          <w:rPr>
            <w:noProof/>
            <w:webHidden/>
          </w:rPr>
          <w:fldChar w:fldCharType="separate"/>
        </w:r>
        <w:r>
          <w:rPr>
            <w:noProof/>
            <w:webHidden/>
          </w:rPr>
          <w:t>147</w:t>
        </w:r>
        <w:r>
          <w:rPr>
            <w:noProof/>
            <w:webHidden/>
          </w:rPr>
          <w:fldChar w:fldCharType="end"/>
        </w:r>
      </w:hyperlink>
    </w:p>
    <w:p w:rsidR="001079C3" w:rsidRDefault="001079C3">
      <w:pPr>
        <w:pStyle w:val="TJ2"/>
        <w:tabs>
          <w:tab w:val="left" w:pos="1540"/>
        </w:tabs>
        <w:rPr>
          <w:rFonts w:asciiTheme="minorHAnsi" w:eastAsia="SimSun" w:hAnsiTheme="minorHAnsi" w:cstheme="minorBidi"/>
          <w:noProof/>
          <w:sz w:val="22"/>
          <w:szCs w:val="20"/>
          <w:lang w:val="hu-HU" w:eastAsia="zh-CN" w:bidi="hi-IN"/>
        </w:rPr>
      </w:pPr>
      <w:hyperlink w:anchor="_Toc44494850" w:history="1">
        <w:r w:rsidRPr="00FA210E">
          <w:rPr>
            <w:rStyle w:val="Hiperhivatkozs"/>
            <w:noProof/>
          </w:rPr>
          <w:t>Appendix F.</w:t>
        </w:r>
        <w:r>
          <w:rPr>
            <w:rFonts w:asciiTheme="minorHAnsi" w:eastAsia="SimSun" w:hAnsiTheme="minorHAnsi" w:cstheme="minorBidi"/>
            <w:noProof/>
            <w:sz w:val="22"/>
            <w:szCs w:val="20"/>
            <w:lang w:val="hu-HU" w:eastAsia="zh-CN" w:bidi="hi-IN"/>
          </w:rPr>
          <w:tab/>
        </w:r>
        <w:r w:rsidRPr="00FA210E">
          <w:rPr>
            <w:rStyle w:val="Hiperhivatkozs"/>
            <w:noProof/>
          </w:rPr>
          <w:t>Normalisation Suggestions</w:t>
        </w:r>
        <w:r>
          <w:rPr>
            <w:noProof/>
            <w:webHidden/>
          </w:rPr>
          <w:tab/>
        </w:r>
        <w:r>
          <w:rPr>
            <w:noProof/>
            <w:webHidden/>
          </w:rPr>
          <w:fldChar w:fldCharType="begin"/>
        </w:r>
        <w:r>
          <w:rPr>
            <w:noProof/>
            <w:webHidden/>
          </w:rPr>
          <w:instrText xml:space="preserve"> PAGEREF _Toc44494850 \h </w:instrText>
        </w:r>
        <w:r>
          <w:rPr>
            <w:noProof/>
            <w:webHidden/>
          </w:rPr>
        </w:r>
        <w:r>
          <w:rPr>
            <w:noProof/>
            <w:webHidden/>
          </w:rPr>
          <w:fldChar w:fldCharType="separate"/>
        </w:r>
        <w:r>
          <w:rPr>
            <w:noProof/>
            <w:webHidden/>
          </w:rPr>
          <w:t>148</w:t>
        </w:r>
        <w:r>
          <w:rPr>
            <w:noProof/>
            <w:webHidden/>
          </w:rPr>
          <w:fldChar w:fldCharType="end"/>
        </w:r>
      </w:hyperlink>
    </w:p>
    <w:p w:rsidR="001079C3" w:rsidRDefault="001079C3">
      <w:pPr>
        <w:pStyle w:val="TJ1"/>
        <w:rPr>
          <w:rFonts w:asciiTheme="minorHAnsi" w:eastAsia="SimSun" w:hAnsiTheme="minorHAnsi" w:cstheme="minorBidi"/>
          <w:b w:val="0"/>
          <w:noProof/>
          <w:szCs w:val="20"/>
          <w:lang w:val="hu-HU" w:eastAsia="zh-CN" w:bidi="hi-IN"/>
        </w:rPr>
      </w:pPr>
      <w:hyperlink w:anchor="_Toc44494851" w:history="1">
        <w:r w:rsidRPr="00FA210E">
          <w:rPr>
            <w:rStyle w:val="Hiperhivatkozs"/>
            <w:noProof/>
          </w:rPr>
          <w:t>References</w:t>
        </w:r>
        <w:r>
          <w:rPr>
            <w:noProof/>
            <w:webHidden/>
          </w:rPr>
          <w:tab/>
        </w:r>
        <w:r>
          <w:rPr>
            <w:noProof/>
            <w:webHidden/>
          </w:rPr>
          <w:fldChar w:fldCharType="begin"/>
        </w:r>
        <w:r>
          <w:rPr>
            <w:noProof/>
            <w:webHidden/>
          </w:rPr>
          <w:instrText xml:space="preserve"> PAGEREF _Toc44494851 \h </w:instrText>
        </w:r>
        <w:r>
          <w:rPr>
            <w:noProof/>
            <w:webHidden/>
          </w:rPr>
        </w:r>
        <w:r>
          <w:rPr>
            <w:noProof/>
            <w:webHidden/>
          </w:rPr>
          <w:fldChar w:fldCharType="separate"/>
        </w:r>
        <w:r>
          <w:rPr>
            <w:noProof/>
            <w:webHidden/>
          </w:rPr>
          <w:t>150</w:t>
        </w:r>
        <w:r>
          <w:rPr>
            <w:noProof/>
            <w:webHidden/>
          </w:rPr>
          <w:fldChar w:fldCharType="end"/>
        </w:r>
      </w:hyperlink>
    </w:p>
    <w:p w:rsidR="00EE683E" w:rsidRDefault="00EE683E" w:rsidP="00EE683E">
      <w:r>
        <w:rPr>
          <w:rFonts w:ascii="Calibri" w:hAnsi="Calibri"/>
          <w:b/>
        </w:rPr>
        <w:fldChar w:fldCharType="end"/>
      </w:r>
    </w:p>
    <w:p w:rsidR="00C02B8C" w:rsidRPr="00DD7CCF" w:rsidRDefault="004D2E67" w:rsidP="009A6168">
      <w:pPr>
        <w:pStyle w:val="Cmsor1"/>
        <w:numPr>
          <w:ilvl w:val="0"/>
          <w:numId w:val="38"/>
        </w:numPr>
      </w:pPr>
      <w:bookmarkStart w:id="6" w:name="_Toc44494595"/>
      <w:r w:rsidRPr="00DD7CCF">
        <w:lastRenderedPageBreak/>
        <w:t>Introduction</w:t>
      </w:r>
      <w:bookmarkEnd w:id="6"/>
    </w:p>
    <w:p w:rsidR="00C02B8C" w:rsidRPr="008608D1" w:rsidRDefault="004D2E67" w:rsidP="003F2742">
      <w:pPr>
        <w:pStyle w:val="Cmsor2"/>
        <w:numPr>
          <w:ilvl w:val="1"/>
          <w:numId w:val="41"/>
        </w:numPr>
      </w:pPr>
      <w:bookmarkStart w:id="7" w:name="_ta3bzfnw5348" w:colFirst="0" w:colLast="0"/>
      <w:bookmarkStart w:id="8" w:name="_Toc44494596"/>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rsidTr="000B047B">
        <w:trPr>
          <w:trHeight w:val="480"/>
        </w:trPr>
        <w:tc>
          <w:tcPr>
            <w:tcW w:w="108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Date</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2019-07</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to 2019-12</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to 2020-03-17</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rsidR="00C02B8C" w:rsidRPr="00DD7CCF" w:rsidRDefault="004F4C63" w:rsidP="00F14096">
            <w:pPr>
              <w:pStyle w:val="Tabletext"/>
            </w:pPr>
            <w:r w:rsidRPr="00DD7CCF">
              <w:t>2020-07-05</w:t>
            </w:r>
          </w:p>
        </w:tc>
      </w:tr>
    </w:tbl>
    <w:p w:rsidR="00C02B8C" w:rsidRPr="00DD7CCF" w:rsidRDefault="004D2E67" w:rsidP="003F2742">
      <w:pPr>
        <w:pStyle w:val="Cmsor3"/>
        <w:numPr>
          <w:ilvl w:val="2"/>
          <w:numId w:val="40"/>
        </w:numPr>
      </w:pPr>
      <w:bookmarkStart w:id="9" w:name="_ss0fr01ijjvr" w:colFirst="0" w:colLast="0"/>
      <w:bookmarkStart w:id="10" w:name="_Toc44494597"/>
      <w:bookmarkEnd w:id="9"/>
      <w:r w:rsidRPr="00DD7CCF">
        <w:t>About this version</w:t>
      </w:r>
      <w:bookmarkEnd w:id="10"/>
    </w:p>
    <w:p w:rsidR="00C02B8C" w:rsidRPr="00DD7CCF" w:rsidRDefault="004F4C63" w:rsidP="00E2714A">
      <w:pPr>
        <w:pStyle w:val="Lista"/>
      </w:pPr>
      <w:r w:rsidRPr="00DD7CCF">
        <w:t>this is the first definitive release version of this Guide</w:t>
      </w:r>
    </w:p>
    <w:p w:rsidR="001D5003" w:rsidRDefault="001D5003" w:rsidP="001D5003">
      <w:pPr>
        <w:pStyle w:val="Lista"/>
      </w:pPr>
      <w:r>
        <w:t xml:space="preserve">in case of conflict with the </w:t>
      </w:r>
      <w:r w:rsidR="00062C66">
        <w:t>working</w:t>
      </w:r>
      <w:r>
        <w:t xml:space="preserve"> version in Google Docs, </w:t>
      </w:r>
    </w:p>
    <w:p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rsidR="004F4C63" w:rsidRPr="00DD7CCF" w:rsidRDefault="004F4C63" w:rsidP="00E2714A">
      <w:pPr>
        <w:pStyle w:val="Lista"/>
      </w:pPr>
      <w:r w:rsidRPr="00DD7CCF">
        <w:t>please at least skim through the guide cover to cover so that you have an idea of the topics addressed</w:t>
      </w:r>
    </w:p>
    <w:p w:rsidR="00C02B8C" w:rsidRPr="00DD7CCF" w:rsidRDefault="004D2E67" w:rsidP="003F2742">
      <w:pPr>
        <w:pStyle w:val="Cmsor3"/>
        <w:numPr>
          <w:ilvl w:val="2"/>
          <w:numId w:val="40"/>
        </w:numPr>
      </w:pPr>
      <w:bookmarkStart w:id="11" w:name="_7wlxzerj2b6e" w:colFirst="0" w:colLast="0"/>
      <w:bookmarkStart w:id="12" w:name="_Toc44494598"/>
      <w:bookmarkEnd w:id="11"/>
      <w:r w:rsidRPr="00DD7CCF">
        <w:t>Fundamental changes since version 0.9</w:t>
      </w:r>
      <w:bookmarkEnd w:id="12"/>
    </w:p>
    <w:p w:rsidR="004F4C63" w:rsidRPr="00DD7CCF" w:rsidRDefault="004F4C63" w:rsidP="00E2714A">
      <w:pPr>
        <w:pStyle w:val="Lista"/>
      </w:pPr>
      <w:r w:rsidRPr="00DD7CCF">
        <w:t>here follows a summary of major changes introduced in 2020</w:t>
      </w:r>
    </w:p>
    <w:p w:rsidR="00C02B8C" w:rsidRPr="00DD7CCF" w:rsidRDefault="004D2E67" w:rsidP="00E2714A">
      <w:pPr>
        <w:pStyle w:val="Lista"/>
      </w:pPr>
      <w:r w:rsidRPr="005D2B22">
        <w:rPr>
          <w:b/>
          <w:bCs/>
        </w:rPr>
        <w:t>line numbering</w:t>
      </w:r>
      <w:r w:rsidRPr="00DD7CCF">
        <w:t>:</w:t>
      </w:r>
    </w:p>
    <w:p w:rsidR="00C02B8C" w:rsidRPr="00DD7CCF" w:rsidRDefault="004D2E67" w:rsidP="00E2714A">
      <w:pPr>
        <w:pStyle w:val="Lista2"/>
      </w:pPr>
      <w:r w:rsidRPr="00DD7CCF">
        <w:t xml:space="preserve">unique line numbers are now mandatory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1079C3">
        <w:t>3.2.2</w:t>
      </w:r>
      <w:r w:rsidR="00BE1CA8" w:rsidRPr="00DD7CCF">
        <w:fldChar w:fldCharType="end"/>
      </w:r>
      <w:r w:rsidRPr="00DD7CCF">
        <w:t>)</w:t>
      </w:r>
    </w:p>
    <w:p w:rsidR="00C02B8C" w:rsidRPr="00DD7CCF" w:rsidRDefault="004D2E67" w:rsidP="00E2714A">
      <w:pPr>
        <w:pStyle w:val="Lista2"/>
      </w:pPr>
      <w:r w:rsidRPr="00DD7CCF">
        <w:t xml:space="preserve">the line number 0 is no longer permitted; use 01 instead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079C3">
        <w:t>3.3.3</w:t>
      </w:r>
      <w:r w:rsidR="003C3D87" w:rsidRPr="00DD7CCF">
        <w:fldChar w:fldCharType="end"/>
      </w:r>
      <w:r w:rsidRPr="00DD7CCF">
        <w:t>)</w:t>
      </w:r>
    </w:p>
    <w:p w:rsidR="00C02B8C" w:rsidRPr="00DD7CCF" w:rsidRDefault="004D2E67" w:rsidP="00E2714A">
      <w:pPr>
        <w:pStyle w:val="Lista"/>
      </w:pPr>
      <w:r w:rsidRPr="005D2B22">
        <w:rPr>
          <w:b/>
          <w:bCs/>
        </w:rPr>
        <w:t>boxlike partitions</w:t>
      </w:r>
      <w:r w:rsidRPr="00DD7CCF">
        <w:t xml:space="preserve"> </w:t>
      </w:r>
      <w:r w:rsidRPr="00E24F87">
        <w:rPr>
          <w:noProof/>
        </w:rPr>
        <w:t>(</w:t>
      </w:r>
      <w:proofErr w:type="spellStart"/>
      <w:r w:rsidRPr="00DD7CCF">
        <w:t>textpart</w:t>
      </w:r>
      <w:proofErr w:type="spellEnd"/>
      <w:r w:rsidRPr="00DD7CCF">
        <w:t xml:space="preserve"> </w:t>
      </w:r>
      <w:proofErr w:type="spellStart"/>
      <w:r w:rsidRPr="00DD7CCF">
        <w:t>divs</w:t>
      </w:r>
      <w:proofErr w:type="spellEnd"/>
      <w:r w:rsidRPr="00DD7CCF">
        <w:t>):</w:t>
      </w:r>
    </w:p>
    <w:p w:rsidR="00C02B8C" w:rsidRPr="00DD7CCF" w:rsidRDefault="004D2E67" w:rsidP="00E2714A">
      <w:pPr>
        <w:pStyle w:val="Lista2"/>
      </w:pPr>
      <w:r w:rsidRPr="00DD7CCF">
        <w:t xml:space="preserve">the use of this type of encoding is now limited to specific cases and strongly discouraged elsewhere; use a pagelike partition for all other scenarios unless that seems impossible </w:t>
      </w:r>
      <w:r w:rsidRPr="00E24F87">
        <w:rPr>
          <w:noProof/>
        </w:rPr>
        <w:t>(</w:t>
      </w:r>
      <w:r w:rsidR="003C3D87" w:rsidRPr="00DD7CCF">
        <w:t>§</w:t>
      </w:r>
      <w:r w:rsidR="003C3D87" w:rsidRPr="00DD7CCF">
        <w:fldChar w:fldCharType="begin"/>
      </w:r>
      <w:r w:rsidR="003C3D87" w:rsidRPr="00DD7CCF">
        <w:instrText xml:space="preserve"> REF _Ref43978278 \r \h </w:instrText>
      </w:r>
      <w:r w:rsidR="00DD7CCF">
        <w:instrText xml:space="preserve"> \* MERGEFORMAT </w:instrText>
      </w:r>
      <w:r w:rsidR="003C3D87" w:rsidRPr="00DD7CCF">
        <w:fldChar w:fldCharType="separate"/>
      </w:r>
      <w:r w:rsidR="001079C3">
        <w:t>3.4.1</w:t>
      </w:r>
      <w:r w:rsidR="003C3D87" w:rsidRPr="00DD7CCF">
        <w:fldChar w:fldCharType="end"/>
      </w:r>
      <w:r w:rsidRPr="00DD7CCF">
        <w:t>)</w:t>
      </w:r>
    </w:p>
    <w:p w:rsidR="00C02B8C" w:rsidRPr="00DD7CCF" w:rsidRDefault="004D2E67" w:rsidP="00E2714A">
      <w:pPr>
        <w:pStyle w:val="Lista"/>
      </w:pPr>
      <w:r w:rsidRPr="005D2B22">
        <w:rPr>
          <w:b/>
          <w:bCs/>
        </w:rPr>
        <w:t>space</w:t>
      </w:r>
      <w:r w:rsidRPr="00DD7CCF">
        <w:t>:</w:t>
      </w:r>
    </w:p>
    <w:p w:rsidR="00C02B8C" w:rsidRPr="00DD7CCF" w:rsidRDefault="004D2E67" w:rsidP="00E2714A">
      <w:pPr>
        <w:pStyle w:val="Lista2"/>
      </w:pPr>
      <w:r w:rsidRPr="00DD7CCF">
        <w:t xml:space="preserve">the use of </w:t>
      </w:r>
      <w:r w:rsidRPr="00DD7CCF">
        <w:rPr>
          <w:rStyle w:val="Code"/>
        </w:rPr>
        <w:t>&lt;space&gt;</w:t>
      </w:r>
      <w:r w:rsidRPr="00DD7CCF">
        <w:t xml:space="preserve"> for blank copperplate pages has been discarded; encode only a </w:t>
      </w:r>
      <w:r w:rsidRPr="00DD7CCF">
        <w:rPr>
          <w:rStyle w:val="Code"/>
        </w:rPr>
        <w:t>&lt;pb/&gt;</w:t>
      </w:r>
      <w:r w:rsidRPr="00DD7CCF">
        <w:t xml:space="preserve"> for the blank page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079C3">
        <w:t>3.5.2</w:t>
      </w:r>
      <w:r w:rsidR="00EE57DB" w:rsidRPr="00DD7CCF">
        <w:fldChar w:fldCharType="end"/>
      </w:r>
      <w:r w:rsidRPr="00DD7CCF">
        <w:t xml:space="preserve">; </w:t>
      </w:r>
      <w:r w:rsidR="003C3D87" w:rsidRPr="00DD7CCF">
        <w:t>§</w:t>
      </w:r>
      <w:r w:rsidR="00EE57DB" w:rsidRPr="00DD7CCF">
        <w:fldChar w:fldCharType="begin"/>
      </w:r>
      <w:r w:rsidR="00EE57DB" w:rsidRPr="00DD7CCF">
        <w:instrText xml:space="preserve"> REF _Ref43978406 \r \h </w:instrText>
      </w:r>
      <w:r w:rsidR="00DD7CCF">
        <w:instrText xml:space="preserve"> \* MERGEFORMAT </w:instrText>
      </w:r>
      <w:r w:rsidR="00EE57DB" w:rsidRPr="00DD7CCF">
        <w:fldChar w:fldCharType="separate"/>
      </w:r>
      <w:r w:rsidR="001079C3">
        <w:t>4.3.4</w:t>
      </w:r>
      <w:r w:rsidR="00EE57DB" w:rsidRPr="00DD7CCF">
        <w:fldChar w:fldCharType="end"/>
      </w:r>
      <w:r w:rsidRPr="00DD7CCF">
        <w:t>)</w:t>
      </w:r>
    </w:p>
    <w:p w:rsidR="00C02B8C" w:rsidRPr="00DD7CCF" w:rsidRDefault="004D2E67" w:rsidP="00E2714A">
      <w:pPr>
        <w:pStyle w:val="Lista2"/>
      </w:pPr>
      <w:r w:rsidRPr="00DD7CCF">
        <w:t xml:space="preserve">the use of </w:t>
      </w:r>
      <w:r w:rsidRPr="00DD7CCF">
        <w:rPr>
          <w:rStyle w:val="Code"/>
        </w:rPr>
        <w:t>&lt;space&gt;</w:t>
      </w:r>
      <w:r w:rsidRPr="00DD7CCF">
        <w:t xml:space="preserve"> for blank lines and in general for visual layout has been discarded </w:t>
      </w:r>
      <w:r w:rsidRPr="00E24F87">
        <w:rPr>
          <w:noProof/>
        </w:rPr>
        <w:t>(</w:t>
      </w:r>
      <w:r w:rsidR="003C3D87" w:rsidRPr="00DD7CCF">
        <w:t>§</w:t>
      </w:r>
      <w:r w:rsidR="00EE57DB" w:rsidRPr="00DD7CCF">
        <w:fldChar w:fldCharType="begin"/>
      </w:r>
      <w:r w:rsidR="00EE57DB" w:rsidRPr="00DD7CCF">
        <w:instrText xml:space="preserve"> REF _Ref43978406 \r \h </w:instrText>
      </w:r>
      <w:r w:rsidR="00DD7CCF">
        <w:instrText xml:space="preserve"> \* MERGEFORMAT </w:instrText>
      </w:r>
      <w:r w:rsidR="00EE57DB" w:rsidRPr="00DD7CCF">
        <w:fldChar w:fldCharType="separate"/>
      </w:r>
      <w:r w:rsidR="001079C3">
        <w:t>4.3.4</w:t>
      </w:r>
      <w:r w:rsidR="00EE57DB" w:rsidRPr="00DD7CCF">
        <w:fldChar w:fldCharType="end"/>
      </w:r>
      <w:r w:rsidRPr="00DD7CCF">
        <w:t>)</w:t>
      </w:r>
    </w:p>
    <w:p w:rsidR="00C02B8C" w:rsidRPr="00DD7CCF" w:rsidRDefault="004D2E67" w:rsidP="00E2714A">
      <w:pPr>
        <w:pStyle w:val="Lista"/>
      </w:pPr>
      <w:r w:rsidRPr="005D2B22">
        <w:rPr>
          <w:b/>
          <w:bCs/>
        </w:rPr>
        <w:t>premodern editorial marks</w:t>
      </w:r>
      <w:r w:rsidRPr="00DD7CCF">
        <w:t>:</w:t>
      </w:r>
    </w:p>
    <w:p w:rsidR="00C02B8C" w:rsidRPr="00DD7CCF" w:rsidRDefault="004D2E67" w:rsidP="00E2714A">
      <w:pPr>
        <w:pStyle w:val="Lista2"/>
      </w:pPr>
      <w:r w:rsidRPr="00DD7CCF">
        <w:t xml:space="preserve">all such marks are now encoded as </w:t>
      </w:r>
      <w:r w:rsidRPr="00876E54">
        <w:rPr>
          <w:rStyle w:val="Codeattribute"/>
        </w:rPr>
        <w:t>@rend</w:t>
      </w:r>
      <w:r w:rsidR="00062C66" w:rsidRPr="00876E54">
        <w:rPr>
          <w:rStyle w:val="Code"/>
        </w:rPr>
        <w:t>=</w:t>
      </w:r>
      <w:r w:rsidR="00062C66" w:rsidRPr="00876E54">
        <w:rPr>
          <w:rStyle w:val="Codevalue"/>
        </w:rPr>
        <w:t>"mark"</w:t>
      </w:r>
      <w:r w:rsidRPr="00DD7CCF">
        <w:t xml:space="preserve"> regardless of their location and number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079C3">
        <w:t>4.5.2</w:t>
      </w:r>
      <w:r w:rsidR="00EE57DB" w:rsidRPr="00DD7CCF">
        <w:fldChar w:fldCharType="end"/>
      </w:r>
      <w:r w:rsidRPr="00DD7CCF">
        <w:t>)</w:t>
      </w:r>
    </w:p>
    <w:p w:rsidR="00C02B8C" w:rsidRPr="00DD7CCF" w:rsidRDefault="004D2E67" w:rsidP="00E2714A">
      <w:pPr>
        <w:pStyle w:val="Lista"/>
      </w:pPr>
      <w:r w:rsidRPr="005D2B22">
        <w:rPr>
          <w:b/>
          <w:bCs/>
        </w:rPr>
        <w:t>clear characters uncertainly read because of their shape</w:t>
      </w:r>
      <w:r w:rsidRPr="00DD7CCF">
        <w:t>:</w:t>
      </w:r>
    </w:p>
    <w:p w:rsidR="00C02B8C" w:rsidRPr="00DD7CCF" w:rsidRDefault="004D2E67" w:rsidP="00E2714A">
      <w:pPr>
        <w:pStyle w:val="Lista2"/>
      </w:pPr>
      <w:r w:rsidRPr="00DD7CCF">
        <w:t xml:space="preserve">instead of </w:t>
      </w:r>
      <w:r w:rsidRPr="00DD7CCF">
        <w:rPr>
          <w:rStyle w:val="Code"/>
        </w:rPr>
        <w:t xml:space="preserve">&lt;unclear </w:t>
      </w:r>
      <w:r w:rsidRPr="00DD7CCF">
        <w:rPr>
          <w:rStyle w:val="Codeattribute"/>
        </w:rPr>
        <w:t>reason</w:t>
      </w:r>
      <w:r w:rsidRPr="00DD7CCF">
        <w:rPr>
          <w:rStyle w:val="Code"/>
        </w:rPr>
        <w:t>=</w:t>
      </w:r>
      <w:r w:rsidRPr="0046000E">
        <w:rPr>
          <w:rStyle w:val="Codevalue"/>
        </w:rPr>
        <w:t>"form"</w:t>
      </w:r>
      <w:r w:rsidRPr="00DD7CCF">
        <w:rPr>
          <w:rStyle w:val="Code"/>
        </w:rPr>
        <w:t>&gt;</w:t>
      </w:r>
      <w:r w:rsidRPr="00DD7CCF">
        <w:t xml:space="preserve">, use the TEI-sanctioned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p>
    <w:p w:rsidR="00C02B8C" w:rsidRPr="00DD7CCF" w:rsidRDefault="004D2E67" w:rsidP="00E2714A">
      <w:pPr>
        <w:pStyle w:val="Lista"/>
      </w:pPr>
      <w:r w:rsidRPr="005D2B22">
        <w:rPr>
          <w:b/>
          <w:bCs/>
        </w:rPr>
        <w:t>location references in apparatus</w:t>
      </w:r>
      <w:r w:rsidRPr="00DD7CCF">
        <w:t>:</w:t>
      </w:r>
    </w:p>
    <w:p w:rsidR="00C02B8C" w:rsidRPr="00DD7CCF" w:rsidRDefault="004D2E67" w:rsidP="00E2714A">
      <w:pPr>
        <w:pStyle w:val="Lista2"/>
      </w:pPr>
      <w:r w:rsidRPr="00DD7CCF">
        <w:t xml:space="preserve">since unique line numbers are now mandatory, the prefixes “p” and “m” are no longer necessary </w:t>
      </w:r>
      <w:r w:rsidRPr="00E24F87">
        <w:rPr>
          <w:noProof/>
        </w:rPr>
        <w:t>(</w:t>
      </w:r>
      <w:r w:rsidRPr="00DD7CCF">
        <w:t xml:space="preserve">and no longer permitted) in </w:t>
      </w:r>
      <w:r w:rsidR="008525C6" w:rsidRPr="008525C6">
        <w:rPr>
          <w:rStyle w:val="Codeattribute"/>
        </w:rPr>
        <w:t>@loc</w:t>
      </w:r>
      <w:r w:rsidR="008525C6" w:rsidRPr="008525C6">
        <w:t xml:space="preserve"> </w:t>
      </w:r>
      <w:r w:rsidRPr="00E24F87">
        <w:rPr>
          <w:noProof/>
        </w:rPr>
        <w:t>(</w:t>
      </w:r>
      <w:r w:rsidR="003C3D87" w:rsidRPr="00DD7CCF">
        <w:t>§</w:t>
      </w:r>
      <w:r w:rsidR="00EE57DB" w:rsidRPr="00DD7CCF">
        <w:fldChar w:fldCharType="begin"/>
      </w:r>
      <w:r w:rsidR="00EE57DB" w:rsidRPr="00DD7CCF">
        <w:instrText xml:space="preserve"> REF _Ref43978538 \r \h </w:instrText>
      </w:r>
      <w:r w:rsidR="00DD7CCF">
        <w:instrText xml:space="preserve"> \* MERGEFORMAT </w:instrText>
      </w:r>
      <w:r w:rsidR="00EE57DB" w:rsidRPr="00DD7CCF">
        <w:fldChar w:fldCharType="separate"/>
      </w:r>
      <w:r w:rsidR="001079C3">
        <w:t>9.1.2</w:t>
      </w:r>
      <w:r w:rsidR="00EE57DB" w:rsidRPr="00DD7CCF">
        <w:fldChar w:fldCharType="end"/>
      </w:r>
      <w:r w:rsidRPr="00DD7CCF">
        <w:t>)</w:t>
      </w:r>
    </w:p>
    <w:p w:rsidR="00C02B8C" w:rsidRPr="00DD7CCF" w:rsidRDefault="004D2E67" w:rsidP="00E2714A">
      <w:pPr>
        <w:pStyle w:val="Lista"/>
      </w:pPr>
      <w:r w:rsidRPr="005D2B22">
        <w:rPr>
          <w:b/>
          <w:bCs/>
        </w:rPr>
        <w:t>editorial correction and normalisation</w:t>
      </w:r>
      <w:r w:rsidRPr="00DD7CCF">
        <w:t>:</w:t>
      </w:r>
    </w:p>
    <w:p w:rsidR="00C02B8C" w:rsidRPr="00DD7CCF" w:rsidRDefault="004D2E67" w:rsidP="00E2714A">
      <w:pPr>
        <w:pStyle w:val="Lista2"/>
      </w:pPr>
      <w:r w:rsidRPr="00DD7CCF">
        <w:t xml:space="preserve">the </w:t>
      </w:r>
      <w:r w:rsidR="00062C66">
        <w:t>relevant</w:t>
      </w:r>
      <w:r w:rsidRPr="00DD7CCF">
        <w:t xml:space="preserve"> guidelines </w:t>
      </w:r>
      <w:r w:rsidRPr="00E24F87">
        <w:rPr>
          <w:noProof/>
        </w:rPr>
        <w:t>(</w:t>
      </w:r>
      <w:r w:rsidR="003C3D87" w:rsidRPr="00DD7CCF">
        <w:t>§</w:t>
      </w:r>
      <w:r w:rsidR="00EE57DB" w:rsidRPr="00DD7CCF">
        <w:fldChar w:fldCharType="begin"/>
      </w:r>
      <w:r w:rsidR="00EE57DB" w:rsidRPr="00DD7CCF">
        <w:instrText xml:space="preserve"> REF _Ref43978565 \r \h </w:instrText>
      </w:r>
      <w:r w:rsidR="00DD7CCF">
        <w:instrText xml:space="preserve"> \* MERGEFORMAT </w:instrText>
      </w:r>
      <w:r w:rsidR="00EE57DB" w:rsidRPr="00DD7CCF">
        <w:fldChar w:fldCharType="separate"/>
      </w:r>
      <w:r w:rsidR="001079C3">
        <w:t>6</w:t>
      </w:r>
      <w:r w:rsidR="00EE57DB" w:rsidRPr="00DD7CCF">
        <w:fldChar w:fldCharType="end"/>
      </w:r>
      <w:r w:rsidRPr="00DD7CCF">
        <w:t>) have been revised and slightly simplified</w:t>
      </w:r>
    </w:p>
    <w:p w:rsidR="00C02B8C" w:rsidRPr="00DD7CCF" w:rsidRDefault="004D2E67" w:rsidP="00E2714A">
      <w:pPr>
        <w:pStyle w:val="Lista"/>
      </w:pPr>
      <w:r w:rsidRPr="005D2B22">
        <w:rPr>
          <w:b/>
          <w:bCs/>
        </w:rPr>
        <w:t>encoding of symbols</w:t>
      </w:r>
      <w:r w:rsidRPr="00DD7CCF">
        <w:t>:</w:t>
      </w:r>
    </w:p>
    <w:p w:rsidR="00C02B8C" w:rsidRPr="00DD7CCF" w:rsidRDefault="004217C2" w:rsidP="00E2714A">
      <w:pPr>
        <w:pStyle w:val="Lista2"/>
      </w:pPr>
      <w:r w:rsidRPr="00876E54">
        <w:rPr>
          <w:rStyle w:val="Codeattribute"/>
        </w:rPr>
        <w:t>@type</w:t>
      </w:r>
      <w:r w:rsidR="00062C66" w:rsidRPr="00876E54">
        <w:rPr>
          <w:rStyle w:val="Code"/>
        </w:rPr>
        <w:t>=</w:t>
      </w:r>
      <w:r w:rsidR="00062C66" w:rsidRPr="00876E54">
        <w:rPr>
          <w:rStyle w:val="Codevalue"/>
        </w:rPr>
        <w:t>"symbol"</w:t>
      </w:r>
      <w:r w:rsidRPr="00DD7CCF">
        <w:t xml:space="preserve"> is no longer used for any symbol </w:t>
      </w:r>
      <w:r w:rsidRPr="00E24F87">
        <w:rPr>
          <w:noProof/>
        </w:rPr>
        <w:t>(</w:t>
      </w:r>
      <w:r w:rsidRPr="00DD7CCF">
        <w:t>§</w:t>
      </w:r>
      <w:r w:rsidRPr="00DD7CCF">
        <w:fldChar w:fldCharType="begin"/>
      </w:r>
      <w:r w:rsidRPr="00DD7CCF">
        <w:instrText xml:space="preserve"> REF _Ref43987396 \r \h </w:instrText>
      </w:r>
      <w:r w:rsidR="00DD7CCF">
        <w:instrText xml:space="preserve"> \* MERGEFORMAT </w:instrText>
      </w:r>
      <w:r w:rsidRPr="00DD7CCF">
        <w:fldChar w:fldCharType="separate"/>
      </w:r>
      <w:r w:rsidR="001079C3">
        <w:t>4.2.6</w:t>
      </w:r>
      <w:r w:rsidRPr="00DD7CCF">
        <w:fldChar w:fldCharType="end"/>
      </w:r>
      <w:r w:rsidRPr="00DD7CCF">
        <w:t>)</w:t>
      </w:r>
    </w:p>
    <w:p w:rsidR="004217C2" w:rsidRPr="00DD7CCF" w:rsidRDefault="004217C2" w:rsidP="00E2714A">
      <w:pPr>
        <w:pStyle w:val="Lista2"/>
      </w:pPr>
      <w:r w:rsidRPr="00DD7CCF">
        <w:t xml:space="preserve">all punctuation marks </w:t>
      </w:r>
      <w:r w:rsidRPr="00E24F87">
        <w:rPr>
          <w:noProof/>
        </w:rPr>
        <w:t>(</w:t>
      </w:r>
      <w:r w:rsidRPr="00DD7CCF">
        <w:t>§</w:t>
      </w:r>
      <w:r w:rsidRPr="00DD7CCF">
        <w:fldChar w:fldCharType="begin"/>
      </w:r>
      <w:r w:rsidRPr="00DD7CCF">
        <w:instrText xml:space="preserve"> REF _Ref43980384 \r \h </w:instrText>
      </w:r>
      <w:r w:rsidR="00DD7CCF">
        <w:instrText xml:space="preserve"> \* MERGEFORMAT </w:instrText>
      </w:r>
      <w:r w:rsidRPr="00DD7CCF">
        <w:fldChar w:fldCharType="separate"/>
      </w:r>
      <w:r w:rsidR="001079C3">
        <w:t>4.2.4</w:t>
      </w:r>
      <w:r w:rsidRPr="00DD7CCF">
        <w:fldChar w:fldCharType="end"/>
      </w:r>
      <w:r w:rsidRPr="00DD7CCF">
        <w:t xml:space="preserve">) and space fillers </w:t>
      </w:r>
      <w:r w:rsidRPr="00E24F87">
        <w:rPr>
          <w:noProof/>
        </w:rPr>
        <w:t>(</w:t>
      </w:r>
      <w:r w:rsidRPr="00DD7CCF">
        <w:t>§</w:t>
      </w:r>
      <w:r w:rsidRPr="00DD7CCF">
        <w:fldChar w:fldCharType="begin"/>
      </w:r>
      <w:r w:rsidRPr="00DD7CCF">
        <w:instrText xml:space="preserve"> REF _Ref43985052 \r \h </w:instrText>
      </w:r>
      <w:r w:rsidR="00DD7CCF">
        <w:instrText xml:space="preserve"> \* MERGEFORMAT </w:instrText>
      </w:r>
      <w:r w:rsidRPr="00DD7CCF">
        <w:fldChar w:fldCharType="separate"/>
      </w:r>
      <w:r w:rsidR="001079C3">
        <w:t>4.2.5</w:t>
      </w:r>
      <w:r w:rsidRPr="00DD7CCF">
        <w:fldChar w:fldCharType="end"/>
      </w:r>
      <w:r w:rsidRPr="00DD7CCF">
        <w:t>) are explicitly represented in transliteration in addition to being encoded</w:t>
      </w:r>
    </w:p>
    <w:p w:rsidR="00C02B8C" w:rsidRPr="00DD7CCF" w:rsidRDefault="004D2E67" w:rsidP="003F2742">
      <w:pPr>
        <w:pStyle w:val="Cmsor2"/>
        <w:numPr>
          <w:ilvl w:val="1"/>
          <w:numId w:val="41"/>
        </w:numPr>
      </w:pPr>
      <w:bookmarkStart w:id="13" w:name="_mnn7i9yp8l0l" w:colFirst="0" w:colLast="0"/>
      <w:bookmarkStart w:id="14" w:name="_Toc44494599"/>
      <w:bookmarkEnd w:id="13"/>
      <w:r w:rsidRPr="00DD7CCF">
        <w:lastRenderedPageBreak/>
        <w:t>Introductory Remarks</w:t>
      </w:r>
      <w:bookmarkEnd w:id="14"/>
    </w:p>
    <w:p w:rsidR="00C02B8C" w:rsidRPr="00DD7CCF" w:rsidRDefault="004D2E67" w:rsidP="003F2742">
      <w:pPr>
        <w:pStyle w:val="Cmsor3"/>
        <w:numPr>
          <w:ilvl w:val="2"/>
          <w:numId w:val="41"/>
        </w:numPr>
      </w:pPr>
      <w:bookmarkStart w:id="15" w:name="_pxxk68dqnvkk" w:colFirst="0" w:colLast="0"/>
      <w:bookmarkStart w:id="16" w:name="_Toc44494600"/>
      <w:bookmarkEnd w:id="15"/>
      <w:r w:rsidRPr="00DD7CCF">
        <w:t>Acknowledgements</w:t>
      </w:r>
      <w:bookmarkEnd w:id="16"/>
    </w:p>
    <w:p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1079C3">
        <w:t>7.4</w:t>
      </w:r>
      <w:r w:rsidR="00EE57DB" w:rsidRPr="00DD7CCF">
        <w:fldChar w:fldCharType="end"/>
      </w:r>
      <w:r w:rsidRPr="00DD7CCF">
        <w:t xml:space="preserve"> by Axelle </w:t>
      </w:r>
      <w:proofErr w:type="spellStart"/>
      <w:r w:rsidRPr="00DD7CCF">
        <w:t>Janiak</w:t>
      </w:r>
      <w:proofErr w:type="spellEnd"/>
      <w:r w:rsidRPr="00DD7CCF">
        <w:t xml:space="preserve"> and Emmanuel Francis</w:t>
      </w:r>
    </w:p>
    <w:p w:rsidR="00C02B8C" w:rsidRPr="00DD7CCF" w:rsidRDefault="004D2E67" w:rsidP="00E2714A">
      <w:pPr>
        <w:pStyle w:val="Lista2"/>
      </w:pPr>
      <w:r w:rsidRPr="00DD7CCF">
        <w:t xml:space="preserve">repeated draft review and suggestions by Annette </w:t>
      </w:r>
      <w:proofErr w:type="spellStart"/>
      <w:r w:rsidRPr="00DD7CCF">
        <w:t>Schmiedchen</w:t>
      </w:r>
      <w:proofErr w:type="spellEnd"/>
      <w:r w:rsidRPr="00DD7CCF">
        <w:t xml:space="preserve">, Axelle </w:t>
      </w:r>
      <w:proofErr w:type="spellStart"/>
      <w:r w:rsidRPr="00DD7CCF">
        <w:t>Janiak</w:t>
      </w:r>
      <w:proofErr w:type="spellEnd"/>
      <w:r w:rsidRPr="00DD7CCF">
        <w:t xml:space="preserve"> and Emmanuel Francis</w:t>
      </w:r>
    </w:p>
    <w:p w:rsidR="00C02B8C" w:rsidRPr="00DD7CCF" w:rsidRDefault="004D2E67" w:rsidP="003F2742">
      <w:pPr>
        <w:pStyle w:val="Cmsor3"/>
        <w:numPr>
          <w:ilvl w:val="2"/>
          <w:numId w:val="41"/>
        </w:numPr>
      </w:pPr>
      <w:bookmarkStart w:id="17" w:name="_10lqdugq9c0g" w:colFirst="0" w:colLast="0"/>
      <w:bookmarkStart w:id="18" w:name="_Toc44494601"/>
      <w:bookmarkEnd w:id="17"/>
      <w:r w:rsidRPr="00DD7CCF">
        <w:t xml:space="preserve">Further </w:t>
      </w:r>
      <w:r w:rsidR="00B30777">
        <w:t>r</w:t>
      </w:r>
      <w:r w:rsidRPr="00DD7CCF">
        <w:t>eading</w:t>
      </w:r>
      <w:bookmarkEnd w:id="18"/>
    </w:p>
    <w:p w:rsidR="00C02B8C" w:rsidRPr="00DD7CCF" w:rsidRDefault="004D2E67" w:rsidP="00E2714A">
      <w:pPr>
        <w:pStyle w:val="Lista"/>
      </w:pPr>
      <w:r w:rsidRPr="00DD7CCF">
        <w:t>if you are entirely new to XML or the idea of markup, we recommend</w:t>
      </w:r>
    </w:p>
    <w:p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rsidR="00C02B8C" w:rsidRPr="00DD7CCF" w:rsidRDefault="004D2E67" w:rsidP="00F14096">
      <w:pPr>
        <w:pStyle w:val="Lista"/>
      </w:pPr>
      <w:r w:rsidRPr="00DD7CCF">
        <w:t>a good general introduction to EpiDoc can be found in</w:t>
      </w:r>
      <w:r w:rsidR="00CD25A4">
        <w:t xml:space="preserve"> </w:t>
      </w:r>
      <w:proofErr w:type="spellStart"/>
      <w:r w:rsidR="00CD25A4">
        <w:t>Bodard</w:t>
      </w:r>
      <w:proofErr w:type="spellEnd"/>
      <w:r w:rsidR="00CD25A4">
        <w:t xml:space="preserve"> 2010, </w:t>
      </w:r>
      <w:r w:rsidRPr="00DD7CCF">
        <w:t xml:space="preserve">available at </w:t>
      </w:r>
      <w:hyperlink r:id="rId13">
        <w:r w:rsidRPr="00CD25A4">
          <w:rPr>
            <w:color w:val="0563C1"/>
            <w:u w:val="single"/>
          </w:rPr>
          <w:t>http://www.stoa.org/wordpress/wp-content/uploads/2010/09/Chapter05_EpiDoc_Bodard.pdf</w:t>
        </w:r>
      </w:hyperlink>
    </w:p>
    <w:p w:rsidR="00C02B8C" w:rsidRPr="00DD7CCF" w:rsidRDefault="004D2E67" w:rsidP="00E2714A">
      <w:pPr>
        <w:pStyle w:val="Lista"/>
      </w:pPr>
      <w:r w:rsidRPr="00DD7CCF">
        <w:t>for any specific details beyond what we summarise here, consult</w:t>
      </w:r>
    </w:p>
    <w:p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rsidR="00C02B8C" w:rsidRPr="00DD7CCF" w:rsidRDefault="004D2E67" w:rsidP="00E2714A">
      <w:pPr>
        <w:pStyle w:val="Lista2"/>
      </w:pPr>
      <w:r w:rsidRPr="00DD7CCF">
        <w:t>if you find any contradiction between this document and the above guidelines, please inform the authors of the Guide</w:t>
      </w:r>
    </w:p>
    <w:p w:rsidR="00C02B8C" w:rsidRPr="00DD7CCF" w:rsidRDefault="004D2E67" w:rsidP="003F2742">
      <w:pPr>
        <w:pStyle w:val="Cmsor3"/>
        <w:numPr>
          <w:ilvl w:val="2"/>
          <w:numId w:val="41"/>
        </w:numPr>
      </w:pPr>
      <w:bookmarkStart w:id="19" w:name="_tm2h1v9vrjxa" w:colFirst="0" w:colLast="0"/>
      <w:bookmarkStart w:id="20" w:name="_Toc44494602"/>
      <w:bookmarkEnd w:id="19"/>
      <w:r w:rsidRPr="00DD7CCF">
        <w:t>Software</w:t>
      </w:r>
      <w:bookmarkEnd w:id="20"/>
    </w:p>
    <w:p w:rsidR="00C02B8C" w:rsidRPr="00DD7CCF" w:rsidRDefault="004D2E67" w:rsidP="00E2714A">
      <w:pPr>
        <w:pStyle w:val="Lista"/>
      </w:pPr>
      <w:r w:rsidRPr="00DD7CCF">
        <w:t>the recommended XML editor is Oxygen</w:t>
      </w:r>
    </w:p>
    <w:p w:rsidR="00C02B8C" w:rsidRPr="00DD7CCF" w:rsidRDefault="004D2E67" w:rsidP="00E2714A">
      <w:pPr>
        <w:pStyle w:val="Lista2"/>
      </w:pPr>
      <w:r w:rsidRPr="00DD7CCF">
        <w:t>but you are free to use any editor to produce your marked-up texts</w:t>
      </w:r>
    </w:p>
    <w:p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rsidR="00C02B8C" w:rsidRPr="00DD7CCF" w:rsidRDefault="004D2E67" w:rsidP="00E2714A">
      <w:pPr>
        <w:pStyle w:val="Lista"/>
      </w:pPr>
      <w:r w:rsidRPr="00DD7CCF">
        <w:t>working in Oxygen, you will need to set a suitable font for the Editor at Options/Preferences/Appearance/Fonts</w:t>
      </w:r>
    </w:p>
    <w:p w:rsidR="00C02B8C" w:rsidRPr="00DD7CCF" w:rsidRDefault="004D2E67" w:rsidP="00E2714A">
      <w:pPr>
        <w:pStyle w:val="Lista2"/>
      </w:pPr>
      <w:r w:rsidRPr="00DD7CCF">
        <w:t>we find that a suitable font</w:t>
      </w:r>
    </w:p>
    <w:p w:rsidR="00C02B8C" w:rsidRPr="00DD7CCF" w:rsidRDefault="004D2E67" w:rsidP="00E2714A">
      <w:pPr>
        <w:pStyle w:val="Lista3"/>
      </w:pPr>
      <w:r w:rsidRPr="00DD7CCF">
        <w:t>can correctly display all the diacritical characters you work with</w:t>
      </w:r>
    </w:p>
    <w:p w:rsidR="00C02B8C" w:rsidRPr="00DD7CCF" w:rsidRDefault="004D2E67" w:rsidP="00E2714A">
      <w:pPr>
        <w:pStyle w:val="Lista3"/>
      </w:pPr>
      <w:r w:rsidRPr="00DD7CCF">
        <w:t>is easy on the eye</w:t>
      </w:r>
    </w:p>
    <w:p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rsidR="00C02B8C" w:rsidRPr="00DD7CCF" w:rsidRDefault="004D2E67" w:rsidP="00E2714A">
      <w:pPr>
        <w:pStyle w:val="Lista3"/>
      </w:pPr>
      <w:r w:rsidRPr="00DD7CCF">
        <w:t>is preferably not too wide, so that you can see plenty of text even when not working on a full screen</w:t>
      </w:r>
    </w:p>
    <w:p w:rsidR="00C02B8C" w:rsidRPr="00DD7CCF" w:rsidRDefault="004D2E67" w:rsidP="00E2714A">
      <w:pPr>
        <w:pStyle w:val="Lista2"/>
      </w:pPr>
      <w:r w:rsidRPr="00DD7CCF">
        <w:t>some fonts we have tested and liked include:</w:t>
      </w:r>
    </w:p>
    <w:p w:rsidR="00C02B8C" w:rsidRPr="00DD7CCF" w:rsidRDefault="004D2E67" w:rsidP="00E2714A">
      <w:pPr>
        <w:pStyle w:val="Lista3"/>
      </w:pPr>
      <w:r w:rsidRPr="00DD7CCF">
        <w:t>Google’s free Noto Serif and Noto Sans</w:t>
      </w:r>
    </w:p>
    <w:p w:rsidR="004F4C63" w:rsidRPr="00DD7CCF" w:rsidRDefault="004D2E67" w:rsidP="00E2714A">
      <w:pPr>
        <w:pStyle w:val="Lista3"/>
      </w:pPr>
      <w:r w:rsidRPr="00DD7CCF">
        <w:t>Microsoft’s Cambria and Consolas</w:t>
      </w:r>
    </w:p>
    <w:p w:rsidR="00C02B8C" w:rsidRPr="00DD7CCF" w:rsidRDefault="004D2E67" w:rsidP="003F2742">
      <w:pPr>
        <w:pStyle w:val="Cmsor3"/>
        <w:numPr>
          <w:ilvl w:val="2"/>
          <w:numId w:val="41"/>
        </w:numPr>
      </w:pPr>
      <w:bookmarkStart w:id="21" w:name="_h6ld3i1yh73t" w:colFirst="0" w:colLast="0"/>
      <w:bookmarkStart w:id="22" w:name="_Toc44494603"/>
      <w:bookmarkEnd w:id="21"/>
      <w:r w:rsidRPr="00DD7CCF">
        <w:t>Miscellaneous</w:t>
      </w:r>
      <w:bookmarkEnd w:id="22"/>
    </w:p>
    <w:p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rsidR="00C02B8C" w:rsidRPr="00DD7CCF" w:rsidRDefault="004D2E67" w:rsidP="00E2714A">
      <w:pPr>
        <w:pStyle w:val="Lista"/>
      </w:pPr>
      <w:r w:rsidRPr="00DD7CCF">
        <w:t>the text fragments used for illustration are at present mostly Sanskrit from India</w:t>
      </w:r>
    </w:p>
    <w:p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rsidR="00C02B8C" w:rsidRPr="00DD7CCF" w:rsidRDefault="004D2E67" w:rsidP="00E2714A">
      <w:pPr>
        <w:pStyle w:val="Lista2"/>
      </w:pPr>
      <w:r w:rsidRPr="00DD7CCF">
        <w:lastRenderedPageBreak/>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rsidR="00C02B8C" w:rsidRPr="00DD7CCF" w:rsidRDefault="004D2E67" w:rsidP="003F2742">
      <w:pPr>
        <w:pStyle w:val="Cmsor2"/>
        <w:numPr>
          <w:ilvl w:val="1"/>
          <w:numId w:val="41"/>
        </w:numPr>
      </w:pPr>
      <w:bookmarkStart w:id="23" w:name="_66jpmlsjumit" w:colFirst="0" w:colLast="0"/>
      <w:bookmarkStart w:id="24" w:name="_Toc44494604"/>
      <w:bookmarkEnd w:id="23"/>
      <w:r w:rsidRPr="00DD7CCF">
        <w:t>Terms and Definitions</w:t>
      </w:r>
      <w:bookmarkEnd w:id="24"/>
    </w:p>
    <w:p w:rsidR="00C02B8C" w:rsidRPr="00DD7CCF" w:rsidRDefault="004D2E67" w:rsidP="003F2742">
      <w:pPr>
        <w:pStyle w:val="Cmsor3"/>
        <w:numPr>
          <w:ilvl w:val="2"/>
          <w:numId w:val="41"/>
        </w:numPr>
      </w:pPr>
      <w:bookmarkStart w:id="25" w:name="_ktq4gtyoojde" w:colFirst="0" w:colLast="0"/>
      <w:bookmarkStart w:id="26" w:name="_Toc44494605"/>
      <w:bookmarkEnd w:id="25"/>
      <w:r w:rsidRPr="00DD7CCF">
        <w:t>Abbreviations</w:t>
      </w:r>
      <w:bookmarkEnd w:id="26"/>
    </w:p>
    <w:p w:rsidR="00C02B8C" w:rsidRPr="00DD7CCF" w:rsidRDefault="004D2E67">
      <w:r w:rsidRPr="00DD7CCF">
        <w:t>In addition to some straightforward abbreviations, this Guide uses:</w:t>
      </w:r>
    </w:p>
    <w:p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rsidR="00C02B8C" w:rsidRPr="00DD7CCF" w:rsidRDefault="004D2E67" w:rsidP="003F2742">
      <w:pPr>
        <w:pStyle w:val="Cmsor3"/>
        <w:numPr>
          <w:ilvl w:val="2"/>
          <w:numId w:val="41"/>
        </w:numPr>
      </w:pPr>
      <w:bookmarkStart w:id="27" w:name="_u31qo517lzme" w:colFirst="0" w:colLast="0"/>
      <w:bookmarkStart w:id="28" w:name="_Toc44494606"/>
      <w:bookmarkEnd w:id="27"/>
      <w:r w:rsidRPr="00DD7CCF">
        <w:t>Basic terminology</w:t>
      </w:r>
      <w:bookmarkEnd w:id="28"/>
    </w:p>
    <w:p w:rsidR="00C02B8C" w:rsidRPr="00DD7CCF" w:rsidRDefault="004D2E67">
      <w:r w:rsidRPr="00DD7CCF">
        <w:t>Some technical terms related to encoding and epigraphy are explained as they are introduced throughout the text of this guide, while a few basic terms are gathered here for clarification.</w:t>
      </w:r>
    </w:p>
    <w:p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rsidR="00C02B8C" w:rsidRPr="00DD7CCF" w:rsidRDefault="004D2E67" w:rsidP="00E2714A">
      <w:pPr>
        <w:pStyle w:val="Lista"/>
      </w:pPr>
      <w:r w:rsidRPr="00DD7CCF">
        <w:t xml:space="preserve">in the more </w:t>
      </w:r>
      <w:r w:rsidR="005C339A">
        <w:t>circumscribed</w:t>
      </w:r>
      <w:r w:rsidRPr="00DD7CCF">
        <w:t xml:space="preserve"> usage of this guide,</w:t>
      </w:r>
    </w:p>
    <w:p w:rsidR="00C02B8C" w:rsidRPr="00DD7CCF" w:rsidRDefault="004D2E67" w:rsidP="00E2714A">
      <w:pPr>
        <w:pStyle w:val="Lista2"/>
      </w:pPr>
      <w:r w:rsidRPr="00CD25A4">
        <w:rPr>
          <w:b/>
          <w:bCs/>
        </w:rPr>
        <w:t>markup</w:t>
      </w:r>
      <w:r w:rsidRPr="00DD7CCF">
        <w:t xml:space="preserve"> may refer to editorial signs used in a printed edition or to XML encoding</w:t>
      </w:r>
    </w:p>
    <w:p w:rsidR="00C02B8C" w:rsidRPr="00DD7CCF" w:rsidRDefault="004D2E67" w:rsidP="00E2714A">
      <w:pPr>
        <w:pStyle w:val="Lista2"/>
      </w:pPr>
      <w:r w:rsidRPr="00CD25A4">
        <w:rPr>
          <w:b/>
          <w:bCs/>
        </w:rPr>
        <w:t>encoding</w:t>
      </w:r>
      <w:r w:rsidRPr="00DD7CCF">
        <w:t xml:space="preserve"> refers specifically to the method of encoding texts in XML</w:t>
      </w:r>
    </w:p>
    <w:p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rsidR="00C02B8C" w:rsidRPr="00DD7CCF" w:rsidRDefault="004D2E67" w:rsidP="00E2714A">
      <w:pPr>
        <w:pStyle w:val="Lista2"/>
      </w:pPr>
      <w:r w:rsidRPr="00DD7CCF">
        <w:t>TEI defines a versatile and massive set of XML methods to mark up texts</w:t>
      </w:r>
    </w:p>
    <w:p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rsidR="00C02B8C" w:rsidRPr="00DD7CCF" w:rsidRDefault="004D2E67" w:rsidP="00E2714A">
      <w:pPr>
        <w:pStyle w:val="Lista3"/>
      </w:pPr>
      <w:r w:rsidRPr="00DD7CCF">
        <w:t>stanzas and other prosodic units</w:t>
      </w:r>
    </w:p>
    <w:p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rsidR="00C02B8C" w:rsidRPr="00DD7CCF" w:rsidRDefault="004D2E67" w:rsidP="00E2714A">
      <w:pPr>
        <w:pStyle w:val="Lista3"/>
      </w:pPr>
      <w:r w:rsidRPr="00DD7CCF">
        <w:lastRenderedPageBreak/>
        <w:t>lines of a particular length that do not coincide with any intrinsic structural unit of the text as a rule, though they may do so</w:t>
      </w:r>
    </w:p>
    <w:p w:rsidR="00C02B8C" w:rsidRPr="00DD7CCF" w:rsidRDefault="004D2E67" w:rsidP="00E2714A">
      <w:pPr>
        <w:pStyle w:val="Lista3"/>
      </w:pPr>
      <w:r w:rsidRPr="00DD7CCF">
        <w:t>various inscribed fields such as columns and object surfaces</w:t>
      </w:r>
    </w:p>
    <w:p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rsidR="00C02B8C" w:rsidRPr="00DD7CCF" w:rsidRDefault="004D2E67" w:rsidP="003F2742">
      <w:pPr>
        <w:pStyle w:val="Cmsor3"/>
        <w:numPr>
          <w:ilvl w:val="2"/>
          <w:numId w:val="41"/>
        </w:numPr>
      </w:pPr>
      <w:bookmarkStart w:id="29" w:name="_2jkucuulj067" w:colFirst="0" w:colLast="0"/>
      <w:bookmarkStart w:id="30" w:name="_Ref43978696"/>
      <w:bookmarkStart w:id="31" w:name="_Toc44494607"/>
      <w:bookmarkEnd w:id="29"/>
      <w:r w:rsidRPr="00DD7CCF">
        <w:t>XML terms and concepts</w:t>
      </w:r>
      <w:bookmarkEnd w:id="30"/>
      <w:bookmarkEnd w:id="31"/>
    </w:p>
    <w:p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rsidR="00C02B8C" w:rsidRPr="00DD7CCF" w:rsidRDefault="004D2E67" w:rsidP="00E2714A">
      <w:pPr>
        <w:pStyle w:val="Lista2"/>
      </w:pPr>
      <w:r w:rsidRPr="00CD25A4">
        <w:rPr>
          <w:b/>
          <w:bCs/>
        </w:rPr>
        <w:t>empty</w:t>
      </w:r>
      <w:r w:rsidRPr="00DD7CCF">
        <w:t>, containing neither text nor further elements; or</w:t>
      </w:r>
    </w:p>
    <w:p w:rsidR="00C02B8C" w:rsidRPr="00DD7CCF" w:rsidRDefault="004D2E67" w:rsidP="00E2714A">
      <w:pPr>
        <w:pStyle w:val="Lista2"/>
      </w:pPr>
      <w:r w:rsidRPr="00CD25A4">
        <w:rPr>
          <w:b/>
          <w:bCs/>
        </w:rPr>
        <w:t>non-empty</w:t>
      </w:r>
      <w:r w:rsidRPr="00DD7CCF">
        <w:t>, containing</w:t>
      </w:r>
    </w:p>
    <w:p w:rsidR="00C02B8C" w:rsidRPr="00DD7CCF" w:rsidRDefault="004D2E67" w:rsidP="00E2714A">
      <w:pPr>
        <w:pStyle w:val="Lista3"/>
      </w:pPr>
      <w:r w:rsidRPr="00DD7CCF">
        <w:t>only text, or</w:t>
      </w:r>
    </w:p>
    <w:p w:rsidR="00C02B8C" w:rsidRPr="00DD7CCF" w:rsidRDefault="004D2E67" w:rsidP="00E2714A">
      <w:pPr>
        <w:pStyle w:val="Lista3"/>
      </w:pPr>
      <w:r w:rsidRPr="00DD7CCF">
        <w:t xml:space="preserve">only further </w:t>
      </w:r>
      <w:r w:rsidRPr="00E24F87">
        <w:rPr>
          <w:noProof/>
        </w:rPr>
        <w:t>(</w:t>
      </w:r>
      <w:r w:rsidRPr="00DD7CCF">
        <w:t>empty or non-empty) XML elements, or</w:t>
      </w:r>
    </w:p>
    <w:p w:rsidR="00C02B8C" w:rsidRPr="00DD7CCF" w:rsidRDefault="004D2E67" w:rsidP="00E2714A">
      <w:pPr>
        <w:pStyle w:val="Lista3"/>
      </w:pPr>
      <w:r w:rsidRPr="00DD7CCF">
        <w:t>mixed content, i.e. both text and further elements</w:t>
      </w:r>
    </w:p>
    <w:p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rsidR="00C02B8C" w:rsidRPr="00DD7CCF" w:rsidRDefault="004D2E67" w:rsidP="00E2714A">
      <w:pPr>
        <w:pStyle w:val="Lista2"/>
      </w:pPr>
      <w:r w:rsidRPr="00DD7CCF">
        <w:t>the purpose of character entity references is to allow the typing, display and processing of characters which are</w:t>
      </w:r>
    </w:p>
    <w:p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rsidR="00C02B8C" w:rsidRPr="00DD7CCF" w:rsidRDefault="004D2E67" w:rsidP="004E103D">
      <w:pPr>
        <w:pStyle w:val="Lista4"/>
      </w:pPr>
      <w:r w:rsidRPr="00DD7CCF">
        <w:t xml:space="preserve">should you need to use the &lt; character </w:t>
      </w:r>
      <w:r w:rsidRPr="00E24F87">
        <w:rPr>
          <w:noProof/>
        </w:rPr>
        <w:t>(</w:t>
      </w:r>
      <w:r w:rsidRPr="00DD7CCF">
        <w:t>which an XML processing engine would interpret as the beginning of an XML tag), you must instead use the entity reference &amp;</w:t>
      </w:r>
      <w:proofErr w:type="spellStart"/>
      <w:r w:rsidRPr="00DD7CCF">
        <w:t>lt</w:t>
      </w:r>
      <w:proofErr w:type="spellEnd"/>
      <w:r w:rsidRPr="00DD7CCF">
        <w:t xml:space="preserve">; </w:t>
      </w:r>
      <w:r w:rsidRPr="00E24F87">
        <w:rPr>
          <w:noProof/>
        </w:rPr>
        <w:t>(</w:t>
      </w:r>
      <w:r w:rsidRPr="00DD7CCF">
        <w:t>where “</w:t>
      </w:r>
      <w:proofErr w:type="spellStart"/>
      <w:r w:rsidRPr="00DD7CCF">
        <w:t>lt</w:t>
      </w:r>
      <w:proofErr w:type="spellEnd"/>
      <w:r w:rsidRPr="00DD7CCF">
        <w:t>” stands for “less than”)</w:t>
      </w:r>
    </w:p>
    <w:p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&amp;amp; </w:t>
      </w:r>
      <w:r w:rsidRPr="00E24F87">
        <w:rPr>
          <w:noProof/>
        </w:rPr>
        <w:t>(</w:t>
      </w:r>
      <w:r w:rsidRPr="00DD7CCF">
        <w:t>where “amp” stands for “ampersand”)</w:t>
      </w:r>
    </w:p>
    <w:p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rsidR="00C02B8C" w:rsidRPr="00DD7CCF" w:rsidRDefault="004D2E67" w:rsidP="00E2714A">
      <w:pPr>
        <w:pStyle w:val="Lista2"/>
      </w:pPr>
      <w:r w:rsidRPr="00CD25A4">
        <w:rPr>
          <w:b/>
          <w:bCs/>
        </w:rPr>
        <w:t>non-empty elements</w:t>
      </w:r>
      <w:r w:rsidRPr="00DD7CCF">
        <w:t xml:space="preserve"> must always consist of a pair of tags:</w:t>
      </w:r>
    </w:p>
    <w:p w:rsidR="00C02B8C" w:rsidRPr="00DD7CCF" w:rsidRDefault="004D2E67" w:rsidP="00E2714A">
      <w:pPr>
        <w:pStyle w:val="Lista3"/>
      </w:pPr>
      <w:r w:rsidRPr="00DD7CCF">
        <w:t xml:space="preserve">a start-tag which names the element, e.g. </w:t>
      </w:r>
      <w:r w:rsidRPr="00DD7CCF">
        <w:rPr>
          <w:rStyle w:val="Code"/>
        </w:rPr>
        <w:t>&lt;unclear&gt;</w:t>
      </w:r>
    </w:p>
    <w:p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rsidR="00C02B8C" w:rsidRPr="00DD7CCF" w:rsidRDefault="004D2E67" w:rsidP="004E103D">
      <w:pPr>
        <w:pStyle w:val="Lista4"/>
      </w:pPr>
      <w:r w:rsidRPr="00DD7CCF">
        <w:t>the text and/or other elements between these two tags are the content of such an element</w:t>
      </w:r>
    </w:p>
    <w:p w:rsidR="00C02B8C" w:rsidRPr="00DD7CCF" w:rsidRDefault="004D2E67" w:rsidP="004E103D">
      <w:pPr>
        <w:pStyle w:val="Lista4"/>
      </w:pPr>
      <w:r w:rsidRPr="00DD7CCF">
        <w:t>as XML hierarchy is always nested, an end-tag always signifies the end of the most recently opened element</w:t>
      </w:r>
    </w:p>
    <w:p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rsidR="00C02B8C" w:rsidRPr="00DD7CCF" w:rsidRDefault="004D2E67" w:rsidP="00E2714A">
      <w:pPr>
        <w:pStyle w:val="Lista2"/>
      </w:pPr>
      <w:r w:rsidRPr="00DD7CCF">
        <w:t>for our purposes, non-empty elements are distinguished into two basic types:</w:t>
      </w:r>
    </w:p>
    <w:p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rsidR="00C02B8C" w:rsidRPr="00DD7CCF" w:rsidRDefault="004D2E67" w:rsidP="00E2714A">
      <w:pPr>
        <w:pStyle w:val="Lista3"/>
      </w:pPr>
      <w:r w:rsidRPr="00CD25A4">
        <w:rPr>
          <w:b/>
          <w:bCs/>
        </w:rPr>
        <w:lastRenderedPageBreak/>
        <w:t>block-level elements</w:t>
      </w:r>
      <w:r w:rsidRPr="00DD7CCF">
        <w:t xml:space="preserve"> or chunks, which must contain all text within an edition</w:t>
      </w:r>
    </w:p>
    <w:p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079C3">
        <w:t>2</w:t>
      </w:r>
      <w:r w:rsidR="00EE57DB" w:rsidRPr="00DD7CCF">
        <w:fldChar w:fldCharType="end"/>
      </w:r>
      <w:r w:rsidRPr="00DD7CCF">
        <w:t>)</w:t>
      </w:r>
    </w:p>
    <w:p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rsidR="00C02B8C" w:rsidRPr="00DD7CCF" w:rsidRDefault="004D2E67" w:rsidP="00E2714A">
      <w:pPr>
        <w:pStyle w:val="Lista2"/>
      </w:pPr>
      <w:r w:rsidRPr="00DD7CCF">
        <w:t>as an illustration</w:t>
      </w:r>
    </w:p>
    <w:p w:rsidR="00C02B8C" w:rsidRPr="00DD7CCF" w:rsidRDefault="004D2E67" w:rsidP="00E2714A">
      <w:pPr>
        <w:pStyle w:val="Lista3"/>
      </w:pPr>
      <w:r w:rsidRPr="00DD7CCF">
        <w:t>the formatted text A</w:t>
      </w:r>
      <w:r w:rsidRPr="00CD25A4">
        <w:rPr>
          <w:b/>
          <w:bCs/>
        </w:rPr>
        <w:t>B</w:t>
      </w:r>
      <w:r w:rsidRPr="00DD7CCF">
        <w:rPr>
          <w:rStyle w:val="Foreign"/>
        </w:rPr>
        <w:t>CDE</w:t>
      </w:r>
      <w:r w:rsidRPr="00CD25A4">
        <w:rPr>
          <w:b/>
          <w:bCs/>
        </w:rPr>
        <w:t>F</w:t>
      </w:r>
      <w:r w:rsidRPr="00DD7CCF">
        <w:t>G can be encoded with XML tags marking the string BCDEF as bold and the string CDE within it as italic, since the italic string is nested within the bold one</w:t>
      </w:r>
    </w:p>
    <w:p w:rsidR="00C02B8C" w:rsidRPr="00DD7CCF" w:rsidRDefault="004D2E67" w:rsidP="00E2714A">
      <w:pPr>
        <w:pStyle w:val="Lista3"/>
      </w:pPr>
      <w:r w:rsidRPr="00DD7CCF">
        <w:t>but the text A</w:t>
      </w:r>
      <w:r w:rsidRPr="00CD25A4">
        <w:rPr>
          <w:b/>
          <w:bCs/>
        </w:rPr>
        <w:t>BC</w:t>
      </w:r>
      <w:r w:rsidRPr="00DD7CCF">
        <w:rPr>
          <w:rStyle w:val="Foreign"/>
        </w:rPr>
        <w:t>DEF</w:t>
      </w:r>
      <w:r w:rsidRPr="00DD7CCF">
        <w:t>G cannot be encoded with tags marking BCDE as bold and DEF as italic, since neither of these strings are fully nested within the other</w:t>
      </w:r>
    </w:p>
    <w:p w:rsidR="00C02B8C" w:rsidRPr="00DD7CCF" w:rsidRDefault="004D2E67" w:rsidP="004E103D">
      <w:pPr>
        <w:pStyle w:val="Lista4"/>
      </w:pPr>
      <w:r w:rsidRPr="00DD7CCF">
        <w:t>instead, one would have to encode the formatting in one of the following ways:</w:t>
      </w:r>
    </w:p>
    <w:p w:rsidR="00C02B8C" w:rsidRPr="00DD7CCF" w:rsidRDefault="004D2E67" w:rsidP="00E2714A">
      <w:pPr>
        <w:pStyle w:val="Lista5"/>
      </w:pPr>
      <w:r w:rsidRPr="00DD7CCF">
        <w:t>BC as bold, DE as bold and italic, and F as italic</w:t>
      </w:r>
    </w:p>
    <w:p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rsidTr="00701662">
        <w:trPr>
          <w:cnfStyle w:val="100000000000" w:firstRow="1" w:lastRow="0" w:firstColumn="0" w:lastColumn="0" w:oddVBand="0" w:evenVBand="0" w:oddHBand="0" w:evenHBand="0" w:firstRowFirstColumn="0" w:firstRowLastColumn="0" w:lastRowFirstColumn="0" w:lastRowLastColumn="0"/>
        </w:trPr>
        <w:tc>
          <w:tcPr>
            <w:tcW w:w="2694" w:type="dxa"/>
          </w:tcPr>
          <w:p w:rsidR="00AE23C3" w:rsidRPr="00DD7CCF" w:rsidRDefault="00AE23C3" w:rsidP="00AE23C3">
            <w:pPr>
              <w:pStyle w:val="Kpalrs"/>
            </w:pPr>
            <w:bookmarkStart w:id="32" w:name="_Ref43993481"/>
            <w:r w:rsidRPr="00DD7CCF">
              <w:t xml:space="preserve">Example </w:t>
            </w:r>
            <w:r w:rsidR="00B2626B">
              <w:fldChar w:fldCharType="begin"/>
            </w:r>
            <w:r w:rsidR="00B2626B">
              <w:instrText xml:space="preserve"> STYLEREF 3 \s </w:instrText>
            </w:r>
            <w:r w:rsidR="00B2626B">
              <w:fldChar w:fldCharType="separate"/>
            </w:r>
            <w:r w:rsidR="001079C3">
              <w:rPr>
                <w:noProof/>
              </w:rPr>
              <w:t>1.3.3</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bookmarkEnd w:id="32"/>
            <w:r w:rsidR="00EE7E86" w:rsidRPr="00DD7CCF">
              <w:t>:</w:t>
            </w:r>
            <w:r w:rsidR="00701662" w:rsidRPr="00DD7CCF">
              <w:t xml:space="preserve"> XML hierarchy</w:t>
            </w:r>
          </w:p>
        </w:tc>
      </w:tr>
      <w:tr w:rsidR="00AE23C3" w:rsidRPr="00DD7CCF" w:rsidTr="00701662">
        <w:tc>
          <w:tcPr>
            <w:tcW w:w="2694" w:type="dxa"/>
          </w:tcPr>
          <w:p w:rsidR="00AE23C3" w:rsidRPr="00DD7CCF" w:rsidRDefault="00AE23C3" w:rsidP="00AE23C3">
            <w:pPr>
              <w:pStyle w:val="CodeParagraph"/>
              <w:rPr>
                <w:rStyle w:val="Code"/>
              </w:rPr>
            </w:pPr>
            <w:r w:rsidRPr="00DD7CCF">
              <w:rPr>
                <w:rStyle w:val="Code"/>
              </w:rPr>
              <w:t>&lt;A&gt;</w:t>
            </w:r>
          </w:p>
          <w:p w:rsidR="00AE23C3" w:rsidRPr="00DD7CCF" w:rsidRDefault="00AE23C3" w:rsidP="00AE23C3">
            <w:pPr>
              <w:pStyle w:val="CodeParagraph"/>
              <w:rPr>
                <w:rStyle w:val="Code"/>
              </w:rPr>
            </w:pPr>
            <w:r w:rsidRPr="00DD7CCF">
              <w:rPr>
                <w:rStyle w:val="Code"/>
              </w:rPr>
              <w:t xml:space="preserve">  &lt;B&gt;</w:t>
            </w:r>
          </w:p>
          <w:p w:rsidR="00AE23C3" w:rsidRPr="00DD7CCF" w:rsidRDefault="00AE23C3" w:rsidP="00AE23C3">
            <w:pPr>
              <w:pStyle w:val="CodeParagraph"/>
              <w:rPr>
                <w:rStyle w:val="Code"/>
              </w:rPr>
            </w:pPr>
            <w:r w:rsidRPr="00DD7CCF">
              <w:rPr>
                <w:rStyle w:val="Code"/>
              </w:rPr>
              <w:t xml:space="preserve">    &lt;C&gt;&lt;/C&gt;</w:t>
            </w:r>
          </w:p>
          <w:p w:rsidR="00AE23C3" w:rsidRPr="00DD7CCF" w:rsidRDefault="00AE23C3" w:rsidP="00AE23C3">
            <w:pPr>
              <w:pStyle w:val="CodeParagraph"/>
              <w:rPr>
                <w:rStyle w:val="Code"/>
              </w:rPr>
            </w:pPr>
            <w:r w:rsidRPr="00DD7CCF">
              <w:rPr>
                <w:rStyle w:val="Code"/>
              </w:rPr>
              <w:t xml:space="preserve">    &lt;D&gt;&lt;/D&gt;</w:t>
            </w:r>
          </w:p>
          <w:p w:rsidR="00AE23C3" w:rsidRPr="00DD7CCF" w:rsidRDefault="00AE23C3" w:rsidP="00AE23C3">
            <w:pPr>
              <w:pStyle w:val="CodeParagraph"/>
              <w:rPr>
                <w:rStyle w:val="Code"/>
              </w:rPr>
            </w:pPr>
            <w:r w:rsidRPr="00DD7CCF">
              <w:rPr>
                <w:rStyle w:val="Code"/>
              </w:rPr>
              <w:t xml:space="preserve">  &lt;/B&gt;</w:t>
            </w:r>
          </w:p>
          <w:p w:rsidR="00AE23C3" w:rsidRPr="00DD7CCF" w:rsidRDefault="00AE23C3" w:rsidP="00AE23C3">
            <w:pPr>
              <w:pStyle w:val="CodeParagraph"/>
              <w:rPr>
                <w:rStyle w:val="Code"/>
              </w:rPr>
            </w:pPr>
            <w:r w:rsidRPr="00DD7CCF">
              <w:rPr>
                <w:rStyle w:val="Code"/>
              </w:rPr>
              <w:t xml:space="preserve">  &lt;E&gt;</w:t>
            </w:r>
          </w:p>
          <w:p w:rsidR="00AE23C3" w:rsidRPr="00DD7CCF" w:rsidRDefault="00AE23C3" w:rsidP="00AE23C3">
            <w:pPr>
              <w:pStyle w:val="CodeParagraph"/>
              <w:rPr>
                <w:rStyle w:val="Code"/>
              </w:rPr>
            </w:pPr>
            <w:r w:rsidRPr="00DD7CCF">
              <w:rPr>
                <w:rStyle w:val="Code"/>
              </w:rPr>
              <w:t xml:space="preserve">    &lt;F&gt;&lt;/F&gt;</w:t>
            </w:r>
          </w:p>
          <w:p w:rsidR="00AE23C3" w:rsidRPr="00DD7CCF" w:rsidRDefault="00AE23C3" w:rsidP="00AE23C3">
            <w:pPr>
              <w:pStyle w:val="CodeParagraph"/>
              <w:rPr>
                <w:rStyle w:val="Code"/>
              </w:rPr>
            </w:pPr>
            <w:r w:rsidRPr="00DD7CCF">
              <w:rPr>
                <w:rStyle w:val="Code"/>
              </w:rPr>
              <w:t xml:space="preserve">  &lt;/E&gt;</w:t>
            </w:r>
          </w:p>
          <w:p w:rsidR="00AE23C3" w:rsidRPr="00DD7CCF" w:rsidRDefault="00AE23C3" w:rsidP="00AE23C3">
            <w:pPr>
              <w:pStyle w:val="CodeParagraph"/>
            </w:pPr>
            <w:r w:rsidRPr="00DD7CCF">
              <w:rPr>
                <w:rStyle w:val="Code"/>
              </w:rPr>
              <w:t>&lt;/A&gt;</w:t>
            </w:r>
          </w:p>
        </w:tc>
      </w:tr>
    </w:tbl>
    <w:p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079C3" w:rsidRPr="00DD7CCF">
        <w:t xml:space="preserve">Example </w:t>
      </w:r>
      <w:r w:rsidR="001079C3">
        <w:rPr>
          <w:noProof/>
        </w:rPr>
        <w:t>1.3.3</w:t>
      </w:r>
      <w:r w:rsidR="001079C3" w:rsidRPr="00DD7CCF">
        <w:t>.</w:t>
      </w:r>
      <w:r w:rsidR="001079C3">
        <w:rPr>
          <w:noProof/>
        </w:rPr>
        <w:t>A</w:t>
      </w:r>
      <w:r w:rsidR="00AE23C3" w:rsidRPr="00DD7CCF">
        <w:fldChar w:fldCharType="end"/>
      </w:r>
      <w:r w:rsidR="00AE23C3" w:rsidRPr="00DD7CCF">
        <w:t>,</w:t>
      </w:r>
    </w:p>
    <w:p w:rsidR="00C02B8C" w:rsidRPr="00DD7CCF" w:rsidRDefault="004D2E67" w:rsidP="00E2714A">
      <w:pPr>
        <w:pStyle w:val="Lista3"/>
      </w:pPr>
      <w:r w:rsidRPr="00DD7CCF">
        <w:t xml:space="preserve">B and E are children of A </w:t>
      </w:r>
      <w:r w:rsidRPr="00E24F87">
        <w:rPr>
          <w:noProof/>
        </w:rPr>
        <w:t>(</w:t>
      </w:r>
      <w:r w:rsidRPr="00DD7CCF">
        <w:t>the root element)</w:t>
      </w:r>
    </w:p>
    <w:p w:rsidR="00C02B8C" w:rsidRPr="00DD7CCF" w:rsidRDefault="004D2E67" w:rsidP="00E2714A">
      <w:pPr>
        <w:pStyle w:val="Lista3"/>
      </w:pPr>
      <w:r w:rsidRPr="00DD7CCF">
        <w:t>C and D are children of B</w:t>
      </w:r>
    </w:p>
    <w:p w:rsidR="00C02B8C" w:rsidRPr="00DD7CCF" w:rsidRDefault="004D2E67" w:rsidP="00E2714A">
      <w:pPr>
        <w:pStyle w:val="Lista3"/>
      </w:pPr>
      <w:r w:rsidRPr="00DD7CCF">
        <w:t>F is the child of E</w:t>
      </w:r>
    </w:p>
    <w:p w:rsidR="00AE23C3" w:rsidRPr="00DD7CCF" w:rsidRDefault="004D2E67" w:rsidP="00AE23C3">
      <w:pPr>
        <w:pStyle w:val="Lista3"/>
      </w:pPr>
      <w:r w:rsidRPr="00DD7CCF">
        <w:t>B, C, D, E and F are all descendants of A</w:t>
      </w:r>
    </w:p>
    <w:p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rsidR="00C02B8C" w:rsidRPr="00DD7CCF" w:rsidRDefault="004D2E67" w:rsidP="00E2714A">
      <w:pPr>
        <w:pStyle w:val="Lista3"/>
      </w:pPr>
      <w:r w:rsidRPr="00DD7CCF">
        <w:t>other overlapping hierarchies relevant to textual studies include</w:t>
      </w:r>
    </w:p>
    <w:p w:rsidR="00C02B8C" w:rsidRPr="00DD7CCF" w:rsidRDefault="004D2E67" w:rsidP="004E103D">
      <w:pPr>
        <w:pStyle w:val="Lista4"/>
      </w:pPr>
      <w:r w:rsidRPr="00DD7CCF">
        <w:t>syntactical structure</w:t>
      </w:r>
    </w:p>
    <w:p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rsidR="00C02B8C" w:rsidRPr="00DD7CCF" w:rsidRDefault="004D2E67" w:rsidP="004E103D">
      <w:pPr>
        <w:pStyle w:val="Lista4"/>
      </w:pPr>
      <w:r w:rsidRPr="00DD7CCF">
        <w:t>the location of spots of damage in a physical support</w:t>
      </w:r>
    </w:p>
    <w:p w:rsidR="00C02B8C" w:rsidRPr="00DD7CCF" w:rsidRDefault="004D2E67" w:rsidP="004E103D">
      <w:pPr>
        <w:pStyle w:val="Lista4"/>
      </w:pPr>
      <w:r w:rsidRPr="00DD7CCF">
        <w:t>lemmas to which apparatus entries or commentarial notes may need to be anchored</w:t>
      </w:r>
    </w:p>
    <w:p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rsidR="00C02B8C" w:rsidRPr="00DD7CCF" w:rsidRDefault="004D2E67" w:rsidP="00E2714A">
      <w:pPr>
        <w:pStyle w:val="Lista"/>
      </w:pPr>
      <w:r w:rsidRPr="00DD7CCF">
        <w:t>any alternative hierarchies must be represented in XML using one of two basic methods:</w:t>
      </w:r>
    </w:p>
    <w:p w:rsidR="00C02B8C" w:rsidRPr="00DD7CCF" w:rsidRDefault="004D2E67" w:rsidP="00E2714A">
      <w:pPr>
        <w:pStyle w:val="Lista2"/>
      </w:pPr>
      <w:r w:rsidRPr="00DD7CCF">
        <w:t xml:space="preserve">by using dedicated empty elements </w:t>
      </w:r>
      <w:r w:rsidRPr="00E24F87">
        <w:rPr>
          <w:noProof/>
        </w:rPr>
        <w:t>(</w:t>
      </w:r>
      <w:r w:rsidRPr="00DD7CCF">
        <w:t xml:space="preserve">called “milestones”) as </w:t>
      </w:r>
      <w:proofErr w:type="spellStart"/>
      <w:r w:rsidRPr="00DD7CCF">
        <w:t>pointlike</w:t>
      </w:r>
      <w:proofErr w:type="spellEnd"/>
      <w:r w:rsidRPr="00DD7CCF">
        <w:t xml:space="preserve"> markers of transitions in the alternative hierarchy, instead of non-empty elements as containers for items of the hierarchy</w:t>
      </w:r>
    </w:p>
    <w:p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rsidR="00C02B8C" w:rsidRPr="00DD7CCF" w:rsidRDefault="004D2E67" w:rsidP="00E2714A">
      <w:pPr>
        <w:pStyle w:val="Lista2"/>
      </w:pPr>
      <w:r w:rsidRPr="00DD7CCF">
        <w:t>by deploying linking mechanisms to establish a connection between items located in disparate points of the primary hierarchy</w:t>
      </w:r>
    </w:p>
    <w:p w:rsidR="00C02B8C" w:rsidRPr="00DD7CCF" w:rsidRDefault="004D2E67" w:rsidP="00E2714A">
      <w:pPr>
        <w:pStyle w:val="Lista3"/>
      </w:pPr>
      <w:r w:rsidRPr="00DD7CCF">
        <w:lastRenderedPageBreak/>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rsidR="00C02B8C" w:rsidRPr="00DD7CCF" w:rsidRDefault="004D2E67" w:rsidP="00E2714A">
      <w:pPr>
        <w:pStyle w:val="Lista2"/>
      </w:pPr>
      <w:r w:rsidRPr="00DD7CCF">
        <w:t>alternative hierarchies may also be disregarded in XML editions; thus</w:t>
      </w:r>
    </w:p>
    <w:p w:rsidR="00C02B8C" w:rsidRPr="00DD7CCF" w:rsidRDefault="004D2E67" w:rsidP="00E2714A">
      <w:pPr>
        <w:pStyle w:val="Lista3"/>
      </w:pPr>
      <w:r w:rsidRPr="00DD7CCF">
        <w:t>we do not, at the present stage, use any markup to represent the syntactical structure of a text</w:t>
      </w:r>
    </w:p>
    <w:p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079C3">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rsidR="00C02B8C" w:rsidRPr="00DD7CCF" w:rsidRDefault="004D2E67" w:rsidP="00E2714A">
      <w:pPr>
        <w:pStyle w:val="Lista3"/>
      </w:pPr>
      <w:r w:rsidRPr="00DD7CCF">
        <w:t>one element may have any number of attributes</w:t>
      </w:r>
    </w:p>
    <w:p w:rsidR="00C02B8C" w:rsidRPr="00DD7CCF" w:rsidRDefault="004D2E67" w:rsidP="00E2714A">
      <w:pPr>
        <w:pStyle w:val="Lista3"/>
      </w:pPr>
      <w:r w:rsidRPr="00DD7CCF">
        <w:t>attributes must be separated by spaces from each other and from the element name</w:t>
      </w:r>
    </w:p>
    <w:p w:rsidR="00C02B8C" w:rsidRPr="00DD7CCF" w:rsidRDefault="004D2E67" w:rsidP="00E2714A">
      <w:pPr>
        <w:pStyle w:val="Lista3"/>
      </w:pPr>
      <w:r w:rsidRPr="00DD7CCF">
        <w:t>attributes may appear in any order within an element</w:t>
      </w:r>
    </w:p>
    <w:p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rsidR="00C02B8C" w:rsidRPr="00DD7CCF" w:rsidRDefault="004D2E67" w:rsidP="00E2714A">
      <w:pPr>
        <w:pStyle w:val="Lista3"/>
      </w:pPr>
      <w:r w:rsidRPr="00DD7CCF">
        <w:t>the attribute name is followed by an equal sign and the value in double quote marks</w:t>
      </w:r>
      <w:r w:rsidRPr="00CD25A4">
        <w:rPr>
          <w:rStyle w:val="Lbjegyzet-hivatkozs"/>
        </w:rPr>
        <w:footnoteReference w:id="4"/>
      </w:r>
    </w:p>
    <w:p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@character</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rsidR="00C02B8C" w:rsidRPr="00DD7CCF" w:rsidRDefault="004D2E67" w:rsidP="00E2714A">
      <w:pPr>
        <w:pStyle w:val="Lista"/>
      </w:pPr>
      <w:r w:rsidRPr="00DD7CCF">
        <w:t>in addition to text and elements proper, XML documents may contain some other items, among which you only need to use one:</w:t>
      </w:r>
    </w:p>
    <w:p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rsidR="00C02B8C" w:rsidRPr="00DD7CCF" w:rsidRDefault="004D2E67" w:rsidP="00E2714A">
      <w:pPr>
        <w:pStyle w:val="Lista3"/>
      </w:pPr>
      <w:r w:rsidRPr="00DD7CCF">
        <w:t>the entire document is enclosed in a root element</w:t>
      </w:r>
    </w:p>
    <w:p w:rsidR="00C02B8C" w:rsidRPr="00DD7CCF" w:rsidRDefault="004D2E67" w:rsidP="00E2714A">
      <w:pPr>
        <w:pStyle w:val="Lista3"/>
      </w:pPr>
      <w:r w:rsidRPr="00DD7CCF">
        <w:t>there is no overlap between any elements</w:t>
      </w:r>
    </w:p>
    <w:p w:rsidR="00C02B8C" w:rsidRPr="00DD7CCF" w:rsidRDefault="004D2E67" w:rsidP="00E2714A">
      <w:pPr>
        <w:pStyle w:val="Lista3"/>
      </w:pPr>
      <w:r w:rsidRPr="00DD7CCF">
        <w:t>the start and end of each element is explicitly marked with a tag</w:t>
      </w:r>
    </w:p>
    <w:p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rsidR="00C02B8C" w:rsidRPr="00DD7CCF" w:rsidRDefault="004D2E67" w:rsidP="003F2742">
      <w:pPr>
        <w:pStyle w:val="Cmsor3"/>
        <w:numPr>
          <w:ilvl w:val="2"/>
          <w:numId w:val="41"/>
        </w:numPr>
      </w:pPr>
      <w:bookmarkStart w:id="33" w:name="_a0njpk1xs3b7" w:colFirst="0" w:colLast="0"/>
      <w:bookmarkStart w:id="34" w:name="_Ref43990537"/>
      <w:bookmarkStart w:id="35" w:name="_Toc44494608"/>
      <w:bookmarkEnd w:id="33"/>
      <w:r w:rsidRPr="00DD7CCF">
        <w:t>Conceptual markup</w:t>
      </w:r>
      <w:bookmarkEnd w:id="34"/>
      <w:bookmarkEnd w:id="35"/>
    </w:p>
    <w:p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rsidR="00C02B8C" w:rsidRPr="00DD7CCF" w:rsidRDefault="004D2E67" w:rsidP="00E2714A">
      <w:pPr>
        <w:pStyle w:val="Lista"/>
      </w:pPr>
      <w:r w:rsidRPr="00DD7CCF">
        <w:t>as an illustration</w:t>
      </w:r>
    </w:p>
    <w:p w:rsidR="00C02B8C" w:rsidRPr="00DD7CCF" w:rsidRDefault="004D2E67" w:rsidP="00E2714A">
      <w:pPr>
        <w:pStyle w:val="Lista2"/>
      </w:pPr>
      <w:r w:rsidRPr="00DD7CCF">
        <w:t>in a word-processor document you might use only presentational markup, such as</w:t>
      </w:r>
    </w:p>
    <w:p w:rsidR="00C02B8C" w:rsidRPr="00DD7CCF" w:rsidRDefault="004D2E67" w:rsidP="00E2714A">
      <w:pPr>
        <w:pStyle w:val="Lista3"/>
      </w:pPr>
      <w:r w:rsidRPr="00DD7CCF">
        <w:t>16-point bold for primary headings, 14-point bold for secondary headings, and you might italicise foreign words and book titles,</w:t>
      </w:r>
    </w:p>
    <w:p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rsidR="00C02B8C" w:rsidRPr="00DD7CCF" w:rsidRDefault="004D2E67" w:rsidP="00E2714A">
      <w:pPr>
        <w:pStyle w:val="Lista3"/>
      </w:pPr>
      <w:r w:rsidRPr="00DD7CCF">
        <w:t>using conceptual markup greatly reduces the chance of such mistakes</w:t>
      </w:r>
    </w:p>
    <w:p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rsidR="00C02B8C" w:rsidRPr="00DD7CCF" w:rsidRDefault="004D2E67" w:rsidP="00E2714A">
      <w:pPr>
        <w:pStyle w:val="Lista3"/>
      </w:pPr>
      <w:r w:rsidRPr="00DD7CCF">
        <w:t>with conceptual markup, all these things are easily done</w:t>
      </w:r>
    </w:p>
    <w:p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rsidR="00C02B8C" w:rsidRPr="00DD7CCF" w:rsidRDefault="004D2E67" w:rsidP="003F2742">
      <w:pPr>
        <w:pStyle w:val="Cmsor2"/>
        <w:numPr>
          <w:ilvl w:val="1"/>
          <w:numId w:val="41"/>
        </w:numPr>
      </w:pPr>
      <w:bookmarkStart w:id="36" w:name="_z3xeqgcx3br1" w:colFirst="0" w:colLast="0"/>
      <w:bookmarkStart w:id="37" w:name="_Ref43990558"/>
      <w:bookmarkStart w:id="38" w:name="_Toc44494609"/>
      <w:bookmarkEnd w:id="36"/>
      <w:r w:rsidRPr="00DD7CCF">
        <w:t>Overview: The Structure of an EpiDoc Edition</w:t>
      </w:r>
      <w:bookmarkEnd w:id="37"/>
      <w:bookmarkEnd w:id="38"/>
    </w:p>
    <w:p w:rsidR="00C02B8C" w:rsidRPr="00DD7CCF" w:rsidRDefault="004D2E67" w:rsidP="00E2714A">
      <w:pPr>
        <w:pStyle w:val="Lista"/>
      </w:pPr>
      <w:r w:rsidRPr="00DD7CCF">
        <w:t>this section presents an overview of the elements comprising a digital edition in EpiDoc</w:t>
      </w:r>
    </w:p>
    <w:p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rsidR="00C02B8C" w:rsidRPr="00DD7CCF" w:rsidRDefault="004D2E67" w:rsidP="00E2714A">
      <w:pPr>
        <w:pStyle w:val="Lista2"/>
      </w:pPr>
      <w:r w:rsidRPr="00DD7CCF">
        <w:t>thus, you will not need to learn and produce this code, only to find your way around it and add contents</w:t>
      </w:r>
    </w:p>
    <w:p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079C3">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rsidR="00C02B8C" w:rsidRPr="00DD7CCF" w:rsidRDefault="004D2E67" w:rsidP="00E2714A">
      <w:pPr>
        <w:pStyle w:val="Lista2"/>
      </w:pPr>
      <w:r w:rsidRPr="00DD7CCF">
        <w:t>should you find a discrepancy between the sample below and a later version of the template, the contents of the latest template shall prevail</w:t>
      </w:r>
    </w:p>
    <w:p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Pr="00DD7CCF">
        <w:rPr>
          <w:rStyle w:val="Code"/>
        </w:rPr>
        <w:t>&gt;</w:t>
      </w:r>
    </w:p>
    <w:p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11</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 xml:space="preserve">&lt;teiHeader </w:t>
      </w:r>
      <w:r w:rsidRPr="00DD7CCF">
        <w:rPr>
          <w:rStyle w:val="Codeattribute"/>
        </w:rPr>
        <w:t>xml:lang</w:t>
      </w:r>
      <w:r w:rsidRPr="00DD7CCF">
        <w:rPr>
          <w:rStyle w:val="Code"/>
        </w:rPr>
        <w:t>=</w:t>
      </w:r>
      <w:r w:rsidRPr="0046000E">
        <w:rPr>
          <w:rStyle w:val="Codevalue"/>
        </w:rPr>
        <w:t>"eng"</w:t>
      </w:r>
      <w:r w:rsidRPr="00DD7CCF">
        <w:rPr>
          <w:rStyle w:val="Code"/>
        </w:rPr>
        <w:t>&gt;</w:t>
      </w:r>
    </w:p>
    <w:p w:rsidR="00AE23C3" w:rsidRPr="00DD7CCF" w:rsidRDefault="00AE23C3" w:rsidP="00AE23C3">
      <w:pPr>
        <w:pStyle w:val="CodeParagraph"/>
        <w:rPr>
          <w:rStyle w:val="Codetext"/>
        </w:rPr>
      </w:pPr>
      <w:r w:rsidRPr="00DD7CCF">
        <w:rPr>
          <w:rStyle w:val="Code"/>
        </w:rPr>
        <w:t>&lt;fileDesc&gt;</w:t>
      </w:r>
    </w:p>
    <w:p w:rsidR="00AE23C3" w:rsidRPr="00DD7CCF" w:rsidRDefault="00AE23C3" w:rsidP="00AE23C3">
      <w:pPr>
        <w:pStyle w:val="CodeParagraph"/>
        <w:rPr>
          <w:rStyle w:val="Codetext"/>
        </w:rPr>
      </w:pPr>
      <w:r w:rsidRPr="00DD7CCF">
        <w:rPr>
          <w:rStyle w:val="Code"/>
        </w:rPr>
        <w:t>&lt;titleStmt&gt;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
        </w:rPr>
        <w:t>&lt;/titleStmt&gt;</w:t>
      </w:r>
    </w:p>
    <w:p w:rsidR="00AE23C3" w:rsidRPr="00DD7CCF" w:rsidRDefault="00AE23C3" w:rsidP="00AE23C3">
      <w:pPr>
        <w:pStyle w:val="CodeParagraph"/>
        <w:rPr>
          <w:rStyle w:val="Codetext"/>
        </w:rPr>
      </w:pPr>
      <w:r w:rsidRPr="00DD7CCF">
        <w:rPr>
          <w:rStyle w:val="Code"/>
        </w:rPr>
        <w:t>&lt;publicationStmt&gt;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rsidR="00AE23C3" w:rsidRPr="00DD7CCF" w:rsidRDefault="00AE23C3" w:rsidP="00AE23C3">
      <w:pPr>
        <w:pStyle w:val="CodeParagraph"/>
        <w:rPr>
          <w:rStyle w:val="Codetext"/>
        </w:rPr>
      </w:pPr>
      <w:r w:rsidRPr="00DD7CCF">
        <w:rPr>
          <w:rStyle w:val="Code"/>
        </w:rPr>
        <w:t>&lt;/publicationStmt&gt;</w:t>
      </w:r>
    </w:p>
    <w:p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rsidR="00AE23C3" w:rsidRPr="00DD7CCF" w:rsidRDefault="00AE23C3" w:rsidP="00AE23C3">
      <w:pPr>
        <w:pStyle w:val="CodeParagraph"/>
        <w:rPr>
          <w:rStyle w:val="Code"/>
        </w:rPr>
      </w:pPr>
      <w:r w:rsidRPr="00DD7CCF">
        <w:rPr>
          <w:rStyle w:val="Code"/>
        </w:rPr>
        <w:t xml:space="preserve">  &lt;msDesc&gt;</w:t>
      </w:r>
    </w:p>
    <w:p w:rsidR="00AE23C3" w:rsidRPr="00DD7CCF" w:rsidRDefault="00AE23C3" w:rsidP="00AE23C3">
      <w:pPr>
        <w:pStyle w:val="CodeParagraph"/>
        <w:rPr>
          <w:rStyle w:val="Codetext"/>
        </w:rPr>
      </w:pPr>
      <w:r w:rsidRPr="00DD7CCF">
        <w:rPr>
          <w:rStyle w:val="Code"/>
        </w:rPr>
        <w:t xml:space="preserve">    &lt;msIdentifier&gt;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rsidR="00AE23C3" w:rsidRPr="00DD7CCF" w:rsidRDefault="00AE23C3" w:rsidP="00AE23C3">
      <w:pPr>
        <w:pStyle w:val="CodeParagraph"/>
        <w:rPr>
          <w:rStyle w:val="Code"/>
        </w:rPr>
      </w:pPr>
      <w:r w:rsidRPr="00DD7CCF">
        <w:rPr>
          <w:rStyle w:val="Code"/>
        </w:rPr>
        <w:t xml:space="preserve">      &lt;summary&gt;&lt;/summary&gt;</w:t>
      </w:r>
    </w:p>
    <w:p w:rsidR="00AE23C3" w:rsidRPr="00DD7CCF" w:rsidRDefault="00AE23C3" w:rsidP="00AE23C3">
      <w:pPr>
        <w:pStyle w:val="CodeParagraph"/>
        <w:rPr>
          <w:rStyle w:val="Codetext"/>
        </w:rPr>
      </w:pPr>
      <w:r w:rsidRPr="00DD7CCF">
        <w:rPr>
          <w:rStyle w:val="Code"/>
        </w:rPr>
        <w:t xml:space="preserve">    &lt;/msContents&gt;</w:t>
      </w:r>
    </w:p>
    <w:p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rsidR="00AE23C3" w:rsidRPr="00DD7CCF" w:rsidRDefault="00AE23C3" w:rsidP="00AE23C3">
      <w:pPr>
        <w:pStyle w:val="CodeParagraph"/>
        <w:rPr>
          <w:rStyle w:val="Code"/>
        </w:rPr>
      </w:pPr>
      <w:r w:rsidRPr="00DD7CCF">
        <w:rPr>
          <w:rStyle w:val="Code"/>
        </w:rPr>
        <w:t xml:space="preserve">        &lt;p&gt;&lt;/p&gt;</w:t>
      </w:r>
    </w:p>
    <w:p w:rsidR="00AE23C3" w:rsidRPr="00DD7CCF" w:rsidRDefault="00AE23C3" w:rsidP="00AE23C3">
      <w:pPr>
        <w:pStyle w:val="CodeParagraph"/>
        <w:rPr>
          <w:rStyle w:val="Codetext"/>
        </w:rPr>
      </w:pPr>
      <w:r w:rsidRPr="00DD7CCF">
        <w:rPr>
          <w:rStyle w:val="Code"/>
        </w:rPr>
        <w:t xml:space="preserve">      &lt;/handDesc&gt;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rsidR="00AE23C3" w:rsidRPr="00DD7CCF" w:rsidRDefault="00AE23C3" w:rsidP="00AE23C3">
      <w:pPr>
        <w:pStyle w:val="CodeParagraph"/>
        <w:rPr>
          <w:rStyle w:val="Codetext"/>
        </w:rPr>
      </w:pPr>
      <w:r w:rsidRPr="00DD7CCF">
        <w:rPr>
          <w:rStyle w:val="Code"/>
        </w:rPr>
        <w:t>&lt;/sourceDesc&gt;</w:t>
      </w:r>
    </w:p>
    <w:p w:rsidR="00AE23C3" w:rsidRPr="00DD7CCF" w:rsidRDefault="00AE23C3" w:rsidP="00AE23C3">
      <w:pPr>
        <w:pStyle w:val="CodeParagraph"/>
        <w:rPr>
          <w:rStyle w:val="Codetext"/>
        </w:rPr>
      </w:pPr>
      <w:r w:rsidRPr="00DD7CCF">
        <w:rPr>
          <w:rStyle w:val="Code"/>
        </w:rPr>
        <w:t>&lt;/fileDesc&gt;</w:t>
      </w:r>
    </w:p>
    <w:p w:rsidR="00AE23C3" w:rsidRPr="00DD7CCF" w:rsidRDefault="00AE23C3" w:rsidP="00AE23C3">
      <w:pPr>
        <w:pStyle w:val="CodeParagraph"/>
        <w:rPr>
          <w:rStyle w:val="Codetext"/>
        </w:rPr>
      </w:pPr>
      <w:r w:rsidRPr="00DD7CCF">
        <w:rPr>
          <w:rStyle w:val="Code"/>
        </w:rPr>
        <w:t>&lt;revisionDesc&gt;</w:t>
      </w:r>
    </w:p>
    <w:p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rsidR="00AE23C3" w:rsidRPr="00DD7CCF" w:rsidRDefault="00AE23C3" w:rsidP="00AE23C3">
      <w:pPr>
        <w:pStyle w:val="CodeParagraph"/>
        <w:rPr>
          <w:rStyle w:val="Codetext"/>
        </w:rPr>
      </w:pPr>
      <w:r w:rsidRPr="00DD7CCF">
        <w:rPr>
          <w:rStyle w:val="Code"/>
        </w:rPr>
        <w:t>&lt;/revisionDesc&gt;</w:t>
      </w:r>
    </w:p>
    <w:p w:rsidR="00AE23C3" w:rsidRPr="00DD7CCF" w:rsidRDefault="00AE23C3" w:rsidP="00AE23C3">
      <w:pPr>
        <w:pStyle w:val="CodeParagraph"/>
        <w:rPr>
          <w:rStyle w:val="Codetext"/>
        </w:rPr>
      </w:pPr>
      <w:r w:rsidRPr="00DD7CCF">
        <w:rPr>
          <w:rStyle w:val="Code"/>
        </w:rPr>
        <w:t>&lt;/teiHeader&gt;</w:t>
      </w:r>
    </w:p>
    <w:p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rsidR="00AE23C3" w:rsidRPr="00DD7CCF" w:rsidRDefault="00AE23C3" w:rsidP="00AE23C3">
      <w:pPr>
        <w:pStyle w:val="CodeParagraph"/>
        <w:rPr>
          <w:rStyle w:val="Codetext"/>
        </w:rPr>
      </w:pPr>
      <w:r w:rsidRPr="00DD7CCF">
        <w:rPr>
          <w:rStyle w:val="Code"/>
        </w:rPr>
        <w:t>&lt;body&gt;</w:t>
      </w:r>
    </w:p>
    <w:p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7</w:t>
      </w:r>
      <w:r w:rsidRPr="00DD7CCF">
        <w:rPr>
          <w:rStyle w:val="Codecomment"/>
          <w:rFonts w:eastAsia="Arial Unicode MS"/>
        </w:rPr>
        <w:fldChar w:fldCharType="end"/>
      </w:r>
      <w:r w:rsidRPr="008608D1">
        <w:rPr>
          <w:rStyle w:val="Codecomment"/>
        </w:rPr>
        <w:t>.--&gt;</w:t>
      </w:r>
    </w:p>
    <w:p w:rsidR="00AE23C3" w:rsidRPr="00DD7CCF" w:rsidRDefault="00AE23C3" w:rsidP="00AE23C3">
      <w:pPr>
        <w:pStyle w:val="CodeParagraph"/>
        <w:rPr>
          <w:rStyle w:val="Codetext"/>
        </w:rPr>
      </w:pPr>
      <w:r w:rsidRPr="00DD7CCF">
        <w:rPr>
          <w:rStyle w:val="Code"/>
        </w:rPr>
        <w:t>&lt;/div&gt;</w:t>
      </w:r>
    </w:p>
    <w:p w:rsidR="00AE23C3" w:rsidRPr="008608D1" w:rsidRDefault="00AE23C3" w:rsidP="00AE23C3">
      <w:pPr>
        <w:pStyle w:val="CodeParagraph"/>
        <w:rPr>
          <w:rStyle w:val="Codecomment"/>
        </w:rPr>
      </w:pPr>
      <w:r w:rsidRPr="008608D1">
        <w:rPr>
          <w:rStyle w:val="Codecomment"/>
        </w:rPr>
        <w:t>&lt;!--The edition may be followed by optional divisions. --&gt;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9.1</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&lt;listApp&gt;</w:t>
      </w:r>
    </w:p>
    <w:p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rsidR="00AE23C3" w:rsidRPr="00DD7CCF" w:rsidRDefault="00AE23C3" w:rsidP="00AE23C3">
      <w:pPr>
        <w:pStyle w:val="CodeParagraph"/>
        <w:rPr>
          <w:rStyle w:val="Codetext"/>
        </w:rPr>
      </w:pPr>
      <w:r w:rsidRPr="00DD7CCF">
        <w:rPr>
          <w:rStyle w:val="Code"/>
        </w:rPr>
        <w:t>&lt;lem&gt;&lt;/lem&gt;</w:t>
      </w:r>
    </w:p>
    <w:p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rsidR="00AE23C3" w:rsidRPr="00DD7CCF" w:rsidRDefault="00AE23C3" w:rsidP="00AE23C3">
      <w:pPr>
        <w:pStyle w:val="CodeParagraph"/>
        <w:rPr>
          <w:rStyle w:val="Codetext"/>
        </w:rPr>
      </w:pPr>
      <w:r w:rsidRPr="00DD7CCF">
        <w:rPr>
          <w:rStyle w:val="Code"/>
        </w:rPr>
        <w:t>&lt;/app&gt;</w:t>
      </w:r>
    </w:p>
    <w:p w:rsidR="00AE23C3" w:rsidRPr="00DD7CCF" w:rsidRDefault="00AE23C3" w:rsidP="00AE23C3">
      <w:pPr>
        <w:pStyle w:val="CodeParagraph"/>
        <w:rPr>
          <w:rStyle w:val="Codetext"/>
        </w:rPr>
      </w:pPr>
      <w:r w:rsidRPr="00DD7CCF">
        <w:rPr>
          <w:rStyle w:val="Code"/>
        </w:rPr>
        <w:t>&lt;/listApp&gt;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9.2</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9.3</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9.4</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&lt;/listBibl&gt;</w:t>
      </w:r>
    </w:p>
    <w:p w:rsidR="00AE23C3" w:rsidRPr="00DD7CCF" w:rsidRDefault="00AE23C3" w:rsidP="00AE23C3">
      <w:pPr>
        <w:pStyle w:val="CodeParagraph"/>
        <w:rPr>
          <w:rStyle w:val="Codetext"/>
        </w:rPr>
      </w:pPr>
      <w:r w:rsidRPr="00DD7CCF">
        <w:rPr>
          <w:rStyle w:val="Code"/>
        </w:rPr>
        <w:t>&lt;/div&gt;</w:t>
      </w:r>
    </w:p>
    <w:p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rsidR="00AE23C3" w:rsidRPr="00DD7CCF" w:rsidRDefault="00AE23C3" w:rsidP="00AE23C3">
      <w:pPr>
        <w:pStyle w:val="CodeParagraph"/>
        <w:rPr>
          <w:rStyle w:val="Codetext"/>
        </w:rPr>
      </w:pPr>
      <w:r w:rsidRPr="00DD7CCF">
        <w:rPr>
          <w:rStyle w:val="Code"/>
        </w:rPr>
        <w:t>&lt;/body&gt;</w:t>
      </w:r>
    </w:p>
    <w:p w:rsidR="00AE23C3" w:rsidRPr="00DD7CCF" w:rsidRDefault="00AE23C3" w:rsidP="00AE23C3">
      <w:pPr>
        <w:pStyle w:val="CodeParagraph"/>
        <w:rPr>
          <w:rStyle w:val="Codetext"/>
        </w:rPr>
      </w:pPr>
      <w:r w:rsidRPr="00DD7CCF">
        <w:rPr>
          <w:rStyle w:val="Code"/>
        </w:rPr>
        <w:t>&lt;/text&gt;</w:t>
      </w:r>
    </w:p>
    <w:p w:rsidR="00AE23C3" w:rsidRPr="00DD7CCF" w:rsidRDefault="00AE23C3" w:rsidP="00AE23C3">
      <w:pPr>
        <w:pStyle w:val="CodeParagraph"/>
      </w:pPr>
      <w:r w:rsidRPr="00DD7CCF">
        <w:rPr>
          <w:rStyle w:val="Code"/>
        </w:rPr>
        <w:t>&lt;/TEI&gt;</w:t>
      </w:r>
    </w:p>
    <w:p w:rsidR="00C02B8C" w:rsidRPr="00DD7CCF" w:rsidRDefault="004D2E67" w:rsidP="003F2742">
      <w:pPr>
        <w:pStyle w:val="Cmsor1"/>
        <w:numPr>
          <w:ilvl w:val="0"/>
          <w:numId w:val="38"/>
        </w:numPr>
      </w:pPr>
      <w:bookmarkStart w:id="39" w:name="_a88bdnf7s1v4" w:colFirst="0" w:colLast="0"/>
      <w:bookmarkStart w:id="40" w:name="_Ref43978632"/>
      <w:bookmarkStart w:id="41" w:name="_Toc44494610"/>
      <w:bookmarkEnd w:id="39"/>
      <w:r w:rsidRPr="00DD7CCF">
        <w:lastRenderedPageBreak/>
        <w:t>Marking up Intrinsic Structure in the Edition</w:t>
      </w:r>
      <w:bookmarkEnd w:id="40"/>
      <w:bookmarkEnd w:id="41"/>
    </w:p>
    <w:p w:rsidR="00C02B8C" w:rsidRPr="00DD7CCF" w:rsidRDefault="004D2E67" w:rsidP="003F2742">
      <w:pPr>
        <w:pStyle w:val="Cmsor2"/>
        <w:numPr>
          <w:ilvl w:val="1"/>
          <w:numId w:val="38"/>
        </w:numPr>
      </w:pPr>
      <w:bookmarkStart w:id="42" w:name="_npo9c26uh9kc" w:colFirst="0" w:colLast="0"/>
      <w:bookmarkStart w:id="43" w:name="_Toc44494611"/>
      <w:bookmarkEnd w:id="42"/>
      <w:r w:rsidRPr="00DD7CCF">
        <w:t>Block-level Containers for Intrinsic Structure</w:t>
      </w:r>
      <w:bookmarkEnd w:id="43"/>
    </w:p>
    <w:p w:rsidR="00C02B8C" w:rsidRPr="00DD7CCF" w:rsidRDefault="004D2E67" w:rsidP="003F2742">
      <w:pPr>
        <w:pStyle w:val="Cmsor3"/>
        <w:numPr>
          <w:ilvl w:val="2"/>
          <w:numId w:val="38"/>
        </w:numPr>
      </w:pPr>
      <w:bookmarkStart w:id="44" w:name="_jc4wva15vg6u" w:colFirst="0" w:colLast="0"/>
      <w:bookmarkStart w:id="45" w:name="_Toc44494612"/>
      <w:bookmarkEnd w:id="44"/>
      <w:r w:rsidRPr="00DD7CCF">
        <w:t>Overview</w:t>
      </w:r>
      <w:bookmarkEnd w:id="45"/>
    </w:p>
    <w:p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079C3">
        <w:t>2.2</w:t>
      </w:r>
      <w:r w:rsidR="00EE57DB" w:rsidRPr="00DD7CCF">
        <w:fldChar w:fldCharType="end"/>
      </w:r>
      <w:r w:rsidRPr="00DD7CCF">
        <w:t>)</w:t>
      </w:r>
    </w:p>
    <w:p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079C3">
        <w:t>2.3</w:t>
      </w:r>
      <w:r w:rsidR="00C927BB" w:rsidRPr="00DD7CCF">
        <w:fldChar w:fldCharType="end"/>
      </w:r>
      <w:r w:rsidRPr="00DD7CCF">
        <w:t>)</w:t>
      </w:r>
    </w:p>
    <w:p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1079C3">
        <w:t>8</w:t>
      </w:r>
      <w:r w:rsidR="00C927BB" w:rsidRPr="00DD7CCF">
        <w:fldChar w:fldCharType="end"/>
      </w:r>
      <w:r w:rsidRPr="00DD7CCF">
        <w:t xml:space="preserve"> for further guidance on how markup elements must be structured</w:t>
      </w:r>
    </w:p>
    <w:p w:rsidR="00C02B8C" w:rsidRPr="00DD7CCF" w:rsidRDefault="004D2E67" w:rsidP="00E2714A">
      <w:pPr>
        <w:pStyle w:val="Lista"/>
      </w:pPr>
      <w:r w:rsidRPr="00DD7CCF">
        <w:t>these block-level elements must contain everything within your edition, except</w:t>
      </w:r>
    </w:p>
    <w:p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1079C3">
        <w:t>8.2.1</w:t>
      </w:r>
      <w:r w:rsidR="00D71C0D" w:rsidRPr="00DD7CCF">
        <w:fldChar w:fldCharType="end"/>
      </w:r>
      <w:r w:rsidRPr="00DD7CCF">
        <w:t>)</w:t>
      </w:r>
    </w:p>
    <w:p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1079C3">
        <w:t>8.2.3</w:t>
      </w:r>
      <w:r w:rsidR="001A0A54" w:rsidRPr="00DD7CCF">
        <w:fldChar w:fldCharType="end"/>
      </w:r>
      <w:r w:rsidRPr="00DD7CCF">
        <w:t>)</w:t>
      </w:r>
    </w:p>
    <w:p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079C3">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1079C3">
        <w:t>8.2.4</w:t>
      </w:r>
      <w:r w:rsidR="001A0A54" w:rsidRPr="00DD7CCF">
        <w:fldChar w:fldCharType="end"/>
      </w:r>
      <w:r w:rsidRPr="00DD7CCF">
        <w:t>)</w:t>
      </w:r>
    </w:p>
    <w:p w:rsidR="00C02B8C" w:rsidRPr="00DD7CCF" w:rsidRDefault="004D2E67" w:rsidP="003F2742">
      <w:pPr>
        <w:pStyle w:val="Cmsor3"/>
        <w:numPr>
          <w:ilvl w:val="2"/>
          <w:numId w:val="38"/>
        </w:numPr>
      </w:pPr>
      <w:bookmarkStart w:id="46" w:name="_5nopgd94ub2w" w:colFirst="0" w:colLast="0"/>
      <w:bookmarkStart w:id="47" w:name="_Ref43981374"/>
      <w:bookmarkStart w:id="48" w:name="_Toc44494613"/>
      <w:bookmarkEnd w:id="46"/>
      <w:r w:rsidRPr="00DD7CCF">
        <w:t>Container boundaries and text segmentation</w:t>
      </w:r>
      <w:bookmarkEnd w:id="47"/>
      <w:bookmarkEnd w:id="48"/>
    </w:p>
    <w:p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079C3">
        <w:t>6.3</w:t>
      </w:r>
      <w:r w:rsidR="00435F8C" w:rsidRPr="00DD7CCF">
        <w:fldChar w:fldCharType="end"/>
      </w:r>
      <w:r w:rsidRPr="00DD7CCF">
        <w:t>) when sandhi is applied over a major semantic or metrical break</w:t>
      </w:r>
    </w:p>
    <w:p w:rsidR="00C02B8C" w:rsidRPr="00DD7CCF" w:rsidRDefault="004D2E67" w:rsidP="00E2714A">
      <w:pPr>
        <w:pStyle w:val="Lista3"/>
      </w:pPr>
      <w:r w:rsidRPr="00DD7CCF">
        <w:t>to do so, employ the applicable markup on both sides of the break</w:t>
      </w:r>
    </w:p>
    <w:p w:rsidR="00C02B8C" w:rsidRPr="00DD7CCF" w:rsidRDefault="004D2E67" w:rsidP="00E2714A">
      <w:pPr>
        <w:pStyle w:val="Lista"/>
      </w:pPr>
      <w:r w:rsidRPr="00DD7CCF">
        <w:t>if a punctuation mark is present at a container boundary, the punctuation mark is to be included at the end of the earlier containing block</w:t>
      </w:r>
    </w:p>
    <w:p w:rsidR="00C02B8C" w:rsidRPr="00DD7CCF" w:rsidRDefault="004D2E67" w:rsidP="00E2714A">
      <w:pPr>
        <w:pStyle w:val="Lista"/>
      </w:pPr>
      <w:r w:rsidRPr="00DD7CCF">
        <w:t>a container boundary may be necessary at a point where an editorial space is not permitted, in the following rare and specific cases</w:t>
      </w:r>
    </w:p>
    <w:p w:rsidR="00C02B8C" w:rsidRPr="00DD7CCF" w:rsidRDefault="004D2E67" w:rsidP="00E2714A">
      <w:pPr>
        <w:pStyle w:val="Lista"/>
      </w:pPr>
      <w:r w:rsidRPr="00DD7CCF">
        <w:t xml:space="preserve">if </w:t>
      </w:r>
      <w:r w:rsidRPr="005D2B22">
        <w:rPr>
          <w:b/>
          <w:bCs/>
        </w:rPr>
        <w:t>the container boundary falls inside a compound</w:t>
      </w:r>
      <w:r w:rsidRPr="00DD7CCF">
        <w:t>,</w:t>
      </w:r>
    </w:p>
    <w:p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079C3">
        <w:t>2.3.6</w:t>
      </w:r>
      <w:r w:rsidR="00435F8C" w:rsidRPr="00DD7CCF">
        <w:fldChar w:fldCharType="end"/>
      </w:r>
      <w:r w:rsidRPr="00DD7CCF">
        <w:t xml:space="preserve"> and text segmentation for the encoding of verse lines ending inside a compound</w:t>
      </w:r>
    </w:p>
    <w:p w:rsidR="00C02B8C" w:rsidRPr="00DD7CCF" w:rsidRDefault="004D2E67" w:rsidP="00E2714A">
      <w:pPr>
        <w:pStyle w:val="Lista2"/>
      </w:pPr>
      <w:r w:rsidRPr="00DD7CCF">
        <w:t>avoid creating a prose block that ends inside a compound</w:t>
      </w:r>
    </w:p>
    <w:p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079C3">
        <w:t>2.3.6</w:t>
      </w:r>
      <w:r w:rsidR="00435F8C" w:rsidRPr="00DD7CCF">
        <w:fldChar w:fldCharType="end"/>
      </w:r>
      <w:r w:rsidRPr="00DD7CCF">
        <w:t xml:space="preserve"> for the applicable encoding</w:t>
      </w:r>
    </w:p>
    <w:p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rsidR="00C02B8C" w:rsidRPr="00DD7CCF" w:rsidRDefault="004D2E67" w:rsidP="00E2714A">
      <w:pPr>
        <w:pStyle w:val="Lista3"/>
      </w:pPr>
      <w:r w:rsidRPr="00DD7CCF">
        <w:t>put the end-tag of the earlier container and the start-tag of the latter container after the fused vowel</w:t>
      </w:r>
    </w:p>
    <w:p w:rsidR="00C02B8C" w:rsidRPr="00DD7CCF" w:rsidRDefault="004D2E67" w:rsidP="00E2714A">
      <w:pPr>
        <w:pStyle w:val="Lista3"/>
      </w:pPr>
      <w:r w:rsidRPr="00DD7CCF">
        <w:t>begin the text of the latter unit with the consonant following the fused vowel</w:t>
      </w:r>
    </w:p>
    <w:p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079C3">
        <w:t>6.3.2</w:t>
      </w:r>
      <w:r w:rsidR="00435F8C" w:rsidRPr="00DD7CCF">
        <w:fldChar w:fldCharType="end"/>
      </w:r>
      <w:r w:rsidRPr="00DD7CCF">
        <w:t>) to restore two separate vowels as they would be if sandhi had not been applied:</w:t>
      </w:r>
    </w:p>
    <w:p w:rsidR="00C02B8C" w:rsidRPr="00DD7CCF" w:rsidRDefault="004D2E67" w:rsidP="004E103D">
      <w:pPr>
        <w:pStyle w:val="Lista4"/>
      </w:pPr>
      <w:r w:rsidRPr="00DD7CCF">
        <w:lastRenderedPageBreak/>
        <w:t>one at the end of the earlier block</w:t>
      </w:r>
    </w:p>
    <w:p w:rsidR="00C02B8C" w:rsidRPr="00DD7CCF" w:rsidRDefault="004D2E67" w:rsidP="004E103D">
      <w:pPr>
        <w:pStyle w:val="Lista4"/>
      </w:pPr>
      <w:r w:rsidRPr="00DD7CCF">
        <w:t>and one at the beginning of the later block</w:t>
      </w:r>
    </w:p>
    <w:p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079C3" w:rsidRPr="00DD7CCF">
        <w:t xml:space="preserve">Example </w:t>
      </w:r>
      <w:r w:rsidR="001079C3">
        <w:rPr>
          <w:noProof/>
        </w:rPr>
        <w:t>2.1.2</w:t>
      </w:r>
      <w:r w:rsidR="001079C3" w:rsidRPr="00DD7CCF">
        <w:t>.</w:t>
      </w:r>
      <w:r w:rsidR="001079C3">
        <w:rPr>
          <w:noProof/>
        </w:rPr>
        <w:t>A</w:t>
      </w:r>
      <w:r w:rsidR="00D73AD0" w:rsidRPr="00DD7CCF">
        <w:fldChar w:fldCharType="end"/>
      </w:r>
      <w:r w:rsidRPr="00DD7CCF">
        <w:t xml:space="preserve"> below</w:t>
      </w:r>
    </w:p>
    <w:p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079C3" w:rsidRPr="00DD7CCF">
        <w:t xml:space="preserve">Example </w:t>
      </w:r>
      <w:r w:rsidR="001079C3">
        <w:rPr>
          <w:noProof/>
        </w:rPr>
        <w:t>2.1.2</w:t>
      </w:r>
      <w:r w:rsidR="001079C3" w:rsidRPr="00DD7CCF">
        <w:t>.</w:t>
      </w:r>
      <w:r w:rsidR="001079C3">
        <w:rPr>
          <w:noProof/>
        </w:rPr>
        <w:t>B</w:t>
      </w:r>
      <w:r w:rsidR="00D73AD0" w:rsidRPr="00DD7CCF">
        <w:fldChar w:fldCharType="end"/>
      </w:r>
      <w:r w:rsidR="00D73AD0" w:rsidRPr="00DD7CCF">
        <w:t xml:space="preserve"> </w:t>
      </w:r>
      <w:r w:rsidRPr="00DD7CCF">
        <w:t>below</w:t>
      </w:r>
    </w:p>
    <w:p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542B51" w:rsidRPr="00DD7CCF" w:rsidRDefault="001C7A33" w:rsidP="001C7A33">
            <w:pPr>
              <w:pStyle w:val="Kpalrs"/>
            </w:pPr>
            <w:bookmarkStart w:id="49" w:name="_Ref43995893"/>
            <w:r w:rsidRPr="00DD7CCF">
              <w:t xml:space="preserve">Example </w:t>
            </w:r>
            <w:r w:rsidR="00B2626B">
              <w:fldChar w:fldCharType="begin"/>
            </w:r>
            <w:r w:rsidR="00B2626B">
              <w:instrText xml:space="preserve"> STYLEREF 3 \s </w:instrText>
            </w:r>
            <w:r w:rsidR="00B2626B">
              <w:fldChar w:fldCharType="separate"/>
            </w:r>
            <w:r w:rsidR="001079C3">
              <w:rPr>
                <w:noProof/>
              </w:rPr>
              <w:t>2.1.2</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bookmarkEnd w:id="49"/>
            <w:r w:rsidR="00EE7E86" w:rsidRPr="00DD7CCF">
              <w:t>:</w:t>
            </w:r>
            <w:r w:rsidRPr="00DD7CCF">
              <w:t xml:space="preserve"> extraneous text fused to a stanza is split off</w:t>
            </w:r>
          </w:p>
        </w:tc>
      </w:tr>
      <w:tr w:rsidR="001C7A33" w:rsidRPr="00DD7CCF" w:rsidTr="000B047B">
        <w:tc>
          <w:tcPr>
            <w:tcW w:w="5000" w:type="pct"/>
          </w:tcPr>
          <w:p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rsidTr="000B047B">
        <w:tc>
          <w:tcPr>
            <w:tcW w:w="5000" w:type="pct"/>
          </w:tcPr>
          <w:p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D73AD0" w:rsidRPr="00DD7CCF" w:rsidRDefault="00D73AD0" w:rsidP="00D73AD0">
            <w:pPr>
              <w:pStyle w:val="Kpalrs"/>
            </w:pPr>
            <w:bookmarkStart w:id="50" w:name="_Ref43996267"/>
            <w:r w:rsidRPr="00DD7CCF">
              <w:t xml:space="preserve">Example </w:t>
            </w:r>
            <w:r w:rsidR="00B2626B">
              <w:fldChar w:fldCharType="begin"/>
            </w:r>
            <w:r w:rsidR="00B2626B">
              <w:instrText xml:space="preserve"> STYLEREF 3 \s </w:instrText>
            </w:r>
            <w:r w:rsidR="00B2626B">
              <w:fldChar w:fldCharType="separate"/>
            </w:r>
            <w:r w:rsidR="001079C3">
              <w:rPr>
                <w:noProof/>
              </w:rPr>
              <w:t>2.1.2</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1079C3">
              <w:rPr>
                <w:noProof/>
              </w:rPr>
              <w:t>B</w:t>
            </w:r>
            <w:r w:rsidR="00B2626B">
              <w:rPr>
                <w:noProof/>
              </w:rPr>
              <w:fldChar w:fldCharType="end"/>
            </w:r>
            <w:bookmarkEnd w:id="50"/>
            <w:r w:rsidR="00EE7E86" w:rsidRPr="00DD7CCF">
              <w:t>:</w:t>
            </w:r>
            <w:r w:rsidR="00701662" w:rsidRPr="00DD7CCF">
              <w:t xml:space="preserve"> paragraph boundary fused in sandhi</w:t>
            </w:r>
          </w:p>
        </w:tc>
      </w:tr>
      <w:tr w:rsidR="00D73AD0" w:rsidRPr="00DD7CCF" w:rsidTr="000B047B">
        <w:tc>
          <w:tcPr>
            <w:tcW w:w="5000" w:type="pct"/>
          </w:tcPr>
          <w:p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rsidTr="000B047B">
        <w:tc>
          <w:tcPr>
            <w:tcW w:w="5000" w:type="pct"/>
          </w:tcPr>
          <w:p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rsidR="00C02B8C" w:rsidRPr="00DD7CCF" w:rsidRDefault="004D2E67" w:rsidP="003F2742">
      <w:pPr>
        <w:pStyle w:val="Cmsor2"/>
        <w:numPr>
          <w:ilvl w:val="1"/>
          <w:numId w:val="38"/>
        </w:numPr>
      </w:pPr>
      <w:bookmarkStart w:id="51" w:name="_9vbmy5wityl0" w:colFirst="0" w:colLast="0"/>
      <w:bookmarkStart w:id="52" w:name="_Ref43978813"/>
      <w:bookmarkStart w:id="53" w:name="_Toc44494614"/>
      <w:bookmarkEnd w:id="51"/>
      <w:r w:rsidRPr="00DD7CCF">
        <w:t>Prose Containers</w:t>
      </w:r>
      <w:bookmarkEnd w:id="52"/>
      <w:bookmarkEnd w:id="53"/>
    </w:p>
    <w:p w:rsidR="00C02B8C" w:rsidRPr="00DD7CCF" w:rsidRDefault="004D2E67" w:rsidP="003F2742">
      <w:pPr>
        <w:pStyle w:val="Cmsor3"/>
        <w:numPr>
          <w:ilvl w:val="2"/>
          <w:numId w:val="38"/>
        </w:numPr>
      </w:pPr>
      <w:bookmarkStart w:id="54" w:name="_xcjk45g56cuw" w:colFirst="0" w:colLast="0"/>
      <w:bookmarkStart w:id="55" w:name="_Ref43991413"/>
      <w:bookmarkStart w:id="56" w:name="_Toc44494615"/>
      <w:bookmarkEnd w:id="54"/>
      <w:r w:rsidRPr="00DD7CCF">
        <w:t>Paragraphs</w:t>
      </w:r>
      <w:bookmarkEnd w:id="55"/>
      <w:bookmarkEnd w:id="56"/>
    </w:p>
    <w:p w:rsidR="00C02B8C" w:rsidRPr="00DD7CCF" w:rsidRDefault="004D2E67" w:rsidP="00E2714A">
      <w:pPr>
        <w:pStyle w:val="Lista"/>
      </w:pPr>
      <w:r w:rsidRPr="00DD7CCF">
        <w:t xml:space="preserve">the basic container element for prose text is the paragraph, </w:t>
      </w:r>
      <w:r w:rsidRPr="00DD7CCF">
        <w:rPr>
          <w:rStyle w:val="Code"/>
        </w:rPr>
        <w:t>&lt;p&gt;</w:t>
      </w:r>
    </w:p>
    <w:p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rsidR="00C02B8C" w:rsidRPr="00DD7CCF" w:rsidRDefault="004D2E67" w:rsidP="00E2714A">
      <w:pPr>
        <w:pStyle w:val="Lista2"/>
      </w:pPr>
      <w:r w:rsidRPr="00DD7CCF">
        <w:t>at any point where you feel the topic changes sufficiently to comprise a new semantic unit, end the current paragraph element and start a new one</w:t>
      </w:r>
    </w:p>
    <w:p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rsidR="00C02B8C" w:rsidRPr="00DD7CCF" w:rsidRDefault="004D2E67" w:rsidP="003F2742">
      <w:pPr>
        <w:pStyle w:val="Cmsor3"/>
        <w:numPr>
          <w:ilvl w:val="2"/>
          <w:numId w:val="38"/>
        </w:numPr>
      </w:pPr>
      <w:bookmarkStart w:id="57" w:name="_28fdtwg1bdas" w:colFirst="0" w:colLast="0"/>
      <w:bookmarkStart w:id="58" w:name="_Ref43981028"/>
      <w:bookmarkStart w:id="59" w:name="_Toc44494616"/>
      <w:bookmarkEnd w:id="57"/>
      <w:r w:rsidRPr="00DD7CCF">
        <w:t>Anonymous blocks</w:t>
      </w:r>
      <w:bookmarkEnd w:id="58"/>
      <w:bookmarkEnd w:id="59"/>
    </w:p>
    <w:p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w:t>
      </w:r>
      <w:proofErr w:type="spellStart"/>
      <w:r w:rsidRPr="00DD7CCF">
        <w:t>textpart</w:t>
      </w:r>
      <w:proofErr w:type="spellEnd"/>
      <w:r w:rsidRPr="00DD7CCF">
        <w:t xml:space="preserve">,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constitutes less than a complete sentence due to its shortness or lack of syntax, e.g.</w:t>
      </w:r>
    </w:p>
    <w:p w:rsidR="00C02B8C" w:rsidRPr="00DD7CCF" w:rsidRDefault="004D2E67" w:rsidP="00E2714A">
      <w:pPr>
        <w:pStyle w:val="Lista3"/>
      </w:pPr>
      <w:r w:rsidRPr="00DD7CCF">
        <w:t>a sealing with just a name; a label inscription on an image; a graffito</w:t>
      </w:r>
    </w:p>
    <w:p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rsidR="00C02B8C" w:rsidRPr="00DD7CCF" w:rsidRDefault="004D2E67" w:rsidP="00E2714A">
      <w:pPr>
        <w:pStyle w:val="Lista3"/>
      </w:pPr>
      <w:r w:rsidRPr="00DD7CCF">
        <w:t>an auspicious word or symbol in a field set off from the rest of the inscription</w:t>
      </w:r>
    </w:p>
    <w:p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rsidR="00C02B8C" w:rsidRPr="00DD7CCF" w:rsidRDefault="004D2E67" w:rsidP="00E2714A">
      <w:pPr>
        <w:pStyle w:val="Lista3"/>
      </w:pPr>
      <w:r w:rsidRPr="00DD7CCF">
        <w:lastRenderedPageBreak/>
        <w:t>a colophon not comprised of complete sentences</w:t>
      </w:r>
    </w:p>
    <w:p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rsidR="00C02B8C" w:rsidRPr="00DD7CCF" w:rsidRDefault="004D2E67" w:rsidP="003F2742">
      <w:pPr>
        <w:pStyle w:val="Cmsor2"/>
        <w:numPr>
          <w:ilvl w:val="1"/>
          <w:numId w:val="38"/>
        </w:numPr>
      </w:pPr>
      <w:bookmarkStart w:id="60" w:name="_twhqkur5z3w2" w:colFirst="0" w:colLast="0"/>
      <w:bookmarkStart w:id="61" w:name="_Ref43978871"/>
      <w:bookmarkStart w:id="62" w:name="_Toc44494617"/>
      <w:bookmarkEnd w:id="60"/>
      <w:r w:rsidRPr="00DD7CCF">
        <w:t>Verse Containers</w:t>
      </w:r>
      <w:bookmarkEnd w:id="61"/>
      <w:bookmarkEnd w:id="62"/>
    </w:p>
    <w:p w:rsidR="00C02B8C" w:rsidRPr="00DD7CCF" w:rsidRDefault="004D2E67" w:rsidP="00E2714A">
      <w:pPr>
        <w:pStyle w:val="Lista"/>
      </w:pPr>
      <w:r w:rsidRPr="00DD7CCF">
        <w:t>verse must be marked up as distinct from prose</w:t>
      </w:r>
    </w:p>
    <w:p w:rsidR="00C02B8C" w:rsidRPr="00DD7CCF" w:rsidRDefault="004D2E67" w:rsidP="00E2714A">
      <w:pPr>
        <w:pStyle w:val="Lista2"/>
      </w:pPr>
      <w:r w:rsidRPr="00DD7CCF">
        <w:t>text in verse shall be marked up only for metrical structure, i.e. semantic paragraphs in a longer verse text must be ignored</w:t>
      </w:r>
    </w:p>
    <w:p w:rsidR="00C02B8C" w:rsidRPr="00DD7CCF" w:rsidRDefault="004D2E67" w:rsidP="00E2714A">
      <w:pPr>
        <w:pStyle w:val="Lista"/>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rsidR="00C02B8C" w:rsidRPr="00DD7CCF" w:rsidRDefault="004D2E67" w:rsidP="003F2742">
      <w:pPr>
        <w:pStyle w:val="Cmsor3"/>
        <w:numPr>
          <w:ilvl w:val="2"/>
          <w:numId w:val="38"/>
        </w:numPr>
      </w:pPr>
      <w:bookmarkStart w:id="63" w:name="_ddoyoa12vnxb" w:colFirst="0" w:colLast="0"/>
      <w:bookmarkStart w:id="64" w:name="_Ref43984700"/>
      <w:bookmarkStart w:id="65" w:name="_Toc44494618"/>
      <w:bookmarkEnd w:id="63"/>
      <w:r w:rsidRPr="00DD7CCF">
        <w:t>Terminology and definitions</w:t>
      </w:r>
      <w:bookmarkEnd w:id="64"/>
      <w:bookmarkEnd w:id="65"/>
    </w:p>
    <w:p w:rsidR="00C02B8C" w:rsidRPr="00DD7CCF" w:rsidRDefault="004D2E67" w:rsidP="00E2714A">
      <w:pPr>
        <w:pStyle w:val="Lista"/>
      </w:pPr>
      <w:r w:rsidRPr="00DD7CCF">
        <w:t>the terms we use here to discuss metrical structure are as follows:</w:t>
      </w:r>
    </w:p>
    <w:p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079C3">
        <w:t>3.2</w:t>
      </w:r>
      <w:r w:rsidR="00543A88" w:rsidRPr="00DD7CCF">
        <w:fldChar w:fldCharType="end"/>
      </w:r>
      <w:r w:rsidRPr="00DD7CCF">
        <w:t>)</w:t>
      </w:r>
    </w:p>
    <w:p w:rsidR="00C02B8C" w:rsidRPr="00DD7CCF" w:rsidRDefault="004D2E67" w:rsidP="00E2714A">
      <w:pPr>
        <w:pStyle w:val="Lista"/>
      </w:pPr>
      <w:r w:rsidRPr="005D2B22">
        <w:rPr>
          <w:b/>
          <w:bCs/>
        </w:rPr>
        <w:t>hemistich</w:t>
      </w:r>
      <w:r w:rsidRPr="00DD7CCF">
        <w:t>: a half-stanza, the first or the second pair of lines in a quatrain</w:t>
      </w:r>
    </w:p>
    <w:p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rsidR="00C02B8C" w:rsidRPr="00DD7CCF" w:rsidRDefault="004D2E67" w:rsidP="00E2714A">
      <w:pPr>
        <w:pStyle w:val="Lista"/>
      </w:pPr>
      <w:r w:rsidRPr="005D2B22">
        <w:rPr>
          <w:b/>
          <w:bCs/>
        </w:rPr>
        <w:t>break</w:t>
      </w:r>
      <w:r w:rsidRPr="00DD7CCF">
        <w:t xml:space="preserve"> or line break: a boundary between lines or </w:t>
      </w:r>
      <w:proofErr w:type="spellStart"/>
      <w:r w:rsidRPr="00DD7CCF">
        <w:t>hemistichs</w:t>
      </w:r>
      <w:proofErr w:type="spellEnd"/>
      <w:r w:rsidRPr="00DD7CCF">
        <w:t xml:space="preserve">,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079C3">
        <w:t>3.2.1</w:t>
      </w:r>
      <w:r w:rsidR="00E078CA" w:rsidRPr="00DD7CCF">
        <w:fldChar w:fldCharType="end"/>
      </w:r>
      <w:r w:rsidRPr="00DD7CCF">
        <w:t>)</w:t>
      </w:r>
    </w:p>
    <w:p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rsidR="00C02B8C" w:rsidRPr="00DD7CCF" w:rsidRDefault="004D2E67" w:rsidP="00E2714A">
      <w:pPr>
        <w:pStyle w:val="Lista"/>
      </w:pPr>
      <w:r w:rsidRPr="005D2B22">
        <w:rPr>
          <w:b/>
          <w:bCs/>
        </w:rPr>
        <w:t>foot</w:t>
      </w:r>
      <w:r w:rsidRPr="00DD7CCF">
        <w:t>: a small prosodic unit that has no regard for word boundaries</w:t>
      </w:r>
    </w:p>
    <w:p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rsidR="00C02B8C" w:rsidRPr="00DD7CCF" w:rsidRDefault="004D2E67" w:rsidP="00E2714A">
      <w:pPr>
        <w:pStyle w:val="Lista2"/>
      </w:pPr>
      <w:r w:rsidRPr="00DD7CCF">
        <w:lastRenderedPageBreak/>
        <w:t>the length of all long syllables is conventionally counted as two morae in Sanskrit and Prakrit quantitative verse</w:t>
      </w:r>
    </w:p>
    <w:p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rsidR="00C02B8C" w:rsidRPr="00DD7CCF" w:rsidRDefault="004D2E67" w:rsidP="003F2742">
      <w:pPr>
        <w:pStyle w:val="Cmsor3"/>
        <w:numPr>
          <w:ilvl w:val="2"/>
          <w:numId w:val="38"/>
        </w:numPr>
      </w:pPr>
      <w:bookmarkStart w:id="66" w:name="_kb9xljnic52a" w:colFirst="0" w:colLast="0"/>
      <w:bookmarkStart w:id="67" w:name="_Ref43981361"/>
      <w:bookmarkStart w:id="68" w:name="_Toc44494619"/>
      <w:bookmarkEnd w:id="66"/>
      <w:r w:rsidRPr="00DD7CCF">
        <w:t>Overview</w:t>
      </w:r>
      <w:bookmarkEnd w:id="67"/>
      <w:bookmarkEnd w:id="68"/>
    </w:p>
    <w:p w:rsidR="00C02B8C" w:rsidRPr="00DD7CCF" w:rsidRDefault="004D2E67" w:rsidP="00E2714A">
      <w:pPr>
        <w:pStyle w:val="Lista"/>
      </w:pPr>
      <w:r w:rsidRPr="00DD7CCF">
        <w:t>the scheme in this subsection applies to all verse forms in all languages relevant to our project</w:t>
      </w:r>
    </w:p>
    <w:p w:rsidR="00C02B8C" w:rsidRPr="00DD7CCF" w:rsidRDefault="004D2E67" w:rsidP="00E2714A">
      <w:pPr>
        <w:pStyle w:val="Lista2"/>
      </w:pPr>
      <w:r w:rsidRPr="00DD7CCF">
        <w:t>should you have difficulties applying the scheme to a particular verse form, please contact the authors and the XML-TEI Data Manager with the details to devise a solution</w:t>
      </w:r>
    </w:p>
    <w:p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1079C3">
        <w:t>2.3.9</w:t>
      </w:r>
      <w:r w:rsidRPr="00DD7CCF">
        <w:fldChar w:fldCharType="end"/>
      </w:r>
      <w:r w:rsidRPr="00DD7CCF">
        <w:t xml:space="preserve"> for various examples of verse encoding</w:t>
      </w:r>
    </w:p>
    <w:p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079C3">
        <w:t>2.3.3</w:t>
      </w:r>
      <w:r w:rsidR="00E078CA" w:rsidRPr="00DD7CCF">
        <w:fldChar w:fldCharType="end"/>
      </w:r>
      <w:r w:rsidR="004D2E67" w:rsidRPr="00DD7CCF">
        <w:t>)</w:t>
      </w:r>
    </w:p>
    <w:p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079C3">
        <w:t>2.3.4</w:t>
      </w:r>
      <w:r w:rsidR="00E078CA" w:rsidRPr="00DD7CCF">
        <w:fldChar w:fldCharType="end"/>
      </w:r>
      <w:r w:rsidR="004D2E67" w:rsidRPr="00DD7CCF">
        <w:t>)</w:t>
      </w:r>
    </w:p>
    <w:p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rsidR="00C02B8C" w:rsidRPr="00DD7CCF" w:rsidRDefault="004D2E67" w:rsidP="00E2714A">
      <w:pPr>
        <w:pStyle w:val="Lista3"/>
      </w:pPr>
      <w:r w:rsidRPr="00DD7CCF">
        <w:t xml:space="preserve">in Tamil verse, always use Arabic numerals </w:t>
      </w:r>
      <w:r w:rsidRPr="00E24F87">
        <w:rPr>
          <w:noProof/>
        </w:rPr>
        <w:t>(</w:t>
      </w:r>
      <w:r w:rsidRPr="00DD7CCF">
        <w:t>1, 2, 3, 4)</w:t>
      </w:r>
    </w:p>
    <w:p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rsidR="00C02B8C" w:rsidRPr="00DD7CCF" w:rsidRDefault="004D2E67" w:rsidP="00E2714A">
      <w:pPr>
        <w:pStyle w:val="Lista2"/>
      </w:pPr>
      <w:r w:rsidRPr="00DD7CCF">
        <w:t xml:space="preserve">for stanzas anomalously consisting of more or less than the expected number of lines, simply encode the actual number of lines, numbering them in sequence </w:t>
      </w:r>
      <w:r w:rsidRPr="00E24F87">
        <w:rPr>
          <w:noProof/>
        </w:rPr>
        <w:t>(</w:t>
      </w:r>
      <w:r w:rsidRPr="00DD7CCF">
        <w:t>continuing the applicable numbering scheme as described above)</w:t>
      </w:r>
    </w:p>
    <w:p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079C3">
        <w:t>2.3.6</w:t>
      </w:r>
      <w:r w:rsidR="00435F8C" w:rsidRPr="00DD7CCF">
        <w:fldChar w:fldCharType="end"/>
      </w:r>
    </w:p>
    <w:p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w:t>
      </w:r>
    </w:p>
    <w:p w:rsidR="00C02B8C" w:rsidRPr="00DD7CCF" w:rsidRDefault="004D2E67" w:rsidP="00E2714A">
      <w:pPr>
        <w:pStyle w:val="Lista"/>
      </w:pPr>
      <w:r w:rsidRPr="005D2B22">
        <w:rPr>
          <w:b/>
          <w:bCs/>
        </w:rPr>
        <w:t>caesuras</w:t>
      </w:r>
      <w:r w:rsidRPr="00DD7CCF">
        <w:t xml:space="preserve"> shall not be marked up in quantitative verse</w:t>
      </w:r>
    </w:p>
    <w:p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079C3" w:rsidRPr="00DD7CCF">
        <w:t xml:space="preserve">Example </w:t>
      </w:r>
      <w:r w:rsidR="001079C3">
        <w:rPr>
          <w:noProof/>
        </w:rPr>
        <w:t>2.3.9</w:t>
      </w:r>
      <w:r w:rsidR="001079C3" w:rsidRPr="00DD7CCF">
        <w:t>.</w:t>
      </w:r>
      <w:r w:rsidR="001079C3">
        <w:rPr>
          <w:noProof/>
        </w:rPr>
        <w:t>C</w:t>
      </w:r>
      <w:r w:rsidRPr="00DD7CCF">
        <w:fldChar w:fldCharType="end"/>
      </w:r>
      <w:r w:rsidRPr="00DD7CCF">
        <w:t xml:space="preserve"> for an illustration</w:t>
      </w:r>
    </w:p>
    <w:p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079C3">
        <w:t>4.2.4</w:t>
      </w:r>
      <w:r w:rsidR="00E078CA" w:rsidRPr="00DD7CCF">
        <w:fldChar w:fldCharType="end"/>
      </w:r>
      <w:r w:rsidRPr="00DD7CCF">
        <w:t xml:space="preserve">) and numerals </w:t>
      </w:r>
      <w:r w:rsidRPr="00E24F87">
        <w:rPr>
          <w:noProof/>
        </w:rPr>
        <w:t>(</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1079C3">
        <w:t>––</w:t>
      </w:r>
      <w:r w:rsidR="00E078CA" w:rsidRPr="00DD7CCF">
        <w:fldChar w:fldCharType="end"/>
      </w:r>
      <w:r w:rsidRPr="00DD7CCF">
        <w:t>) apply</w:t>
      </w:r>
    </w:p>
    <w:p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rsidR="00C02B8C" w:rsidRPr="00DD7CCF" w:rsidRDefault="004D2E67" w:rsidP="003F2742">
      <w:pPr>
        <w:pStyle w:val="Cmsor3"/>
        <w:numPr>
          <w:ilvl w:val="2"/>
          <w:numId w:val="38"/>
        </w:numPr>
      </w:pPr>
      <w:bookmarkStart w:id="69" w:name="_ean8zao6bcdz" w:colFirst="0" w:colLast="0"/>
      <w:bookmarkStart w:id="70" w:name="_Ref43980199"/>
      <w:bookmarkStart w:id="71" w:name="_Toc44494620"/>
      <w:bookmarkEnd w:id="69"/>
      <w:r w:rsidRPr="00DD7CCF">
        <w:t>Numbering stanzas</w:t>
      </w:r>
      <w:bookmarkEnd w:id="70"/>
      <w:bookmarkEnd w:id="71"/>
    </w:p>
    <w:p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rsidR="00C02B8C" w:rsidRPr="00DD7CCF" w:rsidRDefault="004D2E67" w:rsidP="00E2714A">
      <w:pPr>
        <w:pStyle w:val="Lista"/>
      </w:pPr>
      <w:r w:rsidRPr="00DD7CCF">
        <w:t>this editorial numbering is mandatory whether or not text-internal numeration is present</w:t>
      </w:r>
    </w:p>
    <w:p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rsidR="00C02B8C" w:rsidRPr="00DD7CCF" w:rsidRDefault="004D2E67" w:rsidP="00E2714A">
      <w:pPr>
        <w:pStyle w:val="Lista2"/>
      </w:pPr>
      <w:r w:rsidRPr="00DD7CCF">
        <w:lastRenderedPageBreak/>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079C3">
        <w:t>7.1</w:t>
      </w:r>
      <w:r w:rsidR="00E078CA" w:rsidRPr="00DD7CCF">
        <w:fldChar w:fldCharType="end"/>
      </w:r>
      <w:r w:rsidRPr="00DD7CCF">
        <w:t xml:space="preserve"> about encoding the value of numerals, and </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1079C3">
        <w:t>––</w:t>
      </w:r>
      <w:r w:rsidR="00E078CA" w:rsidRPr="00DD7CCF">
        <w:fldChar w:fldCharType="end"/>
      </w:r>
      <w:r w:rsidRPr="00DD7CCF">
        <w:t xml:space="preserve"> about numeral symbols other than decimal digits)</w:t>
      </w:r>
    </w:p>
    <w:p w:rsidR="00C02B8C" w:rsidRPr="00DD7CCF" w:rsidRDefault="004D2E67" w:rsidP="00E2714A">
      <w:pPr>
        <w:pStyle w:val="Lista"/>
      </w:pPr>
      <w:r w:rsidRPr="00DD7CCF">
        <w:t>stanza numbers shall always be Arabic numerals starting from 1</w:t>
      </w:r>
    </w:p>
    <w:p w:rsidR="00C02B8C" w:rsidRPr="00DD7CCF" w:rsidRDefault="004D2E67" w:rsidP="00E2714A">
      <w:pPr>
        <w:pStyle w:val="Lista2"/>
      </w:pPr>
      <w:r w:rsidRPr="00DD7CCF">
        <w:t xml:space="preserve">when it comes to displaying editions, we may choose to auto-convert stanza numbers into Roman numerals throughout our corpus or for specific </w:t>
      </w:r>
      <w:proofErr w:type="spellStart"/>
      <w:r w:rsidRPr="00DD7CCF">
        <w:t>subcorpora</w:t>
      </w:r>
      <w:proofErr w:type="spellEnd"/>
    </w:p>
    <w:p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xml:space="preserve">), then stanza numbering must be mandatorily restarted in each </w:t>
      </w:r>
      <w:proofErr w:type="spellStart"/>
      <w:r w:rsidRPr="00DD7CCF">
        <w:t>textpart</w:t>
      </w:r>
      <w:proofErr w:type="spellEnd"/>
      <w:r w:rsidRPr="00DD7CCF">
        <w:t xml:space="preserve"> division</w:t>
      </w:r>
    </w:p>
    <w:p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rsidR="00C02B8C" w:rsidRPr="00DD7CCF" w:rsidRDefault="004D2E67" w:rsidP="003F2742">
      <w:pPr>
        <w:pStyle w:val="Cmsor3"/>
        <w:numPr>
          <w:ilvl w:val="2"/>
          <w:numId w:val="38"/>
        </w:numPr>
      </w:pPr>
      <w:bookmarkStart w:id="72" w:name="_6q9v7bx41h3i" w:colFirst="0" w:colLast="0"/>
      <w:bookmarkStart w:id="73" w:name="_Ref43980265"/>
      <w:bookmarkStart w:id="74" w:name="_Toc44494621"/>
      <w:bookmarkEnd w:id="72"/>
      <w:r w:rsidRPr="00DD7CCF">
        <w:t>Encoding metre for stanzas</w:t>
      </w:r>
      <w:bookmarkEnd w:id="73"/>
      <w:bookmarkEnd w:id="74"/>
    </w:p>
    <w:p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rsidR="00C02B8C" w:rsidRPr="00DD7CCF" w:rsidRDefault="004D2E67" w:rsidP="00E2714A">
      <w:pPr>
        <w:pStyle w:val="Lista2"/>
      </w:pPr>
      <w:r w:rsidRPr="00DD7CCF">
        <w:t xml:space="preserve">consult the list of metres </w:t>
      </w:r>
      <w:r w:rsidRPr="00E24F87">
        <w:rPr>
          <w:noProof/>
        </w:rPr>
        <w:t>(</w:t>
      </w:r>
      <w:r w:rsidR="004C2A93">
        <w:fldChar w:fldCharType="begin"/>
      </w:r>
      <w:r w:rsidR="004C2A93">
        <w:instrText xml:space="preserve"> REF _Ref44134196 \h </w:instrText>
      </w:r>
      <w:r w:rsidR="004C2A93">
        <w:fldChar w:fldCharType="separate"/>
      </w:r>
      <w:r w:rsidR="001079C3">
        <w:t xml:space="preserve">Table </w:t>
      </w:r>
      <w:r w:rsidR="001079C3">
        <w:rPr>
          <w:noProof/>
        </w:rPr>
        <w:t>3</w:t>
      </w:r>
      <w:r w:rsidR="004C2A93">
        <w:fldChar w:fldCharType="end"/>
      </w:r>
      <w:r w:rsidR="004C2A93">
        <w:t xml:space="preserve"> of</w:t>
      </w:r>
      <w:r w:rsidR="004C2A93" w:rsidRPr="00DD7CCF">
        <w:t xml:space="preserve"> </w:t>
      </w:r>
      <w:r w:rsidR="004C2A93" w:rsidRPr="00DD7CCF">
        <w:fldChar w:fldCharType="begin"/>
      </w:r>
      <w:r w:rsidR="004C2A93" w:rsidRPr="00DD7CCF">
        <w:instrText xml:space="preserve"> REF _Ref43980968 \r \h </w:instrText>
      </w:r>
      <w:r w:rsidR="004C2A93">
        <w:instrText xml:space="preserve"> \* MERGEFORMAT </w:instrText>
      </w:r>
      <w:r w:rsidR="004C2A93" w:rsidRPr="00DD7CCF">
        <w:fldChar w:fldCharType="separate"/>
      </w:r>
      <w:r w:rsidR="001079C3">
        <w:t>Appendix B</w:t>
      </w:r>
      <w:r w:rsidR="004C2A93" w:rsidRPr="00DD7CCF">
        <w:fldChar w:fldCharType="end"/>
      </w:r>
      <w:r w:rsidRPr="00DD7CCF">
        <w:t>) for help with metre identification</w:t>
      </w:r>
    </w:p>
    <w:p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rsidR="00C02B8C" w:rsidRPr="00DD7CCF" w:rsidRDefault="004D2E67" w:rsidP="00E2714A">
      <w:pPr>
        <w:pStyle w:val="Lista2"/>
      </w:pPr>
      <w:r w:rsidRPr="00DD7CCF">
        <w:t>use the name as a value</w:t>
      </w:r>
    </w:p>
    <w:p w:rsidR="00C02B8C" w:rsidRPr="00DD7CCF" w:rsidRDefault="004D2E67" w:rsidP="00E2714A">
      <w:pPr>
        <w:pStyle w:val="Lista2"/>
      </w:pPr>
      <w:r w:rsidRPr="00DD7CCF">
        <w:t>contact the authors and the XML-TEI Data Manager to have the name and template or definition added to the list</w:t>
      </w:r>
    </w:p>
    <w:p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079C3">
        <w:t xml:space="preserve">Table </w:t>
      </w:r>
      <w:r w:rsidR="001079C3">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1079C3">
        <w:t>Appendix B</w:t>
      </w:r>
      <w:r w:rsidR="009A6168" w:rsidRPr="00DD7CCF">
        <w:fldChar w:fldCharType="end"/>
      </w:r>
      <w:r w:rsidRPr="00DD7CCF">
        <w:t xml:space="preserve"> for the prosodic code used in attribute values)</w:t>
      </w:r>
    </w:p>
    <w:p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079C3">
        <w:t>2.2.2</w:t>
      </w:r>
      <w:r w:rsidR="009A6168" w:rsidRPr="00DD7CCF">
        <w:fldChar w:fldCharType="end"/>
      </w:r>
      <w:r w:rsidRPr="00DD7CCF">
        <w:t>) instead of marking it up as verse</w:t>
      </w:r>
    </w:p>
    <w:p w:rsidR="00C02B8C" w:rsidRPr="00DD7CCF" w:rsidRDefault="004D2E67" w:rsidP="003F2742">
      <w:pPr>
        <w:pStyle w:val="Cmsor3"/>
        <w:numPr>
          <w:ilvl w:val="2"/>
          <w:numId w:val="38"/>
        </w:numPr>
      </w:pPr>
      <w:bookmarkStart w:id="75" w:name="_7tlyzfn6s88r" w:colFirst="0" w:colLast="0"/>
      <w:bookmarkStart w:id="76" w:name="_Ref43980303"/>
      <w:bookmarkStart w:id="77" w:name="_Toc44494622"/>
      <w:bookmarkEnd w:id="75"/>
      <w:r w:rsidRPr="00DD7CCF">
        <w:t>Encoding metre for individual lines</w:t>
      </w:r>
      <w:bookmarkEnd w:id="76"/>
      <w:bookmarkEnd w:id="77"/>
    </w:p>
    <w:p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rsidR="00C02B8C" w:rsidRPr="00DD7CCF" w:rsidRDefault="004D2E67" w:rsidP="00E2714A">
      <w:pPr>
        <w:pStyle w:val="Lista"/>
      </w:pPr>
      <w:r w:rsidRPr="00DD7CCF">
        <w:t>however, the actual prosodic instantiation of lines may optionally be encoded when a line deviates from the standard pattern for the stanza,</w:t>
      </w:r>
    </w:p>
    <w:p w:rsidR="00C02B8C" w:rsidRPr="00DD7CCF" w:rsidRDefault="004D2E67" w:rsidP="00E2714A">
      <w:pPr>
        <w:pStyle w:val="Lista2"/>
        <w:rPr>
          <w:b/>
          <w:bCs/>
        </w:rPr>
      </w:pPr>
      <w:r w:rsidRPr="00DD7CCF">
        <w:rPr>
          <w:b/>
          <w:bCs/>
        </w:rPr>
        <w:t>including</w:t>
      </w:r>
      <w:r w:rsidR="00025303" w:rsidRPr="00DD7CCF">
        <w:rPr>
          <w:b/>
          <w:bCs/>
        </w:rPr>
        <w:t xml:space="preserve"> cases of</w:t>
      </w:r>
    </w:p>
    <w:p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or </w:t>
      </w:r>
      <w:r w:rsidRPr="00DD7CCF">
        <w:rPr>
          <w:rStyle w:val="Foreign"/>
        </w:rPr>
        <w:t>capalā āryā</w:t>
      </w:r>
    </w:p>
    <w:p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rsidR="00C02B8C" w:rsidRPr="00DD7CCF" w:rsidRDefault="004D2E67" w:rsidP="00E2714A">
      <w:pPr>
        <w:pStyle w:val="Lista3"/>
      </w:pPr>
      <w:r w:rsidRPr="00DD7CCF">
        <w:t>lines with anomalous metre, including hypermetrical and hypometrical lines</w:t>
      </w:r>
    </w:p>
    <w:p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rsidR="00C02B8C" w:rsidRPr="00DD7CCF" w:rsidRDefault="004D2E67" w:rsidP="00E2714A">
      <w:pPr>
        <w:pStyle w:val="Lista3"/>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079C3">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079C3">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1079C3">
        <w:t>6.1.4</w:t>
      </w:r>
      <w:r w:rsidR="009A6168" w:rsidRPr="00DD7CCF">
        <w:fldChar w:fldCharType="end"/>
      </w:r>
      <w:r w:rsidRPr="00DD7CCF">
        <w:t>)</w:t>
      </w:r>
    </w:p>
    <w:p w:rsidR="00C02B8C" w:rsidRPr="00DD7CCF" w:rsidRDefault="004D2E67" w:rsidP="00E2714A">
      <w:pPr>
        <w:pStyle w:val="Lista3"/>
      </w:pPr>
      <w:r w:rsidRPr="00DD7CCF">
        <w:lastRenderedPageBreak/>
        <w:t xml:space="preserve">the rare clerical/scribal quirk where the end of a verse is joined in sandhi to a closing </w:t>
      </w:r>
      <w:r w:rsidRPr="00DD7CCF">
        <w:rPr>
          <w:rStyle w:val="Foreign"/>
        </w:rPr>
        <w:t>iti</w:t>
      </w:r>
    </w:p>
    <w:p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1079C3">
        <w:t>2.3.2</w:t>
      </w:r>
      <w:r w:rsidR="009A6168" w:rsidRPr="00DD7CCF">
        <w:fldChar w:fldCharType="end"/>
      </w:r>
      <w:r w:rsidRPr="00DD7CCF">
        <w:t>)</w:t>
      </w:r>
    </w:p>
    <w:p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1079C3">
        <w:t xml:space="preserve">Table </w:t>
      </w:r>
      <w:r w:rsidR="001079C3">
        <w:rPr>
          <w:noProof/>
        </w:rPr>
        <w:t>2</w:t>
      </w:r>
      <w:r w:rsidR="004C2A93">
        <w:fldChar w:fldCharType="end"/>
      </w:r>
      <w:r w:rsidR="004C2A93">
        <w:t xml:space="preserve"> of </w:t>
      </w:r>
      <w:r w:rsidRPr="00DD7CCF">
        <w:fldChar w:fldCharType="begin"/>
      </w:r>
      <w:r w:rsidRPr="00DD7CCF">
        <w:instrText xml:space="preserve"> REF _Ref43980968 \r \h </w:instrText>
      </w:r>
      <w:r w:rsidR="00DD7CCF">
        <w:instrText xml:space="preserve"> \* MERGEFORMAT </w:instrText>
      </w:r>
      <w:r w:rsidRPr="00DD7CCF">
        <w:fldChar w:fldCharType="separate"/>
      </w:r>
      <w:r w:rsidR="001079C3">
        <w:t>Appendix B</w:t>
      </w:r>
      <w:r w:rsidRPr="00DD7CCF">
        <w:fldChar w:fldCharType="end"/>
      </w:r>
    </w:p>
    <w:p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1079C3" w:rsidRPr="00DD7CCF">
        <w:t xml:space="preserve">Example </w:t>
      </w:r>
      <w:r w:rsidR="001079C3">
        <w:rPr>
          <w:noProof/>
        </w:rPr>
        <w:t>2.3.9</w:t>
      </w:r>
      <w:r w:rsidR="001079C3" w:rsidRPr="00DD7CCF">
        <w:t>.</w:t>
      </w:r>
      <w:r w:rsidR="001079C3">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1079C3" w:rsidRPr="00DD7CCF">
        <w:t xml:space="preserve">Example </w:t>
      </w:r>
      <w:r w:rsidR="001079C3">
        <w:rPr>
          <w:noProof/>
        </w:rPr>
        <w:t>2.3.9</w:t>
      </w:r>
      <w:r w:rsidR="001079C3" w:rsidRPr="00DD7CCF">
        <w:t>.</w:t>
      </w:r>
      <w:r w:rsidR="001079C3">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1079C3" w:rsidRPr="00DD7CCF">
        <w:t xml:space="preserve">Example </w:t>
      </w:r>
      <w:r w:rsidR="001079C3">
        <w:rPr>
          <w:noProof/>
        </w:rPr>
        <w:t>2.3.9</w:t>
      </w:r>
      <w:r w:rsidR="001079C3" w:rsidRPr="00DD7CCF">
        <w:t>.</w:t>
      </w:r>
      <w:r w:rsidR="001079C3">
        <w:rPr>
          <w:noProof/>
        </w:rPr>
        <w:t>F</w:t>
      </w:r>
      <w:r w:rsidRPr="00DD7CCF">
        <w:fldChar w:fldCharType="end"/>
      </w:r>
      <w:r w:rsidRPr="00DD7CCF">
        <w:t xml:space="preserve"> for a illustration</w:t>
      </w:r>
      <w:r w:rsidR="00AF7A33" w:rsidRPr="00DD7CCF">
        <w:t>s</w:t>
      </w:r>
    </w:p>
    <w:p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4C2A93">
        <w:fldChar w:fldCharType="begin"/>
      </w:r>
      <w:r w:rsidR="004C2A93">
        <w:instrText xml:space="preserve"> REF _Ref44134196 \h </w:instrText>
      </w:r>
      <w:r w:rsidR="004C2A93">
        <w:fldChar w:fldCharType="separate"/>
      </w:r>
      <w:r w:rsidR="001079C3">
        <w:t xml:space="preserve">Table </w:t>
      </w:r>
      <w:r w:rsidR="001079C3">
        <w:rPr>
          <w:noProof/>
        </w:rPr>
        <w:t>3</w:t>
      </w:r>
      <w:r w:rsidR="004C2A93">
        <w:fldChar w:fldCharType="end"/>
      </w:r>
      <w:r w:rsidR="004C2A93">
        <w:t xml:space="preserve"> of</w:t>
      </w:r>
      <w:r w:rsidRPr="00DD7CCF">
        <w:t xml:space="preserve"> </w:t>
      </w:r>
      <w:r w:rsidRPr="00DD7CCF">
        <w:fldChar w:fldCharType="begin"/>
      </w:r>
      <w:r w:rsidRPr="00DD7CCF">
        <w:instrText xml:space="preserve"> REF _Ref43980968 \r \h </w:instrText>
      </w:r>
      <w:r w:rsidR="00DD7CCF">
        <w:instrText xml:space="preserve"> \* MERGEFORMAT </w:instrText>
      </w:r>
      <w:r w:rsidRPr="00DD7CCF">
        <w:fldChar w:fldCharType="separate"/>
      </w:r>
      <w:r w:rsidR="001079C3">
        <w:t>Appendix B</w:t>
      </w:r>
      <w:r w:rsidRPr="00DD7CCF">
        <w:fldChar w:fldCharType="end"/>
      </w:r>
    </w:p>
    <w:p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rsidR="00C02B8C" w:rsidRPr="00DD7CCF" w:rsidRDefault="004D2E67" w:rsidP="003F2742">
      <w:pPr>
        <w:pStyle w:val="Cmsor3"/>
        <w:numPr>
          <w:ilvl w:val="2"/>
          <w:numId w:val="38"/>
        </w:numPr>
      </w:pPr>
      <w:bookmarkStart w:id="78" w:name="_l3elgprsa6k8" w:colFirst="0" w:colLast="0"/>
      <w:bookmarkStart w:id="79" w:name="_Ref43979843"/>
      <w:bookmarkStart w:id="80" w:name="_Toc44494623"/>
      <w:bookmarkEnd w:id="78"/>
      <w:r w:rsidRPr="00DD7CCF">
        <w:t>Verse lines and text segmentation</w:t>
      </w:r>
      <w:bookmarkEnd w:id="79"/>
      <w:bookmarkEnd w:id="80"/>
    </w:p>
    <w:p w:rsidR="00C02B8C" w:rsidRPr="00DD7CCF" w:rsidRDefault="004D2E67" w:rsidP="00E2714A">
      <w:pPr>
        <w:pStyle w:val="Lista"/>
      </w:pPr>
      <w:r w:rsidRPr="00DD7CCF">
        <w:t xml:space="preserve">as already stated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1079C3">
        <w:t>2.1.2</w:t>
      </w:r>
      <w:r w:rsidR="009A6168" w:rsidRPr="00DD7CCF">
        <w:fldChar w:fldCharType="end"/>
      </w:r>
      <w:r w:rsidRPr="00DD7CCF">
        <w:t>, the tags for structural elements must be at word boundaries even where a word boundary is separable only in transliteration and not in a native script</w:t>
      </w:r>
    </w:p>
    <w:p w:rsidR="00C02B8C" w:rsidRPr="00DD7CCF" w:rsidRDefault="004D2E67" w:rsidP="00E2714A">
      <w:pPr>
        <w:pStyle w:val="Lista2"/>
      </w:pPr>
      <w:r w:rsidRPr="00DD7CCF">
        <w:t>thus, unlike editions in an Indic script, verse lines must be separated at the exact boundary</w:t>
      </w:r>
    </w:p>
    <w:p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rsidR="00C02B8C" w:rsidRPr="00DD7CCF" w:rsidRDefault="004D2E67" w:rsidP="00E2714A">
      <w:pPr>
        <w:pStyle w:val="Lista2"/>
      </w:pPr>
      <w:r w:rsidRPr="00DD7CCF">
        <w:t>note that so long as vowel fusion is not involved, non-standard sandhi is irrelevant to the placement of line markup, including</w:t>
      </w:r>
    </w:p>
    <w:p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079C3">
        <w:t>6.3.1</w:t>
      </w:r>
      <w:r w:rsidR="009A6168" w:rsidRPr="00DD7CCF">
        <w:fldChar w:fldCharType="end"/>
      </w:r>
      <w:r w:rsidRPr="00DD7CCF">
        <w:t>)</w:t>
      </w:r>
    </w:p>
    <w:p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rsidR="00C02B8C" w:rsidRPr="00DD7CCF" w:rsidRDefault="004D2E67" w:rsidP="00E2714A">
      <w:pPr>
        <w:pStyle w:val="Lista2"/>
      </w:pPr>
      <w:r w:rsidRPr="00DD7CCF">
        <w:t>place the break as above</w:t>
      </w:r>
    </w:p>
    <w:p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rsidR="00C02B8C" w:rsidRPr="008608D1" w:rsidRDefault="004D2E67" w:rsidP="00E2714A">
      <w:pPr>
        <w:pStyle w:val="Lista2"/>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1079C3" w:rsidRPr="00DD7CCF">
        <w:t xml:space="preserve">Example </w:t>
      </w:r>
      <w:r w:rsidR="001079C3">
        <w:rPr>
          <w:noProof/>
        </w:rPr>
        <w:t>2.3.9</w:t>
      </w:r>
      <w:r w:rsidR="001079C3" w:rsidRPr="00DD7CCF">
        <w:t>.</w:t>
      </w:r>
      <w:r w:rsidR="001079C3">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1079C3" w:rsidRPr="00DD7CCF">
        <w:t xml:space="preserve">Example </w:t>
      </w:r>
      <w:r w:rsidR="001079C3">
        <w:rPr>
          <w:noProof/>
        </w:rPr>
        <w:t>2.3.9</w:t>
      </w:r>
      <w:r w:rsidR="001079C3" w:rsidRPr="00DD7CCF">
        <w:t>.</w:t>
      </w:r>
      <w:r w:rsidR="001079C3">
        <w:rPr>
          <w:noProof/>
        </w:rPr>
        <w:t>C</w:t>
      </w:r>
      <w:r w:rsidRPr="00DD7CCF">
        <w:fldChar w:fldCharType="end"/>
      </w:r>
      <w:r w:rsidRPr="00DD7CCF">
        <w:t xml:space="preserve"> for illustration</w:t>
      </w:r>
      <w:r w:rsidR="00AF7A33" w:rsidRPr="00DD7CCF">
        <w:t>s</w:t>
      </w:r>
    </w:p>
    <w:p w:rsidR="00C02B8C" w:rsidRPr="00DD7CCF" w:rsidRDefault="004D2E67" w:rsidP="00E2714A">
      <w:pPr>
        <w:pStyle w:val="Lista"/>
      </w:pPr>
      <w:r w:rsidRPr="00DD7CCF">
        <w:t xml:space="preserve">when </w:t>
      </w:r>
      <w:r w:rsidRPr="005D2B22">
        <w:rPr>
          <w:b/>
          <w:bCs/>
        </w:rPr>
        <w:t>two lines of a stanza are joined in vowel fusion sandhi</w:t>
      </w:r>
      <w:r w:rsidRPr="00DD7CCF">
        <w:t>, i.e. when the final vowel of a line merges into the initial vowel of the next line,</w:t>
      </w:r>
    </w:p>
    <w:p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rsidR="004F4C63" w:rsidRPr="00DD7CCF" w:rsidRDefault="004D2E67" w:rsidP="00E2714A">
      <w:pPr>
        <w:pStyle w:val="Lista2"/>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tathā</w:t>
      </w:r>
      <w:r w:rsidRPr="00DD7CCF">
        <w:rPr>
          <w:rStyle w:val="Code"/>
        </w:rPr>
        <w:t>&lt;/l&gt;&lt;l&gt;</w:t>
      </w:r>
      <w:r w:rsidRPr="00DD7CCF">
        <w:rPr>
          <w:rStyle w:val="Codetext"/>
        </w:rPr>
        <w:t>yam</w:t>
      </w:r>
    </w:p>
    <w:p w:rsidR="00C02B8C" w:rsidRPr="00DD7CCF" w:rsidRDefault="004D2E67" w:rsidP="00E2714A">
      <w:pPr>
        <w:pStyle w:val="Lista2"/>
      </w:pPr>
      <w:r w:rsidRPr="00DD7CCF">
        <w:t xml:space="preserve">the editorial normalisation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1079C3">
        <w:t>2.1.2</w:t>
      </w:r>
      <w:r w:rsidR="009A6168" w:rsidRPr="00DD7CCF">
        <w:fldChar w:fldCharType="end"/>
      </w:r>
      <w:r w:rsidRPr="00DD7CCF">
        <w:t xml:space="preserve"> should not be used in this case</w:t>
      </w:r>
    </w:p>
    <w:p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1079C3">
        <w:t>2.1.2</w:t>
      </w:r>
      <w:r w:rsidR="009A6168" w:rsidRPr="00DD7CCF">
        <w:fldChar w:fldCharType="end"/>
      </w:r>
    </w:p>
    <w:p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rsidR="00C02B8C" w:rsidRPr="00DD7CCF" w:rsidRDefault="004D2E67" w:rsidP="003F2742">
      <w:pPr>
        <w:pStyle w:val="Cmsor3"/>
        <w:numPr>
          <w:ilvl w:val="2"/>
          <w:numId w:val="38"/>
        </w:numPr>
      </w:pPr>
      <w:bookmarkStart w:id="81" w:name="_5w1r8do9rchn" w:colFirst="0" w:colLast="0"/>
      <w:bookmarkStart w:id="82" w:name="_Toc44494624"/>
      <w:bookmarkEnd w:id="81"/>
      <w:r w:rsidRPr="00DD7CCF">
        <w:t>Verse markup versus other markup</w:t>
      </w:r>
      <w:bookmarkEnd w:id="82"/>
    </w:p>
    <w:p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rsidR="00C02B8C" w:rsidRPr="00DD7CCF" w:rsidRDefault="004D2E67" w:rsidP="00E2714A">
      <w:pPr>
        <w:pStyle w:val="Lista2"/>
      </w:pPr>
      <w:r w:rsidRPr="00DD7CCF">
        <w:lastRenderedPageBreak/>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 must always be encoded, even if these coincide with the beginnings of verse lines</w:t>
      </w:r>
    </w:p>
    <w:p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079C3">
        <w:t>1.3.3</w:t>
      </w:r>
      <w:r w:rsidR="009A6168" w:rsidRPr="00DD7CCF">
        <w:fldChar w:fldCharType="end"/>
      </w:r>
      <w:r w:rsidRPr="00DD7CCF">
        <w:t>) must always be avoided</w:t>
      </w:r>
    </w:p>
    <w:p w:rsidR="00C02B8C" w:rsidRPr="00DD7CCF" w:rsidRDefault="004D2E67" w:rsidP="00E2714A">
      <w:pPr>
        <w:pStyle w:val="Lista2"/>
      </w:pPr>
      <w:r w:rsidRPr="00DD7CCF">
        <w:t xml:space="preserve">when phrase-level markup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079C3">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079C3">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079C3">
        <w:t>7</w:t>
      </w:r>
      <w:r w:rsidR="009A6168" w:rsidRPr="00DD7CCF">
        <w:fldChar w:fldCharType="end"/>
      </w:r>
      <w:r w:rsidRPr="00DD7CCF">
        <w:t xml:space="preserve">) is applicable to a chunk of text that stretches across the boundary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079C3">
        <w:t>8.2</w:t>
      </w:r>
      <w:r w:rsidR="00EE57DB" w:rsidRPr="00DD7CCF">
        <w:fldChar w:fldCharType="end"/>
      </w:r>
      <w:r w:rsidRPr="00DD7CCF">
        <w:t xml:space="preserve"> for details)</w:t>
      </w:r>
    </w:p>
    <w:p w:rsidR="00C02B8C" w:rsidRPr="00DD7CCF" w:rsidRDefault="004D2E67" w:rsidP="00E2714A">
      <w:pPr>
        <w:pStyle w:val="Lista2"/>
      </w:pPr>
      <w:r w:rsidRPr="00DD7CCF">
        <w:t>should you find it indispensable to split a stanza or a verse line across more than one structural container, contact the authors of this guide and the XML-TEI Data Manager to discuss how to encode this</w:t>
      </w:r>
    </w:p>
    <w:p w:rsidR="00C02B8C" w:rsidRPr="00DD7CCF" w:rsidRDefault="004D2E67" w:rsidP="003F2742">
      <w:pPr>
        <w:pStyle w:val="Cmsor3"/>
        <w:numPr>
          <w:ilvl w:val="2"/>
          <w:numId w:val="38"/>
        </w:numPr>
      </w:pPr>
      <w:bookmarkStart w:id="83" w:name="_wdva3plgupk6" w:colFirst="0" w:colLast="0"/>
      <w:bookmarkStart w:id="84" w:name="_Toc44494625"/>
      <w:bookmarkEnd w:id="83"/>
      <w:r w:rsidRPr="00DD7CCF">
        <w:t>Marking up structure in lacunose verse</w:t>
      </w:r>
      <w:bookmarkEnd w:id="84"/>
    </w:p>
    <w:p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079C3">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079C3">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079C3">
        <w:t>5.4.7</w:t>
      </w:r>
      <w:r w:rsidR="009A6168" w:rsidRPr="00DD7CCF">
        <w:fldChar w:fldCharType="end"/>
      </w:r>
      <w:r w:rsidRPr="00DD7CCF">
        <w:t xml:space="preserve"> about dealing with massive lacunae</w:t>
      </w:r>
    </w:p>
    <w:p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rsidR="00143A4A" w:rsidRPr="00DD7CCF" w:rsidRDefault="0044294E" w:rsidP="00143A4A">
      <w:pPr>
        <w:pStyle w:val="Cmsor3"/>
        <w:numPr>
          <w:ilvl w:val="2"/>
          <w:numId w:val="38"/>
        </w:numPr>
      </w:pPr>
      <w:bookmarkStart w:id="85" w:name="_Ref44077114"/>
      <w:bookmarkStart w:id="86" w:name="_Toc44494626"/>
      <w:r w:rsidRPr="00DD7CCF">
        <w:t>M</w:t>
      </w:r>
      <w:r w:rsidR="00143A4A" w:rsidRPr="00DD7CCF">
        <w:t>arkup examples for verse</w:t>
      </w:r>
      <w:bookmarkEnd w:id="85"/>
      <w:bookmarkEnd w:id="86"/>
    </w:p>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7" w:name="_Ref44077336"/>
            <w:r w:rsidRPr="00DD7CCF">
              <w:t xml:space="preserve">Example </w:t>
            </w:r>
            <w:r w:rsidR="00B2626B">
              <w:fldChar w:fldCharType="begin"/>
            </w:r>
            <w:r w:rsidR="00B2626B">
              <w:instrText xml:space="preserve"> STYLEREF 3 \s </w:instrText>
            </w:r>
            <w:r w:rsidR="00B2626B">
              <w:fldChar w:fldCharType="separate"/>
            </w:r>
            <w:r w:rsidR="001079C3">
              <w:rPr>
                <w:noProof/>
              </w:rPr>
              <w:t>2.3.9</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bookmarkEnd w:id="87"/>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2.3.9</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1079C3">
              <w:rPr>
                <w:noProof/>
              </w:rPr>
              <w:t>B</w:t>
            </w:r>
            <w:r w:rsidR="00B2626B">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8" w:name="_Ref44077259"/>
            <w:r w:rsidRPr="00DD7CCF">
              <w:t xml:space="preserve">Example </w:t>
            </w:r>
            <w:r w:rsidR="00B2626B">
              <w:fldChar w:fldCharType="begin"/>
            </w:r>
            <w:r w:rsidR="00B2626B">
              <w:instrText xml:space="preserve"> STYLEREF 3 \s </w:instrText>
            </w:r>
            <w:r w:rsidR="00B2626B">
              <w:fldChar w:fldCharType="separate"/>
            </w:r>
            <w:r w:rsidR="001079C3">
              <w:rPr>
                <w:noProof/>
              </w:rPr>
              <w:t>2.3.9</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1079C3">
              <w:rPr>
                <w:noProof/>
              </w:rPr>
              <w:t>C</w:t>
            </w:r>
            <w:r w:rsidR="00B2626B">
              <w:rPr>
                <w:noProof/>
              </w:rPr>
              <w:fldChar w:fldCharType="end"/>
            </w:r>
            <w:bookmarkEnd w:id="88"/>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rsidTr="000B047B">
        <w:tc>
          <w:tcPr>
            <w:tcW w:w="5000" w:type="pct"/>
          </w:tcPr>
          <w:p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079C3">
              <w:t>2.3.2</w:t>
            </w:r>
            <w:r w:rsidRPr="00DD7CCF">
              <w:fldChar w:fldCharType="end"/>
            </w:r>
          </w:p>
          <w:p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079C3">
              <w:t>2.3.6</w:t>
            </w:r>
            <w:r w:rsidR="006A05BF" w:rsidRPr="00DD7CCF">
              <w:fldChar w:fldCharType="end"/>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9" w:name="_Ref44077213"/>
            <w:bookmarkStart w:id="90" w:name="_Ref44077183"/>
            <w:r w:rsidRPr="00DD7CCF">
              <w:lastRenderedPageBreak/>
              <w:t xml:space="preserve">Example </w:t>
            </w:r>
            <w:r w:rsidR="00B2626B">
              <w:fldChar w:fldCharType="begin"/>
            </w:r>
            <w:r w:rsidR="00B2626B">
              <w:instrText xml:space="preserve"> STYLEREF 3 \s </w:instrText>
            </w:r>
            <w:r w:rsidR="00B2626B">
              <w:fldChar w:fldCharType="separate"/>
            </w:r>
            <w:r w:rsidR="001079C3">
              <w:rPr>
                <w:noProof/>
              </w:rPr>
              <w:t>2.3.9</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1079C3">
              <w:rPr>
                <w:noProof/>
              </w:rPr>
              <w:t>D</w:t>
            </w:r>
            <w:r w:rsidR="00B2626B">
              <w:rPr>
                <w:noProof/>
              </w:rPr>
              <w:fldChar w:fldCharType="end"/>
            </w:r>
            <w:bookmarkEnd w:id="89"/>
            <w:r w:rsidR="00EE7E86" w:rsidRPr="00DD7CCF">
              <w:t>:</w:t>
            </w:r>
            <w:r w:rsidRPr="00DD7CCF">
              <w:t xml:space="preserve"> </w:t>
            </w:r>
            <w:r w:rsidRPr="00DD7CCF">
              <w:rPr>
                <w:rStyle w:val="Foreign"/>
              </w:rPr>
              <w:t>muta cum liquida</w:t>
            </w:r>
            <w:r w:rsidRPr="00DD7CCF">
              <w:t xml:space="preserve"> licence</w:t>
            </w:r>
            <w:bookmarkEnd w:id="90"/>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rsidTr="000B047B">
        <w:tc>
          <w:tcPr>
            <w:tcW w:w="5000" w:type="pct"/>
          </w:tcPr>
          <w:p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079C3">
              <w:t>2.3.5</w:t>
            </w:r>
            <w:r w:rsidRPr="00DD7CCF">
              <w:fldChar w:fldCharType="end"/>
            </w:r>
            <w:r w:rsidRPr="00DD7CCF">
              <w: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6A05BF" w:rsidRPr="00DD7CCF" w:rsidRDefault="006A05BF" w:rsidP="000E1BB0">
            <w:pPr>
              <w:pStyle w:val="Kpalrs"/>
            </w:pPr>
            <w:bookmarkStart w:id="91" w:name="_Ref44077218"/>
            <w:r w:rsidRPr="00DD7CCF">
              <w:t xml:space="preserve">Example </w:t>
            </w:r>
            <w:r w:rsidR="00B2626B">
              <w:fldChar w:fldCharType="begin"/>
            </w:r>
            <w:r w:rsidR="00B2626B">
              <w:instrText xml:space="preserve"> STYLEREF 3 \s </w:instrText>
            </w:r>
            <w:r w:rsidR="00B2626B">
              <w:fldChar w:fldCharType="separate"/>
            </w:r>
            <w:r w:rsidR="001079C3">
              <w:rPr>
                <w:noProof/>
              </w:rPr>
              <w:t>2.3.9</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E</w:t>
            </w:r>
            <w:r w:rsidR="00B2626B">
              <w:rPr>
                <w:noProof/>
              </w:rPr>
              <w:fldChar w:fldCharType="end"/>
            </w:r>
            <w:bookmarkEnd w:id="91"/>
            <w:r w:rsidRPr="00DD7CCF">
              <w:t xml:space="preserve">: </w:t>
            </w:r>
            <w:r w:rsidRPr="00DD7CCF">
              <w:rPr>
                <w:rStyle w:val="Foreign"/>
              </w:rPr>
              <w:t>vipulā anuṣṭubh</w:t>
            </w:r>
          </w:p>
        </w:tc>
      </w:tr>
      <w:tr w:rsidR="006A05BF" w:rsidRPr="00DD7CCF" w:rsidTr="000B047B">
        <w:tc>
          <w:tcPr>
            <w:tcW w:w="5000" w:type="pct"/>
          </w:tcPr>
          <w:p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rsidTr="000B047B">
        <w:tc>
          <w:tcPr>
            <w:tcW w:w="5000" w:type="pct"/>
          </w:tcPr>
          <w:p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079C3">
              <w:t>2.3.5</w:t>
            </w:r>
            <w:r w:rsidRPr="00DD7CCF">
              <w:fldChar w:fldCharType="end"/>
            </w:r>
            <w:r w:rsidRPr="00DD7CCF">
              <w:t>)</w:t>
            </w:r>
          </w:p>
        </w:tc>
      </w:tr>
    </w:tbl>
    <w:p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92" w:name="_Ref44077220"/>
            <w:r w:rsidRPr="00DD7CCF">
              <w:t xml:space="preserve">Example </w:t>
            </w:r>
            <w:r w:rsidR="00B2626B">
              <w:fldChar w:fldCharType="begin"/>
            </w:r>
            <w:r w:rsidR="00B2626B">
              <w:instrText xml:space="preserve"> STYLEREF 3 \s </w:instrText>
            </w:r>
            <w:r w:rsidR="00B2626B">
              <w:fldChar w:fldCharType="separate"/>
            </w:r>
            <w:r w:rsidR="001079C3">
              <w:rPr>
                <w:noProof/>
              </w:rPr>
              <w:t>2.3.9</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1079C3">
              <w:rPr>
                <w:noProof/>
              </w:rPr>
              <w:t>F</w:t>
            </w:r>
            <w:r w:rsidR="00B2626B">
              <w:rPr>
                <w:noProof/>
              </w:rPr>
              <w:fldChar w:fldCharType="end"/>
            </w:r>
            <w:bookmarkEnd w:id="92"/>
            <w:r w:rsidR="00EE7E86" w:rsidRPr="00DD7CCF">
              <w:t>:</w:t>
            </w:r>
            <w:r w:rsidRPr="00DD7CCF">
              <w:t xml:space="preserve"> anomalous metre</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rsidTr="000B047B">
        <w:tc>
          <w:tcPr>
            <w:tcW w:w="5000" w:type="pct"/>
          </w:tcPr>
          <w:p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079C3">
              <w:t>2.3.5</w:t>
            </w:r>
            <w:r w:rsidRPr="00DD7CCF">
              <w:fldChar w:fldCharType="end"/>
            </w:r>
            <w:r w:rsidRPr="00DD7CCF">
              <w:t>)</w:t>
            </w:r>
          </w:p>
        </w:tc>
      </w:tr>
    </w:tbl>
    <w:p w:rsidR="00143A4A" w:rsidRPr="00DD7CCF" w:rsidRDefault="00143A4A" w:rsidP="00143A4A"/>
    <w:p w:rsidR="00C02B8C" w:rsidRPr="00DD7CCF" w:rsidRDefault="004D2E67" w:rsidP="003F2742">
      <w:pPr>
        <w:pStyle w:val="Cmsor1"/>
        <w:numPr>
          <w:ilvl w:val="0"/>
          <w:numId w:val="38"/>
        </w:numPr>
      </w:pPr>
      <w:bookmarkStart w:id="93" w:name="_u75tldno8fkf" w:colFirst="0" w:colLast="0"/>
      <w:bookmarkStart w:id="94" w:name="_Toc44494627"/>
      <w:bookmarkEnd w:id="93"/>
      <w:r w:rsidRPr="00DD7CCF">
        <w:lastRenderedPageBreak/>
        <w:t>Marking up Extrinsic Structure in the Edition</w:t>
      </w:r>
      <w:bookmarkEnd w:id="94"/>
    </w:p>
    <w:p w:rsidR="00C02B8C" w:rsidRPr="00DD7CCF" w:rsidRDefault="004D2E67" w:rsidP="003F2742">
      <w:pPr>
        <w:pStyle w:val="Cmsor2"/>
        <w:numPr>
          <w:ilvl w:val="1"/>
          <w:numId w:val="38"/>
        </w:numPr>
      </w:pPr>
      <w:bookmarkStart w:id="95" w:name="_2po8nsoeevw0" w:colFirst="0" w:colLast="0"/>
      <w:bookmarkStart w:id="96" w:name="_Toc44494628"/>
      <w:bookmarkEnd w:id="95"/>
      <w:r w:rsidRPr="00DD7CCF">
        <w:t>Overview</w:t>
      </w:r>
      <w:bookmarkEnd w:id="96"/>
    </w:p>
    <w:p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079C3">
        <w:t>3.2</w:t>
      </w:r>
      <w:r w:rsidR="00543A88" w:rsidRPr="00DD7CCF">
        <w:fldChar w:fldCharType="end"/>
      </w:r>
      <w:r w:rsidRPr="00DD7CCF">
        <w:t xml:space="preserve"> below</w:t>
      </w:r>
    </w:p>
    <w:p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2F84C6AB" wp14:editId="13C66138">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079C3">
        <w:t>3.2</w:t>
      </w:r>
      <w:r w:rsidR="000123EA">
        <w:fldChar w:fldCharType="end"/>
      </w:r>
      <w:r w:rsidR="000123EA">
        <w:t>)</w:t>
      </w:r>
    </w:p>
    <w:p w:rsidR="00C02B8C" w:rsidRPr="00DD7CCF" w:rsidRDefault="004D2E67" w:rsidP="00E2714A">
      <w:pPr>
        <w:pStyle w:val="Lista"/>
      </w:pPr>
      <w:r w:rsidRPr="005D2B22">
        <w:rPr>
          <w:b/>
          <w:bCs/>
        </w:rPr>
        <w:t>slightly more complex</w:t>
      </w:r>
      <w:r w:rsidRPr="00DD7CCF">
        <w:t xml:space="preserve"> cases may involve</w:t>
      </w:r>
    </w:p>
    <w:p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079C3">
        <w:t>3.3.2</w:t>
      </w:r>
      <w:r w:rsidR="00194541" w:rsidRPr="00DD7CCF">
        <w:fldChar w:fldCharType="end"/>
      </w:r>
      <w:r w:rsidRPr="00DD7CCF">
        <w:t>)</w:t>
      </w:r>
    </w:p>
    <w:p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079C3">
        <w:t>3.3.3</w:t>
      </w:r>
      <w:r w:rsidR="00194541" w:rsidRPr="00DD7CCF">
        <w:fldChar w:fldCharType="end"/>
      </w:r>
      <w:r w:rsidRPr="00DD7CCF">
        <w:t>)</w:t>
      </w:r>
    </w:p>
    <w:p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079C3">
        <w:t>3.3.4</w:t>
      </w:r>
      <w:r w:rsidR="00194541" w:rsidRPr="00DD7CCF">
        <w:fldChar w:fldCharType="end"/>
      </w:r>
      <w:r w:rsidRPr="00DD7CCF">
        <w:t>)</w:t>
      </w:r>
    </w:p>
    <w:p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079C3">
        <w:t>3.3.5</w:t>
      </w:r>
      <w:r w:rsidR="00194541" w:rsidRPr="00DD7CCF">
        <w:fldChar w:fldCharType="end"/>
      </w:r>
      <w:r w:rsidRPr="00DD7CCF">
        <w:t>)</w:t>
      </w:r>
    </w:p>
    <w:p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rsidTr="000B047B">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3C4749B1">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2CE2E65B">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4B3E2FD3">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rsidTr="000B047B">
        <w:tc>
          <w:tcPr>
            <w:tcW w:w="1667" w:type="pct"/>
            <w:vAlign w:val="center"/>
          </w:tcPr>
          <w:p w:rsidR="0053341E" w:rsidRPr="00DD7CCF" w:rsidRDefault="0053341E" w:rsidP="0053341E">
            <w:pPr>
              <w:pStyle w:val="Tabletext"/>
              <w:jc w:val="center"/>
            </w:pPr>
            <w:r w:rsidRPr="00DD7CCF">
              <w:t>A: text stops</w:t>
            </w:r>
          </w:p>
        </w:tc>
        <w:tc>
          <w:tcPr>
            <w:tcW w:w="1667" w:type="pct"/>
            <w:vAlign w:val="center"/>
          </w:tcPr>
          <w:p w:rsidR="0053341E" w:rsidRPr="00DD7CCF" w:rsidRDefault="0053341E" w:rsidP="0053341E">
            <w:pPr>
              <w:pStyle w:val="Tabletext"/>
              <w:jc w:val="center"/>
            </w:pPr>
            <w:r w:rsidRPr="00DD7CCF">
              <w:t>B: texts flows on</w:t>
            </w:r>
          </w:p>
        </w:tc>
        <w:tc>
          <w:tcPr>
            <w:tcW w:w="1667" w:type="pct"/>
            <w:vAlign w:val="center"/>
          </w:tcPr>
          <w:p w:rsidR="0053341E" w:rsidRPr="00DD7CCF" w:rsidRDefault="0053341E" w:rsidP="0053341E">
            <w:pPr>
              <w:pStyle w:val="Tabletext"/>
              <w:jc w:val="center"/>
            </w:pPr>
            <w:r w:rsidRPr="00DD7CCF">
              <w:t>C: text runs across</w:t>
            </w:r>
          </w:p>
        </w:tc>
      </w:tr>
    </w:tbl>
    <w:p w:rsidR="00C02B8C" w:rsidRPr="00DD7CCF" w:rsidRDefault="004D2E67" w:rsidP="00E2714A">
      <w:pPr>
        <w:pStyle w:val="Lista"/>
      </w:pPr>
      <w:r w:rsidRPr="00DD7CCF">
        <w:t>the question to ask yourself while deciding how to mark up partitions is this: what does the text do as it reaches the boundary of one zone?</w:t>
      </w:r>
    </w:p>
    <w:p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p>
    <w:p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p>
    <w:p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w:t>
      </w:r>
      <w:proofErr w:type="spellStart"/>
      <w:r w:rsidRPr="00DD7CCF">
        <w:t>gridlike</w:t>
      </w:r>
      <w:proofErr w:type="spellEnd"/>
      <w:r w:rsidRPr="00DD7CCF">
        <w:t xml:space="preserv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079C3">
        <w:t>3.6</w:t>
      </w:r>
      <w:r w:rsidR="00194541" w:rsidRPr="00DD7CCF">
        <w:fldChar w:fldCharType="end"/>
      </w:r>
    </w:p>
    <w:p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rsidR="00C02B8C" w:rsidRPr="00DD7CCF" w:rsidRDefault="004D2E67" w:rsidP="00E2714A">
      <w:pPr>
        <w:pStyle w:val="Lista2"/>
      </w:pPr>
      <w:r w:rsidRPr="00DD7CCF">
        <w:t>the same markup method may be applicable to physically very different objects</w:t>
      </w:r>
    </w:p>
    <w:p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rsidR="00C02B8C" w:rsidRPr="00DD7CCF" w:rsidRDefault="004D2E67" w:rsidP="003F2742">
      <w:pPr>
        <w:pStyle w:val="Cmsor2"/>
        <w:numPr>
          <w:ilvl w:val="1"/>
          <w:numId w:val="38"/>
        </w:numPr>
      </w:pPr>
      <w:bookmarkStart w:id="97" w:name="_t89odjdqfg0j" w:colFirst="0" w:colLast="0"/>
      <w:bookmarkStart w:id="98" w:name="_Ref43979955"/>
      <w:bookmarkStart w:id="99" w:name="_Toc44494629"/>
      <w:bookmarkEnd w:id="97"/>
      <w:r w:rsidRPr="00DD7CCF">
        <w:t>Physical Lines</w:t>
      </w:r>
      <w:bookmarkEnd w:id="98"/>
      <w:bookmarkEnd w:id="99"/>
    </w:p>
    <w:p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079C3">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rsidR="00C02B8C" w:rsidRPr="00DD7CCF" w:rsidRDefault="004D2E67" w:rsidP="00E2714A">
      <w:pPr>
        <w:pStyle w:val="Lista"/>
      </w:pPr>
      <w:r w:rsidRPr="00DD7CCF">
        <w:t>for the purpose of encoding in our project, we define a physical line as a stretch of text whose characters comprise a physically and textually contiguous sequence while being physically distinct from characters belonging to other lines</w:t>
      </w:r>
    </w:p>
    <w:p w:rsidR="004F4C63" w:rsidRPr="00DD7CCF" w:rsidRDefault="004D2E67" w:rsidP="00E2714A">
      <w:pPr>
        <w:pStyle w:val="Lista"/>
      </w:pPr>
      <w:r w:rsidRPr="00DD7CCF">
        <w:lastRenderedPageBreak/>
        <w:t>this definition includes no presumptions concerning a line’s</w:t>
      </w:r>
    </w:p>
    <w:p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079C3">
        <w:t>3.3</w:t>
      </w:r>
      <w:r w:rsidR="00194541" w:rsidRPr="00DD7CCF">
        <w:fldChar w:fldCharType="end"/>
      </w:r>
      <w:r w:rsidRPr="00DD7CCF">
        <w:t xml:space="preserve"> for specific cases)</w:t>
      </w:r>
    </w:p>
    <w:p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079C3">
        <w:t>7.5.3</w:t>
      </w:r>
      <w:r w:rsidR="00194541" w:rsidRPr="00DD7CCF">
        <w:fldChar w:fldCharType="end"/>
      </w:r>
      <w:r w:rsidRPr="00DD7CCF">
        <w:t>)</w:t>
      </w:r>
    </w:p>
    <w:p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079C3">
        <w:t>7.5.3</w:t>
      </w:r>
      <w:r w:rsidR="00194541" w:rsidRPr="00DD7CCF">
        <w:fldChar w:fldCharType="end"/>
      </w:r>
      <w:r w:rsidRPr="00DD7CCF">
        <w:t>)</w:t>
      </w:r>
    </w:p>
    <w:p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rsidR="00C02B8C" w:rsidRPr="00DD7CCF" w:rsidRDefault="004D2E67" w:rsidP="003F2742">
      <w:pPr>
        <w:pStyle w:val="Cmsor3"/>
        <w:numPr>
          <w:ilvl w:val="2"/>
          <w:numId w:val="38"/>
        </w:numPr>
      </w:pPr>
      <w:bookmarkStart w:id="100" w:name="_xui16zrp0wzt" w:colFirst="0" w:colLast="0"/>
      <w:bookmarkStart w:id="101" w:name="_Ref43980100"/>
      <w:bookmarkStart w:id="102" w:name="_Toc44494630"/>
      <w:bookmarkEnd w:id="100"/>
      <w:r w:rsidRPr="00DD7CCF">
        <w:t>Marking up line beginnings</w:t>
      </w:r>
      <w:bookmarkEnd w:id="101"/>
      <w:bookmarkEnd w:id="102"/>
    </w:p>
    <w:p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1079C3">
        <w:t>3.2.2</w:t>
      </w:r>
      <w:r w:rsidR="00BE1CA8" w:rsidRPr="00DD7CCF">
        <w:fldChar w:fldCharType="end"/>
      </w:r>
    </w:p>
    <w:p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w:t>
      </w:r>
      <w:proofErr w:type="spellStart"/>
      <w:r w:rsidRPr="00DD7CCF">
        <w:t>textparts</w:t>
      </w:r>
      <w:proofErr w:type="spellEnd"/>
      <w:r w:rsidRPr="00DD7CCF">
        <w:t xml:space="preserv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consisting of a single line</w:t>
      </w:r>
    </w:p>
    <w:p w:rsidR="00C02B8C" w:rsidRPr="00DD7CCF" w:rsidRDefault="004D2E67" w:rsidP="003F2742">
      <w:pPr>
        <w:pStyle w:val="Cmsor3"/>
        <w:numPr>
          <w:ilvl w:val="2"/>
          <w:numId w:val="38"/>
        </w:numPr>
      </w:pPr>
      <w:bookmarkStart w:id="103" w:name="_wrkvn4vo3aia" w:colFirst="0" w:colLast="0"/>
      <w:bookmarkStart w:id="104" w:name="_Ref43977936"/>
      <w:bookmarkStart w:id="105" w:name="_Toc44494631"/>
      <w:bookmarkEnd w:id="103"/>
      <w:r w:rsidRPr="00DD7CCF">
        <w:t>Numbering lines</w:t>
      </w:r>
      <w:bookmarkEnd w:id="104"/>
      <w:bookmarkEnd w:id="105"/>
    </w:p>
    <w:p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w:t>
      </w:r>
      <w:proofErr w:type="spellStart"/>
      <w:r w:rsidRPr="00DD7CCF">
        <w:t>textpart</w:t>
      </w:r>
      <w:proofErr w:type="spellEnd"/>
      <w:r w:rsidRPr="00DD7CCF">
        <w:t xml:space="preserv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contains only one line</w:t>
      </w:r>
    </w:p>
    <w:p w:rsidR="00C02B8C" w:rsidRPr="00DD7CCF" w:rsidRDefault="004D2E67" w:rsidP="00E2714A">
      <w:pPr>
        <w:pStyle w:val="Lista2"/>
      </w:pPr>
      <w:r w:rsidRPr="00DD7CCF">
        <w:t>line numbering will be utilised both for display and for machine-readable referencing</w:t>
      </w:r>
    </w:p>
    <w:p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rsidR="00C02B8C" w:rsidRPr="00DD7CCF" w:rsidRDefault="004D2E67" w:rsidP="00E2714A">
      <w:pPr>
        <w:pStyle w:val="Lista2"/>
      </w:pPr>
      <w:r w:rsidRPr="00DD7CCF">
        <w:t xml:space="preserve">except that if your document has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xml:space="preserve">), then line numbering must be restarted in each </w:t>
      </w:r>
      <w:proofErr w:type="spellStart"/>
      <w:r w:rsidRPr="00DD7CCF">
        <w:t>textpart</w:t>
      </w:r>
      <w:proofErr w:type="spellEnd"/>
      <w:r w:rsidRPr="00DD7CCF">
        <w:t>, as the requirement of uniqueness only applies within such a division</w:t>
      </w:r>
    </w:p>
    <w:p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079C3">
        <w:t>3.3.3</w:t>
      </w:r>
      <w:r w:rsidR="00194541" w:rsidRPr="00DD7CCF">
        <w:fldChar w:fldCharType="end"/>
      </w:r>
      <w:r w:rsidRPr="00DD7CCF">
        <w:t>)</w:t>
      </w:r>
    </w:p>
    <w:p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w:t>
      </w:r>
    </w:p>
    <w:p w:rsidR="00C02B8C" w:rsidRPr="00DD7CCF" w:rsidRDefault="004D2E67" w:rsidP="00E2714A">
      <w:pPr>
        <w:pStyle w:val="Lista2"/>
      </w:pPr>
      <w:r w:rsidRPr="00DD7CCF">
        <w:t xml:space="preserve">the preference for either system shall be determined on the level of </w:t>
      </w:r>
      <w:proofErr w:type="spellStart"/>
      <w:r w:rsidRPr="00DD7CCF">
        <w:t>subcorpora</w:t>
      </w:r>
      <w:proofErr w:type="spellEnd"/>
      <w:r w:rsidRPr="00DD7CCF">
        <w:t>, but may be overridden on a case-by-case basis</w:t>
      </w:r>
    </w:p>
    <w:p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rsidR="00C02B8C" w:rsidRPr="00DD7CCF" w:rsidRDefault="004D2E67" w:rsidP="00E2714A">
      <w:pPr>
        <w:pStyle w:val="Lista3"/>
      </w:pPr>
      <w:r w:rsidRPr="00DD7CCF">
        <w:t>in this system, the numbering of lines cannot be restarted in pagelike partitions, even though it must always be restarted in boxlike partitions</w:t>
      </w:r>
    </w:p>
    <w:p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w:t>
      </w:r>
      <w:proofErr w:type="spellStart"/>
      <w:r w:rsidRPr="00DD7CCF">
        <w:t>textparts</w:t>
      </w:r>
      <w:proofErr w:type="spellEnd"/>
      <w:r w:rsidRPr="00DD7CCF">
        <w:t xml:space="preserv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079C3">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rsidR="00C02B8C" w:rsidRPr="00DD7CCF" w:rsidRDefault="004D2E67" w:rsidP="004E103D">
      <w:pPr>
        <w:pStyle w:val="Lista4"/>
      </w:pPr>
      <w:r w:rsidRPr="00DD7CCF">
        <w:t>for example</w:t>
      </w:r>
      <w:r w:rsidR="00B30777">
        <w:t>,</w:t>
      </w:r>
    </w:p>
    <w:p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rsidR="00C02B8C" w:rsidRPr="00DD7CCF" w:rsidRDefault="004D2E67" w:rsidP="00E2714A">
      <w:pPr>
        <w:pStyle w:val="Lista3"/>
      </w:pPr>
      <w:r w:rsidRPr="00DD7CCF">
        <w:t xml:space="preserve">if your </w:t>
      </w:r>
      <w:proofErr w:type="spellStart"/>
      <w:r w:rsidRPr="00DD7CCF">
        <w:t>subcorpus</w:t>
      </w:r>
      <w:proofErr w:type="spellEnd"/>
      <w:r w:rsidRPr="00DD7CCF">
        <w:t xml:space="preserve"> follows the repetitive scheme, then it is recommended that for consistency’s sake you use complex line numbers even on copper plates with a single inscribed page</w:t>
      </w:r>
    </w:p>
    <w:p w:rsidR="00C02B8C" w:rsidRPr="00DD7CCF" w:rsidRDefault="004D2E67" w:rsidP="00E2714A">
      <w:pPr>
        <w:pStyle w:val="Lista3"/>
      </w:pPr>
      <w:r w:rsidRPr="00DD7CCF">
        <w:t xml:space="preserve">also for consistency’s sake, if your </w:t>
      </w:r>
      <w:proofErr w:type="spellStart"/>
      <w:r w:rsidRPr="00DD7CCF">
        <w:t>subcorpus</w:t>
      </w:r>
      <w:proofErr w:type="spellEnd"/>
      <w:r w:rsidRPr="00DD7CCF">
        <w:t xml:space="preserve"> follows the repetitive scheme, then complex numbers should be preferred for numbering lines across boxlike partitions</w:t>
      </w:r>
    </w:p>
    <w:p w:rsidR="00C02B8C" w:rsidRPr="00DD7CCF" w:rsidRDefault="004D2E67" w:rsidP="003F2742">
      <w:pPr>
        <w:pStyle w:val="Cmsor3"/>
        <w:numPr>
          <w:ilvl w:val="2"/>
          <w:numId w:val="38"/>
        </w:numPr>
      </w:pPr>
      <w:bookmarkStart w:id="106" w:name="_r2qg54jy8w2e" w:colFirst="0" w:colLast="0"/>
      <w:bookmarkStart w:id="107" w:name="_Ref43990371"/>
      <w:bookmarkStart w:id="108" w:name="_Toc44494632"/>
      <w:bookmarkEnd w:id="106"/>
      <w:r w:rsidRPr="00DD7CCF">
        <w:t>Placement of line beginnings</w:t>
      </w:r>
      <w:bookmarkEnd w:id="107"/>
      <w:bookmarkEnd w:id="108"/>
    </w:p>
    <w:p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079C3">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rsidR="00C02B8C" w:rsidRPr="00DD7CCF" w:rsidRDefault="004D2E67" w:rsidP="00E2714A">
      <w:pPr>
        <w:pStyle w:val="Lista2"/>
      </w:pPr>
      <w:r w:rsidRPr="00DD7CCF">
        <w:t>the first line beginning must be encoded after all required block-level elements have been opened</w:t>
      </w:r>
    </w:p>
    <w:p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079C3">
        <w:t>5.4.7</w:t>
      </w:r>
      <w:r w:rsidR="009A6168" w:rsidRPr="00DD7CCF">
        <w:fldChar w:fldCharType="end"/>
      </w:r>
      <w:r w:rsidRPr="00DD7CCF">
        <w:t>), where reconstructed line beginnings may be encoded outside block-level containers</w:t>
      </w:r>
    </w:p>
    <w:p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079C3">
        <w:t>5.4</w:t>
      </w:r>
      <w:r w:rsidR="001A0A54" w:rsidRPr="00DD7CCF">
        <w:fldChar w:fldCharType="end"/>
      </w:r>
      <w:r w:rsidRPr="00DD7CCF">
        <w:t>) of unknown or uncertain length at the end of the former and the beginning of the latter line</w:t>
      </w:r>
    </w:p>
    <w:p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079C3">
        <w:t>6.4</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079C3">
        <w:t>8.1.2</w:t>
      </w:r>
      <w:r w:rsidR="00780A5D" w:rsidRPr="00DD7CCF">
        <w:fldChar w:fldCharType="end"/>
      </w:r>
      <w:r w:rsidRPr="00DD7CCF">
        <w:t xml:space="preserve"> for further details</w:t>
      </w:r>
    </w:p>
    <w:p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079C3">
        <w:t>3.2.4</w:t>
      </w:r>
      <w:r w:rsidR="00780A5D" w:rsidRPr="00DD7CCF">
        <w:fldChar w:fldCharType="end"/>
      </w:r>
      <w:r w:rsidRPr="00DD7CCF">
        <w:t>)</w:t>
      </w:r>
    </w:p>
    <w:p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rsidR="00C02B8C" w:rsidRPr="00DD7CCF" w:rsidRDefault="004D2E67" w:rsidP="003F2742">
      <w:pPr>
        <w:pStyle w:val="Cmsor3"/>
        <w:numPr>
          <w:ilvl w:val="2"/>
          <w:numId w:val="38"/>
        </w:numPr>
      </w:pPr>
      <w:bookmarkStart w:id="109" w:name="_7n9w5r6yzssj" w:colFirst="0" w:colLast="0"/>
      <w:bookmarkStart w:id="110" w:name="_Ref43984995"/>
      <w:bookmarkStart w:id="111" w:name="_Toc44494633"/>
      <w:bookmarkEnd w:id="109"/>
      <w:r w:rsidRPr="00DD7CCF">
        <w:t>Line beginnings interrupting words</w:t>
      </w:r>
      <w:bookmarkEnd w:id="110"/>
      <w:bookmarkEnd w:id="111"/>
    </w:p>
    <w:p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rsidR="00C02B8C" w:rsidRPr="00DD7CCF" w:rsidRDefault="004D2E67" w:rsidP="00E2714A">
      <w:pPr>
        <w:pStyle w:val="Lista2"/>
      </w:pPr>
      <w:r w:rsidRPr="00DD7CCF">
        <w:t>and even if there is another feature intervening between the two words separated by the line beginning, such as</w:t>
      </w:r>
    </w:p>
    <w:p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079C3">
        <w:t>4.2.5</w:t>
      </w:r>
      <w:r w:rsidR="00780A5D" w:rsidRPr="00DD7CCF">
        <w:fldChar w:fldCharType="end"/>
      </w:r>
      <w:r w:rsidRPr="00DD7CCF">
        <w:t>) at the end of the previous line</w:t>
      </w:r>
    </w:p>
    <w:p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079C3">
        <w:t>4.3.5</w:t>
      </w:r>
      <w:r w:rsidR="00780A5D" w:rsidRPr="00DD7CCF">
        <w:fldChar w:fldCharType="end"/>
      </w:r>
      <w:r w:rsidRPr="00DD7CCF">
        <w:t>) either before or after the interruption</w:t>
      </w:r>
    </w:p>
    <w:p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079C3">
        <w:t>4.5.1</w:t>
      </w:r>
      <w:r w:rsidR="00780A5D" w:rsidRPr="00DD7CCF">
        <w:fldChar w:fldCharType="end"/>
      </w:r>
      <w:r w:rsidRPr="00DD7CCF">
        <w:t>) either before or after the interruption</w:t>
      </w:r>
    </w:p>
    <w:p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079C3">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rsidR="00C02B8C" w:rsidRPr="00DD7CCF" w:rsidRDefault="004D2E67" w:rsidP="00E2714A">
      <w:pPr>
        <w:pStyle w:val="Lista3"/>
      </w:pPr>
      <w:r w:rsidRPr="00DD7CCF">
        <w:t>the above also applies if the entire previous line, or all text above the current line is lost</w:t>
      </w:r>
    </w:p>
    <w:p w:rsidR="00C02B8C" w:rsidRPr="00DD7CCF" w:rsidRDefault="004D2E67" w:rsidP="00E2714A">
      <w:pPr>
        <w:pStyle w:val="Lista2"/>
      </w:pPr>
      <w:r w:rsidRPr="00DD7CCF">
        <w:t xml:space="preserve">when the </w:t>
      </w:r>
      <w:r w:rsidRPr="00CD25A4">
        <w:rPr>
          <w:b/>
          <w:bCs/>
        </w:rPr>
        <w:t>beginning of the current line is affected</w:t>
      </w:r>
      <w:r w:rsidRPr="00DD7CCF">
        <w:t>,</w:t>
      </w:r>
    </w:p>
    <w:p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079C3">
        <w:t>8.1</w:t>
      </w:r>
      <w:r w:rsidR="00780A5D" w:rsidRPr="00DD7CCF">
        <w:fldChar w:fldCharType="end"/>
      </w:r>
      <w:r w:rsidRPr="00DD7CCF">
        <w:t xml:space="preserve"> for further details)</w:t>
      </w:r>
    </w:p>
    <w:p w:rsidR="00C02B8C" w:rsidRPr="00DD7CCF" w:rsidRDefault="004D2E67" w:rsidP="00E2714A">
      <w:pPr>
        <w:pStyle w:val="Lista"/>
      </w:pPr>
      <w:r w:rsidRPr="005D2B22">
        <w:rPr>
          <w:b/>
          <w:bCs/>
        </w:rPr>
        <w:t>never add a hyphen, nor a space</w:t>
      </w:r>
      <w:r w:rsidRPr="00DD7CCF">
        <w:t xml:space="preserve"> before a line beginning inside a word</w:t>
      </w:r>
    </w:p>
    <w:p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rsidR="00C02B8C" w:rsidRPr="00DD7CCF" w:rsidRDefault="004D2E67" w:rsidP="00E2714A">
      <w:pPr>
        <w:pStyle w:val="Lista2"/>
      </w:pPr>
      <w:r w:rsidRPr="00DD7CCF">
        <w:t>and put the editorial hyphen at the start of the new line instead of the end of the previous line</w:t>
      </w:r>
    </w:p>
    <w:p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3F2742">
      <w:pPr>
        <w:pStyle w:val="Cmsor2"/>
        <w:numPr>
          <w:ilvl w:val="1"/>
          <w:numId w:val="38"/>
        </w:numPr>
      </w:pPr>
      <w:bookmarkStart w:id="112" w:name="_a0jia5gsgfab" w:colFirst="0" w:colLast="0"/>
      <w:bookmarkStart w:id="113" w:name="_Ref43984718"/>
      <w:bookmarkStart w:id="114" w:name="_Toc44494634"/>
      <w:bookmarkEnd w:id="112"/>
      <w:r w:rsidRPr="00DD7CCF">
        <w:t>Not-quite Partitions</w:t>
      </w:r>
      <w:bookmarkEnd w:id="113"/>
      <w:bookmarkEnd w:id="114"/>
    </w:p>
    <w:p w:rsidR="00C02B8C" w:rsidRPr="00DD7CCF" w:rsidRDefault="004D2E67" w:rsidP="003F2742">
      <w:pPr>
        <w:pStyle w:val="Cmsor3"/>
        <w:numPr>
          <w:ilvl w:val="2"/>
          <w:numId w:val="38"/>
        </w:numPr>
      </w:pPr>
      <w:bookmarkStart w:id="115" w:name="_2aaf1avj18kw" w:colFirst="0" w:colLast="0"/>
      <w:bookmarkStart w:id="116" w:name="_Toc44494635"/>
      <w:bookmarkEnd w:id="115"/>
      <w:r w:rsidRPr="00DD7CCF">
        <w:t>Stuff in margins</w:t>
      </w:r>
      <w:bookmarkEnd w:id="116"/>
    </w:p>
    <w:p w:rsidR="00C02B8C" w:rsidRPr="00DD7CCF" w:rsidRDefault="004D2E67" w:rsidP="00E2714A">
      <w:pPr>
        <w:pStyle w:val="Lista"/>
      </w:pPr>
      <w:r w:rsidRPr="00DD7CCF">
        <w:t>there can be many kinds of “stuff” written in the margins of an inscription, and their encoding requires an editorial decision about their nature</w:t>
      </w:r>
    </w:p>
    <w:p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079C3">
        <w:t>4.5</w:t>
      </w:r>
      <w:r w:rsidR="00780A5D" w:rsidRPr="00DD7CCF">
        <w:fldChar w:fldCharType="end"/>
      </w:r>
    </w:p>
    <w:p w:rsidR="00C02B8C" w:rsidRPr="00DD7CCF" w:rsidRDefault="004D2E67" w:rsidP="00E2714A">
      <w:pPr>
        <w:pStyle w:val="Lista"/>
      </w:pPr>
      <w:r w:rsidRPr="005D2B22">
        <w:rPr>
          <w:b/>
          <w:bCs/>
        </w:rPr>
        <w:t>pagination or foliation</w:t>
      </w:r>
      <w:r w:rsidRPr="00DD7CCF">
        <w:t xml:space="preserve"> engraved in a margin comprises </w:t>
      </w:r>
      <w:proofErr w:type="spellStart"/>
      <w:r w:rsidRPr="00DD7CCF">
        <w:t>forme</w:t>
      </w:r>
      <w:proofErr w:type="spellEnd"/>
      <w:r w:rsidRPr="00DD7CCF">
        <w:t xml:space="preserv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079C3">
        <w:t>3.3.5</w:t>
      </w:r>
      <w:r w:rsidR="00194541" w:rsidRPr="00DD7CCF">
        <w:fldChar w:fldCharType="end"/>
      </w:r>
    </w:p>
    <w:p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079C3">
        <w:t>3.3.3</w:t>
      </w:r>
      <w:r w:rsidR="003C3D87" w:rsidRPr="00DD7CCF">
        <w:fldChar w:fldCharType="end"/>
      </w:r>
    </w:p>
    <w:p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079C3">
        <w:t>3.3.4</w:t>
      </w:r>
      <w:r w:rsidR="00194541" w:rsidRPr="00DD7CCF">
        <w:fldChar w:fldCharType="end"/>
      </w:r>
    </w:p>
    <w:p w:rsidR="00C02B8C" w:rsidRPr="00DD7CCF" w:rsidRDefault="004D2E67" w:rsidP="003F2742">
      <w:pPr>
        <w:pStyle w:val="Cmsor3"/>
        <w:numPr>
          <w:ilvl w:val="2"/>
          <w:numId w:val="38"/>
        </w:numPr>
      </w:pPr>
      <w:bookmarkStart w:id="117" w:name="_rr8pkbi3b1cc" w:colFirst="0" w:colLast="0"/>
      <w:bookmarkStart w:id="118" w:name="_Ref43984388"/>
      <w:bookmarkStart w:id="119" w:name="_Toc44494636"/>
      <w:bookmarkEnd w:id="117"/>
      <w:r w:rsidRPr="00DD7CCF">
        <w:t>Sectioning with space</w:t>
      </w:r>
      <w:bookmarkEnd w:id="118"/>
      <w:bookmarkEnd w:id="119"/>
    </w:p>
    <w:p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 since the actual spatial arrangement of partitions one below the other is irrelevant</w:t>
      </w:r>
    </w:p>
    <w:p w:rsidR="00C02B8C" w:rsidRPr="00DD7CCF" w:rsidRDefault="004D2E67" w:rsidP="00E2714A">
      <w:pPr>
        <w:pStyle w:val="Lista2"/>
      </w:pPr>
      <w:r w:rsidRPr="00DD7CCF">
        <w:t>encode the text as a single unit, ignoring the interlinear space in your edition and only describing it in the layout description</w:t>
      </w:r>
    </w:p>
    <w:p w:rsidR="00C02B8C" w:rsidRPr="00DD7CCF" w:rsidRDefault="004D2E67" w:rsidP="00E2714A">
      <w:pPr>
        <w:pStyle w:val="Lista3"/>
      </w:pPr>
      <w:r w:rsidRPr="00DD7CCF">
        <w:t>in such cases the lines of the inscription must be numbered consecutively throughout the text</w:t>
      </w:r>
    </w:p>
    <w:p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079C3">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079C3">
        <w:t>3.3.4</w:t>
      </w:r>
      <w:r w:rsidR="00194541" w:rsidRPr="00DD7CCF">
        <w:fldChar w:fldCharType="end"/>
      </w:r>
      <w:r w:rsidRPr="00DD7CCF">
        <w:t>) for some further encoding options</w:t>
      </w:r>
    </w:p>
    <w:p w:rsidR="00C02B8C" w:rsidRPr="00DD7CCF" w:rsidRDefault="004D2E67" w:rsidP="003F2742">
      <w:pPr>
        <w:pStyle w:val="Cmsor3"/>
        <w:numPr>
          <w:ilvl w:val="2"/>
          <w:numId w:val="38"/>
        </w:numPr>
      </w:pPr>
      <w:bookmarkStart w:id="120" w:name="_tmbjz6tt6rwk" w:colFirst="0" w:colLast="0"/>
      <w:bookmarkStart w:id="121" w:name="_Ref43978135"/>
      <w:bookmarkStart w:id="122" w:name="_Toc44494637"/>
      <w:bookmarkEnd w:id="120"/>
      <w:r w:rsidRPr="00DD7CCF">
        <w:t xml:space="preserve">Spatially offset opening sections </w:t>
      </w:r>
      <w:r w:rsidRPr="00E24F87">
        <w:rPr>
          <w:noProof/>
        </w:rPr>
        <w:t>(</w:t>
      </w:r>
      <w:r w:rsidRPr="00DD7CCF">
        <w:t>incipits)</w:t>
      </w:r>
      <w:bookmarkEnd w:id="121"/>
      <w:bookmarkEnd w:id="122"/>
    </w:p>
    <w:p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079C3">
        <w:t>2</w:t>
      </w:r>
      <w:r w:rsidR="00780A5D" w:rsidRPr="00DD7CCF">
        <w:fldChar w:fldCharType="end"/>
      </w:r>
      <w:r w:rsidRPr="00DD7CCF">
        <w:t>)</w:t>
      </w:r>
    </w:p>
    <w:p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rsidR="00C02B8C" w:rsidRPr="00DD7CCF" w:rsidRDefault="004D2E67" w:rsidP="00E2714A">
      <w:pPr>
        <w:pStyle w:val="Lista"/>
      </w:pPr>
      <w:r w:rsidRPr="00DD7CCF">
        <w:t>however, if an incipit is visually set apart from the body text,</w:t>
      </w:r>
    </w:p>
    <w:p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rsidR="00C02B8C" w:rsidRPr="00DD7CCF" w:rsidRDefault="004D2E67" w:rsidP="004E103D">
      <w:pPr>
        <w:pStyle w:val="Lista4"/>
      </w:pPr>
      <w:r w:rsidRPr="00DD7CCF">
        <w:t>and assign the number 1 to the first line after the invocation</w:t>
      </w:r>
    </w:p>
    <w:p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079C3">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079C3">
        <w:t>7.5.4</w:t>
      </w:r>
      <w:r w:rsidR="00780A5D" w:rsidRPr="00DD7CCF">
        <w:fldChar w:fldCharType="end"/>
      </w:r>
      <w:r w:rsidRPr="00DD7CCF">
        <w:t>) of the opening section</w:t>
      </w:r>
    </w:p>
    <w:p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3.3.3</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rsidTr="000B047B">
        <w:tc>
          <w:tcPr>
            <w:tcW w:w="3440" w:type="pct"/>
          </w:tcPr>
          <w:p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rsidR="00934AD5" w:rsidRPr="00DD7CCF" w:rsidRDefault="00934AD5" w:rsidP="00934AD5">
            <w:pPr>
              <w:pStyle w:val="CodeParagraph"/>
            </w:pPr>
            <w:r w:rsidRPr="00DD7CCF">
              <w:rPr>
                <w:rStyle w:val="Code"/>
              </w:rPr>
              <w:t>&lt;/p&gt;</w:t>
            </w:r>
          </w:p>
        </w:tc>
        <w:tc>
          <w:tcPr>
            <w:tcW w:w="1560" w:type="pct"/>
            <w:vAlign w:val="bottom"/>
          </w:tcPr>
          <w:p w:rsidR="00934AD5" w:rsidRPr="00DD7CCF" w:rsidRDefault="00934AD5" w:rsidP="00934AD5">
            <w:pPr>
              <w:keepNext/>
              <w:jc w:val="center"/>
            </w:pPr>
            <w:r w:rsidRPr="00DD7CCF">
              <w:rPr>
                <w:noProof/>
              </w:rPr>
              <w:drawing>
                <wp:inline distT="0" distB="0" distL="0" distR="0" wp14:anchorId="1BC46DDB">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3.3.3</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1079C3">
              <w:rPr>
                <w:noProof/>
              </w:rPr>
              <w:t>B</w:t>
            </w:r>
            <w:r w:rsidR="00B2626B">
              <w:rPr>
                <w:noProof/>
              </w:rPr>
              <w:fldChar w:fldCharType="end"/>
            </w:r>
            <w:r w:rsidR="00EE7E86" w:rsidRPr="00DD7CCF">
              <w:t>: incipit</w:t>
            </w:r>
            <w:r w:rsidRPr="00DD7CCF">
              <w:t xml:space="preserve"> written vertically, with upright characters, in the left margin</w:t>
            </w:r>
          </w:p>
        </w:tc>
      </w:tr>
      <w:tr w:rsidR="00934AD5" w:rsidRPr="00DD7CCF" w:rsidTr="000B047B">
        <w:tc>
          <w:tcPr>
            <w:tcW w:w="3753" w:type="pct"/>
          </w:tcPr>
          <w:p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rsidR="00934AD5" w:rsidRPr="00DD7CCF" w:rsidRDefault="00934AD5" w:rsidP="00934AD5">
            <w:pPr>
              <w:keepNext/>
              <w:jc w:val="center"/>
            </w:pPr>
            <w:r w:rsidRPr="00DD7CCF">
              <w:rPr>
                <w:noProof/>
              </w:rPr>
              <w:drawing>
                <wp:inline distT="0" distB="0" distL="0" distR="0" wp14:anchorId="6C0BC05B">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rsidR="00C02B8C" w:rsidRPr="00DD7CCF" w:rsidRDefault="004D2E67" w:rsidP="003F2742">
      <w:pPr>
        <w:pStyle w:val="Cmsor3"/>
        <w:numPr>
          <w:ilvl w:val="2"/>
          <w:numId w:val="38"/>
        </w:numPr>
      </w:pPr>
      <w:bookmarkStart w:id="123" w:name="_tg7yz01k2pc5" w:colFirst="0" w:colLast="0"/>
      <w:bookmarkStart w:id="124" w:name="_Ref43984537"/>
      <w:bookmarkStart w:id="125" w:name="_Toc44494638"/>
      <w:bookmarkEnd w:id="123"/>
      <w:r w:rsidRPr="00DD7CCF">
        <w:t xml:space="preserve">Spatially offset closing lines </w:t>
      </w:r>
      <w:r w:rsidRPr="00E24F87">
        <w:rPr>
          <w:noProof/>
        </w:rPr>
        <w:t>(</w:t>
      </w:r>
      <w:r w:rsidRPr="00DD7CCF">
        <w:t>colophons)</w:t>
      </w:r>
      <w:bookmarkEnd w:id="124"/>
      <w:bookmarkEnd w:id="125"/>
    </w:p>
    <w:p w:rsidR="00C02B8C" w:rsidRPr="00DD7CCF" w:rsidRDefault="004D2E67" w:rsidP="00E2714A">
      <w:pPr>
        <w:pStyle w:val="Lista"/>
      </w:pPr>
      <w:r w:rsidRPr="00DD7CCF">
        <w:t>in some inscriptions, the last line or two may be written outside the principal field,</w:t>
      </w:r>
    </w:p>
    <w:p w:rsidR="00C02B8C" w:rsidRPr="00DD7CCF" w:rsidRDefault="004D2E67" w:rsidP="00E2714A">
      <w:pPr>
        <w:pStyle w:val="Lista2"/>
      </w:pPr>
      <w:r w:rsidRPr="00DD7CCF">
        <w:t>either because the designer of the inscription wanted to separate a colophon visually from the rest of the text</w:t>
      </w:r>
    </w:p>
    <w:p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rsidR="00C02B8C" w:rsidRPr="00DD7CCF" w:rsidRDefault="004D2E67" w:rsidP="00E2714A">
      <w:pPr>
        <w:pStyle w:val="Lista"/>
      </w:pPr>
      <w:r w:rsidRPr="00DD7CCF">
        <w:t>as with incipits, colophons do not require explicit semantic markup</w:t>
      </w:r>
    </w:p>
    <w:p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rsidR="00C02B8C" w:rsidRPr="00DD7CCF" w:rsidRDefault="004D2E67" w:rsidP="00E2714A">
      <w:pPr>
        <w:pStyle w:val="Lista2"/>
      </w:pPr>
      <w:r w:rsidRPr="00DD7CCF">
        <w:t>numbering the lines consecutively after the last regular line</w:t>
      </w:r>
    </w:p>
    <w:p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079C3">
        <w:t>2</w:t>
      </w:r>
      <w:r w:rsidR="00780A5D" w:rsidRPr="00DD7CCF">
        <w:fldChar w:fldCharType="end"/>
      </w:r>
      <w:r w:rsidRPr="00DD7CCF">
        <w:t>)</w:t>
      </w:r>
    </w:p>
    <w:p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079C3">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079C3">
        <w:t>7.5.4</w:t>
      </w:r>
      <w:r w:rsidR="00780A5D" w:rsidRPr="00DD7CCF">
        <w:fldChar w:fldCharType="end"/>
      </w:r>
      <w:r w:rsidRPr="00DD7CCF">
        <w:t>) of the opening section</w:t>
      </w:r>
    </w:p>
    <w:p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3.3.4</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00EE7E86" w:rsidRPr="00DD7CCF">
              <w:t>: last line inscribed vertically in the right margin</w:t>
            </w:r>
          </w:p>
        </w:tc>
      </w:tr>
      <w:tr w:rsidR="00934AD5" w:rsidRPr="00DD7CCF" w:rsidTr="000B047B">
        <w:tc>
          <w:tcPr>
            <w:tcW w:w="3127" w:type="pct"/>
          </w:tcPr>
          <w:p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rsidR="00934AD5" w:rsidRPr="00DD7CCF" w:rsidRDefault="00934AD5" w:rsidP="00934AD5">
            <w:pPr>
              <w:keepNext/>
              <w:jc w:val="center"/>
            </w:pPr>
            <w:r w:rsidRPr="00DD7CCF">
              <w:rPr>
                <w:noProof/>
              </w:rPr>
              <w:drawing>
                <wp:inline distT="0" distB="0" distL="0" distR="0" wp14:anchorId="2F058B35">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rsidR="00C02B8C" w:rsidRPr="00DD7CCF" w:rsidRDefault="004D2E67" w:rsidP="003F2742">
      <w:pPr>
        <w:pStyle w:val="Cmsor3"/>
        <w:numPr>
          <w:ilvl w:val="2"/>
          <w:numId w:val="38"/>
        </w:numPr>
      </w:pPr>
      <w:bookmarkStart w:id="126" w:name="_l370o66akj7v" w:colFirst="0" w:colLast="0"/>
      <w:bookmarkStart w:id="127" w:name="_Ref43984607"/>
      <w:bookmarkStart w:id="128" w:name="_Toc44494639"/>
      <w:bookmarkEnd w:id="126"/>
      <w:r w:rsidRPr="00DD7CCF">
        <w:t>Pagination or foliation: “</w:t>
      </w:r>
      <w:proofErr w:type="spellStart"/>
      <w:r w:rsidRPr="00DD7CCF">
        <w:t>forme</w:t>
      </w:r>
      <w:proofErr w:type="spellEnd"/>
      <w:r w:rsidRPr="00DD7CCF">
        <w:t xml:space="preserve"> work”</w:t>
      </w:r>
      <w:bookmarkEnd w:id="127"/>
      <w:bookmarkEnd w:id="128"/>
    </w:p>
    <w:p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proofErr w:type="spellStart"/>
      <w:r w:rsidRPr="005D2B22">
        <w:rPr>
          <w:b/>
          <w:bCs/>
        </w:rPr>
        <w:t>forme</w:t>
      </w:r>
      <w:proofErr w:type="spellEnd"/>
      <w:r w:rsidRPr="005D2B22">
        <w:rPr>
          <w:b/>
          <w:bCs/>
        </w:rPr>
        <w:t xml:space="preserve"> work</w:t>
      </w:r>
    </w:p>
    <w:p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rsidR="00C02B8C" w:rsidRPr="00DD7CCF" w:rsidRDefault="004D2E67" w:rsidP="00E2714A">
      <w:pPr>
        <w:pStyle w:val="Lista"/>
      </w:pPr>
      <w:r w:rsidRPr="00DD7CCF">
        <w:t xml:space="preserve">epigraphic occurrences of </w:t>
      </w:r>
      <w:proofErr w:type="spellStart"/>
      <w:r w:rsidRPr="00DD7CCF">
        <w:t>forme</w:t>
      </w:r>
      <w:proofErr w:type="spellEnd"/>
      <w:r w:rsidRPr="00DD7CCF">
        <w:t xml:space="preserve"> work are primarily foliation or pagination marks on copper plates; if you encounter a different feature that you believe ought to be marked up as </w:t>
      </w:r>
      <w:proofErr w:type="spellStart"/>
      <w:r w:rsidRPr="00DD7CCF">
        <w:t>forme</w:t>
      </w:r>
      <w:proofErr w:type="spellEnd"/>
      <w:r w:rsidRPr="00DD7CCF">
        <w:t xml:space="preserv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rsidTr="00934AD5">
        <w:tc>
          <w:tcPr>
            <w:tcW w:w="0" w:type="auto"/>
            <w:shd w:val="clear" w:color="auto" w:fill="auto"/>
            <w:tcMar>
              <w:top w:w="100" w:type="dxa"/>
              <w:left w:w="100" w:type="dxa"/>
              <w:bottom w:w="100" w:type="dxa"/>
              <w:right w:w="100" w:type="dxa"/>
            </w:tcMar>
          </w:tcPr>
          <w:p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rsidR="00934AD5" w:rsidRPr="00DD7CCF" w:rsidRDefault="00934AD5" w:rsidP="00F14096">
            <w:pPr>
              <w:pStyle w:val="Tabletext"/>
            </w:pPr>
            <w:r w:rsidRPr="00DD7CCF">
              <w:t>top-right</w:t>
            </w:r>
          </w:p>
        </w:tc>
      </w:tr>
      <w:tr w:rsidR="00934AD5" w:rsidRPr="00DD7CCF" w:rsidTr="00934AD5">
        <w:tc>
          <w:tcPr>
            <w:tcW w:w="0" w:type="auto"/>
            <w:shd w:val="clear" w:color="auto" w:fill="auto"/>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primary</w:t>
            </w:r>
          </w:p>
          <w:p w:rsidR="00934AD5" w:rsidRPr="00DD7CCF" w:rsidRDefault="00934AD5" w:rsidP="00934AD5">
            <w:pPr>
              <w:pStyle w:val="Tabletext"/>
              <w:jc w:val="center"/>
            </w:pPr>
          </w:p>
          <w:p w:rsidR="00934AD5" w:rsidRPr="00DD7CCF" w:rsidRDefault="00934AD5" w:rsidP="00934AD5">
            <w:pPr>
              <w:pStyle w:val="Tabletext"/>
              <w:jc w:val="center"/>
            </w:pPr>
            <w:r w:rsidRPr="00DD7CCF">
              <w:t>inscribed</w:t>
            </w:r>
          </w:p>
          <w:p w:rsidR="00934AD5" w:rsidRPr="00DD7CCF" w:rsidRDefault="00934AD5" w:rsidP="00934AD5">
            <w:pPr>
              <w:pStyle w:val="Tabletext"/>
              <w:jc w:val="center"/>
            </w:pPr>
          </w:p>
          <w:p w:rsidR="00934AD5" w:rsidRPr="00DD7CCF" w:rsidRDefault="00934AD5" w:rsidP="00934AD5">
            <w:pPr>
              <w:pStyle w:val="Tabletext"/>
              <w:jc w:val="center"/>
            </w:pPr>
            <w:r w:rsidRPr="00DD7CCF">
              <w:t>zone</w:t>
            </w:r>
          </w:p>
          <w:p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right</w:t>
            </w:r>
          </w:p>
        </w:tc>
      </w:tr>
      <w:tr w:rsidR="00934AD5" w:rsidRPr="00DD7CCF" w:rsidTr="00934AD5">
        <w:tc>
          <w:tcPr>
            <w:tcW w:w="0" w:type="auto"/>
            <w:shd w:val="clear" w:color="auto" w:fill="auto"/>
            <w:tcMar>
              <w:top w:w="100" w:type="dxa"/>
              <w:left w:w="100" w:type="dxa"/>
              <w:bottom w:w="100" w:type="dxa"/>
              <w:right w:w="100" w:type="dxa"/>
            </w:tcMar>
          </w:tcPr>
          <w:p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rsidR="00934AD5" w:rsidRPr="00DD7CCF" w:rsidRDefault="00934AD5" w:rsidP="00F14096">
            <w:pPr>
              <w:pStyle w:val="Tabletext"/>
            </w:pPr>
            <w:r w:rsidRPr="00DD7CCF">
              <w:t>bot-right</w:t>
            </w:r>
          </w:p>
        </w:tc>
      </w:tr>
    </w:tbl>
    <w:p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xml:space="preserve">), the content of </w:t>
      </w:r>
      <w:proofErr w:type="spellStart"/>
      <w:r w:rsidRPr="00DD7CCF">
        <w:t>forme</w:t>
      </w:r>
      <w:proofErr w:type="spellEnd"/>
      <w:r w:rsidRPr="00DD7CCF">
        <w:t xml:space="preserve"> work is a complete and meaningful unit in itself, but unlike boxlike zones, it is a supplement to </w:t>
      </w:r>
      <w:r w:rsidRPr="00E24F87">
        <w:rPr>
          <w:noProof/>
        </w:rPr>
        <w:t>(</w:t>
      </w:r>
      <w:r w:rsidRPr="00DD7CCF">
        <w:t>rather than a subunit of) the principal text of an inscription</w:t>
      </w:r>
    </w:p>
    <w:p w:rsidR="00C02B8C" w:rsidRPr="00DD7CCF" w:rsidRDefault="004D2E67" w:rsidP="00E2714A">
      <w:pPr>
        <w:pStyle w:val="Lista"/>
      </w:pPr>
      <w:proofErr w:type="spellStart"/>
      <w:r w:rsidRPr="00DD7CCF">
        <w:t>forme</w:t>
      </w:r>
      <w:proofErr w:type="spellEnd"/>
      <w:r w:rsidRPr="00DD7CCF">
        <w:t xml:space="preserve"> work items shall be wrapped in the element </w:t>
      </w:r>
      <w:r w:rsidRPr="00DD7CCF">
        <w:rPr>
          <w:rStyle w:val="Code"/>
        </w:rPr>
        <w:t>&lt;fw&gt;</w:t>
      </w:r>
      <w:r w:rsidRPr="00DD7CCF">
        <w:t>, with the following mandatory attributes</w:t>
      </w:r>
    </w:p>
    <w:p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 xml:space="preserve">even if there is only one </w:t>
      </w:r>
      <w:proofErr w:type="spellStart"/>
      <w:r w:rsidR="004D2E67" w:rsidRPr="00DD7CCF">
        <w:t>forme</w:t>
      </w:r>
      <w:proofErr w:type="spellEnd"/>
      <w:r w:rsidR="004D2E67" w:rsidRPr="00DD7CCF">
        <w:t xml:space="preserve"> work item in your document)</w:t>
      </w:r>
    </w:p>
    <w:p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w:t>
      </w:r>
      <w:proofErr w:type="spellStart"/>
      <w:r w:rsidRPr="00DD7CCF">
        <w:t>forme</w:t>
      </w:r>
      <w:proofErr w:type="spellEnd"/>
      <w:r w:rsidRPr="00DD7CCF">
        <w:t xml:space="preserve"> work item appears</w:t>
      </w:r>
    </w:p>
    <w:p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079C3">
        <w:t>7.5.3</w:t>
      </w:r>
      <w:r w:rsidR="00780A5D" w:rsidRPr="00DD7CCF">
        <w:fldChar w:fldCharType="end"/>
      </w:r>
      <w:r w:rsidRPr="00DD7CCF">
        <w:t xml:space="preserve">) of the </w:t>
      </w:r>
      <w:proofErr w:type="spellStart"/>
      <w:r w:rsidRPr="00DD7CCF">
        <w:t>forme</w:t>
      </w:r>
      <w:proofErr w:type="spellEnd"/>
      <w:r w:rsidRPr="00DD7CCF">
        <w:t xml:space="preserve"> work</w:t>
      </w:r>
    </w:p>
    <w:p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w:t>
      </w:r>
      <w:proofErr w:type="spellStart"/>
      <w:r w:rsidRPr="00DD7CCF">
        <w:t>forme</w:t>
      </w:r>
      <w:proofErr w:type="spellEnd"/>
      <w:r w:rsidRPr="00DD7CCF">
        <w:t xml:space="preserve"> work item is found, therefore</w:t>
      </w:r>
    </w:p>
    <w:p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079C3">
        <w:t>2</w:t>
      </w:r>
      <w:r w:rsidR="00780A5D" w:rsidRPr="00DD7CCF">
        <w:fldChar w:fldCharType="end"/>
      </w:r>
      <w:r w:rsidRPr="00DD7CCF">
        <w:t>), often interrupting the course of the text within such containers</w:t>
      </w:r>
    </w:p>
    <w:p w:rsidR="00C02B8C" w:rsidRPr="00DD7CCF" w:rsidRDefault="004D2E67" w:rsidP="00E2714A">
      <w:pPr>
        <w:pStyle w:val="Lista3"/>
      </w:pPr>
      <w:r w:rsidRPr="00DD7CCF">
        <w:t xml:space="preserve">the occurrence of such an interruption is encoded in the page and line beginnings and does not affect the markup for </w:t>
      </w:r>
      <w:proofErr w:type="spellStart"/>
      <w:r w:rsidRPr="00DD7CCF">
        <w:t>forme</w:t>
      </w:r>
      <w:proofErr w:type="spellEnd"/>
      <w:r w:rsidRPr="00DD7CCF">
        <w:t xml:space="preserve"> work</w:t>
      </w:r>
    </w:p>
    <w:p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w:t>
      </w:r>
      <w:proofErr w:type="spellStart"/>
      <w:r w:rsidRPr="00DD7CCF">
        <w:t>forme</w:t>
      </w:r>
      <w:proofErr w:type="spellEnd"/>
      <w:r w:rsidRPr="00DD7CCF">
        <w:t xml:space="preserve"> work is present on a page whose </w:t>
      </w:r>
      <w:r w:rsidRPr="00DD7CCF">
        <w:rPr>
          <w:rStyle w:val="Code"/>
        </w:rPr>
        <w:t>&lt;pb/&gt;</w:t>
      </w:r>
      <w:r w:rsidRPr="00DD7CCF">
        <w:t xml:space="preserve"> element is outside block-level containers, i.e. in the rare but potentially possible cases where a page bears </w:t>
      </w:r>
      <w:proofErr w:type="spellStart"/>
      <w:r w:rsidRPr="00DD7CCF">
        <w:t>forme</w:t>
      </w:r>
      <w:proofErr w:type="spellEnd"/>
      <w:r w:rsidRPr="00DD7CCF">
        <w:t xml:space="preserv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079C3">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079C3">
        <w:t>5.4.7</w:t>
      </w:r>
      <w:r w:rsidR="009A6168" w:rsidRPr="00DD7CCF">
        <w:fldChar w:fldCharType="end"/>
      </w:r>
      <w:r w:rsidRPr="00DD7CCF">
        <w:t>)</w:t>
      </w:r>
    </w:p>
    <w:p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w:t>
      </w:r>
      <w:proofErr w:type="spellStart"/>
      <w:r w:rsidRPr="00DD7CCF">
        <w:t>forme</w:t>
      </w:r>
      <w:proofErr w:type="spellEnd"/>
      <w:r w:rsidRPr="00DD7CCF">
        <w:t xml:space="preserve"> work</w:t>
      </w:r>
      <w:r w:rsidRPr="00CD25A4">
        <w:rPr>
          <w:rStyle w:val="Lbjegyzet-hivatkozs"/>
        </w:rPr>
        <w:footnoteReference w:id="11"/>
      </w:r>
    </w:p>
    <w:p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1079C3">
        <w:t>––</w:t>
      </w:r>
      <w:r w:rsidR="00E078CA" w:rsidRPr="00DD7CCF">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079C3">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3.3.5</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00EE7E86" w:rsidRPr="00DD7CCF">
              <w:t>: foliation in the right margin</w:t>
            </w:r>
          </w:p>
        </w:tc>
      </w:tr>
      <w:tr w:rsidR="00FB0167" w:rsidRPr="00DD7CCF" w:rsidTr="000B047B">
        <w:tc>
          <w:tcPr>
            <w:tcW w:w="1828" w:type="pct"/>
          </w:tcPr>
          <w:p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rsidR="00934AD5" w:rsidRDefault="00934AD5" w:rsidP="00934AD5">
            <w:pPr>
              <w:keepNext/>
              <w:jc w:val="center"/>
            </w:pPr>
            <w:r w:rsidRPr="00DD7CCF">
              <w:rPr>
                <w:noProof/>
              </w:rPr>
              <w:drawing>
                <wp:inline distT="114300" distB="114300" distL="114300" distR="114300" wp14:anchorId="02665CF0" wp14:editId="2C08151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rsidR="000B047B" w:rsidRPr="00DD7CCF" w:rsidRDefault="000B047B" w:rsidP="00934AD5">
            <w:pPr>
              <w:keepNext/>
              <w:jc w:val="center"/>
            </w:pPr>
          </w:p>
        </w:tc>
      </w:tr>
    </w:tbl>
    <w:p w:rsidR="00C02B8C" w:rsidRPr="00DD7CCF" w:rsidRDefault="004D2E67" w:rsidP="003F2742">
      <w:pPr>
        <w:pStyle w:val="Cmsor2"/>
        <w:numPr>
          <w:ilvl w:val="1"/>
          <w:numId w:val="38"/>
        </w:numPr>
      </w:pPr>
      <w:bookmarkStart w:id="129" w:name="_dzwqp0ufpcn5" w:colFirst="0" w:colLast="0"/>
      <w:bookmarkStart w:id="130" w:name="_Ref43978987"/>
      <w:bookmarkStart w:id="131" w:name="_Toc44494640"/>
      <w:bookmarkEnd w:id="129"/>
      <w:r w:rsidRPr="00DD7CCF">
        <w:t>Boxlike Partitions: Self-contained Zones</w:t>
      </w:r>
      <w:bookmarkEnd w:id="130"/>
      <w:bookmarkEnd w:id="131"/>
    </w:p>
    <w:p w:rsidR="00C02B8C" w:rsidRPr="00DD7CCF" w:rsidRDefault="0053341E" w:rsidP="003F2742">
      <w:pPr>
        <w:pStyle w:val="Cmsor3"/>
        <w:numPr>
          <w:ilvl w:val="2"/>
          <w:numId w:val="38"/>
        </w:numPr>
      </w:pPr>
      <w:bookmarkStart w:id="132" w:name="_7afiixd3hprc" w:colFirst="0" w:colLast="0"/>
      <w:bookmarkStart w:id="133" w:name="_Ref43978278"/>
      <w:bookmarkStart w:id="134" w:name="_Toc44494641"/>
      <w:bookmarkEnd w:id="132"/>
      <w:r w:rsidRPr="00DD7CCF">
        <w:rPr>
          <w:noProof/>
        </w:rPr>
        <w:drawing>
          <wp:anchor distT="114300" distB="114300" distL="114300" distR="114300" simplePos="0" relativeHeight="251661312" behindDoc="0" locked="0" layoutInCell="1" hidden="0" allowOverlap="1">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3"/>
      <w:bookmarkEnd w:id="134"/>
    </w:p>
    <w:p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rsidR="00C02B8C" w:rsidRPr="00DD7CCF" w:rsidRDefault="004D2E67" w:rsidP="00E2714A">
      <w:pPr>
        <w:pStyle w:val="Lista2"/>
      </w:pPr>
      <w:r w:rsidRPr="00DD7CCF">
        <w:t>here, there is a semantic discontinuity between the two zones, and there is no unit of intrinsic structure commencing in one and ending in another</w:t>
      </w:r>
    </w:p>
    <w:p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rsidR="00C02B8C" w:rsidRPr="00DD7CCF" w:rsidRDefault="004D2E67" w:rsidP="00E2714A">
      <w:pPr>
        <w:pStyle w:val="Lista"/>
      </w:pPr>
      <w:r w:rsidRPr="00DD7CCF">
        <w:t xml:space="preserve">since the hierarchy of such partitions does not overlap with the hierarchy of the text’s internal structure, they can be encoded in XML as containing elements called </w:t>
      </w:r>
      <w:proofErr w:type="spellStart"/>
      <w:r w:rsidRPr="00DD7CCF">
        <w:t>textpart</w:t>
      </w:r>
      <w:proofErr w:type="spellEnd"/>
      <w:r w:rsidRPr="00DD7CCF">
        <w:t xml:space="preserve"> divisions</w:t>
      </w:r>
    </w:p>
    <w:p w:rsidR="00C02B8C" w:rsidRPr="00DD7CCF" w:rsidRDefault="004D2E67" w:rsidP="00E2714A">
      <w:pPr>
        <w:pStyle w:val="Lista"/>
      </w:pPr>
      <w:r w:rsidRPr="00DD7CCF">
        <w:t>in our practice, the encoding for boxlike partitions shall only be used in warranted cases, specifically:</w:t>
      </w:r>
    </w:p>
    <w:p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079C3">
        <w:t>Appendix C</w:t>
      </w:r>
      <w:r w:rsidR="00780A5D" w:rsidRPr="00DD7CCF">
        <w:fldChar w:fldCharType="end"/>
      </w:r>
      <w:r w:rsidRPr="00DD7CCF">
        <w:t xml:space="preserve"> for an illustration</w:t>
      </w:r>
    </w:p>
    <w:p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079C3" w:rsidRPr="00DD7CCF">
        <w:t xml:space="preserve">Example </w:t>
      </w:r>
      <w:r w:rsidR="001079C3">
        <w:rPr>
          <w:noProof/>
        </w:rPr>
        <w:t>3.4.5</w:t>
      </w:r>
      <w:r w:rsidR="001079C3" w:rsidRPr="00DD7CCF">
        <w:t>.</w:t>
      </w:r>
      <w:r w:rsidR="001079C3">
        <w:rPr>
          <w:noProof/>
        </w:rPr>
        <w:t>A</w:t>
      </w:r>
      <w:r w:rsidR="00AF7A33" w:rsidRPr="00DD7CCF">
        <w:fldChar w:fldCharType="end"/>
      </w:r>
      <w:r w:rsidRPr="00DD7CCF">
        <w:t xml:space="preserve"> </w:t>
      </w:r>
      <w:r w:rsidR="00AF7A33" w:rsidRPr="00DD7CCF">
        <w:t>for an illustration</w:t>
      </w:r>
    </w:p>
    <w:p w:rsidR="00C02B8C" w:rsidRPr="00DD7CCF" w:rsidRDefault="004D2E67" w:rsidP="00E2714A">
      <w:pPr>
        <w:pStyle w:val="Lista3"/>
      </w:pPr>
      <w:r w:rsidRPr="00DD7CCF">
        <w:t xml:space="preserve">keep in mind that fragments for which it is possible to reconstruct the structure of the lost connecting section do not require encoding as </w:t>
      </w:r>
      <w:proofErr w:type="spellStart"/>
      <w:r w:rsidRPr="00DD7CCF">
        <w:t>textparts</w:t>
      </w:r>
      <w:proofErr w:type="spellEnd"/>
      <w:r w:rsidRPr="00DD7CCF">
        <w:t>, nor do copperplate sets with a known number of medial plates lost</w:t>
      </w:r>
    </w:p>
    <w:p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079C3">
        <w:t>5.4.7</w:t>
      </w:r>
      <w:r w:rsidR="009A6168" w:rsidRPr="00DD7CCF">
        <w:fldChar w:fldCharType="end"/>
      </w:r>
      <w:r w:rsidRPr="00DD7CCF">
        <w:t xml:space="preserve"> for advice on encoding massive lacunae where the structure can be restored</w:t>
      </w:r>
    </w:p>
    <w:p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rsidR="00C02B8C" w:rsidRPr="00DD7CCF" w:rsidRDefault="004D2E67" w:rsidP="00E2714A">
      <w:pPr>
        <w:pStyle w:val="Lista3"/>
      </w:pPr>
      <w:r w:rsidRPr="00DD7CCF">
        <w:t xml:space="preserve">keep in mind that this does not apply to all bilingual </w:t>
      </w:r>
      <w:r w:rsidRPr="00E24F87">
        <w:rPr>
          <w:noProof/>
        </w:rPr>
        <w:t>(</w:t>
      </w:r>
      <w:r w:rsidRPr="00DD7CCF">
        <w:t xml:space="preserve">or multilingual) inscriptions: if different parts of a single text are written in different languages, then the use of </w:t>
      </w:r>
      <w:proofErr w:type="spellStart"/>
      <w:r w:rsidRPr="00DD7CCF">
        <w:t>textparts</w:t>
      </w:r>
      <w:proofErr w:type="spellEnd"/>
      <w:r w:rsidRPr="00DD7CCF">
        <w:t xml:space="preserve"> is not warranted</w:t>
      </w:r>
    </w:p>
    <w:p w:rsidR="00C02B8C" w:rsidRPr="00DD7CCF"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079C3">
        <w:t>7.2.1</w:t>
      </w:r>
      <w:r w:rsidR="00A77327" w:rsidRPr="00DD7CCF">
        <w:fldChar w:fldCharType="end"/>
      </w:r>
      <w:r w:rsidRPr="00DD7CCF">
        <w:t xml:space="preserve"> about multilingual inscriptions</w:t>
      </w:r>
    </w:p>
    <w:p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 between them, especially if it makes sense to read them in a particular sequence</w:t>
      </w:r>
    </w:p>
    <w:p w:rsidR="00C02B8C" w:rsidRPr="00DD7CCF" w:rsidRDefault="004D2E67" w:rsidP="003F2742">
      <w:pPr>
        <w:pStyle w:val="Cmsor3"/>
        <w:numPr>
          <w:ilvl w:val="2"/>
          <w:numId w:val="38"/>
        </w:numPr>
      </w:pPr>
      <w:bookmarkStart w:id="135" w:name="_gwyk1jzb0av6" w:colFirst="0" w:colLast="0"/>
      <w:bookmarkStart w:id="136" w:name="_Ref43990385"/>
      <w:bookmarkStart w:id="137" w:name="_Toc44494642"/>
      <w:bookmarkEnd w:id="135"/>
      <w:r w:rsidRPr="00DD7CCF">
        <w:t>Encoding boxlike partitions</w:t>
      </w:r>
      <w:bookmarkEnd w:id="136"/>
      <w:bookmarkEnd w:id="137"/>
    </w:p>
    <w:p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rsidR="008525C6" w:rsidRPr="008525C6" w:rsidRDefault="004D2E67" w:rsidP="00E2714A">
      <w:pPr>
        <w:pStyle w:val="Lista2"/>
      </w:pPr>
      <w:r w:rsidRPr="00DD7CCF">
        <w:t xml:space="preserve">note the mandatory presence and value of </w:t>
      </w:r>
      <w:r w:rsidR="008525C6" w:rsidRPr="008525C6">
        <w:rPr>
          <w:rStyle w:val="Codeattribute"/>
        </w:rPr>
        <w:t>@type</w:t>
      </w:r>
    </w:p>
    <w:p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079C3">
        <w:t>3.4.3</w:t>
      </w:r>
      <w:r w:rsidR="00194541" w:rsidRPr="00DD7CCF">
        <w:fldChar w:fldCharType="end"/>
      </w:r>
      <w:r w:rsidRPr="00DD7CCF">
        <w:t xml:space="preserve"> below about additional attributes and optional headers</w:t>
      </w:r>
    </w:p>
    <w:p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rsidR="00C02B8C" w:rsidRPr="00DD7CCF" w:rsidRDefault="004D2E67" w:rsidP="00E2714A">
      <w:pPr>
        <w:pStyle w:val="Lista2"/>
      </w:pPr>
      <w:r w:rsidRPr="00DD7CCF">
        <w:t>such information shall be described for human readers in the metadata of your inscription</w:t>
      </w:r>
    </w:p>
    <w:p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w:t>
      </w:r>
      <w:proofErr w:type="spellStart"/>
      <w:r w:rsidRPr="00DD7CCF">
        <w:t>textpart</w:t>
      </w:r>
      <w:proofErr w:type="spellEnd"/>
      <w:r w:rsidRPr="00DD7CCF">
        <w:t xml:space="preserve"> divisions</w:t>
      </w:r>
    </w:p>
    <w:p w:rsidR="00C02B8C" w:rsidRPr="00DD7CCF" w:rsidRDefault="004D2E67" w:rsidP="00E2714A">
      <w:pPr>
        <w:pStyle w:val="Lista2"/>
      </w:pPr>
      <w:r w:rsidRPr="00DD7CCF">
        <w:t xml:space="preserve">the technical expression for this is that the </w:t>
      </w:r>
      <w:proofErr w:type="spellStart"/>
      <w:r w:rsidRPr="00DD7CCF">
        <w:t>textpart</w:t>
      </w:r>
      <w:proofErr w:type="spellEnd"/>
      <w:r w:rsidRPr="00DD7CCF">
        <w:t xml:space="preserve">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rsidR="00C02B8C" w:rsidRPr="00DD7CCF" w:rsidRDefault="004D2E67" w:rsidP="00E2714A">
      <w:pPr>
        <w:pStyle w:val="Lista2"/>
      </w:pPr>
      <w:r w:rsidRPr="00DD7CCF">
        <w:t xml:space="preserve">the practical purport is that if you create one </w:t>
      </w:r>
      <w:proofErr w:type="spellStart"/>
      <w:r w:rsidRPr="00DD7CCF">
        <w:t>textpart</w:t>
      </w:r>
      <w:proofErr w:type="spellEnd"/>
      <w:r w:rsidRPr="00DD7CCF">
        <w:t xml:space="preserve"> division for a section of an inscription, then you must also create another </w:t>
      </w:r>
      <w:proofErr w:type="spellStart"/>
      <w:r w:rsidRPr="00DD7CCF">
        <w:t>textpart</w:t>
      </w:r>
      <w:proofErr w:type="spellEnd"/>
      <w:r w:rsidRPr="00DD7CCF">
        <w:t xml:space="preserve"> division to wrap the remainder of the text</w:t>
      </w:r>
    </w:p>
    <w:p w:rsidR="00C02B8C" w:rsidRPr="00DD7CCF" w:rsidRDefault="004D2E67" w:rsidP="00E2714A">
      <w:pPr>
        <w:pStyle w:val="Lista"/>
      </w:pPr>
      <w:r w:rsidRPr="00DD7CCF">
        <w:t xml:space="preserve">note that in principle, </w:t>
      </w:r>
      <w:proofErr w:type="spellStart"/>
      <w:r w:rsidRPr="00DD7CCF">
        <w:t>textpart</w:t>
      </w:r>
      <w:proofErr w:type="spellEnd"/>
      <w:r w:rsidRPr="00DD7CCF">
        <w:t xml:space="preserve"> div elements </w:t>
      </w:r>
      <w:r w:rsidRPr="00DD7CCF">
        <w:rPr>
          <w:rStyle w:val="Foreign"/>
        </w:rPr>
        <w:t>could</w:t>
      </w:r>
      <w:r w:rsidRPr="00DD7CCF">
        <w:t xml:space="preserve"> be nested within other </w:t>
      </w:r>
      <w:proofErr w:type="spellStart"/>
      <w:r w:rsidRPr="00DD7CCF">
        <w:t>textpart</w:t>
      </w:r>
      <w:proofErr w:type="spellEnd"/>
      <w:r w:rsidRPr="00DD7CCF">
        <w:t xml:space="preserve"> div elements; however, to avoid complications </w:t>
      </w:r>
      <w:r w:rsidRPr="00E24F87">
        <w:rPr>
          <w:noProof/>
        </w:rPr>
        <w:t>(</w:t>
      </w:r>
      <w:r w:rsidRPr="00DD7CCF">
        <w:t>in markup and referencing), our project policy is never to do so</w:t>
      </w:r>
    </w:p>
    <w:p w:rsidR="00C02B8C" w:rsidRPr="00DD7CCF" w:rsidRDefault="004D2E67" w:rsidP="00E2714A">
      <w:pPr>
        <w:pStyle w:val="Lista2"/>
      </w:pPr>
      <w:r w:rsidRPr="00DD7CCF">
        <w:t xml:space="preserve">when encoding a structurally complex inscription, instead of resorting to </w:t>
      </w:r>
      <w:proofErr w:type="spellStart"/>
      <w:r w:rsidRPr="00DD7CCF">
        <w:t>textparts</w:t>
      </w:r>
      <w:proofErr w:type="spellEnd"/>
      <w:r w:rsidRPr="00DD7CCF">
        <w:t xml:space="preserve"> within </w:t>
      </w:r>
      <w:proofErr w:type="spellStart"/>
      <w:r w:rsidRPr="00DD7CCF">
        <w:t>textparts</w:t>
      </w:r>
      <w:proofErr w:type="spellEnd"/>
      <w:r w:rsidRPr="00DD7CCF">
        <w:t xml:space="preserve">,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079C3">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w:t>
      </w:r>
    </w:p>
    <w:p w:rsidR="00C02B8C" w:rsidRPr="00DD7CCF" w:rsidRDefault="004D2E67" w:rsidP="00E2714A">
      <w:pPr>
        <w:pStyle w:val="Lista2"/>
      </w:pPr>
      <w:r w:rsidRPr="00DD7CCF">
        <w:t xml:space="preserve">if you encounter a case where nested </w:t>
      </w:r>
      <w:proofErr w:type="spellStart"/>
      <w:r w:rsidRPr="00DD7CCF">
        <w:t>textpart</w:t>
      </w:r>
      <w:proofErr w:type="spellEnd"/>
      <w:r w:rsidRPr="00DD7CCF">
        <w:t xml:space="preserve"> divisions seem to be the best solution, please discuss it with the authors of the Guide and the XML-TEI data manager</w:t>
      </w:r>
    </w:p>
    <w:p w:rsidR="00C02B8C" w:rsidRPr="00DD7CCF" w:rsidRDefault="004D2E67" w:rsidP="00E2714A">
      <w:pPr>
        <w:pStyle w:val="Lista"/>
      </w:pPr>
      <w:r w:rsidRPr="00DD7CCF">
        <w:t xml:space="preserve">encode </w:t>
      </w:r>
      <w:proofErr w:type="spellStart"/>
      <w:r w:rsidRPr="00DD7CCF">
        <w:t>textparts</w:t>
      </w:r>
      <w:proofErr w:type="spellEnd"/>
      <w:r w:rsidRPr="00DD7CCF">
        <w:t xml:space="preserve"> in the order you deem to be the logical reading order</w:t>
      </w:r>
    </w:p>
    <w:p w:rsidR="00C02B8C" w:rsidRPr="00DD7CCF" w:rsidRDefault="004D2E67" w:rsidP="00E2714A">
      <w:pPr>
        <w:pStyle w:val="Lista2"/>
      </w:pPr>
      <w:r w:rsidRPr="00DD7CCF">
        <w:t xml:space="preserve">for the sake of consistency throughout the corpus, inscribed </w:t>
      </w:r>
      <w:r w:rsidRPr="00CD25A4">
        <w:rPr>
          <w:b/>
          <w:bCs/>
        </w:rPr>
        <w:t>seals</w:t>
      </w:r>
      <w:r w:rsidRPr="00DD7CCF">
        <w:t xml:space="preserve"> of copper plates shall always be encoded </w:t>
      </w:r>
      <w:r w:rsidRPr="00CD25A4">
        <w:rPr>
          <w:b/>
          <w:bCs/>
        </w:rPr>
        <w:t>before the plates</w:t>
      </w:r>
      <w:r w:rsidRPr="00DD7CCF">
        <w:t xml:space="preserve"> themselves</w:t>
      </w:r>
    </w:p>
    <w:p w:rsidR="00C02B8C" w:rsidRPr="00DD7CCF" w:rsidRDefault="004D2E67" w:rsidP="00E2714A">
      <w:pPr>
        <w:pStyle w:val="Lista"/>
      </w:pPr>
      <w:r w:rsidRPr="00DD7CCF">
        <w:t xml:space="preserve">within each </w:t>
      </w:r>
      <w:proofErr w:type="spellStart"/>
      <w:r w:rsidRPr="00DD7CCF">
        <w:t>textpart</w:t>
      </w:r>
      <w:proofErr w:type="spellEnd"/>
      <w:r w:rsidRPr="00DD7CCF">
        <w:t xml:space="preserve"> division, use structural and other markup as you would elsewhere; this includes in particular</w:t>
      </w:r>
    </w:p>
    <w:p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079C3">
        <w:t>2</w:t>
      </w:r>
      <w:r w:rsidR="00780A5D" w:rsidRPr="00DD7CCF">
        <w:fldChar w:fldCharType="end"/>
      </w:r>
      <w:r w:rsidRPr="00DD7CCF">
        <w:t>)</w:t>
      </w:r>
    </w:p>
    <w:p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079C3">
        <w:t>3.2</w:t>
      </w:r>
      <w:r w:rsidR="00543A88" w:rsidRPr="00DD7CCF">
        <w:fldChar w:fldCharType="end"/>
      </w:r>
      <w:r w:rsidRPr="00DD7CCF">
        <w:t>) even if a given partition consists of just one line</w:t>
      </w:r>
    </w:p>
    <w:p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1079C3">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079C3">
        <w:t>2.3.3</w:t>
      </w:r>
      <w:r w:rsidR="00A77327" w:rsidRPr="00DD7CCF">
        <w:fldChar w:fldCharType="end"/>
      </w:r>
      <w:r w:rsidRPr="00DD7CCF">
        <w:t>) even if a given partition contains only one</w:t>
      </w:r>
    </w:p>
    <w:p w:rsidR="00C02B8C" w:rsidRPr="00DD7CCF" w:rsidRDefault="004D2E67" w:rsidP="003F2742">
      <w:pPr>
        <w:pStyle w:val="Cmsor3"/>
        <w:numPr>
          <w:ilvl w:val="2"/>
          <w:numId w:val="38"/>
        </w:numPr>
      </w:pPr>
      <w:bookmarkStart w:id="138" w:name="_82q10pa3ovwa" w:colFirst="0" w:colLast="0"/>
      <w:bookmarkStart w:id="139" w:name="_Ref43984577"/>
      <w:bookmarkStart w:id="140" w:name="_Toc44494643"/>
      <w:bookmarkEnd w:id="138"/>
      <w:proofErr w:type="spellStart"/>
      <w:r w:rsidRPr="00DD7CCF">
        <w:t>Textpart</w:t>
      </w:r>
      <w:proofErr w:type="spellEnd"/>
      <w:r w:rsidRPr="00DD7CCF">
        <w:t xml:space="preserve"> identification: subtype, number and headers</w:t>
      </w:r>
      <w:bookmarkEnd w:id="139"/>
      <w:bookmarkEnd w:id="140"/>
    </w:p>
    <w:p w:rsidR="008525C6" w:rsidRPr="008525C6" w:rsidRDefault="004D2E67" w:rsidP="00E2714A">
      <w:pPr>
        <w:pStyle w:val="Lista"/>
      </w:pPr>
      <w:r w:rsidRPr="00DD7CCF">
        <w:t xml:space="preserve">every </w:t>
      </w:r>
      <w:proofErr w:type="spellStart"/>
      <w:r w:rsidRPr="00DD7CCF">
        <w:t>textpart</w:t>
      </w:r>
      <w:proofErr w:type="spellEnd"/>
      <w:r w:rsidRPr="00DD7CCF">
        <w:t xml:space="preserve"> division must carry the </w:t>
      </w:r>
      <w:r w:rsidRPr="005D2B22">
        <w:rPr>
          <w:b/>
          <w:bCs/>
        </w:rPr>
        <w:t xml:space="preserve">mandatory attribute </w:t>
      </w:r>
      <w:r w:rsidR="008525C6" w:rsidRPr="008525C6">
        <w:rPr>
          <w:rStyle w:val="Codeattribute"/>
        </w:rPr>
        <w:t>@n</w:t>
      </w:r>
    </w:p>
    <w:p w:rsidR="00C02B8C" w:rsidRPr="00DD7CCF" w:rsidRDefault="004D2E67" w:rsidP="00E2714A">
      <w:pPr>
        <w:pStyle w:val="Lista2"/>
      </w:pPr>
      <w:r w:rsidRPr="00DD7CCF">
        <w:t xml:space="preserve">each </w:t>
      </w:r>
      <w:proofErr w:type="spellStart"/>
      <w:r w:rsidRPr="00DD7CCF">
        <w:t>textpart</w:t>
      </w:r>
      <w:proofErr w:type="spellEnd"/>
      <w:r w:rsidRPr="00DD7CCF">
        <w:t xml:space="preserve"> in an XML document must have a unique number</w:t>
      </w:r>
    </w:p>
    <w:p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 xml:space="preserve">may be used to encode the nature of </w:t>
      </w:r>
      <w:proofErr w:type="spellStart"/>
      <w:r w:rsidRPr="00DD7CCF">
        <w:t>textparts</w:t>
      </w:r>
      <w:proofErr w:type="spellEnd"/>
    </w:p>
    <w:p w:rsidR="00C02B8C" w:rsidRPr="00DD7CCF" w:rsidRDefault="004D2E67" w:rsidP="00E2714A">
      <w:pPr>
        <w:pStyle w:val="Lista2"/>
      </w:pPr>
      <w:r w:rsidRPr="00DD7CCF">
        <w:t xml:space="preserve">the use of this attribute is not mandatory, but it is strongly recommended </w:t>
      </w:r>
      <w:r w:rsidR="00AA796A" w:rsidRPr="00DD7CCF">
        <w:t xml:space="preserve">when multiple </w:t>
      </w:r>
      <w:proofErr w:type="spellStart"/>
      <w:r w:rsidR="00AA796A" w:rsidRPr="00DD7CCF">
        <w:t>textparts</w:t>
      </w:r>
      <w:proofErr w:type="spellEnd"/>
      <w:r w:rsidR="00AA796A" w:rsidRPr="00DD7CCF">
        <w:t xml:space="preserve"> are of the same nature</w:t>
      </w:r>
    </w:p>
    <w:p w:rsidR="008525C6" w:rsidRPr="008525C6" w:rsidRDefault="004D2E67" w:rsidP="00E2714A">
      <w:pPr>
        <w:pStyle w:val="Lista2"/>
      </w:pPr>
      <w:r w:rsidRPr="00DD7CCF">
        <w:t xml:space="preserve">use any single word for the value of </w:t>
      </w:r>
      <w:r w:rsidR="008525C6" w:rsidRPr="008525C6">
        <w:rPr>
          <w:rStyle w:val="Codeattribute"/>
        </w:rPr>
        <w:t>@subtype</w:t>
      </w:r>
    </w:p>
    <w:p w:rsidR="00C02B8C" w:rsidRPr="00DD7CCF" w:rsidRDefault="004D2E67" w:rsidP="00E2714A">
      <w:pPr>
        <w:pStyle w:val="Lista3"/>
      </w:pPr>
      <w:r w:rsidRPr="00DD7CCF">
        <w:t>we recommend using values that describe the general nature of a unit rather than its function or appearance; preferably, use one of the following:</w:t>
      </w:r>
    </w:p>
    <w:p w:rsidR="00C02B8C" w:rsidRPr="00DD7CCF" w:rsidRDefault="00303844" w:rsidP="004E103D">
      <w:pPr>
        <w:pStyle w:val="Lista4"/>
      </w:pPr>
      <w:r w:rsidRPr="00303844">
        <w:rPr>
          <w:rStyle w:val="Codevalue"/>
        </w:rPr>
        <w:t>"fragment"</w:t>
      </w:r>
      <w:r w:rsidR="004D2E67" w:rsidRPr="00DD7CCF">
        <w:t xml:space="preserve"> for fragments bearing non-contiguous text</w:t>
      </w:r>
    </w:p>
    <w:p w:rsidR="00C02B8C" w:rsidRPr="00DD7CCF" w:rsidRDefault="00303844" w:rsidP="004E103D">
      <w:pPr>
        <w:pStyle w:val="Lista4"/>
      </w:pPr>
      <w:r w:rsidRPr="00303844">
        <w:rPr>
          <w:rStyle w:val="Codevalue"/>
        </w:rPr>
        <w:lastRenderedPageBreak/>
        <w:t>"face"</w:t>
      </w:r>
      <w:r w:rsidR="004D2E67" w:rsidRPr="00DD7CCF">
        <w:t xml:space="preserve"> for the surfaces of an object with no more than 4 sides</w:t>
      </w:r>
    </w:p>
    <w:p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w:t>
      </w:r>
      <w:proofErr w:type="spellStart"/>
      <w:r w:rsidR="004D2E67" w:rsidRPr="00DD7CCF">
        <w:t>textpart</w:t>
      </w:r>
      <w:proofErr w:type="spellEnd"/>
      <w:r w:rsidR="004D2E67" w:rsidRPr="00DD7CCF">
        <w:t xml:space="preserve"> continues across two or more surfaces such as the frontal and lateral face of a four-sided </w:t>
      </w:r>
      <w:r w:rsidR="00167D32" w:rsidRPr="00DD7CCF">
        <w:t>stele</w:t>
      </w:r>
    </w:p>
    <w:p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rsidR="00C02B8C" w:rsidRPr="00DD7CCF" w:rsidRDefault="004D2E67" w:rsidP="00E2714A">
      <w:pPr>
        <w:pStyle w:val="Lista3"/>
      </w:pPr>
      <w:r w:rsidRPr="00DD7CCF">
        <w:t>if you are certain none of the above are satisfactory, you may use other values with the following constraints:</w:t>
      </w:r>
    </w:p>
    <w:p w:rsidR="00C02B8C" w:rsidRPr="00DD7CCF" w:rsidRDefault="004D2E67" w:rsidP="004E103D">
      <w:pPr>
        <w:pStyle w:val="Lista4"/>
      </w:pPr>
      <w:r w:rsidRPr="00DD7CCF">
        <w:t>the value should be in lowercase throughout to avoid inconsistencies; display can easily be rendered with a capital initial</w:t>
      </w:r>
    </w:p>
    <w:p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079C3" w:rsidRPr="00DD7CCF">
        <w:t xml:space="preserve">Example </w:t>
      </w:r>
      <w:r w:rsidR="001079C3">
        <w:rPr>
          <w:noProof/>
        </w:rPr>
        <w:t>3.4.3</w:t>
      </w:r>
      <w:r w:rsidR="001079C3" w:rsidRPr="00DD7CCF">
        <w:t>.</w:t>
      </w:r>
      <w:r w:rsidR="001079C3">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rsidR="00C02B8C" w:rsidRPr="00DD7CCF" w:rsidRDefault="004D2E67" w:rsidP="00E2714A">
      <w:pPr>
        <w:pStyle w:val="Lista"/>
      </w:pPr>
      <w:r w:rsidRPr="00DD7CCF">
        <w:t xml:space="preserve">to add further flexibility to the titles displayed for </w:t>
      </w:r>
      <w:proofErr w:type="spellStart"/>
      <w:r w:rsidRPr="00DD7CCF">
        <w:t>textparts</w:t>
      </w:r>
      <w:proofErr w:type="spellEnd"/>
      <w:r w:rsidRPr="00DD7CCF">
        <w:t xml:space="preserve">,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w:t>
      </w:r>
      <w:proofErr w:type="spellStart"/>
      <w:r w:rsidRPr="00DD7CCF">
        <w:t>textpart</w:t>
      </w:r>
      <w:proofErr w:type="spellEnd"/>
      <w:r w:rsidRPr="00DD7CCF">
        <w:t xml:space="preserve"> division</w:t>
      </w:r>
    </w:p>
    <w:p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rsidR="00C02B8C" w:rsidRPr="00DD7CCF" w:rsidRDefault="004D2E67" w:rsidP="00E2714A">
      <w:pPr>
        <w:pStyle w:val="Lista2"/>
      </w:pPr>
      <w:r w:rsidRPr="00DD7CCF">
        <w:t xml:space="preserve">the use of this element is recommended when the </w:t>
      </w:r>
      <w:proofErr w:type="spellStart"/>
      <w:r w:rsidRPr="00DD7CCF">
        <w:t>textparts</w:t>
      </w:r>
      <w:proofErr w:type="spellEnd"/>
      <w:r w:rsidRPr="00DD7CCF">
        <w:t xml:space="preserve">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rsidR="00C02B8C" w:rsidRPr="00DD7CCF" w:rsidRDefault="004D2E67" w:rsidP="00E2714A">
      <w:pPr>
        <w:pStyle w:val="Lista3"/>
      </w:pPr>
      <w:r w:rsidRPr="00DD7CCF">
        <w:t>“Seal” and “Plates” for a copperplate charter with an inscribed seal</w:t>
      </w:r>
    </w:p>
    <w:p w:rsidR="00C02B8C" w:rsidRPr="00DD7CCF" w:rsidRDefault="004D2E67" w:rsidP="00E2714A">
      <w:pPr>
        <w:pStyle w:val="Lista3"/>
      </w:pPr>
      <w:r w:rsidRPr="00DD7CCF">
        <w:t xml:space="preserve">“Head”, “Halo”, “Back” and “Pedestal” </w:t>
      </w:r>
      <w:r w:rsidRPr="00E24F87">
        <w:rPr>
          <w:noProof/>
        </w:rPr>
        <w:t>(</w:t>
      </w:r>
      <w:r w:rsidRPr="00DD7CCF">
        <w:t>etc.) on a statue</w:t>
      </w:r>
    </w:p>
    <w:p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079C3" w:rsidRPr="00DD7CCF">
        <w:t xml:space="preserve">Example </w:t>
      </w:r>
      <w:r w:rsidR="001079C3">
        <w:rPr>
          <w:noProof/>
        </w:rPr>
        <w:t>3.4.3</w:t>
      </w:r>
      <w:r w:rsidR="001079C3" w:rsidRPr="00DD7CCF">
        <w:t>.</w:t>
      </w:r>
      <w:r w:rsidR="001079C3">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079C3" w:rsidRPr="00DD7CCF">
        <w:t xml:space="preserve">Example </w:t>
      </w:r>
      <w:r w:rsidR="001079C3">
        <w:rPr>
          <w:noProof/>
        </w:rPr>
        <w:t>3.4.3</w:t>
      </w:r>
      <w:r w:rsidR="001079C3" w:rsidRPr="00DD7CCF">
        <w:t>.</w:t>
      </w:r>
      <w:r w:rsidR="001079C3">
        <w:rPr>
          <w:noProof/>
        </w:rPr>
        <w:t>D</w:t>
      </w:r>
      <w:r w:rsidR="00AA796A" w:rsidRPr="00DD7CCF">
        <w:fldChar w:fldCharType="end"/>
      </w:r>
      <w:r w:rsidR="00AA796A" w:rsidRPr="00DD7CCF">
        <w:t xml:space="preserve"> below)</w:t>
      </w:r>
    </w:p>
    <w:p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 xml:space="preserve">remains recommended when multiple </w:t>
      </w:r>
      <w:proofErr w:type="spellStart"/>
      <w:r w:rsidRPr="00DD7CCF">
        <w:t>textparts</w:t>
      </w:r>
      <w:proofErr w:type="spellEnd"/>
      <w:r w:rsidRPr="00DD7CCF">
        <w:t xml:space="preserve"> are of the same nature</w:t>
      </w:r>
    </w:p>
    <w:p w:rsidR="00C02B8C" w:rsidRPr="00DD7CCF" w:rsidRDefault="004D2E67" w:rsidP="00AA796A">
      <w:pPr>
        <w:pStyle w:val="Lista2"/>
      </w:pPr>
      <w:r w:rsidRPr="00DD7CCF">
        <w:t>the contents of the editorial heading will not be altered in display, so</w:t>
      </w:r>
    </w:p>
    <w:p w:rsidR="00C02B8C" w:rsidRPr="00DD7CCF" w:rsidRDefault="004D2E67" w:rsidP="00AA796A">
      <w:pPr>
        <w:pStyle w:val="Lista3"/>
      </w:pPr>
      <w:r w:rsidRPr="00DD7CCF">
        <w:t>please use a capital initial and feel free to include spaces, additional capitals and punctuation as necessary</w:t>
      </w:r>
    </w:p>
    <w:p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079C3">
        <w:t>10.3.3</w:t>
      </w:r>
      <w:r w:rsidR="000A421D" w:rsidRPr="00DD7CCF">
        <w:fldChar w:fldCharType="end"/>
      </w:r>
      <w:r w:rsidRPr="00DD7CCF">
        <w:t>), which you may employ if you deem necessary</w:t>
      </w:r>
    </w:p>
    <w:p w:rsidR="004A54F9" w:rsidRPr="00DD7CCF" w:rsidRDefault="004A54F9">
      <w:bookmarkStart w:id="141" w:name="_suh8lewninkg" w:colFirst="0" w:colLast="0"/>
      <w:bookmarkEnd w:id="141"/>
    </w:p>
    <w:tbl>
      <w:tblPr>
        <w:tblStyle w:val="CodeSampleTable"/>
        <w:tblW w:w="5000" w:type="pct"/>
        <w:tblLook w:val="04A0" w:firstRow="1" w:lastRow="0" w:firstColumn="1" w:lastColumn="0" w:noHBand="0" w:noVBand="1"/>
      </w:tblPr>
      <w:tblGrid>
        <w:gridCol w:w="9622"/>
      </w:tblGrid>
      <w:tr w:rsidR="004A54F9"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4A54F9" w:rsidRPr="00DD7CCF" w:rsidRDefault="004A54F9" w:rsidP="004A54F9">
            <w:pPr>
              <w:pStyle w:val="Kpalrs"/>
            </w:pPr>
            <w:bookmarkStart w:id="142" w:name="_Ref44078070"/>
            <w:r w:rsidRPr="00DD7CCF">
              <w:t xml:space="preserve">Example </w:t>
            </w:r>
            <w:r w:rsidR="00B2626B">
              <w:fldChar w:fldCharType="begin"/>
            </w:r>
            <w:r w:rsidR="00B2626B">
              <w:instrText xml:space="preserve"> STYLEREF 3 \s </w:instrText>
            </w:r>
            <w:r w:rsidR="00B2626B">
              <w:fldChar w:fldCharType="separate"/>
            </w:r>
            <w:r w:rsidR="001079C3">
              <w:rPr>
                <w:noProof/>
              </w:rPr>
              <w:t>3.4.3</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bookmarkEnd w:id="142"/>
            <w:r w:rsidR="00EE7E86" w:rsidRPr="00DD7CCF">
              <w:t>:</w:t>
            </w:r>
            <w:r w:rsidRPr="00DD7CCF">
              <w:t xml:space="preserve"> </w:t>
            </w:r>
            <w:proofErr w:type="spellStart"/>
            <w:r w:rsidR="006D6AD5" w:rsidRPr="00DD7CCF">
              <w:t>textpart</w:t>
            </w:r>
            <w:proofErr w:type="spellEnd"/>
            <w:r w:rsidR="006D6AD5" w:rsidRPr="00DD7CCF">
              <w:t xml:space="preserve"> identification, </w:t>
            </w:r>
            <w:r w:rsidRPr="00DD7CCF">
              <w:t>two or more fragments with non-contiguous text</w:t>
            </w:r>
          </w:p>
        </w:tc>
      </w:tr>
      <w:tr w:rsidR="004A54F9" w:rsidRPr="00DD7CCF" w:rsidTr="000B047B">
        <w:tc>
          <w:tcPr>
            <w:tcW w:w="5000" w:type="pct"/>
          </w:tcPr>
          <w:p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rsidTr="000B047B">
        <w:tc>
          <w:tcPr>
            <w:tcW w:w="5000" w:type="pct"/>
          </w:tcPr>
          <w:p w:rsidR="004A54F9" w:rsidRPr="00DD7CCF" w:rsidRDefault="004A54F9" w:rsidP="004A54F9">
            <w:pPr>
              <w:pStyle w:val="TableNote"/>
              <w:rPr>
                <w:rStyle w:val="Code"/>
              </w:rPr>
            </w:pPr>
            <w:r w:rsidRPr="00DD7CCF">
              <w:t>auto-generated headings will show “Fragment A”, “Fragment B”, etc.</w:t>
            </w:r>
          </w:p>
        </w:tc>
      </w:tr>
    </w:tbl>
    <w:p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4A54F9" w:rsidRPr="00DD7CCF" w:rsidRDefault="004A54F9" w:rsidP="004A54F9">
            <w:pPr>
              <w:pStyle w:val="Kpalrs"/>
            </w:pPr>
            <w:bookmarkStart w:id="143" w:name="_Ref44078271"/>
            <w:r w:rsidRPr="00DD7CCF">
              <w:lastRenderedPageBreak/>
              <w:t xml:space="preserve">Example </w:t>
            </w:r>
            <w:r w:rsidR="00B2626B">
              <w:fldChar w:fldCharType="begin"/>
            </w:r>
            <w:r w:rsidR="00B2626B">
              <w:instrText xml:space="preserve"> STYLEREF 3 \s </w:instrText>
            </w:r>
            <w:r w:rsidR="00B2626B">
              <w:fldChar w:fldCharType="separate"/>
            </w:r>
            <w:r w:rsidR="001079C3">
              <w:rPr>
                <w:noProof/>
              </w:rPr>
              <w:t>3.4.3</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1079C3">
              <w:rPr>
                <w:noProof/>
              </w:rPr>
              <w:t>B</w:t>
            </w:r>
            <w:r w:rsidR="00B2626B">
              <w:rPr>
                <w:noProof/>
              </w:rPr>
              <w:fldChar w:fldCharType="end"/>
            </w:r>
            <w:bookmarkEnd w:id="143"/>
            <w:r w:rsidR="00EE7E86" w:rsidRPr="00DD7CCF">
              <w:t>:</w:t>
            </w:r>
            <w:r w:rsidR="006D6AD5" w:rsidRPr="00DD7CCF">
              <w:t xml:space="preserve"> </w:t>
            </w:r>
            <w:proofErr w:type="spellStart"/>
            <w:r w:rsidR="006D6AD5" w:rsidRPr="00DD7CCF">
              <w:t>textpart</w:t>
            </w:r>
            <w:proofErr w:type="spellEnd"/>
            <w:r w:rsidR="006D6AD5" w:rsidRPr="00DD7CCF">
              <w:t xml:space="preserve"> identification,</w:t>
            </w:r>
            <w:r w:rsidRPr="00DD7CCF">
              <w:t xml:space="preserve"> two or more fragments with non-contiguous text</w:t>
            </w:r>
          </w:p>
        </w:tc>
      </w:tr>
      <w:tr w:rsidR="004A54F9" w:rsidRPr="00DD7CCF" w:rsidTr="000B047B">
        <w:tc>
          <w:tcPr>
            <w:tcW w:w="5000" w:type="pct"/>
          </w:tcPr>
          <w:p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rsidTr="000B047B">
        <w:tc>
          <w:tcPr>
            <w:tcW w:w="5000" w:type="pct"/>
          </w:tcPr>
          <w:p w:rsidR="00167D32" w:rsidRPr="00DD7CCF" w:rsidRDefault="00167D32" w:rsidP="00167D32">
            <w:pPr>
              <w:pStyle w:val="TableNote"/>
            </w:pPr>
            <w:r w:rsidRPr="00DD7CCF">
              <w:t>explicitly encoded headings will show “Upper left corner”, “A small piece not adjacent to any edge”, etc.</w:t>
            </w:r>
          </w:p>
        </w:tc>
      </w:tr>
    </w:tbl>
    <w:p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67D32" w:rsidRPr="00DD7CCF" w:rsidRDefault="00167D32" w:rsidP="00167D32">
            <w:pPr>
              <w:pStyle w:val="Kpalrs"/>
            </w:pPr>
            <w:bookmarkStart w:id="144" w:name="_ntlxakteb3wm" w:colFirst="0" w:colLast="0"/>
            <w:bookmarkStart w:id="145" w:name="_u4tz39yk0lmz" w:colFirst="0" w:colLast="0"/>
            <w:bookmarkEnd w:id="144"/>
            <w:bookmarkEnd w:id="145"/>
            <w:r w:rsidRPr="00DD7CCF">
              <w:t xml:space="preserve">Example </w:t>
            </w:r>
            <w:r w:rsidR="00B2626B">
              <w:fldChar w:fldCharType="begin"/>
            </w:r>
            <w:r w:rsidR="00B2626B">
              <w:instrText xml:space="preserve"> STYLEREF 3 \s </w:instrText>
            </w:r>
            <w:r w:rsidR="00B2626B">
              <w:fldChar w:fldCharType="separate"/>
            </w:r>
            <w:r w:rsidR="001079C3">
              <w:rPr>
                <w:noProof/>
              </w:rPr>
              <w:t>3.4.3</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1079C3">
              <w:rPr>
                <w:noProof/>
              </w:rPr>
              <w:t>C</w:t>
            </w:r>
            <w:r w:rsidR="00B2626B">
              <w:rPr>
                <w:noProof/>
              </w:rPr>
              <w:fldChar w:fldCharType="end"/>
            </w:r>
            <w:r w:rsidR="00EE7E86" w:rsidRPr="00DD7CCF">
              <w:t>:</w:t>
            </w:r>
            <w:r w:rsidR="006D6AD5" w:rsidRPr="00DD7CCF">
              <w:t xml:space="preserve"> </w:t>
            </w:r>
            <w:proofErr w:type="spellStart"/>
            <w:r w:rsidR="006D6AD5" w:rsidRPr="00DD7CCF">
              <w:t>textpart</w:t>
            </w:r>
            <w:proofErr w:type="spellEnd"/>
            <w:r w:rsidR="006D6AD5" w:rsidRPr="00DD7CCF">
              <w:t xml:space="preserve"> identification, </w:t>
            </w:r>
            <w:r w:rsidRPr="00DD7CCF">
              <w:t>faces of a quadrangular stele</w:t>
            </w:r>
          </w:p>
        </w:tc>
      </w:tr>
      <w:tr w:rsidR="00167D32" w:rsidRPr="00DD7CCF" w:rsidTr="000B047B">
        <w:tc>
          <w:tcPr>
            <w:tcW w:w="5000" w:type="pct"/>
          </w:tcPr>
          <w:p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rsidTr="000B047B">
        <w:tc>
          <w:tcPr>
            <w:tcW w:w="5000" w:type="pct"/>
          </w:tcPr>
          <w:p w:rsidR="00167D32" w:rsidRPr="00DD7CCF" w:rsidRDefault="00167D32" w:rsidP="00167D32">
            <w:pPr>
              <w:pStyle w:val="TableNote"/>
            </w:pPr>
            <w:r w:rsidRPr="00DD7CCF">
              <w:t>explicitly encoded headings will show “Frontal Face”, “Lateral Face”, etc.</w:t>
            </w:r>
          </w:p>
          <w:p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079C3">
              <w:t>Appendix C</w:t>
            </w:r>
            <w:r w:rsidRPr="00DD7CCF">
              <w:fldChar w:fldCharType="end"/>
            </w:r>
            <w:r w:rsidRPr="00DD7CCF">
              <w:t xml:space="preserve"> for a similar stele where each line runs across two adjacent faces</w:t>
            </w:r>
          </w:p>
        </w:tc>
      </w:tr>
    </w:tbl>
    <w:p w:rsidR="004F4C63" w:rsidRPr="00DD7CCF" w:rsidRDefault="004F4C63" w:rsidP="00167D32">
      <w:bookmarkStart w:id="146" w:name="_v01oqe9wesr6" w:colFirst="0" w:colLast="0"/>
      <w:bookmarkEnd w:id="146"/>
    </w:p>
    <w:tbl>
      <w:tblPr>
        <w:tblStyle w:val="CodeSampleTable"/>
        <w:tblW w:w="5000" w:type="pct"/>
        <w:tblLook w:val="04A0" w:firstRow="1" w:lastRow="0" w:firstColumn="1" w:lastColumn="0" w:noHBand="0" w:noVBand="1"/>
      </w:tblPr>
      <w:tblGrid>
        <w:gridCol w:w="9622"/>
      </w:tblGrid>
      <w:tr w:rsidR="00167D32"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67D32" w:rsidRPr="00DD7CCF" w:rsidRDefault="00167D32" w:rsidP="00167D32">
            <w:pPr>
              <w:pStyle w:val="Kpalrs"/>
            </w:pPr>
            <w:bookmarkStart w:id="147" w:name="_Ref44078277"/>
            <w:r w:rsidRPr="00DD7CCF">
              <w:t xml:space="preserve">Example </w:t>
            </w:r>
            <w:r w:rsidR="00B2626B">
              <w:fldChar w:fldCharType="begin"/>
            </w:r>
            <w:r w:rsidR="00B2626B">
              <w:instrText xml:space="preserve"> STYLEREF 3 \s </w:instrText>
            </w:r>
            <w:r w:rsidR="00B2626B">
              <w:fldChar w:fldCharType="separate"/>
            </w:r>
            <w:r w:rsidR="001079C3">
              <w:rPr>
                <w:noProof/>
              </w:rPr>
              <w:t>3.4.3</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1079C3">
              <w:rPr>
                <w:noProof/>
              </w:rPr>
              <w:t>D</w:t>
            </w:r>
            <w:r w:rsidR="00B2626B">
              <w:rPr>
                <w:noProof/>
              </w:rPr>
              <w:fldChar w:fldCharType="end"/>
            </w:r>
            <w:bookmarkEnd w:id="147"/>
            <w:r w:rsidR="00EE7E86" w:rsidRPr="00DD7CCF">
              <w:t>:</w:t>
            </w:r>
            <w:r w:rsidR="006D6AD5" w:rsidRPr="00DD7CCF">
              <w:t xml:space="preserve"> </w:t>
            </w:r>
            <w:proofErr w:type="spellStart"/>
            <w:r w:rsidR="006D6AD5" w:rsidRPr="00DD7CCF">
              <w:t>textpart</w:t>
            </w:r>
            <w:proofErr w:type="spellEnd"/>
            <w:r w:rsidR="006D6AD5" w:rsidRPr="00DD7CCF">
              <w:t xml:space="preserve"> identification, </w:t>
            </w:r>
            <w:r w:rsidRPr="00DD7CCF">
              <w:t>set of copper plates with two inscribed seals</w:t>
            </w:r>
          </w:p>
        </w:tc>
      </w:tr>
      <w:tr w:rsidR="00167D32" w:rsidRPr="00DD7CCF" w:rsidTr="000B047B">
        <w:tc>
          <w:tcPr>
            <w:tcW w:w="5000" w:type="pct"/>
          </w:tcPr>
          <w:p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rsidTr="000B047B">
        <w:tc>
          <w:tcPr>
            <w:tcW w:w="5000" w:type="pct"/>
          </w:tcPr>
          <w:p w:rsidR="00167D32" w:rsidRPr="00DD7CCF" w:rsidRDefault="00167D32" w:rsidP="00167D32">
            <w:pPr>
              <w:pStyle w:val="TableNote"/>
            </w:pPr>
            <w:r w:rsidRPr="00DD7CCF">
              <w:t>explicitly encoded headings will show “First seal”, “Second seal” and “Plates”</w:t>
            </w:r>
          </w:p>
          <w:p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079C3">
              <w:t>Appendix C</w:t>
            </w:r>
            <w:r w:rsidRPr="00DD7CCF">
              <w:fldChar w:fldCharType="end"/>
            </w:r>
            <w:r w:rsidRPr="00DD7CCF">
              <w:t xml:space="preserve"> for the full markup of a set of plates with one seal</w:t>
            </w:r>
          </w:p>
        </w:tc>
      </w:tr>
    </w:tbl>
    <w:p w:rsidR="00C02B8C" w:rsidRPr="00DD7CCF" w:rsidRDefault="004D2E67" w:rsidP="003F2742">
      <w:pPr>
        <w:pStyle w:val="Cmsor3"/>
        <w:numPr>
          <w:ilvl w:val="2"/>
          <w:numId w:val="38"/>
        </w:numPr>
      </w:pPr>
      <w:bookmarkStart w:id="148" w:name="_ro2q56korov1" w:colFirst="0" w:colLast="0"/>
      <w:bookmarkStart w:id="149" w:name="_fh0zn6srq43l" w:colFirst="0" w:colLast="0"/>
      <w:bookmarkStart w:id="150" w:name="_Ref43986747"/>
      <w:bookmarkStart w:id="151" w:name="_Toc44494644"/>
      <w:bookmarkEnd w:id="148"/>
      <w:bookmarkEnd w:id="149"/>
      <w:r w:rsidRPr="00DD7CCF">
        <w:t xml:space="preserve">Numbered elements in </w:t>
      </w:r>
      <w:proofErr w:type="spellStart"/>
      <w:r w:rsidRPr="00DD7CCF">
        <w:t>textparts</w:t>
      </w:r>
      <w:bookmarkEnd w:id="150"/>
      <w:bookmarkEnd w:id="151"/>
      <w:proofErr w:type="spellEnd"/>
    </w:p>
    <w:p w:rsidR="00C02B8C" w:rsidRPr="00DD7CCF" w:rsidRDefault="004D2E67" w:rsidP="00E2714A">
      <w:pPr>
        <w:pStyle w:val="Lista"/>
      </w:pPr>
      <w:r w:rsidRPr="00DD7CCF">
        <w:t xml:space="preserve">when your document is divided into </w:t>
      </w:r>
      <w:proofErr w:type="spellStart"/>
      <w:r w:rsidRPr="00DD7CCF">
        <w:t>textparts</w:t>
      </w:r>
      <w:proofErr w:type="spellEnd"/>
      <w:r w:rsidRPr="00DD7CCF">
        <w:t xml:space="preserve">, you must mandatorily restart the numbering of all of the following elements in each new </w:t>
      </w:r>
      <w:proofErr w:type="spellStart"/>
      <w:r w:rsidRPr="00DD7CCF">
        <w:t>textpart</w:t>
      </w:r>
      <w:proofErr w:type="spellEnd"/>
      <w:r w:rsidRPr="00DD7CCF">
        <w:t xml:space="preserve">, since there is as a rule no straightforward sequence of progression from one </w:t>
      </w:r>
      <w:proofErr w:type="spellStart"/>
      <w:r w:rsidRPr="00DD7CCF">
        <w:t>textpart</w:t>
      </w:r>
      <w:proofErr w:type="spellEnd"/>
      <w:r w:rsidRPr="00DD7CCF">
        <w:t xml:space="preserve"> to another</w:t>
      </w:r>
    </w:p>
    <w:p w:rsidR="00C02B8C" w:rsidRPr="00DD7CCF" w:rsidRDefault="004D2E67" w:rsidP="00E2714A">
      <w:pPr>
        <w:pStyle w:val="Lista2"/>
      </w:pPr>
      <w:r w:rsidRPr="00DD7CCF">
        <w:t>physical lines</w:t>
      </w:r>
    </w:p>
    <w:p w:rsidR="00C02B8C" w:rsidRPr="00DD7CCF" w:rsidRDefault="004D2E67" w:rsidP="00E2714A">
      <w:pPr>
        <w:pStyle w:val="Lista2"/>
      </w:pPr>
      <w:r w:rsidRPr="00DD7CCF">
        <w:t>stanzas</w:t>
      </w:r>
    </w:p>
    <w:p w:rsidR="00C02B8C" w:rsidRPr="00DD7CCF" w:rsidRDefault="004D2E67" w:rsidP="00E2714A">
      <w:pPr>
        <w:pStyle w:val="Lista2"/>
      </w:pPr>
      <w:r w:rsidRPr="00DD7CCF">
        <w:t>pages</w:t>
      </w:r>
      <w:r w:rsidRPr="00CD25A4">
        <w:rPr>
          <w:rStyle w:val="Lbjegyzet-hivatkozs"/>
        </w:rPr>
        <w:footnoteReference w:id="12"/>
      </w:r>
    </w:p>
    <w:p w:rsidR="00C02B8C" w:rsidRPr="00DD7CCF" w:rsidRDefault="004D2E67" w:rsidP="00E2714A">
      <w:pPr>
        <w:pStyle w:val="Lista"/>
      </w:pPr>
      <w:r w:rsidRPr="00DD7CCF">
        <w:t xml:space="preserve">however, do not restart the numbering of the following elements: should they occur in more than one </w:t>
      </w:r>
      <w:proofErr w:type="spellStart"/>
      <w:r w:rsidRPr="00DD7CCF">
        <w:t>textpart</w:t>
      </w:r>
      <w:proofErr w:type="spellEnd"/>
      <w:r w:rsidRPr="00DD7CCF">
        <w:t>, keep their numbers unique throughout your XML document</w:t>
      </w:r>
    </w:p>
    <w:p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079C3">
        <w:t>3.5.3</w:t>
      </w:r>
      <w:r w:rsidR="000A421D" w:rsidRPr="00DD7CCF">
        <w:fldChar w:fldCharType="end"/>
      </w:r>
      <w:r w:rsidRPr="00DD7CCF">
        <w:t>)</w:t>
      </w:r>
    </w:p>
    <w:p w:rsidR="00C02B8C" w:rsidRPr="00DD7CCF" w:rsidRDefault="004D2E67" w:rsidP="00E2714A">
      <w:pPr>
        <w:pStyle w:val="Lista2"/>
      </w:pPr>
      <w:proofErr w:type="spellStart"/>
      <w:r w:rsidRPr="00DD7CCF">
        <w:t>gridlike</w:t>
      </w:r>
      <w:proofErr w:type="spellEnd"/>
      <w:r w:rsidRPr="00DD7CCF">
        <w:t xml:space="preserv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079C3">
        <w:t>3.6</w:t>
      </w:r>
      <w:r w:rsidR="00194541" w:rsidRPr="00DD7CCF">
        <w:fldChar w:fldCharType="end"/>
      </w:r>
      <w:r w:rsidRPr="00DD7CCF">
        <w:t>)</w:t>
      </w:r>
    </w:p>
    <w:p w:rsidR="008E24A9" w:rsidRPr="00DD7CCF" w:rsidRDefault="008E24A9" w:rsidP="003F2742">
      <w:pPr>
        <w:pStyle w:val="Cmsor3"/>
        <w:numPr>
          <w:ilvl w:val="2"/>
          <w:numId w:val="38"/>
        </w:numPr>
      </w:pPr>
      <w:bookmarkStart w:id="152" w:name="_Toc44494645"/>
      <w:r w:rsidRPr="00DD7CCF">
        <w:lastRenderedPageBreak/>
        <w:t>Full markup example for</w:t>
      </w:r>
      <w:r w:rsidR="004D2E67" w:rsidRPr="00DD7CCF">
        <w:t xml:space="preserve"> boxlike partitions</w:t>
      </w:r>
      <w:bookmarkEnd w:id="152"/>
    </w:p>
    <w:tbl>
      <w:tblPr>
        <w:tblStyle w:val="CodeSampleTable"/>
        <w:tblW w:w="5000" w:type="pct"/>
        <w:tblLook w:val="04A0" w:firstRow="1" w:lastRow="0" w:firstColumn="1" w:lastColumn="0" w:noHBand="0" w:noVBand="1"/>
      </w:tblPr>
      <w:tblGrid>
        <w:gridCol w:w="9622"/>
      </w:tblGrid>
      <w:tr w:rsidR="00D701A6"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D701A6" w:rsidRPr="00DD7CCF" w:rsidRDefault="00D701A6" w:rsidP="00D701A6">
            <w:pPr>
              <w:pStyle w:val="Kpalrs"/>
            </w:pPr>
            <w:bookmarkStart w:id="153" w:name="_Ref44077741"/>
            <w:r w:rsidRPr="00DD7CCF">
              <w:t xml:space="preserve">Example </w:t>
            </w:r>
            <w:r w:rsidR="00B2626B">
              <w:fldChar w:fldCharType="begin"/>
            </w:r>
            <w:r w:rsidR="00B2626B">
              <w:instrText xml:space="preserve"> STYLEREF 3 \s </w:instrText>
            </w:r>
            <w:r w:rsidR="00B2626B">
              <w:fldChar w:fldCharType="separate"/>
            </w:r>
            <w:r w:rsidR="001079C3">
              <w:rPr>
                <w:noProof/>
              </w:rPr>
              <w:t>3.4.5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bookmarkEnd w:id="153"/>
            <w:r w:rsidRPr="00DD7CCF">
              <w:t xml:space="preserve">: </w:t>
            </w:r>
            <w:proofErr w:type="spellStart"/>
            <w:r w:rsidRPr="00DD7CCF">
              <w:t>textparts</w:t>
            </w:r>
            <w:proofErr w:type="spellEnd"/>
            <w:r w:rsidRPr="00DD7CCF">
              <w:t xml:space="preserve"> for non-contiguous fragments </w:t>
            </w:r>
          </w:p>
        </w:tc>
      </w:tr>
      <w:tr w:rsidR="00D701A6" w:rsidRPr="00DD7CCF" w:rsidTr="000B047B">
        <w:tc>
          <w:tcPr>
            <w:tcW w:w="5000" w:type="pct"/>
            <w:vAlign w:val="center"/>
          </w:tcPr>
          <w:p w:rsidR="00ED3579" w:rsidRDefault="00ED3579" w:rsidP="000B047B">
            <w:pPr>
              <w:jc w:val="center"/>
            </w:pPr>
          </w:p>
          <w:p w:rsidR="000B047B" w:rsidRDefault="000B047B" w:rsidP="000B047B">
            <w:pPr>
              <w:jc w:val="center"/>
            </w:pPr>
          </w:p>
          <w:p w:rsidR="000B047B" w:rsidRPr="00DD7CCF" w:rsidRDefault="000B047B"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D701A6" w:rsidRPr="00DD7CCF" w:rsidRDefault="00D701A6" w:rsidP="000B047B">
            <w:pPr>
              <w:jc w:val="center"/>
            </w:pPr>
            <w:r w:rsidRPr="00DD7CCF">
              <w:rPr>
                <w:noProof/>
              </w:rPr>
              <w:drawing>
                <wp:inline distT="0" distB="0" distL="0" distR="0" wp14:anchorId="49662935">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rsidTr="000B047B">
        <w:tc>
          <w:tcPr>
            <w:tcW w:w="5000" w:type="pct"/>
          </w:tcPr>
          <w:p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079C3">
              <w:t>5.4.7</w:t>
            </w:r>
            <w:r w:rsidRPr="00DD7CCF">
              <w:fldChar w:fldCharType="end"/>
            </w:r>
          </w:p>
        </w:tc>
      </w:tr>
      <w:tr w:rsidR="004B66AB" w:rsidRPr="00DD7CCF" w:rsidTr="000B047B">
        <w:tc>
          <w:tcPr>
            <w:tcW w:w="5000" w:type="pct"/>
          </w:tcPr>
          <w:p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2"/>
        <w:numPr>
          <w:ilvl w:val="1"/>
          <w:numId w:val="38"/>
        </w:numPr>
      </w:pPr>
      <w:bookmarkStart w:id="154" w:name="_k0nurnm93lxl" w:colFirst="0" w:colLast="0"/>
      <w:bookmarkStart w:id="155" w:name="_Ref43979481"/>
      <w:bookmarkStart w:id="156" w:name="_Toc44494646"/>
      <w:bookmarkEnd w:id="154"/>
      <w:r w:rsidRPr="00DD7CCF">
        <w:t>Pagelike Partitions: Text Flows through Successive Zones</w:t>
      </w:r>
      <w:bookmarkEnd w:id="155"/>
      <w:bookmarkEnd w:id="156"/>
    </w:p>
    <w:p w:rsidR="00C02B8C" w:rsidRPr="00DD7CCF" w:rsidRDefault="004D2E67" w:rsidP="003F2742">
      <w:pPr>
        <w:pStyle w:val="Cmsor3"/>
        <w:numPr>
          <w:ilvl w:val="2"/>
          <w:numId w:val="38"/>
        </w:numPr>
      </w:pPr>
      <w:bookmarkStart w:id="157" w:name="_h6ikg2hg8g9u" w:colFirst="0" w:colLast="0"/>
      <w:bookmarkStart w:id="158" w:name="_Toc44494647"/>
      <w:bookmarkEnd w:id="157"/>
      <w:r w:rsidRPr="00DD7CCF">
        <w:t>Overview</w:t>
      </w:r>
      <w:r w:rsidRPr="00DD7CCF">
        <w:rPr>
          <w:noProof/>
        </w:rPr>
        <w:drawing>
          <wp:anchor distT="114300" distB="114300" distL="114300" distR="114300" simplePos="0" relativeHeight="251662336" behindDoc="0" locked="0" layoutInCell="1" hidden="0" allowOverlap="1">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58"/>
    </w:p>
    <w:p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rsidR="00C02B8C" w:rsidRPr="00DD7CCF" w:rsidRDefault="004D2E67" w:rsidP="00E2714A">
      <w:pPr>
        <w:pStyle w:val="Lista3"/>
      </w:pPr>
      <w:r w:rsidRPr="00DD7CCF">
        <w:lastRenderedPageBreak/>
        <w:t>a single virtual text field is thus created from a string of successive zones which may appear in any spatial arrangement</w:t>
      </w:r>
    </w:p>
    <w:p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rsidR="00C02B8C" w:rsidRPr="00DD7CCF" w:rsidRDefault="004D2E67" w:rsidP="00E2714A">
      <w:pPr>
        <w:pStyle w:val="Lista3"/>
      </w:pPr>
      <w:r w:rsidRPr="00DD7CCF">
        <w:t>this, however, is not a criterion: a pagelike partition may also be coterminous with units of intrinsic structure</w:t>
      </w:r>
    </w:p>
    <w:p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079C3">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079C3">
        <w:t>3.2</w:t>
      </w:r>
      <w:r w:rsidR="00543A88" w:rsidRPr="00DD7CCF">
        <w:fldChar w:fldCharType="end"/>
      </w:r>
      <w:r w:rsidRPr="00DD7CCF">
        <w:t>): instead of wrapping each zone in tags, empty elements are employed to mark the spot where each zone begins</w:t>
      </w:r>
    </w:p>
    <w:p w:rsidR="00C02B8C" w:rsidRPr="00DD7CCF" w:rsidRDefault="004D2E67" w:rsidP="00E2714A">
      <w:pPr>
        <w:pStyle w:val="Lista3"/>
      </w:pPr>
      <w:r w:rsidRPr="00DD7CCF">
        <w:t>these elements may be page beginnings or pagelike milestones as explained in the following subsections</w:t>
      </w:r>
    </w:p>
    <w:p w:rsidR="00C02B8C" w:rsidRPr="00DD7CCF" w:rsidRDefault="004D2E67" w:rsidP="00E2714A">
      <w:pPr>
        <w:pStyle w:val="Lista2"/>
      </w:pPr>
      <w:r w:rsidRPr="00DD7CCF">
        <w:t>epigraphic examples of pagelike partitions include</w:t>
      </w:r>
    </w:p>
    <w:p w:rsidR="00C02B8C" w:rsidRPr="00DD7CCF" w:rsidRDefault="004D2E67" w:rsidP="00E2714A">
      <w:pPr>
        <w:pStyle w:val="Lista3"/>
      </w:pPr>
      <w:r w:rsidRPr="00DD7CCF">
        <w:t>text laid out in consecutively readable zones laid out in any arrangement on a single surface</w:t>
      </w:r>
    </w:p>
    <w:p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rsidR="00C02B8C" w:rsidRPr="00DD7CCF" w:rsidRDefault="004D2E67" w:rsidP="003F2742">
      <w:pPr>
        <w:pStyle w:val="Cmsor3"/>
        <w:numPr>
          <w:ilvl w:val="2"/>
          <w:numId w:val="38"/>
        </w:numPr>
      </w:pPr>
      <w:bookmarkStart w:id="159" w:name="_w6aiimbh4273" w:colFirst="0" w:colLast="0"/>
      <w:bookmarkStart w:id="160" w:name="_Ref43978346"/>
      <w:bookmarkStart w:id="161" w:name="_Toc44494648"/>
      <w:bookmarkEnd w:id="159"/>
      <w:r w:rsidRPr="00DD7CCF">
        <w:t>Genuine pages</w:t>
      </w:r>
      <w:bookmarkEnd w:id="160"/>
      <w:bookmarkEnd w:id="161"/>
    </w:p>
    <w:p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rsidR="00C02B8C" w:rsidRPr="00DD7CCF" w:rsidRDefault="004D2E67" w:rsidP="00E2714A">
      <w:pPr>
        <w:pStyle w:val="Lista2"/>
      </w:pPr>
      <w:r w:rsidRPr="00DD7CCF">
        <w:t xml:space="preserve">should pages occur in more than one </w:t>
      </w:r>
      <w:proofErr w:type="spellStart"/>
      <w:r w:rsidRPr="00DD7CCF">
        <w:t>textpart</w:t>
      </w:r>
      <w:proofErr w:type="spellEnd"/>
      <w:r w:rsidRPr="00DD7CCF">
        <w:t xml:space="preserve"> of a complex inscription, page numbers must be reset in each </w:t>
      </w:r>
      <w:proofErr w:type="spellStart"/>
      <w:r w:rsidRPr="00DD7CCF">
        <w:t>textpart</w:t>
      </w:r>
      <w:proofErr w:type="spellEnd"/>
    </w:p>
    <w:p w:rsidR="00C02B8C" w:rsidRPr="00DD7CCF" w:rsidRDefault="004D2E67" w:rsidP="00E2714A">
      <w:pPr>
        <w:pStyle w:val="Lista2"/>
      </w:pPr>
      <w:r w:rsidRPr="00DD7CCF">
        <w:t>page numbers will be utilised for display and may in the future be utilised for machine-readable referencing</w:t>
      </w:r>
    </w:p>
    <w:p w:rsidR="00C02B8C" w:rsidRPr="00DD7CCF" w:rsidRDefault="004D2E67" w:rsidP="00E2714A">
      <w:pPr>
        <w:pStyle w:val="Lista2"/>
      </w:pPr>
      <w:r w:rsidRPr="00DD7CCF">
        <w:t>if you have a good reason to do so, you may opt to use a different numbering scheme for pages with the following constraints:</w:t>
      </w:r>
    </w:p>
    <w:p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rsidR="00C02B8C" w:rsidRPr="00DD7CCF" w:rsidRDefault="004D2E67" w:rsidP="00E2714A">
      <w:pPr>
        <w:pStyle w:val="Lista3"/>
      </w:pPr>
      <w:r w:rsidRPr="00DD7CCF">
        <w:t xml:space="preserve">each page must have a unique number within your edition </w:t>
      </w:r>
      <w:r w:rsidRPr="00E24F87">
        <w:rPr>
          <w:noProof/>
        </w:rPr>
        <w:t>(</w:t>
      </w:r>
      <w:r w:rsidRPr="00DD7CCF">
        <w:t xml:space="preserve">or, if applicable, within a </w:t>
      </w:r>
      <w:proofErr w:type="spellStart"/>
      <w:r w:rsidRPr="00DD7CCF">
        <w:t>textpart</w:t>
      </w:r>
      <w:proofErr w:type="spellEnd"/>
      <w:r w:rsidRPr="00DD7CCF">
        <w:t xml:space="preserve"> division)</w:t>
      </w:r>
    </w:p>
    <w:p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079C3">
        <w:t>3.3.5</w:t>
      </w:r>
      <w:r w:rsidR="00194541" w:rsidRPr="00DD7CCF">
        <w:fldChar w:fldCharType="end"/>
      </w:r>
      <w:r w:rsidRPr="00DD7CCF">
        <w:t xml:space="preserve"> about encoding any original pagination or foliation</w:t>
      </w:r>
    </w:p>
    <w:p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 xml:space="preserve">i.e. the edition division or a </w:t>
      </w:r>
      <w:proofErr w:type="spellStart"/>
      <w:r w:rsidRPr="00DD7CCF">
        <w:t>textpart</w:t>
      </w:r>
      <w:proofErr w:type="spellEnd"/>
      <w:r w:rsidRPr="00DD7CCF">
        <w:t xml:space="preserve"> division)</w:t>
      </w:r>
    </w:p>
    <w:p w:rsidR="00C02B8C" w:rsidRPr="00DD7CCF" w:rsidRDefault="004D2E67" w:rsidP="00E2714A">
      <w:pPr>
        <w:pStyle w:val="Lista3"/>
      </w:pPr>
      <w:r w:rsidRPr="00DD7CCF">
        <w:lastRenderedPageBreak/>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079C3">
        <w:t>8.2.3</w:t>
      </w:r>
      <w:r w:rsidR="000A421D" w:rsidRPr="00DD7CCF">
        <w:fldChar w:fldCharType="end"/>
      </w:r>
      <w:r w:rsidRPr="00DD7CCF">
        <w:t>) that such empty elements must be inside block-level containers</w:t>
      </w:r>
    </w:p>
    <w:p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079C3">
        <w:t>Appendix C</w:t>
      </w:r>
      <w:r w:rsidR="000A421D" w:rsidRPr="00DD7CCF">
        <w:fldChar w:fldCharType="end"/>
      </w:r>
      <w:r w:rsidRPr="00DD7CCF">
        <w:t xml:space="preserve"> for an illustration of pages in an EpiDoc document</w:t>
      </w:r>
    </w:p>
    <w:p w:rsidR="00C02B8C" w:rsidRPr="00DD7CCF" w:rsidRDefault="004D2E67" w:rsidP="003F2742">
      <w:pPr>
        <w:pStyle w:val="Cmsor3"/>
        <w:numPr>
          <w:ilvl w:val="2"/>
          <w:numId w:val="38"/>
        </w:numPr>
      </w:pPr>
      <w:bookmarkStart w:id="162" w:name="_t032kyf4wcza" w:colFirst="0" w:colLast="0"/>
      <w:bookmarkStart w:id="163" w:name="_Ref43986679"/>
      <w:bookmarkStart w:id="164" w:name="_Toc44494649"/>
      <w:bookmarkEnd w:id="162"/>
      <w:r w:rsidRPr="00DD7CCF">
        <w:t>Other pagelike zones</w:t>
      </w:r>
      <w:bookmarkEnd w:id="163"/>
      <w:bookmarkEnd w:id="164"/>
    </w:p>
    <w:p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079C3">
        <w:t>3.5.4</w:t>
      </w:r>
      <w:r w:rsidR="001B68E2" w:rsidRPr="00DD7CCF">
        <w:fldChar w:fldCharType="end"/>
      </w:r>
      <w:r w:rsidRPr="00DD7CCF">
        <w:t xml:space="preserve"> below for values recommended in pagelike partitions</w:t>
      </w:r>
    </w:p>
    <w:p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079C3">
        <w:t>3.6</w:t>
      </w:r>
      <w:r w:rsidR="00194541" w:rsidRPr="00DD7CCF">
        <w:fldChar w:fldCharType="end"/>
      </w:r>
      <w:r w:rsidRPr="00DD7CCF">
        <w:t>)</w:t>
      </w:r>
    </w:p>
    <w:p w:rsidR="00C02B8C" w:rsidRPr="00DD7CCF" w:rsidRDefault="004D2E67" w:rsidP="00E2714A">
      <w:pPr>
        <w:pStyle w:val="Lista"/>
      </w:pPr>
      <w:r w:rsidRPr="00DD7CCF">
        <w:t>zones may be arranged in any pattern on a single surface, or on several faces of a three-dimensional object</w:t>
      </w:r>
    </w:p>
    <w:p w:rsidR="00C02B8C" w:rsidRPr="00DD7CCF" w:rsidRDefault="004D2E67" w:rsidP="00E2714A">
      <w:pPr>
        <w:pStyle w:val="Lista"/>
      </w:pPr>
      <w:r w:rsidRPr="00DD7CCF">
        <w:t>as with line beginnings, milestones must be used to mark the beginning of every zone including the first</w:t>
      </w:r>
    </w:p>
    <w:p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079C3" w:rsidRPr="00DD7CCF">
        <w:t xml:space="preserve">Example </w:t>
      </w:r>
      <w:r w:rsidR="001079C3">
        <w:rPr>
          <w:noProof/>
        </w:rPr>
        <w:t>3.5.7</w:t>
      </w:r>
      <w:r w:rsidR="001079C3" w:rsidRPr="00DD7CCF">
        <w:t>.</w:t>
      </w:r>
      <w:r w:rsidR="001079C3">
        <w:rPr>
          <w:noProof/>
        </w:rPr>
        <w:t>A</w:t>
      </w:r>
      <w:r w:rsidR="00AA796A" w:rsidRPr="00DD7CCF">
        <w:fldChar w:fldCharType="end"/>
      </w:r>
      <w:r w:rsidRPr="00DD7CCF">
        <w:t xml:space="preserve"> for a </w:t>
      </w:r>
      <w:r w:rsidR="00AA796A" w:rsidRPr="00DD7CCF">
        <w:t xml:space="preserve">full </w:t>
      </w:r>
      <w:r w:rsidRPr="00DD7CCF">
        <w:t xml:space="preserve">illustration of </w:t>
      </w:r>
      <w:proofErr w:type="spellStart"/>
      <w:r w:rsidRPr="00DD7CCF">
        <w:t>colum</w:t>
      </w:r>
      <w:r w:rsidR="00E24F87">
        <w:t>n</w:t>
      </w:r>
      <w:r w:rsidRPr="00DD7CCF">
        <w:t>like</w:t>
      </w:r>
      <w:proofErr w:type="spellEnd"/>
      <w:r w:rsidRPr="00DD7CCF">
        <w:t xml:space="preserv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079C3">
        <w:t>Appendix C</w:t>
      </w:r>
      <w:r w:rsidR="000A421D" w:rsidRPr="00DD7CCF">
        <w:fldChar w:fldCharType="end"/>
      </w:r>
      <w:r w:rsidRPr="00DD7CCF">
        <w:t xml:space="preserve"> for a more complex scenario</w:t>
      </w:r>
    </w:p>
    <w:p w:rsidR="00C02B8C" w:rsidRPr="00DD7CCF" w:rsidRDefault="004D2E67" w:rsidP="003F2742">
      <w:pPr>
        <w:pStyle w:val="Cmsor3"/>
        <w:numPr>
          <w:ilvl w:val="2"/>
          <w:numId w:val="38"/>
        </w:numPr>
      </w:pPr>
      <w:bookmarkStart w:id="165" w:name="_oypoil6s6m99" w:colFirst="0" w:colLast="0"/>
      <w:bookmarkStart w:id="166" w:name="_Ref43986881"/>
      <w:bookmarkStart w:id="167" w:name="_Toc44494650"/>
      <w:bookmarkEnd w:id="165"/>
      <w:r w:rsidRPr="00DD7CCF">
        <w:t>Zone identification: unit, number and label</w:t>
      </w:r>
      <w:bookmarkEnd w:id="166"/>
      <w:bookmarkEnd w:id="167"/>
    </w:p>
    <w:p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079C3" w:rsidRPr="00DD7CCF">
        <w:t xml:space="preserve">Example </w:t>
      </w:r>
      <w:r w:rsidR="001079C3">
        <w:rPr>
          <w:noProof/>
        </w:rPr>
        <w:t>3.5.4</w:t>
      </w:r>
      <w:r w:rsidR="001079C3" w:rsidRPr="00DD7CCF">
        <w:t>.</w:t>
      </w:r>
      <w:r w:rsidR="001079C3">
        <w:rPr>
          <w:noProof/>
        </w:rPr>
        <w:t>A</w:t>
      </w:r>
      <w:r w:rsidR="00AA796A" w:rsidRPr="00DD7CCF">
        <w:fldChar w:fldCharType="end"/>
      </w:r>
      <w:r w:rsidR="00AA796A" w:rsidRPr="00DD7CCF">
        <w:t xml:space="preserve"> </w:t>
      </w:r>
      <w:r w:rsidRPr="00DD7CCF">
        <w:t>below), and may also be utilised for internal references that can be processed by a computer</w:t>
      </w:r>
    </w:p>
    <w:p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w:t>
      </w:r>
      <w:proofErr w:type="spellStart"/>
      <w:r w:rsidRPr="00DD7CCF">
        <w:t>textpart</w:t>
      </w:r>
      <w:proofErr w:type="spellEnd"/>
      <w:r w:rsidRPr="00DD7CCF">
        <w:t xml:space="preserve">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079C3">
        <w:t>3.5.4</w:t>
      </w:r>
      <w:r w:rsidR="001B68E2" w:rsidRPr="00DD7CCF">
        <w:fldChar w:fldCharType="end"/>
      </w:r>
      <w:r w:rsidRPr="00DD7CCF">
        <w:t>)</w:t>
      </w:r>
    </w:p>
    <w:p w:rsidR="00C02B8C" w:rsidRPr="00DD7CCF" w:rsidRDefault="004D2E67" w:rsidP="00E2714A">
      <w:pPr>
        <w:pStyle w:val="Lista2"/>
      </w:pPr>
      <w:r w:rsidRPr="00DD7CCF">
        <w:t>we recommend using values that describe the general nature of a unit rather than its function or appearance; preferably, use one of the following:</w:t>
      </w:r>
    </w:p>
    <w:p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rsidR="00C02B8C" w:rsidRPr="00DD7CCF"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rsidR="00C02B8C" w:rsidRPr="00DD7CCF" w:rsidRDefault="004D2E67" w:rsidP="00E2714A">
      <w:pPr>
        <w:pStyle w:val="Lista2"/>
      </w:pPr>
      <w:r w:rsidRPr="00DD7CCF">
        <w:t>if you are certain none of the above are satisfactory, you may use other values with the following constraints:</w:t>
      </w:r>
    </w:p>
    <w:p w:rsidR="00C02B8C" w:rsidRPr="00DD7CCF" w:rsidRDefault="004D2E67" w:rsidP="00E2714A">
      <w:pPr>
        <w:pStyle w:val="Lista3"/>
      </w:pPr>
      <w:r w:rsidRPr="00DD7CCF">
        <w:t>the value should be in lowercase throughout to avoid inconsistencies; display can easily be rendered with a capital initial</w:t>
      </w:r>
    </w:p>
    <w:p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rsidR="00C02B8C" w:rsidRPr="00DD7CCF" w:rsidRDefault="004D2E67" w:rsidP="00E2714A">
      <w:pPr>
        <w:pStyle w:val="Lista2"/>
      </w:pPr>
      <w:r w:rsidRPr="00DD7CCF">
        <w:lastRenderedPageBreak/>
        <w:t>uppercase Latin letters are generally recommended for identification, but any scheme may be used depending on your preference and the conventions of your specific field</w:t>
      </w:r>
    </w:p>
    <w:p w:rsidR="00C02B8C" w:rsidRPr="00DD7CCF" w:rsidRDefault="004D2E67" w:rsidP="00E2714A">
      <w:pPr>
        <w:pStyle w:val="Lista3"/>
      </w:pPr>
      <w:r w:rsidRPr="00DD7CCF">
        <w:t>in particular, feel free to use</w:t>
      </w:r>
    </w:p>
    <w:p w:rsidR="00C02B8C" w:rsidRPr="00DD7CCF" w:rsidRDefault="004D2E67" w:rsidP="004E103D">
      <w:pPr>
        <w:pStyle w:val="Lista4"/>
      </w:pPr>
      <w:r w:rsidRPr="00DD7CCF">
        <w:t>the uppercase letters N, S, E, W to indicate cardinal directions</w:t>
      </w:r>
    </w:p>
    <w:p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rsidR="00C02B8C" w:rsidRPr="00DD7CCF" w:rsidRDefault="004D2E67" w:rsidP="00E2714A">
      <w:pPr>
        <w:pStyle w:val="Lista2"/>
      </w:pPr>
      <w:r w:rsidRPr="00DD7CCF">
        <w:t>in addition to the generation of titles, this attribute will be utilised for internal references that can be processed by a computer</w:t>
      </w:r>
    </w:p>
    <w:p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rsidR="00C02B8C" w:rsidRPr="00DD7CCF" w:rsidRDefault="004D2E67" w:rsidP="00E2714A">
      <w:pPr>
        <w:pStyle w:val="Lista2"/>
      </w:pPr>
      <w:r w:rsidRPr="00DD7CCF">
        <w:t>for the sake of consistency it is recommended that you stick to concise labels in English</w:t>
      </w:r>
    </w:p>
    <w:p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079C3" w:rsidRPr="00DD7CCF">
        <w:t xml:space="preserve">Example </w:t>
      </w:r>
      <w:r w:rsidR="001079C3">
        <w:rPr>
          <w:noProof/>
        </w:rPr>
        <w:t>3.5.4</w:t>
      </w:r>
      <w:r w:rsidR="001079C3" w:rsidRPr="00DD7CCF">
        <w:t>.</w:t>
      </w:r>
      <w:r w:rsidR="001079C3">
        <w:rPr>
          <w:noProof/>
        </w:rPr>
        <w:t>B</w:t>
      </w:r>
      <w:r w:rsidR="00AA796A" w:rsidRPr="00DD7CCF">
        <w:fldChar w:fldCharType="end"/>
      </w:r>
      <w:r w:rsidR="00AA796A" w:rsidRPr="00DD7CCF">
        <w:t xml:space="preserve"> below)</w:t>
      </w:r>
    </w:p>
    <w:p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rsidR="00C02B8C" w:rsidRPr="00DD7CCF" w:rsidRDefault="004D2E67" w:rsidP="00E2714A">
      <w:pPr>
        <w:pStyle w:val="Lista2"/>
      </w:pPr>
      <w:r w:rsidRPr="00DD7CCF">
        <w:t>the contents of the label will not be altered in display, so</w:t>
      </w:r>
    </w:p>
    <w:p w:rsidR="00C02B8C" w:rsidRPr="00DD7CCF" w:rsidRDefault="004D2E67" w:rsidP="00E2714A">
      <w:pPr>
        <w:pStyle w:val="Lista3"/>
      </w:pPr>
      <w:r w:rsidRPr="00DD7CCF">
        <w:t>please use a capital initial and feel free to include spaces, additional capitals and punctuation as necessary</w:t>
      </w:r>
    </w:p>
    <w:p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079C3">
        <w:t>10.3.3</w:t>
      </w:r>
      <w:r w:rsidR="001B68E2" w:rsidRPr="00DD7CCF">
        <w:fldChar w:fldCharType="end"/>
      </w:r>
      <w:r w:rsidRPr="00DD7CCF">
        <w:t>), which you may employ if you deem necessary</w:t>
      </w:r>
    </w:p>
    <w:p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0931D1" w:rsidRPr="00DD7CCF" w:rsidRDefault="000931D1" w:rsidP="00B3351B">
            <w:pPr>
              <w:pStyle w:val="Kpalrs"/>
            </w:pPr>
            <w:bookmarkStart w:id="168" w:name="_Ref44078412"/>
            <w:r w:rsidRPr="00DD7CCF">
              <w:t xml:space="preserve">Example </w:t>
            </w:r>
            <w:r w:rsidR="00B2626B">
              <w:fldChar w:fldCharType="begin"/>
            </w:r>
            <w:r w:rsidR="00B2626B">
              <w:instrText xml:space="preserve"> STYLEREF 3 \s </w:instrText>
            </w:r>
            <w:r w:rsidR="00B2626B">
              <w:fldChar w:fldCharType="separate"/>
            </w:r>
            <w:r w:rsidR="001079C3">
              <w:rPr>
                <w:noProof/>
              </w:rPr>
              <w:t>3.5.4</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bookmarkEnd w:id="168"/>
            <w:r w:rsidRPr="00DD7CCF">
              <w:t>: zone identification, two faces of an object</w:t>
            </w:r>
          </w:p>
        </w:tc>
      </w:tr>
      <w:tr w:rsidR="000931D1" w:rsidRPr="00DD7CCF" w:rsidTr="00B3351B">
        <w:tc>
          <w:tcPr>
            <w:tcW w:w="9054" w:type="dxa"/>
          </w:tcPr>
          <w:p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rsidTr="00B3351B">
        <w:tc>
          <w:tcPr>
            <w:tcW w:w="9054" w:type="dxa"/>
          </w:tcPr>
          <w:p w:rsidR="000931D1" w:rsidRPr="00DD7CCF" w:rsidRDefault="000931D1" w:rsidP="00B3351B">
            <w:pPr>
              <w:pStyle w:val="TableNote"/>
              <w:rPr>
                <w:rStyle w:val="Code"/>
              </w:rPr>
            </w:pPr>
            <w:r w:rsidRPr="00DD7CCF">
              <w:t>auto-generated headings will show “Face A”, “Face B”, etc.</w:t>
            </w:r>
          </w:p>
        </w:tc>
      </w:tr>
    </w:tbl>
    <w:p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0931D1" w:rsidRPr="00DD7CCF" w:rsidRDefault="000931D1" w:rsidP="00B3351B">
            <w:pPr>
              <w:pStyle w:val="Kpalrs"/>
            </w:pPr>
            <w:bookmarkStart w:id="169" w:name="_Ref44078459"/>
            <w:r w:rsidRPr="00DD7CCF">
              <w:t xml:space="preserve">Example </w:t>
            </w:r>
            <w:r w:rsidR="00B2626B">
              <w:fldChar w:fldCharType="begin"/>
            </w:r>
            <w:r w:rsidR="00B2626B">
              <w:instrText xml:space="preserve"> STYLEREF 3 \s </w:instrText>
            </w:r>
            <w:r w:rsidR="00B2626B">
              <w:fldChar w:fldCharType="separate"/>
            </w:r>
            <w:r w:rsidR="001079C3">
              <w:rPr>
                <w:noProof/>
              </w:rPr>
              <w:t>3.5.4</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B</w:t>
            </w:r>
            <w:r w:rsidR="00B2626B">
              <w:rPr>
                <w:noProof/>
              </w:rPr>
              <w:fldChar w:fldCharType="end"/>
            </w:r>
            <w:bookmarkEnd w:id="169"/>
            <w:r w:rsidRPr="00DD7CCF">
              <w:t>: zone identification, two doorjambs</w:t>
            </w:r>
          </w:p>
        </w:tc>
      </w:tr>
      <w:tr w:rsidR="000931D1" w:rsidRPr="00DD7CCF" w:rsidTr="00B3351B">
        <w:tc>
          <w:tcPr>
            <w:tcW w:w="9054" w:type="dxa"/>
          </w:tcPr>
          <w:p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rsidTr="00B3351B">
        <w:tc>
          <w:tcPr>
            <w:tcW w:w="9054" w:type="dxa"/>
          </w:tcPr>
          <w:p w:rsidR="000931D1" w:rsidRPr="00DD7CCF" w:rsidRDefault="000931D1" w:rsidP="00B3351B">
            <w:pPr>
              <w:pStyle w:val="TableNote"/>
              <w:rPr>
                <w:rStyle w:val="Code"/>
              </w:rPr>
            </w:pPr>
            <w:r w:rsidRPr="00DD7CCF">
              <w:t>explicitly encoded headings will show “Northern Doorjamb”, “Southern Doorjamb”, etc.</w:t>
            </w:r>
          </w:p>
        </w:tc>
      </w:tr>
    </w:tbl>
    <w:p w:rsidR="00C02B8C" w:rsidRPr="00DD7CCF" w:rsidRDefault="004D2E67" w:rsidP="003F2742">
      <w:pPr>
        <w:pStyle w:val="Cmsor3"/>
        <w:numPr>
          <w:ilvl w:val="2"/>
          <w:numId w:val="38"/>
        </w:numPr>
      </w:pPr>
      <w:bookmarkStart w:id="170" w:name="_h6lmsgu4umfd" w:colFirst="0" w:colLast="0"/>
      <w:bookmarkStart w:id="171" w:name="_Toc44494651"/>
      <w:bookmarkEnd w:id="170"/>
      <w:r w:rsidRPr="00DD7CCF">
        <w:t>Placement of page and zone beginnings</w:t>
      </w:r>
      <w:bookmarkEnd w:id="171"/>
    </w:p>
    <w:p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079C3">
        <w:t>3.2</w:t>
      </w:r>
      <w:r w:rsidR="00543A88" w:rsidRPr="00DD7CCF">
        <w:fldChar w:fldCharType="end"/>
      </w:r>
      <w:r w:rsidRPr="00DD7CCF">
        <w:t>, immediately after the page or column beginning</w:t>
      </w:r>
    </w:p>
    <w:p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079C3">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rsidR="00C02B8C" w:rsidRPr="00DD7CCF" w:rsidRDefault="004D2E67" w:rsidP="00E2714A">
      <w:pPr>
        <w:pStyle w:val="Lista2"/>
      </w:pPr>
      <w:r w:rsidRPr="00DD7CCF">
        <w:lastRenderedPageBreak/>
        <w:t>the first such element must be encoded after all required block-level elements have been opened</w:t>
      </w:r>
    </w:p>
    <w:p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079C3">
        <w:t>5.4.8</w:t>
      </w:r>
      <w:r w:rsidR="00194541" w:rsidRPr="00DD7CCF">
        <w:fldChar w:fldCharType="end"/>
      </w:r>
      <w:r w:rsidRPr="00DD7CCF">
        <w:t>), where reconstructed page beginnings may be encoded outside block-level containers</w:t>
      </w:r>
    </w:p>
    <w:p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079C3">
        <w:t>8.1.2</w:t>
      </w:r>
      <w:r w:rsidR="00780A5D" w:rsidRPr="00DD7CCF">
        <w:fldChar w:fldCharType="end"/>
      </w:r>
      <w:r w:rsidRPr="00DD7CCF">
        <w:t xml:space="preserve"> for further details</w:t>
      </w:r>
    </w:p>
    <w:p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E2714A">
      <w:pPr>
        <w:pStyle w:val="Lista2"/>
      </w:pPr>
      <w:r w:rsidRPr="00DD7CCF">
        <w:t>your XML file must never contain a space or a new line before a pagelike partition that interrupts a word</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079C3">
        <w:t>3.2.4</w:t>
      </w:r>
      <w:r w:rsidR="00780A5D" w:rsidRPr="00DD7CCF">
        <w:fldChar w:fldCharType="end"/>
      </w:r>
      <w:r w:rsidRPr="00DD7CCF">
        <w:t xml:space="preserve"> for further details of what qualifies as an interrupted word</w:t>
      </w:r>
    </w:p>
    <w:p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3F2742">
      <w:pPr>
        <w:pStyle w:val="Cmsor3"/>
        <w:numPr>
          <w:ilvl w:val="2"/>
          <w:numId w:val="38"/>
        </w:numPr>
      </w:pPr>
      <w:bookmarkStart w:id="172" w:name="_tezue83pb823" w:colFirst="0" w:colLast="0"/>
      <w:bookmarkStart w:id="173" w:name="_Ref43986994"/>
      <w:bookmarkStart w:id="174" w:name="_Toc44494652"/>
      <w:bookmarkEnd w:id="172"/>
      <w:r w:rsidRPr="00DD7CCF">
        <w:t>Numbered elements in pagelike partitions</w:t>
      </w:r>
      <w:bookmarkEnd w:id="173"/>
      <w:bookmarkEnd w:id="174"/>
    </w:p>
    <w:p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1079C3">
        <w:t>3.2.2</w:t>
      </w:r>
      <w:r w:rsidR="00BE1CA8" w:rsidRPr="00DD7CCF">
        <w:fldChar w:fldCharType="end"/>
      </w:r>
      <w:r w:rsidRPr="00DD7CCF">
        <w:t xml:space="preserve">, </w:t>
      </w:r>
      <w:r w:rsidRPr="005D2B22">
        <w:rPr>
          <w:b/>
          <w:bCs/>
        </w:rPr>
        <w:t>physical line</w:t>
      </w:r>
      <w:r w:rsidRPr="00DD7CCF">
        <w:t xml:space="preserve"> numbering may be either</w:t>
      </w:r>
    </w:p>
    <w:p w:rsidR="00C02B8C" w:rsidRPr="00DD7CCF" w:rsidRDefault="004D2E67" w:rsidP="00E2714A">
      <w:pPr>
        <w:pStyle w:val="Lista2"/>
      </w:pPr>
      <w:r w:rsidRPr="00DD7CCF">
        <w:t>consecutive throughout successive pagelike partitions, or</w:t>
      </w:r>
    </w:p>
    <w:p w:rsidR="00C02B8C" w:rsidRPr="00DD7CCF" w:rsidRDefault="004D2E67" w:rsidP="00E2714A">
      <w:pPr>
        <w:pStyle w:val="Lista2"/>
      </w:pPr>
      <w:r w:rsidRPr="00DD7CCF">
        <w:t>restarted in each pagelike partition, provided that complex line numbers are used, which incorporate the number of the page or zone</w:t>
      </w:r>
    </w:p>
    <w:p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079C3">
        <w:t>2.3.3</w:t>
      </w:r>
      <w:r w:rsidR="00E078CA" w:rsidRPr="00DD7CCF">
        <w:fldChar w:fldCharType="end"/>
      </w:r>
      <w:r w:rsidRPr="00DD7CCF">
        <w:t>, you may optionally reset stanza numbering in each new partition in order to follow the numbering scheme of a previous edition or the conventions of your specific field</w:t>
      </w:r>
    </w:p>
    <w:p w:rsidR="00C02B8C" w:rsidRPr="00DD7CCF" w:rsidRDefault="000931D1" w:rsidP="003F2742">
      <w:pPr>
        <w:pStyle w:val="Cmsor3"/>
        <w:numPr>
          <w:ilvl w:val="2"/>
          <w:numId w:val="38"/>
        </w:numPr>
      </w:pPr>
      <w:bookmarkStart w:id="175" w:name="_8rycat4dh5yx" w:colFirst="0" w:colLast="0"/>
      <w:bookmarkStart w:id="176" w:name="_Ref43986940"/>
      <w:bookmarkStart w:id="177" w:name="_Toc44494653"/>
      <w:bookmarkEnd w:id="175"/>
      <w:r w:rsidRPr="00DD7CCF">
        <w:lastRenderedPageBreak/>
        <w:t>Full m</w:t>
      </w:r>
      <w:r w:rsidR="004D2E67" w:rsidRPr="00DD7CCF">
        <w:t>arkup example</w:t>
      </w:r>
      <w:r w:rsidRPr="00DD7CCF">
        <w:t xml:space="preserve"> for</w:t>
      </w:r>
      <w:r w:rsidR="004D2E67" w:rsidRPr="00DD7CCF">
        <w:t xml:space="preserve"> pagelike partitions</w:t>
      </w:r>
      <w:bookmarkEnd w:id="176"/>
      <w:bookmarkEnd w:id="177"/>
    </w:p>
    <w:tbl>
      <w:tblPr>
        <w:tblStyle w:val="CodeSampleTable"/>
        <w:tblW w:w="5000" w:type="pct"/>
        <w:tblLook w:val="04A0" w:firstRow="1" w:lastRow="0" w:firstColumn="1" w:lastColumn="0" w:noHBand="0" w:noVBand="1"/>
      </w:tblPr>
      <w:tblGrid>
        <w:gridCol w:w="5415"/>
        <w:gridCol w:w="4207"/>
      </w:tblGrid>
      <w:tr w:rsidR="000931D1"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0931D1" w:rsidRPr="00DD7CCF" w:rsidRDefault="000931D1" w:rsidP="00B3351B">
            <w:pPr>
              <w:pStyle w:val="Kpalrs"/>
            </w:pPr>
            <w:bookmarkStart w:id="178" w:name="_Ref44078357"/>
            <w:r w:rsidRPr="00DD7CCF">
              <w:t xml:space="preserve">Example </w:t>
            </w:r>
            <w:r w:rsidR="00B2626B">
              <w:fldChar w:fldCharType="begin"/>
            </w:r>
            <w:r w:rsidR="00B2626B">
              <w:instrText xml:space="preserve"> STYLEREF 3 \s </w:instrText>
            </w:r>
            <w:r w:rsidR="00B2626B">
              <w:fldChar w:fldCharType="separate"/>
            </w:r>
            <w:r w:rsidR="001079C3">
              <w:rPr>
                <w:noProof/>
              </w:rPr>
              <w:t>3.5.7</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bookmarkEnd w:id="178"/>
            <w:r w:rsidRPr="00DD7CCF">
              <w:t xml:space="preserve">: </w:t>
            </w:r>
            <w:r w:rsidR="006D5583" w:rsidRPr="00DD7CCF">
              <w:t>text in two columns</w:t>
            </w:r>
          </w:p>
        </w:tc>
      </w:tr>
      <w:tr w:rsidR="000931D1" w:rsidRPr="00DD7CCF" w:rsidTr="000B047B">
        <w:tc>
          <w:tcPr>
            <w:tcW w:w="5000" w:type="pct"/>
            <w:gridSpan w:val="2"/>
          </w:tcPr>
          <w:p w:rsidR="000931D1" w:rsidRPr="00DD7CCF" w:rsidRDefault="000931D1" w:rsidP="000B047B">
            <w:pPr>
              <w:pStyle w:val="Tabletext"/>
              <w:keepNext/>
              <w:jc w:val="center"/>
            </w:pPr>
            <w:r w:rsidRPr="00DD7CCF">
              <w:rPr>
                <w:noProof/>
              </w:rPr>
              <w:drawing>
                <wp:inline distT="0" distB="0" distL="0" distR="0" wp14:anchorId="596FF619">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rsidTr="000B047B">
        <w:tc>
          <w:tcPr>
            <w:tcW w:w="5000" w:type="pct"/>
            <w:gridSpan w:val="2"/>
          </w:tcPr>
          <w:p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rsidTr="000B047B">
        <w:tc>
          <w:tcPr>
            <w:tcW w:w="5000" w:type="pct"/>
            <w:gridSpan w:val="2"/>
          </w:tcPr>
          <w:p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079C3">
              <w:t>3.4</w:t>
            </w:r>
            <w:r w:rsidRPr="00DD7CCF">
              <w:fldChar w:fldCharType="end"/>
            </w:r>
            <w:r w:rsidRPr="00DD7CCF">
              <w:t>)</w:t>
            </w:r>
          </w:p>
        </w:tc>
      </w:tr>
      <w:tr w:rsidR="00ED3579" w:rsidRPr="00DD7CCF" w:rsidTr="000B047B">
        <w:tc>
          <w:tcPr>
            <w:tcW w:w="2814" w:type="pct"/>
          </w:tcPr>
          <w:p w:rsidR="00ED3579" w:rsidRPr="00DD7CCF" w:rsidRDefault="00ED3579" w:rsidP="006D5583">
            <w:pPr>
              <w:pStyle w:val="TableNote"/>
            </w:pPr>
            <w:bookmarkStart w:id="179" w:name="_xbyjw7atziy5" w:colFirst="0" w:colLast="0"/>
            <w:bookmarkEnd w:id="179"/>
            <w:r w:rsidRPr="00DD7CCF">
              <w:t>a partition may, however, coincide with a semantic boundary as in the slightly altered illustration here</w:t>
            </w:r>
          </w:p>
          <w:p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079C3">
              <w:t>3.4.1</w:t>
            </w:r>
            <w:r w:rsidRPr="00DD7CCF">
              <w:fldChar w:fldCharType="end"/>
            </w:r>
            <w:r w:rsidRPr="00DD7CCF">
              <w:t xml:space="preserve"> above</w:t>
            </w:r>
          </w:p>
          <w:p w:rsidR="00ED3579" w:rsidRPr="00DD7CCF" w:rsidRDefault="00ED3579" w:rsidP="00ED3579">
            <w:pPr>
              <w:pStyle w:val="TableNote"/>
            </w:pPr>
            <w:bookmarkStart w:id="180" w:name="_9uretion352s" w:colFirst="0" w:colLast="0"/>
            <w:bookmarkEnd w:id="180"/>
            <w:r w:rsidRPr="00DD7CCF">
              <w:t>therefore, the illustration on the right must also be encoded as a pagelike partition</w:t>
            </w:r>
          </w:p>
        </w:tc>
        <w:tc>
          <w:tcPr>
            <w:tcW w:w="2186" w:type="pct"/>
            <w:vAlign w:val="bottom"/>
          </w:tcPr>
          <w:p w:rsidR="00ED3579" w:rsidRPr="00DD7CCF" w:rsidRDefault="00ED3579" w:rsidP="00ED3579">
            <w:pPr>
              <w:jc w:val="center"/>
              <w:rPr>
                <w:rStyle w:val="Code"/>
              </w:rPr>
            </w:pPr>
            <w:bookmarkStart w:id="181" w:name="_2o3hdppskxxm" w:colFirst="0" w:colLast="0"/>
            <w:bookmarkEnd w:id="181"/>
            <w:r w:rsidRPr="00DD7CCF">
              <w:rPr>
                <w:noProof/>
              </w:rPr>
              <w:drawing>
                <wp:inline distT="0" distB="0" distL="0" distR="0" wp14:anchorId="0D29EAE9">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rsidR="00C02B8C" w:rsidRPr="00DD7CCF" w:rsidRDefault="004D2E67" w:rsidP="003F2742">
      <w:pPr>
        <w:pStyle w:val="Cmsor2"/>
        <w:numPr>
          <w:ilvl w:val="1"/>
          <w:numId w:val="38"/>
        </w:numPr>
      </w:pPr>
      <w:bookmarkStart w:id="182" w:name="_wf6bj4i4k83j" w:colFirst="0" w:colLast="0"/>
      <w:bookmarkStart w:id="183" w:name="_17dlwttgms9w" w:colFirst="0" w:colLast="0"/>
      <w:bookmarkStart w:id="184" w:name="_Ref43984651"/>
      <w:bookmarkStart w:id="185" w:name="_Toc44494654"/>
      <w:bookmarkEnd w:id="182"/>
      <w:bookmarkEnd w:id="183"/>
      <w:proofErr w:type="spellStart"/>
      <w:r w:rsidRPr="00DD7CCF">
        <w:lastRenderedPageBreak/>
        <w:t>Gridlike</w:t>
      </w:r>
      <w:proofErr w:type="spellEnd"/>
      <w:r w:rsidRPr="00DD7CCF">
        <w:t xml:space="preserve"> Partitions: Text Runs Across Contiguous Zones</w:t>
      </w:r>
      <w:bookmarkEnd w:id="184"/>
      <w:bookmarkEnd w:id="185"/>
    </w:p>
    <w:p w:rsidR="00C02B8C" w:rsidRPr="00DD7CCF" w:rsidRDefault="004D2E67" w:rsidP="003F2742">
      <w:pPr>
        <w:pStyle w:val="Cmsor3"/>
        <w:numPr>
          <w:ilvl w:val="2"/>
          <w:numId w:val="38"/>
        </w:numPr>
      </w:pPr>
      <w:bookmarkStart w:id="186" w:name="_8u6cxgxomq4n" w:colFirst="0" w:colLast="0"/>
      <w:bookmarkStart w:id="187" w:name="_Toc44494655"/>
      <w:bookmarkEnd w:id="186"/>
      <w:r w:rsidRPr="00DD7CCF">
        <w:t>Overview</w:t>
      </w:r>
      <w:r w:rsidRPr="00DD7CCF">
        <w:rPr>
          <w:noProof/>
        </w:rPr>
        <w:drawing>
          <wp:anchor distT="114300" distB="114300" distL="114300" distR="114300" simplePos="0" relativeHeight="251663360" behindDoc="0" locked="0" layoutInCell="1" hidden="0" allowOverlap="1">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87"/>
    </w:p>
    <w:p w:rsidR="00C02B8C" w:rsidRPr="00DD7CCF" w:rsidRDefault="004D2E67" w:rsidP="00E2714A">
      <w:pPr>
        <w:pStyle w:val="Lista"/>
      </w:pPr>
      <w:bookmarkStart w:id="188" w:name="_mq9ex2gduvu8" w:colFirst="0" w:colLast="0"/>
      <w:bookmarkEnd w:id="188"/>
      <w:r w:rsidRPr="005D2B22">
        <w:rPr>
          <w:b/>
          <w:bCs/>
        </w:rPr>
        <w:t>if your text runs across zone boundaries</w:t>
      </w:r>
      <w:r w:rsidRPr="00DD7CCF">
        <w:t xml:space="preserve"> </w:t>
      </w:r>
      <w:r w:rsidRPr="00E24F87">
        <w:rPr>
          <w:noProof/>
        </w:rPr>
        <w:t>(</w:t>
      </w:r>
      <w:r w:rsidRPr="00DD7CCF">
        <w:t xml:space="preserve">as in the abstract scheme on the right), you have a </w:t>
      </w:r>
      <w:proofErr w:type="spellStart"/>
      <w:r w:rsidRPr="005D2B22">
        <w:rPr>
          <w:b/>
          <w:bCs/>
        </w:rPr>
        <w:t>gridlike</w:t>
      </w:r>
      <w:proofErr w:type="spellEnd"/>
      <w:r w:rsidRPr="005D2B22">
        <w:rPr>
          <w:b/>
          <w:bCs/>
        </w:rPr>
        <w:t xml:space="preserve"> partition</w:t>
      </w:r>
    </w:p>
    <w:p w:rsidR="00C02B8C" w:rsidRPr="00DD7CCF" w:rsidRDefault="004D2E67" w:rsidP="00E2714A">
      <w:pPr>
        <w:pStyle w:val="Lista2"/>
      </w:pPr>
      <w:bookmarkStart w:id="189" w:name="_t81unikmyuu5" w:colFirst="0" w:colLast="0"/>
      <w:bookmarkEnd w:id="189"/>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rsidR="00C02B8C" w:rsidRPr="00DD7CCF" w:rsidRDefault="004D2E67" w:rsidP="00E2714A">
      <w:pPr>
        <w:pStyle w:val="Lista3"/>
      </w:pPr>
      <w:bookmarkStart w:id="190" w:name="_npulg4gtw0my" w:colFirst="0" w:colLast="0"/>
      <w:bookmarkEnd w:id="190"/>
      <w:r w:rsidRPr="00DD7CCF">
        <w:t>a single virtual text field is here created from a patchwork of zones which share a vertical boundary</w:t>
      </w:r>
    </w:p>
    <w:p w:rsidR="00C02B8C" w:rsidRPr="00DD7CCF" w:rsidRDefault="004D2E67" w:rsidP="00E2714A">
      <w:pPr>
        <w:pStyle w:val="Lista2"/>
      </w:pPr>
      <w:bookmarkStart w:id="191" w:name="_5vtp8j2ur3e0" w:colFirst="0" w:colLast="0"/>
      <w:bookmarkEnd w:id="191"/>
      <w:r w:rsidRPr="00DD7CCF">
        <w:t xml:space="preserve">spatial partitions that cut across the lines of an inscription are called </w:t>
      </w:r>
      <w:proofErr w:type="spellStart"/>
      <w:r w:rsidRPr="00DD7CCF">
        <w:t>gridlike</w:t>
      </w:r>
      <w:proofErr w:type="spellEnd"/>
      <w:r w:rsidRPr="00DD7CCF">
        <w:t xml:space="preserve"> here because the spatial structure behaves like a grid projected onto the inscription’s own layout</w:t>
      </w:r>
    </w:p>
    <w:p w:rsidR="00C02B8C" w:rsidRPr="00DD7CCF" w:rsidRDefault="004D2E67" w:rsidP="00E2714A">
      <w:pPr>
        <w:pStyle w:val="Lista2"/>
      </w:pPr>
      <w:bookmarkStart w:id="192" w:name="_rs0n67ntt3ye" w:colFirst="0" w:colLast="0"/>
      <w:bookmarkEnd w:id="192"/>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079C3">
        <w:t>1.3.3</w:t>
      </w:r>
      <w:r w:rsidR="009A6168" w:rsidRPr="00DD7CCF">
        <w:fldChar w:fldCharType="end"/>
      </w:r>
      <w:r w:rsidRPr="00DD7CCF">
        <w:t>), such partitions are also encoded with the aid of empty elements employed to mark the spot where each patch begins</w:t>
      </w:r>
    </w:p>
    <w:p w:rsidR="00C02B8C" w:rsidRPr="00DD7CCF" w:rsidRDefault="004D2E67" w:rsidP="00E2714A">
      <w:pPr>
        <w:pStyle w:val="Lista3"/>
      </w:pPr>
      <w:r w:rsidRPr="00DD7CCF">
        <w:t>but unlike the case of pagelike partitions, the empty elements employed for this purpose must be reiterated within each affected epigraphic line</w:t>
      </w:r>
    </w:p>
    <w:p w:rsidR="00C02B8C" w:rsidRPr="00DD7CCF" w:rsidRDefault="004D2E67" w:rsidP="00E2714A">
      <w:pPr>
        <w:pStyle w:val="Lista2"/>
      </w:pPr>
      <w:r w:rsidRPr="00DD7CCF">
        <w:t xml:space="preserve">epigraphic examples of </w:t>
      </w:r>
      <w:proofErr w:type="spellStart"/>
      <w:r w:rsidRPr="00DD7CCF">
        <w:t>gridlike</w:t>
      </w:r>
      <w:proofErr w:type="spellEnd"/>
      <w:r w:rsidRPr="00DD7CCF">
        <w:t xml:space="preserve"> partitions include text engraved on</w:t>
      </w:r>
    </w:p>
    <w:p w:rsidR="00C02B8C" w:rsidRPr="00DD7CCF" w:rsidRDefault="004D2E67" w:rsidP="00E2714A">
      <w:pPr>
        <w:pStyle w:val="Lista3"/>
      </w:pPr>
      <w:bookmarkStart w:id="193" w:name="_mtlzzef8q66a" w:colFirst="0" w:colLast="0"/>
      <w:bookmarkEnd w:id="19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079C3" w:rsidRPr="00DD7CCF">
        <w:t xml:space="preserve">Example </w:t>
      </w:r>
      <w:r w:rsidR="001079C3">
        <w:rPr>
          <w:noProof/>
        </w:rPr>
        <w:t>3.6.6</w:t>
      </w:r>
      <w:r w:rsidR="001079C3" w:rsidRPr="00DD7CCF">
        <w:t>.</w:t>
      </w:r>
      <w:r w:rsidR="001079C3">
        <w:rPr>
          <w:noProof/>
        </w:rPr>
        <w:t>A</w:t>
      </w:r>
      <w:r w:rsidR="00AA796A" w:rsidRPr="00DD7CCF">
        <w:fldChar w:fldCharType="end"/>
      </w:r>
    </w:p>
    <w:p w:rsidR="00C02B8C" w:rsidRPr="00DD7CCF" w:rsidRDefault="004D2E67" w:rsidP="00E2714A">
      <w:pPr>
        <w:pStyle w:val="Lista3"/>
      </w:pPr>
      <w:bookmarkStart w:id="194" w:name="_r2vovj8fm87l" w:colFirst="0" w:colLast="0"/>
      <w:bookmarkEnd w:id="194"/>
      <w:r w:rsidRPr="00DD7CCF">
        <w:t xml:space="preserve">a complex surface </w:t>
      </w:r>
      <w:r w:rsidRPr="00E24F87">
        <w:rPr>
          <w:noProof/>
        </w:rPr>
        <w:t>(</w:t>
      </w:r>
      <w:r w:rsidRPr="00DD7CCF">
        <w:t xml:space="preserve">such as that constituted of several facets of a polygonal pillar) with each line running across two or more </w:t>
      </w:r>
      <w:proofErr w:type="spellStart"/>
      <w:r w:rsidRPr="00DD7CCF">
        <w:t>subsurfaces</w:t>
      </w:r>
      <w:proofErr w:type="spellEnd"/>
    </w:p>
    <w:p w:rsidR="00C02B8C" w:rsidRPr="00DD7CCF" w:rsidRDefault="004D2E67" w:rsidP="00E2714A">
      <w:pPr>
        <w:pStyle w:val="Lista3"/>
      </w:pPr>
      <w:bookmarkStart w:id="195" w:name="_mssvwla5qx2o" w:colFirst="0" w:colLast="0"/>
      <w:bookmarkEnd w:id="19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079C3" w:rsidRPr="00DD7CCF">
        <w:t xml:space="preserve">Example </w:t>
      </w:r>
      <w:r w:rsidR="001079C3">
        <w:rPr>
          <w:noProof/>
        </w:rPr>
        <w:t>3.6.6</w:t>
      </w:r>
      <w:r w:rsidR="001079C3" w:rsidRPr="00DD7CCF">
        <w:t>.</w:t>
      </w:r>
      <w:r w:rsidR="001079C3">
        <w:rPr>
          <w:noProof/>
        </w:rPr>
        <w:t>B</w:t>
      </w:r>
      <w:r w:rsidR="00AA796A" w:rsidRPr="00DD7CCF">
        <w:fldChar w:fldCharType="end"/>
      </w:r>
    </w:p>
    <w:p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079C3" w:rsidRPr="00DD7CCF">
        <w:t xml:space="preserve">Example </w:t>
      </w:r>
      <w:r w:rsidR="001079C3">
        <w:rPr>
          <w:noProof/>
        </w:rPr>
        <w:t>3.6.6</w:t>
      </w:r>
      <w:r w:rsidR="001079C3" w:rsidRPr="00DD7CCF">
        <w:t>.</w:t>
      </w:r>
      <w:r w:rsidR="001079C3">
        <w:rPr>
          <w:noProof/>
        </w:rPr>
        <w:t>C</w:t>
      </w:r>
      <w:r w:rsidR="00AA796A" w:rsidRPr="00DD7CCF">
        <w:fldChar w:fldCharType="end"/>
      </w:r>
    </w:p>
    <w:p w:rsidR="00C02B8C" w:rsidRPr="00DD7CCF" w:rsidRDefault="004D2E67" w:rsidP="003F2742">
      <w:pPr>
        <w:pStyle w:val="Cmsor3"/>
        <w:numPr>
          <w:ilvl w:val="2"/>
          <w:numId w:val="38"/>
        </w:numPr>
      </w:pPr>
      <w:bookmarkStart w:id="196" w:name="_tnb25u59sdgt" w:colFirst="0" w:colLast="0"/>
      <w:bookmarkStart w:id="197" w:name="_Toc44494656"/>
      <w:bookmarkEnd w:id="196"/>
      <w:r w:rsidRPr="00DD7CCF">
        <w:t xml:space="preserve">Encoding </w:t>
      </w:r>
      <w:proofErr w:type="spellStart"/>
      <w:r w:rsidRPr="00DD7CCF">
        <w:t>gridlike</w:t>
      </w:r>
      <w:proofErr w:type="spellEnd"/>
      <w:r w:rsidRPr="00DD7CCF">
        <w:t xml:space="preserve"> partitions</w:t>
      </w:r>
      <w:bookmarkEnd w:id="197"/>
    </w:p>
    <w:p w:rsidR="00C02B8C" w:rsidRPr="00DD7CCF" w:rsidRDefault="004D2E67" w:rsidP="00E2714A">
      <w:pPr>
        <w:pStyle w:val="Lista"/>
      </w:pPr>
      <w:proofErr w:type="spellStart"/>
      <w:r w:rsidRPr="00DD7CCF">
        <w:t>gridlike</w:t>
      </w:r>
      <w:proofErr w:type="spellEnd"/>
      <w:r w:rsidRPr="00DD7CCF">
        <w:t xml:space="preserv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 xml:space="preserve"> above, but with the following differences</w:t>
      </w:r>
    </w:p>
    <w:p w:rsidR="008525C6" w:rsidRPr="008525C6" w:rsidRDefault="004D2E67" w:rsidP="00E2714A">
      <w:pPr>
        <w:pStyle w:val="Lista2"/>
      </w:pPr>
      <w:proofErr w:type="spellStart"/>
      <w:r w:rsidRPr="00DD7CCF">
        <w:t>gridlike</w:t>
      </w:r>
      <w:proofErr w:type="spellEnd"/>
      <w:r w:rsidRPr="00DD7CCF">
        <w:t xml:space="preserve"> milestones shall not carry the attribute </w:t>
      </w:r>
      <w:r w:rsidR="008525C6" w:rsidRPr="008525C6">
        <w:rPr>
          <w:rStyle w:val="Codeattribute"/>
        </w:rPr>
        <w:t>@type</w:t>
      </w:r>
    </w:p>
    <w:p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rsidR="00C02B8C" w:rsidRPr="00DD7CCF" w:rsidRDefault="004D2E67" w:rsidP="003F2742">
      <w:pPr>
        <w:pStyle w:val="Cmsor3"/>
        <w:numPr>
          <w:ilvl w:val="2"/>
          <w:numId w:val="38"/>
        </w:numPr>
      </w:pPr>
      <w:bookmarkStart w:id="198" w:name="_444cwmslg3uo" w:colFirst="0" w:colLast="0"/>
      <w:bookmarkStart w:id="199" w:name="_Toc44494657"/>
      <w:bookmarkEnd w:id="198"/>
      <w:proofErr w:type="spellStart"/>
      <w:r w:rsidRPr="00DD7CCF">
        <w:t>Gridlike</w:t>
      </w:r>
      <w:proofErr w:type="spellEnd"/>
      <w:r w:rsidRPr="00DD7CCF">
        <w:t xml:space="preserve"> milestone identification: unit and number</w:t>
      </w:r>
      <w:bookmarkEnd w:id="199"/>
    </w:p>
    <w:p w:rsidR="008525C6" w:rsidRPr="008525C6" w:rsidRDefault="004D2E67" w:rsidP="00E2714A">
      <w:pPr>
        <w:pStyle w:val="Lista"/>
      </w:pPr>
      <w:r w:rsidRPr="00DD7CCF">
        <w:t xml:space="preserve">as in pagelike partitions, every </w:t>
      </w:r>
      <w:proofErr w:type="spellStart"/>
      <w:r w:rsidRPr="00DD7CCF">
        <w:t>gridlike</w:t>
      </w:r>
      <w:proofErr w:type="spellEnd"/>
      <w:r w:rsidRPr="00DD7CCF">
        <w:t xml:space="preserv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w:t>
      </w:r>
      <w:proofErr w:type="spellStart"/>
      <w:r w:rsidRPr="00DD7CCF">
        <w:t>gridlike</w:t>
      </w:r>
      <w:proofErr w:type="spellEnd"/>
      <w:r w:rsidRPr="00DD7CCF">
        <w:t xml:space="preserv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w:t>
      </w:r>
    </w:p>
    <w:p w:rsidR="00C02B8C" w:rsidRPr="00DD7CCF" w:rsidRDefault="004D2E67" w:rsidP="00E2714A">
      <w:pPr>
        <w:pStyle w:val="Lista2"/>
      </w:pPr>
      <w:r w:rsidRPr="00DD7CCF">
        <w:t>we recommend using values that describe the general nature of a unit rather than its function or appearance; preferably, use one of the following:</w:t>
      </w:r>
    </w:p>
    <w:p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rsidR="00C02B8C" w:rsidRPr="00DD7CCF" w:rsidRDefault="00303844" w:rsidP="00E2714A">
      <w:pPr>
        <w:pStyle w:val="Lista3"/>
      </w:pPr>
      <w:r w:rsidRPr="00303844">
        <w:rPr>
          <w:rStyle w:val="Codevalue"/>
        </w:rPr>
        <w:t>"area"</w:t>
      </w:r>
      <w:r w:rsidR="004D2E67" w:rsidRPr="00DD7CCF">
        <w:t xml:space="preserve"> for patches of text demarcated by some physical feature</w:t>
      </w:r>
    </w:p>
    <w:p w:rsidR="00C02B8C" w:rsidRPr="00DD7CCF"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4D2E67" w:rsidP="00E2714A">
      <w:pPr>
        <w:pStyle w:val="Lista2"/>
      </w:pPr>
      <w:r w:rsidRPr="00DD7CCF">
        <w:t>if you are certain none of the above are satisfactory, you may use other values with the following constraints:</w:t>
      </w:r>
    </w:p>
    <w:p w:rsidR="00C02B8C" w:rsidRPr="00DD7CCF" w:rsidRDefault="004D2E67" w:rsidP="00E2714A">
      <w:pPr>
        <w:pStyle w:val="Lista3"/>
      </w:pPr>
      <w:r w:rsidRPr="00DD7CCF">
        <w:t>the value should be in lowercase throughout to avoid inconsistencies; display can easily be rendered with a capital initial</w:t>
      </w:r>
    </w:p>
    <w:p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rsidR="008525C6" w:rsidRPr="008525C6" w:rsidRDefault="004D2E67" w:rsidP="00E2714A">
      <w:pPr>
        <w:pStyle w:val="Lista"/>
      </w:pPr>
      <w:r w:rsidRPr="00DD7CCF">
        <w:t xml:space="preserve">every </w:t>
      </w:r>
      <w:proofErr w:type="spellStart"/>
      <w:r w:rsidRPr="00DD7CCF">
        <w:t>gridlike</w:t>
      </w:r>
      <w:proofErr w:type="spellEnd"/>
      <w:r w:rsidRPr="00DD7CCF">
        <w:t xml:space="preserve"> milestone element in an edition must have a number encoded in its </w:t>
      </w:r>
      <w:r w:rsidRPr="005D2B22">
        <w:rPr>
          <w:b/>
          <w:bCs/>
        </w:rPr>
        <w:t xml:space="preserve">attribute </w:t>
      </w:r>
      <w:r w:rsidR="008525C6" w:rsidRPr="008525C6">
        <w:rPr>
          <w:rStyle w:val="Codeattribute"/>
        </w:rPr>
        <w:t>@n</w:t>
      </w:r>
    </w:p>
    <w:p w:rsidR="00C02B8C" w:rsidRPr="00DD7CCF" w:rsidRDefault="004D2E67" w:rsidP="00E2714A">
      <w:pPr>
        <w:pStyle w:val="Lista2"/>
      </w:pPr>
      <w:r w:rsidRPr="00DD7CCF">
        <w:t xml:space="preserve">the number referring to every zone of text should be unique, but, as noted above, </w:t>
      </w:r>
      <w:proofErr w:type="spellStart"/>
      <w:r w:rsidRPr="00DD7CCF">
        <w:t>gridlike</w:t>
      </w:r>
      <w:proofErr w:type="spellEnd"/>
      <w:r w:rsidRPr="00DD7CCF">
        <w:t xml:space="preserv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rsidR="00C02B8C" w:rsidRPr="00DD7CCF" w:rsidRDefault="004D2E67" w:rsidP="00E2714A">
      <w:pPr>
        <w:pStyle w:val="Lista2"/>
      </w:pPr>
      <w:r w:rsidRPr="00DD7CCF">
        <w:t>in addition to the generation of titles, this attribute may be utilised for internal references that can be processed by a computer</w:t>
      </w:r>
    </w:p>
    <w:p w:rsidR="00C02B8C" w:rsidRPr="00DD7CCF" w:rsidRDefault="004D2E67" w:rsidP="00E2714A">
      <w:pPr>
        <w:pStyle w:val="Lista2"/>
      </w:pPr>
      <w:r w:rsidRPr="00DD7CCF">
        <w:t xml:space="preserve">should you need to encode </w:t>
      </w:r>
      <w:proofErr w:type="spellStart"/>
      <w:r w:rsidRPr="00DD7CCF">
        <w:t>gridlike</w:t>
      </w:r>
      <w:proofErr w:type="spellEnd"/>
      <w:r w:rsidRPr="00DD7CCF">
        <w:t xml:space="preserv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w:t>
      </w:r>
      <w:proofErr w:type="spellStart"/>
      <w:r w:rsidRPr="00DD7CCF">
        <w:t>gridlike</w:t>
      </w:r>
      <w:proofErr w:type="spellEnd"/>
      <w:r w:rsidRPr="00DD7CCF">
        <w:t xml:space="preserve"> layout a secondary </w:t>
      </w:r>
      <w:proofErr w:type="spellStart"/>
      <w:r w:rsidRPr="00DD7CCF">
        <w:t>gridlike</w:t>
      </w:r>
      <w:proofErr w:type="spellEnd"/>
      <w:r w:rsidRPr="00DD7CCF">
        <w:t xml:space="preserve"> layout was superimposed by fragmentation), use a different numeration scheme for the two in order to keep thee </w:t>
      </w:r>
      <w:r w:rsidR="008525C6" w:rsidRPr="008525C6">
        <w:rPr>
          <w:rStyle w:val="Codeattribute"/>
        </w:rPr>
        <w:t>@n</w:t>
      </w:r>
      <w:r w:rsidR="008525C6" w:rsidRPr="008525C6">
        <w:t xml:space="preserve"> </w:t>
      </w:r>
      <w:r w:rsidRPr="00DD7CCF">
        <w:t>attributes of each patch of text unique</w:t>
      </w:r>
    </w:p>
    <w:p w:rsidR="00C02B8C" w:rsidRPr="00DD7CCF" w:rsidRDefault="004D2E67" w:rsidP="003F2742">
      <w:pPr>
        <w:pStyle w:val="Cmsor3"/>
        <w:numPr>
          <w:ilvl w:val="2"/>
          <w:numId w:val="38"/>
        </w:numPr>
      </w:pPr>
      <w:bookmarkStart w:id="200" w:name="_kqgib25um4gs" w:colFirst="0" w:colLast="0"/>
      <w:bookmarkStart w:id="201" w:name="_Toc44494658"/>
      <w:bookmarkEnd w:id="200"/>
      <w:proofErr w:type="spellStart"/>
      <w:r w:rsidRPr="00DD7CCF">
        <w:t>Gridlike</w:t>
      </w:r>
      <w:proofErr w:type="spellEnd"/>
      <w:r w:rsidRPr="00DD7CCF">
        <w:t xml:space="preserve"> partitions interrupting words</w:t>
      </w:r>
      <w:bookmarkEnd w:id="201"/>
    </w:p>
    <w:p w:rsidR="00C02B8C" w:rsidRPr="00DD7CCF" w:rsidRDefault="004D2E67" w:rsidP="00E2714A">
      <w:pPr>
        <w:pStyle w:val="Lista"/>
      </w:pPr>
      <w:r w:rsidRPr="00DD7CCF">
        <w:t xml:space="preserve">just as line, page and zone beginnings, </w:t>
      </w:r>
      <w:proofErr w:type="spellStart"/>
      <w:r w:rsidRPr="00DD7CCF">
        <w:t>gridlike</w:t>
      </w:r>
      <w:proofErr w:type="spellEnd"/>
      <w:r w:rsidRPr="00DD7CCF">
        <w:t xml:space="preserv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079C3">
        <w:t>8.1.2</w:t>
      </w:r>
      <w:r w:rsidR="00780A5D" w:rsidRPr="00DD7CCF">
        <w:fldChar w:fldCharType="end"/>
      </w:r>
      <w:r w:rsidRPr="00DD7CCF">
        <w:t xml:space="preserve"> for more details</w:t>
      </w:r>
    </w:p>
    <w:p w:rsidR="00C02B8C" w:rsidRPr="00DD7CCF" w:rsidRDefault="004D2E67" w:rsidP="003F2742">
      <w:pPr>
        <w:pStyle w:val="Cmsor3"/>
        <w:numPr>
          <w:ilvl w:val="2"/>
          <w:numId w:val="38"/>
        </w:numPr>
      </w:pPr>
      <w:bookmarkStart w:id="202" w:name="_toz4tvrpqg6p" w:colFirst="0" w:colLast="0"/>
      <w:bookmarkStart w:id="203" w:name="_Toc44494659"/>
      <w:bookmarkEnd w:id="202"/>
      <w:r w:rsidRPr="00DD7CCF">
        <w:t xml:space="preserve">When to encode </w:t>
      </w:r>
      <w:proofErr w:type="spellStart"/>
      <w:r w:rsidRPr="00DD7CCF">
        <w:t>gridlike</w:t>
      </w:r>
      <w:proofErr w:type="spellEnd"/>
      <w:r w:rsidRPr="00DD7CCF">
        <w:t xml:space="preserve"> partitions</w:t>
      </w:r>
      <w:bookmarkEnd w:id="203"/>
    </w:p>
    <w:p w:rsidR="00C02B8C" w:rsidRPr="00DD7CCF" w:rsidRDefault="004D2E67" w:rsidP="00E2714A">
      <w:pPr>
        <w:pStyle w:val="Lista"/>
      </w:pPr>
      <w:r w:rsidRPr="00DD7CCF">
        <w:t xml:space="preserve">encoding </w:t>
      </w:r>
      <w:proofErr w:type="spellStart"/>
      <w:r w:rsidRPr="00DD7CCF">
        <w:t>gridlike</w:t>
      </w:r>
      <w:proofErr w:type="spellEnd"/>
      <w:r w:rsidRPr="00DD7CCF">
        <w:t xml:space="preserv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rsidR="00C02B8C" w:rsidRPr="00DD7CCF" w:rsidRDefault="004D2E67" w:rsidP="00E2714A">
      <w:pPr>
        <w:pStyle w:val="Lista2"/>
      </w:pPr>
      <w:r w:rsidRPr="00CD25A4">
        <w:rPr>
          <w:b/>
          <w:bCs/>
        </w:rPr>
        <w:t>fragments</w:t>
      </w:r>
      <w:r w:rsidRPr="00DD7CCF">
        <w:t>, especially if they have not been reconstituted</w:t>
      </w:r>
    </w:p>
    <w:p w:rsidR="00C02B8C" w:rsidRPr="00DD7CCF" w:rsidRDefault="004D2E67" w:rsidP="00E2714A">
      <w:pPr>
        <w:pStyle w:val="Lista3"/>
      </w:pPr>
      <w:r w:rsidRPr="00DD7CCF">
        <w:t>but only if it is possible to tell which segments of text belong to which fragments</w:t>
      </w:r>
    </w:p>
    <w:p w:rsidR="00C02B8C" w:rsidRPr="00DD7CCF" w:rsidRDefault="004D2E67" w:rsidP="00E2714A">
      <w:pPr>
        <w:pStyle w:val="Lista3"/>
      </w:pPr>
      <w:r w:rsidRPr="00DD7CCF">
        <w:t>and only if the number of fragments involved is not inordinately large</w:t>
      </w:r>
    </w:p>
    <w:p w:rsidR="00C02B8C" w:rsidRPr="00DD7CCF" w:rsidRDefault="004D2E67" w:rsidP="00E2714A">
      <w:pPr>
        <w:pStyle w:val="Lista2"/>
      </w:pPr>
      <w:r w:rsidRPr="00CD25A4">
        <w:rPr>
          <w:b/>
          <w:bCs/>
        </w:rPr>
        <w:t>building blocks</w:t>
      </w:r>
      <w:r w:rsidRPr="00DD7CCF">
        <w:t>, especially if they are not currently assembled</w:t>
      </w:r>
    </w:p>
    <w:p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rsidR="00C02B8C" w:rsidRPr="00DD7CCF" w:rsidRDefault="000931D1" w:rsidP="003F2742">
      <w:pPr>
        <w:pStyle w:val="Cmsor3"/>
        <w:numPr>
          <w:ilvl w:val="2"/>
          <w:numId w:val="38"/>
        </w:numPr>
      </w:pPr>
      <w:bookmarkStart w:id="204" w:name="_varsapous7ty" w:colFirst="0" w:colLast="0"/>
      <w:bookmarkStart w:id="205" w:name="_Toc44494660"/>
      <w:bookmarkEnd w:id="204"/>
      <w:r w:rsidRPr="00DD7CCF">
        <w:t>Full markup examples for</w:t>
      </w:r>
      <w:r w:rsidR="004D2E67" w:rsidRPr="00DD7CCF">
        <w:t xml:space="preserve"> </w:t>
      </w:r>
      <w:proofErr w:type="spellStart"/>
      <w:r w:rsidR="004D2E67" w:rsidRPr="00DD7CCF">
        <w:t>gridlike</w:t>
      </w:r>
      <w:proofErr w:type="spellEnd"/>
      <w:r w:rsidR="004D2E67" w:rsidRPr="00DD7CCF">
        <w:t xml:space="preserve"> partitions</w:t>
      </w:r>
      <w:bookmarkEnd w:id="205"/>
    </w:p>
    <w:tbl>
      <w:tblPr>
        <w:tblStyle w:val="CodeSampleTable"/>
        <w:tblW w:w="5000" w:type="pct"/>
        <w:tblLook w:val="04A0" w:firstRow="1" w:lastRow="0" w:firstColumn="1" w:lastColumn="0" w:noHBand="0" w:noVBand="1"/>
      </w:tblPr>
      <w:tblGrid>
        <w:gridCol w:w="9622"/>
      </w:tblGrid>
      <w:tr w:rsidR="006D5583"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6D5583" w:rsidRPr="00DD7CCF" w:rsidRDefault="006D5583" w:rsidP="00B3351B">
            <w:pPr>
              <w:pStyle w:val="Kpalrs"/>
            </w:pPr>
            <w:bookmarkStart w:id="206" w:name="_Ref44078509"/>
            <w:r w:rsidRPr="00DD7CCF">
              <w:t xml:space="preserve">Example </w:t>
            </w:r>
            <w:r w:rsidR="00B2626B">
              <w:fldChar w:fldCharType="begin"/>
            </w:r>
            <w:r w:rsidR="00B2626B">
              <w:instrText xml:space="preserve"> STYLEREF 3 \s </w:instrText>
            </w:r>
            <w:r w:rsidR="00B2626B">
              <w:fldChar w:fldCharType="separate"/>
            </w:r>
            <w:r w:rsidR="001079C3">
              <w:rPr>
                <w:noProof/>
              </w:rPr>
              <w:t>3.6.6</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bookmarkEnd w:id="206"/>
            <w:r w:rsidRPr="00DD7CCF">
              <w:t xml:space="preserve">: </w:t>
            </w:r>
            <w:proofErr w:type="spellStart"/>
            <w:r w:rsidR="009119AC" w:rsidRPr="00DD7CCF">
              <w:t>gridlike</w:t>
            </w:r>
            <w:proofErr w:type="spellEnd"/>
            <w:r w:rsidR="009119AC" w:rsidRPr="00DD7CCF">
              <w:t xml:space="preserve"> partitions for </w:t>
            </w:r>
            <w:r w:rsidRPr="00DD7CCF">
              <w:t>verse inscribed in quasi-columns</w:t>
            </w:r>
          </w:p>
        </w:tc>
      </w:tr>
      <w:tr w:rsidR="009119AC" w:rsidRPr="00DD7CCF" w:rsidTr="000B047B">
        <w:tc>
          <w:tcPr>
            <w:tcW w:w="5000" w:type="pct"/>
          </w:tcPr>
          <w:p w:rsidR="00ED3579" w:rsidRPr="00DD7CCF" w:rsidRDefault="00ED3579" w:rsidP="00F14096"/>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DD7CCF" w:rsidRDefault="009119AC" w:rsidP="000B047B">
            <w:pPr>
              <w:jc w:val="center"/>
            </w:pPr>
            <w:r w:rsidRPr="00DD7CCF">
              <w:rPr>
                <w:noProof/>
              </w:rPr>
              <w:drawing>
                <wp:inline distT="0" distB="0" distL="0" distR="0" wp14:anchorId="5409A953">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rsidTr="000B047B">
        <w:tc>
          <w:tcPr>
            <w:tcW w:w="5000" w:type="pct"/>
          </w:tcPr>
          <w:p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rsidTr="000B047B">
        <w:tc>
          <w:tcPr>
            <w:tcW w:w="5000" w:type="pct"/>
          </w:tcPr>
          <w:p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9119AC" w:rsidRPr="00DD7CCF" w:rsidRDefault="009119AC" w:rsidP="00B3351B">
            <w:pPr>
              <w:pStyle w:val="Kpalrs"/>
            </w:pPr>
            <w:bookmarkStart w:id="207" w:name="_Ref44078533"/>
            <w:r w:rsidRPr="00DD7CCF">
              <w:lastRenderedPageBreak/>
              <w:t xml:space="preserve">Example </w:t>
            </w:r>
            <w:r w:rsidR="00B2626B">
              <w:fldChar w:fldCharType="begin"/>
            </w:r>
            <w:r w:rsidR="00B2626B">
              <w:instrText xml:space="preserve"> STYLEREF 3 \s </w:instrText>
            </w:r>
            <w:r w:rsidR="00B2626B">
              <w:fldChar w:fldCharType="separate"/>
            </w:r>
            <w:r w:rsidR="001079C3">
              <w:rPr>
                <w:noProof/>
              </w:rPr>
              <w:t>3.6.6</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B</w:t>
            </w:r>
            <w:r w:rsidR="00B2626B">
              <w:rPr>
                <w:noProof/>
              </w:rPr>
              <w:fldChar w:fldCharType="end"/>
            </w:r>
            <w:bookmarkEnd w:id="207"/>
            <w:r w:rsidRPr="00DD7CCF">
              <w:t xml:space="preserve">: </w:t>
            </w:r>
            <w:proofErr w:type="spellStart"/>
            <w:r w:rsidRPr="00DD7CCF">
              <w:t>gridlike</w:t>
            </w:r>
            <w:proofErr w:type="spellEnd"/>
            <w:r w:rsidRPr="00DD7CCF">
              <w:t xml:space="preserve"> partitions for text inscribed across architectural blocks</w:t>
            </w:r>
          </w:p>
        </w:tc>
      </w:tr>
      <w:tr w:rsidR="009119AC" w:rsidRPr="00DD7CCF" w:rsidTr="000B047B">
        <w:tc>
          <w:tcPr>
            <w:tcW w:w="5000" w:type="pct"/>
          </w:tcPr>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9119AC" w:rsidRPr="00DD7CCF" w:rsidRDefault="009119AC" w:rsidP="000B047B">
            <w:pPr>
              <w:keepNext/>
              <w:jc w:val="center"/>
            </w:pPr>
            <w:r w:rsidRPr="00DD7CCF">
              <w:rPr>
                <w:noProof/>
              </w:rPr>
              <w:drawing>
                <wp:inline distT="0" distB="0" distL="0" distR="0" wp14:anchorId="38B24357">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rsidTr="000B047B">
        <w:tc>
          <w:tcPr>
            <w:tcW w:w="5000" w:type="pct"/>
          </w:tcPr>
          <w:p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9119AC" w:rsidRPr="00DD7CCF" w:rsidRDefault="009119AC" w:rsidP="00B3351B">
            <w:pPr>
              <w:pStyle w:val="Kpalrs"/>
            </w:pPr>
            <w:bookmarkStart w:id="208" w:name="_Ref44078552"/>
            <w:r w:rsidRPr="00DD7CCF">
              <w:lastRenderedPageBreak/>
              <w:t xml:space="preserve">Example </w:t>
            </w:r>
            <w:r w:rsidR="00B2626B">
              <w:fldChar w:fldCharType="begin"/>
            </w:r>
            <w:r w:rsidR="00B2626B">
              <w:instrText xml:space="preserve"> STYLEREF 3 \s </w:instrText>
            </w:r>
            <w:r w:rsidR="00B2626B">
              <w:fldChar w:fldCharType="separate"/>
            </w:r>
            <w:r w:rsidR="001079C3">
              <w:rPr>
                <w:noProof/>
              </w:rPr>
              <w:t>3.6.6</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C</w:t>
            </w:r>
            <w:r w:rsidR="00B2626B">
              <w:rPr>
                <w:noProof/>
              </w:rPr>
              <w:fldChar w:fldCharType="end"/>
            </w:r>
            <w:bookmarkEnd w:id="208"/>
            <w:r w:rsidRPr="00DD7CCF">
              <w:t xml:space="preserve">: </w:t>
            </w:r>
            <w:proofErr w:type="spellStart"/>
            <w:r w:rsidRPr="00DD7CCF">
              <w:t>gridlike</w:t>
            </w:r>
            <w:proofErr w:type="spellEnd"/>
            <w:r w:rsidRPr="00DD7CCF">
              <w:t xml:space="preserve"> partitions for contiguous fragments</w:t>
            </w:r>
          </w:p>
        </w:tc>
      </w:tr>
      <w:tr w:rsidR="009119AC" w:rsidRPr="00DD7CCF" w:rsidTr="00B3351B">
        <w:tc>
          <w:tcPr>
            <w:tcW w:w="9054" w:type="dxa"/>
          </w:tcPr>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9119AC" w:rsidRPr="00DD7CCF" w:rsidRDefault="009119AC" w:rsidP="000123EA">
            <w:pPr>
              <w:keepNext/>
            </w:pPr>
            <w:r w:rsidRPr="00DD7CCF">
              <w:rPr>
                <w:noProof/>
              </w:rPr>
              <w:drawing>
                <wp:inline distT="0" distB="0" distL="0" distR="0" wp14:anchorId="03C53419">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rsidTr="00B3351B">
        <w:tc>
          <w:tcPr>
            <w:tcW w:w="9054" w:type="dxa"/>
          </w:tcPr>
          <w:p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rsidR="009119AC" w:rsidRPr="00DD7CCF" w:rsidRDefault="009119AC" w:rsidP="000123EA">
            <w:pPr>
              <w:pStyle w:val="TableNote"/>
              <w:keepNext/>
              <w:ind w:left="357" w:hanging="357"/>
            </w:pPr>
            <w:r w:rsidRPr="00DD7CCF">
              <w:t xml:space="preserve">the fragments are optionally encoded as </w:t>
            </w:r>
            <w:proofErr w:type="spellStart"/>
            <w:r w:rsidRPr="00DD7CCF">
              <w:t>gridlike</w:t>
            </w:r>
            <w:proofErr w:type="spellEnd"/>
            <w:r w:rsidRPr="00DD7CCF">
              <w:t xml:space="preserve"> milestones</w:t>
            </w:r>
          </w:p>
          <w:p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rsidTr="00B3351B">
        <w:tc>
          <w:tcPr>
            <w:tcW w:w="9054" w:type="dxa"/>
          </w:tcPr>
          <w:p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rsidR="00C02B8C" w:rsidRPr="00DD7CCF" w:rsidRDefault="004D2E67" w:rsidP="003F2742">
      <w:pPr>
        <w:pStyle w:val="Cmsor1"/>
        <w:numPr>
          <w:ilvl w:val="0"/>
          <w:numId w:val="38"/>
        </w:numPr>
      </w:pPr>
      <w:bookmarkStart w:id="209" w:name="_4iehglajtm57" w:colFirst="0" w:colLast="0"/>
      <w:bookmarkStart w:id="210" w:name="_Ref43990458"/>
      <w:bookmarkStart w:id="211" w:name="_Toc44494661"/>
      <w:bookmarkEnd w:id="209"/>
      <w:r w:rsidRPr="00DD7CCF">
        <w:lastRenderedPageBreak/>
        <w:t>Encoding the Originally Inscribed Text</w:t>
      </w:r>
      <w:bookmarkEnd w:id="210"/>
      <w:bookmarkEnd w:id="211"/>
    </w:p>
    <w:p w:rsidR="00C02B8C" w:rsidRPr="00DD7CCF" w:rsidRDefault="004D2E67" w:rsidP="003F2742">
      <w:pPr>
        <w:pStyle w:val="Cmsor2"/>
        <w:numPr>
          <w:ilvl w:val="1"/>
          <w:numId w:val="38"/>
        </w:numPr>
      </w:pPr>
      <w:bookmarkStart w:id="212" w:name="_2wkl86mjw6p2" w:colFirst="0" w:colLast="0"/>
      <w:bookmarkStart w:id="213" w:name="_Toc44494662"/>
      <w:bookmarkEnd w:id="212"/>
      <w:r w:rsidRPr="00DD7CCF">
        <w:t>Alphabetic Characters</w:t>
      </w:r>
      <w:bookmarkEnd w:id="213"/>
    </w:p>
    <w:p w:rsidR="00C02B8C" w:rsidRPr="00DD7CCF" w:rsidRDefault="004D2E67" w:rsidP="00E2714A">
      <w:pPr>
        <w:pStyle w:val="Lista"/>
      </w:pPr>
      <w:r w:rsidRPr="00DD7CCF">
        <w:t>alphabetic characters do not, as a rule, need markup on their own</w:t>
      </w:r>
    </w:p>
    <w:p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rsidR="00C02B8C" w:rsidRPr="00DD7CCF" w:rsidRDefault="004D2E67" w:rsidP="003F2742">
      <w:pPr>
        <w:pStyle w:val="Cmsor3"/>
        <w:numPr>
          <w:ilvl w:val="2"/>
          <w:numId w:val="38"/>
        </w:numPr>
      </w:pPr>
      <w:bookmarkStart w:id="214" w:name="_83o605fngw18" w:colFirst="0" w:colLast="0"/>
      <w:bookmarkStart w:id="215" w:name="_Ref43987221"/>
      <w:bookmarkStart w:id="216" w:name="_Toc44494663"/>
      <w:bookmarkEnd w:id="214"/>
      <w:r w:rsidRPr="00DD7CCF">
        <w:t xml:space="preserve">Tagging transliterated characters as one </w:t>
      </w:r>
      <w:r w:rsidRPr="00E24F87">
        <w:rPr>
          <w:rStyle w:val="Foreign"/>
        </w:rPr>
        <w:t>akṣara</w:t>
      </w:r>
      <w:bookmarkEnd w:id="215"/>
      <w:bookmarkEnd w:id="216"/>
    </w:p>
    <w:p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r w:rsidRPr="00DD7CCF">
        <w:rPr>
          <w:noProof/>
        </w:rPr>
        <w:drawing>
          <wp:anchor distT="114300" distB="114300" distL="114300" distR="114300" simplePos="0" relativeHeight="251664384" behindDoc="0" locked="0" layoutInCell="1" hidden="0" allowOverlap="1">
            <wp:simplePos x="0" y="0"/>
            <wp:positionH relativeFrom="column">
              <wp:posOffset>5277168</wp:posOffset>
            </wp:positionH>
            <wp:positionV relativeFrom="paragraph">
              <wp:posOffset>219075</wp:posOffset>
            </wp:positionV>
            <wp:extent cx="609283" cy="852996"/>
            <wp:effectExtent l="0" t="0" r="0" b="0"/>
            <wp:wrapSquare wrapText="bothSides" distT="114300" distB="114300" distL="114300" distR="11430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a:srcRect/>
                    <a:stretch>
                      <a:fillRect/>
                    </a:stretch>
                  </pic:blipFill>
                  <pic:spPr>
                    <a:xfrm>
                      <a:off x="0" y="0"/>
                      <a:ext cx="609283" cy="852996"/>
                    </a:xfrm>
                    <a:prstGeom prst="rect">
                      <a:avLst/>
                    </a:prstGeom>
                    <a:ln/>
                  </pic:spPr>
                </pic:pic>
              </a:graphicData>
            </a:graphic>
          </wp:anchor>
        </w:drawing>
      </w:r>
    </w:p>
    <w:p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r w:rsidRPr="00DD7CCF">
        <w:t xml:space="preserve"> to encode the glyph shown on the right </w:t>
      </w:r>
      <w:r w:rsidRPr="00E24F87">
        <w:rPr>
          <w:noProof/>
        </w:rPr>
        <w:t>(</w:t>
      </w:r>
      <w:r w:rsidRPr="00DD7CCF">
        <w:t xml:space="preserve">which is probably an engraving mistake for </w:t>
      </w:r>
      <w:r w:rsidRPr="00DD7CCF">
        <w:rPr>
          <w:rStyle w:val="Foreign"/>
        </w:rPr>
        <w:t>ddhā</w:t>
      </w:r>
      <w:r w:rsidRPr="00DD7CCF">
        <w:t>)</w:t>
      </w:r>
    </w:p>
    <w:p w:rsidR="00C02B8C" w:rsidRPr="00DD7CCF" w:rsidRDefault="004D2E67" w:rsidP="00E2714A">
      <w:pPr>
        <w:pStyle w:val="Lista3"/>
      </w:pPr>
      <w:r w:rsidRPr="00DD7CCF">
        <w:t>editorial spaces and hyphens may freely appear between the characters thus enclosed, wherever necessary</w:t>
      </w:r>
    </w:p>
    <w:p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rsidR="00C02B8C" w:rsidRPr="00DD7CCF" w:rsidRDefault="004D2E67" w:rsidP="003F2742">
      <w:pPr>
        <w:pStyle w:val="Cmsor3"/>
        <w:numPr>
          <w:ilvl w:val="2"/>
          <w:numId w:val="38"/>
        </w:numPr>
      </w:pPr>
      <w:bookmarkStart w:id="217" w:name="_qasht2vjwj9m" w:colFirst="0" w:colLast="0"/>
      <w:bookmarkStart w:id="218" w:name="_Ref43987131"/>
      <w:bookmarkStart w:id="219" w:name="_Toc44494664"/>
      <w:bookmarkEnd w:id="217"/>
      <w:r w:rsidRPr="00DD7CCF">
        <w:t>Tagging parts of alphabetic characters</w:t>
      </w:r>
      <w:bookmarkEnd w:id="218"/>
      <w:bookmarkEnd w:id="219"/>
    </w:p>
    <w:p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079C3">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079C3">
        <w:t>4.1.3</w:t>
      </w:r>
      <w:r w:rsidR="001B68E2" w:rsidRPr="00DD7CCF">
        <w:fldChar w:fldCharType="end"/>
      </w:r>
      <w:r w:rsidRPr="00DD7CCF">
        <w:t>), but we suggest that you avoid it in all other situations</w:t>
      </w:r>
    </w:p>
    <w:p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079C3">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079C3">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rsidR="00C02B8C" w:rsidRPr="00DD7CCF"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rsidR="00C02B8C" w:rsidRPr="00DD7CCF" w:rsidRDefault="00303844" w:rsidP="00E2714A">
      <w:pPr>
        <w:pStyle w:val="Lista2"/>
      </w:pPr>
      <w:r w:rsidRPr="00303844">
        <w:rPr>
          <w:rStyle w:val="Codevalue"/>
        </w:rPr>
        <w:lastRenderedPageBreak/>
        <w:t>"consonant"</w:t>
      </w:r>
      <w:r w:rsidR="004D2E67" w:rsidRPr="00DD7CCF">
        <w:t xml:space="preserve"> for exactly one consonant component whose graphic location cannot be determined or is irrelevant</w:t>
      </w:r>
    </w:p>
    <w:p w:rsidR="00C02B8C" w:rsidRPr="00DD7CCF" w:rsidRDefault="00303844" w:rsidP="00E2714A">
      <w:pPr>
        <w:pStyle w:val="Lista2"/>
      </w:pPr>
      <w:r w:rsidRPr="00303844">
        <w:rPr>
          <w:rStyle w:val="Codevalue"/>
        </w:rPr>
        <w:t>"conjunct"</w:t>
      </w:r>
      <w:r w:rsidR="004D2E67" w:rsidRPr="00DD7CCF">
        <w:t xml:space="preserve"> for two or more consonant components belonging to a single </w:t>
      </w:r>
      <w:r w:rsidR="004D2E67" w:rsidRPr="00DD7CCF">
        <w:rPr>
          <w:rStyle w:val="Foreign"/>
        </w:rPr>
        <w:t>akṣara</w:t>
      </w:r>
      <w:r w:rsidR="004D2E67" w:rsidRPr="00DD7CCF">
        <w:t>, when their locations cannot be determined or is irrelevant</w:t>
      </w:r>
    </w:p>
    <w:p w:rsidR="00C02B8C" w:rsidRPr="00DD7CCF" w:rsidRDefault="00303844" w:rsidP="00E2714A">
      <w:pPr>
        <w:pStyle w:val="Lista2"/>
      </w:pPr>
      <w:r w:rsidRPr="00303844">
        <w:rPr>
          <w:rStyle w:val="Codevalue"/>
        </w:rPr>
        <w:t>"vowel"</w:t>
      </w:r>
      <w:r w:rsidR="004D2E67" w:rsidRPr="00DD7CCF">
        <w:t xml:space="preserve"> for the vocalisation of an </w:t>
      </w:r>
      <w:r w:rsidR="004D2E67" w:rsidRPr="00DD7CCF">
        <w:rPr>
          <w:rStyle w:val="Foreign"/>
        </w:rPr>
        <w:t>akṣara</w:t>
      </w:r>
      <w:r w:rsidR="004D2E67" w:rsidRPr="00DD7CCF">
        <w:t>, when the location of the vowel marker cannot be determined or is irrelevant</w:t>
      </w:r>
    </w:p>
    <w:p w:rsidR="00C02B8C" w:rsidRPr="00DD7CCF" w:rsidRDefault="004D2E67" w:rsidP="003F2742">
      <w:pPr>
        <w:pStyle w:val="Cmsor3"/>
        <w:numPr>
          <w:ilvl w:val="2"/>
          <w:numId w:val="38"/>
        </w:numPr>
      </w:pPr>
      <w:bookmarkStart w:id="220" w:name="_dv2inorm1p09" w:colFirst="0" w:colLast="0"/>
      <w:bookmarkStart w:id="221" w:name="_Ref43987090"/>
      <w:bookmarkStart w:id="222" w:name="_Toc44494665"/>
      <w:bookmarkEnd w:id="220"/>
      <w:r w:rsidRPr="00DD7CCF">
        <w:t>Unusual spatial arrangement in conjuncts</w:t>
      </w:r>
      <w:bookmarkEnd w:id="221"/>
      <w:bookmarkEnd w:id="222"/>
    </w:p>
    <w:p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079C3">
        <w:t>4.1.1</w:t>
      </w:r>
      <w:r w:rsidR="001B68E2" w:rsidRPr="00DD7CCF">
        <w:fldChar w:fldCharType="end"/>
      </w:r>
    </w:p>
    <w:p w:rsidR="009119AC" w:rsidRPr="00DD7CCF" w:rsidRDefault="009119AC" w:rsidP="009119AC"/>
    <w:tbl>
      <w:tblPr>
        <w:tblStyle w:val="CodeSampleTable"/>
        <w:tblW w:w="5000" w:type="pct"/>
        <w:tblLook w:val="04A0" w:firstRow="1" w:lastRow="0" w:firstColumn="1" w:lastColumn="0" w:noHBand="0" w:noVBand="1"/>
      </w:tblPr>
      <w:tblGrid>
        <w:gridCol w:w="7544"/>
        <w:gridCol w:w="2078"/>
      </w:tblGrid>
      <w:tr w:rsidR="009119AC"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9119AC" w:rsidRPr="00DD7CCF" w:rsidRDefault="009119AC"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4.1.3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9119AC" w:rsidRPr="00DD7CCF" w:rsidTr="00837BA5">
        <w:tc>
          <w:tcPr>
            <w:tcW w:w="0" w:type="auto"/>
          </w:tcPr>
          <w:p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9119AC" w:rsidP="009119AC">
            <w:pPr>
              <w:jc w:val="center"/>
            </w:pPr>
            <w:r w:rsidRPr="00DD7CCF">
              <w:rPr>
                <w:noProof/>
              </w:rPr>
              <w:drawing>
                <wp:inline distT="0" distB="0" distL="0" distR="0" wp14:anchorId="274D49C2">
                  <wp:extent cx="1314450" cy="142875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1314450" cy="1428750"/>
                          </a:xfrm>
                          <a:prstGeom prst="rect">
                            <a:avLst/>
                          </a:prstGeom>
                          <a:ln/>
                        </pic:spPr>
                      </pic:pic>
                    </a:graphicData>
                  </a:graphic>
                </wp:inline>
              </w:drawing>
            </w:r>
          </w:p>
        </w:tc>
      </w:tr>
      <w:tr w:rsidR="009119AC" w:rsidRPr="00DD7CCF" w:rsidTr="00837BA5">
        <w:tc>
          <w:tcPr>
            <w:tcW w:w="0" w:type="auto"/>
          </w:tcPr>
          <w:p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rsidR="009119AC" w:rsidRPr="00DD7CCF" w:rsidRDefault="009119AC" w:rsidP="009119AC">
            <w:pPr>
              <w:rPr>
                <w:rStyle w:val="Code"/>
              </w:rPr>
            </w:pPr>
          </w:p>
        </w:tc>
      </w:tr>
    </w:tbl>
    <w:p w:rsidR="009119AC" w:rsidRPr="00DD7CCF" w:rsidRDefault="009119AC" w:rsidP="009119AC"/>
    <w:tbl>
      <w:tblPr>
        <w:tblStyle w:val="CodeSampleTable"/>
        <w:tblW w:w="5000" w:type="pct"/>
        <w:tblLook w:val="04A0" w:firstRow="1" w:lastRow="0" w:firstColumn="1" w:lastColumn="0" w:noHBand="0" w:noVBand="1"/>
      </w:tblPr>
      <w:tblGrid>
        <w:gridCol w:w="7904"/>
        <w:gridCol w:w="1718"/>
      </w:tblGrid>
      <w:tr w:rsidR="00ED3579"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ED3579" w:rsidRPr="00DD7CCF" w:rsidRDefault="00ED3579"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4.1.3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B</w:t>
            </w:r>
            <w:r w:rsidR="00B2626B">
              <w:rPr>
                <w:noProof/>
              </w:rPr>
              <w:fldChar w:fldCharType="end"/>
            </w:r>
            <w:r w:rsidRPr="00DD7CCF">
              <w:t xml:space="preserve">: </w:t>
            </w:r>
            <w:r w:rsidR="00074E9C" w:rsidRPr="00DD7CCF">
              <w:t>conjunct composed horizontally instead of vertically</w:t>
            </w:r>
          </w:p>
        </w:tc>
      </w:tr>
      <w:tr w:rsidR="00ED3579" w:rsidRPr="00DD7CCF" w:rsidTr="00837BA5">
        <w:tc>
          <w:tcPr>
            <w:tcW w:w="0" w:type="auto"/>
          </w:tcPr>
          <w:p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r w:rsidRPr="00DD7CCF">
              <w:rPr>
                <w:noProof/>
              </w:rPr>
              <w:drawing>
                <wp:inline distT="0" distB="0" distL="0" distR="0" wp14:anchorId="62BCCE2B" wp14:editId="003E2A9B">
                  <wp:extent cx="1076325" cy="895350"/>
                  <wp:effectExtent l="0" t="0" r="9525"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1076325" cy="895350"/>
                          </a:xfrm>
                          <a:prstGeom prst="rect">
                            <a:avLst/>
                          </a:prstGeom>
                          <a:ln/>
                        </pic:spPr>
                      </pic:pic>
                    </a:graphicData>
                  </a:graphic>
                </wp:inline>
              </w:drawing>
            </w:r>
          </w:p>
        </w:tc>
      </w:tr>
      <w:tr w:rsidR="00ED3579" w:rsidRPr="00DD7CCF" w:rsidTr="00837BA5">
        <w:tc>
          <w:tcPr>
            <w:tcW w:w="0" w:type="auto"/>
          </w:tcPr>
          <w:p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rsidR="00ED3579" w:rsidRPr="00DD7CCF" w:rsidRDefault="00ED3579" w:rsidP="00B3351B">
            <w:pPr>
              <w:rPr>
                <w:rStyle w:val="Code"/>
              </w:rPr>
            </w:pPr>
          </w:p>
        </w:tc>
      </w:tr>
    </w:tbl>
    <w:p w:rsidR="00C02B8C" w:rsidRPr="00DD7CCF" w:rsidRDefault="004D2E67" w:rsidP="003F2742">
      <w:pPr>
        <w:pStyle w:val="Cmsor3"/>
        <w:numPr>
          <w:ilvl w:val="2"/>
          <w:numId w:val="38"/>
        </w:numPr>
      </w:pPr>
      <w:bookmarkStart w:id="223" w:name="_qy84vdm4cqcm" w:colFirst="0" w:colLast="0"/>
      <w:bookmarkStart w:id="224" w:name="_Ref43987165"/>
      <w:bookmarkStart w:id="225" w:name="_Toc44494666"/>
      <w:bookmarkEnd w:id="223"/>
      <w:r w:rsidRPr="00DD7CCF">
        <w:t>Complex characters split by an intervening feature</w:t>
      </w:r>
      <w:bookmarkEnd w:id="224"/>
      <w:bookmarkEnd w:id="225"/>
    </w:p>
    <w:p w:rsidR="00C02B8C" w:rsidRPr="00DD7CCF" w:rsidRDefault="004D2E67" w:rsidP="00E2714A">
      <w:pPr>
        <w:pStyle w:val="Lista"/>
      </w:pPr>
      <w:r w:rsidRPr="00DD7CCF">
        <w:t xml:space="preserve">prescript and postscript vowel markers split off from their consonant bodies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079C3">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079C3">
        <w:t>4.3.5</w:t>
      </w:r>
      <w:r w:rsidR="001B68E2" w:rsidRPr="00DD7CCF">
        <w:fldChar w:fldCharType="end"/>
      </w:r>
      <w:r w:rsidRPr="00DD7CCF">
        <w:t>) and must be encoded as applicable</w:t>
      </w:r>
    </w:p>
    <w:p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rsidR="00C02B8C" w:rsidRPr="00DD7CCF" w:rsidRDefault="004D2E67" w:rsidP="00E2714A">
      <w:pPr>
        <w:pStyle w:val="Lista2"/>
      </w:pPr>
      <w:r w:rsidRPr="00DD7CCF">
        <w:t>in all examples here, &lt;&gt; represents an interrupting element of any nature</w:t>
      </w:r>
    </w:p>
    <w:p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079C3">
        <w:t>5.3.1</w:t>
      </w:r>
      <w:r w:rsidR="001B68E2" w:rsidRPr="00DD7CCF">
        <w:fldChar w:fldCharType="end"/>
      </w:r>
      <w:r w:rsidRPr="00DD7CCF">
        <w:t>)</w:t>
      </w:r>
    </w:p>
    <w:p w:rsidR="00C02B8C" w:rsidRPr="00DD7CCF" w:rsidRDefault="004D2E67" w:rsidP="00E2714A">
      <w:pPr>
        <w:pStyle w:val="Lista3"/>
      </w:pPr>
      <w:r w:rsidRPr="00DD7CCF">
        <w:t>apply this tag to whichever transliterated characters are affected, but not to unaffected ones</w:t>
      </w:r>
    </w:p>
    <w:p w:rsidR="00C02B8C" w:rsidRPr="00DD7CCF" w:rsidRDefault="004D2E67" w:rsidP="00E2714A">
      <w:pPr>
        <w:pStyle w:val="Lista3"/>
      </w:pPr>
      <w:r w:rsidRPr="00DD7CCF">
        <w:lastRenderedPageBreak/>
        <w:t>separately apply the tag to the placeholder only if the split-off component is itself affected</w:t>
      </w:r>
    </w:p>
    <w:p w:rsidR="00C02B8C" w:rsidRPr="00DD7CCF" w:rsidRDefault="004D2E67" w:rsidP="00E2714A">
      <w:pPr>
        <w:pStyle w:val="Lista3"/>
      </w:pPr>
      <w:r w:rsidRPr="00DD7CCF">
        <w:t>do not include the interruption itself in the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079C3">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rsidR="00C02B8C" w:rsidRPr="00DD7CCF" w:rsidRDefault="004D2E67" w:rsidP="00E2714A">
      <w:pPr>
        <w:pStyle w:val="Lista3"/>
      </w:pPr>
      <w:r w:rsidRPr="00DD7CCF">
        <w:t>if you deem that encoding an ambiguity is essential</w:t>
      </w:r>
    </w:p>
    <w:p w:rsidR="00C02B8C" w:rsidRPr="00DD7CCF" w:rsidRDefault="004D2E67" w:rsidP="004E103D">
      <w:pPr>
        <w:pStyle w:val="Lista4"/>
      </w:pPr>
      <w:r w:rsidRPr="00DD7CCF">
        <w:t>do so for the transliterated characters concerned</w:t>
      </w:r>
    </w:p>
    <w:p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rsidR="00C02B8C" w:rsidRPr="00DD7CCF" w:rsidRDefault="004D2E67" w:rsidP="004E103D">
      <w:pPr>
        <w:pStyle w:val="Lista4"/>
      </w:pPr>
      <w:r w:rsidRPr="00DD7CCF">
        <w:t>do not include the placeholder in the markup for the ambiguity, and do not include the interruption itself in any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079C3">
        <w:t>6.4</w:t>
      </w:r>
      <w:r w:rsidR="00780A5D" w:rsidRPr="00DD7CCF">
        <w:fldChar w:fldCharType="end"/>
      </w:r>
      <w:r w:rsidRPr="00DD7CCF">
        <w:t>)</w:t>
      </w:r>
    </w:p>
    <w:p w:rsidR="00C02B8C" w:rsidRPr="00DD7CCF" w:rsidRDefault="004D2E67" w:rsidP="00E2714A">
      <w:pPr>
        <w:pStyle w:val="Lista3"/>
      </w:pPr>
      <w:r w:rsidRPr="00DD7CCF">
        <w:t>mark up the affected vowel</w:t>
      </w:r>
    </w:p>
    <w:p w:rsidR="00C02B8C" w:rsidRPr="00DD7CCF" w:rsidRDefault="004D2E67" w:rsidP="004E103D">
      <w:pPr>
        <w:pStyle w:val="Lista4"/>
      </w:pPr>
      <w:r w:rsidRPr="00DD7CCF">
        <w:t>as supplied if it consists only of the supplied split-off component</w:t>
      </w:r>
    </w:p>
    <w:p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rsidR="00C02B8C" w:rsidRPr="00DD7CCF" w:rsidRDefault="004D2E67" w:rsidP="00E2714A">
      <w:pPr>
        <w:pStyle w:val="Lista3"/>
      </w:pPr>
      <w:r w:rsidRPr="00DD7CCF">
        <w:t>mark up the placeholder as supplied</w:t>
      </w:r>
    </w:p>
    <w:p w:rsidR="00C02B8C" w:rsidRPr="00DD7CCF" w:rsidRDefault="004D2E67" w:rsidP="00E2714A">
      <w:pPr>
        <w:pStyle w:val="Lista3"/>
      </w:pPr>
      <w:r w:rsidRPr="00DD7CCF">
        <w:t>do not include the interruption itself in any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rsidR="00C02B8C" w:rsidRPr="00DD7CCF" w:rsidRDefault="004D2E67" w:rsidP="003F2742">
      <w:pPr>
        <w:pStyle w:val="Cmsor2"/>
        <w:numPr>
          <w:ilvl w:val="1"/>
          <w:numId w:val="38"/>
        </w:numPr>
      </w:pPr>
      <w:bookmarkStart w:id="226" w:name="_f8rlfquf7u2o" w:colFirst="0" w:colLast="0"/>
      <w:bookmarkStart w:id="227" w:name="_Ref43978591"/>
      <w:bookmarkStart w:id="228" w:name="_Toc44494667"/>
      <w:bookmarkEnd w:id="226"/>
      <w:r w:rsidRPr="00DD7CCF">
        <w:t>Non-alphabetic Characters</w:t>
      </w:r>
      <w:bookmarkEnd w:id="227"/>
      <w:bookmarkEnd w:id="228"/>
    </w:p>
    <w:p w:rsidR="00C02B8C" w:rsidRPr="00DD7CCF" w:rsidRDefault="004D2E67" w:rsidP="003F2742">
      <w:pPr>
        <w:pStyle w:val="Cmsor3"/>
        <w:numPr>
          <w:ilvl w:val="2"/>
          <w:numId w:val="38"/>
        </w:numPr>
      </w:pPr>
      <w:bookmarkStart w:id="229" w:name="_4mw6s39lu6fq" w:colFirst="0" w:colLast="0"/>
      <w:bookmarkStart w:id="230" w:name="_Ref43987431"/>
      <w:bookmarkStart w:id="231" w:name="_Toc44494668"/>
      <w:bookmarkEnd w:id="229"/>
      <w:r w:rsidRPr="00DD7CCF">
        <w:t>Overview</w:t>
      </w:r>
      <w:bookmarkEnd w:id="230"/>
      <w:bookmarkEnd w:id="231"/>
    </w:p>
    <w:p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w:t>
      </w:r>
      <w:proofErr w:type="spellStart"/>
      <w:r w:rsidRPr="00DD7CCF">
        <w:t>gaiji</w:t>
      </w:r>
      <w:proofErr w:type="spellEnd"/>
      <w:r w:rsidRPr="00DD7CCF">
        <w:t>”</w:t>
      </w:r>
      <w:r w:rsidRPr="00CD25A4">
        <w:rPr>
          <w:rStyle w:val="Lbjegyzet-hivatkozs"/>
        </w:rPr>
        <w:footnoteReference w:id="17"/>
      </w:r>
      <w:r w:rsidRPr="00DD7CCF">
        <w:t>) in the encoding of all characters other than alphabetic ones and decimal digits</w:t>
      </w:r>
    </w:p>
    <w:p w:rsidR="00C02B8C" w:rsidRPr="00DD7CCF" w:rsidRDefault="004D2E67" w:rsidP="00E2714A">
      <w:pPr>
        <w:pStyle w:val="Lista2"/>
      </w:pPr>
      <w:r w:rsidRPr="00DD7CCF">
        <w:t>the use of this element indicates that no perfect equivalent to the original character is available in our transliteration system</w:t>
      </w:r>
    </w:p>
    <w:p w:rsidR="00C02B8C" w:rsidRPr="00DD7CCF" w:rsidRDefault="004D2E67" w:rsidP="00E2714A">
      <w:pPr>
        <w:pStyle w:val="Lista2"/>
      </w:pPr>
      <w:r w:rsidRPr="00DD7CCF">
        <w:lastRenderedPageBreak/>
        <w:t>the characters prescribed in our Transliteration Guide are deemed to be perfect equivalents to original alphabetic characters and decimal digits and therefore require no encoding as glyphs</w:t>
      </w:r>
    </w:p>
    <w:p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w:t>
      </w:r>
      <w:proofErr w:type="spellStart"/>
      <w:r w:rsidRPr="00DD7CCF">
        <w:t>subcorpus</w:t>
      </w:r>
      <w:proofErr w:type="spellEnd"/>
      <w:r w:rsidRPr="00DD7CCF">
        <w:t>, or even within a single inscription, so that</w:t>
      </w:r>
    </w:p>
    <w:p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1079C3">
        <w:t>––</w:t>
      </w:r>
      <w:r w:rsidR="00E078CA" w:rsidRPr="00DD7CCF">
        <w:fldChar w:fldCharType="end"/>
      </w:r>
    </w:p>
    <w:p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079C3">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079C3">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rsidR="008525C6" w:rsidRP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079C3">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2" w:name="_llvg2tmd9u22" w:colFirst="0" w:colLast="0"/>
      <w:bookmarkStart w:id="233" w:name="_Ref43980440"/>
      <w:bookmarkEnd w:id="232"/>
    </w:p>
    <w:p w:rsidR="00C02B8C" w:rsidRPr="00DD7CCF" w:rsidRDefault="004D2E67" w:rsidP="003F2742">
      <w:pPr>
        <w:pStyle w:val="Cmsor3"/>
        <w:numPr>
          <w:ilvl w:val="2"/>
          <w:numId w:val="38"/>
        </w:numPr>
      </w:pPr>
      <w:bookmarkStart w:id="234" w:name="_Toc44494669"/>
      <w:r w:rsidRPr="00DD7CCF">
        <w:t>Numeral symbols other than decimal digits</w:t>
      </w:r>
      <w:bookmarkEnd w:id="233"/>
      <w:bookmarkEnd w:id="234"/>
    </w:p>
    <w:p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079C3">
        <w:t>7.1</w:t>
      </w:r>
      <w:r w:rsidR="0082423C" w:rsidRPr="00DD7CCF">
        <w:fldChar w:fldCharType="end"/>
      </w:r>
    </w:p>
    <w:p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rsidR="00C02B8C" w:rsidRPr="00DD7CCF" w:rsidRDefault="004D2E67" w:rsidP="00E2714A">
      <w:pPr>
        <w:pStyle w:val="Lista2"/>
      </w:pPr>
      <w:r w:rsidRPr="00DD7CCF">
        <w:t>namely</w:t>
      </w:r>
    </w:p>
    <w:p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rsidR="00C02B8C" w:rsidRPr="00DD7CCF" w:rsidRDefault="004D2E67" w:rsidP="00E2714A">
      <w:pPr>
        <w:pStyle w:val="Lista2"/>
      </w:pPr>
      <w:r w:rsidRPr="00DD7CCF">
        <w:t>this shorthand notation will be automatically converted to the XML markup presented below</w:t>
      </w:r>
    </w:p>
    <w:p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rsidR="00C02B8C" w:rsidRPr="00DD7CCF" w:rsidRDefault="004D2E67" w:rsidP="00E2714A">
      <w:pPr>
        <w:pStyle w:val="Lista3"/>
      </w:pPr>
      <w:r w:rsidRPr="00DD7CCF">
        <w:t>never combine the shorthand markup involving a + sign with XML markup for the same purpose</w:t>
      </w:r>
    </w:p>
    <w:p w:rsidR="004F4C63" w:rsidRPr="00DD7CCF" w:rsidRDefault="004D2E67" w:rsidP="00E2714A">
      <w:pPr>
        <w:pStyle w:val="Lista"/>
      </w:pPr>
      <w:r w:rsidRPr="00DD7CCF">
        <w:t>the transliteration string corresponding to a single original numeral must be</w:t>
      </w:r>
    </w:p>
    <w:p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rsidR="00C02B8C" w:rsidRPr="00DD7CCF" w:rsidRDefault="004D2E67" w:rsidP="003F2742">
      <w:pPr>
        <w:pStyle w:val="Cmsor3"/>
        <w:numPr>
          <w:ilvl w:val="2"/>
          <w:numId w:val="38"/>
        </w:numPr>
      </w:pPr>
      <w:bookmarkStart w:id="235" w:name="_ocw59j4fd9ai" w:colFirst="0" w:colLast="0"/>
      <w:bookmarkStart w:id="236" w:name="_Ref43987525"/>
      <w:bookmarkStart w:id="237" w:name="_Toc44494670"/>
      <w:bookmarkEnd w:id="235"/>
      <w:r w:rsidRPr="00DD7CCF">
        <w:t>Symbol tokens</w:t>
      </w:r>
      <w:bookmarkEnd w:id="236"/>
      <w:bookmarkEnd w:id="237"/>
    </w:p>
    <w:p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079C3">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rsidR="00C02B8C" w:rsidRPr="00DD7CCF" w:rsidRDefault="004D2E67" w:rsidP="00E2714A">
      <w:pPr>
        <w:pStyle w:val="Lista2"/>
      </w:pPr>
      <w:r w:rsidRPr="00DD7CCF">
        <w:t>the token must contain no spaces, but it may contain any combination of letters and numbers</w:t>
      </w:r>
    </w:p>
    <w:p w:rsidR="00C02B8C" w:rsidRPr="00DD7CCF" w:rsidRDefault="004D2E67" w:rsidP="00E2714A">
      <w:pPr>
        <w:pStyle w:val="Lista"/>
      </w:pPr>
      <w:r w:rsidRPr="00DD7CCF">
        <w:t>at this stage of our project there is no constraint on the permitted symbol tokens</w:t>
      </w:r>
    </w:p>
    <w:p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rsidR="00C02B8C" w:rsidRPr="00DD7CCF" w:rsidRDefault="004D2E67" w:rsidP="00E2714A">
      <w:pPr>
        <w:pStyle w:val="Lista2"/>
      </w:pPr>
      <w:r w:rsidRPr="00DD7CCF">
        <w:t xml:space="preserve">use a </w:t>
      </w:r>
      <w:r w:rsidRPr="00CD25A4">
        <w:rPr>
          <w:b/>
          <w:bCs/>
        </w:rPr>
        <w:t>hierarchical approach</w:t>
      </w:r>
      <w:r w:rsidRPr="00DD7CCF">
        <w:t>, in which tokens may be</w:t>
      </w:r>
    </w:p>
    <w:p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079C3">
        <w:t>11.2.1</w:t>
      </w:r>
      <w:r w:rsidR="001B68E2" w:rsidRPr="00DD7CCF">
        <w:fldChar w:fldCharType="end"/>
      </w:r>
      <w:r w:rsidRPr="00DD7CCF">
        <w:t xml:space="preserve">), and doing so is strongly recommended for all symbols whose shape will not be self-evident to a reader familiar with the </w:t>
      </w:r>
      <w:proofErr w:type="spellStart"/>
      <w:r w:rsidRPr="00DD7CCF">
        <w:t>subcorpus</w:t>
      </w:r>
      <w:proofErr w:type="spellEnd"/>
    </w:p>
    <w:p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rsidR="00C02B8C" w:rsidRPr="00DD7CCF" w:rsidRDefault="004D2E67" w:rsidP="00E2714A">
      <w:pPr>
        <w:pStyle w:val="Lista3"/>
      </w:pPr>
      <w:r w:rsidRPr="00DD7CCF">
        <w:t>all encoders are requested to refer to that list before creating a token for a symbol</w:t>
      </w:r>
    </w:p>
    <w:p w:rsidR="00C02B8C" w:rsidRPr="00DD7CCF" w:rsidRDefault="004D2E67" w:rsidP="00E2714A">
      <w:pPr>
        <w:pStyle w:val="Lista3"/>
      </w:pPr>
      <w:r w:rsidRPr="00DD7CCF">
        <w:t>all encoders are encouraged to contribute to that document by</w:t>
      </w:r>
    </w:p>
    <w:p w:rsidR="00C02B8C" w:rsidRPr="00DD7CCF" w:rsidRDefault="004D2E67" w:rsidP="004E103D">
      <w:pPr>
        <w:pStyle w:val="Lista4"/>
      </w:pPr>
      <w:r w:rsidRPr="00DD7CCF">
        <w:t>inserting clippings of symbols they have encoded with a token already featured in the list</w:t>
      </w:r>
    </w:p>
    <w:p w:rsidR="00C02B8C" w:rsidRPr="00DD7CCF" w:rsidRDefault="004D2E67" w:rsidP="004E103D">
      <w:pPr>
        <w:pStyle w:val="Lista4"/>
      </w:pPr>
      <w:r w:rsidRPr="00DD7CCF">
        <w:t>inserting new rows in the list with clippings of new symbols and the tokens they have come up with for those symbols</w:t>
      </w:r>
    </w:p>
    <w:p w:rsidR="00C02B8C" w:rsidRPr="00DD7CCF" w:rsidRDefault="004D2E67" w:rsidP="003F2742">
      <w:pPr>
        <w:pStyle w:val="Cmsor3"/>
        <w:numPr>
          <w:ilvl w:val="2"/>
          <w:numId w:val="38"/>
        </w:numPr>
      </w:pPr>
      <w:bookmarkStart w:id="238" w:name="_n0tb9t590fso" w:colFirst="0" w:colLast="0"/>
      <w:bookmarkStart w:id="239" w:name="_Ref43980384"/>
      <w:bookmarkStart w:id="240" w:name="_Toc44494671"/>
      <w:bookmarkEnd w:id="238"/>
      <w:r w:rsidRPr="00DD7CCF">
        <w:lastRenderedPageBreak/>
        <w:t>Punctuation marks</w:t>
      </w:r>
      <w:bookmarkEnd w:id="239"/>
      <w:bookmarkEnd w:id="240"/>
    </w:p>
    <w:p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rsidR="00C02B8C" w:rsidRPr="00DD7CCF" w:rsidRDefault="004D2E67" w:rsidP="00E2714A">
      <w:pPr>
        <w:pStyle w:val="Lista2"/>
      </w:pPr>
      <w:r w:rsidRPr="00DD7CCF">
        <w:t>generally excluding figural and ornamental signs as well as signs used to mark the end or beginning of an entire text or a major section of text</w:t>
      </w:r>
    </w:p>
    <w:p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079C3">
        <w:t>4.2.6</w:t>
      </w:r>
      <w:r w:rsidR="001B68E2" w:rsidRPr="00DD7CCF">
        <w:fldChar w:fldCharType="end"/>
      </w:r>
      <w:r w:rsidRPr="00DD7CCF">
        <w:t xml:space="preserve"> below</w:t>
      </w:r>
    </w:p>
    <w:p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rsidR="00C02B8C" w:rsidRPr="00DD7CCF" w:rsidRDefault="004D2E67" w:rsidP="00E2714A">
      <w:pPr>
        <w:pStyle w:val="Lista2"/>
      </w:pPr>
      <w:r w:rsidRPr="00DD7CCF">
        <w:t>we recommend that you choose the encoding for miscellaneous symbols whenever in doubt</w:t>
      </w:r>
    </w:p>
    <w:p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079C3">
        <w:t>4.2.3</w:t>
      </w:r>
      <w:r w:rsidR="001B68E2" w:rsidRPr="00DD7CCF">
        <w:fldChar w:fldCharType="end"/>
      </w:r>
      <w:r w:rsidRPr="00DD7CCF">
        <w:t xml:space="preserve"> above</w:t>
      </w:r>
    </w:p>
    <w:p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rsidR="00C02B8C" w:rsidRPr="00DD7CCF" w:rsidRDefault="004D2E67" w:rsidP="00E2714A">
      <w:pPr>
        <w:pStyle w:val="Lista2"/>
      </w:pPr>
      <w:r w:rsidRPr="00DD7CCF">
        <w:t>when supplying punctuation for the purpose of semantic segmentation</w:t>
      </w:r>
    </w:p>
    <w:p w:rsidR="00C02B8C" w:rsidRPr="00DD7CCF" w:rsidRDefault="004D2E67" w:rsidP="00E2714A">
      <w:pPr>
        <w:pStyle w:val="Lista3"/>
      </w:pPr>
      <w:r w:rsidRPr="00DD7CCF">
        <w:t>in this case, use a . character marked up as omitted in the original</w:t>
      </w:r>
    </w:p>
    <w:p w:rsidR="00C02B8C" w:rsidRPr="00DD7CCF" w:rsidRDefault="004D2E67" w:rsidP="00E2714A">
      <w:pPr>
        <w:pStyle w:val="Lista3"/>
      </w:pP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079C3">
        <w:t>6.3.6</w:t>
      </w:r>
      <w:r w:rsidR="001B68E2" w:rsidRPr="00DD7CCF">
        <w:fldChar w:fldCharType="end"/>
      </w:r>
      <w:r w:rsidRPr="00DD7CCF">
        <w:t xml:space="preserve"> for further details</w:t>
      </w:r>
    </w:p>
    <w:p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rsidR="00C02B8C" w:rsidRPr="00DD7CCF" w:rsidRDefault="004D2E67" w:rsidP="003F2742">
      <w:pPr>
        <w:pStyle w:val="Cmsor3"/>
        <w:numPr>
          <w:ilvl w:val="2"/>
          <w:numId w:val="38"/>
        </w:numPr>
      </w:pPr>
      <w:bookmarkStart w:id="241" w:name="_zhzv8lagn4n3" w:colFirst="0" w:colLast="0"/>
      <w:bookmarkStart w:id="242" w:name="_Ref43985052"/>
      <w:bookmarkStart w:id="243" w:name="_Toc44494672"/>
      <w:bookmarkEnd w:id="241"/>
      <w:r w:rsidRPr="00DD7CCF">
        <w:lastRenderedPageBreak/>
        <w:t>Space filler signs</w:t>
      </w:r>
      <w:bookmarkEnd w:id="242"/>
      <w:bookmarkEnd w:id="243"/>
    </w:p>
    <w:p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079C3">
        <w:t>4.2.3</w:t>
      </w:r>
      <w:r w:rsidR="001B68E2" w:rsidRPr="00DD7CCF">
        <w:fldChar w:fldCharType="end"/>
      </w:r>
      <w:r w:rsidRPr="00DD7CCF">
        <w:t xml:space="preserve"> above</w:t>
      </w:r>
    </w:p>
    <w:p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074E9C" w:rsidRPr="00DD7CCF" w:rsidRDefault="00074E9C"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4.2.5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space fillers from South India</w:t>
            </w:r>
          </w:p>
        </w:tc>
      </w:tr>
      <w:tr w:rsidR="00074E9C" w:rsidRPr="00DD7CCF" w:rsidTr="00837BA5">
        <w:tc>
          <w:tcPr>
            <w:tcW w:w="5000" w:type="pct"/>
            <w:vAlign w:val="center"/>
          </w:tcPr>
          <w:p w:rsidR="00074E9C" w:rsidRPr="00AF2DF5" w:rsidRDefault="00074E9C" w:rsidP="00074E9C">
            <w:pPr>
              <w:jc w:val="center"/>
            </w:pPr>
          </w:p>
          <w:p w:rsidR="00074E9C" w:rsidRPr="00AF2DF5" w:rsidRDefault="00074E9C" w:rsidP="00074E9C">
            <w:pPr>
              <w:jc w:val="center"/>
            </w:pPr>
          </w:p>
          <w:p w:rsidR="00074E9C" w:rsidRPr="00DD7CCF" w:rsidRDefault="00074E9C" w:rsidP="00074E9C">
            <w:pPr>
              <w:jc w:val="center"/>
              <w:rPr>
                <w:rStyle w:val="Code"/>
              </w:rPr>
            </w:pPr>
            <w:r w:rsidRPr="00DD7CCF">
              <w:rPr>
                <w:noProof/>
              </w:rPr>
              <w:drawing>
                <wp:inline distT="114300" distB="114300" distL="114300" distR="114300" wp14:anchorId="7E0B7B1E" wp14:editId="197F2FAE">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rsidTr="00837BA5">
        <w:tc>
          <w:tcPr>
            <w:tcW w:w="5000" w:type="pct"/>
          </w:tcPr>
          <w:p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074E9C" w:rsidRPr="00DD7CCF" w:rsidRDefault="00074E9C"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4.2.5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B</w:t>
            </w:r>
            <w:r w:rsidR="00B2626B">
              <w:rPr>
                <w:noProof/>
              </w:rPr>
              <w:fldChar w:fldCharType="end"/>
            </w:r>
            <w:r w:rsidRPr="00DD7CCF">
              <w:t>: space filler from Southeast Asia</w:t>
            </w:r>
          </w:p>
        </w:tc>
      </w:tr>
      <w:tr w:rsidR="00074E9C" w:rsidRPr="00DD7CCF" w:rsidTr="00837BA5">
        <w:tc>
          <w:tcPr>
            <w:tcW w:w="5000" w:type="pct"/>
            <w:vAlign w:val="center"/>
          </w:tcPr>
          <w:p w:rsidR="00074E9C" w:rsidRPr="00AF2DF5" w:rsidRDefault="00074E9C" w:rsidP="00B3351B">
            <w:pPr>
              <w:jc w:val="center"/>
            </w:pPr>
          </w:p>
          <w:p w:rsidR="00074E9C" w:rsidRPr="00AF2DF5" w:rsidRDefault="00074E9C" w:rsidP="00B3351B">
            <w:pPr>
              <w:jc w:val="center"/>
            </w:pPr>
          </w:p>
          <w:p w:rsidR="00074E9C" w:rsidRPr="00DD7CCF" w:rsidRDefault="00074E9C" w:rsidP="00B3351B">
            <w:pPr>
              <w:jc w:val="center"/>
              <w:rPr>
                <w:rStyle w:val="Code"/>
              </w:rPr>
            </w:pPr>
            <w:r w:rsidRPr="00DD7CCF">
              <w:rPr>
                <w:noProof/>
              </w:rPr>
              <w:drawing>
                <wp:inline distT="114300" distB="114300" distL="114300" distR="114300" wp14:anchorId="5AE65EEA" wp14:editId="52D41D8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rsidTr="00837BA5">
        <w:tc>
          <w:tcPr>
            <w:tcW w:w="5000" w:type="pct"/>
          </w:tcPr>
          <w:p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rsidR="00C02B8C" w:rsidRPr="00DD7CCF" w:rsidRDefault="004D2E67" w:rsidP="003F2742">
      <w:pPr>
        <w:pStyle w:val="Cmsor3"/>
        <w:numPr>
          <w:ilvl w:val="2"/>
          <w:numId w:val="38"/>
        </w:numPr>
      </w:pPr>
      <w:bookmarkStart w:id="244" w:name="_ds0gogy82fug" w:colFirst="0" w:colLast="0"/>
      <w:bookmarkStart w:id="245" w:name="_Ref43987396"/>
      <w:bookmarkStart w:id="246" w:name="_Toc44494673"/>
      <w:bookmarkEnd w:id="244"/>
      <w:r w:rsidRPr="00DD7CCF">
        <w:t>Miscellaneous symbols</w:t>
      </w:r>
      <w:bookmarkEnd w:id="245"/>
      <w:bookmarkEnd w:id="246"/>
    </w:p>
    <w:p w:rsidR="00C02B8C" w:rsidRPr="00DD7CCF" w:rsidRDefault="004D2E67" w:rsidP="00E2714A">
      <w:pPr>
        <w:pStyle w:val="Lista"/>
      </w:pPr>
      <w:r w:rsidRPr="00DD7CCF">
        <w:t>this subsection applies to non-alphanumeric symbols which do not clearly fall into any of the following categories:</w:t>
      </w:r>
    </w:p>
    <w:p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079C3">
        <w:t>4.5</w:t>
      </w:r>
      <w:r w:rsidR="00780A5D" w:rsidRPr="00DD7CCF">
        <w:fldChar w:fldCharType="end"/>
      </w:r>
    </w:p>
    <w:p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079C3">
        <w:t>4.2.4</w:t>
      </w:r>
      <w:r w:rsidR="00E078CA" w:rsidRPr="00DD7CCF">
        <w:fldChar w:fldCharType="end"/>
      </w:r>
    </w:p>
    <w:p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079C3">
        <w:t>4.2.5</w:t>
      </w:r>
      <w:r w:rsidR="00780A5D" w:rsidRPr="00DD7CCF">
        <w:fldChar w:fldCharType="end"/>
      </w:r>
    </w:p>
    <w:p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079C3">
        <w:t>4.2.3</w:t>
      </w:r>
      <w:r w:rsidR="001B68E2" w:rsidRPr="00DD7CCF">
        <w:fldChar w:fldCharType="end"/>
      </w:r>
      <w:r w:rsidRPr="00DD7CCF">
        <w:t xml:space="preserve"> above</w:t>
      </w:r>
    </w:p>
    <w:p w:rsidR="00C02B8C" w:rsidRPr="00DD7CCF" w:rsidRDefault="004D2E67" w:rsidP="003F2742">
      <w:pPr>
        <w:pStyle w:val="Cmsor3"/>
        <w:numPr>
          <w:ilvl w:val="2"/>
          <w:numId w:val="38"/>
        </w:numPr>
      </w:pPr>
      <w:bookmarkStart w:id="247" w:name="_szxkvje7z9d2" w:colFirst="0" w:colLast="0"/>
      <w:bookmarkStart w:id="248" w:name="_Toc44494674"/>
      <w:bookmarkEnd w:id="247"/>
      <w:r w:rsidRPr="00DD7CCF">
        <w:t xml:space="preserve">Alphanumeric characters used </w:t>
      </w:r>
      <w:r w:rsidR="00547689">
        <w:t>for a different function</w:t>
      </w:r>
      <w:bookmarkEnd w:id="248"/>
    </w:p>
    <w:p w:rsidR="00C02B8C" w:rsidRPr="00DD7CCF" w:rsidRDefault="004D2E67" w:rsidP="00E2714A">
      <w:pPr>
        <w:pStyle w:val="Lista"/>
      </w:pPr>
      <w:r w:rsidRPr="00DD7CCF">
        <w:t>it occasionally happens that alphabetic or numeric characters are used in a function other than their regular value</w:t>
      </w:r>
    </w:p>
    <w:p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 xml:space="preserve">such as the character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p>
    <w:p w:rsidR="00C02B8C" w:rsidRPr="00DD7CCF" w:rsidRDefault="004D2E67" w:rsidP="00E2714A">
      <w:pPr>
        <w:pStyle w:val="Lista2"/>
      </w:pPr>
      <w:r w:rsidRPr="00DD7CCF">
        <w:t>do not use any markup to encode its function, but simply transliterate the character normally, separated by a space from any adjacent text</w:t>
      </w:r>
    </w:p>
    <w:p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079C3">
        <w:t>7.1</w:t>
      </w:r>
      <w:r w:rsidR="0082423C" w:rsidRPr="00DD7CCF">
        <w:fldChar w:fldCharType="end"/>
      </w:r>
    </w:p>
    <w:p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079C3">
        <w:t>7.1</w:t>
      </w:r>
      <w:r w:rsidRPr="00DD7CCF">
        <w:fldChar w:fldCharType="end"/>
      </w:r>
    </w:p>
    <w:p w:rsidR="00C02B8C" w:rsidRPr="00DD7CCF" w:rsidRDefault="004D2E67" w:rsidP="003F2742">
      <w:pPr>
        <w:pStyle w:val="Cmsor2"/>
        <w:numPr>
          <w:ilvl w:val="1"/>
          <w:numId w:val="38"/>
        </w:numPr>
      </w:pPr>
      <w:bookmarkStart w:id="249" w:name="_1jfnyljo6f10" w:colFirst="0" w:colLast="0"/>
      <w:bookmarkStart w:id="250" w:name="_Ref43989284"/>
      <w:bookmarkStart w:id="251" w:name="_Toc44494675"/>
      <w:bookmarkEnd w:id="249"/>
      <w:r w:rsidRPr="00DD7CCF">
        <w:lastRenderedPageBreak/>
        <w:t>Space</w:t>
      </w:r>
      <w:bookmarkEnd w:id="250"/>
      <w:bookmarkEnd w:id="251"/>
    </w:p>
    <w:p w:rsidR="00C02B8C" w:rsidRPr="00DD7CCF" w:rsidRDefault="004D2E67" w:rsidP="003F2742">
      <w:pPr>
        <w:pStyle w:val="Cmsor3"/>
        <w:numPr>
          <w:ilvl w:val="2"/>
          <w:numId w:val="38"/>
        </w:numPr>
      </w:pPr>
      <w:bookmarkStart w:id="252" w:name="_mczil3ausgeg" w:colFirst="0" w:colLast="0"/>
      <w:bookmarkStart w:id="253" w:name="_Ref43987984"/>
      <w:bookmarkStart w:id="254" w:name="_Toc44494676"/>
      <w:bookmarkEnd w:id="252"/>
      <w:r w:rsidRPr="00DD7CCF">
        <w:t>Generic markup for original space</w:t>
      </w:r>
      <w:bookmarkEnd w:id="253"/>
      <w:bookmarkEnd w:id="254"/>
    </w:p>
    <w:p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rsidR="00C02B8C" w:rsidRPr="00DD7CCF" w:rsidRDefault="004D2E67" w:rsidP="00E2714A">
      <w:pPr>
        <w:pStyle w:val="Lista2"/>
      </w:pPr>
      <w:r w:rsidRPr="00DD7CCF">
        <w:t>the following subsections describe when to use which attribute, and with what values</w:t>
      </w:r>
    </w:p>
    <w:p w:rsidR="00C02B8C" w:rsidRPr="00DD7CCF" w:rsidRDefault="004D2E67" w:rsidP="00E2714A">
      <w:pPr>
        <w:pStyle w:val="Lista2"/>
      </w:pPr>
      <w:r w:rsidRPr="00DD7CCF">
        <w:t>the encoded size of spaces is by default always understood to be approximate</w:t>
      </w:r>
    </w:p>
    <w:p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it</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079C3">
        <w:t>8.1.2</w:t>
      </w:r>
      <w:r w:rsidR="00780A5D" w:rsidRPr="00DD7CCF">
        <w:fldChar w:fldCharType="end"/>
      </w:r>
      <w:r w:rsidRPr="00DD7CCF">
        <w:t xml:space="preserve"> for more details</w:t>
      </w:r>
    </w:p>
    <w:p w:rsidR="00C02B8C" w:rsidRPr="00DD7CCF" w:rsidRDefault="004D2E67" w:rsidP="003F2742">
      <w:pPr>
        <w:pStyle w:val="Cmsor3"/>
        <w:numPr>
          <w:ilvl w:val="2"/>
          <w:numId w:val="38"/>
        </w:numPr>
      </w:pPr>
      <w:bookmarkStart w:id="255" w:name="_g16v5ug6dm4p" w:colFirst="0" w:colLast="0"/>
      <w:bookmarkStart w:id="256" w:name="_Ref43987645"/>
      <w:bookmarkStart w:id="257" w:name="_Toc44494677"/>
      <w:bookmarkEnd w:id="255"/>
      <w:r w:rsidRPr="00DD7CCF">
        <w:t>Space for semantic segmentation</w:t>
      </w:r>
      <w:bookmarkEnd w:id="256"/>
      <w:bookmarkEnd w:id="257"/>
    </w:p>
    <w:p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rsidR="00C02B8C" w:rsidRPr="00DD7CCF" w:rsidRDefault="004D2E67" w:rsidP="00E2714A">
      <w:pPr>
        <w:pStyle w:val="Lista2"/>
      </w:pPr>
      <w:r w:rsidRPr="00DD7CCF">
        <w:t>between words</w:t>
      </w:r>
    </w:p>
    <w:p w:rsidR="00C02B8C" w:rsidRPr="00DD7CCF" w:rsidRDefault="004D2E67" w:rsidP="00E2714A">
      <w:pPr>
        <w:pStyle w:val="Lista2"/>
      </w:pPr>
      <w:r w:rsidRPr="00DD7CCF">
        <w:t>after stanzas or lines</w:t>
      </w:r>
    </w:p>
    <w:p w:rsidR="00C02B8C" w:rsidRPr="00DD7CCF" w:rsidRDefault="004D2E67" w:rsidP="00E2714A">
      <w:pPr>
        <w:pStyle w:val="Lista2"/>
      </w:pPr>
      <w:r w:rsidRPr="00DD7CCF">
        <w:t>at a transition from verse to prose or vice versa</w:t>
      </w:r>
    </w:p>
    <w:p w:rsidR="00C02B8C" w:rsidRPr="00DD7CCF" w:rsidRDefault="004D2E67" w:rsidP="00E2714A">
      <w:pPr>
        <w:pStyle w:val="Lista2"/>
      </w:pPr>
      <w:r w:rsidRPr="00DD7CCF">
        <w:t>at points where the topic changes markedly, for instance</w:t>
      </w:r>
    </w:p>
    <w:p w:rsidR="00C02B8C" w:rsidRPr="00DD7CCF" w:rsidRDefault="004D2E67" w:rsidP="00E2714A">
      <w:pPr>
        <w:pStyle w:val="Lista3"/>
      </w:pPr>
      <w:r w:rsidRPr="00DD7CCF">
        <w:t>after an initial salutation or auspicious phrase</w:t>
      </w:r>
    </w:p>
    <w:p w:rsidR="00C02B8C" w:rsidRPr="00DD7CCF" w:rsidRDefault="004D2E67" w:rsidP="00E2714A">
      <w:pPr>
        <w:pStyle w:val="Lista3"/>
      </w:pPr>
      <w:r w:rsidRPr="00DD7CCF">
        <w:t>before a colophon</w:t>
      </w:r>
    </w:p>
    <w:p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rsidR="00C02B8C" w:rsidRPr="00DD7CCF" w:rsidRDefault="004D2E67" w:rsidP="00E2714A">
      <w:pPr>
        <w:pStyle w:val="Lista2"/>
      </w:pPr>
      <w:r w:rsidRPr="00DD7CCF">
        <w:t>the encoding of small spaces is optional and should be decided on a case by case basis, with considerations such as the following:</w:t>
      </w:r>
    </w:p>
    <w:p w:rsidR="00C02B8C" w:rsidRPr="00DD7CCF" w:rsidRDefault="004D2E67" w:rsidP="00E2714A">
      <w:pPr>
        <w:pStyle w:val="Lista3"/>
      </w:pPr>
      <w:r w:rsidRPr="00DD7CCF">
        <w:t>no space should be encoded for widely spaced characters within a word, or between words if spaces of similar size also occur within a word</w:t>
      </w:r>
    </w:p>
    <w:p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079C3">
        <w:t>7.5.5</w:t>
      </w:r>
      <w:r w:rsidR="001B68E2" w:rsidRPr="00DD7CCF">
        <w:fldChar w:fldCharType="end"/>
      </w:r>
    </w:p>
    <w:p w:rsidR="00C02B8C" w:rsidRPr="00DD7CCF" w:rsidRDefault="004D2E67" w:rsidP="00E2714A">
      <w:pPr>
        <w:pStyle w:val="Lista3"/>
      </w:pPr>
      <w:proofErr w:type="spellStart"/>
      <w:r w:rsidRPr="00DD7CCF">
        <w:t>interword</w:t>
      </w:r>
      <w:proofErr w:type="spellEnd"/>
      <w:r w:rsidRPr="00DD7CCF">
        <w:t xml:space="preserve"> spacing used with fair consistency throughout an inscription may be mentioned in the metadata or commentary rather than being encoded at every instance</w:t>
      </w:r>
    </w:p>
    <w:p w:rsidR="00C02B8C" w:rsidRPr="00DD7CCF" w:rsidRDefault="004D2E67" w:rsidP="00E2714A">
      <w:pPr>
        <w:pStyle w:val="Lista3"/>
      </w:pPr>
      <w:r w:rsidRPr="00DD7CCF">
        <w:t>small spaces used before and/or after punctuation marks, numerals and other symbols do not normally need to be encoded</w:t>
      </w:r>
    </w:p>
    <w:p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rsidR="00C02B8C" w:rsidRPr="00DD7CCF" w:rsidRDefault="004D2E67" w:rsidP="00E2714A">
      <w:pPr>
        <w:pStyle w:val="Lista2"/>
      </w:pPr>
      <w:r w:rsidRPr="00DD7CCF">
        <w:t>space used instead of punctuation should generally be encoded at the end of the container which it separates from the next</w:t>
      </w:r>
    </w:p>
    <w:p w:rsidR="00C02B8C" w:rsidRPr="00DD7CCF" w:rsidRDefault="004D2E67" w:rsidP="003F2742">
      <w:pPr>
        <w:pStyle w:val="Cmsor3"/>
        <w:numPr>
          <w:ilvl w:val="2"/>
          <w:numId w:val="38"/>
        </w:numPr>
      </w:pPr>
      <w:bookmarkStart w:id="258" w:name="_ezodp8p1jvoq" w:colFirst="0" w:colLast="0"/>
      <w:bookmarkStart w:id="259" w:name="_Ref43987728"/>
      <w:bookmarkStart w:id="260" w:name="_Toc44494678"/>
      <w:bookmarkEnd w:id="258"/>
      <w:r w:rsidRPr="00DD7CCF">
        <w:lastRenderedPageBreak/>
        <w:t>Space left blank for subsequent filling</w:t>
      </w:r>
      <w:bookmarkEnd w:id="259"/>
      <w:bookmarkEnd w:id="260"/>
    </w:p>
    <w:p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rsidR="00C02B8C" w:rsidRPr="00DD7CCF" w:rsidRDefault="004D2E67" w:rsidP="00E2714A">
      <w:pPr>
        <w:pStyle w:val="Lista2"/>
      </w:pPr>
      <w:r w:rsidRPr="00DD7CCF">
        <w:t>always record the size of such spaces as described for large spaces above, even if they are smaller than two character widths</w:t>
      </w:r>
    </w:p>
    <w:p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rsidR="004F4C63" w:rsidRPr="00DD7CCF" w:rsidRDefault="004D2E67" w:rsidP="00E2714A">
      <w:pPr>
        <w:pStyle w:val="Lista2"/>
      </w:pPr>
      <w:r w:rsidRPr="00DD7CCF">
        <w:t>if there is any uncertainty about the presence of an addition or its exact extent, mark up only the remaining blank space in this way</w:t>
      </w:r>
    </w:p>
    <w:p w:rsidR="00C02B8C" w:rsidRPr="00DD7CCF" w:rsidRDefault="004D2E67" w:rsidP="00E2714A">
      <w:pPr>
        <w:pStyle w:val="Lista2"/>
      </w:pPr>
      <w:r w:rsidRPr="00DD7CCF">
        <w:t xml:space="preserve">if you are certain about both the existence and the size of the text filled in later, mark up a </w:t>
      </w:r>
      <w:proofErr w:type="spellStart"/>
      <w:r w:rsidRPr="00DD7CCF">
        <w:t>vacat</w:t>
      </w:r>
      <w:proofErr w:type="spellEnd"/>
      <w:r w:rsidRPr="00DD7CCF">
        <w:t xml:space="preserve">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079C3">
        <w:t>4.5.2</w:t>
      </w:r>
      <w:r w:rsidR="00EE57DB" w:rsidRPr="00DD7CCF">
        <w:fldChar w:fldCharType="end"/>
      </w:r>
      <w:r w:rsidRPr="00DD7CCF">
        <w:t>) either after or before the space</w:t>
      </w:r>
    </w:p>
    <w:p w:rsidR="00C02B8C" w:rsidRPr="00DD7CCF" w:rsidRDefault="004D2E67" w:rsidP="003F2742">
      <w:pPr>
        <w:pStyle w:val="Cmsor3"/>
        <w:numPr>
          <w:ilvl w:val="2"/>
          <w:numId w:val="38"/>
        </w:numPr>
      </w:pPr>
      <w:bookmarkStart w:id="261" w:name="_8rva2rlyx9df" w:colFirst="0" w:colLast="0"/>
      <w:bookmarkStart w:id="262" w:name="_Ref43978406"/>
      <w:bookmarkStart w:id="263" w:name="_Toc44494679"/>
      <w:bookmarkEnd w:id="261"/>
      <w:r w:rsidRPr="00DD7CCF">
        <w:t>Space for visual layout</w:t>
      </w:r>
      <w:bookmarkEnd w:id="262"/>
      <w:bookmarkEnd w:id="263"/>
    </w:p>
    <w:p w:rsidR="00C02B8C" w:rsidRPr="00DD7CCF" w:rsidRDefault="004D2E67" w:rsidP="00E2714A">
      <w:pPr>
        <w:pStyle w:val="Lista"/>
      </w:pPr>
      <w:r w:rsidRPr="00DD7CCF">
        <w:t>space left blank in a text for the sake of visual appearance should not, as a rule, be marked up as space</w:t>
      </w:r>
    </w:p>
    <w:p w:rsidR="00C02B8C" w:rsidRPr="00DD7CCF" w:rsidRDefault="004D2E67" w:rsidP="00E2714A">
      <w:pPr>
        <w:pStyle w:val="Lista2"/>
      </w:pPr>
      <w:r w:rsidRPr="00DD7CCF">
        <w:t>instead, the following options are available</w:t>
      </w:r>
    </w:p>
    <w:p w:rsidR="00C02B8C" w:rsidRPr="00DD7CCF" w:rsidRDefault="004D2E67" w:rsidP="00E2714A">
      <w:pPr>
        <w:pStyle w:val="Lista"/>
      </w:pPr>
      <w:r w:rsidRPr="00DD7CCF">
        <w:t>for inline layout spaces:</w:t>
      </w:r>
    </w:p>
    <w:p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1079C3">
        <w:t>7.5.2</w:t>
      </w:r>
      <w:r w:rsidR="001B68E2" w:rsidRPr="00DD7CCF">
        <w:fldChar w:fldCharType="end"/>
      </w:r>
      <w:r w:rsidRPr="00DD7CCF">
        <w:t>) when spaces appear</w:t>
      </w:r>
    </w:p>
    <w:p w:rsidR="00C02B8C" w:rsidRPr="00DD7CCF" w:rsidRDefault="004D2E67" w:rsidP="00E2714A">
      <w:pPr>
        <w:pStyle w:val="Lista3"/>
      </w:pPr>
      <w:r w:rsidRPr="00DD7CCF">
        <w:t>at the end of a line that begins flush with the left margin</w:t>
      </w:r>
    </w:p>
    <w:p w:rsidR="00C02B8C" w:rsidRPr="00DD7CCF" w:rsidRDefault="004D2E67" w:rsidP="00E2714A">
      <w:pPr>
        <w:pStyle w:val="Lista3"/>
      </w:pPr>
      <w:r w:rsidRPr="00DD7CCF">
        <w:t>at the beginning of a line that ends flush with the right margin</w:t>
      </w:r>
    </w:p>
    <w:p w:rsidR="00C02B8C" w:rsidRPr="00DD7CCF" w:rsidRDefault="004D2E67" w:rsidP="00E2714A">
      <w:pPr>
        <w:pStyle w:val="Lista3"/>
      </w:pPr>
      <w:r w:rsidRPr="00DD7CCF">
        <w:t>at the beginning and end of a line that is centred between the two margins</w:t>
      </w:r>
    </w:p>
    <w:p w:rsidR="00C02B8C" w:rsidRPr="00DD7CCF" w:rsidRDefault="004D2E67" w:rsidP="00E2714A">
      <w:pPr>
        <w:pStyle w:val="Lista3"/>
      </w:pPr>
      <w:r w:rsidRPr="00DD7CCF">
        <w:t>between all or most words or characters in a line that is justified to both margins</w:t>
      </w:r>
    </w:p>
    <w:p w:rsidR="00C02B8C" w:rsidRPr="00DD7CCF" w:rsidRDefault="004D2E67" w:rsidP="00E2714A">
      <w:pPr>
        <w:pStyle w:val="Lista2"/>
      </w:pPr>
      <w:r w:rsidRPr="00DD7CCF">
        <w:t xml:space="preserve">optionally encode </w:t>
      </w:r>
      <w:proofErr w:type="spellStart"/>
      <w:r w:rsidRPr="00DD7CCF">
        <w:t>gridlike</w:t>
      </w:r>
      <w:proofErr w:type="spellEnd"/>
      <w:r w:rsidRPr="00DD7CCF">
        <w:t xml:space="preserv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079C3">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rsidR="00C02B8C" w:rsidRPr="00DD7CCF" w:rsidRDefault="004D2E67" w:rsidP="00E2714A">
      <w:pPr>
        <w:pStyle w:val="Lista"/>
      </w:pPr>
      <w:r w:rsidRPr="00DD7CCF">
        <w:t>for blank space between lines:</w:t>
      </w:r>
    </w:p>
    <w:p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rsidR="00C02B8C" w:rsidRPr="00DD7CCF" w:rsidRDefault="004D2E67" w:rsidP="00E2714A">
      <w:pPr>
        <w:pStyle w:val="Lista2"/>
      </w:pPr>
      <w:r w:rsidRPr="00DD7CCF">
        <w:t>the regular line spacing and any deviations from it should be described for human readers in the layout description</w:t>
      </w:r>
    </w:p>
    <w:p w:rsidR="00C02B8C" w:rsidRPr="00DD7CCF" w:rsidRDefault="004D2E67" w:rsidP="00E2714A">
      <w:pPr>
        <w:pStyle w:val="Lista"/>
      </w:pPr>
      <w:r w:rsidRPr="00DD7CCF">
        <w:t>for blank pages in copper plates:</w:t>
      </w:r>
    </w:p>
    <w:p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079C3">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rsidR="00C02B8C" w:rsidRPr="00DD7CCF" w:rsidRDefault="004D2E67" w:rsidP="003F2742">
      <w:pPr>
        <w:pStyle w:val="Cmsor3"/>
        <w:numPr>
          <w:ilvl w:val="2"/>
          <w:numId w:val="38"/>
        </w:numPr>
      </w:pPr>
      <w:bookmarkStart w:id="264" w:name="_3hdkntv18hp0" w:colFirst="0" w:colLast="0"/>
      <w:bookmarkStart w:id="265" w:name="_Ref43985107"/>
      <w:bookmarkStart w:id="266" w:name="_Toc44494680"/>
      <w:bookmarkEnd w:id="264"/>
      <w:r w:rsidRPr="00DD7CCF">
        <w:t>Spaces imposed by physical necessity</w:t>
      </w:r>
      <w:bookmarkEnd w:id="265"/>
      <w:bookmarkEnd w:id="266"/>
    </w:p>
    <w:p w:rsidR="00C02B8C" w:rsidRPr="00DD7CCF" w:rsidRDefault="004D2E67" w:rsidP="00E2714A">
      <w:pPr>
        <w:pStyle w:val="Lista"/>
      </w:pPr>
      <w:r w:rsidRPr="00DD7CCF">
        <w:t>this subsection is in general about cases where the engraver was prevented from writing on a certain area of the support</w:t>
      </w:r>
    </w:p>
    <w:p w:rsidR="00C02B8C" w:rsidRPr="00DD7CCF" w:rsidRDefault="004D2E67" w:rsidP="00E2714A">
      <w:pPr>
        <w:pStyle w:val="Lista2"/>
      </w:pPr>
      <w:r w:rsidRPr="00DD7CCF">
        <w:t>specific features causing such prevention are discussed in the following subsections</w:t>
      </w:r>
    </w:p>
    <w:p w:rsidR="00C02B8C" w:rsidRPr="00DD7CCF" w:rsidRDefault="004D2E67" w:rsidP="00E2714A">
      <w:pPr>
        <w:pStyle w:val="Lista"/>
      </w:pPr>
      <w:r w:rsidRPr="00DD7CCF">
        <w:t>encoding such interruptions as “significant space” is helpful because their presence may be the cause of non-standard sandhi and scribal errors</w:t>
      </w:r>
    </w:p>
    <w:p w:rsidR="00C02B8C" w:rsidRPr="00DD7CCF" w:rsidRDefault="004D2E67" w:rsidP="00E2714A">
      <w:pPr>
        <w:pStyle w:val="Lista"/>
      </w:pPr>
      <w:r w:rsidRPr="00DD7CCF">
        <w:t>the encoding of such spaces is optional, especially when encoding a printed edition without access to the original or a surrogate</w:t>
      </w:r>
    </w:p>
    <w:p w:rsidR="00C02B8C" w:rsidRPr="00DD7CCF" w:rsidRDefault="004D2E67" w:rsidP="00E2714A">
      <w:pPr>
        <w:pStyle w:val="Lista2"/>
      </w:pPr>
      <w:r w:rsidRPr="00DD7CCF">
        <w:t>however, if you do choose to encode any such space in an edition, then do so consistently throughout the edition, i.e.</w:t>
      </w:r>
    </w:p>
    <w:p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rsidR="00C02B8C" w:rsidRPr="00DD7CCF" w:rsidRDefault="004D2E67" w:rsidP="00E2714A">
      <w:pPr>
        <w:pStyle w:val="Lista3"/>
      </w:pPr>
      <w:r w:rsidRPr="00DD7CCF">
        <w:t xml:space="preserve">while remaining free to ignore imposed spaces of a different type in the same edition, and to ignore imposed spaces of any type in other editions even within the same </w:t>
      </w:r>
      <w:proofErr w:type="spellStart"/>
      <w:r w:rsidRPr="00DD7CCF">
        <w:t>subcorpus</w:t>
      </w:r>
      <w:proofErr w:type="spellEnd"/>
    </w:p>
    <w:p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with a value according to one of the following subsections</w:t>
      </w:r>
    </w:p>
    <w:p w:rsidR="00C02B8C" w:rsidRPr="00DD7CCF" w:rsidRDefault="004D2E67" w:rsidP="00E2714A">
      <w:pPr>
        <w:pStyle w:val="Lista2"/>
      </w:pPr>
      <w:r w:rsidRPr="00DD7CCF">
        <w:lastRenderedPageBreak/>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rsidR="00C02B8C" w:rsidRPr="00DD7CCF" w:rsidRDefault="004D2E67" w:rsidP="00E2714A">
      <w:pPr>
        <w:pStyle w:val="Lista"/>
      </w:pPr>
      <w:r w:rsidRPr="00DD7CCF">
        <w:t>note that unlike other encoded spaces, this kind of space will frequently occur within a word</w:t>
      </w:r>
    </w:p>
    <w:p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079C3">
        <w:t>8.1.2</w:t>
      </w:r>
      <w:r w:rsidR="00780A5D" w:rsidRPr="00DD7CCF">
        <w:fldChar w:fldCharType="end"/>
      </w:r>
      <w:r w:rsidRPr="00DD7CCF">
        <w:t xml:space="preserve"> for further details</w:t>
      </w:r>
    </w:p>
    <w:p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rsidR="00C02B8C" w:rsidRPr="00DD7CCF" w:rsidRDefault="004D2E67" w:rsidP="003F2742">
      <w:pPr>
        <w:pStyle w:val="Cmsor3"/>
        <w:numPr>
          <w:ilvl w:val="2"/>
          <w:numId w:val="38"/>
        </w:numPr>
      </w:pPr>
      <w:bookmarkStart w:id="267" w:name="_mo8ye4cvqr4s" w:colFirst="0" w:colLast="0"/>
      <w:bookmarkStart w:id="268" w:name="_Ref43985109"/>
      <w:bookmarkStart w:id="269" w:name="_Toc44494681"/>
      <w:bookmarkEnd w:id="267"/>
      <w:r w:rsidRPr="00DD7CCF">
        <w:t>Binding holes in copper plates</w:t>
      </w:r>
      <w:bookmarkEnd w:id="268"/>
      <w:bookmarkEnd w:id="269"/>
    </w:p>
    <w:p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079C3" w:rsidRPr="00DD7CCF">
        <w:t xml:space="preserve">Example </w:t>
      </w:r>
      <w:r w:rsidR="001079C3">
        <w:rPr>
          <w:noProof/>
        </w:rPr>
        <w:t>4.3.6</w:t>
      </w:r>
      <w:r w:rsidR="001079C3" w:rsidRPr="00DD7CCF">
        <w:t>.</w:t>
      </w:r>
      <w:r w:rsidR="001079C3">
        <w:rPr>
          <w:noProof/>
        </w:rPr>
        <w:t>A</w:t>
      </w:r>
      <w:r w:rsidR="001C1063" w:rsidRPr="00DD7CCF">
        <w:fldChar w:fldCharType="end"/>
      </w:r>
      <w:r w:rsidR="001C1063" w:rsidRPr="00DD7CCF">
        <w:t>/1</w:t>
      </w:r>
    </w:p>
    <w:p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079C3" w:rsidRPr="00DD7CCF">
        <w:t xml:space="preserve">Example </w:t>
      </w:r>
      <w:r w:rsidR="001079C3">
        <w:rPr>
          <w:noProof/>
        </w:rPr>
        <w:t>4.3.6</w:t>
      </w:r>
      <w:r w:rsidR="001079C3" w:rsidRPr="00DD7CCF">
        <w:t>.</w:t>
      </w:r>
      <w:r w:rsidR="001079C3">
        <w:rPr>
          <w:noProof/>
        </w:rPr>
        <w:t>A</w:t>
      </w:r>
      <w:r w:rsidR="001C1063" w:rsidRPr="00DD7CCF">
        <w:fldChar w:fldCharType="end"/>
      </w:r>
      <w:r w:rsidR="001C1063" w:rsidRPr="00DD7CCF">
        <w:t>/2</w:t>
      </w:r>
    </w:p>
    <w:p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079C3" w:rsidRPr="00DD7CCF">
        <w:t xml:space="preserve">Example </w:t>
      </w:r>
      <w:r w:rsidR="001079C3">
        <w:rPr>
          <w:noProof/>
        </w:rPr>
        <w:t>4.3.6</w:t>
      </w:r>
      <w:r w:rsidR="001079C3" w:rsidRPr="00DD7CCF">
        <w:t>.</w:t>
      </w:r>
      <w:r w:rsidR="001079C3">
        <w:rPr>
          <w:noProof/>
        </w:rPr>
        <w:t>A</w:t>
      </w:r>
      <w:r w:rsidR="001C1063" w:rsidRPr="00DD7CCF">
        <w:fldChar w:fldCharType="end"/>
      </w:r>
      <w:r w:rsidR="001C1063" w:rsidRPr="00DD7CCF">
        <w:t>/3</w:t>
      </w:r>
    </w:p>
    <w:p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079C3" w:rsidRPr="00DD7CCF">
        <w:t xml:space="preserve">Example </w:t>
      </w:r>
      <w:r w:rsidR="001079C3">
        <w:rPr>
          <w:noProof/>
        </w:rPr>
        <w:t>4.3.6</w:t>
      </w:r>
      <w:r w:rsidR="001079C3" w:rsidRPr="00DD7CCF">
        <w:t>.</w:t>
      </w:r>
      <w:r w:rsidR="001079C3">
        <w:rPr>
          <w:noProof/>
        </w:rPr>
        <w:t>A</w:t>
      </w:r>
      <w:r w:rsidR="001C1063" w:rsidRPr="00DD7CCF">
        <w:fldChar w:fldCharType="end"/>
      </w:r>
      <w:r w:rsidR="001C1063" w:rsidRPr="00DD7CCF">
        <w:t>/4</w:t>
      </w:r>
    </w:p>
    <w:p w:rsidR="00C02B8C" w:rsidRPr="00DD7CCF" w:rsidRDefault="004D2E67" w:rsidP="00E2714A">
      <w:pPr>
        <w:pStyle w:val="Lista2"/>
      </w:pPr>
      <w:r w:rsidRPr="00DD7CCF">
        <w:t>keep in mind that binding holes, whether encoded individually or not, must be described in your layout description</w:t>
      </w:r>
    </w:p>
    <w:p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rsidR="001C1063" w:rsidRPr="00DD7CCF" w:rsidRDefault="001C1063" w:rsidP="00B3351B">
            <w:pPr>
              <w:pStyle w:val="Kpalrs"/>
            </w:pPr>
            <w:bookmarkStart w:id="270" w:name="_Ref44063881"/>
            <w:bookmarkStart w:id="271" w:name="_Ref44063878"/>
            <w:r w:rsidRPr="00DD7CCF">
              <w:t xml:space="preserve">Example </w:t>
            </w:r>
            <w:r w:rsidR="00B2626B">
              <w:fldChar w:fldCharType="begin"/>
            </w:r>
            <w:r w:rsidR="00B2626B">
              <w:instrText xml:space="preserve"> STYLEREF 3 \s </w:instrText>
            </w:r>
            <w:r w:rsidR="00B2626B">
              <w:fldChar w:fldCharType="separate"/>
            </w:r>
            <w:r w:rsidR="001079C3">
              <w:rPr>
                <w:noProof/>
              </w:rPr>
              <w:t>4.3.6</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bookmarkEnd w:id="270"/>
            <w:r w:rsidRPr="00DD7CCF">
              <w:t>: positions of a binding hole relative to text</w:t>
            </w:r>
            <w:bookmarkEnd w:id="271"/>
          </w:p>
        </w:tc>
      </w:tr>
      <w:tr w:rsidR="001C1063" w:rsidRPr="00DD7CCF" w:rsidTr="00837BA5">
        <w:tc>
          <w:tcPr>
            <w:tcW w:w="1250" w:type="pct"/>
            <w:vAlign w:val="center"/>
          </w:tcPr>
          <w:p w:rsidR="001C1063" w:rsidRPr="00DD7CCF" w:rsidRDefault="001C1063" w:rsidP="001C1063">
            <w:pPr>
              <w:pStyle w:val="Tabletext"/>
              <w:jc w:val="center"/>
            </w:pPr>
            <w:r w:rsidRPr="00DD7CCF">
              <w:t>1</w:t>
            </w:r>
          </w:p>
        </w:tc>
        <w:tc>
          <w:tcPr>
            <w:tcW w:w="1250" w:type="pct"/>
            <w:vAlign w:val="center"/>
          </w:tcPr>
          <w:p w:rsidR="001C1063" w:rsidRPr="00DD7CCF" w:rsidRDefault="001C1063" w:rsidP="001C1063">
            <w:pPr>
              <w:pStyle w:val="Tabletext"/>
              <w:jc w:val="center"/>
            </w:pPr>
            <w:r w:rsidRPr="00DD7CCF">
              <w:t>2</w:t>
            </w:r>
          </w:p>
        </w:tc>
        <w:tc>
          <w:tcPr>
            <w:tcW w:w="1250" w:type="pct"/>
            <w:vAlign w:val="center"/>
          </w:tcPr>
          <w:p w:rsidR="001C1063" w:rsidRPr="00DD7CCF" w:rsidRDefault="001C1063" w:rsidP="001C1063">
            <w:pPr>
              <w:pStyle w:val="Tabletext"/>
              <w:jc w:val="center"/>
            </w:pPr>
            <w:r w:rsidRPr="00DD7CCF">
              <w:t>3</w:t>
            </w:r>
          </w:p>
        </w:tc>
        <w:tc>
          <w:tcPr>
            <w:tcW w:w="1250" w:type="pct"/>
            <w:vAlign w:val="center"/>
          </w:tcPr>
          <w:p w:rsidR="001C1063" w:rsidRPr="00DD7CCF" w:rsidRDefault="001C1063" w:rsidP="001C1063">
            <w:pPr>
              <w:pStyle w:val="Tabletext"/>
              <w:jc w:val="center"/>
            </w:pPr>
            <w:r w:rsidRPr="00DD7CCF">
              <w:t>4</w:t>
            </w:r>
          </w:p>
        </w:tc>
      </w:tr>
      <w:tr w:rsidR="00CA38BD" w:rsidRPr="00DD7CCF" w:rsidTr="00837BA5">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rsidR="00C02B8C" w:rsidRPr="00DD7CCF" w:rsidRDefault="004D2E67" w:rsidP="00E2714A">
      <w:pPr>
        <w:pStyle w:val="Lista"/>
      </w:pPr>
      <w:r w:rsidRPr="00DD7CCF">
        <w:t>when a binding hole affects more than one line in this way, encode such a space for every affected line</w:t>
      </w:r>
    </w:p>
    <w:p w:rsidR="00C02B8C" w:rsidRPr="00DD7CCF" w:rsidRDefault="004D2E67" w:rsidP="00E2714A">
      <w:pPr>
        <w:pStyle w:val="Lista2"/>
      </w:pPr>
      <w:r w:rsidRPr="00DD7CCF">
        <w:t>there is no need to explicitly encode the fact that a single hole interrupts more than one line</w:t>
      </w:r>
    </w:p>
    <w:p w:rsidR="00C02B8C" w:rsidRPr="00DD7CCF" w:rsidRDefault="004D2E67" w:rsidP="003F2742">
      <w:pPr>
        <w:pStyle w:val="Cmsor3"/>
        <w:numPr>
          <w:ilvl w:val="2"/>
          <w:numId w:val="38"/>
        </w:numPr>
      </w:pPr>
      <w:bookmarkStart w:id="272" w:name="_l7r7bghtwk7" w:colFirst="0" w:colLast="0"/>
      <w:bookmarkStart w:id="273" w:name="_Toc44494682"/>
      <w:bookmarkEnd w:id="272"/>
      <w:r w:rsidRPr="00DD7CCF">
        <w:t>Surface defects</w:t>
      </w:r>
      <w:bookmarkEnd w:id="273"/>
    </w:p>
    <w:p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1079C3">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 xml:space="preserve">"3"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the significance of any such spaces as relevant to the understanding of the text and its creation may be discussed in an apparatus note</w:t>
      </w:r>
    </w:p>
    <w:p w:rsidR="00C02B8C" w:rsidRPr="00DD7CCF" w:rsidRDefault="004D2E67" w:rsidP="00E2714A">
      <w:pPr>
        <w:pStyle w:val="Lista"/>
      </w:pPr>
      <w:r w:rsidRPr="00DD7CCF">
        <w:t>when a defect affects more than one line in this way, encode such a space for every affected line</w:t>
      </w:r>
    </w:p>
    <w:p w:rsidR="00C02B8C" w:rsidRPr="00DD7CCF" w:rsidRDefault="004D2E67" w:rsidP="00E2714A">
      <w:pPr>
        <w:pStyle w:val="Lista2"/>
      </w:pPr>
      <w:r w:rsidRPr="00DD7CCF">
        <w:t>there is no need to explicitly encode the fact that a single defect interrupts more than one line</w:t>
      </w:r>
    </w:p>
    <w:p w:rsidR="00C02B8C" w:rsidRPr="00DD7CCF" w:rsidRDefault="004D2E67" w:rsidP="003F2742">
      <w:pPr>
        <w:pStyle w:val="Cmsor3"/>
        <w:numPr>
          <w:ilvl w:val="2"/>
          <w:numId w:val="38"/>
        </w:numPr>
      </w:pPr>
      <w:bookmarkStart w:id="274" w:name="_tf9vtkmr6fxg" w:colFirst="0" w:colLast="0"/>
      <w:bookmarkStart w:id="275" w:name="_Toc44494683"/>
      <w:bookmarkEnd w:id="274"/>
      <w:r w:rsidRPr="00DD7CCF">
        <w:lastRenderedPageBreak/>
        <w:t>Spaces imposed by other glyphs</w:t>
      </w:r>
      <w:bookmarkEnd w:id="275"/>
    </w:p>
    <w:p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rsidR="00C02B8C" w:rsidRPr="00DD7CCF" w:rsidRDefault="004D2E67" w:rsidP="00E2714A">
      <w:pPr>
        <w:pStyle w:val="Lista"/>
      </w:pPr>
      <w:r w:rsidRPr="00DD7CCF">
        <w:t>the significance of any such spaces as relevant to the understanding of the text and its creation may be discussed in an apparatus note</w:t>
      </w:r>
    </w:p>
    <w:p w:rsidR="00C02B8C" w:rsidRPr="00DD7CCF" w:rsidRDefault="004D2E67" w:rsidP="003F2742">
      <w:pPr>
        <w:pStyle w:val="Cmsor2"/>
        <w:numPr>
          <w:ilvl w:val="1"/>
          <w:numId w:val="38"/>
        </w:numPr>
      </w:pPr>
      <w:bookmarkStart w:id="276" w:name="_4ie6uwnthfaw" w:colFirst="0" w:colLast="0"/>
      <w:bookmarkStart w:id="277" w:name="_Ref43989139"/>
      <w:bookmarkStart w:id="278" w:name="_Toc44494684"/>
      <w:bookmarkEnd w:id="276"/>
      <w:r w:rsidRPr="00DD7CCF">
        <w:t>Scribal Hands</w:t>
      </w:r>
      <w:bookmarkEnd w:id="277"/>
      <w:bookmarkEnd w:id="278"/>
    </w:p>
    <w:p w:rsidR="00C02B8C" w:rsidRPr="00DD7CCF" w:rsidRDefault="004D2E67" w:rsidP="00E2714A">
      <w:pPr>
        <w:pStyle w:val="Lista"/>
      </w:pPr>
      <w:r w:rsidRPr="00DD7CCF">
        <w:t>in epigraphic parlance, a “hand” means a particular combination of writing features, often indicative of one scribe taking over the work of another</w:t>
      </w:r>
    </w:p>
    <w:p w:rsidR="00C02B8C" w:rsidRPr="005D2B22" w:rsidRDefault="004D2E67" w:rsidP="00E2714A">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 xml:space="preserve">as opposed to different scripts or styles, covered in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079C3">
        <w:t>7.5.4</w:t>
      </w:r>
      <w:r w:rsidR="00780A5D" w:rsidRPr="00DD7CCF">
        <w:fldChar w:fldCharType="end"/>
      </w:r>
      <w:r w:rsidR="009279F6">
        <w:t xml:space="preserve"> and §</w:t>
      </w:r>
      <w:r w:rsidR="009279F6">
        <w:fldChar w:fldCharType="begin"/>
      </w:r>
      <w:r w:rsidR="009279F6">
        <w:instrText xml:space="preserve"> REF _Ref43987586 \r \h </w:instrText>
      </w:r>
      <w:r w:rsidR="009279F6">
        <w:fldChar w:fldCharType="separate"/>
      </w:r>
      <w:r w:rsidR="001079C3">
        <w:t>7.5.5</w:t>
      </w:r>
      <w:r w:rsidR="009279F6">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079C3">
        <w:t>11.2.1</w:t>
      </w:r>
      <w:r w:rsidR="001B68E2" w:rsidRPr="00DD7CCF">
        <w:fldChar w:fldCharType="end"/>
      </w:r>
      <w:r w:rsidRPr="00DD7CCF">
        <w:t>)</w:t>
      </w:r>
    </w:p>
    <w:p w:rsidR="004F4C63" w:rsidRPr="00DD7CCF" w:rsidRDefault="004D2E67" w:rsidP="00E2714A">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rsidR="00C02B8C" w:rsidRPr="00DD7CCF" w:rsidRDefault="004D2E67" w:rsidP="00E2714A">
      <w:pPr>
        <w:pStyle w:val="Lista2"/>
      </w:pPr>
      <w:r w:rsidRPr="00DD7CCF">
        <w:t xml:space="preserve">in this element, include the mandatory attribute </w:t>
      </w:r>
      <w:r w:rsidR="008525C6" w:rsidRPr="008525C6">
        <w:rPr>
          <w:rStyle w:val="Codeattribute"/>
        </w:rPr>
        <w:t>@new</w:t>
      </w:r>
      <w:r w:rsidR="008525C6" w:rsidRPr="008525C6">
        <w:t>,</w:t>
      </w:r>
      <w:r w:rsidRPr="00CD25A4">
        <w:rPr>
          <w:rStyle w:val="Lbjegyzet-hivatkozs"/>
        </w:rPr>
        <w:footnoteReference w:id="23"/>
      </w:r>
      <w:r w:rsidRPr="00DD7CCF">
        <w:t xml:space="preserve"> whose value shall be the XML identifier associated in the header with the hand in question, prefixed with a # mark</w:t>
      </w:r>
    </w:p>
    <w:p w:rsidR="00C02B8C" w:rsidRPr="00DD7CCF" w:rsidRDefault="004D2E67" w:rsidP="00E2714A">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rsidR="00C02B8C" w:rsidRPr="00DD7CCF" w:rsidRDefault="004D2E67" w:rsidP="003F2742">
      <w:pPr>
        <w:pStyle w:val="Cmsor2"/>
        <w:numPr>
          <w:ilvl w:val="1"/>
          <w:numId w:val="38"/>
        </w:numPr>
      </w:pPr>
      <w:bookmarkStart w:id="279" w:name="_9qk9995s9cyz" w:colFirst="0" w:colLast="0"/>
      <w:bookmarkStart w:id="280" w:name="_Ref43985257"/>
      <w:bookmarkStart w:id="281" w:name="_Toc44494685"/>
      <w:bookmarkEnd w:id="279"/>
      <w:r w:rsidRPr="00DD7CCF">
        <w:t>Premodern Editorial Intervention</w:t>
      </w:r>
      <w:bookmarkEnd w:id="280"/>
      <w:bookmarkEnd w:id="281"/>
    </w:p>
    <w:p w:rsidR="00C02B8C" w:rsidRPr="00DD7CCF" w:rsidRDefault="004D2E67" w:rsidP="00E2714A">
      <w:pPr>
        <w:pStyle w:val="Lista"/>
      </w:pPr>
      <w:r w:rsidRPr="00DD7CCF">
        <w:t>this section covers deliberate alteration of the inscribed text carried out in premodern times, and thus does not apply to</w:t>
      </w:r>
    </w:p>
    <w:p w:rsidR="00C02B8C" w:rsidRPr="00DD7CCF" w:rsidRDefault="004D2E67" w:rsidP="00E2714A">
      <w:pPr>
        <w:pStyle w:val="Lista2"/>
      </w:pPr>
      <w:r w:rsidRPr="00DD7CCF">
        <w:t>purposeful or accidental effacement of the entire text or random parts of it</w:t>
      </w:r>
    </w:p>
    <w:p w:rsidR="00C02B8C" w:rsidRPr="00DD7CCF" w:rsidRDefault="004D2E67" w:rsidP="00E2714A">
      <w:pPr>
        <w:pStyle w:val="Lista2"/>
      </w:pPr>
      <w:r w:rsidRPr="00DD7CCF">
        <w:t>the engraving of a palimpsest over a pre-existing inscription</w:t>
      </w:r>
    </w:p>
    <w:p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rsidR="00C02B8C" w:rsidRPr="00DD7CCF" w:rsidRDefault="004D2E67" w:rsidP="003F2742">
      <w:pPr>
        <w:pStyle w:val="Cmsor3"/>
        <w:numPr>
          <w:ilvl w:val="2"/>
          <w:numId w:val="38"/>
        </w:numPr>
      </w:pPr>
      <w:bookmarkStart w:id="282" w:name="_an1iq23tb1j" w:colFirst="0" w:colLast="0"/>
      <w:bookmarkStart w:id="283" w:name="_Ref43985171"/>
      <w:bookmarkStart w:id="284" w:name="_Toc44494686"/>
      <w:bookmarkEnd w:id="282"/>
      <w:r w:rsidRPr="00DD7CCF">
        <w:t>Premodern deletion</w:t>
      </w:r>
      <w:bookmarkEnd w:id="283"/>
      <w:bookmarkEnd w:id="284"/>
    </w:p>
    <w:p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rsidR="00C02B8C" w:rsidRPr="00DD7CCF"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079C3">
        <w:t>5.3</w:t>
      </w:r>
      <w:r w:rsidR="0082156E" w:rsidRPr="00DD7CCF">
        <w:fldChar w:fldCharType="end"/>
      </w:r>
      <w:r w:rsidRPr="00DD7CCF">
        <w:t>)</w:t>
      </w:r>
    </w:p>
    <w:p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rsidR="00C02B8C" w:rsidRPr="00DD7CCF" w:rsidRDefault="00303844" w:rsidP="00E2714A">
      <w:pPr>
        <w:pStyle w:val="Lista3"/>
      </w:pPr>
      <w:r w:rsidRPr="00303844">
        <w:rPr>
          <w:rStyle w:val="Codevalue"/>
        </w:rPr>
        <w:t>"strikeout"</w:t>
      </w:r>
      <w:r w:rsidR="004D2E67" w:rsidRPr="00DD7CCF">
        <w:t xml:space="preserve"> for text struck through or slashed</w:t>
      </w:r>
    </w:p>
    <w:p w:rsidR="00C02B8C" w:rsidRPr="00DD7CCF" w:rsidRDefault="00303844" w:rsidP="00E2714A">
      <w:pPr>
        <w:pStyle w:val="Lista3"/>
      </w:pPr>
      <w:r w:rsidRPr="00303844">
        <w:rPr>
          <w:rStyle w:val="Codevalue"/>
        </w:rPr>
        <w:lastRenderedPageBreak/>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rsidR="00C02B8C" w:rsidRPr="00DD7CCF" w:rsidRDefault="004D2E67" w:rsidP="00E2714A">
      <w:pPr>
        <w:pStyle w:val="Lista3"/>
      </w:pPr>
      <w:r w:rsidRPr="00DD7CCF">
        <w:t>further details about the form and placement of deletion marks used in your inscription may be described in your metadata</w:t>
      </w:r>
    </w:p>
    <w:p w:rsidR="00C02B8C" w:rsidRPr="00DD7CCF"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1079C3">
        <w:t>4.5.3</w:t>
      </w:r>
      <w:r w:rsidR="0082156E" w:rsidRPr="00DD7CCF">
        <w:fldChar w:fldCharType="end"/>
      </w:r>
      <w:r w:rsidRPr="00DD7CCF">
        <w:t xml:space="preserve">) of the explicit vowel into </w:t>
      </w:r>
      <w:r w:rsidRPr="00DD7CCF">
        <w:rPr>
          <w:rStyle w:val="Foreign"/>
        </w:rPr>
        <w:t>a</w:t>
      </w:r>
    </w:p>
    <w:p w:rsidR="00C02B8C" w:rsidRPr="00DD7CCF" w:rsidRDefault="004D2E67" w:rsidP="003F2742">
      <w:pPr>
        <w:pStyle w:val="Cmsor3"/>
        <w:numPr>
          <w:ilvl w:val="2"/>
          <w:numId w:val="38"/>
        </w:numPr>
      </w:pPr>
      <w:bookmarkStart w:id="285" w:name="_dvngk7b8udu7" w:colFirst="0" w:colLast="0"/>
      <w:bookmarkStart w:id="286" w:name="_Ref43978471"/>
      <w:bookmarkStart w:id="287" w:name="_Toc44494687"/>
      <w:bookmarkEnd w:id="285"/>
      <w:r w:rsidRPr="00DD7CCF">
        <w:t>Premodern insertion</w:t>
      </w:r>
      <w:bookmarkEnd w:id="286"/>
      <w:bookmarkEnd w:id="287"/>
    </w:p>
    <w:p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079C3">
        <w:t>4.3.3</w:t>
      </w:r>
      <w:r w:rsidR="0082156E" w:rsidRPr="00DD7CCF">
        <w:fldChar w:fldCharType="end"/>
      </w:r>
      <w:r w:rsidRPr="00DD7CCF">
        <w:t>)</w:t>
      </w:r>
    </w:p>
    <w:p w:rsidR="00C02B8C" w:rsidRPr="00DD7CCF" w:rsidRDefault="00303844" w:rsidP="00E2714A">
      <w:pPr>
        <w:pStyle w:val="Lista3"/>
      </w:pPr>
      <w:r w:rsidRPr="00303844">
        <w:rPr>
          <w:rStyle w:val="Codevalue"/>
        </w:rPr>
        <w:t>"below"</w:t>
      </w:r>
      <w:r w:rsidR="004D2E67" w:rsidRPr="00DD7CCF">
        <w:t xml:space="preserve"> for an interlinear addition below the locus</w:t>
      </w:r>
    </w:p>
    <w:p w:rsidR="00C02B8C" w:rsidRPr="00DD7CCF" w:rsidRDefault="00303844" w:rsidP="00E2714A">
      <w:pPr>
        <w:pStyle w:val="Lista3"/>
      </w:pPr>
      <w:r w:rsidRPr="00303844">
        <w:rPr>
          <w:rStyle w:val="Codevalue"/>
        </w:rPr>
        <w:t>"above"</w:t>
      </w:r>
      <w:r w:rsidR="004D2E67" w:rsidRPr="00DD7CCF">
        <w:t xml:space="preserve"> for an interlinear addition above the locus</w:t>
      </w:r>
    </w:p>
    <w:p w:rsidR="00C02B8C" w:rsidRPr="00DD7CCF" w:rsidRDefault="00303844" w:rsidP="00E2714A">
      <w:pPr>
        <w:pStyle w:val="Lista3"/>
      </w:pPr>
      <w:r w:rsidRPr="00303844">
        <w:rPr>
          <w:rStyle w:val="Codevalue"/>
        </w:rPr>
        <w:t>"top"</w:t>
      </w:r>
      <w:r w:rsidR="004D2E67" w:rsidRPr="00DD7CCF">
        <w:t xml:space="preserve"> for an addition in the top margin</w:t>
      </w:r>
    </w:p>
    <w:p w:rsidR="00C02B8C" w:rsidRPr="00DD7CCF" w:rsidRDefault="00303844" w:rsidP="00E2714A">
      <w:pPr>
        <w:pStyle w:val="Lista3"/>
      </w:pPr>
      <w:r w:rsidRPr="00303844">
        <w:rPr>
          <w:rStyle w:val="Codevalue"/>
        </w:rPr>
        <w:t>"bottom"</w:t>
      </w:r>
      <w:r w:rsidR="004D2E67" w:rsidRPr="00DD7CCF">
        <w:t xml:space="preserve"> for an addition in the bottom margin</w:t>
      </w:r>
    </w:p>
    <w:p w:rsidR="00C02B8C" w:rsidRPr="00DD7CCF" w:rsidRDefault="00303844" w:rsidP="00E2714A">
      <w:pPr>
        <w:pStyle w:val="Lista3"/>
      </w:pPr>
      <w:r w:rsidRPr="00303844">
        <w:rPr>
          <w:rStyle w:val="Codevalue"/>
        </w:rPr>
        <w:t>"left"</w:t>
      </w:r>
      <w:r w:rsidR="004D2E67" w:rsidRPr="00DD7CCF">
        <w:t xml:space="preserve"> for an addition in the left margin</w:t>
      </w:r>
    </w:p>
    <w:p w:rsidR="00C02B8C" w:rsidRPr="00DD7CCF" w:rsidRDefault="00303844" w:rsidP="00E2714A">
      <w:pPr>
        <w:pStyle w:val="Lista3"/>
      </w:pPr>
      <w:r w:rsidRPr="00303844">
        <w:rPr>
          <w:rStyle w:val="Codevalue"/>
        </w:rPr>
        <w:t>"right"</w:t>
      </w:r>
      <w:r w:rsidR="004D2E67" w:rsidRPr="00DD7CCF">
        <w:t xml:space="preserve"> for an addition in the right margin</w:t>
      </w:r>
    </w:p>
    <w:p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079C3" w:rsidRPr="00DD7CCF">
        <w:t xml:space="preserve">Example </w:t>
      </w:r>
      <w:r w:rsidR="001079C3">
        <w:rPr>
          <w:noProof/>
        </w:rPr>
        <w:t>4.5.2</w:t>
      </w:r>
      <w:r w:rsidR="001079C3" w:rsidRPr="00DD7CCF">
        <w:t>.</w:t>
      </w:r>
      <w:r w:rsidR="001079C3">
        <w:rPr>
          <w:noProof/>
        </w:rPr>
        <w:t>B</w:t>
      </w:r>
      <w:r w:rsidR="00AA796A" w:rsidRPr="00DD7CCF">
        <w:fldChar w:fldCharType="end"/>
      </w:r>
    </w:p>
    <w:p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rsidR="00C02B8C" w:rsidRPr="00DD7CCF" w:rsidRDefault="004D2E67" w:rsidP="00E2714A">
      <w:pPr>
        <w:pStyle w:val="Lista3"/>
      </w:pPr>
      <w:r w:rsidRPr="00DD7CCF">
        <w:t>the shape and placement of the marks shall be described in an apparatus note</w:t>
      </w:r>
    </w:p>
    <w:p w:rsidR="00C02B8C" w:rsidRPr="00DD7CCF" w:rsidRDefault="004D2E67" w:rsidP="00E2714A">
      <w:pPr>
        <w:pStyle w:val="Lista"/>
      </w:pPr>
      <w:r w:rsidRPr="00DD7CCF">
        <w:t>the inserted text may include additional markup</w:t>
      </w:r>
    </w:p>
    <w:p w:rsidR="004F4C63" w:rsidRPr="00DD7CCF" w:rsidRDefault="004D2E67" w:rsidP="00E2714A">
      <w:pPr>
        <w:pStyle w:val="Lista"/>
      </w:pPr>
      <w:r w:rsidRPr="00DD7CCF">
        <w:t>it may sometimes be impossible to determine the intended locus of a piece of interpolated or marginal text; in this case</w:t>
      </w:r>
    </w:p>
    <w:p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rsidR="00C02B8C" w:rsidRPr="00DD7CCF" w:rsidRDefault="004D2E67" w:rsidP="00E2714A">
      <w:pPr>
        <w:pStyle w:val="Lista2"/>
      </w:pPr>
      <w:r w:rsidRPr="00DD7CCF">
        <w:t>and describe the situation in your commentary</w:t>
      </w:r>
    </w:p>
    <w:p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079C3">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C1063" w:rsidRPr="00DD7CCF" w:rsidRDefault="001C1063"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4.5.2</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xml:space="preserve">: premodern interlinear </w:t>
            </w:r>
            <w:r w:rsidR="001F11CA" w:rsidRPr="00DD7CCF">
              <w:t>insertion</w:t>
            </w:r>
          </w:p>
        </w:tc>
      </w:tr>
      <w:tr w:rsidR="001C1063" w:rsidRPr="00DD7CCF" w:rsidTr="00837BA5">
        <w:tc>
          <w:tcPr>
            <w:tcW w:w="5000" w:type="pct"/>
          </w:tcPr>
          <w:p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rsidTr="00837BA5">
        <w:tc>
          <w:tcPr>
            <w:tcW w:w="5000" w:type="pct"/>
          </w:tcPr>
          <w:p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1C1063" w:rsidRPr="00DD7CCF" w:rsidRDefault="001C1063" w:rsidP="00B3351B">
            <w:pPr>
              <w:pStyle w:val="Kpalrs"/>
            </w:pPr>
            <w:bookmarkStart w:id="288" w:name="_Ref44078703"/>
            <w:r w:rsidRPr="00DD7CCF">
              <w:t xml:space="preserve">Example </w:t>
            </w:r>
            <w:r w:rsidR="00B2626B">
              <w:fldChar w:fldCharType="begin"/>
            </w:r>
            <w:r w:rsidR="00B2626B">
              <w:instrText xml:space="preserve"> STYLEREF 3 \s </w:instrText>
            </w:r>
            <w:r w:rsidR="00B2626B">
              <w:fldChar w:fldCharType="separate"/>
            </w:r>
            <w:r w:rsidR="001079C3">
              <w:rPr>
                <w:noProof/>
              </w:rPr>
              <w:t>4.5.2</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B</w:t>
            </w:r>
            <w:r w:rsidR="00B2626B">
              <w:rPr>
                <w:noProof/>
              </w:rPr>
              <w:fldChar w:fldCharType="end"/>
            </w:r>
            <w:bookmarkEnd w:id="288"/>
            <w:r w:rsidRPr="00DD7CCF">
              <w:t xml:space="preserve">: premodern </w:t>
            </w:r>
            <w:r w:rsidR="001F11CA" w:rsidRPr="00DD7CCF">
              <w:t>insertion</w:t>
            </w:r>
            <w:r w:rsidRPr="00DD7CCF">
              <w:t xml:space="preserve"> with an editorial mark</w:t>
            </w:r>
          </w:p>
        </w:tc>
      </w:tr>
      <w:tr w:rsidR="001C1063" w:rsidRPr="00DD7CCF" w:rsidTr="00837BA5">
        <w:tc>
          <w:tcPr>
            <w:tcW w:w="0" w:type="auto"/>
          </w:tcPr>
          <w:p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rsidR="001C1063" w:rsidRPr="00DD7CCF" w:rsidRDefault="001C1063" w:rsidP="001C1063"/>
          <w:p w:rsidR="001F11CA" w:rsidRPr="00DD7CCF" w:rsidRDefault="001F11CA" w:rsidP="001C1063"/>
          <w:p w:rsidR="001C1063" w:rsidRPr="00DD7CCF" w:rsidRDefault="001C1063" w:rsidP="001C1063"/>
          <w:p w:rsidR="001C1063" w:rsidRPr="00DD7CCF" w:rsidRDefault="001C1063" w:rsidP="001C1063"/>
          <w:p w:rsidR="001C1063" w:rsidRPr="00DD7CCF" w:rsidRDefault="001C1063" w:rsidP="001C1063"/>
          <w:p w:rsidR="001C1063" w:rsidRPr="00DD7CCF" w:rsidRDefault="001C1063" w:rsidP="001C1063"/>
          <w:p w:rsidR="001C1063" w:rsidRPr="00DD7CCF" w:rsidRDefault="001C1063" w:rsidP="001C1063">
            <w:r w:rsidRPr="00DD7CCF">
              <w:rPr>
                <w:noProof/>
              </w:rPr>
              <w:drawing>
                <wp:inline distT="0" distB="0" distL="0" distR="0" wp14:anchorId="3529BBF3" wp14:editId="1D1C21F6">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rsidTr="00837BA5">
        <w:tc>
          <w:tcPr>
            <w:tcW w:w="0" w:type="auto"/>
          </w:tcPr>
          <w:p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rsidR="001C1063" w:rsidRPr="00DD7CCF" w:rsidRDefault="001C1063" w:rsidP="001C1063">
            <w:pPr>
              <w:pStyle w:val="CodeParagraph"/>
              <w:rPr>
                <w:rStyle w:val="Code"/>
              </w:rPr>
            </w:pPr>
          </w:p>
        </w:tc>
      </w:tr>
    </w:tbl>
    <w:p w:rsidR="00C02B8C" w:rsidRPr="00DD7CCF" w:rsidRDefault="004D2E67" w:rsidP="003F2742">
      <w:pPr>
        <w:pStyle w:val="Cmsor3"/>
        <w:numPr>
          <w:ilvl w:val="2"/>
          <w:numId w:val="38"/>
        </w:numPr>
      </w:pPr>
      <w:bookmarkStart w:id="289" w:name="_maecup4bnx3" w:colFirst="0" w:colLast="0"/>
      <w:bookmarkStart w:id="290" w:name="_Ref43987708"/>
      <w:bookmarkStart w:id="291" w:name="_Toc44494688"/>
      <w:bookmarkEnd w:id="289"/>
      <w:r w:rsidRPr="00DD7CCF">
        <w:t>Premodern correction</w:t>
      </w:r>
      <w:bookmarkEnd w:id="290"/>
      <w:bookmarkEnd w:id="291"/>
    </w:p>
    <w:p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rsidR="00C02B8C" w:rsidRPr="00DD7CCF" w:rsidRDefault="004D2E67" w:rsidP="00E2714A">
      <w:pPr>
        <w:pStyle w:val="Lista"/>
      </w:pPr>
      <w:r w:rsidRPr="00DD7CCF">
        <w:lastRenderedPageBreak/>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rsidR="008525C6" w:rsidRPr="008525C6" w:rsidRDefault="004D2E67" w:rsidP="00E2714A">
      <w:pPr>
        <w:pStyle w:val="Lista2"/>
      </w:pPr>
      <w:r w:rsidRPr="00DD7CCF">
        <w:t xml:space="preserve">tag the deleted text with </w:t>
      </w:r>
      <w:r w:rsidRPr="00DD7CCF">
        <w:rPr>
          <w:rStyle w:val="Code"/>
        </w:rPr>
        <w:t>&lt;del&gt;</w:t>
      </w:r>
      <w:r w:rsidRPr="00DD7CCF">
        <w:t xml:space="preserve">, using the attribute </w:t>
      </w:r>
      <w:r w:rsidR="008525C6" w:rsidRPr="008525C6">
        <w:rPr>
          <w:rStyle w:val="Codeattribute"/>
        </w:rPr>
        <w:t>@rend</w:t>
      </w:r>
    </w:p>
    <w:p w:rsidR="00C02B8C" w:rsidRPr="00DD7CCF" w:rsidRDefault="004D2E67" w:rsidP="00E2714A">
      <w:pPr>
        <w:pStyle w:val="Lista3"/>
      </w:pPr>
      <w:r w:rsidRPr="00DD7CCF">
        <w:t>with one of the values listed under premodern deletion above; or</w:t>
      </w:r>
    </w:p>
    <w:p w:rsidR="00C02B8C" w:rsidRPr="00DD7CCF" w:rsidRDefault="004D2E67" w:rsidP="00E2714A">
      <w:pPr>
        <w:pStyle w:val="Lista3"/>
      </w:pPr>
      <w:r w:rsidRPr="00DD7CCF">
        <w:t xml:space="preserve">with the value </w:t>
      </w:r>
      <w:r w:rsidR="00303844" w:rsidRPr="00303844">
        <w:rPr>
          <w:rStyle w:val="Codevalue"/>
        </w:rPr>
        <w:t>"corrected"</w:t>
      </w:r>
      <w:r w:rsidRPr="00DD7CCF">
        <w:t xml:space="preserve">, if the text to be replaced was neither erased, nor marked for cancellation </w:t>
      </w:r>
      <w:r w:rsidRPr="00E24F87">
        <w:rPr>
          <w:noProof/>
        </w:rPr>
        <w:t>(</w:t>
      </w:r>
      <w:r w:rsidRPr="00DD7CCF">
        <w:t>i.e. it is either overwritten with the post-correction text or left in place without any apparent alteration)</w:t>
      </w:r>
    </w:p>
    <w:p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rsidR="00C02B8C" w:rsidRPr="00DD7CCF" w:rsidRDefault="004D2E67" w:rsidP="00E2714A">
      <w:pPr>
        <w:pStyle w:val="Lista3"/>
      </w:pPr>
      <w:r w:rsidRPr="00DD7CCF">
        <w:t>with one of the values listed under premodern addition above; or</w:t>
      </w:r>
    </w:p>
    <w:p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even though no act of correction separate from the act of deletion is involved, the result is in fact a correction of the reading</w:t>
      </w:r>
    </w:p>
    <w:p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079C3" w:rsidRPr="00DD7CCF">
        <w:t xml:space="preserve">Example </w:t>
      </w:r>
      <w:r w:rsidR="001079C3">
        <w:rPr>
          <w:noProof/>
        </w:rPr>
        <w:t>4.5.3</w:t>
      </w:r>
      <w:r w:rsidR="001079C3" w:rsidRPr="00DD7CCF">
        <w:t>.</w:t>
      </w:r>
      <w:r w:rsidR="001079C3">
        <w:rPr>
          <w:noProof/>
        </w:rPr>
        <w:t>C</w:t>
      </w:r>
      <w:r w:rsidR="00AA796A" w:rsidRPr="00DD7CCF">
        <w:fldChar w:fldCharType="end"/>
      </w:r>
      <w:r w:rsidR="00AA796A" w:rsidRPr="00DD7CCF">
        <w:t xml:space="preserve"> </w:t>
      </w:r>
      <w:r w:rsidRPr="00DD7CCF">
        <w:t>below)</w:t>
      </w:r>
    </w:p>
    <w:p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F11CA" w:rsidRPr="00DD7CCF" w:rsidRDefault="001F11CA"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4.5.3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premodern correction by overwriting</w:t>
            </w:r>
          </w:p>
        </w:tc>
      </w:tr>
      <w:tr w:rsidR="001F11CA" w:rsidRPr="00DD7CCF" w:rsidTr="00837BA5">
        <w:tc>
          <w:tcPr>
            <w:tcW w:w="5000" w:type="pct"/>
          </w:tcPr>
          <w:p w:rsidR="001F11CA" w:rsidRPr="00DD7CCF" w:rsidRDefault="001F11CA" w:rsidP="000123EA">
            <w:pPr>
              <w:pStyle w:val="TableNote"/>
              <w:keepNext/>
              <w:ind w:left="357" w:hanging="357"/>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inscribing </w:t>
            </w:r>
            <w:r w:rsidRPr="00DD7CCF">
              <w:rPr>
                <w:rStyle w:val="Foreign"/>
              </w:rPr>
              <w:t>kulya</w:t>
            </w:r>
            <w:r w:rsidRPr="00DD7CCF">
              <w:t xml:space="preserve"> over </w:t>
            </w:r>
            <w:r w:rsidRPr="00DD7CCF">
              <w:rPr>
                <w:rStyle w:val="Foreign"/>
              </w:rPr>
              <w:t>droṇa</w:t>
            </w:r>
          </w:p>
        </w:tc>
      </w:tr>
      <w:tr w:rsidR="001F11CA" w:rsidRPr="00DD7CCF" w:rsidTr="00837BA5">
        <w:tc>
          <w:tcPr>
            <w:tcW w:w="5000" w:type="pct"/>
          </w:tcPr>
          <w:p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F11CA" w:rsidRPr="00DD7CCF" w:rsidRDefault="001F11CA" w:rsidP="00B3351B">
            <w:pPr>
              <w:pStyle w:val="Kpalrs"/>
            </w:pPr>
            <w:bookmarkStart w:id="292" w:name="_Ref44078690"/>
            <w:r w:rsidRPr="00DD7CCF">
              <w:t xml:space="preserve">Example </w:t>
            </w:r>
            <w:r w:rsidR="00B2626B">
              <w:fldChar w:fldCharType="begin"/>
            </w:r>
            <w:r w:rsidR="00B2626B">
              <w:instrText xml:space="preserve"> STYLEREF 3 \s </w:instrText>
            </w:r>
            <w:r w:rsidR="00B2626B">
              <w:fldChar w:fldCharType="separate"/>
            </w:r>
            <w:r w:rsidR="001079C3">
              <w:rPr>
                <w:noProof/>
              </w:rPr>
              <w:t>4.5.3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B</w:t>
            </w:r>
            <w:r w:rsidR="00B2626B">
              <w:rPr>
                <w:noProof/>
              </w:rPr>
              <w:fldChar w:fldCharType="end"/>
            </w:r>
            <w:bookmarkEnd w:id="292"/>
            <w:r w:rsidRPr="00DD7CCF">
              <w:t>: premodern correction with an editorial mark</w:t>
            </w:r>
          </w:p>
        </w:tc>
      </w:tr>
      <w:tr w:rsidR="001F11CA" w:rsidRPr="00DD7CCF" w:rsidTr="00837BA5">
        <w:tc>
          <w:tcPr>
            <w:tcW w:w="5000" w:type="pct"/>
          </w:tcPr>
          <w:p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rsidTr="00837BA5">
        <w:tc>
          <w:tcPr>
            <w:tcW w:w="5000" w:type="pct"/>
          </w:tcPr>
          <w:p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1F11CA" w:rsidRPr="00DD7CCF" w:rsidRDefault="001F11CA" w:rsidP="00B3351B">
            <w:pPr>
              <w:pStyle w:val="Kpalrs"/>
            </w:pPr>
            <w:bookmarkStart w:id="293" w:name="_Ref44078634"/>
            <w:r w:rsidRPr="00DD7CCF">
              <w:t xml:space="preserve">Example </w:t>
            </w:r>
            <w:r w:rsidR="00B2626B">
              <w:fldChar w:fldCharType="begin"/>
            </w:r>
            <w:r w:rsidR="00B2626B">
              <w:instrText xml:space="preserve"> STYLEREF 3 \s </w:instrText>
            </w:r>
            <w:r w:rsidR="00B2626B">
              <w:fldChar w:fldCharType="separate"/>
            </w:r>
            <w:r w:rsidR="001079C3">
              <w:rPr>
                <w:noProof/>
              </w:rPr>
              <w:t>4.5.3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C</w:t>
            </w:r>
            <w:r w:rsidR="00B2626B">
              <w:rPr>
                <w:noProof/>
              </w:rPr>
              <w:fldChar w:fldCharType="end"/>
            </w:r>
            <w:bookmarkEnd w:id="293"/>
            <w:r w:rsidRPr="00DD7CCF">
              <w:t>: premodern correction by striking out a component</w:t>
            </w:r>
          </w:p>
        </w:tc>
      </w:tr>
      <w:tr w:rsidR="001F11CA" w:rsidRPr="00DD7CCF" w:rsidTr="00837BA5">
        <w:tc>
          <w:tcPr>
            <w:tcW w:w="3284" w:type="pct"/>
          </w:tcPr>
          <w:p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rsidR="001F11CA" w:rsidRPr="00DD7CCF"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tc>
        <w:tc>
          <w:tcPr>
            <w:tcW w:w="1716" w:type="pct"/>
            <w:vMerge w:val="restart"/>
          </w:tcPr>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r w:rsidRPr="00DD7CCF">
              <w:rPr>
                <w:noProof/>
              </w:rPr>
              <w:drawing>
                <wp:inline distT="0" distB="0" distL="0" distR="0">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rsidTr="00837BA5">
        <w:tc>
          <w:tcPr>
            <w:tcW w:w="3284" w:type="pct"/>
          </w:tcPr>
          <w:p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rsidR="001F11CA" w:rsidRPr="00DD7CCF" w:rsidRDefault="001F11CA" w:rsidP="00B3351B">
            <w:pPr>
              <w:pStyle w:val="CodeParagraph"/>
              <w:rPr>
                <w:rStyle w:val="Code"/>
              </w:rPr>
            </w:pPr>
          </w:p>
        </w:tc>
      </w:tr>
    </w:tbl>
    <w:p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1F11CA" w:rsidRPr="00DD7CCF" w:rsidRDefault="001F11CA"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4.5.3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D</w:t>
            </w:r>
            <w:r w:rsidR="00B2626B">
              <w:rPr>
                <w:noProof/>
              </w:rPr>
              <w:fldChar w:fldCharType="end"/>
            </w:r>
            <w:r w:rsidRPr="00DD7CCF">
              <w:t>: premodern correction with an editorial mark</w:t>
            </w:r>
          </w:p>
        </w:tc>
      </w:tr>
      <w:tr w:rsidR="001F11CA" w:rsidRPr="00DD7CCF" w:rsidTr="00837BA5">
        <w:tc>
          <w:tcPr>
            <w:tcW w:w="2742" w:type="pct"/>
          </w:tcPr>
          <w:p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r w:rsidRPr="00DD7CCF">
              <w:rPr>
                <w:noProof/>
              </w:rPr>
              <w:drawing>
                <wp:inline distT="0" distB="0" distL="0" distR="0" wp14:anchorId="34BE47DF">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rsidTr="00837BA5">
        <w:tc>
          <w:tcPr>
            <w:tcW w:w="2742" w:type="pct"/>
          </w:tcPr>
          <w:p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rsidR="001F11CA" w:rsidRPr="00DD7CCF" w:rsidRDefault="001F11CA" w:rsidP="00B3351B">
            <w:pPr>
              <w:pStyle w:val="CodeParagraph"/>
              <w:rPr>
                <w:rStyle w:val="Code"/>
              </w:rPr>
            </w:pPr>
          </w:p>
        </w:tc>
      </w:tr>
      <w:tr w:rsidR="001F11CA" w:rsidRPr="00DD7CCF" w:rsidTr="00837BA5">
        <w:tc>
          <w:tcPr>
            <w:tcW w:w="5000" w:type="pct"/>
            <w:gridSpan w:val="2"/>
          </w:tcPr>
          <w:p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rsidR="00C02B8C" w:rsidRPr="00DD7CCF" w:rsidRDefault="004D2E67" w:rsidP="003F2742">
      <w:pPr>
        <w:pStyle w:val="Cmsor1"/>
        <w:numPr>
          <w:ilvl w:val="0"/>
          <w:numId w:val="38"/>
        </w:numPr>
      </w:pPr>
      <w:bookmarkStart w:id="294" w:name="_zf8yqisjzwlq" w:colFirst="0" w:colLast="0"/>
      <w:bookmarkStart w:id="295" w:name="_Ref43988752"/>
      <w:bookmarkStart w:id="296" w:name="_Toc44494689"/>
      <w:bookmarkEnd w:id="294"/>
      <w:r w:rsidRPr="00DD7CCF">
        <w:lastRenderedPageBreak/>
        <w:t>Physical Condition and Legibility</w:t>
      </w:r>
      <w:bookmarkEnd w:id="295"/>
      <w:bookmarkEnd w:id="296"/>
    </w:p>
    <w:p w:rsidR="00C02B8C" w:rsidRPr="00DD7CCF" w:rsidRDefault="004D2E67" w:rsidP="003F2742">
      <w:pPr>
        <w:pStyle w:val="Cmsor2"/>
        <w:numPr>
          <w:ilvl w:val="1"/>
          <w:numId w:val="38"/>
        </w:numPr>
      </w:pPr>
      <w:bookmarkStart w:id="297" w:name="_z6ifhw1ovfh2" w:colFirst="0" w:colLast="0"/>
      <w:bookmarkStart w:id="298" w:name="_Ref43988606"/>
      <w:bookmarkStart w:id="299" w:name="_Toc44494690"/>
      <w:bookmarkEnd w:id="297"/>
      <w:r w:rsidRPr="00DD7CCF">
        <w:t>Overview</w:t>
      </w:r>
      <w:bookmarkEnd w:id="298"/>
      <w:bookmarkEnd w:id="299"/>
    </w:p>
    <w:p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rsidR="00C02B8C" w:rsidRPr="00DD7CCF" w:rsidRDefault="004D2E67" w:rsidP="0053341E">
      <w:pPr>
        <w:numPr>
          <w:ilvl w:val="0"/>
          <w:numId w:val="5"/>
        </w:numPr>
        <w:ind w:left="284" w:hanging="284"/>
      </w:pPr>
      <w:r w:rsidRPr="00DD7CCF">
        <w:t>What is the condition of the support at that particular spot?</w:t>
      </w:r>
    </w:p>
    <w:p w:rsidR="00C02B8C" w:rsidRPr="00DD7CCF" w:rsidRDefault="004D2E67" w:rsidP="0053341E">
      <w:pPr>
        <w:numPr>
          <w:ilvl w:val="1"/>
          <w:numId w:val="5"/>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079C3">
        <w:t>5.4.2</w:t>
      </w:r>
      <w:r w:rsidR="0082156E" w:rsidRPr="00DD7CCF">
        <w:fldChar w:fldCharType="end"/>
      </w:r>
    </w:p>
    <w:p w:rsidR="00C02B8C" w:rsidRPr="00DD7CCF" w:rsidRDefault="004D2E67" w:rsidP="0053341E">
      <w:pPr>
        <w:numPr>
          <w:ilvl w:val="1"/>
          <w:numId w:val="5"/>
        </w:numPr>
        <w:ind w:left="567" w:hanging="284"/>
      </w:pPr>
      <w:r w:rsidRPr="00DD7CCF">
        <w:t>extant, with damage ranging from minor to extensive: go to point 2</w:t>
      </w:r>
    </w:p>
    <w:p w:rsidR="00C02B8C" w:rsidRPr="00DD7CCF" w:rsidRDefault="004D2E67" w:rsidP="0053341E">
      <w:pPr>
        <w:numPr>
          <w:ilvl w:val="1"/>
          <w:numId w:val="5"/>
        </w:numPr>
        <w:ind w:left="567" w:hanging="284"/>
      </w:pPr>
      <w:r w:rsidRPr="00DD7CCF">
        <w:t>extant and undamaged: go to point 3</w:t>
      </w:r>
    </w:p>
    <w:p w:rsidR="00C02B8C" w:rsidRPr="00DD7CCF" w:rsidRDefault="004D2E67" w:rsidP="0053341E">
      <w:pPr>
        <w:numPr>
          <w:ilvl w:val="0"/>
          <w:numId w:val="5"/>
        </w:numPr>
        <w:ind w:left="284" w:hanging="284"/>
      </w:pPr>
      <w:r w:rsidRPr="00DD7CCF">
        <w:t>To what extent does the damage hinder the reading of the text?</w:t>
      </w:r>
    </w:p>
    <w:p w:rsidR="00C02B8C" w:rsidRPr="00DD7CCF" w:rsidRDefault="004D2E67" w:rsidP="0053341E">
      <w:pPr>
        <w:numPr>
          <w:ilvl w:val="1"/>
          <w:numId w:val="5"/>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079C3">
        <w:t>5.4.2</w:t>
      </w:r>
      <w:r w:rsidR="0082156E" w:rsidRPr="00DD7CCF">
        <w:fldChar w:fldCharType="end"/>
      </w:r>
    </w:p>
    <w:p w:rsidR="00C02B8C" w:rsidRPr="00DD7CCF" w:rsidRDefault="004D2E67" w:rsidP="0053341E">
      <w:pPr>
        <w:numPr>
          <w:ilvl w:val="1"/>
          <w:numId w:val="5"/>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rsidR="00C02B8C" w:rsidRPr="00DD7CCF" w:rsidRDefault="004D2E67" w:rsidP="0053341E">
      <w:pPr>
        <w:numPr>
          <w:ilvl w:val="1"/>
          <w:numId w:val="5"/>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079C3">
        <w:t>5.2</w:t>
      </w:r>
      <w:r w:rsidR="0082156E" w:rsidRPr="00DD7CCF">
        <w:fldChar w:fldCharType="end"/>
      </w:r>
      <w:r w:rsidRPr="00DD7CCF">
        <w:t>)</w:t>
      </w:r>
    </w:p>
    <w:p w:rsidR="00C02B8C" w:rsidRPr="00DD7CCF" w:rsidRDefault="004D2E67" w:rsidP="0053341E">
      <w:pPr>
        <w:numPr>
          <w:ilvl w:val="0"/>
          <w:numId w:val="5"/>
        </w:numPr>
        <w:ind w:left="284" w:hanging="284"/>
      </w:pPr>
      <w:r w:rsidRPr="00DD7CCF">
        <w:t>Does an unusual, awkward or incompetent execution of the glyphs hinder the reading?</w:t>
      </w:r>
    </w:p>
    <w:p w:rsidR="00C02B8C" w:rsidRPr="00DD7CCF" w:rsidRDefault="004D2E67" w:rsidP="0053341E">
      <w:pPr>
        <w:numPr>
          <w:ilvl w:val="1"/>
          <w:numId w:val="5"/>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rsidR="004F4C63" w:rsidRPr="00DD7CCF" w:rsidRDefault="004D2E67" w:rsidP="0053341E">
      <w:pPr>
        <w:numPr>
          <w:ilvl w:val="1"/>
          <w:numId w:val="5"/>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rsidR="00C02B8C" w:rsidRPr="00DD7CCF" w:rsidRDefault="004D2E67" w:rsidP="0053341E">
      <w:pPr>
        <w:numPr>
          <w:ilvl w:val="0"/>
          <w:numId w:val="5"/>
        </w:numPr>
        <w:ind w:left="284" w:hanging="284"/>
      </w:pPr>
      <w:r w:rsidRPr="00DD7CCF">
        <w:t>Informed by the context and your expertise, how confidently can you read/restore the affected characters?</w:t>
      </w:r>
    </w:p>
    <w:p w:rsidR="00C02B8C" w:rsidRPr="00DD7CCF" w:rsidRDefault="004D2E67" w:rsidP="0053341E">
      <w:pPr>
        <w:numPr>
          <w:ilvl w:val="1"/>
          <w:numId w:val="5"/>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rsidR="00C02B8C" w:rsidRPr="00DD7CCF" w:rsidRDefault="004D2E67" w:rsidP="0053341E">
      <w:pPr>
        <w:numPr>
          <w:ilvl w:val="1"/>
          <w:numId w:val="5"/>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079C3">
        <w:t>5.3.1</w:t>
      </w:r>
      <w:r w:rsidR="0082156E" w:rsidRPr="00DD7CCF">
        <w:fldChar w:fldCharType="end"/>
      </w:r>
    </w:p>
    <w:p w:rsidR="00C02B8C" w:rsidRPr="00DD7CCF" w:rsidRDefault="004D2E67" w:rsidP="0053341E">
      <w:pPr>
        <w:numPr>
          <w:ilvl w:val="1"/>
          <w:numId w:val="5"/>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079C3">
        <w:t>5.3.3</w:t>
      </w:r>
      <w:r w:rsidR="001B68E2" w:rsidRPr="00DD7CCF">
        <w:fldChar w:fldCharType="end"/>
      </w:r>
    </w:p>
    <w:p w:rsidR="004F4C63" w:rsidRPr="00DD7CCF" w:rsidRDefault="004D2E67" w:rsidP="0053341E">
      <w:pPr>
        <w:numPr>
          <w:ilvl w:val="1"/>
          <w:numId w:val="5"/>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079C3">
        <w:t>5.3.2</w:t>
      </w:r>
      <w:r w:rsidR="0082156E" w:rsidRPr="00DD7CCF">
        <w:fldChar w:fldCharType="end"/>
      </w:r>
    </w:p>
    <w:p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4"/>
      </w:r>
    </w:p>
    <w:p w:rsidR="00177FFC" w:rsidRDefault="00177FFC" w:rsidP="00177FFC">
      <w:pPr>
        <w:pStyle w:val="Kpalrs"/>
      </w:pPr>
      <w:r>
        <w:t xml:space="preserve">Table </w:t>
      </w:r>
      <w:r w:rsidR="00B2626B">
        <w:fldChar w:fldCharType="begin"/>
      </w:r>
      <w:r w:rsidR="00B2626B">
        <w:instrText xml:space="preserve"> SEQ Table \* ARABIC </w:instrText>
      </w:r>
      <w:r w:rsidR="00B2626B">
        <w:fldChar w:fldCharType="separate"/>
      </w:r>
      <w:r w:rsidR="001079C3">
        <w:rPr>
          <w:noProof/>
        </w:rPr>
        <w:t>1</w:t>
      </w:r>
      <w:r w:rsidR="00B2626B">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rsidTr="00837BA5">
        <w:trPr>
          <w:trHeight w:val="440"/>
        </w:trPr>
        <w:tc>
          <w:tcPr>
            <w:tcW w:w="1250" w:type="pct"/>
            <w:vMerge w:val="restart"/>
            <w:shd w:val="clear" w:color="auto" w:fill="EAF1DD"/>
            <w:tcMar>
              <w:top w:w="100" w:type="dxa"/>
              <w:left w:w="100" w:type="dxa"/>
              <w:bottom w:w="100" w:type="dxa"/>
              <w:right w:w="100" w:type="dxa"/>
            </w:tcMar>
          </w:tcPr>
          <w:p w:rsidR="00AF2DF5" w:rsidRPr="00AF2DF5" w:rsidRDefault="00AF2DF5" w:rsidP="000123EA">
            <w:pPr>
              <w:pStyle w:val="Tabletext"/>
              <w:keepNext/>
            </w:pPr>
          </w:p>
          <w:p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Status of text</w:t>
            </w:r>
          </w:p>
        </w:tc>
      </w:tr>
      <w:tr w:rsidR="00AF2DF5" w:rsidRPr="00DD7CCF" w:rsidTr="00837BA5">
        <w:trPr>
          <w:trHeight w:val="440"/>
        </w:trPr>
        <w:tc>
          <w:tcPr>
            <w:tcW w:w="1250" w:type="pct"/>
            <w:vMerge/>
            <w:shd w:val="clear" w:color="auto" w:fill="EAF1DD"/>
            <w:tcMar>
              <w:top w:w="100" w:type="dxa"/>
              <w:left w:w="100" w:type="dxa"/>
              <w:bottom w:w="100" w:type="dxa"/>
              <w:right w:w="100" w:type="dxa"/>
            </w:tcMar>
          </w:tcPr>
          <w:p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doubtful</w:t>
            </w:r>
          </w:p>
        </w:tc>
      </w:tr>
      <w:tr w:rsidR="00AF2DF5" w:rsidRPr="00DD7CCF"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pPr>
            <w:r w:rsidRPr="00AF2DF5">
              <w:t>no markup</w:t>
            </w:r>
          </w:p>
        </w:tc>
      </w:tr>
      <w:tr w:rsidR="00AF2DF5" w:rsidRPr="00AF2DF5"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&lt;unclear&gt;</w:t>
            </w:r>
          </w:p>
        </w:tc>
      </w:tr>
      <w:tr w:rsidR="00AF2DF5" w:rsidRPr="00113DD6"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rsidTr="00837BA5">
        <w:tc>
          <w:tcPr>
            <w:tcW w:w="1250" w:type="pct"/>
            <w:shd w:val="clear" w:color="auto" w:fill="EAF1DD"/>
            <w:tcMar>
              <w:top w:w="100" w:type="dxa"/>
              <w:left w:w="100" w:type="dxa"/>
              <w:bottom w:w="100" w:type="dxa"/>
              <w:right w:w="100" w:type="dxa"/>
            </w:tcMar>
          </w:tcPr>
          <w:p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pPr>
            <w:r w:rsidRPr="00AF2DF5">
              <w:t>NA</w:t>
            </w:r>
          </w:p>
        </w:tc>
      </w:tr>
    </w:tbl>
    <w:p w:rsidR="00C02B8C" w:rsidRPr="005D2B22" w:rsidRDefault="004D2E67" w:rsidP="00E2714A">
      <w:pPr>
        <w:pStyle w:val="Lista"/>
        <w:rPr>
          <w:b/>
          <w:bCs/>
        </w:rPr>
      </w:pPr>
      <w:r w:rsidRPr="005D2B22">
        <w:rPr>
          <w:b/>
          <w:bCs/>
        </w:rPr>
        <w:t>status:</w:t>
      </w:r>
    </w:p>
    <w:p w:rsidR="00C02B8C" w:rsidRPr="00DD7CCF" w:rsidRDefault="004D2E67" w:rsidP="00E2714A">
      <w:pPr>
        <w:pStyle w:val="Lista2"/>
      </w:pPr>
      <w:r w:rsidRPr="00CD25A4">
        <w:rPr>
          <w:b/>
          <w:bCs/>
        </w:rPr>
        <w:t>lost</w:t>
      </w:r>
      <w:r w:rsidRPr="00DD7CCF">
        <w:t xml:space="preserve"> = the support is gone or at least its surface layer is completely destroyed</w:t>
      </w:r>
    </w:p>
    <w:p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rsidR="00C02B8C" w:rsidRPr="00DD7CCF" w:rsidRDefault="004D2E67" w:rsidP="00E2714A">
      <w:pPr>
        <w:pStyle w:val="Lista"/>
      </w:pPr>
      <w:r w:rsidRPr="005D2B22">
        <w:rPr>
          <w:b/>
          <w:bCs/>
        </w:rPr>
        <w:t>confidence</w:t>
      </w:r>
      <w:r w:rsidRPr="00DD7CCF">
        <w:t>: as per 4a,b,c,d above, plus</w:t>
      </w:r>
    </w:p>
    <w:p w:rsidR="00C02B8C" w:rsidRPr="00DD7CCF" w:rsidRDefault="004D2E67" w:rsidP="00E2714A">
      <w:pPr>
        <w:pStyle w:val="Lista2"/>
      </w:pPr>
      <w:r w:rsidRPr="00CD25A4">
        <w:rPr>
          <w:b/>
          <w:bCs/>
        </w:rPr>
        <w:t>nil</w:t>
      </w:r>
      <w:r w:rsidRPr="00DD7CCF">
        <w:t xml:space="preserve"> = the text cannot be read or restored with any confidence</w:t>
      </w:r>
    </w:p>
    <w:p w:rsidR="00C02B8C" w:rsidRPr="00DD7CCF" w:rsidRDefault="004D2E67" w:rsidP="003F2742">
      <w:pPr>
        <w:pStyle w:val="Cmsor2"/>
        <w:numPr>
          <w:ilvl w:val="1"/>
          <w:numId w:val="38"/>
        </w:numPr>
      </w:pPr>
      <w:bookmarkStart w:id="300" w:name="_qwn6j8iel73t" w:colFirst="0" w:colLast="0"/>
      <w:bookmarkStart w:id="301" w:name="_Ref43987823"/>
      <w:bookmarkStart w:id="302" w:name="_Toc44494691"/>
      <w:bookmarkEnd w:id="300"/>
      <w:r w:rsidRPr="00DD7CCF">
        <w:t>Damage Not Affecting Legibility</w:t>
      </w:r>
      <w:bookmarkEnd w:id="301"/>
      <w:bookmarkEnd w:id="302"/>
    </w:p>
    <w:p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079C3">
        <w:t>4.3.5</w:t>
      </w:r>
      <w:r w:rsidR="001B68E2" w:rsidRPr="00DD7CCF">
        <w:fldChar w:fldCharType="end"/>
      </w:r>
    </w:p>
    <w:p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rsidR="00C02B8C" w:rsidRPr="00DD7CCF" w:rsidRDefault="004D2E67" w:rsidP="003F2742">
      <w:pPr>
        <w:pStyle w:val="Cmsor2"/>
        <w:numPr>
          <w:ilvl w:val="1"/>
          <w:numId w:val="38"/>
        </w:numPr>
      </w:pPr>
      <w:bookmarkStart w:id="303" w:name="_x58d7yl7rh7w" w:colFirst="0" w:colLast="0"/>
      <w:bookmarkStart w:id="304" w:name="_Ref43981505"/>
      <w:bookmarkStart w:id="305" w:name="_Toc44494692"/>
      <w:bookmarkEnd w:id="303"/>
      <w:r w:rsidRPr="00DD7CCF">
        <w:lastRenderedPageBreak/>
        <w:t>Doubtful Readings</w:t>
      </w:r>
      <w:bookmarkEnd w:id="304"/>
      <w:bookmarkEnd w:id="305"/>
    </w:p>
    <w:p w:rsidR="00C02B8C" w:rsidRPr="00DD7CCF" w:rsidRDefault="004D2E67" w:rsidP="003F2742">
      <w:pPr>
        <w:pStyle w:val="Cmsor3"/>
        <w:numPr>
          <w:ilvl w:val="2"/>
          <w:numId w:val="38"/>
        </w:numPr>
      </w:pPr>
      <w:bookmarkStart w:id="306" w:name="_tcav1hmvdct4" w:colFirst="0" w:colLast="0"/>
      <w:bookmarkStart w:id="307" w:name="_Ref43987289"/>
      <w:bookmarkStart w:id="308" w:name="_Toc44494693"/>
      <w:bookmarkEnd w:id="306"/>
      <w:r w:rsidRPr="00DD7CCF">
        <w:t xml:space="preserve">The EpiDoc element </w:t>
      </w:r>
      <w:r w:rsidRPr="008608D1">
        <w:rPr>
          <w:rStyle w:val="Code"/>
        </w:rPr>
        <w:t>&lt;unclear&gt;</w:t>
      </w:r>
      <w:bookmarkEnd w:id="307"/>
      <w:bookmarkEnd w:id="308"/>
    </w:p>
    <w:p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5"/>
      </w:r>
      <w:r w:rsidRPr="00DD7CCF">
        <w:t xml:space="preserve"> and therefore includes not only situations where a reading is tentative, but also</w:t>
      </w:r>
    </w:p>
    <w:p w:rsidR="00C02B8C" w:rsidRPr="00DD7CCF" w:rsidRDefault="004D2E67" w:rsidP="00E2714A">
      <w:pPr>
        <w:pStyle w:val="Lista2"/>
      </w:pPr>
      <w:r w:rsidRPr="00DD7CCF">
        <w:t>where the text is read in context with absolute confidence and would only be doubtful in isolation</w:t>
      </w:r>
    </w:p>
    <w:p w:rsidR="00C02B8C" w:rsidRPr="00DD7CCF" w:rsidRDefault="004D2E67" w:rsidP="00E2714A">
      <w:pPr>
        <w:pStyle w:val="Lista2"/>
      </w:pPr>
      <w:r w:rsidRPr="00DD7CCF">
        <w:t>where the vestiges are entirely illegible, but can be restored from the context</w:t>
      </w:r>
    </w:p>
    <w:p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079C3">
        <w:t>8.2.5</w:t>
      </w:r>
      <w:r w:rsidR="0082156E" w:rsidRPr="00DD7CCF">
        <w:fldChar w:fldCharType="end"/>
      </w:r>
      <w:r w:rsidR="0082156E" w:rsidRPr="00DD7CCF">
        <w:t xml:space="preserve"> </w:t>
      </w:r>
      <w:r w:rsidRPr="00DD7CCF">
        <w:t>for details and examples</w:t>
      </w:r>
    </w:p>
    <w:p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rsidR="00C02B8C" w:rsidRPr="00DD7CCF" w:rsidRDefault="004D2E67" w:rsidP="003F2742">
      <w:pPr>
        <w:pStyle w:val="Cmsor3"/>
        <w:numPr>
          <w:ilvl w:val="2"/>
          <w:numId w:val="38"/>
        </w:numPr>
      </w:pPr>
      <w:bookmarkStart w:id="309" w:name="_gpk9nikrok6m" w:colFirst="0" w:colLast="0"/>
      <w:bookmarkStart w:id="310" w:name="_Ref43987867"/>
      <w:bookmarkStart w:id="311" w:name="_Toc44494694"/>
      <w:bookmarkEnd w:id="309"/>
      <w:r w:rsidRPr="00DD7CCF">
        <w:t>Tentative readings</w:t>
      </w:r>
      <w:bookmarkEnd w:id="310"/>
      <w:bookmarkEnd w:id="311"/>
    </w:p>
    <w:p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rsidR="00C02B8C" w:rsidRPr="00DD7CCF" w:rsidRDefault="004D2E67" w:rsidP="003F2742">
      <w:pPr>
        <w:pStyle w:val="Cmsor3"/>
        <w:numPr>
          <w:ilvl w:val="2"/>
          <w:numId w:val="38"/>
        </w:numPr>
      </w:pPr>
      <w:bookmarkStart w:id="312" w:name="_is1q03k2vcu2" w:colFirst="0" w:colLast="0"/>
      <w:bookmarkStart w:id="313" w:name="_Ref43987339"/>
      <w:bookmarkStart w:id="314" w:name="_Toc44494695"/>
      <w:bookmarkEnd w:id="312"/>
      <w:r w:rsidRPr="00DD7CCF">
        <w:t>Ambiguous characters</w:t>
      </w:r>
      <w:bookmarkEnd w:id="313"/>
      <w:bookmarkEnd w:id="314"/>
    </w:p>
    <w:p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079C3">
        <w:t>8.1.2</w:t>
      </w:r>
      <w:r w:rsidR="00780A5D" w:rsidRPr="00DD7CCF">
        <w:fldChar w:fldCharType="end"/>
      </w:r>
      <w:r w:rsidRPr="00DD7CCF">
        <w:t xml:space="preserve"> for some guidance in such cases</w:t>
      </w:r>
    </w:p>
    <w:p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rsidR="00C02B8C" w:rsidRPr="00DD7CCF" w:rsidRDefault="004D2E67" w:rsidP="00E2714A">
      <w:pPr>
        <w:pStyle w:val="Lista2"/>
      </w:pPr>
      <w:r w:rsidRPr="00DD7CCF">
        <w:t>instead, put what is by your judgement the most likely alternative first, and the others in order of decreasing probability</w:t>
      </w:r>
    </w:p>
    <w:p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079C3">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079C3">
        <w:t>6.3</w:t>
      </w:r>
      <w:r w:rsidR="009A6168" w:rsidRPr="00DD7CCF">
        <w:fldChar w:fldCharType="end"/>
      </w:r>
      <w:r w:rsidRPr="00DD7CCF">
        <w:t>)</w:t>
      </w:r>
    </w:p>
    <w:p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rsidR="00C02B8C" w:rsidRPr="00DD7CCF" w:rsidRDefault="004D2E67" w:rsidP="003F2742">
      <w:pPr>
        <w:pStyle w:val="Cmsor3"/>
        <w:numPr>
          <w:ilvl w:val="2"/>
          <w:numId w:val="38"/>
        </w:numPr>
      </w:pPr>
      <w:bookmarkStart w:id="315" w:name="_ke7xgc7f3fhh" w:colFirst="0" w:colLast="0"/>
      <w:bookmarkStart w:id="316" w:name="_Ref43987187"/>
      <w:bookmarkStart w:id="317" w:name="_Toc44494696"/>
      <w:bookmarkEnd w:id="315"/>
      <w:r w:rsidRPr="00DD7CCF">
        <w:t xml:space="preserve">Reading difficulties below the </w:t>
      </w:r>
      <w:r w:rsidRPr="00ED5C86">
        <w:rPr>
          <w:rStyle w:val="Foreign"/>
        </w:rPr>
        <w:t>akṣara</w:t>
      </w:r>
      <w:r w:rsidRPr="00DD7CCF">
        <w:t xml:space="preserve"> level</w:t>
      </w:r>
      <w:bookmarkEnd w:id="316"/>
      <w:bookmarkEnd w:id="317"/>
    </w:p>
    <w:p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079C3">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rsidR="00C02B8C" w:rsidRPr="00DD7CCF" w:rsidRDefault="004D2E67" w:rsidP="00E2714A">
      <w:pPr>
        <w:pStyle w:val="Lista2"/>
      </w:pPr>
      <w:r w:rsidRPr="00DD7CCF">
        <w:t>both in fairly straightforward situations, where the reading of a particular component is doubtful:</w:t>
      </w:r>
    </w:p>
    <w:p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079C3">
        <w:t>5.3.1</w:t>
      </w:r>
      <w:r w:rsidR="001B68E2" w:rsidRPr="00DD7CCF">
        <w:fldChar w:fldCharType="end"/>
      </w:r>
      <w:r w:rsidRPr="00DD7CCF">
        <w:t>), e.g.</w:t>
      </w:r>
    </w:p>
    <w:p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079C3">
        <w:t>5.3.3</w:t>
      </w:r>
      <w:r w:rsidR="001B68E2" w:rsidRPr="00DD7CCF">
        <w:fldChar w:fldCharType="end"/>
      </w:r>
      <w:r w:rsidRPr="00DD7CCF">
        <w:t>), e.g.</w:t>
      </w:r>
    </w:p>
    <w:p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rsidR="00C02B8C" w:rsidRPr="00DD7CCF" w:rsidRDefault="004D2E67" w:rsidP="00E2714A">
      <w:pPr>
        <w:pStyle w:val="Lista2"/>
      </w:pPr>
      <w:r w:rsidRPr="00DD7CCF">
        <w:t>and in more complicated situations, such as</w:t>
      </w:r>
    </w:p>
    <w:p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079C3">
        <w:t>5.3.1</w:t>
      </w:r>
      <w:r w:rsidR="001B68E2" w:rsidRPr="00DD7CCF">
        <w:fldChar w:fldCharType="end"/>
      </w:r>
      <w:r w:rsidRPr="00DD7CCF">
        <w:t>), e.g.</w:t>
      </w:r>
    </w:p>
    <w:p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rsidR="00C02B8C" w:rsidRPr="00DD7CCF" w:rsidRDefault="004D2E67" w:rsidP="004E103D">
      <w:pPr>
        <w:pStyle w:val="Lista4"/>
      </w:pPr>
      <w:r w:rsidRPr="00DD7CCF">
        <w:t>if you have a small number of reasonable guesses, then mark up the entire sequence involved as ambiguous, e.g.</w:t>
      </w:r>
    </w:p>
    <w:p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6"/>
      </w:r>
    </w:p>
    <w:p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rsidR="00C02B8C" w:rsidRPr="00DD7CCF" w:rsidRDefault="004D2E67" w:rsidP="003F2742">
      <w:pPr>
        <w:pStyle w:val="Cmsor2"/>
        <w:numPr>
          <w:ilvl w:val="1"/>
          <w:numId w:val="38"/>
        </w:numPr>
      </w:pPr>
      <w:bookmarkStart w:id="318" w:name="_advce1m7uke1" w:colFirst="0" w:colLast="0"/>
      <w:bookmarkStart w:id="319" w:name="_Ref43979611"/>
      <w:bookmarkStart w:id="320" w:name="_Toc44494697"/>
      <w:bookmarkEnd w:id="318"/>
      <w:r w:rsidRPr="00DD7CCF">
        <w:lastRenderedPageBreak/>
        <w:t>Lacunae</w:t>
      </w:r>
      <w:bookmarkEnd w:id="319"/>
      <w:bookmarkEnd w:id="320"/>
    </w:p>
    <w:p w:rsidR="00C02B8C" w:rsidRPr="00DD7CCF" w:rsidRDefault="004D2E67" w:rsidP="003F2742">
      <w:pPr>
        <w:pStyle w:val="Cmsor3"/>
        <w:numPr>
          <w:ilvl w:val="2"/>
          <w:numId w:val="38"/>
        </w:numPr>
      </w:pPr>
      <w:bookmarkStart w:id="321" w:name="_lo8gk73ax0q" w:colFirst="0" w:colLast="0"/>
      <w:bookmarkStart w:id="322" w:name="_Toc44494698"/>
      <w:bookmarkEnd w:id="321"/>
      <w:r w:rsidRPr="00DD7CCF">
        <w:t xml:space="preserve">The EpiDoc element </w:t>
      </w:r>
      <w:r w:rsidRPr="008608D1">
        <w:rPr>
          <w:rStyle w:val="Code"/>
        </w:rPr>
        <w:t>&lt;gap/&gt;</w:t>
      </w:r>
      <w:bookmarkEnd w:id="322"/>
    </w:p>
    <w:p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7"/>
      </w:r>
    </w:p>
    <w:p w:rsidR="00C02B8C" w:rsidRPr="00DD7CCF" w:rsidRDefault="004D2E67" w:rsidP="00E2714A">
      <w:pPr>
        <w:pStyle w:val="Lista"/>
      </w:pPr>
      <w:r w:rsidRPr="00DD7CCF">
        <w:t>in our EpiDoc editions, this element must always have the following attributes</w:t>
      </w:r>
    </w:p>
    <w:p w:rsidR="008525C6" w:rsidRPr="008525C6" w:rsidRDefault="008525C6" w:rsidP="00E2714A">
      <w:pPr>
        <w:pStyle w:val="Lista2"/>
      </w:pPr>
      <w:r w:rsidRPr="008525C6">
        <w:rPr>
          <w:rStyle w:val="Codeattribute"/>
        </w:rPr>
        <w:t>@reason</w:t>
      </w:r>
    </w:p>
    <w:p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rsidR="008525C6" w:rsidRPr="008525C6" w:rsidRDefault="008525C6" w:rsidP="00E2714A">
      <w:pPr>
        <w:pStyle w:val="Lista2"/>
      </w:pPr>
      <w:r w:rsidRPr="008525C6">
        <w:rPr>
          <w:rStyle w:val="Codeattribute"/>
        </w:rPr>
        <w:t>@unit</w:t>
      </w:r>
    </w:p>
    <w:p w:rsidR="00C02B8C" w:rsidRPr="00DD7CCF" w:rsidRDefault="004D2E67" w:rsidP="00E2714A">
      <w:pPr>
        <w:pStyle w:val="Lista2"/>
      </w:pPr>
      <w:r w:rsidRPr="00DD7CCF">
        <w:t>see the following subsections for detailed instructions on these attributes</w:t>
      </w:r>
    </w:p>
    <w:p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079C3">
        <w:t>6.4</w:t>
      </w:r>
      <w:r w:rsidR="00780A5D" w:rsidRPr="00DD7CCF">
        <w:fldChar w:fldCharType="end"/>
      </w:r>
      <w:r w:rsidRPr="00DD7CCF">
        <w:t xml:space="preserve"> about supplied text</w:t>
      </w:r>
    </w:p>
    <w:p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rsidR="00C02B8C" w:rsidRPr="00DD7CCF" w:rsidRDefault="004D2E67" w:rsidP="003F2742">
      <w:pPr>
        <w:pStyle w:val="Cmsor3"/>
        <w:numPr>
          <w:ilvl w:val="2"/>
          <w:numId w:val="38"/>
        </w:numPr>
      </w:pPr>
      <w:bookmarkStart w:id="323" w:name="_hxyhjj6qtlem" w:colFirst="0" w:colLast="0"/>
      <w:bookmarkStart w:id="324" w:name="_Ref43987758"/>
      <w:bookmarkStart w:id="325" w:name="_Toc44494699"/>
      <w:bookmarkEnd w:id="323"/>
      <w:r w:rsidRPr="00DD7CCF">
        <w:t>The reason for a lacuna: illegible or lost</w:t>
      </w:r>
      <w:bookmarkEnd w:id="324"/>
      <w:bookmarkEnd w:id="325"/>
    </w:p>
    <w:p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8"/>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rsidR="00C02B8C" w:rsidRPr="00DD7CCF" w:rsidRDefault="004D2E67" w:rsidP="00E2714A">
      <w:pPr>
        <w:pStyle w:val="Lista2"/>
      </w:pPr>
      <w:r w:rsidRPr="00DD7CCF">
        <w:t>resort to this if and only if</w:t>
      </w:r>
    </w:p>
    <w:p w:rsidR="00C02B8C" w:rsidRPr="00DD7CCF" w:rsidRDefault="004D2E67" w:rsidP="00E2714A">
      <w:pPr>
        <w:pStyle w:val="Lista3"/>
      </w:pPr>
      <w:r w:rsidRPr="00DD7CCF">
        <w:t>you are encoding your text from a printed edition without access to the original inscription or a visual representation of it</w:t>
      </w:r>
    </w:p>
    <w:p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rsidR="004F4C63" w:rsidRPr="00DD7CCF" w:rsidRDefault="004D2E67" w:rsidP="00E2714A">
      <w:pPr>
        <w:pStyle w:val="Lista3"/>
      </w:pPr>
      <w:r w:rsidRPr="00DD7CCF">
        <w:rPr>
          <w:rStyle w:val="Foreign"/>
        </w:rPr>
        <w:t>and</w:t>
      </w:r>
      <w:r w:rsidRPr="00DD7CCF">
        <w:t xml:space="preserve"> you cannot make a reasonable guess as to which of these it is</w:t>
      </w:r>
    </w:p>
    <w:p w:rsidR="00C02B8C" w:rsidRPr="00DD7CCF" w:rsidRDefault="004D2E67" w:rsidP="003F2742">
      <w:pPr>
        <w:pStyle w:val="Cmsor3"/>
        <w:numPr>
          <w:ilvl w:val="2"/>
          <w:numId w:val="38"/>
        </w:numPr>
      </w:pPr>
      <w:bookmarkStart w:id="326" w:name="_qo376k1007h" w:colFirst="0" w:colLast="0"/>
      <w:bookmarkStart w:id="327" w:name="_Ref43988016"/>
      <w:bookmarkStart w:id="328" w:name="_Toc44494700"/>
      <w:bookmarkEnd w:id="326"/>
      <w:r w:rsidRPr="00DD7CCF">
        <w:t>Inline lacunae</w:t>
      </w:r>
      <w:bookmarkEnd w:id="327"/>
      <w:bookmarkEnd w:id="328"/>
    </w:p>
    <w:p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079C3">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rsidR="00C02B8C" w:rsidRPr="00DD7CCF" w:rsidRDefault="004D2E67" w:rsidP="00E2714A">
      <w:pPr>
        <w:pStyle w:val="Lista2"/>
      </w:pPr>
      <w:r w:rsidRPr="00DD7CCF">
        <w:t>this applies even to lines that are wholly illegible, provided that you are certain about the presence and number of such lines</w:t>
      </w:r>
    </w:p>
    <w:p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079C3">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079C3">
        <w:t>5.4.8</w:t>
      </w:r>
      <w:r w:rsidR="00194541" w:rsidRPr="00DD7CCF">
        <w:fldChar w:fldCharType="end"/>
      </w:r>
      <w:r w:rsidRPr="00DD7CCF">
        <w:t xml:space="preserve"> below</w:t>
      </w:r>
    </w:p>
    <w:p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079C3">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rsidR="00C02B8C" w:rsidRPr="00DD7CCF" w:rsidRDefault="004D2E67" w:rsidP="00E2714A">
      <w:pPr>
        <w:pStyle w:val="Lista3"/>
      </w:pPr>
      <w:r w:rsidRPr="00DD7CCF">
        <w:t>although the characters are damaged beyond recognition, they can nonetheless be counted with a very small margin for error</w:t>
      </w:r>
    </w:p>
    <w:p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rsidR="00C02B8C" w:rsidRPr="00DD7CCF" w:rsidRDefault="004D2E67" w:rsidP="00E2714A">
      <w:pPr>
        <w:pStyle w:val="Lista3"/>
      </w:pPr>
      <w:r w:rsidRPr="00DD7CCF">
        <w:t>you can count the number of characters in the previous or next line for a span of the same width as that of the lacuna</w:t>
      </w:r>
    </w:p>
    <w:p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29"/>
      </w:r>
    </w:p>
    <w:p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rsidR="00C02B8C" w:rsidRPr="00DD7CCF" w:rsidRDefault="004D2E67" w:rsidP="00E2714A">
      <w:pPr>
        <w:pStyle w:val="Lista2"/>
      </w:pPr>
      <w:r w:rsidRPr="00DD7CCF">
        <w:t>these cases shall simply be encoded by whichever of the above three options is applicable</w:t>
      </w:r>
    </w:p>
    <w:p w:rsidR="00C02B8C" w:rsidRPr="00DD7CCF" w:rsidRDefault="004D2E67" w:rsidP="003F2742">
      <w:pPr>
        <w:pStyle w:val="Cmsor3"/>
        <w:numPr>
          <w:ilvl w:val="2"/>
          <w:numId w:val="38"/>
        </w:numPr>
      </w:pPr>
      <w:bookmarkStart w:id="329" w:name="_gheocos7adm9" w:colFirst="0" w:colLast="0"/>
      <w:bookmarkStart w:id="330" w:name="_Ref43981586"/>
      <w:bookmarkStart w:id="331" w:name="_Toc44494701"/>
      <w:bookmarkEnd w:id="329"/>
      <w:r w:rsidRPr="00DD7CCF">
        <w:t>Lacunae with known metre</w:t>
      </w:r>
      <w:bookmarkEnd w:id="330"/>
      <w:bookmarkEnd w:id="331"/>
    </w:p>
    <w:p w:rsidR="00C02B8C" w:rsidRPr="00DD7CCF" w:rsidRDefault="004D2E67" w:rsidP="00E2714A">
      <w:pPr>
        <w:pStyle w:val="Lista"/>
      </w:pPr>
      <w:r w:rsidRPr="00DD7CCF">
        <w:t>if text cannot be restored, but the prosodic pattern of a lacuna is known, encode an inline lacuna as above, and in addition</w:t>
      </w:r>
    </w:p>
    <w:p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079C3">
        <w:t xml:space="preserve">Table </w:t>
      </w:r>
      <w:r w:rsidR="001079C3">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1079C3">
        <w:t>Appendix B</w:t>
      </w:r>
      <w:r w:rsidR="009A6168" w:rsidRPr="00DD7CCF">
        <w:fldChar w:fldCharType="end"/>
      </w:r>
    </w:p>
    <w:p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rsidR="00B3351B" w:rsidRPr="00DD7CCF"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rsidR="00C02B8C" w:rsidRPr="00DD7CCF" w:rsidRDefault="004D2E67" w:rsidP="00E2714A">
      <w:pPr>
        <w:pStyle w:val="Lista"/>
      </w:pPr>
      <w:r w:rsidRPr="00DD7CCF">
        <w:t>when encoding the metre of lost text, disregard:</w:t>
      </w:r>
    </w:p>
    <w:p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rsidR="00C02B8C" w:rsidRPr="00DD7CCF" w:rsidRDefault="004D2E67" w:rsidP="00E2714A">
      <w:pPr>
        <w:pStyle w:val="Lista2"/>
      </w:pPr>
      <w:r w:rsidRPr="00DD7CCF">
        <w:lastRenderedPageBreak/>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rsidR="00C02B8C" w:rsidRPr="00DD7CCF" w:rsidRDefault="004D2E67" w:rsidP="003F2742">
      <w:pPr>
        <w:pStyle w:val="Cmsor3"/>
        <w:numPr>
          <w:ilvl w:val="2"/>
          <w:numId w:val="38"/>
        </w:numPr>
      </w:pPr>
      <w:bookmarkStart w:id="332" w:name="_xrhzsspv9sor" w:colFirst="0" w:colLast="0"/>
      <w:bookmarkStart w:id="333" w:name="_Ref43987049"/>
      <w:bookmarkStart w:id="334" w:name="_Toc44494702"/>
      <w:bookmarkEnd w:id="332"/>
      <w:r w:rsidRPr="00DD7CCF">
        <w:t xml:space="preserve">Lacunae below the </w:t>
      </w:r>
      <w:r w:rsidRPr="00ED5C86">
        <w:rPr>
          <w:rStyle w:val="Foreign"/>
        </w:rPr>
        <w:t>akṣara</w:t>
      </w:r>
      <w:r w:rsidRPr="00DD7CCF">
        <w:t xml:space="preserve"> level</w:t>
      </w:r>
      <w:bookmarkEnd w:id="333"/>
      <w:bookmarkEnd w:id="334"/>
    </w:p>
    <w:p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rsidR="00C02B8C" w:rsidRPr="00DD7CCF" w:rsidRDefault="004D2E67" w:rsidP="00E2714A">
      <w:pPr>
        <w:pStyle w:val="Lista3"/>
      </w:pPr>
      <w:r w:rsidRPr="00DD7CCF">
        <w:t>mark up the gap as illegible or lost as you would normally</w:t>
      </w:r>
    </w:p>
    <w:p w:rsidR="00C02B8C" w:rsidRPr="00DD7CCF"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p>
    <w:p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079C3">
        <w:t>4.1.2</w:t>
      </w:r>
      <w:r w:rsidR="001B68E2" w:rsidRPr="00DD7CCF">
        <w:fldChar w:fldCharType="end"/>
      </w:r>
    </w:p>
    <w:p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079C3">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0"/>
      </w:r>
    </w:p>
    <w:p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079C3">
        <w:t>4.1.1</w:t>
      </w:r>
      <w:r w:rsidR="001B68E2" w:rsidRPr="00DD7CCF">
        <w:fldChar w:fldCharType="end"/>
      </w:r>
    </w:p>
    <w:p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rsidR="00B3351B" w:rsidRPr="00DD7CCF" w:rsidRDefault="00B3351B"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5.4.5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xml:space="preserve">: lost </w:t>
            </w:r>
            <w:r w:rsidR="004B08F9" w:rsidRPr="00DD7CCF">
              <w:t>consonants</w:t>
            </w:r>
          </w:p>
        </w:tc>
      </w:tr>
      <w:tr w:rsidR="00B3351B" w:rsidRPr="00DD7CCF" w:rsidTr="00B3351B">
        <w:tc>
          <w:tcPr>
            <w:tcW w:w="5946" w:type="dxa"/>
          </w:tcPr>
          <w:p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r w:rsidRPr="00DD7CCF">
              <w:rPr>
                <w:noProof/>
              </w:rPr>
              <w:drawing>
                <wp:inline distT="114300" distB="114300" distL="114300" distR="114300" wp14:anchorId="44EFD990" wp14:editId="407A4CE4">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2920140" cy="1133189"/>
                          </a:xfrm>
                          <a:prstGeom prst="rect">
                            <a:avLst/>
                          </a:prstGeom>
                          <a:ln/>
                        </pic:spPr>
                      </pic:pic>
                    </a:graphicData>
                  </a:graphic>
                </wp:inline>
              </w:drawing>
            </w:r>
          </w:p>
        </w:tc>
      </w:tr>
      <w:tr w:rsidR="00B3351B" w:rsidRPr="00DD7CCF" w:rsidTr="00B3351B">
        <w:tc>
          <w:tcPr>
            <w:tcW w:w="5946" w:type="dxa"/>
          </w:tcPr>
          <w:p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rsidR="00B3351B" w:rsidRPr="00DD7CCF" w:rsidRDefault="00B3351B" w:rsidP="00B3351B">
            <w:pPr>
              <w:pStyle w:val="CodeParagraph"/>
              <w:rPr>
                <w:rStyle w:val="Code"/>
              </w:rPr>
            </w:pPr>
          </w:p>
        </w:tc>
      </w:tr>
    </w:tbl>
    <w:p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B3351B" w:rsidRPr="00DD7CCF" w:rsidRDefault="00B3351B"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5.4.5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B</w:t>
            </w:r>
            <w:r w:rsidR="00B2626B">
              <w:rPr>
                <w:noProof/>
              </w:rPr>
              <w:fldChar w:fldCharType="end"/>
            </w:r>
            <w:r w:rsidRPr="00DD7CCF">
              <w:t xml:space="preserve">: lost </w:t>
            </w:r>
            <w:r w:rsidR="004B08F9" w:rsidRPr="00DD7CCF">
              <w:t>vowel marker</w:t>
            </w:r>
          </w:p>
        </w:tc>
      </w:tr>
      <w:tr w:rsidR="004B08F9" w:rsidRPr="00DD7CCF" w:rsidTr="00837BA5">
        <w:tc>
          <w:tcPr>
            <w:tcW w:w="5000" w:type="pct"/>
          </w:tcPr>
          <w:p w:rsidR="004B08F9" w:rsidRPr="00DD7CCF" w:rsidRDefault="004B08F9" w:rsidP="00B3351B">
            <w:pPr>
              <w:pStyle w:val="Kpalrs"/>
            </w:pPr>
            <w:r w:rsidRPr="00DD7CCF">
              <w:rPr>
                <w:noProof/>
              </w:rPr>
              <w:drawing>
                <wp:inline distT="0" distB="0" distL="0" distR="0" wp14:anchorId="12D431EC" wp14:editId="718BE001">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rsidTr="00837BA5">
        <w:tc>
          <w:tcPr>
            <w:tcW w:w="5000" w:type="pct"/>
          </w:tcPr>
          <w:p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rsidR="004B08F9" w:rsidRPr="00DD7CCF" w:rsidRDefault="004B08F9" w:rsidP="00B3351B">
            <w:pPr>
              <w:pStyle w:val="TableNote"/>
            </w:pPr>
            <w:r w:rsidRPr="00DD7CCF">
              <w:t>some candidates are shown on the right</w:t>
            </w:r>
          </w:p>
          <w:p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rsidTr="00837BA5">
        <w:tc>
          <w:tcPr>
            <w:tcW w:w="5000" w:type="pct"/>
          </w:tcPr>
          <w:p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lastRenderedPageBreak/>
              <w:t xml:space="preserve">Example </w:t>
            </w:r>
            <w:r w:rsidR="00B2626B">
              <w:fldChar w:fldCharType="begin"/>
            </w:r>
            <w:r w:rsidR="00B2626B">
              <w:instrText xml:space="preserve"> STYLEREF 3 \s </w:instrText>
            </w:r>
            <w:r w:rsidR="00B2626B">
              <w:fldChar w:fldCharType="separate"/>
            </w:r>
            <w:r w:rsidR="001079C3">
              <w:rPr>
                <w:noProof/>
              </w:rPr>
              <w:t>5.4.5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C</w:t>
            </w:r>
            <w:r w:rsidR="00B2626B">
              <w:rPr>
                <w:noProof/>
              </w:rPr>
              <w:fldChar w:fldCharType="end"/>
            </w:r>
            <w:r w:rsidRPr="00DD7CCF">
              <w:t>: lost body with subscript component</w:t>
            </w:r>
          </w:p>
        </w:tc>
      </w:tr>
      <w:tr w:rsidR="004B08F9" w:rsidRPr="00DD7CCF" w:rsidTr="00837BA5">
        <w:tc>
          <w:tcPr>
            <w:tcW w:w="5000" w:type="pct"/>
          </w:tcPr>
          <w:p w:rsidR="004B08F9" w:rsidRPr="00DD7CCF" w:rsidRDefault="004B08F9" w:rsidP="009F585E">
            <w:pPr>
              <w:pStyle w:val="Kpalrs"/>
            </w:pPr>
            <w:r w:rsidRPr="00DD7CCF">
              <w:rPr>
                <w:noProof/>
              </w:rPr>
              <w:drawing>
                <wp:inline distT="0" distB="0" distL="0" distR="0" wp14:anchorId="21A143A0">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rsidTr="00837BA5">
        <w:tc>
          <w:tcPr>
            <w:tcW w:w="5000" w:type="pct"/>
          </w:tcPr>
          <w:p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rsidR="004B08F9" w:rsidRPr="00DD7CCF" w:rsidRDefault="004B08F9" w:rsidP="009F585E">
            <w:pPr>
              <w:pStyle w:val="TableNote"/>
            </w:pPr>
            <w:r w:rsidRPr="00DD7CCF">
              <w:t>some candidates are shown on the right</w:t>
            </w:r>
          </w:p>
        </w:tc>
      </w:tr>
      <w:tr w:rsidR="004B08F9" w:rsidRPr="00DD7CCF" w:rsidTr="00837BA5">
        <w:tc>
          <w:tcPr>
            <w:tcW w:w="5000" w:type="pct"/>
          </w:tcPr>
          <w:p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5.4.5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D</w:t>
            </w:r>
            <w:r w:rsidR="00B2626B">
              <w:rPr>
                <w:noProof/>
              </w:rPr>
              <w:fldChar w:fldCharType="end"/>
            </w:r>
            <w:r w:rsidRPr="00DD7CCF">
              <w:t>: a complex sequence of partially lost characters</w:t>
            </w:r>
          </w:p>
        </w:tc>
      </w:tr>
      <w:tr w:rsidR="004B08F9" w:rsidRPr="00DD7CCF" w:rsidTr="00837BA5">
        <w:tc>
          <w:tcPr>
            <w:tcW w:w="5000" w:type="pct"/>
          </w:tcPr>
          <w:p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rsidTr="00837BA5">
        <w:tc>
          <w:tcPr>
            <w:tcW w:w="5000" w:type="pct"/>
          </w:tcPr>
          <w:p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rsidTr="00837BA5">
        <w:tc>
          <w:tcPr>
            <w:tcW w:w="5000" w:type="pct"/>
          </w:tcPr>
          <w:p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rsidR="00C02B8C" w:rsidRPr="00DD7CCF" w:rsidRDefault="004D2E67" w:rsidP="003F2742">
      <w:pPr>
        <w:pStyle w:val="Cmsor3"/>
        <w:numPr>
          <w:ilvl w:val="2"/>
          <w:numId w:val="38"/>
        </w:numPr>
      </w:pPr>
      <w:bookmarkStart w:id="335" w:name="_ks1ouwdqdoh4" w:colFirst="0" w:colLast="0"/>
      <w:bookmarkStart w:id="336" w:name="_Ref43987920"/>
      <w:bookmarkStart w:id="337" w:name="_Toc44494703"/>
      <w:bookmarkEnd w:id="335"/>
      <w:r w:rsidRPr="00DD7CCF">
        <w:t>Entire lines lost</w:t>
      </w:r>
      <w:bookmarkEnd w:id="336"/>
      <w:bookmarkEnd w:id="337"/>
    </w:p>
    <w:p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079C3">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079C3">
        <w:t>5.4.3</w:t>
      </w:r>
      <w:r w:rsidR="0082156E" w:rsidRPr="00DD7CCF">
        <w:fldChar w:fldCharType="end"/>
      </w:r>
      <w:r w:rsidRPr="00DD7CCF">
        <w:t>) with estimated quantity or unknown extent</w:t>
      </w:r>
    </w:p>
    <w:p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079C3">
        <w:t>5.4.7</w:t>
      </w:r>
      <w:r w:rsidR="009A6168" w:rsidRPr="00DD7CCF">
        <w:fldChar w:fldCharType="end"/>
      </w:r>
      <w:r w:rsidRPr="00DD7CCF">
        <w:t xml:space="preserve"> below for additional considerations in such cases</w:t>
      </w:r>
    </w:p>
    <w:p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 xml:space="preserve">if </w:t>
      </w:r>
      <w:r w:rsidRPr="00CD25A4">
        <w:rPr>
          <w:b/>
          <w:bCs/>
        </w:rPr>
        <w:t>the number of lost lines is unknown</w:t>
      </w:r>
    </w:p>
    <w:p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1"/>
      </w:r>
      <w:r w:rsidRPr="00DD7CCF">
        <w:t xml:space="preserve"> i.e. situations where it is impossible to tell whether there were more lines to an inscription than are now extant</w:t>
      </w:r>
    </w:p>
    <w:p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rsidR="00C02B8C" w:rsidRPr="00DD7CCF" w:rsidRDefault="003A541C" w:rsidP="003A541C">
      <w:pPr>
        <w:pStyle w:val="Lista"/>
      </w:pPr>
      <w:r w:rsidRPr="00DD7CCF">
        <w:t>for example,</w:t>
      </w:r>
    </w:p>
    <w:p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rsidR="00C02B8C" w:rsidRPr="00DD7CCF" w:rsidRDefault="003A541C" w:rsidP="003A541C">
      <w:pPr>
        <w:pStyle w:val="Lista2"/>
      </w:pPr>
      <w:bookmarkStart w:id="338" w:name="_2xcytpi" w:colFirst="0" w:colLast="0"/>
      <w:bookmarkEnd w:id="338"/>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rsidR="00C02B8C" w:rsidRPr="00DD7CCF" w:rsidRDefault="004D2E67" w:rsidP="003A541C">
      <w:pPr>
        <w:pStyle w:val="Lista2"/>
      </w:pPr>
      <w:bookmarkStart w:id="339" w:name="_dag8mx6ycrl2" w:colFirst="0" w:colLast="0"/>
      <w:bookmarkEnd w:id="339"/>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rsidR="00C02B8C" w:rsidRPr="00DD7CCF" w:rsidRDefault="004D2E67" w:rsidP="003F2742">
      <w:pPr>
        <w:pStyle w:val="Cmsor3"/>
        <w:numPr>
          <w:ilvl w:val="2"/>
          <w:numId w:val="38"/>
        </w:numPr>
      </w:pPr>
      <w:bookmarkStart w:id="340" w:name="_bj792jk8c4tv" w:colFirst="0" w:colLast="0"/>
      <w:bookmarkStart w:id="341" w:name="_Ref43981711"/>
      <w:bookmarkStart w:id="342" w:name="_Toc44494704"/>
      <w:bookmarkEnd w:id="340"/>
      <w:r w:rsidRPr="00DD7CCF">
        <w:t>Massive lacunae</w:t>
      </w:r>
      <w:bookmarkEnd w:id="341"/>
      <w:bookmarkEnd w:id="342"/>
    </w:p>
    <w:p w:rsidR="00C02B8C" w:rsidRPr="00DD7CCF" w:rsidRDefault="004D2E67" w:rsidP="00E2714A">
      <w:pPr>
        <w:pStyle w:val="Lista"/>
      </w:pPr>
      <w:r w:rsidRPr="00DD7CCF">
        <w:t>extensive lacunae can disrupt the extrinsic and intrinsic structure of the encoded text and shall therefore be handled as follows</w:t>
      </w:r>
    </w:p>
    <w:p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079C3">
        <w:t>5.4.8</w:t>
      </w:r>
      <w:r w:rsidR="00194541" w:rsidRPr="00DD7CCF">
        <w:fldChar w:fldCharType="end"/>
      </w:r>
      <w:r w:rsidRPr="00DD7CCF">
        <w:t xml:space="preserve"> below for the special case of lost copper plates</w:t>
      </w:r>
    </w:p>
    <w:p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079C3">
        <w:t>6.4</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rsidR="00C02B8C" w:rsidRPr="00DD7CCF" w:rsidRDefault="004D2E67" w:rsidP="00E2714A">
      <w:pPr>
        <w:pStyle w:val="Lista2"/>
      </w:pPr>
      <w:r w:rsidRPr="00DD7CCF">
        <w:t>in the instructions below, all points concerning extant text apply equally to text restored by you in the edition</w:t>
      </w:r>
    </w:p>
    <w:p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p>
    <w:p w:rsidR="00C02B8C" w:rsidRPr="00DD7CCF" w:rsidRDefault="004D2E67" w:rsidP="004E103D">
      <w:pPr>
        <w:pStyle w:val="Lista4"/>
      </w:pPr>
      <w:r w:rsidRPr="00DD7CCF">
        <w:t xml:space="preserve">with the value </w:t>
      </w:r>
      <w:r w:rsidR="00303844" w:rsidRPr="00303844">
        <w:rPr>
          <w:rStyle w:val="Codevalue"/>
        </w:rPr>
        <w:t>"I"</w:t>
      </w:r>
      <w:r w:rsidRPr="00DD7CCF">
        <w:t xml:space="preserve"> if the initial part of the container is extant </w:t>
      </w:r>
      <w:r w:rsidRPr="00E24F87">
        <w:rPr>
          <w:noProof/>
        </w:rPr>
        <w:t>(</w:t>
      </w:r>
      <w:r w:rsidRPr="00DD7CCF">
        <w:t>the end is lost in a massive lacuna)</w:t>
      </w:r>
    </w:p>
    <w:p w:rsidR="00C02B8C" w:rsidRPr="00DD7CCF" w:rsidRDefault="004D2E67" w:rsidP="004E103D">
      <w:pPr>
        <w:pStyle w:val="Lista4"/>
      </w:pPr>
      <w:r w:rsidRPr="00DD7CCF">
        <w:t xml:space="preserve">with the value </w:t>
      </w:r>
      <w:r w:rsidR="00303844" w:rsidRPr="00303844">
        <w:rPr>
          <w:rStyle w:val="Codevalue"/>
        </w:rPr>
        <w:t>"F"</w:t>
      </w:r>
      <w:r w:rsidRPr="00DD7CCF">
        <w:t xml:space="preserve"> if the final part of the container is extant </w:t>
      </w:r>
      <w:r w:rsidRPr="00E24F87">
        <w:rPr>
          <w:noProof/>
        </w:rPr>
        <w:t>(</w:t>
      </w:r>
      <w:r w:rsidRPr="00DD7CCF">
        <w:t>the beginning is lost in a massive lacuna)</w:t>
      </w:r>
    </w:p>
    <w:p w:rsidR="00C02B8C" w:rsidRPr="00DD7CCF" w:rsidRDefault="004D2E67" w:rsidP="004E103D">
      <w:pPr>
        <w:pStyle w:val="Lista4"/>
      </w:pPr>
      <w:r w:rsidRPr="00DD7CCF">
        <w:t xml:space="preserve">with the value </w:t>
      </w:r>
      <w:r w:rsidR="00303844" w:rsidRPr="00303844">
        <w:rPr>
          <w:rStyle w:val="Codevalue"/>
        </w:rPr>
        <w:t>"M"</w:t>
      </w:r>
      <w:r w:rsidRPr="00DD7CCF">
        <w:t xml:space="preserve"> if only the medial part of the container is extant </w:t>
      </w:r>
      <w:r w:rsidRPr="00E24F87">
        <w:rPr>
          <w:noProof/>
        </w:rPr>
        <w:t>(</w:t>
      </w:r>
      <w:r w:rsidRPr="00DD7CCF">
        <w:t>both the beginning and the end are lost in a massive lacuna)</w:t>
      </w:r>
    </w:p>
    <w:p w:rsidR="00C02B8C" w:rsidRPr="00DD7CCF" w:rsidRDefault="004D2E67" w:rsidP="00E2714A">
      <w:pPr>
        <w:pStyle w:val="Lista3"/>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rsidR="00C02B8C" w:rsidRPr="00DD7CCF" w:rsidRDefault="004D2E67" w:rsidP="00E2714A">
      <w:pPr>
        <w:pStyle w:val="Lista2"/>
      </w:pPr>
      <w:r w:rsidRPr="00DD7CCF">
        <w:t xml:space="preserve">carefully encode </w:t>
      </w:r>
      <w:proofErr w:type="spellStart"/>
      <w:r w:rsidRPr="00DD7CCF">
        <w:t>pointlike</w:t>
      </w:r>
      <w:proofErr w:type="spellEnd"/>
      <w:r w:rsidRPr="00DD7CCF">
        <w:t xml:space="preserv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rsidR="00C02B8C" w:rsidRPr="00DD7CCF" w:rsidRDefault="004D2E67" w:rsidP="004E103D">
      <w:pPr>
        <w:pStyle w:val="Lista4"/>
      </w:pPr>
      <w:r w:rsidRPr="00DD7CCF">
        <w:t>encode an inline lacuna for the final or initial part of that line where no text is available</w:t>
      </w:r>
    </w:p>
    <w:p w:rsidR="00C02B8C" w:rsidRPr="00DD7CCF" w:rsidRDefault="004D2E67" w:rsidP="00E2714A">
      <w:pPr>
        <w:pStyle w:val="Lista3"/>
      </w:pPr>
      <w:r w:rsidRPr="00DD7CCF">
        <w:lastRenderedPageBreak/>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079C3">
        <w:t>5.4.8</w:t>
      </w:r>
      <w:r w:rsidR="00194541" w:rsidRPr="00DD7CCF">
        <w:fldChar w:fldCharType="end"/>
      </w:r>
      <w:r w:rsidRPr="00DD7CCF">
        <w:t xml:space="preserve"> for specific guidance on dealing with incomplete copper plate sets</w:t>
      </w:r>
    </w:p>
    <w:p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079C3">
        <w:t>5.4.6</w:t>
      </w:r>
      <w:r w:rsidR="0082156E" w:rsidRPr="00DD7CCF">
        <w:fldChar w:fldCharType="end"/>
      </w:r>
      <w:r w:rsidRPr="00DD7CCF">
        <w:t xml:space="preserve"> for all of these methods)</w:t>
      </w:r>
    </w:p>
    <w:p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079C3">
        <w:t>9.1.7</w:t>
      </w:r>
      <w:r w:rsidR="0082156E" w:rsidRPr="00DD7CCF">
        <w:fldChar w:fldCharType="end"/>
      </w:r>
      <w:r w:rsidRPr="00DD7CCF">
        <w:t>)</w:t>
      </w:r>
    </w:p>
    <w:p w:rsidR="00C02B8C" w:rsidRPr="00DD7CCF" w:rsidRDefault="004D2E67" w:rsidP="00E2714A">
      <w:pPr>
        <w:pStyle w:val="Lista2"/>
      </w:pPr>
      <w:r w:rsidRPr="00DD7CCF">
        <w:t>this method is recommended especially in the following cases:</w:t>
      </w:r>
    </w:p>
    <w:p w:rsidR="00C02B8C" w:rsidRPr="00DD7CCF" w:rsidRDefault="004D2E67" w:rsidP="00E2714A">
      <w:pPr>
        <w:pStyle w:val="Lista3"/>
      </w:pPr>
      <w:r w:rsidRPr="00DD7CCF">
        <w:t xml:space="preserve">for very short restorations </w:t>
      </w:r>
      <w:r w:rsidRPr="00E24F87">
        <w:rPr>
          <w:noProof/>
        </w:rPr>
        <w:t>(</w:t>
      </w:r>
      <w:r w:rsidRPr="00DD7CCF">
        <w:t>smaller than one word)</w:t>
      </w:r>
    </w:p>
    <w:p w:rsidR="00C02B8C" w:rsidRPr="00DD7CCF" w:rsidRDefault="004D2E67" w:rsidP="00E2714A">
      <w:pPr>
        <w:pStyle w:val="Lista3"/>
      </w:pPr>
      <w:r w:rsidRPr="00DD7CCF">
        <w:t>for the restoration of widely occurring text such as standardised genealogies or stock admonitory verses in land grants</w:t>
      </w:r>
    </w:p>
    <w:p w:rsidR="00C02B8C" w:rsidRPr="00DD7CCF" w:rsidRDefault="004D2E67" w:rsidP="00E2714A">
      <w:pPr>
        <w:pStyle w:val="Lista3"/>
      </w:pPr>
      <w:r w:rsidRPr="00DD7CCF">
        <w:t>for restorations where several alternatives are deemed possible</w:t>
      </w:r>
    </w:p>
    <w:p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w:t>
      </w:r>
      <w:r w:rsidRPr="00E24F87">
        <w:rPr>
          <w:noProof/>
        </w:rPr>
        <w:t>(</w:t>
      </w:r>
      <w:r w:rsidRPr="00DD7CCF">
        <w:t>for initial) to the interrupted container unless it is filled up to its end by extant or restored text</w:t>
      </w:r>
    </w:p>
    <w:p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rsidR="00C02B8C" w:rsidRPr="00DD7CCF" w:rsidRDefault="004D2E67" w:rsidP="00E2714A">
      <w:pPr>
        <w:pStyle w:val="Lista2"/>
      </w:pPr>
      <w:r w:rsidRPr="00DD7CCF">
        <w:t>outside the last block-level container, encode a multiline lacuna for subsequent lost text</w:t>
      </w:r>
    </w:p>
    <w:p w:rsidR="00C02B8C" w:rsidRPr="00DD7CCF" w:rsidRDefault="004D2E67" w:rsidP="00E2714A">
      <w:pPr>
        <w:pStyle w:val="Lista2"/>
      </w:pPr>
      <w:r w:rsidRPr="00DD7CCF">
        <w:t>number your lines and stanzas consecutively up to the last extant or restored item</w:t>
      </w:r>
    </w:p>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5.4.7</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massive final lacuna</w:t>
            </w:r>
          </w:p>
        </w:tc>
      </w:tr>
      <w:tr w:rsidR="004B08F9" w:rsidRPr="00DD7CCF" w:rsidTr="00837BA5">
        <w:tc>
          <w:tcPr>
            <w:tcW w:w="5000" w:type="pct"/>
          </w:tcPr>
          <w:p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tc>
      </w:tr>
    </w:tbl>
    <w:p w:rsidR="004B08F9" w:rsidRPr="00DD7CCF" w:rsidRDefault="004B08F9" w:rsidP="004B08F9"/>
    <w:p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w:t>
      </w:r>
      <w:r w:rsidRPr="00E24F87">
        <w:rPr>
          <w:noProof/>
        </w:rPr>
        <w:t>(</w:t>
      </w:r>
      <w:r w:rsidRPr="00DD7CCF">
        <w:t>for final) to the interrupted container unless the lacuna happens to end at the precise point where the container begins</w:t>
      </w:r>
    </w:p>
    <w:p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079C3">
        <w:t>3.2.4</w:t>
      </w:r>
      <w:r w:rsidR="00780A5D" w:rsidRPr="00DD7CCF">
        <w:fldChar w:fldCharType="end"/>
      </w:r>
      <w:r w:rsidRPr="00DD7CCF">
        <w:t>)</w:t>
      </w:r>
    </w:p>
    <w:p w:rsidR="00C02B8C" w:rsidRPr="00DD7CCF" w:rsidRDefault="004D2E67" w:rsidP="00E2714A">
      <w:pPr>
        <w:pStyle w:val="Lista2"/>
      </w:pPr>
      <w:r w:rsidRPr="00DD7CCF">
        <w:t>outside the first block-level container, encode a multiline lacuna for preceding lost text</w:t>
      </w:r>
    </w:p>
    <w:p w:rsidR="00C02B8C" w:rsidRPr="00DD7CCF" w:rsidRDefault="004D2E67" w:rsidP="00E2714A">
      <w:pPr>
        <w:pStyle w:val="Lista2"/>
      </w:pPr>
      <w:r w:rsidRPr="00DD7CCF">
        <w:t>number your lines and stanzas consecutively</w:t>
      </w:r>
    </w:p>
    <w:p w:rsidR="00C02B8C" w:rsidRPr="00DD7CCF" w:rsidRDefault="004D2E67" w:rsidP="00E2714A">
      <w:pPr>
        <w:pStyle w:val="Lista3"/>
      </w:pPr>
      <w:r w:rsidRPr="00DD7CCF">
        <w:t>generally, start with 1 at the first encoded element of each type</w:t>
      </w:r>
    </w:p>
    <w:p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lastRenderedPageBreak/>
              <w:t xml:space="preserve">Example </w:t>
            </w:r>
            <w:r w:rsidR="00B2626B">
              <w:fldChar w:fldCharType="begin"/>
            </w:r>
            <w:r w:rsidR="00B2626B">
              <w:instrText xml:space="preserve"> STYLEREF 3 \s </w:instrText>
            </w:r>
            <w:r w:rsidR="00B2626B">
              <w:fldChar w:fldCharType="separate"/>
            </w:r>
            <w:r w:rsidR="001079C3">
              <w:rPr>
                <w:noProof/>
              </w:rPr>
              <w:t>5.4.7</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B</w:t>
            </w:r>
            <w:r w:rsidR="00B2626B">
              <w:rPr>
                <w:noProof/>
              </w:rPr>
              <w:fldChar w:fldCharType="end"/>
            </w:r>
            <w:r w:rsidRPr="00DD7CCF">
              <w:t>: massive initial lacuna</w:t>
            </w:r>
          </w:p>
        </w:tc>
      </w:tr>
      <w:tr w:rsidR="004B08F9" w:rsidRPr="00DD7CCF" w:rsidTr="00837BA5">
        <w:tc>
          <w:tcPr>
            <w:tcW w:w="5000" w:type="pct"/>
          </w:tcPr>
          <w:p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rsidR="004B08F9" w:rsidRPr="00DD7CCF" w:rsidRDefault="004B08F9" w:rsidP="004B08F9">
            <w:pPr>
              <w:pStyle w:val="CodeParagraph"/>
            </w:pPr>
            <w:r w:rsidRPr="00DD7CCF">
              <w:rPr>
                <w:rStyle w:val="Code"/>
              </w:rPr>
              <w:t>&lt;/p&gt;</w:t>
            </w:r>
          </w:p>
        </w:tc>
      </w:tr>
    </w:tbl>
    <w:p w:rsidR="004B08F9" w:rsidRPr="00DD7CCF" w:rsidRDefault="004B08F9" w:rsidP="004B08F9"/>
    <w:p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rsidR="00C02B8C" w:rsidRPr="00DD7CCF" w:rsidRDefault="004D2E67" w:rsidP="00E2714A">
      <w:pPr>
        <w:pStyle w:val="Lista2"/>
      </w:pPr>
      <w:r w:rsidRPr="00DD7CCF">
        <w:t>encode the initial chunk of extant text as one with a final lacuna, but do not encode lost lines at the end</w:t>
      </w:r>
    </w:p>
    <w:p w:rsidR="00C02B8C" w:rsidRPr="00DD7CCF" w:rsidRDefault="004D2E67" w:rsidP="00E2714A">
      <w:pPr>
        <w:pStyle w:val="Lista2"/>
      </w:pPr>
      <w:r w:rsidRPr="00DD7CCF">
        <w:t>encode the final chunk of extant text as one with an initial lacuna, but do not encode lost lines at the beginning</w:t>
      </w:r>
    </w:p>
    <w:p w:rsidR="00C02B8C" w:rsidRPr="00DD7CCF" w:rsidRDefault="004D2E67" w:rsidP="00E2714A">
      <w:pPr>
        <w:pStyle w:val="Lista2"/>
      </w:pPr>
      <w:r w:rsidRPr="00DD7CCF">
        <w:t xml:space="preserve">if the total number of lost medial lines cannot be estimated confidently, encode the extant sections as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w:t>
      </w:r>
      <w:r w:rsidRPr="00CD25A4">
        <w:rPr>
          <w:rStyle w:val="Lbjegyzet-hivatkozs"/>
        </w:rPr>
        <w:footnoteReference w:id="32"/>
      </w:r>
    </w:p>
    <w:p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rsidR="00C02B8C" w:rsidRPr="00DD7CCF" w:rsidRDefault="004D2E67" w:rsidP="00E2714A">
      <w:pPr>
        <w:pStyle w:val="Lista3"/>
      </w:pPr>
      <w:r w:rsidRPr="00DD7CCF">
        <w:t xml:space="preserve">putting the final extant chunk in a new </w:t>
      </w:r>
      <w:proofErr w:type="spellStart"/>
      <w:r w:rsidRPr="00DD7CCF">
        <w:t>textpart</w:t>
      </w:r>
      <w:proofErr w:type="spellEnd"/>
      <w:r w:rsidRPr="00DD7CCF">
        <w:t xml:space="preserve"> division allows </w:t>
      </w:r>
      <w:r w:rsidRPr="00E24F87">
        <w:rPr>
          <w:noProof/>
        </w:rPr>
        <w:t>(</w:t>
      </w:r>
      <w:r w:rsidRPr="00DD7CCF">
        <w:t>and compels) you to restart line and stanza numbering from 1</w:t>
      </w:r>
    </w:p>
    <w:p w:rsidR="00C02B8C" w:rsidRPr="00DD7CCF" w:rsidRDefault="004D2E67" w:rsidP="00E2714A">
      <w:pPr>
        <w:pStyle w:val="Lista3"/>
      </w:pPr>
      <w:r w:rsidRPr="00DD7CCF">
        <w:t xml:space="preserve">since </w:t>
      </w:r>
      <w:proofErr w:type="spellStart"/>
      <w:r w:rsidRPr="00DD7CCF">
        <w:t>textpart</w:t>
      </w:r>
      <w:proofErr w:type="spellEnd"/>
      <w:r w:rsidRPr="00DD7CCF">
        <w:t xml:space="preserve"> divisions encoded as fragments necessarily imply the presence of lacunae between the </w:t>
      </w:r>
      <w:proofErr w:type="spellStart"/>
      <w:r w:rsidRPr="00DD7CCF">
        <w:t>textparts</w:t>
      </w:r>
      <w:proofErr w:type="spellEnd"/>
      <w:r w:rsidRPr="00DD7CCF">
        <w:t>, lines lost between the fragments shall not be encoded explicitly</w:t>
      </w:r>
    </w:p>
    <w:p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rsidR="00C02B8C" w:rsidRPr="00DD7CCF" w:rsidRDefault="004D2E67" w:rsidP="00E2714A">
      <w:pPr>
        <w:pStyle w:val="Lista2"/>
      </w:pPr>
      <w:r w:rsidRPr="00DD7CCF">
        <w:t xml:space="preserve">if the total number of lost lines is known or can be confidently inferred, there is no need to split your edition into two </w:t>
      </w:r>
      <w:proofErr w:type="spellStart"/>
      <w:r w:rsidRPr="00DD7CCF">
        <w:t>textparts</w:t>
      </w:r>
      <w:proofErr w:type="spellEnd"/>
      <w:r w:rsidRPr="00DD7CCF">
        <w:t>; instead,</w:t>
      </w:r>
    </w:p>
    <w:p w:rsidR="00C02B8C" w:rsidRPr="00DD7CCF" w:rsidRDefault="004D2E67" w:rsidP="00E2714A">
      <w:pPr>
        <w:pStyle w:val="Lista3"/>
      </w:pPr>
      <w:r w:rsidRPr="00DD7CCF">
        <w:t>between the last block-level container of the first extant chunk and the first block-level container of the second, encode a multiline lacuna</w:t>
      </w:r>
    </w:p>
    <w:p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rsidR="00C02B8C" w:rsidRPr="00DD7CCF" w:rsidRDefault="004D2E67" w:rsidP="00E2714A">
      <w:pPr>
        <w:pStyle w:val="Lista2"/>
      </w:pPr>
      <w:r w:rsidRPr="00DD7CCF">
        <w:t>apply the considerations for an initial lacuna at the beginning of your extant chunk and those for a final lacuna at the end of your chunk</w:t>
      </w:r>
    </w:p>
    <w:p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w:t>
      </w:r>
      <w:r w:rsidRPr="00E24F87">
        <w:rPr>
          <w:noProof/>
        </w:rPr>
        <w:t>(</w:t>
      </w:r>
      <w:r w:rsidRPr="00DD7CCF">
        <w:t>for medial) to the interrupted container</w:t>
      </w:r>
    </w:p>
    <w:p w:rsidR="00C02B8C" w:rsidRPr="00DD7CCF" w:rsidRDefault="004D2E67" w:rsidP="003F2742">
      <w:pPr>
        <w:pStyle w:val="Cmsor3"/>
        <w:numPr>
          <w:ilvl w:val="2"/>
          <w:numId w:val="38"/>
        </w:numPr>
      </w:pPr>
      <w:bookmarkStart w:id="343" w:name="_ogtcaja4eie" w:colFirst="0" w:colLast="0"/>
      <w:bookmarkStart w:id="344" w:name="_Ref43984811"/>
      <w:bookmarkStart w:id="345" w:name="_Toc44494705"/>
      <w:bookmarkEnd w:id="343"/>
      <w:r w:rsidRPr="00DD7CCF">
        <w:lastRenderedPageBreak/>
        <w:t>Lost copper plates</w:t>
      </w:r>
      <w:bookmarkEnd w:id="344"/>
      <w:bookmarkEnd w:id="345"/>
    </w:p>
    <w:p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079C3">
        <w:t>5.4.7</w:t>
      </w:r>
      <w:r w:rsidR="009A6168" w:rsidRPr="00DD7CCF">
        <w:fldChar w:fldCharType="end"/>
      </w:r>
      <w:r w:rsidRPr="00DD7CCF">
        <w:t>), with the following additional considerations</w:t>
      </w:r>
    </w:p>
    <w:p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rsidR="00C02B8C" w:rsidRPr="00DD7CCF" w:rsidRDefault="004D2E67" w:rsidP="00E2714A">
      <w:pPr>
        <w:pStyle w:val="Lista2"/>
      </w:pPr>
      <w:r w:rsidRPr="00DD7CCF">
        <w:t>instead of encoding lacunae for lost pages, the fact that entire plates are lost shall be recorded in the commentary</w:t>
      </w:r>
    </w:p>
    <w:p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079C3">
        <w:t>9.1.7</w:t>
      </w:r>
      <w:r w:rsidR="0082156E" w:rsidRPr="00DD7CCF">
        <w:fldChar w:fldCharType="end"/>
      </w:r>
      <w:r w:rsidRPr="00DD7CCF">
        <w:t>) rather than in the edition</w:t>
      </w:r>
    </w:p>
    <w:p w:rsidR="00C02B8C" w:rsidRPr="00DD7CCF" w:rsidRDefault="004D2E67" w:rsidP="00E2714A">
      <w:pPr>
        <w:pStyle w:val="Lista"/>
      </w:pPr>
      <w:r w:rsidRPr="00DD7CCF">
        <w:t>however, if you deem it essential to restore text for a lost plate within your edition,</w:t>
      </w:r>
    </w:p>
    <w:p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rsidR="00C02B8C" w:rsidRPr="00DD7CCF" w:rsidRDefault="004D2E67" w:rsidP="00E2714A">
      <w:pPr>
        <w:pStyle w:val="Lista2"/>
      </w:pPr>
      <w:r w:rsidRPr="00DD7CCF">
        <w:t>in this case, populate each reconstructed page with a multiline lacuna of a known, estimated or unknown number of lines</w:t>
      </w:r>
    </w:p>
    <w:p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rsidR="00C02B8C" w:rsidRPr="00DD7CCF" w:rsidRDefault="004D2E67" w:rsidP="00E2714A">
      <w:pPr>
        <w:pStyle w:val="Lista2"/>
      </w:pPr>
      <w:r w:rsidRPr="00DD7CCF">
        <w:t>number pages as follows:</w:t>
      </w:r>
    </w:p>
    <w:p w:rsidR="00C02B8C" w:rsidRPr="00DD7CCF" w:rsidRDefault="004D2E67" w:rsidP="00E2714A">
      <w:pPr>
        <w:pStyle w:val="Lista3"/>
      </w:pPr>
      <w:r w:rsidRPr="00DD7CCF">
        <w:t>if the number of lost plates is certain, then number each encoded page logically</w:t>
      </w:r>
    </w:p>
    <w:p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rsidR="00C02B8C" w:rsidRPr="00DD7CCF" w:rsidRDefault="004D2E67" w:rsidP="004E103D">
      <w:pPr>
        <w:pStyle w:val="Lista4"/>
      </w:pPr>
      <w:r w:rsidRPr="00DD7CCF">
        <w:t>if there is no restored text before the extant text, start page numbering with 1r for the first extant page</w:t>
      </w:r>
    </w:p>
    <w:p w:rsidR="00C02B8C" w:rsidRPr="00DD7CCF" w:rsidRDefault="004D2E67" w:rsidP="004E103D">
      <w:pPr>
        <w:pStyle w:val="Lista4"/>
      </w:pPr>
      <w:r w:rsidRPr="00DD7CCF">
        <w:t>if a restoration precedes the extant text, then start page numbering with 1v for the reconstructed page, and 2r on the first extant page</w:t>
      </w:r>
    </w:p>
    <w:p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079C3">
        <w:t>3.2.4</w:t>
      </w:r>
      <w:r w:rsidR="00780A5D" w:rsidRPr="00DD7CCF">
        <w:fldChar w:fldCharType="end"/>
      </w:r>
      <w:r w:rsidRPr="00DD7CCF">
        <w:t>)</w:t>
      </w:r>
    </w:p>
    <w:p w:rsidR="00C02B8C" w:rsidRPr="00DD7CCF" w:rsidRDefault="004D2E67" w:rsidP="00E2714A">
      <w:pPr>
        <w:pStyle w:val="Lista2"/>
      </w:pPr>
      <w:r w:rsidRPr="00DD7CCF">
        <w:t>number lines as follows:</w:t>
      </w:r>
    </w:p>
    <w:p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1079C3">
        <w:t>3.2.2</w:t>
      </w:r>
      <w:r w:rsidR="00BE1CA8" w:rsidRPr="00DD7CCF">
        <w:fldChar w:fldCharType="end"/>
      </w:r>
      <w:r w:rsidRPr="00DD7CCF">
        <w:t>), you may</w:t>
      </w:r>
    </w:p>
    <w:p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rsidR="00C02B8C" w:rsidRPr="00DD7CCF" w:rsidRDefault="004D2E67" w:rsidP="00E2714A">
      <w:pPr>
        <w:pStyle w:val="Lista5"/>
      </w:pPr>
      <w:r w:rsidRPr="00DD7CCF">
        <w:t>this is applicable regardless of whether you reconstruct page beginnings for the lost pages or not</w:t>
      </w:r>
    </w:p>
    <w:p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rsidR="00C02B8C" w:rsidRPr="00DD7CCF" w:rsidRDefault="004D2E67" w:rsidP="004E103D">
      <w:pPr>
        <w:pStyle w:val="Lista4"/>
      </w:pPr>
      <w:r w:rsidRPr="00DD7CCF">
        <w:t>or restart line numbering on each page, and use complex line numbers</w:t>
      </w:r>
    </w:p>
    <w:p w:rsidR="00C02B8C" w:rsidRPr="00DD7CCF" w:rsidRDefault="004D2E67" w:rsidP="00E2714A">
      <w:pPr>
        <w:pStyle w:val="Lista3"/>
      </w:pPr>
      <w:r w:rsidRPr="00DD7CCF">
        <w:lastRenderedPageBreak/>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1079C3">
        <w:t>3.2.2</w:t>
      </w:r>
      <w:r w:rsidR="00BE1CA8" w:rsidRPr="00DD7CCF">
        <w:fldChar w:fldCharType="end"/>
      </w:r>
      <w:r w:rsidRPr="00DD7CCF">
        <w:t>), you may</w:t>
      </w:r>
    </w:p>
    <w:p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rsidR="00C02B8C" w:rsidRPr="00DD7CCF" w:rsidRDefault="004D2E67" w:rsidP="004E103D">
      <w:pPr>
        <w:pStyle w:val="Lista4"/>
      </w:pPr>
      <w:r w:rsidRPr="00DD7CCF">
        <w:t>or restart line numbering on each page, and use complex line numbers</w:t>
      </w:r>
    </w:p>
    <w:p w:rsidR="00C02B8C" w:rsidRPr="00DD7CCF" w:rsidRDefault="004D2E67" w:rsidP="00E2714A">
      <w:pPr>
        <w:pStyle w:val="Lista"/>
      </w:pPr>
      <w:r w:rsidRPr="00DD7CCF">
        <w:t xml:space="preserve">in a text with </w:t>
      </w:r>
      <w:r w:rsidRPr="005D2B22">
        <w:rPr>
          <w:b/>
          <w:bCs/>
        </w:rPr>
        <w:t>lost medial plate</w:t>
      </w:r>
      <w:r w:rsidRPr="00E24F87">
        <w:rPr>
          <w:b/>
          <w:bCs/>
          <w:noProof/>
        </w:rPr>
        <w:t>(</w:t>
      </w:r>
      <w:r w:rsidRPr="005D2B22">
        <w:rPr>
          <w:b/>
          <w:bCs/>
        </w:rPr>
        <w:t>s)</w:t>
      </w:r>
      <w:r w:rsidRPr="00DD7CCF">
        <w:t>,</w:t>
      </w:r>
    </w:p>
    <w:p w:rsidR="00C02B8C" w:rsidRPr="00DD7CCF" w:rsidRDefault="004D2E67" w:rsidP="00E2714A">
      <w:pPr>
        <w:pStyle w:val="Lista2"/>
      </w:pPr>
      <w:r w:rsidRPr="00DD7CCF">
        <w:t>if the number of lost pages is known or can be confidently inferred,</w:t>
      </w:r>
    </w:p>
    <w:p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rsidR="00C02B8C" w:rsidRPr="00DD7CCF" w:rsidRDefault="004D2E67" w:rsidP="004E103D">
      <w:pPr>
        <w:pStyle w:val="Lista4"/>
      </w:pPr>
      <w:r w:rsidRPr="00DD7CCF">
        <w:t>populate each of these with a multiline lacuna of a known number of lines</w:t>
      </w:r>
    </w:p>
    <w:p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079C3">
        <w:t>Appendix C</w:t>
      </w:r>
      <w:r w:rsidR="00780A5D" w:rsidRPr="00DD7CCF">
        <w:fldChar w:fldCharType="end"/>
      </w:r>
      <w:r w:rsidRPr="00DD7CCF">
        <w:t xml:space="preserve"> for an illustration of the encoding of a reconstructed medial plate</w:t>
      </w:r>
    </w:p>
    <w:p w:rsidR="00C02B8C" w:rsidRPr="00DD7CCF" w:rsidRDefault="004D2E67" w:rsidP="00E2714A">
      <w:pPr>
        <w:pStyle w:val="Lista2"/>
      </w:pPr>
      <w:r w:rsidRPr="00DD7CCF">
        <w:t xml:space="preserve">if the total number of lost medial pages cannot be estimated confidently, encode the extant sections as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079C3">
        <w:t>5.4.7</w:t>
      </w:r>
      <w:r w:rsidR="009A6168" w:rsidRPr="00DD7CCF">
        <w:fldChar w:fldCharType="end"/>
      </w:r>
      <w:r w:rsidRPr="00DD7CCF">
        <w:t>) to eliminate difficulties with page and line numbering</w:t>
      </w:r>
    </w:p>
    <w:p w:rsidR="00C02B8C" w:rsidRPr="00DD7CCF" w:rsidRDefault="004D2E67" w:rsidP="00E2714A">
      <w:pPr>
        <w:pStyle w:val="Lista3"/>
      </w:pPr>
      <w:r w:rsidRPr="00DD7CCF">
        <w:t xml:space="preserve">within each </w:t>
      </w:r>
      <w:proofErr w:type="spellStart"/>
      <w:r w:rsidRPr="00DD7CCF">
        <w:t>textpart</w:t>
      </w:r>
      <w:proofErr w:type="spellEnd"/>
      <w:r w:rsidRPr="00DD7CCF">
        <w:t>, encode the relevant pages exactly as prescribed above for lost final and initial plates respectively</w:t>
      </w:r>
    </w:p>
    <w:p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rsidR="00C02B8C" w:rsidRPr="00DD7CCF" w:rsidRDefault="004D2E67" w:rsidP="00E2714A">
      <w:pPr>
        <w:pStyle w:val="Lista3"/>
      </w:pPr>
      <w:r w:rsidRPr="00DD7CCF">
        <w:t xml:space="preserve">in the second </w:t>
      </w:r>
      <w:proofErr w:type="spellStart"/>
      <w:r w:rsidRPr="00DD7CCF">
        <w:t>textpart</w:t>
      </w:r>
      <w:proofErr w:type="spellEnd"/>
      <w:r w:rsidRPr="00DD7CCF">
        <w:t>, restart page and line numbering</w:t>
      </w:r>
    </w:p>
    <w:p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079C3">
        <w:t>Appendix C</w:t>
      </w:r>
      <w:r w:rsidR="00780A5D" w:rsidRPr="00DD7CCF">
        <w:fldChar w:fldCharType="end"/>
      </w:r>
      <w:r w:rsidRPr="00DD7CCF">
        <w:t xml:space="preserve"> for an illustration of the encoding of a missing medial plate with </w:t>
      </w:r>
      <w:proofErr w:type="spellStart"/>
      <w:r w:rsidRPr="00DD7CCF">
        <w:t>textpart</w:t>
      </w:r>
      <w:proofErr w:type="spellEnd"/>
      <w:r w:rsidRPr="00DD7CCF">
        <w:t xml:space="preserve"> divisions</w:t>
      </w:r>
    </w:p>
    <w:p w:rsidR="00C02B8C" w:rsidRPr="00DD7CCF" w:rsidRDefault="004D2E67" w:rsidP="003F2742">
      <w:pPr>
        <w:pStyle w:val="Cmsor3"/>
        <w:numPr>
          <w:ilvl w:val="2"/>
          <w:numId w:val="38"/>
        </w:numPr>
      </w:pPr>
      <w:bookmarkStart w:id="346" w:name="_m2k3hdqjm9zb" w:colFirst="0" w:colLast="0"/>
      <w:bookmarkStart w:id="347" w:name="_Toc44494706"/>
      <w:bookmarkEnd w:id="346"/>
      <w:r w:rsidRPr="00DD7CCF">
        <w:t>Fractured inscriptions</w:t>
      </w:r>
      <w:bookmarkEnd w:id="347"/>
    </w:p>
    <w:p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079C3">
        <w:t>5.4.7</w:t>
      </w:r>
      <w:r w:rsidR="009A6168" w:rsidRPr="00DD7CCF">
        <w:fldChar w:fldCharType="end"/>
      </w:r>
      <w:r w:rsidRPr="00DD7CCF">
        <w:t>)</w:t>
      </w:r>
    </w:p>
    <w:p w:rsidR="00C02B8C" w:rsidRPr="00DD7CCF" w:rsidRDefault="004D2E67" w:rsidP="00E2714A">
      <w:pPr>
        <w:pStyle w:val="Lista"/>
      </w:pPr>
      <w:r w:rsidRPr="00DD7CCF">
        <w:t>inscriptions consisting of only one extant fragment need no markup for partitions</w:t>
      </w:r>
    </w:p>
    <w:p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w:t>
      </w:r>
      <w:proofErr w:type="spellStart"/>
      <w:r w:rsidRPr="00DD7CCF">
        <w:t>textpart</w:t>
      </w:r>
      <w:proofErr w:type="spellEnd"/>
      <w:r w:rsidRPr="00DD7CCF">
        <w:t xml:space="preserve"> divisions</w:t>
      </w:r>
    </w:p>
    <w:p w:rsidR="00C02B8C" w:rsidRPr="00DD7CCF" w:rsidRDefault="004D2E67" w:rsidP="00E2714A">
      <w:pPr>
        <w:pStyle w:val="Lista2"/>
      </w:pPr>
      <w:r w:rsidRPr="00DD7CCF">
        <w:t xml:space="preserve">it is recommended that you encode the boundaries of such fragments using </w:t>
      </w:r>
      <w:proofErr w:type="spellStart"/>
      <w:r w:rsidRPr="00DD7CCF">
        <w:t>gridlike</w:t>
      </w:r>
      <w:proofErr w:type="spellEnd"/>
      <w:r w:rsidRPr="00DD7CCF">
        <w:t xml:space="preserv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079C3">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079C3" w:rsidRPr="00DD7CCF">
        <w:t xml:space="preserve">Example </w:t>
      </w:r>
      <w:r w:rsidR="001079C3">
        <w:rPr>
          <w:noProof/>
        </w:rPr>
        <w:t>3.6.6</w:t>
      </w:r>
      <w:r w:rsidR="001079C3" w:rsidRPr="00DD7CCF">
        <w:t>.</w:t>
      </w:r>
      <w:r w:rsidR="001079C3">
        <w:rPr>
          <w:noProof/>
        </w:rPr>
        <w:t>C</w:t>
      </w:r>
      <w:r w:rsidR="00AA796A" w:rsidRPr="00DD7CCF">
        <w:fldChar w:fldCharType="end"/>
      </w:r>
      <w:r w:rsidRPr="00DD7CCF">
        <w:t>)</w:t>
      </w:r>
    </w:p>
    <w:p w:rsidR="00C02B8C" w:rsidRPr="00DD7CCF" w:rsidRDefault="004D2E67" w:rsidP="00E2714A">
      <w:pPr>
        <w:pStyle w:val="Lista2"/>
      </w:pPr>
      <w:r w:rsidRPr="00DD7CCF">
        <w:t xml:space="preserve">when encoding </w:t>
      </w:r>
      <w:proofErr w:type="spellStart"/>
      <w:r w:rsidRPr="00DD7CCF">
        <w:t>gridlike</w:t>
      </w:r>
      <w:proofErr w:type="spellEnd"/>
      <w:r w:rsidRPr="00DD7CCF">
        <w:t xml:space="preserve"> partitions, lacunae resulting from weathering at the fractured edges or from the loss of one or more fragments may be joined to either adjacent segment</w:t>
      </w:r>
    </w:p>
    <w:p w:rsidR="00C02B8C" w:rsidRPr="00DD7CCF" w:rsidRDefault="004D2E67" w:rsidP="00E2714A">
      <w:pPr>
        <w:pStyle w:val="Lista3"/>
      </w:pPr>
      <w:r w:rsidRPr="00DD7CCF">
        <w:lastRenderedPageBreak/>
        <w:t>but when lacunae are partially restored in such a case, it is preferable to join each restoration to the fragment whose surviving text serves as the basis of the restoration</w:t>
      </w:r>
    </w:p>
    <w:p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rsidR="00C02B8C" w:rsidRPr="00DD7CCF" w:rsidRDefault="004D2E67" w:rsidP="00E2714A">
      <w:pPr>
        <w:pStyle w:val="Lista2"/>
      </w:pPr>
      <w:r w:rsidRPr="00DD7CCF">
        <w:t>if the number of lost lines is more than zero, the lacuna must be encoded as a gap extending over a known number of lines</w:t>
      </w:r>
    </w:p>
    <w:p w:rsidR="00C02B8C" w:rsidRPr="00DD7CCF" w:rsidRDefault="004D2E67" w:rsidP="00E2714A">
      <w:pPr>
        <w:pStyle w:val="Lista3"/>
      </w:pPr>
      <w:r w:rsidRPr="00DD7CCF">
        <w:t xml:space="preserve">even in this case, the fragments shall be encoded as </w:t>
      </w:r>
      <w:proofErr w:type="spellStart"/>
      <w:r w:rsidRPr="00DD7CCF">
        <w:t>gridlike</w:t>
      </w:r>
      <w:proofErr w:type="spellEnd"/>
      <w:r w:rsidRPr="00DD7CCF">
        <w:t xml:space="preserve"> partitions </w:t>
      </w:r>
      <w:r w:rsidRPr="00E24F87">
        <w:rPr>
          <w:noProof/>
        </w:rPr>
        <w:t>(</w:t>
      </w:r>
      <w:r w:rsidRPr="00DD7CCF">
        <w:t>if at all), not as pagelike partitions</w:t>
      </w:r>
    </w:p>
    <w:p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079C3" w:rsidRPr="00DD7CCF">
        <w:t xml:space="preserve">Example </w:t>
      </w:r>
      <w:r w:rsidR="001079C3">
        <w:rPr>
          <w:noProof/>
        </w:rPr>
        <w:t>3.4.5</w:t>
      </w:r>
      <w:r w:rsidR="001079C3" w:rsidRPr="00DD7CCF">
        <w:t>.</w:t>
      </w:r>
      <w:r w:rsidR="001079C3">
        <w:rPr>
          <w:noProof/>
        </w:rPr>
        <w:t>A</w:t>
      </w:r>
      <w:r w:rsidR="00AA796A" w:rsidRPr="00DD7CCF">
        <w:fldChar w:fldCharType="end"/>
      </w:r>
      <w:r w:rsidRPr="00DD7CCF">
        <w:t>)</w:t>
      </w:r>
    </w:p>
    <w:p w:rsidR="00C02B8C" w:rsidRPr="00DD7CCF" w:rsidRDefault="004D2E67" w:rsidP="00E2714A">
      <w:pPr>
        <w:pStyle w:val="Lista2"/>
      </w:pPr>
      <w:r w:rsidRPr="00DD7CCF">
        <w:t xml:space="preserve">the corresponding </w:t>
      </w:r>
      <w:proofErr w:type="spellStart"/>
      <w:r w:rsidRPr="00DD7CCF">
        <w:t>textpart</w:t>
      </w:r>
      <w:proofErr w:type="spellEnd"/>
      <w:r w:rsidRPr="00DD7CCF">
        <w:t xml:space="preserve"> divisions shall follow one another in the </w:t>
      </w:r>
      <w:r w:rsidRPr="00E24F87">
        <w:rPr>
          <w:noProof/>
        </w:rPr>
        <w:t>(</w:t>
      </w:r>
      <w:r w:rsidRPr="00DD7CCF">
        <w:t>presumable) order in which they appeared in the original</w:t>
      </w:r>
    </w:p>
    <w:p w:rsidR="00C02B8C" w:rsidRPr="00DD7CCF" w:rsidRDefault="004D2E67" w:rsidP="00E2714A">
      <w:pPr>
        <w:pStyle w:val="Lista2"/>
      </w:pPr>
      <w:r w:rsidRPr="00DD7CCF">
        <w:t>lacunae shall not be encoded for any text between the surviving fragments</w:t>
      </w:r>
    </w:p>
    <w:p w:rsidR="00C02B8C" w:rsidRPr="00DD7CCF" w:rsidRDefault="004D2E67" w:rsidP="00E2714A">
      <w:pPr>
        <w:pStyle w:val="Lista2"/>
      </w:pPr>
      <w:r w:rsidRPr="00DD7CCF">
        <w:t>restorations shall be encoded attached to the fragment which serves as the basis of restoration</w:t>
      </w:r>
    </w:p>
    <w:p w:rsidR="00C02B8C" w:rsidRPr="00DD7CCF" w:rsidRDefault="004D2E67" w:rsidP="00E2714A">
      <w:pPr>
        <w:pStyle w:val="Lista2"/>
      </w:pPr>
      <w:r w:rsidRPr="00DD7CCF">
        <w:t xml:space="preserve">the same method is applicable if parts of the same original line may be preserved on several fragments, but the original structure cannot be reconstructed as a </w:t>
      </w:r>
      <w:proofErr w:type="spellStart"/>
      <w:r w:rsidRPr="00DD7CCF">
        <w:t>gridlike</w:t>
      </w:r>
      <w:proofErr w:type="spellEnd"/>
      <w:r w:rsidRPr="00DD7CCF">
        <w:t xml:space="preserve"> partition</w:t>
      </w:r>
    </w:p>
    <w:p w:rsidR="00C02B8C" w:rsidRPr="008608D1" w:rsidRDefault="004D2E67" w:rsidP="008608D1">
      <w:pPr>
        <w:pStyle w:val="Cmsor1"/>
        <w:numPr>
          <w:ilvl w:val="0"/>
          <w:numId w:val="38"/>
        </w:numPr>
      </w:pPr>
      <w:bookmarkStart w:id="348" w:name="_v1clk7602zin" w:colFirst="0" w:colLast="0"/>
      <w:bookmarkStart w:id="349" w:name="_Ref43978565"/>
      <w:bookmarkStart w:id="350" w:name="_Toc44494707"/>
      <w:bookmarkEnd w:id="348"/>
      <w:r w:rsidRPr="008608D1">
        <w:lastRenderedPageBreak/>
        <w:t>Editorial Intervention</w:t>
      </w:r>
      <w:bookmarkEnd w:id="349"/>
      <w:bookmarkEnd w:id="350"/>
    </w:p>
    <w:p w:rsidR="00C02B8C" w:rsidRPr="00DD7CCF" w:rsidRDefault="004D2E67" w:rsidP="003F2742">
      <w:pPr>
        <w:pStyle w:val="Cmsor2"/>
        <w:numPr>
          <w:ilvl w:val="1"/>
          <w:numId w:val="38"/>
        </w:numPr>
      </w:pPr>
      <w:bookmarkStart w:id="351" w:name="_syuqjrbqvtf4" w:colFirst="0" w:colLast="0"/>
      <w:bookmarkStart w:id="352" w:name="_Toc44494708"/>
      <w:bookmarkEnd w:id="351"/>
      <w:r w:rsidRPr="00DD7CCF">
        <w:t>Correction and Normalisation</w:t>
      </w:r>
      <w:bookmarkEnd w:id="352"/>
    </w:p>
    <w:p w:rsidR="00C02B8C" w:rsidRPr="00DD7CCF" w:rsidRDefault="004D2E67" w:rsidP="003F2742">
      <w:pPr>
        <w:pStyle w:val="Cmsor3"/>
        <w:numPr>
          <w:ilvl w:val="2"/>
          <w:numId w:val="38"/>
        </w:numPr>
      </w:pPr>
      <w:bookmarkStart w:id="353" w:name="_jwbb962kns6j" w:colFirst="0" w:colLast="0"/>
      <w:bookmarkStart w:id="354" w:name="_Toc44494709"/>
      <w:bookmarkEnd w:id="353"/>
      <w:r w:rsidRPr="00DD7CCF">
        <w:t>Correction versus normalisation</w:t>
      </w:r>
      <w:bookmarkEnd w:id="354"/>
    </w:p>
    <w:p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rsidR="00C02B8C" w:rsidRPr="00DD7CCF" w:rsidRDefault="004D2E67" w:rsidP="00E2714A">
      <w:pPr>
        <w:pStyle w:val="Lista2"/>
      </w:pPr>
      <w:r w:rsidRPr="00DD7CCF">
        <w:t>a correction is thus a restoration of the text to the form that you believe the composer of the text had intended</w:t>
      </w:r>
    </w:p>
    <w:p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rsidR="00C02B8C" w:rsidRPr="00DD7CCF" w:rsidRDefault="004D2E67" w:rsidP="00E2714A">
      <w:pPr>
        <w:pStyle w:val="Lista3"/>
      </w:pPr>
      <w:r w:rsidRPr="00DD7CCF">
        <w:t>to help readers understand the text and to show how you interpret it</w:t>
      </w:r>
    </w:p>
    <w:p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rsidR="00C02B8C" w:rsidRPr="00DD7CCF" w:rsidRDefault="004D2E67" w:rsidP="00E2714A">
      <w:pPr>
        <w:pStyle w:val="Lista2"/>
      </w:pPr>
      <w:r w:rsidRPr="00DD7CCF">
        <w:t>deviations that involve the exchange of a character to a graphically similar one are likely to be scribal errors</w:t>
      </w:r>
    </w:p>
    <w:p w:rsidR="00C02B8C" w:rsidRPr="00DD7CCF" w:rsidRDefault="004D2E67" w:rsidP="00E2714A">
      <w:pPr>
        <w:pStyle w:val="Lista2"/>
      </w:pPr>
      <w:r w:rsidRPr="00DD7CCF">
        <w:t>deviations from expected forms are more likely to be non-standard usage if they occur repeatedly in an inscription</w:t>
      </w:r>
    </w:p>
    <w:p w:rsidR="00C02B8C" w:rsidRPr="00DD7CCF" w:rsidRDefault="004D2E67" w:rsidP="00E2714A">
      <w:pPr>
        <w:pStyle w:val="Lista2"/>
      </w:pPr>
      <w:r w:rsidRPr="00DD7CCF">
        <w:t>deviations that seem to be governed by the immediate phonemic context are more likely to be non-standard usage</w:t>
      </w:r>
    </w:p>
    <w:p w:rsidR="00C02B8C" w:rsidRPr="00DD7CCF" w:rsidRDefault="004D2E67" w:rsidP="00E2714A">
      <w:pPr>
        <w:pStyle w:val="Lista2"/>
      </w:pPr>
      <w:r w:rsidRPr="00DD7CCF">
        <w:t>deviations that involve the exchange of a character to a phonetically similar one are likely to be non-standard usage</w:t>
      </w:r>
    </w:p>
    <w:p w:rsidR="00C02B8C" w:rsidRPr="00DD7CCF" w:rsidRDefault="004D2E67" w:rsidP="00E2714A">
      <w:pPr>
        <w:pStyle w:val="Lista2"/>
      </w:pPr>
      <w:r w:rsidRPr="00DD7CCF">
        <w:t>grammatical solecisms are to be considered non-standard usage, not scribal error</w:t>
      </w:r>
    </w:p>
    <w:p w:rsidR="00C02B8C" w:rsidRPr="00DD7CCF" w:rsidRDefault="004D2E67" w:rsidP="00E2714A">
      <w:pPr>
        <w:pStyle w:val="Lista2"/>
      </w:pPr>
      <w:r w:rsidRPr="00DD7CCF">
        <w:t>when in doubt, prefer normalisation and use correction only in clear cases of scribal error</w:t>
      </w:r>
    </w:p>
    <w:p w:rsidR="00C02B8C" w:rsidRPr="00DD7CCF" w:rsidRDefault="004D2E67" w:rsidP="003F2742">
      <w:pPr>
        <w:pStyle w:val="Cmsor3"/>
        <w:numPr>
          <w:ilvl w:val="2"/>
          <w:numId w:val="38"/>
        </w:numPr>
      </w:pPr>
      <w:bookmarkStart w:id="355" w:name="_8gcqc0hm9n9l" w:colFirst="0" w:colLast="0"/>
      <w:bookmarkStart w:id="356" w:name="_Ref43988511"/>
      <w:bookmarkStart w:id="357" w:name="_Toc44494710"/>
      <w:bookmarkEnd w:id="355"/>
      <w:r w:rsidRPr="00DD7CCF">
        <w:t>Markup methods for correction and normalisation</w:t>
      </w:r>
      <w:bookmarkEnd w:id="356"/>
      <w:bookmarkEnd w:id="357"/>
    </w:p>
    <w:p w:rsidR="00C02B8C" w:rsidRPr="00DD7CCF" w:rsidRDefault="004D2E67" w:rsidP="00E2714A">
      <w:pPr>
        <w:pStyle w:val="Lista"/>
      </w:pPr>
      <w:r w:rsidRPr="00DD7CCF">
        <w:t>TEI and EpiDoc afford the following methods for the editorial treatment of incorrect or non-standard text</w:t>
      </w:r>
    </w:p>
    <w:p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rsidR="00C02B8C" w:rsidRPr="00DD7CCF" w:rsidRDefault="004D2E67" w:rsidP="00E2714A">
      <w:pPr>
        <w:pStyle w:val="Lista2"/>
      </w:pPr>
      <w:r w:rsidRPr="00DD7CCF">
        <w:t>the purpose of flagging is twofold:</w:t>
      </w:r>
    </w:p>
    <w:p w:rsidR="00C02B8C" w:rsidRPr="00DD7CCF" w:rsidRDefault="004D2E67" w:rsidP="00E2714A">
      <w:pPr>
        <w:pStyle w:val="Lista3"/>
      </w:pPr>
      <w:r w:rsidRPr="00DD7CCF">
        <w:t>it calls the attention of the reader to unexpected text, and</w:t>
      </w:r>
    </w:p>
    <w:p w:rsidR="00C02B8C" w:rsidRPr="00DD7CCF" w:rsidRDefault="004D2E67" w:rsidP="00E2714A">
      <w:pPr>
        <w:pStyle w:val="Lista3"/>
      </w:pPr>
      <w:r w:rsidRPr="00DD7CCF">
        <w:t>it makes it clear to the reader that the unexpected text is not your editorial mistake</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079C3">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079C3">
        <w:t>6.3.1</w:t>
      </w:r>
      <w:r w:rsidR="009A6168" w:rsidRPr="00DD7CCF">
        <w:fldChar w:fldCharType="end"/>
      </w:r>
      <w:r w:rsidRPr="00DD7CCF">
        <w:t xml:space="preserve"> about flagging non-standard usage</w:t>
      </w:r>
    </w:p>
    <w:p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rsidR="00C02B8C" w:rsidRPr="00DD7CCF" w:rsidRDefault="004D2E67" w:rsidP="00E2714A">
      <w:pPr>
        <w:pStyle w:val="Lista2"/>
      </w:pPr>
      <w:r w:rsidRPr="00DD7CCF">
        <w:t>both of these alternatives must be tagged as such, and wrapped together in an element signifying that one is an alternative to the other</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079C3">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079C3">
        <w:t>6.3.2</w:t>
      </w:r>
      <w:r w:rsidR="00435F8C" w:rsidRPr="00DD7CCF">
        <w:fldChar w:fldCharType="end"/>
      </w:r>
      <w:r w:rsidRPr="00DD7CCF">
        <w:t xml:space="preserve"> about normalising usage in this way</w:t>
      </w:r>
    </w:p>
    <w:p w:rsidR="00C02B8C" w:rsidRPr="00DD7CCF" w:rsidRDefault="004D2E67" w:rsidP="00E2714A">
      <w:pPr>
        <w:pStyle w:val="Lista"/>
      </w:pPr>
      <w:r w:rsidRPr="00DD7CCF">
        <w:t>each of the above methods is available for both correction and normalisation, using the tags described in the subsections referred to above</w:t>
      </w:r>
    </w:p>
    <w:p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079C3">
        <w:t>6.2.3</w:t>
      </w:r>
      <w:r w:rsidR="0082156E" w:rsidRPr="00DD7CCF">
        <w:fldChar w:fldCharType="end"/>
      </w:r>
      <w:r w:rsidRPr="00DD7CCF">
        <w:t xml:space="preserve"> about suppressing scribal errors of redundancy</w:t>
      </w:r>
    </w:p>
    <w:p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079C3">
        <w:t>6.2.4</w:t>
      </w:r>
      <w:r w:rsidR="0082156E" w:rsidRPr="00DD7CCF">
        <w:fldChar w:fldCharType="end"/>
      </w:r>
      <w:r w:rsidRPr="00DD7CCF">
        <w:t xml:space="preserve"> about supplying erroneously omitted characters</w:t>
      </w:r>
    </w:p>
    <w:p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079C3">
        <w:t>6.3.4</w:t>
      </w:r>
      <w:r w:rsidR="0082156E" w:rsidRPr="00DD7CCF">
        <w:fldChar w:fldCharType="end"/>
      </w:r>
      <w:r w:rsidRPr="00DD7CCF">
        <w:t xml:space="preserve"> for advice on how best to do this in various situations</w:t>
      </w:r>
    </w:p>
    <w:p w:rsidR="00C02B8C" w:rsidRPr="00DD7CCF" w:rsidRDefault="004D2E67" w:rsidP="003F2742">
      <w:pPr>
        <w:pStyle w:val="Cmsor3"/>
        <w:numPr>
          <w:ilvl w:val="2"/>
          <w:numId w:val="38"/>
        </w:numPr>
      </w:pPr>
      <w:bookmarkStart w:id="358" w:name="_yyyl8vy3rih7" w:colFirst="0" w:colLast="0"/>
      <w:bookmarkStart w:id="359" w:name="_Ref43991017"/>
      <w:bookmarkStart w:id="360" w:name="_Toc44494711"/>
      <w:bookmarkEnd w:id="358"/>
      <w:r w:rsidRPr="00DD7CCF">
        <w:t>Good practice in editorial intervention</w:t>
      </w:r>
      <w:bookmarkEnd w:id="359"/>
      <w:bookmarkEnd w:id="360"/>
    </w:p>
    <w:p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079C3">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079C3">
        <w:t>4.5</w:t>
      </w:r>
      <w:r w:rsidR="00780A5D" w:rsidRPr="00DD7CCF">
        <w:fldChar w:fldCharType="end"/>
      </w:r>
    </w:p>
    <w:p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079C3">
        <w:t>6.4</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079C3">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079C3">
        <w:t>6.3.2</w:t>
      </w:r>
      <w:r w:rsidR="00435F8C" w:rsidRPr="00DD7CCF">
        <w:fldChar w:fldCharType="end"/>
      </w:r>
      <w:r w:rsidRPr="00DD7CCF">
        <w:t xml:space="preserve"> for the specific markup involved and for examples</w:t>
      </w:r>
    </w:p>
    <w:p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rsidR="00C02B8C" w:rsidRPr="00DD7CCF" w:rsidRDefault="004D2E67" w:rsidP="00E2714A">
      <w:pPr>
        <w:pStyle w:val="Lista2"/>
      </w:pPr>
      <w:r w:rsidRPr="00DD7CCF">
        <w:t>in general: try to find a common-sense optimum between minimising the scope of markup and minimising the complexity of markup</w:t>
      </w:r>
    </w:p>
    <w:p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079C3">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079C3">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079C3">
        <w:t>6.3.4</w:t>
      </w:r>
      <w:r w:rsidR="0082156E" w:rsidRPr="00DD7CCF">
        <w:fldChar w:fldCharType="end"/>
      </w:r>
      <w:r w:rsidRPr="00DD7CCF">
        <w:t xml:space="preserve"> for further guidance specific to correction and normalisation</w:t>
      </w:r>
    </w:p>
    <w:p w:rsidR="00C02B8C" w:rsidRPr="00DD7CCF" w:rsidRDefault="004D2E67" w:rsidP="003F2742">
      <w:pPr>
        <w:pStyle w:val="Cmsor3"/>
        <w:numPr>
          <w:ilvl w:val="2"/>
          <w:numId w:val="38"/>
        </w:numPr>
      </w:pPr>
      <w:bookmarkStart w:id="361" w:name="_28dwy480zoal" w:colFirst="0" w:colLast="0"/>
      <w:bookmarkStart w:id="362" w:name="_Ref43981233"/>
      <w:bookmarkStart w:id="363" w:name="_Toc44494712"/>
      <w:bookmarkEnd w:id="361"/>
      <w:r w:rsidRPr="00DD7CCF">
        <w:t>Correction and normalisation in verse</w:t>
      </w:r>
      <w:bookmarkEnd w:id="362"/>
      <w:bookmarkEnd w:id="363"/>
    </w:p>
    <w:p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rsidR="00C02B8C" w:rsidRPr="00DD7CCF" w:rsidRDefault="004D2E67" w:rsidP="00E2714A">
      <w:pPr>
        <w:pStyle w:val="Lista"/>
      </w:pPr>
      <w:r w:rsidRPr="00DD7CCF">
        <w:t>the leading principles are the following:</w:t>
      </w:r>
    </w:p>
    <w:p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w:t>
      </w:r>
    </w:p>
    <w:p w:rsidR="00C02B8C" w:rsidRPr="00DD7CCF" w:rsidRDefault="004D2E67" w:rsidP="00E2714A">
      <w:pPr>
        <w:pStyle w:val="Lista2"/>
      </w:pPr>
      <w:r w:rsidRPr="00DD7CCF">
        <w:t>correct prosody should be prioritised over linguistic neatness, so</w:t>
      </w:r>
    </w:p>
    <w:p w:rsidR="00C02B8C" w:rsidRPr="00DD7CCF" w:rsidRDefault="004D2E67" w:rsidP="00E2714A">
      <w:pPr>
        <w:pStyle w:val="Lista3"/>
      </w:pPr>
      <w:r w:rsidRPr="00DD7CCF">
        <w:t>you should always intervene where an intervention can restore faulty prosody to the expected</w:t>
      </w:r>
    </w:p>
    <w:p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rsidR="00C02B8C" w:rsidRPr="00DD7CCF" w:rsidRDefault="004D2E67" w:rsidP="00E2714A">
      <w:pPr>
        <w:pStyle w:val="Lista"/>
      </w:pPr>
      <w:r w:rsidRPr="00DD7CCF">
        <w:t>thus, in specific cases, proceed as follows</w:t>
      </w:r>
    </w:p>
    <w:p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rsidR="00C02B8C" w:rsidRPr="00DD7CCF" w:rsidRDefault="004D2E67" w:rsidP="00E2714A">
      <w:pPr>
        <w:pStyle w:val="Lista2"/>
      </w:pPr>
      <w:r w:rsidRPr="00DD7CCF">
        <w:t>mandatorily carry out this intervention, even if you would ignore or merely flag the same non-standard feature in other circumstances</w:t>
      </w:r>
    </w:p>
    <w:p w:rsidR="00C02B8C" w:rsidRPr="00DD7CCF" w:rsidRDefault="004D2E67" w:rsidP="00E2714A">
      <w:pPr>
        <w:pStyle w:val="Lista3"/>
      </w:pPr>
      <w:r w:rsidRPr="00DD7CCF">
        <w:t>moreover, mandatorily encode this as a correction, even if in other circumstances you would encode the same intervention as normalisation</w:t>
      </w:r>
    </w:p>
    <w:p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w:t>
      </w:r>
    </w:p>
    <w:p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w:t>
      </w:r>
      <w:proofErr w:type="spellStart"/>
      <w:r w:rsidRPr="00DD7CCF">
        <w:t>vernacularised</w:t>
      </w:r>
      <w:proofErr w:type="spellEnd"/>
      <w:r w:rsidRPr="00DD7CCF">
        <w:t xml:space="preserve">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079C3">
        <w:t>9.1.7</w:t>
      </w:r>
      <w:r w:rsidR="0082156E" w:rsidRPr="00DD7CCF">
        <w:fldChar w:fldCharType="end"/>
      </w:r>
      <w:r w:rsidRPr="00DD7CCF">
        <w:t>)</w:t>
      </w:r>
    </w:p>
    <w:p w:rsidR="00C02B8C" w:rsidRPr="00DD7CCF" w:rsidRDefault="004D2E67" w:rsidP="00E2714A">
      <w:pPr>
        <w:pStyle w:val="Lista2"/>
      </w:pPr>
      <w:r w:rsidRPr="00DD7CCF">
        <w:t>however, if you judge it essential, you may choose to encode a correction or normalisation in the text itself</w:t>
      </w:r>
    </w:p>
    <w:p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rsidR="00C02B8C" w:rsidRPr="00DD7CCF" w:rsidRDefault="004D2E67" w:rsidP="00E2714A">
      <w:pPr>
        <w:pStyle w:val="Lista2"/>
      </w:pPr>
      <w:r w:rsidRPr="00DD7CCF">
        <w:t>keep in mind that incorrect/non-standard metre does not in itself constitute grounds for correction or normalisation</w:t>
      </w:r>
    </w:p>
    <w:p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w:t>
      </w:r>
    </w:p>
    <w:p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079C3">
        <w:t>9.1.7</w:t>
      </w:r>
      <w:r w:rsidR="0082156E" w:rsidRPr="00DD7CCF">
        <w:fldChar w:fldCharType="end"/>
      </w:r>
      <w:r w:rsidRPr="00DD7CCF">
        <w:t>)</w:t>
      </w:r>
    </w:p>
    <w:p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rsidR="00C02B8C" w:rsidRPr="00DD7CCF" w:rsidRDefault="004D2E67" w:rsidP="00E2714A">
      <w:pPr>
        <w:pStyle w:val="Lista2"/>
      </w:pPr>
      <w:r w:rsidRPr="00DD7CCF">
        <w:t>if you deem that correction or normalisation within the text is essential, then you may encode it</w:t>
      </w:r>
    </w:p>
    <w:p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079C3">
        <w:t>9.1.7</w:t>
      </w:r>
      <w:r w:rsidR="0082156E" w:rsidRPr="00DD7CCF">
        <w:fldChar w:fldCharType="end"/>
      </w:r>
      <w:r w:rsidRPr="00DD7CCF">
        <w:t>)</w:t>
      </w:r>
    </w:p>
    <w:p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rsidR="00C02B8C" w:rsidRPr="00DD7CCF" w:rsidRDefault="004D2E67" w:rsidP="003F2742">
      <w:pPr>
        <w:pStyle w:val="Cmsor2"/>
        <w:numPr>
          <w:ilvl w:val="1"/>
          <w:numId w:val="38"/>
        </w:numPr>
      </w:pPr>
      <w:bookmarkStart w:id="364" w:name="_gpuqqaigo48c" w:colFirst="0" w:colLast="0"/>
      <w:bookmarkStart w:id="365" w:name="_Ref43981070"/>
      <w:bookmarkStart w:id="366" w:name="_Toc44494713"/>
      <w:bookmarkEnd w:id="364"/>
      <w:r w:rsidRPr="00DD7CCF">
        <w:t>Encoding Correction</w:t>
      </w:r>
      <w:bookmarkEnd w:id="365"/>
      <w:bookmarkEnd w:id="366"/>
    </w:p>
    <w:p w:rsidR="00C02B8C" w:rsidRPr="00DD7CCF" w:rsidRDefault="004D2E67" w:rsidP="003F2742">
      <w:pPr>
        <w:pStyle w:val="Cmsor3"/>
        <w:numPr>
          <w:ilvl w:val="2"/>
          <w:numId w:val="38"/>
        </w:numPr>
      </w:pPr>
      <w:bookmarkStart w:id="367" w:name="_tebtz9jasa9y" w:colFirst="0" w:colLast="0"/>
      <w:bookmarkStart w:id="368" w:name="_Ref43988218"/>
      <w:bookmarkStart w:id="369" w:name="_Toc44494714"/>
      <w:bookmarkEnd w:id="367"/>
      <w:r w:rsidRPr="00DD7CCF">
        <w:t>Flagging erroneous and uninterpretable text</w:t>
      </w:r>
      <w:bookmarkEnd w:id="368"/>
      <w:bookmarkEnd w:id="369"/>
    </w:p>
    <w:p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rsidR="00C02B8C" w:rsidRPr="00DD7CCF" w:rsidRDefault="004D2E67" w:rsidP="00E2714A">
      <w:pPr>
        <w:pStyle w:val="Lista2"/>
      </w:pPr>
      <w:r w:rsidRPr="00DD7CCF">
        <w:t>by EpiDoc convention, this markup is used for text that is legible but does not seem intelligible</w:t>
      </w:r>
    </w:p>
    <w:p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rsidR="00C02B8C" w:rsidRPr="00DD7CCF" w:rsidRDefault="004D2E67" w:rsidP="003F2742">
      <w:pPr>
        <w:pStyle w:val="Cmsor3"/>
        <w:numPr>
          <w:ilvl w:val="2"/>
          <w:numId w:val="38"/>
        </w:numPr>
      </w:pPr>
      <w:bookmarkStart w:id="370" w:name="_wc8w2ovzvy8k" w:colFirst="0" w:colLast="0"/>
      <w:bookmarkStart w:id="371" w:name="_Ref43988258"/>
      <w:bookmarkStart w:id="372" w:name="_Toc44494715"/>
      <w:bookmarkEnd w:id="370"/>
      <w:r w:rsidRPr="00DD7CCF">
        <w:t>Correcting erroneous text</w:t>
      </w:r>
      <w:bookmarkEnd w:id="371"/>
      <w:bookmarkEnd w:id="372"/>
    </w:p>
    <w:p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rsidR="00C02B8C" w:rsidRPr="00DD7CCF" w:rsidRDefault="004D2E67" w:rsidP="00E2714A">
      <w:pPr>
        <w:pStyle w:val="Lista2"/>
      </w:pPr>
      <w:r w:rsidRPr="00DD7CCF">
        <w:t xml:space="preserve">and wrap both these elements in the element </w:t>
      </w:r>
      <w:r w:rsidRPr="00DD7CCF">
        <w:rPr>
          <w:rStyle w:val="Code"/>
        </w:rPr>
        <w:t>&lt;choice&gt;</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rsidR="00C02B8C" w:rsidRPr="00DD7CCF" w:rsidRDefault="004D2E67" w:rsidP="003F2742">
      <w:pPr>
        <w:pStyle w:val="Cmsor3"/>
        <w:numPr>
          <w:ilvl w:val="2"/>
          <w:numId w:val="38"/>
        </w:numPr>
      </w:pPr>
      <w:bookmarkStart w:id="373" w:name="_26gcps9vrjkt" w:colFirst="0" w:colLast="0"/>
      <w:bookmarkStart w:id="374" w:name="_Ref43988286"/>
      <w:bookmarkStart w:id="375" w:name="_Toc44494716"/>
      <w:bookmarkEnd w:id="373"/>
      <w:r w:rsidRPr="00DD7CCF">
        <w:t>Editorial deletion</w:t>
      </w:r>
      <w:bookmarkEnd w:id="374"/>
      <w:bookmarkEnd w:id="375"/>
    </w:p>
    <w:p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rsidR="00C02B8C" w:rsidRPr="00DD7CCF" w:rsidRDefault="004D2E67" w:rsidP="00E2714A">
      <w:pPr>
        <w:pStyle w:val="Lista2"/>
      </w:pPr>
      <w:r w:rsidRPr="00DD7CCF">
        <w:t xml:space="preserve">enclose the superfluous characters in the element </w:t>
      </w:r>
      <w:r w:rsidRPr="00DD7CCF">
        <w:rPr>
          <w:rStyle w:val="Code"/>
        </w:rPr>
        <w:t>&lt;surplus&gt;</w:t>
      </w:r>
    </w:p>
    <w:p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079C3">
        <w:t>6.2.5</w:t>
      </w:r>
      <w:r w:rsidR="0082156E" w:rsidRPr="00DD7CCF">
        <w:fldChar w:fldCharType="end"/>
      </w:r>
      <w:r w:rsidRPr="00DD7CCF">
        <w:t xml:space="preserve"> and that editorial deletion is the correct encoding in your case</w:t>
      </w:r>
    </w:p>
    <w:p w:rsidR="00C02B8C" w:rsidRPr="00DD7CCF" w:rsidRDefault="004D2E67" w:rsidP="00E2714A">
      <w:pPr>
        <w:pStyle w:val="Lista"/>
      </w:pPr>
      <w:r w:rsidRPr="00DD7CCF">
        <w:t>editorial deletion should always be used to highlight instances of dittography, e.g.</w:t>
      </w:r>
    </w:p>
    <w:p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rsidR="00C02B8C" w:rsidRPr="00DD7CCF" w:rsidRDefault="004D2E67" w:rsidP="00E2714A">
      <w:pPr>
        <w:pStyle w:val="Lista"/>
      </w:pPr>
      <w:r w:rsidRPr="00DD7CCF">
        <w:t>other superfluous characters or components may, at your discretion,</w:t>
      </w:r>
    </w:p>
    <w:p w:rsidR="00C02B8C" w:rsidRPr="00DD7CCF" w:rsidRDefault="004D2E67" w:rsidP="00E2714A">
      <w:pPr>
        <w:pStyle w:val="Lista2"/>
      </w:pPr>
      <w:r w:rsidRPr="00DD7CCF">
        <w:t>be deemed erroneous and corrected in this way,</w:t>
      </w:r>
    </w:p>
    <w:p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rsidR="00C02B8C" w:rsidRPr="00DD7CCF" w:rsidRDefault="004D2E67" w:rsidP="00E2714A">
      <w:pPr>
        <w:pStyle w:val="Lista2"/>
      </w:pPr>
      <w:r w:rsidRPr="00DD7CCF">
        <w:t>or be considered non-standard usage and treated as such</w:t>
      </w:r>
    </w:p>
    <w:p w:rsidR="00C02B8C" w:rsidRPr="00DD7CCF" w:rsidRDefault="004D2E67" w:rsidP="003F2742">
      <w:pPr>
        <w:pStyle w:val="Cmsor3"/>
        <w:numPr>
          <w:ilvl w:val="2"/>
          <w:numId w:val="38"/>
        </w:numPr>
      </w:pPr>
      <w:bookmarkStart w:id="376" w:name="_mhw0d0be1rtp" w:colFirst="0" w:colLast="0"/>
      <w:bookmarkStart w:id="377" w:name="_Ref43988316"/>
      <w:bookmarkStart w:id="378" w:name="_Toc44494717"/>
      <w:bookmarkEnd w:id="376"/>
      <w:r w:rsidRPr="00DD7CCF">
        <w:t>Editorial addition</w:t>
      </w:r>
      <w:bookmarkEnd w:id="377"/>
      <w:bookmarkEnd w:id="378"/>
    </w:p>
    <w:p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w:t>
      </w:r>
      <w:proofErr w:type="spellStart"/>
      <w:r w:rsidRPr="00DD7CCF">
        <w:t>restituting</w:t>
      </w:r>
      <w:proofErr w:type="spellEnd"/>
      <w:r w:rsidRPr="00DD7CCF">
        <w:t xml:space="preserve"> the expected segment</w:t>
      </w:r>
    </w:p>
    <w:p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079C3">
        <w:t>6.4</w:t>
      </w:r>
      <w:r w:rsidR="00780A5D" w:rsidRPr="00DD7CCF">
        <w:fldChar w:fldCharType="end"/>
      </w:r>
      <w:r w:rsidRPr="00DD7CCF">
        <w:t>)</w:t>
      </w:r>
    </w:p>
    <w:p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079C3">
        <w:t>6.2.5</w:t>
      </w:r>
      <w:r w:rsidR="0082156E" w:rsidRPr="00DD7CCF">
        <w:fldChar w:fldCharType="end"/>
      </w:r>
      <w:r w:rsidRPr="00DD7CCF">
        <w:t xml:space="preserve"> and that editorial addition is the correct encoding in your case</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rsidR="00C02B8C" w:rsidRPr="00DD7CCF" w:rsidRDefault="004D2E67" w:rsidP="00E2714A">
      <w:pPr>
        <w:pStyle w:val="Lista"/>
      </w:pPr>
      <w:r w:rsidRPr="00DD7CCF">
        <w:t>omissions of a single character may, at your discretion,</w:t>
      </w:r>
    </w:p>
    <w:p w:rsidR="00C02B8C" w:rsidRPr="00DD7CCF" w:rsidRDefault="004D2E67" w:rsidP="00E2714A">
      <w:pPr>
        <w:pStyle w:val="Lista2"/>
      </w:pPr>
      <w:r w:rsidRPr="00DD7CCF">
        <w:t>be deemed erroneous and corrected in this way,</w:t>
      </w:r>
    </w:p>
    <w:p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rsidR="00C02B8C" w:rsidRPr="00DD7CCF" w:rsidRDefault="004D2E67" w:rsidP="00E2714A">
      <w:pPr>
        <w:pStyle w:val="Lista2"/>
      </w:pPr>
      <w:r w:rsidRPr="00DD7CCF">
        <w:t>or be considered non-standard usage and treated as such</w:t>
      </w:r>
    </w:p>
    <w:p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079C3">
        <w:t>6.4</w:t>
      </w:r>
      <w:r w:rsidR="00780A5D" w:rsidRPr="00DD7CCF">
        <w:fldChar w:fldCharType="end"/>
      </w:r>
      <w:r w:rsidRPr="00DD7CCF">
        <w:t>) unless you are certain that the cause is scribal omission, not damage to the support</w:t>
      </w:r>
    </w:p>
    <w:p w:rsidR="00C02B8C" w:rsidRPr="00DD7CCF" w:rsidRDefault="004D2E67" w:rsidP="003F2742">
      <w:pPr>
        <w:pStyle w:val="Cmsor3"/>
        <w:numPr>
          <w:ilvl w:val="2"/>
          <w:numId w:val="38"/>
        </w:numPr>
      </w:pPr>
      <w:bookmarkStart w:id="379" w:name="_9w2cv2tff5ws" w:colFirst="0" w:colLast="0"/>
      <w:bookmarkStart w:id="380" w:name="_Ref43988467"/>
      <w:bookmarkStart w:id="381" w:name="_Toc44494718"/>
      <w:bookmarkEnd w:id="379"/>
      <w:r w:rsidRPr="00DD7CCF">
        <w:t>Distinguishing correction from deletion and addition</w:t>
      </w:r>
      <w:bookmarkEnd w:id="380"/>
      <w:bookmarkEnd w:id="381"/>
    </w:p>
    <w:p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rsidR="00C02B8C" w:rsidRPr="00DD7CCF" w:rsidRDefault="004D2E67" w:rsidP="00E2714A">
      <w:pPr>
        <w:pStyle w:val="Lista2"/>
      </w:pPr>
      <w:r w:rsidRPr="00DD7CCF">
        <w:t>therefore, all of the following situations require correction and cannot be handled by means of suppression or restitution</w:t>
      </w:r>
    </w:p>
    <w:p w:rsidR="00C02B8C" w:rsidRPr="00DD7CCF" w:rsidRDefault="004D2E67" w:rsidP="00E2714A">
      <w:pPr>
        <w:pStyle w:val="Lista"/>
      </w:pPr>
      <w:r w:rsidRPr="00DD7CCF">
        <w:t xml:space="preserve">1. quite obviously,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rsidR="00C02B8C" w:rsidRPr="00DD7CCF" w:rsidRDefault="004D2E67" w:rsidP="00E2714A">
      <w:pPr>
        <w:pStyle w:val="Lista"/>
      </w:pPr>
      <w:r w:rsidRPr="00DD7CCF">
        <w:lastRenderedPageBreak/>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rsidR="00C02B8C" w:rsidRPr="00DD7CCF" w:rsidRDefault="004D2E67" w:rsidP="00E2714A">
      <w:pPr>
        <w:pStyle w:val="Lista2"/>
      </w:pPr>
      <w:r w:rsidRPr="00DD7CCF">
        <w:t xml:space="preserve">if the scribe engraved </w:t>
      </w:r>
      <w:r w:rsidRPr="00DD7CCF">
        <w:rPr>
          <w:rStyle w:val="Foreign"/>
        </w:rPr>
        <w:t>viditim</w:t>
      </w:r>
      <w:r w:rsidRPr="00DD7CCF">
        <w:t xml:space="preserve"> and you correct this to </w:t>
      </w:r>
      <w:r w:rsidRPr="00DD7CCF">
        <w:rPr>
          <w:rStyle w:val="Foreign"/>
        </w:rPr>
        <w:t>viditam</w:t>
      </w:r>
      <w:r w:rsidRPr="00DD7CCF">
        <w:t xml:space="preserve">, your rectification of that error is a correction of </w:t>
      </w:r>
      <w:r w:rsidRPr="00DD7CCF">
        <w:rPr>
          <w:rStyle w:val="Foreign"/>
        </w:rPr>
        <w:t>i</w:t>
      </w:r>
      <w:r w:rsidRPr="00DD7CCF">
        <w:t xml:space="preserve"> to </w:t>
      </w:r>
      <w:r w:rsidRPr="00DD7CCF">
        <w:rPr>
          <w:rStyle w:val="Foreign"/>
        </w:rPr>
        <w:t>a</w:t>
      </w:r>
      <w:r w:rsidRPr="00DD7CCF">
        <w:t xml:space="preserve">: </w:t>
      </w:r>
      <w:r w:rsidRPr="00DD7CCF">
        <w:rPr>
          <w:rStyle w:val="Codetext"/>
        </w:rPr>
        <w:t>vidit</w:t>
      </w:r>
      <w:r w:rsidRPr="00DD7CCF">
        <w:rPr>
          <w:rStyle w:val="Code"/>
        </w:rPr>
        <w:t>&lt;choice&gt;&lt;sic&gt;</w:t>
      </w:r>
      <w:r w:rsidRPr="00DD7CCF">
        <w:rPr>
          <w:rStyle w:val="Codetext"/>
        </w:rPr>
        <w:t>i</w:t>
      </w:r>
      <w:r w:rsidRPr="00DD7CCF">
        <w:rPr>
          <w:rStyle w:val="Code"/>
        </w:rPr>
        <w:t>&lt;/sic&gt;&lt;corr&gt;</w:t>
      </w:r>
      <w:r w:rsidRPr="00DD7CCF">
        <w:rPr>
          <w:rStyle w:val="Codetext"/>
        </w:rPr>
        <w:t>a</w:t>
      </w:r>
      <w:r w:rsidRPr="00DD7CCF">
        <w:rPr>
          <w:rStyle w:val="Code"/>
        </w:rPr>
        <w:t>&lt;/corr&gt;&lt;/choice&gt;</w:t>
      </w:r>
      <w:r w:rsidRPr="00DD7CCF">
        <w:rPr>
          <w:rStyle w:val="Codetext"/>
        </w:rPr>
        <w:t>m</w:t>
      </w:r>
    </w:p>
    <w:p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rsidR="00C02B8C" w:rsidRPr="00DD7CCF" w:rsidRDefault="004D2E67" w:rsidP="00E2714A">
      <w:pPr>
        <w:pStyle w:val="Lista3"/>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rsidR="00C02B8C" w:rsidRPr="00DD7CCF" w:rsidRDefault="004D2E67" w:rsidP="00E2714A">
      <w:pPr>
        <w:pStyle w:val="Lista"/>
      </w:pPr>
      <w:r w:rsidRPr="00DD7CCF">
        <w:t xml:space="preserve">3. conversely,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 xml:space="preserve"> 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 xml:space="preserve"> 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rsidR="00C02B8C" w:rsidRPr="00DD7CCF" w:rsidRDefault="004D2E67" w:rsidP="003F2742">
      <w:pPr>
        <w:pStyle w:val="Cmsor3"/>
        <w:numPr>
          <w:ilvl w:val="2"/>
          <w:numId w:val="38"/>
        </w:numPr>
      </w:pPr>
      <w:bookmarkStart w:id="382" w:name="_xk5v4l7lzr6g" w:colFirst="0" w:colLast="0"/>
      <w:bookmarkStart w:id="383" w:name="_Ref43988445"/>
      <w:bookmarkStart w:id="384" w:name="_Toc44494719"/>
      <w:bookmarkEnd w:id="382"/>
      <w:r w:rsidRPr="00DD7CCF">
        <w:t>Good practice in correction</w:t>
      </w:r>
      <w:bookmarkEnd w:id="383"/>
      <w:bookmarkEnd w:id="384"/>
    </w:p>
    <w:p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rsidR="004F4C63" w:rsidRPr="00DD7CCF" w:rsidRDefault="004D2E67" w:rsidP="00E2714A">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rsidR="004F4C63" w:rsidRPr="00DD7CCF" w:rsidRDefault="004D2E67" w:rsidP="00E2714A">
      <w:pPr>
        <w:pStyle w:val="Lista2"/>
      </w:pPr>
      <w:r w:rsidRPr="00DD7CCF">
        <w:t>respect the orthography and, if applicable, the language usage of the rest of the document, e.g.</w:t>
      </w:r>
    </w:p>
    <w:p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rsidR="00C02B8C" w:rsidRPr="00DD7CCF" w:rsidRDefault="004D2E67" w:rsidP="00E2714A">
      <w:pPr>
        <w:pStyle w:val="Lista2"/>
      </w:pPr>
      <w:r w:rsidRPr="00DD7CCF">
        <w:t>presuppose a plausible minimum of scribal error, e.g.</w:t>
      </w:r>
    </w:p>
    <w:p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079C3">
        <w:t>6.3.3</w:t>
      </w:r>
      <w:r w:rsidR="0082156E" w:rsidRPr="00DD7CCF">
        <w:fldChar w:fldCharType="end"/>
      </w:r>
      <w:r w:rsidRPr="00DD7CCF">
        <w:t>)</w:t>
      </w:r>
    </w:p>
    <w:p w:rsidR="00C02B8C" w:rsidRPr="00DD7CCF" w:rsidRDefault="004D2E67" w:rsidP="003F2742">
      <w:pPr>
        <w:pStyle w:val="Cmsor2"/>
        <w:numPr>
          <w:ilvl w:val="1"/>
          <w:numId w:val="38"/>
        </w:numPr>
      </w:pPr>
      <w:bookmarkStart w:id="385" w:name="_s3fp2wg6e0tr" w:colFirst="0" w:colLast="0"/>
      <w:bookmarkStart w:id="386" w:name="_Ref43979756"/>
      <w:bookmarkStart w:id="387" w:name="_Toc44494720"/>
      <w:bookmarkEnd w:id="385"/>
      <w:r w:rsidRPr="00DD7CCF">
        <w:t>Encoding Normalisation</w:t>
      </w:r>
      <w:bookmarkEnd w:id="386"/>
      <w:bookmarkEnd w:id="387"/>
    </w:p>
    <w:p w:rsidR="00C02B8C" w:rsidRPr="00DD7CCF" w:rsidRDefault="004D2E67" w:rsidP="003F2742">
      <w:pPr>
        <w:pStyle w:val="Cmsor3"/>
        <w:numPr>
          <w:ilvl w:val="2"/>
          <w:numId w:val="38"/>
        </w:numPr>
      </w:pPr>
      <w:bookmarkStart w:id="388" w:name="_4q8co2w6em7s" w:colFirst="0" w:colLast="0"/>
      <w:bookmarkStart w:id="389" w:name="_Ref43981422"/>
      <w:bookmarkStart w:id="390" w:name="_Toc44494721"/>
      <w:bookmarkEnd w:id="388"/>
      <w:r w:rsidRPr="00DD7CCF">
        <w:t>Flagging non-standard usage</w:t>
      </w:r>
      <w:bookmarkEnd w:id="389"/>
      <w:bookmarkEnd w:id="390"/>
    </w:p>
    <w:p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rsidR="00C02B8C" w:rsidRPr="00DD7CCF" w:rsidRDefault="004D2E67" w:rsidP="003F2742">
      <w:pPr>
        <w:pStyle w:val="Cmsor3"/>
        <w:numPr>
          <w:ilvl w:val="2"/>
          <w:numId w:val="38"/>
        </w:numPr>
      </w:pPr>
      <w:bookmarkStart w:id="391" w:name="_gfq2483l08s8" w:colFirst="0" w:colLast="0"/>
      <w:bookmarkStart w:id="392" w:name="_Ref43979886"/>
      <w:bookmarkStart w:id="393" w:name="_Toc44494722"/>
      <w:bookmarkEnd w:id="391"/>
      <w:r w:rsidRPr="00DD7CCF">
        <w:t>Normalising non-standard usage</w:t>
      </w:r>
      <w:bookmarkEnd w:id="392"/>
      <w:bookmarkEnd w:id="393"/>
    </w:p>
    <w:p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rsidR="00C02B8C" w:rsidRPr="00DD7CCF" w:rsidRDefault="004D2E67" w:rsidP="00E2714A">
      <w:pPr>
        <w:pStyle w:val="Lista2"/>
      </w:pPr>
      <w:r w:rsidRPr="00DD7CCF">
        <w:t xml:space="preserve">and wrap both these elements in the element </w:t>
      </w:r>
      <w:r w:rsidRPr="00DD7CCF">
        <w:rPr>
          <w:rStyle w:val="Code"/>
        </w:rPr>
        <w:t>&lt;choice&gt;</w:t>
      </w:r>
    </w:p>
    <w:p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rsidR="00C02B8C" w:rsidRPr="008608D1" w:rsidRDefault="004D2E67" w:rsidP="003F2742">
      <w:pPr>
        <w:pStyle w:val="Cmsor3"/>
        <w:numPr>
          <w:ilvl w:val="2"/>
          <w:numId w:val="38"/>
        </w:numPr>
      </w:pPr>
      <w:bookmarkStart w:id="394" w:name="_17phg3rwszds" w:colFirst="0" w:colLast="0"/>
      <w:bookmarkStart w:id="395" w:name="_Ref43988493"/>
      <w:bookmarkStart w:id="396" w:name="_Toc44494723"/>
      <w:bookmarkEnd w:id="394"/>
      <w:r w:rsidRPr="00DD7CCF">
        <w:t>Nesting normalisation and correction</w:t>
      </w:r>
      <w:bookmarkEnd w:id="395"/>
      <w:bookmarkEnd w:id="396"/>
    </w:p>
    <w:p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p>
    <w:p w:rsidR="00C02B8C" w:rsidRPr="00DD7CCF" w:rsidRDefault="004D2E67" w:rsidP="00E2714A">
      <w:pPr>
        <w:pStyle w:val="Lista2"/>
      </w:pPr>
      <w:r w:rsidRPr="00DD7CCF">
        <w:t xml:space="preserve">for example, either of the following methods may be used to mark up the fact that the word </w:t>
      </w:r>
      <w:r w:rsidRPr="00DD7CCF">
        <w:rPr>
          <w:rStyle w:val="Foreign"/>
        </w:rPr>
        <w:t>mahārajñaḥ</w:t>
      </w:r>
      <w:r w:rsidRPr="00DD7CCF">
        <w:t xml:space="preserve"> is non-standard </w:t>
      </w:r>
      <w:r w:rsidRPr="00E24F87">
        <w:rPr>
          <w:noProof/>
        </w:rPr>
        <w:t>(</w:t>
      </w:r>
      <w:r w:rsidRPr="00DD7CCF">
        <w:t xml:space="preserve">the standard genitive being </w:t>
      </w:r>
      <w:r w:rsidRPr="00DD7CCF">
        <w:rPr>
          <w:rStyle w:val="Foreign"/>
        </w:rPr>
        <w:t>mahārājasya</w:t>
      </w:r>
      <w:r w:rsidRPr="00DD7CCF">
        <w:t xml:space="preserve">) and also contains a mistake </w:t>
      </w:r>
      <w:r w:rsidRPr="00E24F87">
        <w:rPr>
          <w:noProof/>
        </w:rPr>
        <w:t>(</w:t>
      </w:r>
      <w:r w:rsidRPr="00DD7CCF">
        <w:t xml:space="preserve">as the “proper” non-standard form would be </w:t>
      </w:r>
      <w:r w:rsidRPr="00DD7CCF">
        <w:rPr>
          <w:rStyle w:val="Foreign"/>
        </w:rPr>
        <w:t>mahārājñaḥ</w:t>
      </w:r>
      <w:r w:rsidRPr="00DD7CCF">
        <w:t>)</w:t>
      </w:r>
    </w:p>
    <w:p w:rsidR="00C02B8C" w:rsidRPr="00DD7CCF" w:rsidRDefault="004D2E67" w:rsidP="00E2714A">
      <w:pPr>
        <w:pStyle w:val="Lista3"/>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rsidR="00C02B8C" w:rsidRPr="00DD7CCF" w:rsidRDefault="004D2E67" w:rsidP="00E2714A">
      <w:pPr>
        <w:pStyle w:val="Lista3"/>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rsidR="00C02B8C" w:rsidRPr="00DD7CCF" w:rsidRDefault="004D2E67" w:rsidP="00E2714A">
      <w:pPr>
        <w:pStyle w:val="Lista"/>
      </w:pPr>
      <w:r w:rsidRPr="00DD7CCF">
        <w:t>however, you should avoid nesting in all other combinations, i.e.</w:t>
      </w:r>
    </w:p>
    <w:p w:rsidR="00C02B8C" w:rsidRPr="00DD7CCF" w:rsidRDefault="004D2E67" w:rsidP="00E2714A">
      <w:pPr>
        <w:pStyle w:val="Lista2"/>
      </w:pPr>
      <w:r w:rsidRPr="00DD7CCF">
        <w:t>do not nest a correction within another correction</w:t>
      </w:r>
    </w:p>
    <w:p w:rsidR="00C02B8C" w:rsidRPr="00DD7CCF" w:rsidRDefault="004D2E67" w:rsidP="00E2714A">
      <w:pPr>
        <w:pStyle w:val="Lista2"/>
      </w:pPr>
      <w:r w:rsidRPr="00DD7CCF">
        <w:t>do not nest a normalisation within a correction</w:t>
      </w:r>
    </w:p>
    <w:p w:rsidR="00C02B8C" w:rsidRPr="00DD7CCF" w:rsidRDefault="004D2E67" w:rsidP="00E2714A">
      <w:pPr>
        <w:pStyle w:val="Lista2"/>
      </w:pPr>
      <w:r w:rsidRPr="00DD7CCF">
        <w:t>do not nest a normalisation within another normalisation</w:t>
      </w:r>
    </w:p>
    <w:p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079C3">
        <w:t>9.1.7</w:t>
      </w:r>
      <w:r w:rsidR="0082156E" w:rsidRPr="00DD7CCF">
        <w:fldChar w:fldCharType="end"/>
      </w:r>
      <w:r w:rsidRPr="00DD7CCF">
        <w:t>)</w:t>
      </w:r>
    </w:p>
    <w:p w:rsidR="00C02B8C" w:rsidRPr="00DD7CCF" w:rsidRDefault="004D2E67" w:rsidP="00E2714A">
      <w:pPr>
        <w:pStyle w:val="Lista3"/>
      </w:pPr>
      <w:r w:rsidRPr="00DD7CCF">
        <w:lastRenderedPageBreak/>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rsidR="00C02B8C" w:rsidRPr="00DD7CCF" w:rsidRDefault="004D2E67" w:rsidP="00E2714A">
      <w:pPr>
        <w:pStyle w:val="Lista2"/>
      </w:pPr>
      <w:r w:rsidRPr="00DD7CCF">
        <w:t>or encode the intermediate stage as the correction of an error in the received text, and encode a normalisation with that correction nested inside it</w:t>
      </w:r>
    </w:p>
    <w:p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rsidR="00C02B8C" w:rsidRPr="00DD7CCF" w:rsidRDefault="004D2E67" w:rsidP="003F2742">
      <w:pPr>
        <w:pStyle w:val="Cmsor3"/>
        <w:numPr>
          <w:ilvl w:val="2"/>
          <w:numId w:val="38"/>
        </w:numPr>
      </w:pPr>
      <w:bookmarkStart w:id="397" w:name="_ed4evxx65471" w:colFirst="0" w:colLast="0"/>
      <w:bookmarkStart w:id="398" w:name="_Ref43988385"/>
      <w:bookmarkStart w:id="399" w:name="_Toc44494724"/>
      <w:bookmarkEnd w:id="397"/>
      <w:r w:rsidRPr="00DD7CCF">
        <w:t>Good practice in normalisation</w:t>
      </w:r>
      <w:bookmarkEnd w:id="398"/>
      <w:bookmarkEnd w:id="399"/>
    </w:p>
    <w:p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rsidR="00C02B8C" w:rsidRPr="00DD7CCF" w:rsidRDefault="004D2E67" w:rsidP="00E2714A">
      <w:pPr>
        <w:pStyle w:val="Lista3"/>
      </w:pPr>
      <w:r w:rsidRPr="00DD7CCF">
        <w:t>if you feel that including additional characters in the tag is useful for highlighting the nature of the non-standard feature</w:t>
      </w:r>
    </w:p>
    <w:p w:rsidR="00C02B8C" w:rsidRPr="00DD7CCF" w:rsidRDefault="004D2E67" w:rsidP="00E2714A">
      <w:pPr>
        <w:pStyle w:val="Lista2"/>
      </w:pPr>
      <w:r w:rsidRPr="00DD7CCF">
        <w:t>“immediate phonemic context” is not an objectively defined entity and shall be judged on a case by case basis, but will generally consist of</w:t>
      </w:r>
    </w:p>
    <w:p w:rsidR="00C02B8C" w:rsidRPr="00DD7CCF" w:rsidRDefault="004D2E67" w:rsidP="00E2714A">
      <w:pPr>
        <w:pStyle w:val="Lista3"/>
      </w:pPr>
      <w:r w:rsidRPr="00DD7CCF">
        <w:t>adjacent characters representing phonemes that would normally determine or influence the nature of the non-standard one</w:t>
      </w:r>
    </w:p>
    <w:p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079C3">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rsidR="00C02B8C" w:rsidRPr="00DD7CCF" w:rsidRDefault="004D2E67" w:rsidP="00E2714A">
      <w:pPr>
        <w:pStyle w:val="Lista3"/>
      </w:pPr>
      <w:r w:rsidRPr="00DD7CCF">
        <w:t>whether you only flag it, e.g.</w:t>
      </w:r>
    </w:p>
    <w:p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rsidR="00C02B8C" w:rsidRPr="00DD7CCF" w:rsidRDefault="004D2E67" w:rsidP="00E2714A">
      <w:pPr>
        <w:pStyle w:val="Lista3"/>
      </w:pPr>
      <w:r w:rsidRPr="00DD7CCF">
        <w:t>or normalise it, e.g.</w:t>
      </w:r>
    </w:p>
    <w:p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rsidR="00C02B8C" w:rsidRPr="00DD7CCF" w:rsidRDefault="004D2E67" w:rsidP="004E103D">
      <w:pPr>
        <w:pStyle w:val="Lista4"/>
      </w:pPr>
      <w:r w:rsidRPr="00DD7CCF">
        <w:rPr>
          <w:rStyle w:val="Codetext"/>
        </w:rPr>
        <w:lastRenderedPageBreak/>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rsidR="00C02B8C" w:rsidRPr="00DD7CCF" w:rsidRDefault="004D2E67" w:rsidP="004E103D">
      <w:pPr>
        <w:pStyle w:val="Lista4"/>
      </w:pPr>
      <w:r w:rsidRPr="00DD7CCF">
        <w:t>then flagging can be limited to the superfluous character without difficulty, e.g.</w:t>
      </w:r>
    </w:p>
    <w:p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rsidR="00C02B8C" w:rsidRPr="00DD7CCF" w:rsidRDefault="004D2E67" w:rsidP="00E2714A">
      <w:pPr>
        <w:pStyle w:val="Lista3"/>
      </w:pPr>
      <w:r w:rsidRPr="00DD7CCF">
        <w:t>in flagging, e.g.</w:t>
      </w:r>
    </w:p>
    <w:p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rsidR="00C02B8C" w:rsidRPr="00DD7CCF" w:rsidRDefault="004D2E67" w:rsidP="00E2714A">
      <w:pPr>
        <w:pStyle w:val="Lista3"/>
      </w:pPr>
      <w:r w:rsidRPr="00DD7CCF">
        <w:t>and in normalisation, e.g.</w:t>
      </w:r>
    </w:p>
    <w:p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rsidR="00C02B8C" w:rsidRPr="00DD7CCF" w:rsidRDefault="004D2E67" w:rsidP="003F2742">
      <w:pPr>
        <w:pStyle w:val="Cmsor3"/>
        <w:numPr>
          <w:ilvl w:val="2"/>
          <w:numId w:val="38"/>
        </w:numPr>
      </w:pPr>
      <w:bookmarkStart w:id="400" w:name="_ucm4r081jfln" w:colFirst="0" w:colLast="0"/>
      <w:bookmarkStart w:id="401" w:name="_Toc44494725"/>
      <w:bookmarkEnd w:id="400"/>
      <w:r w:rsidRPr="00DD7CCF">
        <w:t>How non-standard is non-standard?</w:t>
      </w:r>
      <w:bookmarkEnd w:id="401"/>
    </w:p>
    <w:p w:rsidR="00C02B8C" w:rsidRPr="00DD7CCF" w:rsidRDefault="004D2E67" w:rsidP="00E2714A">
      <w:pPr>
        <w:pStyle w:val="Lista"/>
      </w:pPr>
      <w:r w:rsidRPr="00DD7CCF">
        <w:t>this subsection offers some general guidance on the level of editorial attention that various kinds of non-standard features merit</w:t>
      </w:r>
    </w:p>
    <w:p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079C3">
        <w:t>Appendix F</w:t>
      </w:r>
      <w:r w:rsidR="0082156E" w:rsidRPr="00DD7CCF">
        <w:fldChar w:fldCharType="end"/>
      </w:r>
      <w:r w:rsidRPr="00DD7CCF">
        <w:t xml:space="preserve"> for some specific phenomena in specific languages</w:t>
      </w:r>
    </w:p>
    <w:p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rsidR="00C02B8C" w:rsidRPr="00DD7CCF" w:rsidRDefault="004D2E67" w:rsidP="00E2714A">
      <w:pPr>
        <w:pStyle w:val="Lista2"/>
      </w:pPr>
      <w:r w:rsidRPr="00DD7CCF">
        <w:t>should generally be ignored or, if considered important in a particular instance, preferably only flagged and not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rsidR="00C02B8C" w:rsidRPr="00DD7CCF" w:rsidRDefault="004D2E67" w:rsidP="00E2714A">
      <w:pPr>
        <w:pStyle w:val="Lista"/>
      </w:pPr>
      <w:r w:rsidRPr="00DD7CCF">
        <w:t xml:space="preserve">less than universal, but still </w:t>
      </w:r>
      <w:r w:rsidRPr="005D2B22">
        <w:rPr>
          <w:b/>
          <w:bCs/>
        </w:rPr>
        <w:t>common features of inscriptional orthography</w:t>
      </w:r>
    </w:p>
    <w:p w:rsidR="00C02B8C" w:rsidRPr="00DD7CCF" w:rsidRDefault="004D2E67" w:rsidP="00E2714A">
      <w:pPr>
        <w:pStyle w:val="Lista2"/>
      </w:pPr>
      <w:r w:rsidRPr="00DD7CCF">
        <w:t xml:space="preserve">may be ignored or flagged depending on how widespread they are in a </w:t>
      </w:r>
      <w:proofErr w:type="spellStart"/>
      <w:r w:rsidRPr="00DD7CCF">
        <w:t>subcorpus</w:t>
      </w:r>
      <w:proofErr w:type="spellEnd"/>
      <w:r w:rsidRPr="00DD7CCF">
        <w:t xml:space="preserve"> </w:t>
      </w:r>
      <w:r w:rsidRPr="00E24F87">
        <w:rPr>
          <w:noProof/>
        </w:rPr>
        <w:t>(</w:t>
      </w:r>
      <w:r w:rsidRPr="00DD7CCF">
        <w:t>or even in a single text), but should not as a rule be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rsidR="00C02B8C" w:rsidRPr="005D2B22" w:rsidRDefault="004D2E67" w:rsidP="00E2714A">
      <w:pPr>
        <w:pStyle w:val="Lista"/>
        <w:rPr>
          <w:b/>
          <w:bCs/>
        </w:rPr>
      </w:pPr>
      <w:r w:rsidRPr="005D2B22">
        <w:rPr>
          <w:b/>
          <w:bCs/>
        </w:rPr>
        <w:t>non-orthographic deviations from standard language</w:t>
      </w:r>
    </w:p>
    <w:p w:rsidR="00C02B8C" w:rsidRPr="00DD7CCF" w:rsidRDefault="004D2E67" w:rsidP="00E2714A">
      <w:pPr>
        <w:pStyle w:val="Lista2"/>
      </w:pPr>
      <w:r w:rsidRPr="00DD7CCF">
        <w:t>should normally be at least flagged and preferably also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lastRenderedPageBreak/>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rsidR="00C02B8C" w:rsidRPr="008608D1" w:rsidRDefault="004D2E67" w:rsidP="003F2742">
      <w:pPr>
        <w:pStyle w:val="Cmsor3"/>
        <w:numPr>
          <w:ilvl w:val="2"/>
          <w:numId w:val="38"/>
        </w:numPr>
      </w:pPr>
      <w:bookmarkStart w:id="402" w:name="_65k0k8n31en0" w:colFirst="0" w:colLast="0"/>
      <w:bookmarkStart w:id="403" w:name="_Ref43987541"/>
      <w:bookmarkStart w:id="404" w:name="_Toc44494726"/>
      <w:bookmarkEnd w:id="402"/>
      <w:r w:rsidRPr="00DD7CCF">
        <w:t>Supplying punctuation</w:t>
      </w:r>
      <w:bookmarkEnd w:id="403"/>
      <w:bookmarkEnd w:id="404"/>
    </w:p>
    <w:p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079C3">
        <w:t>4.2.4</w:t>
      </w:r>
      <w:r w:rsidR="00E078CA" w:rsidRPr="00DD7CCF">
        <w:fldChar w:fldCharType="end"/>
      </w:r>
      <w:r w:rsidRPr="00DD7CCF">
        <w:t>, editorial punctuation marks must never be added silently to a text</w:t>
      </w:r>
    </w:p>
    <w:p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079C3">
        <w:t>2.3</w:t>
      </w:r>
      <w:r w:rsidR="00C927BB" w:rsidRPr="00DD7CCF">
        <w:fldChar w:fldCharType="end"/>
      </w:r>
      <w:r w:rsidRPr="00DD7CCF">
        <w:t>)</w:t>
      </w:r>
    </w:p>
    <w:p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rsidR="00C02B8C" w:rsidRPr="00DD7CCF" w:rsidRDefault="004D2E67" w:rsidP="00E2714A">
      <w:pPr>
        <w:pStyle w:val="Lista"/>
      </w:pPr>
      <w:r w:rsidRPr="00DD7CCF">
        <w:t>editorial punctuation may be particularly useful in the following circumstances:</w:t>
      </w:r>
    </w:p>
    <w:p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079C3">
        <w:t>2.2</w:t>
      </w:r>
      <w:r w:rsidR="00EE57DB" w:rsidRPr="00DD7CCF">
        <w:fldChar w:fldCharType="end"/>
      </w:r>
      <w:r w:rsidRPr="00DD7CCF">
        <w:t>) for each unit</w:t>
      </w:r>
    </w:p>
    <w:p w:rsidR="00C02B8C" w:rsidRPr="00DD7CCF" w:rsidRDefault="004D2E67" w:rsidP="00E2714A">
      <w:pPr>
        <w:pStyle w:val="Lista3"/>
      </w:pPr>
      <w:r w:rsidRPr="00DD7CCF">
        <w:t>supplying editorial punctuation at the end of a paragraph or block is, however, pointless</w:t>
      </w:r>
    </w:p>
    <w:p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rsidR="00C02B8C" w:rsidRPr="00DD7CCF" w:rsidRDefault="004D2E67" w:rsidP="00E2714A">
      <w:pPr>
        <w:pStyle w:val="Lista"/>
      </w:pPr>
      <w:r w:rsidRPr="00DD7CCF">
        <w:t>to encode supplied punctuation,</w:t>
      </w:r>
    </w:p>
    <w:p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079C3">
        <w:t>4.2.4</w:t>
      </w:r>
      <w:r w:rsidR="00E078CA" w:rsidRPr="00DD7CCF">
        <w:fldChar w:fldCharType="end"/>
      </w:r>
      <w:r w:rsidRPr="00DD7CCF">
        <w:t>)</w:t>
      </w:r>
    </w:p>
    <w:p w:rsidR="00C02B8C" w:rsidRPr="00DD7CCF" w:rsidRDefault="004D2E67" w:rsidP="00E2714A">
      <w:pPr>
        <w:pStyle w:val="Lista3"/>
      </w:pPr>
      <w:r w:rsidRPr="00DD7CCF">
        <w:t>this is to express the fact that this punctuation character is an abstract one, without any assertion of its physical appearance</w:t>
      </w:r>
    </w:p>
    <w:p w:rsidR="00C02B8C" w:rsidRPr="00DD7CCF" w:rsidRDefault="004D2E67" w:rsidP="00E2714A">
      <w:pPr>
        <w:pStyle w:val="Lista2"/>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3"/>
      </w:r>
    </w:p>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6.3.6</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supplied punctuation at the end of a sentence</w:t>
            </w:r>
          </w:p>
        </w:tc>
      </w:tr>
      <w:tr w:rsidR="004B08F9" w:rsidRPr="00DD7CCF" w:rsidTr="00837BA5">
        <w:tc>
          <w:tcPr>
            <w:tcW w:w="5000" w:type="pct"/>
          </w:tcPr>
          <w:p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6.3.6</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B</w:t>
            </w:r>
            <w:r w:rsidR="00B2626B">
              <w:rPr>
                <w:noProof/>
              </w:rPr>
              <w:fldChar w:fldCharType="end"/>
            </w:r>
            <w:r w:rsidRPr="00DD7CCF">
              <w:t>: supplied punctuation in a list with sporadic original punctuation</w:t>
            </w:r>
          </w:p>
        </w:tc>
      </w:tr>
      <w:tr w:rsidR="004B08F9" w:rsidRPr="00DD7CCF" w:rsidTr="00837BA5">
        <w:tc>
          <w:tcPr>
            <w:tcW w:w="5000" w:type="pct"/>
          </w:tcPr>
          <w:p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rsidTr="00837BA5">
        <w:tc>
          <w:tcPr>
            <w:tcW w:w="5000" w:type="pct"/>
          </w:tcPr>
          <w:p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rsidR="00C02B8C" w:rsidRPr="008608D1" w:rsidRDefault="004D2E67" w:rsidP="003F2742">
      <w:pPr>
        <w:pStyle w:val="Cmsor3"/>
        <w:numPr>
          <w:ilvl w:val="2"/>
          <w:numId w:val="38"/>
        </w:numPr>
      </w:pPr>
      <w:bookmarkStart w:id="405" w:name="_1tyn3helxkp0" w:colFirst="0" w:colLast="0"/>
      <w:bookmarkStart w:id="406" w:name="_Ref43991983"/>
      <w:bookmarkStart w:id="407" w:name="_Toc44494727"/>
      <w:bookmarkEnd w:id="405"/>
      <w:r w:rsidRPr="00DD7CCF">
        <w:t>Automated normali</w:t>
      </w:r>
      <w:r w:rsidRPr="008608D1">
        <w:t>sation</w:t>
      </w:r>
      <w:bookmarkEnd w:id="406"/>
      <w:bookmarkEnd w:id="407"/>
    </w:p>
    <w:p w:rsidR="00C02B8C" w:rsidRPr="00DD7CCF" w:rsidRDefault="004D2E67" w:rsidP="00E2714A">
      <w:pPr>
        <w:pStyle w:val="Lista"/>
      </w:pPr>
      <w:r w:rsidRPr="00DD7CCF">
        <w:t>some specific cases of normalisation will be automated in our workflow, so certain characters in your transliteration will be converted to markup</w:t>
      </w:r>
    </w:p>
    <w:p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rsidR="00C02B8C" w:rsidRPr="00DD7CCF" w:rsidRDefault="004D2E67" w:rsidP="00E2714A">
      <w:pPr>
        <w:pStyle w:val="Lista"/>
      </w:pPr>
      <w:r w:rsidRPr="005D2B22">
        <w:rPr>
          <w:b/>
          <w:bCs/>
        </w:rPr>
        <w:t>explicit short vowels in Sanskrit loanwords</w:t>
      </w:r>
      <w:r w:rsidRPr="00DD7CCF">
        <w:t xml:space="preserve"> where a long vowel is expected</w:t>
      </w:r>
    </w:p>
    <w:p w:rsidR="00C02B8C" w:rsidRPr="00DD7CCF" w:rsidRDefault="004D2E67" w:rsidP="00E2714A">
      <w:pPr>
        <w:pStyle w:val="Lista2"/>
      </w:pPr>
      <w:r w:rsidRPr="00DD7CCF">
        <w:lastRenderedPageBreak/>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4"/>
      </w:r>
    </w:p>
    <w:p w:rsidR="00C02B8C" w:rsidRPr="00DD7CCF"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rsidR="00C02B8C" w:rsidRPr="00DD7CCF" w:rsidRDefault="004D2E67" w:rsidP="003F2742">
      <w:pPr>
        <w:pStyle w:val="Cmsor2"/>
        <w:numPr>
          <w:ilvl w:val="1"/>
          <w:numId w:val="38"/>
        </w:numPr>
      </w:pPr>
      <w:bookmarkStart w:id="408" w:name="_j89z9okx3om4" w:colFirst="0" w:colLast="0"/>
      <w:bookmarkStart w:id="409" w:name="_Ref43984912"/>
      <w:bookmarkStart w:id="410" w:name="_Toc44494728"/>
      <w:bookmarkEnd w:id="408"/>
      <w:r w:rsidRPr="00DD7CCF">
        <w:t>Restoring Lacunae</w:t>
      </w:r>
      <w:bookmarkEnd w:id="409"/>
      <w:bookmarkEnd w:id="410"/>
    </w:p>
    <w:p w:rsidR="00C02B8C" w:rsidRPr="00DD7CCF" w:rsidRDefault="004D2E67" w:rsidP="003F2742">
      <w:pPr>
        <w:pStyle w:val="Cmsor3"/>
        <w:numPr>
          <w:ilvl w:val="2"/>
          <w:numId w:val="38"/>
        </w:numPr>
      </w:pPr>
      <w:bookmarkStart w:id="411" w:name="_ck6yxgbwhraw" w:colFirst="0" w:colLast="0"/>
      <w:bookmarkStart w:id="412" w:name="_Toc44494729"/>
      <w:bookmarkEnd w:id="411"/>
      <w:r w:rsidRPr="00DD7CCF">
        <w:t>Marking up restored text</w:t>
      </w:r>
      <w:bookmarkEnd w:id="412"/>
    </w:p>
    <w:p w:rsidR="008525C6" w:rsidRPr="008525C6" w:rsidRDefault="004D2E67" w:rsidP="00E2714A">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00303844" w:rsidRPr="00303844">
        <w:rPr>
          <w:rStyle w:val="Codevalue"/>
        </w:rPr>
        <w:t>"lost"</w:t>
      </w:r>
      <w:r w:rsidRPr="00DD7CCF">
        <w:t xml:space="preserve"> as the value of </w:t>
      </w:r>
      <w:r w:rsidR="008525C6" w:rsidRPr="008525C6">
        <w:rPr>
          <w:rStyle w:val="Codeattribute"/>
        </w:rPr>
        <w:t>@reason</w:t>
      </w:r>
    </w:p>
    <w:p w:rsidR="00C02B8C" w:rsidRPr="00DD7CCF" w:rsidRDefault="004D2E67" w:rsidP="00E2714A">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rsidR="00C02B8C" w:rsidRPr="00DD7CCF" w:rsidRDefault="004D2E67" w:rsidP="00E2714A">
      <w:pPr>
        <w:pStyle w:val="Lista"/>
      </w:pPr>
      <w:r w:rsidRPr="00DD7CCF">
        <w:t xml:space="preserve">instead of </w:t>
      </w:r>
      <w:r w:rsidR="00303844" w:rsidRPr="00303844">
        <w:rPr>
          <w:rStyle w:val="Codevalue"/>
        </w:rPr>
        <w:t>"lost"</w:t>
      </w:r>
      <w:r w:rsidRPr="00DD7CCF">
        <w:t xml:space="preserve">, you may use the value </w:t>
      </w:r>
      <w:r w:rsidR="00303844" w:rsidRPr="00303844">
        <w:rPr>
          <w:rStyle w:val="Codevalue"/>
        </w:rPr>
        <w:t>"undefined"</w:t>
      </w:r>
      <w:r w:rsidRPr="00DD7CCF">
        <w:t xml:space="preserve"> for </w:t>
      </w:r>
      <w:r w:rsidR="008525C6" w:rsidRPr="008525C6">
        <w:rPr>
          <w:rStyle w:val="Codeattribute"/>
        </w:rPr>
        <w:t>@reason</w:t>
      </w:r>
      <w:r w:rsidR="008525C6" w:rsidRPr="008525C6">
        <w:t xml:space="preserve"> </w:t>
      </w:r>
      <w:r w:rsidRPr="00DD7CCF">
        <w:t>if and only if</w:t>
      </w:r>
    </w:p>
    <w:p w:rsidR="00C02B8C" w:rsidRPr="00DD7CCF" w:rsidRDefault="004D2E67" w:rsidP="00E2714A">
      <w:pPr>
        <w:pStyle w:val="Lista2"/>
      </w:pPr>
      <w:r w:rsidRPr="00DD7CCF">
        <w:t>you are encoding your text from a printed edition without access to the original inscription or a visual representation of it</w:t>
      </w:r>
    </w:p>
    <w:p w:rsidR="00C02B8C" w:rsidRPr="00DD7CCF" w:rsidRDefault="004D2E67" w:rsidP="00E2714A">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 xml:space="preserve">for which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079C3">
        <w:t>6.2.4</w:t>
      </w:r>
      <w:r w:rsidR="0082156E" w:rsidRPr="00DD7CCF">
        <w:fldChar w:fldCharType="end"/>
      </w:r>
      <w:r w:rsidRPr="00DD7CCF">
        <w:t>) or lost</w:t>
      </w:r>
    </w:p>
    <w:p w:rsidR="004F4C63" w:rsidRPr="00DD7CCF" w:rsidRDefault="004D2E67" w:rsidP="00E2714A">
      <w:pPr>
        <w:pStyle w:val="Lista2"/>
      </w:pPr>
      <w:r w:rsidRPr="00DD7CCF">
        <w:rPr>
          <w:rStyle w:val="Foreign"/>
        </w:rPr>
        <w:t>and</w:t>
      </w:r>
      <w:r w:rsidRPr="00DD7CCF">
        <w:t xml:space="preserve"> you cannot make a reasonable guess as to which of these it is</w:t>
      </w:r>
    </w:p>
    <w:p w:rsidR="00C02B8C" w:rsidRPr="00DD7CCF" w:rsidRDefault="004D2E67" w:rsidP="00E2714A">
      <w:pPr>
        <w:pStyle w:val="Lista"/>
      </w:pPr>
      <w:r w:rsidRPr="00DD7CCF">
        <w:t xml:space="preserve">bear in mind that, as discussed in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079C3">
        <w:t>5.1</w:t>
      </w:r>
      <w:r w:rsidR="0082156E"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rsidR="00C02B8C" w:rsidRPr="00DD7CCF" w:rsidRDefault="004D2E67" w:rsidP="00E2714A">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079C3">
        <w:t>5.1</w:t>
      </w:r>
      <w:r w:rsidR="0082156E" w:rsidRPr="00DD7CCF">
        <w:fldChar w:fldCharType="end"/>
      </w:r>
      <w:r w:rsidRPr="00DD7CCF">
        <w:t>)</w:t>
      </w:r>
    </w:p>
    <w:p w:rsidR="00C02B8C" w:rsidRPr="00DD7CCF" w:rsidRDefault="004D2E67" w:rsidP="00E2714A">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rsidR="00C02B8C" w:rsidRPr="00DD7CCF" w:rsidRDefault="004D2E67" w:rsidP="00E2714A">
      <w:pPr>
        <w:pStyle w:val="Lista"/>
      </w:pPr>
      <w:r w:rsidRPr="00DD7CCF">
        <w:t xml:space="preserve">the element </w:t>
      </w:r>
      <w:r w:rsidRPr="00DD7CCF">
        <w:rPr>
          <w:rStyle w:val="Code"/>
        </w:rPr>
        <w:t>&lt;gap/&gt;</w:t>
      </w:r>
      <w:r w:rsidRPr="00DD7CCF">
        <w:t xml:space="preserve"> must not be used for a restored lacuna:</w:t>
      </w:r>
    </w:p>
    <w:p w:rsidR="00C02B8C" w:rsidRPr="00DD7CCF" w:rsidRDefault="004D2E67" w:rsidP="00E2714A">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rsidR="00C02B8C" w:rsidRPr="00DD7CCF" w:rsidRDefault="004D2E67" w:rsidP="00E2714A">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rsidR="00C02B8C" w:rsidRPr="00DD7CCF" w:rsidRDefault="004D2E67" w:rsidP="00E2714A">
      <w:pPr>
        <w:pStyle w:val="Lista"/>
      </w:pPr>
      <w:r w:rsidRPr="00DD7CCF">
        <w:t>restored text must, like extant text, be marked up for extrinsic and intrinsic structure</w:t>
      </w:r>
    </w:p>
    <w:p w:rsidR="00C02B8C" w:rsidRPr="00DD7CCF" w:rsidRDefault="004D2E67" w:rsidP="00E2714A">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rsidR="00C02B8C" w:rsidRPr="00DD7CCF" w:rsidRDefault="004D2E67" w:rsidP="00E2714A">
      <w:pPr>
        <w:pStyle w:val="Lista2"/>
      </w:pPr>
      <w:r w:rsidRPr="00DD7CCF">
        <w:t xml:space="preserve">therefore, some longer restorations will need to be split up into several </w:t>
      </w:r>
      <w:r w:rsidRPr="00DD7CCF">
        <w:rPr>
          <w:rStyle w:val="Code"/>
        </w:rPr>
        <w:t>&lt;supplied&gt;</w:t>
      </w:r>
      <w:r w:rsidRPr="00DD7CCF">
        <w:t xml:space="preserve"> elements</w:t>
      </w:r>
    </w:p>
    <w:p w:rsidR="00C02B8C" w:rsidRPr="00DD7CCF" w:rsidRDefault="004D2E67" w:rsidP="00E2714A">
      <w:pPr>
        <w:pStyle w:val="Lista"/>
      </w:pPr>
      <w:r w:rsidRPr="00DD7CCF">
        <w:t xml:space="preserve">in addition to the mandatory attribute </w:t>
      </w:r>
      <w:r w:rsidR="008525C6" w:rsidRPr="008525C6">
        <w:rPr>
          <w:rStyle w:val="Codeattribute"/>
        </w:rPr>
        <w:t>@reason</w:t>
      </w:r>
      <w:r w:rsidR="008525C6" w:rsidRPr="008525C6">
        <w:t>,</w:t>
      </w:r>
      <w:r w:rsidRPr="00DD7CCF">
        <w:t xml:space="preserve"> the optional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rsidR="00C02B8C" w:rsidRPr="00DD7CCF" w:rsidRDefault="004D2E67" w:rsidP="00E2714A">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rsidR="00C02B8C" w:rsidRPr="00DD7CCF" w:rsidRDefault="004D2E67" w:rsidP="003F2742">
      <w:pPr>
        <w:pStyle w:val="Cmsor3"/>
        <w:numPr>
          <w:ilvl w:val="2"/>
          <w:numId w:val="38"/>
        </w:numPr>
      </w:pPr>
      <w:bookmarkStart w:id="413" w:name="_1tkql41gk7ns" w:colFirst="0" w:colLast="0"/>
      <w:bookmarkStart w:id="414" w:name="_Toc44494730"/>
      <w:bookmarkEnd w:id="413"/>
      <w:r w:rsidRPr="00DD7CCF">
        <w:t>The basis of restoration</w:t>
      </w:r>
      <w:bookmarkEnd w:id="414"/>
    </w:p>
    <w:p w:rsidR="00C02B8C" w:rsidRPr="00DD7CCF" w:rsidRDefault="004D2E67" w:rsidP="00E2714A">
      <w:pPr>
        <w:pStyle w:val="Lista"/>
      </w:pPr>
      <w:r w:rsidRPr="00DD7CCF">
        <w:t>by default, restoration will be assumed to be conjectural</w:t>
      </w:r>
    </w:p>
    <w:p w:rsidR="00C02B8C" w:rsidRPr="00DD7CCF" w:rsidRDefault="004D2E67" w:rsidP="00E2714A">
      <w:pPr>
        <w:pStyle w:val="Lista2"/>
      </w:pPr>
      <w:r w:rsidRPr="00DD7CCF">
        <w:t>conjectural restoration thus needs no explicit encoding beyond that outlined above</w:t>
      </w:r>
    </w:p>
    <w:p w:rsidR="00C02B8C" w:rsidRPr="00DD7CCF" w:rsidRDefault="004D2E67" w:rsidP="00E2714A">
      <w:pPr>
        <w:pStyle w:val="Lista"/>
      </w:pPr>
      <w:r w:rsidRPr="00DD7CCF">
        <w:lastRenderedPageBreak/>
        <w:t xml:space="preserve">the attribute </w:t>
      </w:r>
      <w:r w:rsidR="008525C6" w:rsidRPr="008525C6">
        <w:rPr>
          <w:rStyle w:val="Codeattribute"/>
        </w:rPr>
        <w:t>@evidence</w:t>
      </w:r>
      <w:r w:rsidR="008525C6"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rsidR="00C02B8C" w:rsidRPr="00DD7CCF" w:rsidRDefault="00303844" w:rsidP="00E2714A">
      <w:pPr>
        <w:pStyle w:val="Lista2"/>
      </w:pPr>
      <w:r w:rsidRPr="00303844">
        <w:rPr>
          <w:rStyle w:val="Codevalue"/>
        </w:rPr>
        <w:t>"parallel"</w:t>
      </w:r>
      <w:r w:rsidR="004D2E67" w:rsidRPr="00DD7CCF">
        <w:t xml:space="preserve"> - restoration on the basis of one or more parallel texts</w:t>
      </w:r>
    </w:p>
    <w:p w:rsidR="00C02B8C" w:rsidRPr="00DD7CCF" w:rsidRDefault="004D2E67" w:rsidP="00E2714A">
      <w:pPr>
        <w:pStyle w:val="Lista3"/>
      </w:pPr>
      <w:r w:rsidRPr="00DD7CCF">
        <w:t>in standard EpiDoc usage, this means a parallel specimen of a text as a whole, but in our usage, it can be expanded to epigraphic parallels of certain segments of a text, such as:</w:t>
      </w:r>
    </w:p>
    <w:p w:rsidR="00C02B8C" w:rsidRPr="00DD7CCF" w:rsidRDefault="004D2E67" w:rsidP="004E103D">
      <w:pPr>
        <w:pStyle w:val="Lista4"/>
      </w:pPr>
      <w:r w:rsidRPr="00DD7CCF">
        <w:t xml:space="preserve">a genealogy found in </w:t>
      </w:r>
      <w:r w:rsidRPr="00E24F87">
        <w:rPr>
          <w:noProof/>
        </w:rPr>
        <w:t>(</w:t>
      </w:r>
      <w:r w:rsidRPr="00DD7CCF">
        <w:t>nearly) identical form in many copper plates or seals of a dynasty</w:t>
      </w:r>
    </w:p>
    <w:p w:rsidR="00C02B8C" w:rsidRPr="00DD7CCF" w:rsidRDefault="004D2E67" w:rsidP="004E103D">
      <w:pPr>
        <w:pStyle w:val="Lista4"/>
      </w:pPr>
      <w:r w:rsidRPr="00DD7CCF">
        <w:t>a repeatedly used standard title of a ruler</w:t>
      </w:r>
    </w:p>
    <w:p w:rsidR="00C02B8C" w:rsidRPr="00DD7CCF" w:rsidRDefault="004D2E67" w:rsidP="004E103D">
      <w:pPr>
        <w:pStyle w:val="Lista4"/>
      </w:pPr>
      <w:r w:rsidRPr="00DD7CCF">
        <w:t>a stanza found in more than one instance in your corpus</w:t>
      </w:r>
    </w:p>
    <w:p w:rsidR="00C02B8C" w:rsidRPr="00DD7CCF" w:rsidRDefault="004D2E67" w:rsidP="00E2714A">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rsidR="00C02B8C" w:rsidRPr="00DD7CCF" w:rsidRDefault="004D2E67" w:rsidP="004E103D">
      <w:pPr>
        <w:pStyle w:val="Lista4"/>
      </w:pPr>
      <w:r w:rsidRPr="00DD7CCF">
        <w:t xml:space="preserve">such identification shall be in a human-readable form, but if the parallel text already has an ID in the </w:t>
      </w:r>
      <w:proofErr w:type="spellStart"/>
      <w:r w:rsidRPr="00DD7CCF">
        <w:t>DHARMABase</w:t>
      </w:r>
      <w:proofErr w:type="spellEnd"/>
      <w:r w:rsidRPr="00DD7CCF">
        <w:t xml:space="preserve">, then this ID should be mentioned </w:t>
      </w:r>
      <w:r w:rsidRPr="00E24F87">
        <w:rPr>
          <w:noProof/>
        </w:rPr>
        <w:t>(</w:t>
      </w:r>
      <w:r w:rsidRPr="00DD7CCF">
        <w:t xml:space="preserve">and may be encoded as a reference, see </w:t>
      </w:r>
      <w:r w:rsidR="003C3D87" w:rsidRPr="00DD7CCF">
        <w:t>§</w:t>
      </w:r>
      <w:r w:rsidR="0082156E" w:rsidRPr="00DD7CCF">
        <w:fldChar w:fldCharType="begin"/>
      </w:r>
      <w:r w:rsidR="0082156E" w:rsidRPr="00DD7CCF">
        <w:instrText xml:space="preserve"> REF _Ref43988648 \w \h </w:instrText>
      </w:r>
      <w:r w:rsidR="00DD7CCF">
        <w:instrText xml:space="preserve"> \* MERGEFORMAT </w:instrText>
      </w:r>
      <w:r w:rsidR="0082156E" w:rsidRPr="00DD7CCF">
        <w:fldChar w:fldCharType="separate"/>
      </w:r>
      <w:r w:rsidR="001079C3">
        <w:t>10.4.6</w:t>
      </w:r>
      <w:r w:rsidR="0082156E" w:rsidRPr="00DD7CCF">
        <w:fldChar w:fldCharType="end"/>
      </w:r>
      <w:r w:rsidRPr="00DD7CCF">
        <w:t>)</w:t>
      </w:r>
    </w:p>
    <w:p w:rsidR="00C02B8C" w:rsidRPr="00DD7CCF" w:rsidRDefault="00303844" w:rsidP="00E2714A">
      <w:pPr>
        <w:pStyle w:val="Lista2"/>
      </w:pPr>
      <w:r w:rsidRPr="00303844">
        <w:rPr>
          <w:rStyle w:val="Codevalue"/>
        </w:rPr>
        <w:t>"previouseditor"</w:t>
      </w:r>
      <w:r w:rsidR="004D2E67" w:rsidRPr="00DD7CCF">
        <w:t xml:space="preserve"> - text that has been read by a previous editor of the inscription, but which is no longer possible to make out at present</w:t>
      </w:r>
    </w:p>
    <w:p w:rsidR="00C02B8C" w:rsidRPr="00DD7CCF" w:rsidRDefault="004D2E67" w:rsidP="00E2714A">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003C3D87" w:rsidRPr="00DD7CCF">
        <w:t>§</w:t>
      </w:r>
      <w:r w:rsidR="0082156E" w:rsidRPr="00DD7CCF">
        <w:fldChar w:fldCharType="begin"/>
      </w:r>
      <w:r w:rsidR="0082156E" w:rsidRPr="00DD7CCF">
        <w:instrText xml:space="preserve"> REF _Ref43978773 \w \h </w:instrText>
      </w:r>
      <w:r w:rsidR="00DD7CCF">
        <w:instrText xml:space="preserve"> \* MERGEFORMAT </w:instrText>
      </w:r>
      <w:r w:rsidR="0082156E" w:rsidRPr="00DD7CCF">
        <w:fldChar w:fldCharType="separate"/>
      </w:r>
      <w:r w:rsidR="001079C3">
        <w:t>9.1</w:t>
      </w:r>
      <w:r w:rsidR="0082156E" w:rsidRPr="00DD7CCF">
        <w:fldChar w:fldCharType="end"/>
      </w:r>
      <w:r w:rsidRPr="00DD7CCF">
        <w:t>)</w:t>
      </w:r>
    </w:p>
    <w:p w:rsidR="00C02B8C" w:rsidRPr="00DD7CCF" w:rsidRDefault="004D2E67" w:rsidP="00E2714A">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rsidR="00C02B8C" w:rsidRPr="00DD7CCF" w:rsidRDefault="004D2E67" w:rsidP="003F2742">
      <w:pPr>
        <w:pStyle w:val="Cmsor1"/>
        <w:numPr>
          <w:ilvl w:val="0"/>
          <w:numId w:val="38"/>
        </w:numPr>
      </w:pPr>
      <w:bookmarkStart w:id="415" w:name="_k1gjk9wajbez" w:colFirst="0" w:colLast="0"/>
      <w:bookmarkStart w:id="416" w:name="_Ref43978756"/>
      <w:bookmarkStart w:id="417" w:name="_Toc44494731"/>
      <w:bookmarkEnd w:id="415"/>
      <w:r w:rsidRPr="00DD7CCF">
        <w:lastRenderedPageBreak/>
        <w:t>Encoding Additional Information in the Edition</w:t>
      </w:r>
      <w:bookmarkEnd w:id="416"/>
      <w:bookmarkEnd w:id="417"/>
    </w:p>
    <w:p w:rsidR="00C02B8C" w:rsidRPr="00DD7CCF" w:rsidRDefault="004D2E67" w:rsidP="003F2742">
      <w:pPr>
        <w:pStyle w:val="Cmsor2"/>
        <w:numPr>
          <w:ilvl w:val="1"/>
          <w:numId w:val="38"/>
        </w:numPr>
      </w:pPr>
      <w:bookmarkStart w:id="418" w:name="_hrv588cx6rm9" w:colFirst="0" w:colLast="0"/>
      <w:bookmarkStart w:id="419" w:name="_Ref43980607"/>
      <w:bookmarkStart w:id="420" w:name="_Toc44494732"/>
      <w:bookmarkEnd w:id="418"/>
      <w:r w:rsidRPr="00DD7CCF">
        <w:t>Numeral Values</w:t>
      </w:r>
      <w:bookmarkEnd w:id="419"/>
      <w:bookmarkEnd w:id="420"/>
    </w:p>
    <w:p w:rsidR="00C02B8C" w:rsidRPr="00DD7CCF" w:rsidRDefault="004D2E67" w:rsidP="003F2742">
      <w:pPr>
        <w:pStyle w:val="Cmsor3"/>
        <w:numPr>
          <w:ilvl w:val="2"/>
          <w:numId w:val="38"/>
        </w:numPr>
      </w:pPr>
      <w:bookmarkStart w:id="421" w:name="_u6q2l31rs9n0" w:colFirst="0" w:colLast="0"/>
      <w:bookmarkStart w:id="422" w:name="_Toc44494733"/>
      <w:bookmarkEnd w:id="421"/>
      <w:r w:rsidRPr="00DD7CCF">
        <w:t>Generic numeral markup</w:t>
      </w:r>
      <w:bookmarkEnd w:id="422"/>
    </w:p>
    <w:p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1079C3">
        <w:t>––</w:t>
      </w:r>
      <w:r w:rsidR="00E078CA" w:rsidRPr="00DD7CCF">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1079C3">
        <w:t>––</w:t>
      </w:r>
      <w:r w:rsidR="00E078CA" w:rsidRPr="00DD7CCF">
        <w:fldChar w:fldCharType="end"/>
      </w:r>
      <w:r w:rsidRPr="00DD7CCF">
        <w:t>)</w:t>
      </w:r>
    </w:p>
    <w:p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rsidR="00C02B8C" w:rsidRPr="00DD7CCF" w:rsidRDefault="004D2E67" w:rsidP="00E2714A">
      <w:pPr>
        <w:pStyle w:val="Lista"/>
      </w:pPr>
      <w:r w:rsidRPr="005D2B22">
        <w:rPr>
          <w:b/>
          <w:bCs/>
        </w:rPr>
        <w:t>some examples of numerals with full markup</w:t>
      </w:r>
      <w:r w:rsidRPr="00DD7CCF">
        <w:t>:</w:t>
      </w:r>
    </w:p>
    <w:p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83110" w:rsidRPr="00DD7CCF" w:rsidRDefault="00E83110"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7.1.1</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complex Tamil numeral</w:t>
            </w:r>
          </w:p>
        </w:tc>
      </w:tr>
      <w:tr w:rsidR="00E83110" w:rsidRPr="00DD7CCF" w:rsidTr="00837BA5">
        <w:tc>
          <w:tcPr>
            <w:tcW w:w="5000" w:type="pct"/>
          </w:tcPr>
          <w:p w:rsidR="00E83110" w:rsidRPr="00DD7CCF" w:rsidRDefault="00E83110" w:rsidP="00E83110">
            <w:pPr>
              <w:rPr>
                <w:rStyle w:val="Code"/>
              </w:rPr>
            </w:pPr>
          </w:p>
          <w:p w:rsidR="00E83110" w:rsidRPr="00DD7CCF" w:rsidRDefault="00E83110" w:rsidP="00E83110">
            <w:pPr>
              <w:rPr>
                <w:rStyle w:val="Code"/>
              </w:rPr>
            </w:pPr>
          </w:p>
          <w:p w:rsidR="00E83110" w:rsidRPr="00DD7CCF" w:rsidRDefault="00E83110" w:rsidP="00E83110">
            <w:pPr>
              <w:rPr>
                <w:rStyle w:val="Code"/>
              </w:rPr>
            </w:pPr>
          </w:p>
          <w:p w:rsidR="00E83110" w:rsidRPr="00DD7CCF" w:rsidRDefault="00E83110" w:rsidP="00E83110">
            <w:pPr>
              <w:jc w:val="center"/>
              <w:rPr>
                <w:rStyle w:val="Code"/>
              </w:rPr>
            </w:pPr>
            <w:r w:rsidRPr="00DD7CCF">
              <w:rPr>
                <w:noProof/>
              </w:rPr>
              <w:drawing>
                <wp:inline distT="0" distB="0" distL="0" distR="0" wp14:anchorId="144F62B7" wp14:editId="448AD408">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rsidTr="00837BA5">
        <w:tc>
          <w:tcPr>
            <w:tcW w:w="5000" w:type="pct"/>
          </w:tcPr>
          <w:p w:rsidR="00E83110" w:rsidRPr="00DD7CCF" w:rsidRDefault="00E83110" w:rsidP="00E83110">
            <w:pPr>
              <w:pStyle w:val="TableNote"/>
            </w:pPr>
            <w:r w:rsidRPr="00DD7CCF">
              <w:t xml:space="preserve">the numeral </w:t>
            </w:r>
            <w:bookmarkStart w:id="423"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3"/>
          </w:p>
        </w:tc>
      </w:tr>
      <w:tr w:rsidR="00E83110" w:rsidRPr="00DD7CCF" w:rsidTr="00837BA5">
        <w:tc>
          <w:tcPr>
            <w:tcW w:w="5000" w:type="pct"/>
          </w:tcPr>
          <w:p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rsidR="00C02B8C" w:rsidRPr="00DD7CCF" w:rsidRDefault="004D2E67" w:rsidP="003F2742">
      <w:pPr>
        <w:pStyle w:val="Cmsor3"/>
        <w:numPr>
          <w:ilvl w:val="2"/>
          <w:numId w:val="38"/>
        </w:numPr>
      </w:pPr>
      <w:bookmarkStart w:id="424" w:name="_du4pk4npc5nc" w:colFirst="0" w:colLast="0"/>
      <w:bookmarkStart w:id="425" w:name="_Toc44494734"/>
      <w:bookmarkEnd w:id="424"/>
      <w:r w:rsidRPr="00DD7CCF">
        <w:t>Difficulties in reading numbers</w:t>
      </w:r>
      <w:bookmarkEnd w:id="425"/>
    </w:p>
    <w:p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079C3">
        <w:t>5</w:t>
      </w:r>
      <w:r w:rsidR="0082156E" w:rsidRPr="00DD7CCF">
        <w:fldChar w:fldCharType="end"/>
      </w:r>
      <w:r w:rsidRPr="00DD7CCF">
        <w:t>)</w:t>
      </w:r>
    </w:p>
    <w:p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5"/>
      </w:r>
    </w:p>
    <w:p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6"/>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3F2742">
      <w:pPr>
        <w:pStyle w:val="Cmsor3"/>
        <w:numPr>
          <w:ilvl w:val="2"/>
          <w:numId w:val="38"/>
        </w:numPr>
      </w:pPr>
      <w:bookmarkStart w:id="426" w:name="_h6ric5yl5k83" w:colFirst="0" w:colLast="0"/>
      <w:bookmarkStart w:id="427" w:name="_Toc44494735"/>
      <w:bookmarkEnd w:id="426"/>
      <w:r w:rsidRPr="00DD7CCF">
        <w:t>Editorial intervention and numerals</w:t>
      </w:r>
      <w:bookmarkEnd w:id="427"/>
    </w:p>
    <w:p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rsidR="00C02B8C" w:rsidRPr="00DD7CCF" w:rsidRDefault="004D2E67" w:rsidP="00E2714A">
      <w:pPr>
        <w:pStyle w:val="Lista2"/>
      </w:pPr>
      <w:r w:rsidRPr="00DD7CCF">
        <w:t>a longer stretch of restored text may freely include both text and a numeral</w:t>
      </w:r>
    </w:p>
    <w:p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rsidR="00C02B8C" w:rsidRPr="00DD7CCF" w:rsidRDefault="004D2E67" w:rsidP="003F2742">
      <w:pPr>
        <w:pStyle w:val="Cmsor3"/>
        <w:numPr>
          <w:ilvl w:val="2"/>
          <w:numId w:val="38"/>
        </w:numPr>
      </w:pPr>
      <w:bookmarkStart w:id="428" w:name="_givjq86nqgzx" w:colFirst="0" w:colLast="0"/>
      <w:bookmarkStart w:id="429" w:name="_Toc44494736"/>
      <w:bookmarkEnd w:id="428"/>
      <w:r w:rsidRPr="00DD7CCF">
        <w:t>Numbers expressed in words</w:t>
      </w:r>
      <w:bookmarkEnd w:id="429"/>
    </w:p>
    <w:p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rsidR="00C02B8C" w:rsidRPr="00DD7CCF" w:rsidRDefault="004D2E67" w:rsidP="00E2714A">
      <w:pPr>
        <w:pStyle w:val="Lista"/>
      </w:pPr>
      <w:r w:rsidRPr="00DD7CCF">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rsidR="004F4C63" w:rsidRPr="00DD7CCF" w:rsidRDefault="004D2E67" w:rsidP="00E2714A">
      <w:pPr>
        <w:pStyle w:val="Lista"/>
      </w:pPr>
      <w:r w:rsidRPr="00DD7CCF">
        <w:lastRenderedPageBreak/>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rsidR="00C02B8C" w:rsidRPr="00DD7CCF" w:rsidRDefault="004D2E67" w:rsidP="003F2742">
      <w:pPr>
        <w:pStyle w:val="Cmsor2"/>
        <w:numPr>
          <w:ilvl w:val="1"/>
          <w:numId w:val="38"/>
        </w:numPr>
      </w:pPr>
      <w:bookmarkStart w:id="430" w:name="_Ref43989080"/>
      <w:bookmarkStart w:id="431" w:name="_Toc44494737"/>
      <w:r w:rsidRPr="00DD7CCF">
        <w:t>Tagging Language in the Edition</w:t>
      </w:r>
      <w:bookmarkEnd w:id="430"/>
      <w:bookmarkEnd w:id="431"/>
    </w:p>
    <w:p w:rsidR="00C02B8C" w:rsidRPr="00DD7CCF" w:rsidRDefault="004D2E67" w:rsidP="00E2714A">
      <w:pPr>
        <w:pStyle w:val="Lista"/>
      </w:pPr>
      <w:r w:rsidRPr="00DD7CCF">
        <w:t>this section concerns encoding language within the edition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079C3">
        <w:t>10.3</w:t>
      </w:r>
      <w:r w:rsidR="0082156E" w:rsidRPr="00DD7CCF">
        <w:fldChar w:fldCharType="end"/>
      </w:r>
      <w:r w:rsidRPr="00DD7CCF">
        <w:t xml:space="preserve"> for wider applications of language encoding</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079C3">
        <w:t>10.3.3</w:t>
      </w:r>
      <w:r w:rsidR="0082156E" w:rsidRPr="00DD7CCF">
        <w:fldChar w:fldCharType="end"/>
      </w:r>
      <w:r w:rsidRPr="00DD7CCF">
        <w:t xml:space="preserve"> for specific instructions applicable in other parts of your XML file</w:t>
      </w:r>
    </w:p>
    <w:p w:rsidR="00C02B8C" w:rsidRPr="00DD7CCF" w:rsidRDefault="004D2E67" w:rsidP="00E2714A">
      <w:pPr>
        <w:pStyle w:val="Lista"/>
      </w:pPr>
      <w:r w:rsidRPr="00DD7CCF">
        <w:t>the language</w:t>
      </w:r>
      <w:r w:rsidRPr="00E24F87">
        <w:rPr>
          <w:noProof/>
        </w:rPr>
        <w:t>(</w:t>
      </w:r>
      <w:r w:rsidRPr="00DD7CCF">
        <w:t>s) used in an inscription must be specified in your metadata</w:t>
      </w:r>
    </w:p>
    <w:p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079C3">
        <w:t>10.3.1</w:t>
      </w:r>
      <w:r w:rsidR="0082156E" w:rsidRPr="00DD7CCF">
        <w:fldChar w:fldCharType="end"/>
      </w:r>
      <w:r w:rsidRPr="00DD7CCF">
        <w:t xml:space="preserve"> for details</w:t>
      </w:r>
    </w:p>
    <w:p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079C3">
        <w:t>7.5.4</w:t>
      </w:r>
      <w:r w:rsidR="00780A5D" w:rsidRPr="00DD7CCF">
        <w:fldChar w:fldCharType="end"/>
      </w:r>
      <w:r w:rsidRPr="00DD7CCF">
        <w:t>)</w:t>
      </w:r>
    </w:p>
    <w:p w:rsidR="00C02B8C" w:rsidRPr="00DD7CCF" w:rsidRDefault="004D2E67" w:rsidP="00E2714A">
      <w:pPr>
        <w:pStyle w:val="Lista2"/>
      </w:pPr>
      <w:r w:rsidRPr="00DD7CCF">
        <w:t>instead, your metadata should specify the scripts used for each language in your inscription</w:t>
      </w:r>
    </w:p>
    <w:p w:rsidR="00C02B8C" w:rsidRPr="00DD7CCF" w:rsidRDefault="004D2E67" w:rsidP="003F2742">
      <w:pPr>
        <w:pStyle w:val="Cmsor3"/>
        <w:numPr>
          <w:ilvl w:val="2"/>
          <w:numId w:val="38"/>
        </w:numPr>
      </w:pPr>
      <w:bookmarkStart w:id="432" w:name="_klgqi6fi4k5w" w:colFirst="0" w:colLast="0"/>
      <w:bookmarkStart w:id="433" w:name="_Ref43986547"/>
      <w:bookmarkStart w:id="434" w:name="_Toc44494738"/>
      <w:bookmarkEnd w:id="432"/>
      <w:r w:rsidRPr="00DD7CCF">
        <w:t>Inscriptions consisting of sections in different languages</w:t>
      </w:r>
      <w:bookmarkEnd w:id="433"/>
      <w:bookmarkEnd w:id="434"/>
    </w:p>
    <w:p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 languages, consider the degree to which these sections are independent of each other</w:t>
      </w:r>
    </w:p>
    <w:p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5D2B22">
        <w:rPr>
          <w:b/>
          <w:b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rsidR="00C02B8C" w:rsidRPr="00DD7CCF" w:rsidRDefault="004D2E67" w:rsidP="00E2714A">
      <w:pPr>
        <w:pStyle w:val="Lista2"/>
      </w:pPr>
      <w:r w:rsidRPr="00DD7CCF">
        <w:t>first, consider if it would be better to edit the inscription as two separate texts</w:t>
      </w:r>
    </w:p>
    <w:p w:rsidR="00C02B8C" w:rsidRPr="00DD7CCF" w:rsidRDefault="004D2E67" w:rsidP="00E2714A">
      <w:pPr>
        <w:pStyle w:val="Lista2"/>
      </w:pPr>
      <w:r w:rsidRPr="00DD7CCF">
        <w:t>if that is not feasible, then</w:t>
      </w:r>
    </w:p>
    <w:p w:rsidR="00C02B8C" w:rsidRPr="00DD7CCF" w:rsidRDefault="004D2E67" w:rsidP="00E2714A">
      <w:pPr>
        <w:pStyle w:val="Lista3"/>
      </w:pPr>
      <w:r w:rsidRPr="00DD7CCF">
        <w:t xml:space="preserve">encode the language-based sections as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w:t>
      </w:r>
    </w:p>
    <w:p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rsidR="00C02B8C" w:rsidRPr="00DD7CCF" w:rsidRDefault="004D2E67" w:rsidP="004E103D">
      <w:pPr>
        <w:pStyle w:val="Lista4"/>
      </w:pPr>
      <w:r w:rsidRPr="00DD7CCF">
        <w:t xml:space="preserve">note, however, that in an inscription consisting of </w:t>
      </w:r>
      <w:proofErr w:type="spellStart"/>
      <w:r w:rsidRPr="00DD7CCF">
        <w:t>textparts</w:t>
      </w:r>
      <w:proofErr w:type="spellEnd"/>
      <w:r w:rsidRPr="00DD7CCF">
        <w:t xml:space="preserve"> in the same language, the language must still be encoded for the edition division, not separately for the </w:t>
      </w:r>
      <w:proofErr w:type="spellStart"/>
      <w:r w:rsidRPr="00DD7CCF">
        <w:t>textparts</w:t>
      </w:r>
      <w:proofErr w:type="spellEnd"/>
    </w:p>
    <w:p w:rsidR="00C02B8C" w:rsidRPr="00DD7CCF" w:rsidRDefault="004D2E67" w:rsidP="003F2742">
      <w:pPr>
        <w:pStyle w:val="Cmsor3"/>
        <w:numPr>
          <w:ilvl w:val="2"/>
          <w:numId w:val="38"/>
        </w:numPr>
      </w:pPr>
      <w:bookmarkStart w:id="435" w:name="_oeygdv1jszl8" w:colFirst="0" w:colLast="0"/>
      <w:bookmarkStart w:id="436" w:name="_Toc44494739"/>
      <w:bookmarkEnd w:id="435"/>
      <w:r w:rsidRPr="00DD7CCF">
        <w:t>Inscriptions containing foreign words or phrases</w:t>
      </w:r>
      <w:bookmarkEnd w:id="436"/>
    </w:p>
    <w:p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rsidR="00C02B8C" w:rsidRPr="00DD7CCF" w:rsidRDefault="004D2E67" w:rsidP="00E2714A">
      <w:pPr>
        <w:pStyle w:val="Lista2"/>
      </w:pPr>
      <w:r w:rsidRPr="00DD7CCF">
        <w:t>loanwords and foreign names should not, as a rule, be marked up as being in a different language, but do tag</w:t>
      </w:r>
    </w:p>
    <w:p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rsidR="00C02B8C" w:rsidRPr="00DD7CCF" w:rsidRDefault="004D2E67" w:rsidP="00E2714A">
      <w:pPr>
        <w:pStyle w:val="Lista3"/>
      </w:pPr>
      <w:r w:rsidRPr="00DD7CCF">
        <w:t>in less clear-cut cases, use your own discretion to decide whether or not to tag a segment as foreign</w:t>
      </w:r>
    </w:p>
    <w:p w:rsidR="00C02B8C" w:rsidRPr="00DD7CCF" w:rsidRDefault="004D2E67" w:rsidP="003F2742">
      <w:pPr>
        <w:pStyle w:val="Cmsor2"/>
        <w:numPr>
          <w:ilvl w:val="1"/>
          <w:numId w:val="38"/>
        </w:numPr>
      </w:pPr>
      <w:bookmarkStart w:id="437" w:name="_jbf4mvmrfbn2" w:colFirst="0" w:colLast="0"/>
      <w:bookmarkStart w:id="438" w:name="_Ref43989327"/>
      <w:bookmarkStart w:id="439" w:name="_Toc44494740"/>
      <w:bookmarkEnd w:id="437"/>
      <w:r w:rsidRPr="00DD7CCF">
        <w:lastRenderedPageBreak/>
        <w:t>Abbreviations</w:t>
      </w:r>
      <w:bookmarkEnd w:id="438"/>
      <w:bookmarkEnd w:id="439"/>
    </w:p>
    <w:p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rsidR="00C02B8C" w:rsidRPr="00DD7CCF" w:rsidRDefault="004D2E67" w:rsidP="00E2714A">
      <w:pPr>
        <w:pStyle w:val="Lista2"/>
      </w:pPr>
      <w:r w:rsidRPr="00DD7CCF">
        <w:t>for the time being, we shall not encode expansions or resolutions for any abbreviations in our texts, though TEI and EpiDoc offer methods to do so</w:t>
      </w:r>
    </w:p>
    <w:p w:rsidR="00C02B8C" w:rsidRPr="00DD7CCF" w:rsidRDefault="004D2E67" w:rsidP="00E2714A">
      <w:pPr>
        <w:pStyle w:val="Lista2"/>
      </w:pPr>
      <w:r w:rsidRPr="00DD7CCF">
        <w:t>we may, at a later stage, automatically or semi-automatically add resolutions to the abbreviations flagged in this way</w:t>
      </w:r>
    </w:p>
    <w:p w:rsidR="00C02B8C" w:rsidRPr="00DD7CCF" w:rsidRDefault="004D2E67" w:rsidP="003F2742">
      <w:pPr>
        <w:pStyle w:val="Cmsor2"/>
        <w:numPr>
          <w:ilvl w:val="1"/>
          <w:numId w:val="38"/>
        </w:numPr>
      </w:pPr>
      <w:bookmarkStart w:id="440" w:name="_y8d6jllfz1" w:colFirst="0" w:colLast="0"/>
      <w:bookmarkStart w:id="441" w:name="_Ref43978612"/>
      <w:bookmarkStart w:id="442" w:name="_Toc44494741"/>
      <w:bookmarkEnd w:id="440"/>
      <w:r w:rsidRPr="00DD7CCF">
        <w:t>Optional Encoding of Semantic Features</w:t>
      </w:r>
      <w:bookmarkEnd w:id="441"/>
      <w:bookmarkEnd w:id="442"/>
    </w:p>
    <w:p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rsidR="00C02B8C" w:rsidRPr="00DD7CCF" w:rsidRDefault="004D2E67" w:rsidP="003F2742">
      <w:pPr>
        <w:pStyle w:val="Cmsor3"/>
        <w:numPr>
          <w:ilvl w:val="2"/>
          <w:numId w:val="38"/>
        </w:numPr>
      </w:pPr>
      <w:bookmarkStart w:id="443" w:name="_if22uogatvm3" w:colFirst="0" w:colLast="0"/>
      <w:bookmarkStart w:id="444" w:name="_Toc44494742"/>
      <w:bookmarkEnd w:id="443"/>
      <w:r w:rsidRPr="00DD7CCF">
        <w:t>Personal names</w:t>
      </w:r>
      <w:bookmarkEnd w:id="444"/>
    </w:p>
    <w:p w:rsidR="00C02B8C" w:rsidRPr="00DD7CCF" w:rsidRDefault="004D2E67" w:rsidP="00E2714A">
      <w:pPr>
        <w:pStyle w:val="Lista"/>
      </w:pPr>
      <w:r w:rsidRPr="00DD7CCF">
        <w:t xml:space="preserve">personal names may be tagged with the element </w:t>
      </w:r>
      <w:r w:rsidRPr="00DD7CCF">
        <w:rPr>
          <w:rStyle w:val="Code"/>
        </w:rPr>
        <w:t>&lt;persName&gt;</w:t>
      </w:r>
    </w:p>
    <w:p w:rsidR="00C02B8C" w:rsidRPr="00DD7CCF" w:rsidRDefault="004D2E67" w:rsidP="00E2714A">
      <w:pPr>
        <w:pStyle w:val="Lista2"/>
      </w:pPr>
      <w:r w:rsidRPr="00DD7CCF">
        <w:t>this element can be used to encode a complex name, tagging individually all elements of a personal name</w:t>
      </w:r>
    </w:p>
    <w:p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rsidR="00C02B8C" w:rsidRPr="00DD7CCF" w:rsidRDefault="004D2E67" w:rsidP="00E2714A">
      <w:pPr>
        <w:pStyle w:val="Lista"/>
      </w:pPr>
      <w:proofErr w:type="spellStart"/>
      <w:r w:rsidRPr="00DD7CCF">
        <w:t>subcategorisation</w:t>
      </w:r>
      <w:proofErr w:type="spellEnd"/>
      <w:r w:rsidRPr="00DD7CCF">
        <w:t xml:space="preserve">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xml:space="preserve">, </w:t>
      </w:r>
      <w:proofErr w:type="spellStart"/>
      <w:r w:rsidR="004D2E67" w:rsidRPr="00DD7CCF">
        <w:t>Rājendra</w:t>
      </w:r>
      <w:proofErr w:type="spellEnd"/>
      <w:r w:rsidR="004D2E67" w:rsidRPr="00DD7CCF">
        <w:t>, …)</w:t>
      </w:r>
    </w:p>
    <w:p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079C3">
        <w:t>10.6.3</w:t>
      </w:r>
      <w:r w:rsidR="00B26C65">
        <w:fldChar w:fldCharType="end"/>
      </w:r>
    </w:p>
    <w:p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E4C29" w:rsidRPr="00DD7CCF" w:rsidRDefault="00FE4C29"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7.4.1</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encoding a complex personal name</w:t>
            </w:r>
          </w:p>
        </w:tc>
      </w:tr>
      <w:tr w:rsidR="00FE4C29" w:rsidRPr="00DD7CCF" w:rsidTr="00837BA5">
        <w:tc>
          <w:tcPr>
            <w:tcW w:w="5000" w:type="pct"/>
          </w:tcPr>
          <w:p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rsidR="00C02B8C" w:rsidRPr="00DD7CCF" w:rsidRDefault="004D2E67" w:rsidP="003F2742">
      <w:pPr>
        <w:pStyle w:val="Cmsor3"/>
        <w:numPr>
          <w:ilvl w:val="2"/>
          <w:numId w:val="38"/>
        </w:numPr>
      </w:pPr>
      <w:bookmarkStart w:id="445" w:name="_3pq8h4icqxh2" w:colFirst="0" w:colLast="0"/>
      <w:bookmarkStart w:id="446" w:name="_Toc44494743"/>
      <w:bookmarkEnd w:id="445"/>
      <w:r w:rsidRPr="00DD7CCF">
        <w:lastRenderedPageBreak/>
        <w:t>Adding ranks and roles to names</w:t>
      </w:r>
      <w:bookmarkEnd w:id="446"/>
    </w:p>
    <w:p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bookmarkStart w:id="447" w:name="_kzswls62u25y" w:colFirst="0" w:colLast="0"/>
            <w:bookmarkEnd w:id="447"/>
            <w:r w:rsidRPr="00DD7CCF">
              <w:t xml:space="preserve">Example </w:t>
            </w:r>
            <w:r w:rsidR="00B2626B">
              <w:fldChar w:fldCharType="begin"/>
            </w:r>
            <w:r w:rsidR="00B2626B">
              <w:instrText xml:space="preserve"> STYLEREF 3 \s </w:instrText>
            </w:r>
            <w:r w:rsidR="00B2626B">
              <w:fldChar w:fldCharType="separate"/>
            </w:r>
            <w:r w:rsidR="001079C3">
              <w:rPr>
                <w:noProof/>
              </w:rPr>
              <w:t>7.4.2</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encoding ranks and roles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rsidR="00C02B8C" w:rsidRPr="00DD7CCF" w:rsidRDefault="004D2E67" w:rsidP="003F2742">
      <w:pPr>
        <w:pStyle w:val="Cmsor3"/>
        <w:numPr>
          <w:ilvl w:val="2"/>
          <w:numId w:val="38"/>
        </w:numPr>
      </w:pPr>
      <w:bookmarkStart w:id="448" w:name="_l50o1bs9vq7k" w:colFirst="0" w:colLast="0"/>
      <w:bookmarkStart w:id="449" w:name="_Toc44494744"/>
      <w:bookmarkEnd w:id="448"/>
      <w:r w:rsidRPr="00DD7CCF">
        <w:lastRenderedPageBreak/>
        <w:t>Place names</w:t>
      </w:r>
      <w:bookmarkEnd w:id="449"/>
    </w:p>
    <w:p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079C3">
        <w:t>10.6.3</w:t>
      </w:r>
      <w:r w:rsidR="00B26C65">
        <w:fldChar w:fldCharType="end"/>
      </w:r>
    </w:p>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7.4.3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encoding place names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rsidR="00C02B8C" w:rsidRPr="00DD7CCF" w:rsidRDefault="004D2E67" w:rsidP="003F2742">
      <w:pPr>
        <w:pStyle w:val="Cmsor3"/>
        <w:numPr>
          <w:ilvl w:val="2"/>
          <w:numId w:val="38"/>
        </w:numPr>
      </w:pPr>
      <w:bookmarkStart w:id="450" w:name="_s4eo5ge9e49x" w:colFirst="0" w:colLast="0"/>
      <w:bookmarkStart w:id="451" w:name="_Toc44494745"/>
      <w:bookmarkEnd w:id="450"/>
      <w:r w:rsidRPr="00DD7CCF">
        <w:t>Measurements</w:t>
      </w:r>
      <w:bookmarkEnd w:id="451"/>
    </w:p>
    <w:p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rsidR="00C02B8C" w:rsidRPr="00DD7CCF" w:rsidRDefault="004D2E67" w:rsidP="00E2714A">
      <w:pPr>
        <w:pStyle w:val="Lista2"/>
      </w:pPr>
      <w:r w:rsidRPr="00DD7CCF">
        <w:t>usually, measure requires encoding the quantity, the unit used, and possibly the commodity measured</w:t>
      </w:r>
    </w:p>
    <w:p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079C3">
        <w:t>7.1</w:t>
      </w:r>
      <w:r w:rsidRPr="00DD7CCF">
        <w:fldChar w:fldCharType="end"/>
      </w:r>
    </w:p>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7.4.4</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encoding place names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rsidTr="00837BA5">
        <w:tc>
          <w:tcPr>
            <w:tcW w:w="5000" w:type="pct"/>
          </w:tcPr>
          <w:p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rsidR="00C02B8C" w:rsidRPr="00DD7CCF" w:rsidRDefault="004D2E67" w:rsidP="003F2742">
      <w:pPr>
        <w:pStyle w:val="Cmsor3"/>
        <w:numPr>
          <w:ilvl w:val="2"/>
          <w:numId w:val="38"/>
        </w:numPr>
      </w:pPr>
      <w:bookmarkStart w:id="452" w:name="_j6ih485s14j7" w:colFirst="0" w:colLast="0"/>
      <w:bookmarkStart w:id="453" w:name="_Toc44494746"/>
      <w:bookmarkEnd w:id="452"/>
      <w:r w:rsidRPr="00DD7CCF">
        <w:t>Tagged semantic features interacting with text or markup</w:t>
      </w:r>
      <w:bookmarkEnd w:id="453"/>
    </w:p>
    <w:p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rsidR="00C02B8C" w:rsidRPr="00DD7CCF" w:rsidRDefault="004D2E67" w:rsidP="00E2714A">
      <w:pPr>
        <w:pStyle w:val="Lista2"/>
      </w:pPr>
      <w:r w:rsidRPr="00DD7CCF">
        <w:t>in this case, the two parts of the semantic tag will have to be linked as follows:</w:t>
      </w:r>
    </w:p>
    <w:p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079C3">
        <w:t>10.6.4</w:t>
      </w:r>
      <w:r w:rsidR="0082156E" w:rsidRPr="00DD7CCF">
        <w:fldChar w:fldCharType="end"/>
      </w:r>
      <w:r w:rsidRPr="00DD7CCF">
        <w:t>) to both parts, with a value composed of</w:t>
      </w:r>
    </w:p>
    <w:p w:rsidR="00C02B8C" w:rsidRPr="00DD7CCF" w:rsidRDefault="004D2E67" w:rsidP="00E2714A">
      <w:pPr>
        <w:pStyle w:val="Lista3"/>
      </w:pPr>
      <w:r w:rsidRPr="00DD7CCF">
        <w:t>the filename followed by an underscore</w:t>
      </w:r>
    </w:p>
    <w:p w:rsidR="00C02B8C" w:rsidRPr="00DD7CCF" w:rsidRDefault="004D2E67" w:rsidP="00E2714A">
      <w:pPr>
        <w:pStyle w:val="Lista3"/>
      </w:pPr>
      <w:r w:rsidRPr="00DD7CCF">
        <w:t>followed by “name”, “place”, “role” or “measure” as applicable</w:t>
      </w:r>
    </w:p>
    <w:p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rsidR="00C02B8C" w:rsidRPr="00DD7CCF" w:rsidRDefault="004D2E67" w:rsidP="00E2714A">
      <w:pPr>
        <w:pStyle w:val="Lista3"/>
      </w:pPr>
      <w:r w:rsidRPr="00DD7CCF">
        <w:t>followed by an uppercase A for the first part and an uppercase B for the second part</w:t>
      </w:r>
    </w:p>
    <w:p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7.4.5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personal name split across block-level containers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7.4.5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B</w:t>
            </w:r>
            <w:r w:rsidR="00B2626B">
              <w:rPr>
                <w:noProof/>
              </w:rPr>
              <w:fldChar w:fldCharType="end"/>
            </w:r>
            <w:r w:rsidRPr="00DD7CCF">
              <w:t>: personal name split across block-level containers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rsidR="00C02B8C" w:rsidRPr="00DD7CCF" w:rsidRDefault="004D2E67" w:rsidP="003F2742">
      <w:pPr>
        <w:pStyle w:val="Cmsor2"/>
        <w:numPr>
          <w:ilvl w:val="1"/>
          <w:numId w:val="38"/>
        </w:numPr>
      </w:pPr>
      <w:bookmarkStart w:id="454" w:name="_2s6au4dtqyfr" w:colFirst="0" w:colLast="0"/>
      <w:bookmarkStart w:id="455" w:name="_Ref43990481"/>
      <w:bookmarkStart w:id="456" w:name="_Toc44494747"/>
      <w:bookmarkEnd w:id="454"/>
      <w:r w:rsidRPr="00DD7CCF">
        <w:t>Visual Features</w:t>
      </w:r>
      <w:bookmarkEnd w:id="455"/>
      <w:bookmarkEnd w:id="456"/>
    </w:p>
    <w:p w:rsidR="00C02B8C" w:rsidRPr="00DD7CCF" w:rsidRDefault="004D2E67" w:rsidP="003F2742">
      <w:pPr>
        <w:pStyle w:val="Cmsor3"/>
        <w:numPr>
          <w:ilvl w:val="2"/>
          <w:numId w:val="38"/>
        </w:numPr>
      </w:pPr>
      <w:bookmarkStart w:id="457" w:name="_lj3p4hxrzblk" w:colFirst="0" w:colLast="0"/>
      <w:bookmarkStart w:id="458" w:name="_Ref43989046"/>
      <w:bookmarkStart w:id="459" w:name="_Toc44494748"/>
      <w:bookmarkEnd w:id="457"/>
      <w:r w:rsidRPr="00DD7CCF">
        <w:t>The scope of visual features encoded in attributes</w:t>
      </w:r>
      <w:bookmarkEnd w:id="458"/>
      <w:bookmarkEnd w:id="459"/>
    </w:p>
    <w:p w:rsidR="00C02B8C" w:rsidRPr="00DD7CCF" w:rsidRDefault="004D2E67" w:rsidP="00E2714A">
      <w:pPr>
        <w:pStyle w:val="Lista"/>
      </w:pPr>
      <w:r w:rsidRPr="00DD7CCF">
        <w:t>the attributes described in this section for encoding visual features may be used with the following phrase-level XML elements as the situation demands:</w:t>
      </w:r>
    </w:p>
    <w:p w:rsidR="00C02B8C" w:rsidRPr="00DD7CCF" w:rsidRDefault="004D2E67" w:rsidP="00E2714A">
      <w:pPr>
        <w:pStyle w:val="Lista2"/>
      </w:pPr>
      <w:r w:rsidRPr="00DD7CCF">
        <w:t xml:space="preserve">structural containers, i.e.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xml:space="preserve">) and </w:t>
      </w:r>
      <w:proofErr w:type="spellStart"/>
      <w:r w:rsidRPr="00DD7CCF">
        <w:t>forme</w:t>
      </w:r>
      <w:proofErr w:type="spellEnd"/>
      <w:r w:rsidRPr="00DD7CCF">
        <w:t xml:space="preserv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079C3">
        <w:t>3.3.5</w:t>
      </w:r>
      <w:r w:rsidR="00194541" w:rsidRPr="00DD7CCF">
        <w:fldChar w:fldCharType="end"/>
      </w:r>
      <w:r w:rsidRPr="00DD7CCF">
        <w:t>)</w:t>
      </w:r>
    </w:p>
    <w:p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079C3">
        <w:t>2.2</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079C3">
        <w:t>2.3</w:t>
      </w:r>
      <w:r w:rsidR="00C927BB" w:rsidRPr="00DD7CCF">
        <w:fldChar w:fldCharType="end"/>
      </w:r>
      <w:r w:rsidRPr="00DD7CCF">
        <w:t>)</w:t>
      </w:r>
    </w:p>
    <w:p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7"/>
      </w:r>
      <w:r w:rsidRPr="00DD7CCF">
        <w:t xml:space="preserve"> when a localised feature applies to an entire physical line</w:t>
      </w:r>
    </w:p>
    <w:p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38"/>
      </w:r>
      <w:r w:rsidRPr="00DD7CCF">
        <w:t xml:space="preserve"> when the scope of a visual feature is not a pre-existing element</w:t>
      </w:r>
    </w:p>
    <w:p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rsidR="00C02B8C" w:rsidRPr="00DD7CCF" w:rsidRDefault="004D2E67" w:rsidP="00E2714A">
      <w:pPr>
        <w:pStyle w:val="Lista"/>
      </w:pPr>
      <w:r w:rsidRPr="00DD7CCF">
        <w:lastRenderedPageBreak/>
        <w:t>in order to reduce the complexity required for processing these, when using multiple values, please observe a strict order as follows</w:t>
      </w:r>
    </w:p>
    <w:p w:rsidR="00C02B8C" w:rsidRPr="00DD7CCF" w:rsidRDefault="004D2E67" w:rsidP="00E2714A">
      <w:pPr>
        <w:pStyle w:val="Lista2"/>
      </w:pPr>
      <w:r w:rsidRPr="00DD7CCF">
        <w:t>1. directionality and orientation</w:t>
      </w:r>
    </w:p>
    <w:p w:rsidR="00C02B8C" w:rsidRPr="00DD7CCF" w:rsidRDefault="004D2E67" w:rsidP="00E2714A">
      <w:pPr>
        <w:pStyle w:val="Lista2"/>
      </w:pPr>
      <w:r w:rsidRPr="00DD7CCF">
        <w:t>2. script</w:t>
      </w:r>
    </w:p>
    <w:p w:rsidR="00C02B8C" w:rsidRPr="00DD7CCF" w:rsidRDefault="004D2E67" w:rsidP="00E2714A">
      <w:pPr>
        <w:pStyle w:val="Lista2"/>
      </w:pPr>
      <w:r w:rsidRPr="00DD7CCF">
        <w:t>3. lettering</w:t>
      </w:r>
    </w:p>
    <w:p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rsidR="00C02B8C" w:rsidRPr="00DD7CCF" w:rsidRDefault="004D2E67" w:rsidP="003F2742">
      <w:pPr>
        <w:pStyle w:val="Cmsor3"/>
        <w:numPr>
          <w:ilvl w:val="2"/>
          <w:numId w:val="38"/>
        </w:numPr>
      </w:pPr>
      <w:bookmarkStart w:id="460" w:name="_c0467s7j2myi" w:colFirst="0" w:colLast="0"/>
      <w:bookmarkStart w:id="461" w:name="_Ref43987598"/>
      <w:bookmarkStart w:id="462" w:name="_Toc44494749"/>
      <w:bookmarkEnd w:id="460"/>
      <w:r w:rsidRPr="00DD7CCF">
        <w:t>Alignment</w:t>
      </w:r>
      <w:bookmarkEnd w:id="461"/>
      <w:bookmarkEnd w:id="462"/>
    </w:p>
    <w:p w:rsidR="00C02B8C" w:rsidRPr="00DD7CCF" w:rsidRDefault="004D2E67" w:rsidP="00E2714A">
      <w:pPr>
        <w:pStyle w:val="Lista"/>
      </w:pPr>
      <w:r w:rsidRPr="00DD7CCF">
        <w:t>we assume by default that the lines of an inscription are aligned to the left and more or less justified to the right margin</w:t>
      </w:r>
    </w:p>
    <w:p w:rsidR="00C02B8C" w:rsidRPr="00DD7CCF" w:rsidRDefault="004D2E67" w:rsidP="00E2714A">
      <w:pPr>
        <w:pStyle w:val="Lista2"/>
      </w:pPr>
      <w:r w:rsidRPr="00DD7CCF">
        <w:t>large-scale deviations from this pattern shall not be encoded in the markup but rather discussed in your description of the layout</w:t>
      </w:r>
    </w:p>
    <w:p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w:t>
      </w:r>
      <w:proofErr w:type="spellStart"/>
      <w:r w:rsidRPr="00DD7CCF">
        <w:t>textpart</w:t>
      </w:r>
      <w:proofErr w:type="spellEnd"/>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w:t>
      </w:r>
    </w:p>
    <w:p w:rsidR="00C02B8C" w:rsidRPr="00DD7CCF" w:rsidRDefault="004D2E67" w:rsidP="00E2714A">
      <w:pPr>
        <w:pStyle w:val="Lista2"/>
      </w:pPr>
      <w:r w:rsidRPr="00DD7CCF">
        <w:rPr>
          <w:rStyle w:val="Code"/>
        </w:rPr>
        <w:t>&lt;fw&gt;</w:t>
      </w:r>
      <w:r w:rsidRPr="00DD7CCF">
        <w:t xml:space="preserve"> to describe a </w:t>
      </w:r>
      <w:proofErr w:type="spellStart"/>
      <w:r w:rsidRPr="00DD7CCF">
        <w:t>forme</w:t>
      </w:r>
      <w:proofErr w:type="spellEnd"/>
      <w:r w:rsidRPr="00DD7CCF">
        <w:t xml:space="preserv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079C3">
        <w:t>3.3.5</w:t>
      </w:r>
      <w:r w:rsidR="00194541" w:rsidRPr="00DD7CCF">
        <w:fldChar w:fldCharType="end"/>
      </w:r>
      <w:r w:rsidRPr="00DD7CCF">
        <w:t>)</w:t>
      </w:r>
    </w:p>
    <w:p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079C3">
        <w:t>7.5.1</w:t>
      </w:r>
      <w:r w:rsidR="0082156E" w:rsidRPr="00DD7CCF">
        <w:fldChar w:fldCharType="end"/>
      </w:r>
      <w:r w:rsidRPr="00DD7CCF">
        <w:t>)</w:t>
      </w:r>
    </w:p>
    <w:p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rsidR="00C02B8C" w:rsidRPr="00DD7CCF" w:rsidRDefault="00303844" w:rsidP="00E2714A">
      <w:pPr>
        <w:pStyle w:val="Lista2"/>
      </w:pPr>
      <w:r w:rsidRPr="00303844">
        <w:rPr>
          <w:rStyle w:val="Codevalue"/>
        </w:rPr>
        <w:t>"text-align: right"</w:t>
      </w:r>
      <w:r w:rsidR="004D2E67" w:rsidRPr="00DD7CCF">
        <w:t xml:space="preserve"> for right-aligned text</w:t>
      </w:r>
    </w:p>
    <w:p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rsidR="00C02B8C" w:rsidRPr="00DD7CCF" w:rsidRDefault="00303844" w:rsidP="00E2714A">
      <w:pPr>
        <w:pStyle w:val="Lista2"/>
      </w:pPr>
      <w:r w:rsidRPr="00303844">
        <w:rPr>
          <w:rStyle w:val="Codevalue"/>
        </w:rPr>
        <w:t>"text-align: left"</w:t>
      </w:r>
      <w:r w:rsidR="004D2E67" w:rsidRPr="00DD7CCF">
        <w:t xml:space="preserve"> for left-aligned text</w:t>
      </w:r>
    </w:p>
    <w:p w:rsidR="00C02B8C" w:rsidRPr="00DD7CCF" w:rsidRDefault="004D2E67" w:rsidP="00E2714A">
      <w:pPr>
        <w:pStyle w:val="Lista3"/>
      </w:pPr>
      <w:r w:rsidRPr="00DD7CCF">
        <w:t xml:space="preserve">to be used only if the majority of the lines are aligned differently and this is mentioned in your layout description or encoded for the enclosing </w:t>
      </w:r>
      <w:proofErr w:type="spellStart"/>
      <w:r w:rsidRPr="00DD7CCF">
        <w:t>textpart</w:t>
      </w:r>
      <w:proofErr w:type="spellEnd"/>
      <w:r w:rsidRPr="00DD7CCF">
        <w:t xml:space="preserve"> division</w:t>
      </w:r>
    </w:p>
    <w:p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1079C3">
        <w:t>4.3.2</w:t>
      </w:r>
      <w:r w:rsidR="0082156E" w:rsidRPr="00DD7CCF">
        <w:fldChar w:fldCharType="end"/>
      </w:r>
      <w:r w:rsidRPr="00DD7CCF">
        <w:t>) even if they also happen to serve the justification of a line</w:t>
      </w:r>
    </w:p>
    <w:p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7.5.2</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encoding line alignment</w:t>
            </w:r>
          </w:p>
        </w:tc>
      </w:tr>
      <w:tr w:rsidR="00C011E1" w:rsidRPr="00DD7CCF" w:rsidTr="00837BA5">
        <w:tc>
          <w:tcPr>
            <w:tcW w:w="5000" w:type="pct"/>
            <w:vAlign w:val="center"/>
          </w:tcPr>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r w:rsidRPr="00AF2DF5">
              <w:t xml:space="preserve"> </w:t>
            </w:r>
          </w:p>
          <w:p w:rsidR="00C011E1" w:rsidRPr="00AF2DF5" w:rsidRDefault="00C011E1" w:rsidP="009F585E">
            <w:pPr>
              <w:jc w:val="center"/>
            </w:pPr>
          </w:p>
          <w:p w:rsidR="00C011E1" w:rsidRPr="00DD7CCF" w:rsidRDefault="00C011E1" w:rsidP="009F585E">
            <w:pPr>
              <w:jc w:val="center"/>
              <w:rPr>
                <w:rStyle w:val="Code"/>
              </w:rPr>
            </w:pPr>
            <w:r w:rsidRPr="00DD7CCF">
              <w:rPr>
                <w:noProof/>
              </w:rPr>
              <w:drawing>
                <wp:inline distT="114300" distB="114300" distL="114300" distR="114300" wp14:anchorId="44993481" wp14:editId="44800E48">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059796" cy="1862022"/>
                          </a:xfrm>
                          <a:prstGeom prst="rect">
                            <a:avLst/>
                          </a:prstGeom>
                          <a:ln/>
                        </pic:spPr>
                      </pic:pic>
                    </a:graphicData>
                  </a:graphic>
                </wp:inline>
              </w:drawing>
            </w:r>
          </w:p>
        </w:tc>
      </w:tr>
      <w:tr w:rsidR="00C011E1" w:rsidRPr="00DD7CCF" w:rsidTr="00837BA5">
        <w:tc>
          <w:tcPr>
            <w:tcW w:w="5000" w:type="pct"/>
          </w:tcPr>
          <w:p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rsidR="00C02B8C" w:rsidRPr="00DD7CCF" w:rsidRDefault="004D2E67" w:rsidP="003F2742">
      <w:pPr>
        <w:pStyle w:val="Cmsor3"/>
        <w:numPr>
          <w:ilvl w:val="2"/>
          <w:numId w:val="38"/>
        </w:numPr>
      </w:pPr>
      <w:bookmarkStart w:id="463" w:name="_gjt7ggwzx2z5" w:colFirst="0" w:colLast="0"/>
      <w:bookmarkStart w:id="464" w:name="_Ref43984782"/>
      <w:bookmarkStart w:id="465" w:name="_Toc44494750"/>
      <w:bookmarkEnd w:id="463"/>
      <w:r w:rsidRPr="00DD7CCF">
        <w:t>Directionality and orientation</w:t>
      </w:r>
      <w:bookmarkEnd w:id="464"/>
      <w:bookmarkEnd w:id="465"/>
    </w:p>
    <w:p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rsidR="00C02B8C" w:rsidRPr="00DD7CCF" w:rsidRDefault="004D2E67" w:rsidP="00E2714A">
      <w:pPr>
        <w:pStyle w:val="Lista2"/>
      </w:pPr>
      <w:r w:rsidRPr="00DD7CCF">
        <w:lastRenderedPageBreak/>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39"/>
      </w:r>
      <w:r w:rsidRPr="00DD7CCF">
        <w:t xml:space="preserve"> to one of the following elements </w:t>
      </w:r>
      <w:r w:rsidRPr="00E24F87">
        <w:rPr>
          <w:noProof/>
        </w:rPr>
        <w:t>(</w:t>
      </w:r>
      <w:r w:rsidRPr="00DD7CCF">
        <w:t>but not to any other element):</w:t>
      </w:r>
    </w:p>
    <w:p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w:t>
      </w:r>
      <w:proofErr w:type="spellStart"/>
      <w:r w:rsidRPr="00DD7CCF">
        <w:t>textpart</w:t>
      </w:r>
      <w:proofErr w:type="spellEnd"/>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w:t>
      </w:r>
    </w:p>
    <w:p w:rsidR="00C02B8C" w:rsidRPr="00DD7CCF" w:rsidRDefault="004D2E67" w:rsidP="00E2714A">
      <w:pPr>
        <w:pStyle w:val="Lista2"/>
      </w:pPr>
      <w:r w:rsidRPr="00DD7CCF">
        <w:rPr>
          <w:rStyle w:val="Code"/>
        </w:rPr>
        <w:t>&lt;fw&gt;</w:t>
      </w:r>
      <w:r w:rsidRPr="00DD7CCF">
        <w:t xml:space="preserve"> to describe the contents of a </w:t>
      </w:r>
      <w:proofErr w:type="spellStart"/>
      <w:r w:rsidRPr="00DD7CCF">
        <w:t>forme</w:t>
      </w:r>
      <w:proofErr w:type="spellEnd"/>
      <w:r w:rsidRPr="00DD7CCF">
        <w:t xml:space="preserv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079C3">
        <w:t>3.3.5</w:t>
      </w:r>
      <w:r w:rsidR="00194541" w:rsidRPr="00DD7CCF">
        <w:fldChar w:fldCharType="end"/>
      </w:r>
      <w:r w:rsidRPr="00DD7CCF">
        <w:t>)</w:t>
      </w:r>
    </w:p>
    <w:p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079C3">
        <w:t>7.5.1</w:t>
      </w:r>
      <w:r w:rsidR="0082156E" w:rsidRPr="00DD7CCF">
        <w:fldChar w:fldCharType="end"/>
      </w:r>
      <w:r w:rsidRPr="00DD7CCF">
        <w: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rsidR="00C02B8C" w:rsidRPr="00DD7CCF" w:rsidRDefault="004D2E67" w:rsidP="003F2742">
      <w:pPr>
        <w:pStyle w:val="Cmsor3"/>
        <w:numPr>
          <w:ilvl w:val="2"/>
          <w:numId w:val="38"/>
        </w:numPr>
      </w:pPr>
      <w:bookmarkStart w:id="466" w:name="_vj2ep179y4tp" w:colFirst="0" w:colLast="0"/>
      <w:bookmarkStart w:id="467" w:name="_Ref43985361"/>
      <w:bookmarkStart w:id="468" w:name="_Toc44494751"/>
      <w:bookmarkEnd w:id="466"/>
      <w:r w:rsidRPr="00DD7CCF">
        <w:t>Script</w:t>
      </w:r>
      <w:bookmarkEnd w:id="467"/>
      <w:bookmarkEnd w:id="468"/>
    </w:p>
    <w:p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079C3">
        <w:t>11.2.1</w:t>
      </w:r>
      <w:r w:rsidR="001B68E2" w:rsidRPr="00DD7CCF">
        <w:fldChar w:fldCharType="end"/>
      </w:r>
      <w:r w:rsidRPr="00DD7CCF">
        <w:t>)</w:t>
      </w:r>
    </w:p>
    <w:p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079C3">
        <w:t>7.5.5</w:t>
      </w:r>
      <w:r w:rsidR="001B68E2" w:rsidRPr="00DD7CCF">
        <w:fldChar w:fldCharType="end"/>
      </w:r>
      <w:r w:rsidRPr="00DD7CCF">
        <w:t xml:space="preserve"> below</w:t>
      </w:r>
    </w:p>
    <w:p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1079C3">
        <w:t>7.2</w:t>
      </w:r>
      <w:r w:rsidR="0082156E" w:rsidRPr="00DD7CCF">
        <w:fldChar w:fldCharType="end"/>
      </w:r>
      <w:r w:rsidRPr="00DD7CCF">
        <w:t>, without explicitly encoding script change</w:t>
      </w:r>
    </w:p>
    <w:p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079C3">
        <w:t>4.4</w:t>
      </w:r>
      <w:r w:rsidR="0082156E" w:rsidRPr="00DD7CCF">
        <w:fldChar w:fldCharType="end"/>
      </w:r>
    </w:p>
    <w:p w:rsidR="00C02B8C" w:rsidRPr="00DD7CCF" w:rsidRDefault="004D2E67" w:rsidP="00E2714A">
      <w:pPr>
        <w:pStyle w:val="Lista"/>
      </w:pPr>
      <w:r w:rsidRPr="00DD7CCF">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rsidR="00C02B8C" w:rsidRPr="00B26C65" w:rsidRDefault="00B26C65" w:rsidP="00E2714A">
      <w:pPr>
        <w:pStyle w:val="Lista2"/>
      </w:pPr>
      <w:r>
        <w:rPr>
          <w:rStyle w:val="Codevalue"/>
        </w:rPr>
        <w:t>"</w:t>
      </w:r>
      <w:r w:rsidR="004D2E67" w:rsidRPr="00B26C65">
        <w:rPr>
          <w:rStyle w:val="Codevalue"/>
        </w:rPr>
        <w:t>grantha</w:t>
      </w:r>
      <w:r>
        <w:rPr>
          <w:rStyle w:val="Codevalue"/>
        </w:rPr>
        <w:t>"</w:t>
      </w:r>
    </w:p>
    <w:p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rsidR="00C02B8C" w:rsidRPr="00DD7CCF" w:rsidRDefault="004D2E67" w:rsidP="00E2714A">
      <w:pPr>
        <w:pStyle w:val="Lista"/>
      </w:pPr>
      <w:r w:rsidRPr="00DD7CCF">
        <w:t xml:space="preserve">when encoding </w:t>
      </w:r>
      <w:proofErr w:type="spellStart"/>
      <w:r w:rsidRPr="00DD7CCF">
        <w:t>Grantha</w:t>
      </w:r>
      <w:proofErr w:type="spellEnd"/>
      <w:r w:rsidRPr="00DD7CCF">
        <w:t xml:space="preserve"> characters interspersed in Tamil or </w:t>
      </w:r>
      <w:proofErr w:type="spellStart"/>
      <w:r w:rsidRPr="00DD7CCF">
        <w:t>Vaṭṭeḻuttu</w:t>
      </w:r>
      <w:proofErr w:type="spellEnd"/>
      <w:r w:rsidRPr="00DD7CCF">
        <w:t xml:space="preserve"> script, note that only characters graphically distinct from the default script of the inscription should be marked up in this way</w:t>
      </w:r>
    </w:p>
    <w:p w:rsidR="00C02B8C" w:rsidRPr="00DD7CCF" w:rsidRDefault="004D2E67" w:rsidP="00E2714A">
      <w:pPr>
        <w:pStyle w:val="Lista2"/>
      </w:pPr>
      <w:r w:rsidRPr="00DD7CCF">
        <w:lastRenderedPageBreak/>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w:t>
      </w:r>
      <w:proofErr w:type="spellStart"/>
      <w:r w:rsidRPr="00DD7CCF">
        <w:t>Grantha</w:t>
      </w:r>
      <w:proofErr w:type="spellEnd"/>
      <w:r w:rsidRPr="00DD7CCF">
        <w:t>);</w:t>
      </w:r>
    </w:p>
    <w:p w:rsidR="00C02B8C" w:rsidRPr="00DD7CCF" w:rsidRDefault="004D2E67" w:rsidP="00E2714A">
      <w:pPr>
        <w:pStyle w:val="Lista2"/>
      </w:pPr>
      <w:r w:rsidRPr="00DD7CCF">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w:t>
      </w:r>
      <w:proofErr w:type="spellStart"/>
      <w:r w:rsidRPr="00DD7CCF">
        <w:t>Vaṭṭeḻuttu</w:t>
      </w:r>
      <w:proofErr w:type="spellEnd"/>
      <w:r w:rsidRPr="00DD7CCF">
        <w:t xml:space="preserve"> </w:t>
      </w:r>
      <w:r w:rsidRPr="00E24F87">
        <w:rPr>
          <w:noProof/>
        </w:rPr>
        <w:t>(</w:t>
      </w:r>
      <w:r w:rsidRPr="00DD7CCF">
        <w:t xml:space="preserve">where the </w:t>
      </w:r>
      <w:r w:rsidRPr="00DD7CCF">
        <w:rPr>
          <w:rStyle w:val="Foreign"/>
        </w:rPr>
        <w:t>va</w:t>
      </w:r>
      <w:r w:rsidRPr="00DD7CCF">
        <w:t xml:space="preserve"> is definitely not </w:t>
      </w:r>
      <w:proofErr w:type="spellStart"/>
      <w:r w:rsidRPr="00DD7CCF">
        <w:t>Vaṭṭeḻuttu</w:t>
      </w:r>
      <w:proofErr w:type="spellEnd"/>
      <w:r w:rsidRPr="00DD7CCF">
        <w:t xml:space="preserve"> and is thus classified as </w:t>
      </w:r>
      <w:proofErr w:type="spellStart"/>
      <w:r w:rsidRPr="00DD7CCF">
        <w:t>Grantha</w:t>
      </w:r>
      <w:proofErr w:type="spellEnd"/>
      <w:r w:rsidRPr="00DD7CCF">
        <w:t>; though it could also be classified as Tamil)</w:t>
      </w:r>
    </w:p>
    <w:p w:rsidR="00C02B8C" w:rsidRPr="00DD7CCF" w:rsidRDefault="004D2E67" w:rsidP="003F2742">
      <w:pPr>
        <w:pStyle w:val="Cmsor3"/>
        <w:numPr>
          <w:ilvl w:val="2"/>
          <w:numId w:val="38"/>
        </w:numPr>
      </w:pPr>
      <w:bookmarkStart w:id="469" w:name="_alr4dlls2gjb" w:colFirst="0" w:colLast="0"/>
      <w:bookmarkStart w:id="470" w:name="_Ref43987586"/>
      <w:bookmarkStart w:id="471" w:name="_Toc44494752"/>
      <w:bookmarkEnd w:id="469"/>
      <w:r w:rsidRPr="00DD7CCF">
        <w:t>Lettering</w:t>
      </w:r>
      <w:bookmarkEnd w:id="470"/>
      <w:bookmarkEnd w:id="471"/>
    </w:p>
    <w:p w:rsidR="00C02B8C" w:rsidRPr="00DD7CCF" w:rsidRDefault="004D2E67" w:rsidP="00E2714A">
      <w:pPr>
        <w:pStyle w:val="Lista"/>
      </w:pPr>
      <w:r w:rsidRPr="00DD7CCF">
        <w:t>this subsection concerns changes in lettering, i.e. the style in which the glyphs of a particular script are formed</w:t>
      </w:r>
    </w:p>
    <w:p w:rsidR="00C02B8C" w:rsidRPr="00DD7CCF" w:rsidRDefault="004D2E67" w:rsidP="00E2714A">
      <w:pPr>
        <w:pStyle w:val="Lista"/>
      </w:pPr>
      <w:r w:rsidRPr="00DD7CCF">
        <w:t>the following variations are not changes in lettering:</w:t>
      </w:r>
    </w:p>
    <w:p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079C3">
        <w:t>7.5.4</w:t>
      </w:r>
      <w:r w:rsidR="00780A5D" w:rsidRPr="00DD7CCF">
        <w:fldChar w:fldCharType="end"/>
      </w:r>
      <w:r w:rsidRPr="00DD7CCF">
        <w:t xml:space="preserve"> above</w:t>
      </w:r>
    </w:p>
    <w:p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079C3">
        <w:t>4.4</w:t>
      </w:r>
      <w:r w:rsidR="0082156E" w:rsidRPr="00DD7CCF">
        <w:fldChar w:fldCharType="end"/>
      </w:r>
    </w:p>
    <w:p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rsidR="00C02B8C" w:rsidRPr="00B26C65" w:rsidRDefault="00B26C65" w:rsidP="00E2714A">
      <w:pPr>
        <w:pStyle w:val="Lista2"/>
      </w:pPr>
      <w:r>
        <w:rPr>
          <w:rStyle w:val="Codevalue"/>
        </w:rPr>
        <w:t>"</w:t>
      </w:r>
      <w:r w:rsidR="004D2E67" w:rsidRPr="00B26C65">
        <w:rPr>
          <w:rStyle w:val="Codevalue"/>
        </w:rPr>
        <w:t>tall</w:t>
      </w:r>
      <w:r>
        <w:rPr>
          <w:rStyle w:val="Codevalue"/>
        </w:rPr>
        <w:t>"</w:t>
      </w:r>
    </w:p>
    <w:p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rsidR="00C02B8C" w:rsidRPr="00DD7CCF" w:rsidRDefault="004D2E67" w:rsidP="00E2714A">
      <w:pPr>
        <w:pStyle w:val="Lista2"/>
      </w:pPr>
      <w:r w:rsidRPr="00DD7CCF">
        <w:t>if more than one of the above is definitely relevant for a particular segment of text, encode them in the order of the list above</w:t>
      </w:r>
    </w:p>
    <w:p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rsidR="00C02B8C" w:rsidRPr="00DD7CCF" w:rsidRDefault="004D2E67" w:rsidP="003F2742">
      <w:pPr>
        <w:pStyle w:val="Cmsor1"/>
        <w:numPr>
          <w:ilvl w:val="0"/>
          <w:numId w:val="38"/>
        </w:numPr>
      </w:pPr>
      <w:bookmarkStart w:id="472" w:name="_msv3i980wz4v" w:colFirst="0" w:colLast="0"/>
      <w:bookmarkStart w:id="473" w:name="_Ref43978966"/>
      <w:bookmarkStart w:id="474" w:name="_Toc44494753"/>
      <w:bookmarkEnd w:id="472"/>
      <w:r w:rsidRPr="00DD7CCF">
        <w:lastRenderedPageBreak/>
        <w:t>General Guidance for Tidy XML Code</w:t>
      </w:r>
      <w:bookmarkEnd w:id="473"/>
      <w:bookmarkEnd w:id="474"/>
    </w:p>
    <w:p w:rsidR="00C02B8C" w:rsidRPr="00DD7CCF" w:rsidRDefault="004D2E67" w:rsidP="003F2742">
      <w:pPr>
        <w:pStyle w:val="Cmsor2"/>
        <w:numPr>
          <w:ilvl w:val="1"/>
          <w:numId w:val="38"/>
        </w:numPr>
      </w:pPr>
      <w:bookmarkStart w:id="475" w:name="_udlxmxv788yo" w:colFirst="0" w:colLast="0"/>
      <w:bookmarkStart w:id="476" w:name="_Ref43985198"/>
      <w:bookmarkStart w:id="477" w:name="_Toc44494754"/>
      <w:bookmarkEnd w:id="475"/>
      <w:r w:rsidRPr="00DD7CCF">
        <w:t>Spaces and New Lines in the Code</w:t>
      </w:r>
      <w:bookmarkEnd w:id="476"/>
      <w:bookmarkEnd w:id="477"/>
    </w:p>
    <w:p w:rsidR="00C02B8C" w:rsidRPr="00DD7CCF" w:rsidRDefault="004D2E67" w:rsidP="003F2742">
      <w:pPr>
        <w:pStyle w:val="Cmsor3"/>
        <w:numPr>
          <w:ilvl w:val="2"/>
          <w:numId w:val="38"/>
        </w:numPr>
      </w:pPr>
      <w:bookmarkStart w:id="478" w:name="_i3nexhtm21xy" w:colFirst="0" w:colLast="0"/>
      <w:bookmarkStart w:id="479" w:name="_Ref43989206"/>
      <w:bookmarkStart w:id="480" w:name="_Toc44494755"/>
      <w:bookmarkEnd w:id="478"/>
      <w:r w:rsidRPr="00DD7CCF">
        <w:t>White space</w:t>
      </w:r>
      <w:bookmarkEnd w:id="479"/>
      <w:bookmarkEnd w:id="480"/>
    </w:p>
    <w:p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0"/>
      </w:r>
    </w:p>
    <w:p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rsidR="00C02B8C" w:rsidRPr="00DD7CCF" w:rsidRDefault="004D2E67" w:rsidP="00E2714A">
      <w:pPr>
        <w:pStyle w:val="Lista"/>
      </w:pPr>
      <w:r w:rsidRPr="005D2B22">
        <w:rPr>
          <w:b/>
          <w:bCs/>
        </w:rPr>
        <w:t>white space inside XML tags</w:t>
      </w:r>
      <w:r w:rsidRPr="00DD7CCF">
        <w:t xml:space="preserve"> is as a rule insignificant</w:t>
      </w:r>
    </w:p>
    <w:p w:rsidR="00C02B8C" w:rsidRPr="00DD7CCF" w:rsidRDefault="004D2E67" w:rsidP="00E2714A">
      <w:pPr>
        <w:pStyle w:val="Lista2"/>
      </w:pPr>
      <w:r w:rsidRPr="00DD7CCF">
        <w:t>thus, each of the following are perfectly equivalent:</w:t>
      </w:r>
    </w:p>
    <w:p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rsidR="00C02B8C" w:rsidRPr="00DD7CCF" w:rsidRDefault="004D2E67" w:rsidP="00E2714A">
      <w:pPr>
        <w:pStyle w:val="Lista2"/>
      </w:pPr>
      <w:r w:rsidRPr="00DD7CCF">
        <w:t>some form of white space must, however, be present before all attribute names, so the above are not equivalent to the following:</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rsidR="00C02B8C" w:rsidRPr="00DD7CCF" w:rsidRDefault="004D2E67" w:rsidP="00E2714A">
      <w:pPr>
        <w:pStyle w:val="Lista2"/>
      </w:pPr>
      <w:r w:rsidRPr="00DD7CCF">
        <w:t>white space within attribute values is significant, so the above are also not equivalent to either of the following:</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rsidR="00C02B8C" w:rsidRPr="00DD7CCF" w:rsidRDefault="004D2E67" w:rsidP="003F2742">
      <w:pPr>
        <w:pStyle w:val="Cmsor3"/>
        <w:numPr>
          <w:ilvl w:val="2"/>
          <w:numId w:val="38"/>
        </w:numPr>
      </w:pPr>
      <w:bookmarkStart w:id="481" w:name="_8hshbbqbehg5" w:colFirst="0" w:colLast="0"/>
      <w:bookmarkStart w:id="482" w:name="_Ref43984944"/>
      <w:bookmarkStart w:id="483" w:name="_Toc44494756"/>
      <w:bookmarkEnd w:id="481"/>
      <w:r w:rsidRPr="00DD7CCF">
        <w:t>Editorial spaces and markup</w:t>
      </w:r>
      <w:bookmarkEnd w:id="482"/>
      <w:bookmarkEnd w:id="483"/>
    </w:p>
    <w:p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079C3">
        <w:t>8.1.1</w:t>
      </w:r>
      <w:r w:rsidR="0082156E" w:rsidRPr="00DD7CCF">
        <w:fldChar w:fldCharType="end"/>
      </w:r>
      <w:r w:rsidRPr="00DD7CCF">
        <w:t xml:space="preserve"> above about how spaces in your XML document will be processed</w:t>
      </w:r>
    </w:p>
    <w:p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rsidR="00C02B8C" w:rsidRPr="00DD7CCF" w:rsidRDefault="004D2E67" w:rsidP="00E2714A">
      <w:pPr>
        <w:pStyle w:val="Lista2"/>
      </w:pPr>
      <w:r w:rsidRPr="00DD7CCF">
        <w:t>as we progress with the development of display transformations, white space may be deliberately added or removed in certain markup contexts</w:t>
      </w:r>
    </w:p>
    <w:p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rsidR="00C02B8C" w:rsidRPr="00DD7CCF" w:rsidRDefault="004D2E67" w:rsidP="00E2714A">
      <w:pPr>
        <w:pStyle w:val="Lista2"/>
      </w:pPr>
      <w:r w:rsidRPr="00DD7CCF">
        <w:t>avoid adding spaces to your text except where a space is required for word separation</w:t>
      </w:r>
    </w:p>
    <w:p w:rsidR="00C02B8C" w:rsidRPr="00DD7CCF" w:rsidRDefault="004D2E67" w:rsidP="00E2714A">
      <w:pPr>
        <w:pStyle w:val="Lista2"/>
      </w:pPr>
      <w:r w:rsidRPr="00DD7CCF">
        <w:t>but make sure to add all spaces required for word separation even if an XML element is also present at the same point</w:t>
      </w:r>
    </w:p>
    <w:p w:rsidR="00C02B8C" w:rsidRPr="00DD7CCF" w:rsidRDefault="004D2E67" w:rsidP="00E2714A">
      <w:pPr>
        <w:pStyle w:val="Lista2"/>
      </w:pPr>
      <w:r w:rsidRPr="00DD7CCF">
        <w:t>any kinks appearing due to the presence or absence of space at certain spots can be ironed out later on</w:t>
      </w:r>
    </w:p>
    <w:p w:rsidR="00C02B8C" w:rsidRPr="00DD7CCF" w:rsidRDefault="004D2E67" w:rsidP="00E2714A">
      <w:pPr>
        <w:pStyle w:val="Lista2"/>
      </w:pPr>
      <w:r w:rsidRPr="00DD7CCF">
        <w:t>but to be able to reduce the number of kinks that need to be ironed out, read the specific guidelines below</w:t>
      </w:r>
    </w:p>
    <w:p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rsidR="00C02B8C" w:rsidRPr="00DD7CCF" w:rsidRDefault="004D2E67" w:rsidP="00E2714A">
      <w:pPr>
        <w:pStyle w:val="Lista2"/>
      </w:pPr>
      <w:r w:rsidRPr="00DD7CCF">
        <w:t>never add white space after these elements</w:t>
      </w:r>
    </w:p>
    <w:p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rsidR="00C02B8C" w:rsidRPr="00DD7CCF" w:rsidRDefault="004D2E67" w:rsidP="00E2714A">
      <w:pPr>
        <w:pStyle w:val="Lista3"/>
      </w:pPr>
      <w:r w:rsidRPr="00DD7CCF">
        <w:t>thus both of the following arrangements are permitted and equivalent:</w:t>
      </w:r>
    </w:p>
    <w:p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rsidR="00C02B8C" w:rsidRPr="00DD7CCF" w:rsidRDefault="004D2E67" w:rsidP="00E2714A">
      <w:pPr>
        <w:pStyle w:val="Lista3"/>
      </w:pPr>
      <w:r w:rsidRPr="00DD7CCF">
        <w:t>moreover, for transition points not interrupting words, all of the following arrangements are permitted and equivalent:</w:t>
      </w:r>
    </w:p>
    <w:p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rsidR="00C02B8C" w:rsidRPr="00DD7CCF" w:rsidRDefault="004D2E67" w:rsidP="00E2714A">
      <w:pPr>
        <w:pStyle w:val="Lista2"/>
      </w:pPr>
      <w:r w:rsidRPr="00DD7CCF">
        <w:t>white space at the inner edges of such containers may be trimmed from their content</w:t>
      </w:r>
    </w:p>
    <w:p w:rsidR="00C02B8C" w:rsidRPr="00DD7CCF" w:rsidRDefault="004D2E67" w:rsidP="00E2714A">
      <w:pPr>
        <w:pStyle w:val="Lista3"/>
      </w:pPr>
      <w:r w:rsidRPr="00DD7CCF">
        <w:t>therefore any necessary spaces must be placed outside these containers, e.g.</w:t>
      </w:r>
    </w:p>
    <w:p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rsidR="00C02B8C" w:rsidRPr="00DD7CCF" w:rsidRDefault="004D2E67" w:rsidP="00E2714A">
      <w:pPr>
        <w:pStyle w:val="Lista3"/>
      </w:pPr>
      <w:r w:rsidRPr="00DD7CCF">
        <w:t>between numerals and text</w:t>
      </w:r>
    </w:p>
    <w:p w:rsidR="00C02B8C" w:rsidRPr="00DD7CCF" w:rsidRDefault="004D2E67" w:rsidP="00E2714A">
      <w:pPr>
        <w:pStyle w:val="Lista3"/>
      </w:pPr>
      <w:r w:rsidRPr="00DD7CCF">
        <w:t>between symbols and following text, but not, as a rule, between symbols and preceding text</w:t>
      </w:r>
    </w:p>
    <w:p w:rsidR="00C02B8C" w:rsidRPr="00DD7CCF" w:rsidRDefault="004D2E67" w:rsidP="00E2714A">
      <w:pPr>
        <w:pStyle w:val="Lista2"/>
      </w:pPr>
      <w:r w:rsidRPr="00DD7CCF">
        <w:t>should such an element interrupt a word, do not add editorial spaces around it</w:t>
      </w:r>
    </w:p>
    <w:p w:rsidR="00C02B8C" w:rsidRPr="00DD7CCF" w:rsidRDefault="004D2E67" w:rsidP="00E2714A">
      <w:pPr>
        <w:pStyle w:val="Lista2"/>
      </w:pPr>
      <w:r w:rsidRPr="00DD7CCF">
        <w:t>the content of these elements, when they have any content at all, should not include spaces</w:t>
      </w:r>
    </w:p>
    <w:p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rsidR="00C02B8C" w:rsidRPr="00DD7CCF" w:rsidRDefault="004D2E67" w:rsidP="00E2714A">
      <w:pPr>
        <w:pStyle w:val="Lista"/>
      </w:pPr>
      <w:r w:rsidRPr="005D2B22">
        <w:rPr>
          <w:b/>
          <w:bCs/>
        </w:rPr>
        <w:t>encoded space</w:t>
      </w:r>
      <w:r w:rsidRPr="00DD7CCF">
        <w:t xml:space="preserve">, </w:t>
      </w:r>
      <w:r w:rsidRPr="00DD7CCF">
        <w:rPr>
          <w:rStyle w:val="Code"/>
        </w:rPr>
        <w:t>&lt;space&gt;</w:t>
      </w:r>
    </w:p>
    <w:p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rsidR="00C02B8C" w:rsidRPr="00DD7CCF" w:rsidRDefault="004D2E67" w:rsidP="00E2714A">
      <w:pPr>
        <w:pStyle w:val="Lista3"/>
      </w:pPr>
      <w:r w:rsidRPr="00DD7CCF">
        <w:lastRenderedPageBreak/>
        <w:t>that is to say, add a space on any side where such elements meet text, but not where they meet other elements of this nature</w:t>
      </w:r>
    </w:p>
    <w:p w:rsidR="00C02B8C" w:rsidRPr="00DD7CCF" w:rsidRDefault="004D2E67" w:rsidP="00E2714A">
      <w:pPr>
        <w:pStyle w:val="Lista2"/>
      </w:pPr>
      <w:r w:rsidRPr="00DD7CCF">
        <w:t>the content of these elements, when they have any content at all, should not include spaces</w:t>
      </w:r>
    </w:p>
    <w:p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rsidR="00C02B8C" w:rsidRPr="00DD7CCF" w:rsidRDefault="004D2E67" w:rsidP="003F2742">
      <w:pPr>
        <w:pStyle w:val="Cmsor3"/>
        <w:numPr>
          <w:ilvl w:val="2"/>
          <w:numId w:val="38"/>
        </w:numPr>
      </w:pPr>
      <w:bookmarkStart w:id="484" w:name="_xg74xrj1ejbr" w:colFirst="0" w:colLast="0"/>
      <w:bookmarkStart w:id="485" w:name="_Toc44494757"/>
      <w:bookmarkEnd w:id="484"/>
      <w:r w:rsidRPr="00DD7CCF">
        <w:t>Editorial hyphens and markup</w:t>
      </w:r>
      <w:bookmarkEnd w:id="485"/>
    </w:p>
    <w:p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rsidR="00C02B8C" w:rsidRPr="00DD7CCF" w:rsidRDefault="004D2E67" w:rsidP="00E2714A">
      <w:pPr>
        <w:pStyle w:val="Lista"/>
      </w:pPr>
      <w:r w:rsidRPr="00DD7CCF">
        <w:t>hyphens should never be used at the ends of epigraphic lines</w:t>
      </w:r>
    </w:p>
    <w:p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079C3">
        <w:t>8.1.2</w:t>
      </w:r>
      <w:r w:rsidR="0082156E" w:rsidRPr="00DD7CCF">
        <w:fldChar w:fldCharType="end"/>
      </w:r>
      <w:r w:rsidRPr="00DD7CCF">
        <w:t xml:space="preserve"> above, except that unlike space, hyphens may be used without worries at the beginning or end of text-containing elements</w:t>
      </w:r>
    </w:p>
    <w:p w:rsidR="00C02B8C" w:rsidRPr="00DD7CCF" w:rsidRDefault="004D2E67" w:rsidP="003F2742">
      <w:pPr>
        <w:pStyle w:val="Cmsor2"/>
        <w:numPr>
          <w:ilvl w:val="1"/>
          <w:numId w:val="38"/>
        </w:numPr>
      </w:pPr>
      <w:bookmarkStart w:id="486" w:name="_7ept2hrl5gak" w:colFirst="0" w:colLast="0"/>
      <w:bookmarkStart w:id="487" w:name="_Ref43978660"/>
      <w:bookmarkStart w:id="488" w:name="_Toc44494758"/>
      <w:bookmarkEnd w:id="486"/>
      <w:r w:rsidRPr="00DD7CCF">
        <w:t>Top to Bottom Hierarchy</w:t>
      </w:r>
      <w:bookmarkEnd w:id="487"/>
      <w:bookmarkEnd w:id="488"/>
    </w:p>
    <w:p w:rsidR="00C02B8C" w:rsidRPr="00DD7CCF" w:rsidRDefault="004D2E67" w:rsidP="00E2714A">
      <w:pPr>
        <w:pStyle w:val="Lista"/>
      </w:pPr>
      <w:r w:rsidRPr="00DD7CCF">
        <w:t>while applying markup to encode various features, it is useful to keep in mind the rough hierarchy outlined below</w:t>
      </w:r>
    </w:p>
    <w:p w:rsidR="00C02B8C" w:rsidRPr="00DD7CCF" w:rsidRDefault="004D2E67" w:rsidP="00E2714A">
      <w:pPr>
        <w:pStyle w:val="Lista2"/>
      </w:pPr>
      <w:r w:rsidRPr="00DD7CCF">
        <w:t>any element of a particular level may contain elements of a lower level and in many cases also elements of the same level, but may not contain elements of a higher level</w:t>
      </w:r>
    </w:p>
    <w:p w:rsidR="00C02B8C" w:rsidRPr="00DD7CCF" w:rsidRDefault="004D2E67" w:rsidP="00E2714A">
      <w:pPr>
        <w:pStyle w:val="Lista2"/>
      </w:pPr>
      <w:r w:rsidRPr="00DD7CCF">
        <w:t xml:space="preserve">in case of overlap, elements lower in the hierarchy must give way to higher-level elements, i.e. the lower-level element must be split into two parts across the boundary of the higher-level element </w:t>
      </w:r>
      <w:r w:rsidRPr="00E24F87">
        <w:rPr>
          <w:noProof/>
        </w:rPr>
        <w:t>(</w:t>
      </w:r>
      <w:r w:rsidRPr="00DD7CCF">
        <w:t>examples below)</w:t>
      </w:r>
    </w:p>
    <w:p w:rsidR="00C02B8C" w:rsidRPr="00DD7CCF" w:rsidRDefault="004D2E67" w:rsidP="003F2742">
      <w:pPr>
        <w:pStyle w:val="Cmsor3"/>
        <w:numPr>
          <w:ilvl w:val="2"/>
          <w:numId w:val="38"/>
        </w:numPr>
      </w:pPr>
      <w:bookmarkStart w:id="489" w:name="_oo0c5sndse6h" w:colFirst="0" w:colLast="0"/>
      <w:bookmarkStart w:id="490" w:name="_Ref43979443"/>
      <w:bookmarkStart w:id="491" w:name="_Toc44494759"/>
      <w:bookmarkEnd w:id="489"/>
      <w:r w:rsidRPr="00DD7CCF">
        <w:t>Block-level elements representing XML structure and extrinsic structure</w:t>
      </w:r>
      <w:bookmarkEnd w:id="490"/>
      <w:bookmarkEnd w:id="491"/>
    </w:p>
    <w:p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rsidR="00C02B8C" w:rsidRPr="00DD7CCF" w:rsidRDefault="004D2E67" w:rsidP="00E2714A">
      <w:pPr>
        <w:pStyle w:val="Lista"/>
      </w:pPr>
      <w:r w:rsidRPr="00DD7CCF">
        <w:t xml:space="preserve">if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rsidR="00C02B8C" w:rsidRPr="00DD7CCF" w:rsidRDefault="004D2E67" w:rsidP="003F2742">
      <w:pPr>
        <w:pStyle w:val="Cmsor3"/>
        <w:numPr>
          <w:ilvl w:val="2"/>
          <w:numId w:val="38"/>
        </w:numPr>
      </w:pPr>
      <w:bookmarkStart w:id="492" w:name="_avslxtgod3of" w:colFirst="0" w:colLast="0"/>
      <w:bookmarkStart w:id="493" w:name="_Toc44494760"/>
      <w:bookmarkEnd w:id="492"/>
      <w:r w:rsidRPr="00DD7CCF">
        <w:lastRenderedPageBreak/>
        <w:t>Block-level elements representing intrinsic structure</w:t>
      </w:r>
      <w:bookmarkEnd w:id="493"/>
    </w:p>
    <w:p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rsidR="00C02B8C" w:rsidRPr="00DD7CCF" w:rsidRDefault="004D2E67" w:rsidP="00E2714A">
      <w:pPr>
        <w:pStyle w:val="Lista"/>
      </w:pPr>
      <w:r w:rsidRPr="00DD7CCF">
        <w:t>these elements must appear directly within the divisions, never outside them</w:t>
      </w:r>
    </w:p>
    <w:p w:rsidR="00C02B8C" w:rsidRPr="00DD7CCF" w:rsidRDefault="004D2E67" w:rsidP="00E2714A">
      <w:pPr>
        <w:pStyle w:val="Lista"/>
      </w:pPr>
      <w:r w:rsidRPr="00DD7CCF">
        <w:t xml:space="preserve">these elements must never be nested inside another element of this class,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079C3">
        <w:t>3.3.5</w:t>
      </w:r>
      <w:r w:rsidR="00194541" w:rsidRPr="00DD7CCF">
        <w:fldChar w:fldCharType="end"/>
      </w:r>
      <w:r w:rsidRPr="00DD7CCF">
        <w:t>)</w:t>
      </w:r>
    </w:p>
    <w:p w:rsidR="00C02B8C" w:rsidRPr="00DD7CCF" w:rsidRDefault="004D2E67" w:rsidP="003F2742">
      <w:pPr>
        <w:pStyle w:val="Cmsor3"/>
        <w:numPr>
          <w:ilvl w:val="2"/>
          <w:numId w:val="38"/>
        </w:numPr>
      </w:pPr>
      <w:bookmarkStart w:id="494" w:name="_b4084bcsknv2" w:colFirst="0" w:colLast="0"/>
      <w:bookmarkStart w:id="495" w:name="_Ref43979552"/>
      <w:bookmarkStart w:id="496" w:name="_Toc44494761"/>
      <w:bookmarkEnd w:id="494"/>
      <w:r w:rsidRPr="00DD7CCF">
        <w:t>Empty elements representing extrinsic structure</w:t>
      </w:r>
      <w:bookmarkEnd w:id="495"/>
      <w:bookmarkEnd w:id="496"/>
    </w:p>
    <w:p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079C3">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079C3">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079C3">
        <w:t>3.5.3</w:t>
      </w:r>
      <w:r w:rsidR="000A421D" w:rsidRPr="00DD7CCF">
        <w:fldChar w:fldCharType="end"/>
      </w:r>
      <w:r w:rsidRPr="00DD7CCF">
        <w:t>), must normally be placed within level-2 elements</w:t>
      </w:r>
      <w:r w:rsidRPr="00CD25A4">
        <w:rPr>
          <w:rStyle w:val="Lbjegyzet-hivatkozs"/>
        </w:rPr>
        <w:footnoteReference w:id="41"/>
      </w:r>
    </w:p>
    <w:p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079C3">
        <w:t>3.5.2</w:t>
      </w:r>
      <w:r w:rsidR="00EE57DB" w:rsidRPr="00DD7CCF">
        <w:fldChar w:fldCharType="end"/>
      </w:r>
      <w:r w:rsidRPr="00DD7CCF">
        <w:t>), which have no associated text</w:t>
      </w:r>
    </w:p>
    <w:p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079C3">
        <w:t>5.4.7</w:t>
      </w:r>
      <w:r w:rsidR="009A6168" w:rsidRPr="00DD7CCF">
        <w:fldChar w:fldCharType="end"/>
      </w:r>
      <w:r w:rsidRPr="00DD7CCF">
        <w:t>)</w:t>
      </w:r>
    </w:p>
    <w:p w:rsidR="00C02B8C" w:rsidRPr="00DD7CCF" w:rsidRDefault="004D2E67" w:rsidP="003F2742">
      <w:pPr>
        <w:pStyle w:val="Cmsor3"/>
        <w:numPr>
          <w:ilvl w:val="2"/>
          <w:numId w:val="38"/>
        </w:numPr>
      </w:pPr>
      <w:bookmarkStart w:id="497" w:name="_6kukm0ycu92" w:colFirst="0" w:colLast="0"/>
      <w:bookmarkStart w:id="498" w:name="_Ref43979566"/>
      <w:bookmarkStart w:id="499" w:name="_Toc44494762"/>
      <w:bookmarkEnd w:id="497"/>
      <w:r w:rsidRPr="00DD7CCF">
        <w:t>Empty elements representing local features</w:t>
      </w:r>
      <w:bookmarkEnd w:id="498"/>
      <w:bookmarkEnd w:id="499"/>
    </w:p>
    <w:p w:rsidR="00C02B8C" w:rsidRPr="00DD7CCF" w:rsidRDefault="004D2E67" w:rsidP="00E2714A">
      <w:pPr>
        <w:pStyle w:val="Lista"/>
      </w:pPr>
      <w:r w:rsidRPr="00DD7CCF">
        <w:t xml:space="preserve">elements belonging to this level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079C3">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079C3">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079C3">
        <w:t>5.4.4</w:t>
      </w:r>
      <w:r w:rsidR="009A6168" w:rsidRPr="00DD7CCF">
        <w:fldChar w:fldCharType="end"/>
      </w:r>
      <w:r w:rsidRPr="00DD7CCF">
        <w:t>)</w:t>
      </w:r>
    </w:p>
    <w:p w:rsidR="00C02B8C" w:rsidRPr="00DD7CCF" w:rsidRDefault="004D2E67" w:rsidP="00E2714A">
      <w:pPr>
        <w:pStyle w:val="Lista"/>
      </w:pPr>
      <w:r w:rsidRPr="00DD7CCF">
        <w:t>these empty elements with a spatial extent must by default be contained within level-2 elements and must not be placed before the first level-3 elements of a document</w:t>
      </w:r>
    </w:p>
    <w:p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level-3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079C3">
        <w:t>5.4.7</w:t>
      </w:r>
      <w:r w:rsidR="009A6168" w:rsidRPr="00DD7CCF">
        <w:fldChar w:fldCharType="end"/>
      </w:r>
      <w:r w:rsidRPr="00DD7CCF">
        <w:t>)</w:t>
      </w:r>
    </w:p>
    <w:p w:rsidR="004F4C63" w:rsidRPr="00DD7CCF" w:rsidRDefault="004D2E67" w:rsidP="00E2714A">
      <w:pPr>
        <w:pStyle w:val="Lista"/>
      </w:pPr>
      <w:r w:rsidRPr="00DD7CCF">
        <w:t>these empty elements with a spatial extent must give way to elements of level 3 and above in case of conflict</w:t>
      </w:r>
    </w:p>
    <w:p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8.2.4</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lacuna split across line break</w:t>
            </w:r>
          </w:p>
        </w:tc>
      </w:tr>
      <w:tr w:rsidR="00DA6CDB" w:rsidRPr="00DD7CCF" w:rsidTr="00837BA5">
        <w:tc>
          <w:tcPr>
            <w:tcW w:w="5000" w:type="pct"/>
          </w:tcPr>
          <w:p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rsidTr="00837BA5">
        <w:tc>
          <w:tcPr>
            <w:tcW w:w="5000" w:type="pct"/>
          </w:tcPr>
          <w:p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rsidR="00C02B8C" w:rsidRPr="00DD7CCF" w:rsidRDefault="004D2E67" w:rsidP="003F2742">
      <w:pPr>
        <w:pStyle w:val="Cmsor3"/>
        <w:numPr>
          <w:ilvl w:val="2"/>
          <w:numId w:val="38"/>
        </w:numPr>
      </w:pPr>
      <w:bookmarkStart w:id="500" w:name="_jr9td4xsvig6" w:colFirst="0" w:colLast="0"/>
      <w:bookmarkStart w:id="501" w:name="_Ref43987901"/>
      <w:bookmarkStart w:id="502" w:name="_Toc44494763"/>
      <w:bookmarkEnd w:id="500"/>
      <w:r w:rsidRPr="00DD7CCF">
        <w:t>Phrase-level elements</w:t>
      </w:r>
      <w:bookmarkEnd w:id="501"/>
      <w:bookmarkEnd w:id="502"/>
    </w:p>
    <w:p w:rsidR="00C02B8C" w:rsidRPr="00DD7CCF" w:rsidRDefault="004D2E67" w:rsidP="00E2714A">
      <w:pPr>
        <w:pStyle w:val="Lista"/>
      </w:pPr>
      <w:r w:rsidRPr="00DD7CCF">
        <w:t>elements belonging to this level include:</w:t>
      </w:r>
    </w:p>
    <w:p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079C3">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079C3">
        <w:t>7.5.4</w:t>
      </w:r>
      <w:r w:rsidR="00780A5D" w:rsidRPr="00DD7CCF">
        <w:fldChar w:fldCharType="end"/>
      </w:r>
      <w:r w:rsidRPr="00DD7CCF">
        <w:t>)</w:t>
      </w:r>
    </w:p>
    <w:p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079C3">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079C3">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1079C3">
        <w:t>7.2</w:t>
      </w:r>
      <w:r w:rsidR="0082156E" w:rsidRPr="00DD7CCF">
        <w:fldChar w:fldCharType="end"/>
      </w:r>
      <w:r w:rsidRPr="00DD7CCF">
        <w:t>)</w:t>
      </w:r>
    </w:p>
    <w:p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079C3">
        <w:t>6.4</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079C3">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079C3">
        <w:t>6.3</w:t>
      </w:r>
      <w:r w:rsidR="00435F8C" w:rsidRPr="00DD7CCF">
        <w:fldChar w:fldCharType="end"/>
      </w:r>
      <w:r w:rsidRPr="00DD7CCF">
        <w:t>)</w:t>
      </w:r>
    </w:p>
    <w:p w:rsidR="00C02B8C" w:rsidRPr="00DD7CCF" w:rsidRDefault="004D2E67" w:rsidP="00E2714A">
      <w:pPr>
        <w:pStyle w:val="Lista"/>
      </w:pPr>
      <w:r w:rsidRPr="00DD7CCF">
        <w:t>such phrase-level markup encoding semantic or descriptive information about specific characters must</w:t>
      </w:r>
    </w:p>
    <w:p w:rsidR="00C02B8C" w:rsidRPr="00DD7CCF" w:rsidRDefault="004D2E67" w:rsidP="00E2714A">
      <w:pPr>
        <w:pStyle w:val="Lista2"/>
      </w:pPr>
      <w:r w:rsidRPr="00DD7CCF">
        <w:t>always be contained within level-2 elements</w:t>
      </w:r>
    </w:p>
    <w:p w:rsidR="00C02B8C" w:rsidRPr="00DD7CCF" w:rsidRDefault="004D2E67" w:rsidP="00E2714A">
      <w:pPr>
        <w:pStyle w:val="Lista2"/>
      </w:pPr>
      <w:r w:rsidRPr="00DD7CCF">
        <w:t>in case of conflict give way to elements of level 4 and above</w:t>
      </w:r>
    </w:p>
    <w:p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r w:rsidRPr="00DD7CCF">
              <w:lastRenderedPageBreak/>
              <w:t xml:space="preserve">Example </w:t>
            </w:r>
            <w:r w:rsidR="00B2626B">
              <w:fldChar w:fldCharType="begin"/>
            </w:r>
            <w:r w:rsidR="00B2626B">
              <w:instrText xml:space="preserve"> STYLEREF 3 \s </w:instrText>
            </w:r>
            <w:r w:rsidR="00B2626B">
              <w:fldChar w:fldCharType="separate"/>
            </w:r>
            <w:r w:rsidR="001079C3">
              <w:rPr>
                <w:noProof/>
              </w:rPr>
              <w:t>8.2.5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editorial restoration split across verse lines</w:t>
            </w:r>
          </w:p>
        </w:tc>
      </w:tr>
      <w:tr w:rsidR="00DA6CDB" w:rsidRPr="00DD7CCF" w:rsidTr="00837BA5">
        <w:tc>
          <w:tcPr>
            <w:tcW w:w="5000" w:type="pct"/>
          </w:tcPr>
          <w:p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rsidTr="00837BA5">
        <w:tc>
          <w:tcPr>
            <w:tcW w:w="5000" w:type="pct"/>
          </w:tcPr>
          <w:p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rsidR="00837BA5" w:rsidRDefault="00837BA5" w:rsidP="00837BA5"/>
    <w:p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bookmarkStart w:id="503" w:name="_Ref44072089"/>
            <w:r w:rsidRPr="00DD7CCF">
              <w:t xml:space="preserve">Example </w:t>
            </w:r>
            <w:r w:rsidR="00B2626B">
              <w:fldChar w:fldCharType="begin"/>
            </w:r>
            <w:r w:rsidR="00B2626B">
              <w:instrText xml:space="preserve"> STYLEREF 3 \s </w:instrText>
            </w:r>
            <w:r w:rsidR="00B2626B">
              <w:fldChar w:fldCharType="separate"/>
            </w:r>
            <w:r w:rsidR="001079C3">
              <w:rPr>
                <w:noProof/>
              </w:rPr>
              <w:t>8.2.5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B</w:t>
            </w:r>
            <w:r w:rsidR="00B2626B">
              <w:rPr>
                <w:noProof/>
              </w:rPr>
              <w:fldChar w:fldCharType="end"/>
            </w:r>
            <w:bookmarkEnd w:id="503"/>
            <w:r w:rsidRPr="00DD7CCF">
              <w:t>: overlapping phrase-level elements</w:t>
            </w:r>
          </w:p>
        </w:tc>
      </w:tr>
      <w:tr w:rsidR="00DA6CDB" w:rsidRPr="00DD7CCF" w:rsidTr="00837BA5">
        <w:tc>
          <w:tcPr>
            <w:tcW w:w="5000" w:type="pct"/>
          </w:tcPr>
          <w:p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rsidTr="00837BA5">
        <w:tc>
          <w:tcPr>
            <w:tcW w:w="5000" w:type="pct"/>
          </w:tcPr>
          <w:p w:rsidR="00DA6CDB" w:rsidRPr="00DD7CCF" w:rsidRDefault="00DA6CDB" w:rsidP="00DA6CDB">
            <w:pPr>
              <w:pStyle w:val="TableNote"/>
            </w:pPr>
            <w:r w:rsidRPr="00DD7CCF">
              <w:t>the stretch struck out in the text above represents unclear text in the original</w:t>
            </w:r>
          </w:p>
          <w:p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rsidTr="00837BA5">
        <w:tc>
          <w:tcPr>
            <w:tcW w:w="5000" w:type="pct"/>
          </w:tcPr>
          <w:p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rsidTr="00837BA5">
        <w:tc>
          <w:tcPr>
            <w:tcW w:w="5000" w:type="pct"/>
          </w:tcPr>
          <w:p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rsidR="00837BA5" w:rsidRDefault="00837BA5" w:rsidP="00837BA5"/>
    <w:p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079C3" w:rsidRPr="00DD7CCF">
        <w:t xml:space="preserve">Example </w:t>
      </w:r>
      <w:r w:rsidR="001079C3">
        <w:rPr>
          <w:noProof/>
        </w:rPr>
        <w:t>8.2.5</w:t>
      </w:r>
      <w:r w:rsidR="001079C3" w:rsidRPr="00DD7CCF">
        <w:t>.</w:t>
      </w:r>
      <w:r w:rsidR="001079C3">
        <w:rPr>
          <w:noProof/>
        </w:rPr>
        <w:t>B</w:t>
      </w:r>
      <w:r w:rsidRPr="00DD7CCF">
        <w:fldChar w:fldCharType="end"/>
      </w:r>
      <w:r w:rsidRPr="00DD7CCF">
        <w:t xml:space="preserve"> above</w:t>
      </w:r>
    </w:p>
    <w:p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079C3" w:rsidRPr="00DD7CCF">
        <w:t xml:space="preserve">Example </w:t>
      </w:r>
      <w:r w:rsidR="001079C3">
        <w:rPr>
          <w:noProof/>
        </w:rPr>
        <w:t>8.2.5</w:t>
      </w:r>
      <w:r w:rsidR="001079C3" w:rsidRPr="00DD7CCF">
        <w:t>.</w:t>
      </w:r>
      <w:r w:rsidR="001079C3">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9F585E" w:rsidRPr="00DD7CCF" w:rsidRDefault="009F585E" w:rsidP="009F585E">
            <w:pPr>
              <w:pStyle w:val="Kpalrs"/>
            </w:pPr>
            <w:bookmarkStart w:id="504" w:name="_Ref44072159"/>
            <w:r w:rsidRPr="00DD7CCF">
              <w:t xml:space="preserve">Example </w:t>
            </w:r>
            <w:r w:rsidR="00B2626B">
              <w:fldChar w:fldCharType="begin"/>
            </w:r>
            <w:r w:rsidR="00B2626B">
              <w:instrText xml:space="preserve"> STYLEREF 3 \s </w:instrText>
            </w:r>
            <w:r w:rsidR="00B2626B">
              <w:fldChar w:fldCharType="separate"/>
            </w:r>
            <w:r w:rsidR="001079C3">
              <w:rPr>
                <w:noProof/>
              </w:rPr>
              <w:t>8.2.5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C</w:t>
            </w:r>
            <w:r w:rsidR="00B2626B">
              <w:rPr>
                <w:noProof/>
              </w:rPr>
              <w:fldChar w:fldCharType="end"/>
            </w:r>
            <w:bookmarkEnd w:id="504"/>
            <w:r w:rsidRPr="00DD7CCF">
              <w:t>: overlapping phrase-level elements</w:t>
            </w:r>
          </w:p>
        </w:tc>
      </w:tr>
      <w:tr w:rsidR="009F585E" w:rsidRPr="00DD7CCF" w:rsidTr="00837BA5">
        <w:tc>
          <w:tcPr>
            <w:tcW w:w="5000" w:type="pct"/>
          </w:tcPr>
          <w:p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rsidTr="00837BA5">
        <w:tc>
          <w:tcPr>
            <w:tcW w:w="5000" w:type="pct"/>
          </w:tcPr>
          <w:p w:rsidR="009F585E" w:rsidRPr="00DD7CCF" w:rsidRDefault="009F585E" w:rsidP="009F585E">
            <w:pPr>
              <w:pStyle w:val="TableNote"/>
            </w:pPr>
            <w:r w:rsidRPr="00DD7CCF">
              <w:t>the stretch struck out in the text above represents unclear text in the original</w:t>
            </w:r>
          </w:p>
          <w:p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rsidTr="00837BA5">
        <w:tc>
          <w:tcPr>
            <w:tcW w:w="5000" w:type="pct"/>
          </w:tcPr>
          <w:p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rsidTr="00837BA5">
        <w:tc>
          <w:tcPr>
            <w:tcW w:w="5000" w:type="pct"/>
          </w:tcPr>
          <w:p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rsidR="00C02B8C" w:rsidRPr="00DD7CCF" w:rsidRDefault="004D2E67" w:rsidP="003F2742">
      <w:pPr>
        <w:pStyle w:val="Cmsor1"/>
        <w:numPr>
          <w:ilvl w:val="0"/>
          <w:numId w:val="38"/>
        </w:numPr>
      </w:pPr>
      <w:bookmarkStart w:id="505" w:name="_k7hidbku03us" w:colFirst="0" w:colLast="0"/>
      <w:bookmarkStart w:id="506" w:name="_Ref43990429"/>
      <w:bookmarkStart w:id="507" w:name="_Toc44494764"/>
      <w:bookmarkEnd w:id="505"/>
      <w:r w:rsidRPr="00DD7CCF">
        <w:lastRenderedPageBreak/>
        <w:t>Additional Content Divisions</w:t>
      </w:r>
      <w:bookmarkEnd w:id="506"/>
      <w:bookmarkEnd w:id="507"/>
    </w:p>
    <w:p w:rsidR="00C02B8C" w:rsidRPr="00DD7CCF" w:rsidRDefault="004D2E67" w:rsidP="003F2742">
      <w:pPr>
        <w:pStyle w:val="Cmsor2"/>
        <w:numPr>
          <w:ilvl w:val="1"/>
          <w:numId w:val="38"/>
        </w:numPr>
      </w:pPr>
      <w:bookmarkStart w:id="508" w:name="_c4m58vl65n98" w:colFirst="0" w:colLast="0"/>
      <w:bookmarkStart w:id="509" w:name="_Ref43978773"/>
      <w:bookmarkStart w:id="510" w:name="_Toc44494765"/>
      <w:bookmarkEnd w:id="508"/>
      <w:r w:rsidRPr="00DD7CCF">
        <w:t>The Critical Apparatus</w:t>
      </w:r>
      <w:bookmarkEnd w:id="509"/>
      <w:bookmarkEnd w:id="510"/>
    </w:p>
    <w:p w:rsidR="00C02B8C" w:rsidRPr="00DD7CCF" w:rsidRDefault="004D2E67" w:rsidP="003F2742">
      <w:pPr>
        <w:pStyle w:val="Cmsor3"/>
        <w:numPr>
          <w:ilvl w:val="2"/>
          <w:numId w:val="38"/>
        </w:numPr>
      </w:pPr>
      <w:bookmarkStart w:id="511" w:name="_wvqmcsurv552" w:colFirst="0" w:colLast="0"/>
      <w:bookmarkStart w:id="512" w:name="_Ref43989643"/>
      <w:bookmarkStart w:id="513" w:name="_Toc44494766"/>
      <w:bookmarkEnd w:id="511"/>
      <w:r w:rsidRPr="00DD7CCF">
        <w:t>Overview</w:t>
      </w:r>
      <w:bookmarkEnd w:id="512"/>
      <w:bookmarkEnd w:id="513"/>
    </w:p>
    <w:p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rsidR="00C02B8C" w:rsidRPr="00DD7CCF" w:rsidRDefault="004D2E67" w:rsidP="00E2714A">
      <w:pPr>
        <w:pStyle w:val="Lista"/>
      </w:pPr>
      <w:r w:rsidRPr="00DD7CCF">
        <w:t>for the sake of project-wide consistency and ease of processing, the external apparatus shall be encoded as follows</w:t>
      </w:r>
    </w:p>
    <w:p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079C3">
        <w:t>9.1.2</w:t>
      </w:r>
      <w:r w:rsidR="0082156E" w:rsidRPr="00DD7CCF">
        <w:fldChar w:fldCharType="end"/>
      </w:r>
      <w:r w:rsidRPr="00DD7CCF">
        <w:t xml:space="preserve"> below</w:t>
      </w:r>
    </w:p>
    <w:p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1079C3">
        <w:t>9.1.3</w:t>
      </w:r>
      <w:r w:rsidR="0082156E" w:rsidRPr="00DD7CCF">
        <w:fldChar w:fldCharType="end"/>
      </w:r>
      <w:r w:rsidRPr="00DD7CCF">
        <w:t xml:space="preserve"> below</w:t>
      </w:r>
    </w:p>
    <w:p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079C3">
        <w:t>9.1.4</w:t>
      </w:r>
      <w:r w:rsidR="0082156E" w:rsidRPr="00DD7CCF">
        <w:fldChar w:fldCharType="end"/>
      </w:r>
      <w:r w:rsidRPr="00DD7CCF">
        <w:t xml:space="preserve"> below</w:t>
      </w:r>
    </w:p>
    <w:p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079C3">
        <w:t>9.1.7</w:t>
      </w:r>
      <w:r w:rsidR="0082156E" w:rsidRPr="00DD7CCF">
        <w:fldChar w:fldCharType="end"/>
      </w:r>
      <w:r w:rsidRPr="00DD7CCF">
        <w:t xml:space="preserve"> below</w:t>
      </w:r>
    </w:p>
    <w:p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xml:space="preserve">), then mandatorily </w:t>
      </w:r>
      <w:r w:rsidRPr="005D2B22">
        <w:rPr>
          <w:b/>
          <w:bCs/>
        </w:rPr>
        <w:t>replicate</w:t>
      </w:r>
      <w:r w:rsidRPr="00DD7CCF">
        <w:t xml:space="preserve"> those </w:t>
      </w:r>
      <w:proofErr w:type="spellStart"/>
      <w:r w:rsidRPr="005D2B22">
        <w:rPr>
          <w:b/>
          <w:bCs/>
        </w:rPr>
        <w:t>textpart</w:t>
      </w:r>
      <w:proofErr w:type="spellEnd"/>
      <w:r w:rsidRPr="005D2B22">
        <w:rPr>
          <w:b/>
          <w:bCs/>
        </w:rPr>
        <w:t xml:space="preserve">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079C3">
        <w:t>9.1.8</w:t>
      </w:r>
      <w:r w:rsidR="0082156E" w:rsidRPr="00DD7CCF">
        <w:fldChar w:fldCharType="end"/>
      </w:r>
      <w:r w:rsidRPr="00DD7CCF">
        <w:t xml:space="preserve"> below for details</w:t>
      </w:r>
    </w:p>
    <w:p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837BA5">
            <w:pPr>
              <w:pStyle w:val="Kpalrs"/>
            </w:pPr>
            <w:r w:rsidRPr="00DD7CCF">
              <w:lastRenderedPageBreak/>
              <w:t xml:space="preserve">Example </w:t>
            </w:r>
            <w:r w:rsidR="00B2626B">
              <w:fldChar w:fldCharType="begin"/>
            </w:r>
            <w:r w:rsidR="00B2626B">
              <w:instrText xml:space="preserve"> STYLEREF 3 \s </w:instrText>
            </w:r>
            <w:r w:rsidR="00B2626B">
              <w:fldChar w:fldCharType="separate"/>
            </w:r>
            <w:r w:rsidR="001079C3">
              <w:rPr>
                <w:noProof/>
              </w:rPr>
              <w:t>9.1.1</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critical apparatus</w:t>
            </w:r>
          </w:p>
        </w:tc>
      </w:tr>
      <w:tr w:rsidR="0044294E" w:rsidRPr="00DD7CCF" w:rsidTr="00837BA5">
        <w:tc>
          <w:tcPr>
            <w:tcW w:w="5000" w:type="pct"/>
          </w:tcPr>
          <w:p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w:t>
            </w:r>
            <w:proofErr w:type="spellStart"/>
            <w:r w:rsidRPr="00DD7CCF">
              <w:t>Samudragupta</w:t>
            </w:r>
            <w:proofErr w:type="spellEnd"/>
          </w:p>
        </w:tc>
      </w:tr>
      <w:tr w:rsidR="0044294E" w:rsidRPr="00DD7CCF" w:rsidTr="00837BA5">
        <w:tc>
          <w:tcPr>
            <w:tcW w:w="5000" w:type="pct"/>
          </w:tcPr>
          <w:p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rsidTr="00837BA5">
        <w:tc>
          <w:tcPr>
            <w:tcW w:w="5000" w:type="pct"/>
          </w:tcPr>
          <w:p w:rsidR="0044294E" w:rsidRPr="00DD7CCF" w:rsidRDefault="0044294E" w:rsidP="00837BA5">
            <w:pPr>
              <w:pStyle w:val="TableNote"/>
              <w:keepNext/>
              <w:ind w:left="357" w:hanging="357"/>
              <w:rPr>
                <w:rStyle w:val="Code"/>
              </w:rPr>
            </w:pPr>
            <w:r w:rsidRPr="00DD7CCF">
              <w:t>and from the corresponding apparatus</w:t>
            </w:r>
          </w:p>
        </w:tc>
      </w:tr>
      <w:tr w:rsidR="0044294E" w:rsidRPr="00DD7CCF" w:rsidTr="00837BA5">
        <w:tc>
          <w:tcPr>
            <w:tcW w:w="5000" w:type="pct"/>
          </w:tcPr>
          <w:p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14" w:name="_ylrtvcd6yrbu" w:colFirst="0" w:colLast="0"/>
      <w:bookmarkStart w:id="515" w:name="_Ref43978538"/>
      <w:bookmarkStart w:id="516" w:name="_Toc44494767"/>
      <w:bookmarkEnd w:id="514"/>
      <w:r w:rsidRPr="00DD7CCF">
        <w:t>Indicating location</w:t>
      </w:r>
      <w:bookmarkEnd w:id="515"/>
      <w:bookmarkEnd w:id="516"/>
    </w:p>
    <w:p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079C3">
        <w:t>9.1.6</w:t>
      </w:r>
      <w:r w:rsidR="0082156E" w:rsidRPr="00DD7CCF">
        <w:fldChar w:fldCharType="end"/>
      </w:r>
      <w:r w:rsidRPr="00DD7CCF">
        <w:t xml:space="preserve"> below about the inclusion of line </w:t>
      </w:r>
      <w:r w:rsidRPr="00E24F87">
        <w:rPr>
          <w:noProof/>
        </w:rPr>
        <w:t>(</w:t>
      </w:r>
      <w:r w:rsidRPr="00DD7CCF">
        <w:t>and other) beginning tags in a lemma</w:t>
      </w:r>
    </w:p>
    <w:p w:rsidR="00C02B8C" w:rsidRPr="00DD7CCF" w:rsidRDefault="004D2E67" w:rsidP="00E2714A">
      <w:pPr>
        <w:pStyle w:val="Lista"/>
      </w:pPr>
      <w:r w:rsidRPr="00DD7CCF">
        <w:t xml:space="preserve">the sole exception to the ubiquitous presence of line numbers in our editions is </w:t>
      </w:r>
      <w:proofErr w:type="spellStart"/>
      <w:r w:rsidRPr="00DD7CCF">
        <w:t>forme</w:t>
      </w:r>
      <w:proofErr w:type="spellEnd"/>
      <w:r w:rsidRPr="00DD7CCF">
        <w:t xml:space="preserv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079C3">
        <w:t>3.3.5</w:t>
      </w:r>
      <w:r w:rsidR="00194541" w:rsidRPr="00DD7CCF">
        <w:fldChar w:fldCharType="end"/>
      </w:r>
      <w:r w:rsidRPr="00DD7CCF">
        <w:t>)</w:t>
      </w:r>
    </w:p>
    <w:p w:rsidR="00C02B8C" w:rsidRPr="00DD7CCF" w:rsidRDefault="004D2E67" w:rsidP="00E2714A">
      <w:pPr>
        <w:pStyle w:val="Lista2"/>
      </w:pPr>
      <w:r w:rsidRPr="00DD7CCF">
        <w:t xml:space="preserve">it is therefore not possible to refer to the contents of </w:t>
      </w:r>
      <w:proofErr w:type="spellStart"/>
      <w:r w:rsidRPr="00DD7CCF">
        <w:t>forme</w:t>
      </w:r>
      <w:proofErr w:type="spellEnd"/>
      <w:r w:rsidRPr="00DD7CCF">
        <w:t xml:space="preserve"> work using line numbers</w:t>
      </w:r>
    </w:p>
    <w:p w:rsidR="00C02B8C" w:rsidRPr="00DD7CCF" w:rsidRDefault="004D2E67" w:rsidP="00E2714A">
      <w:pPr>
        <w:pStyle w:val="Lista2"/>
      </w:pPr>
      <w:r w:rsidRPr="00DD7CCF">
        <w:t xml:space="preserve">should you need to add an apparatus entry for a </w:t>
      </w:r>
      <w:proofErr w:type="spellStart"/>
      <w:r w:rsidRPr="00DD7CCF">
        <w:t>forme</w:t>
      </w:r>
      <w:proofErr w:type="spellEnd"/>
      <w:r w:rsidRPr="00DD7CCF">
        <w:t xml:space="preserve"> work item, the value of </w:t>
      </w:r>
      <w:r w:rsidR="008525C6" w:rsidRPr="008525C6">
        <w:rPr>
          <w:rStyle w:val="Codeattribute"/>
        </w:rPr>
        <w:t>@loc</w:t>
      </w:r>
      <w:r w:rsidR="008525C6" w:rsidRPr="008525C6">
        <w:t xml:space="preserve"> </w:t>
      </w:r>
      <w:r w:rsidRPr="00DD7CCF">
        <w:t xml:space="preserve">shall be the number of the </w:t>
      </w:r>
      <w:proofErr w:type="spellStart"/>
      <w:r w:rsidRPr="00DD7CCF">
        <w:t>forme</w:t>
      </w:r>
      <w:proofErr w:type="spellEnd"/>
      <w:r w:rsidRPr="00DD7CCF">
        <w:t xml:space="preserv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w:t>
      </w:r>
      <w:proofErr w:type="spellStart"/>
      <w:r w:rsidRPr="00DD7CCF">
        <w:t>forme</w:t>
      </w:r>
      <w:proofErr w:type="spellEnd"/>
      <w:r w:rsidRPr="00DD7CCF">
        <w:t xml:space="preserve"> work element with the number 2r</w:t>
      </w:r>
    </w:p>
    <w:p w:rsidR="00C02B8C" w:rsidRPr="00DD7CCF" w:rsidRDefault="004D2E67" w:rsidP="00E2714A">
      <w:pPr>
        <w:pStyle w:val="Lista"/>
      </w:pPr>
      <w:r w:rsidRPr="00DD7CCF">
        <w:t xml:space="preserve">the sole exceptions to the uniqueness of line numbers are </w:t>
      </w:r>
      <w:r w:rsidRPr="005D2B22">
        <w:rPr>
          <w:b/>
          <w:bCs/>
        </w:rPr>
        <w:t xml:space="preserve">editions comprised of </w:t>
      </w:r>
      <w:proofErr w:type="spellStart"/>
      <w:r w:rsidRPr="005D2B22">
        <w:rPr>
          <w:b/>
          <w:bCs/>
        </w:rPr>
        <w:t>textpart</w:t>
      </w:r>
      <w:proofErr w:type="spellEnd"/>
      <w:r w:rsidRPr="005D2B22">
        <w:rPr>
          <w:b/>
          <w:bCs/>
        </w:rPr>
        <w:t xml:space="preserve">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where line numbers will be restarted in each division</w:t>
      </w:r>
    </w:p>
    <w:p w:rsidR="00C02B8C" w:rsidRPr="00DD7CCF" w:rsidRDefault="004D2E67" w:rsidP="00E2714A">
      <w:pPr>
        <w:pStyle w:val="Lista2"/>
      </w:pPr>
      <w:r w:rsidRPr="00DD7CCF">
        <w:t xml:space="preserve">however, since the apparatus division of the document must replicate the </w:t>
      </w:r>
      <w:proofErr w:type="spellStart"/>
      <w:r w:rsidRPr="00DD7CCF">
        <w:t>textpart</w:t>
      </w:r>
      <w:proofErr w:type="spellEnd"/>
      <w:r w:rsidRPr="00DD7CCF">
        <w:t xml:space="preserve">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rsidR="00C02B8C" w:rsidRPr="00DD7CCF" w:rsidRDefault="004D2E67" w:rsidP="00E2714A">
      <w:pPr>
        <w:pStyle w:val="Lista2"/>
      </w:pPr>
      <w:r w:rsidRPr="00DD7CCF">
        <w:t>apparatus entries for lemmas in verse shall be referred to by line number like those in prose</w:t>
      </w:r>
    </w:p>
    <w:p w:rsidR="00C02B8C" w:rsidRPr="00DD7CCF" w:rsidRDefault="004D2E67" w:rsidP="00E2714A">
      <w:pPr>
        <w:pStyle w:val="Lista2"/>
      </w:pPr>
      <w:r w:rsidRPr="00DD7CCF">
        <w:t>notes concerning entire stanzas shall be added to the commentary, not to the apparatus</w:t>
      </w:r>
    </w:p>
    <w:p w:rsidR="00C02B8C" w:rsidRPr="00DD7CCF" w:rsidRDefault="004D2E67" w:rsidP="003F2742">
      <w:pPr>
        <w:pStyle w:val="Cmsor3"/>
        <w:numPr>
          <w:ilvl w:val="2"/>
          <w:numId w:val="38"/>
        </w:numPr>
      </w:pPr>
      <w:bookmarkStart w:id="517" w:name="_h4ndd3ziflyd" w:colFirst="0" w:colLast="0"/>
      <w:bookmarkStart w:id="518" w:name="_Ref43989386"/>
      <w:bookmarkStart w:id="519" w:name="_Toc44494768"/>
      <w:bookmarkEnd w:id="517"/>
      <w:r w:rsidRPr="00DD7CCF">
        <w:t>Specifying a precise spot by a lemma</w:t>
      </w:r>
      <w:bookmarkEnd w:id="518"/>
      <w:bookmarkEnd w:id="519"/>
    </w:p>
    <w:p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rsidR="00C02B8C" w:rsidRPr="00DD7CCF" w:rsidRDefault="004D2E67" w:rsidP="00E2714A">
      <w:pPr>
        <w:pStyle w:val="Lista2"/>
      </w:pPr>
      <w:r w:rsidRPr="00DD7CCF">
        <w:t>lemmas should preferably consist of whole words, which may be members of compounds in the text</w:t>
      </w:r>
    </w:p>
    <w:p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rsidR="00C02B8C" w:rsidRPr="00DD7CCF" w:rsidRDefault="004D2E67" w:rsidP="00E2714A">
      <w:pPr>
        <w:pStyle w:val="Lista3"/>
      </w:pPr>
      <w:r w:rsidRPr="00DD7CCF">
        <w:t>when a boundary between independent words or compound members is obscured by sandhi, use the character °, e.g.</w:t>
      </w:r>
    </w:p>
    <w:p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rsidR="00C02B8C" w:rsidRPr="00DD7CCF" w:rsidRDefault="004D2E67" w:rsidP="00E2714A">
      <w:pPr>
        <w:pStyle w:val="Lista3"/>
      </w:pPr>
      <w:r w:rsidRPr="00DD7CCF">
        <w:t>when a boundary between compound members is not obscured by sandhi, then depending on whether or not you hyphenate that word in your edition, use</w:t>
      </w:r>
    </w:p>
    <w:p w:rsidR="00C02B8C" w:rsidRPr="00DD7CCF" w:rsidRDefault="004D2E67" w:rsidP="004E103D">
      <w:pPr>
        <w:pStyle w:val="Lista4"/>
      </w:pPr>
      <w:r w:rsidRPr="00DD7CCF">
        <w:t>the character ° if you do not hyphenate, e.g.</w:t>
      </w:r>
    </w:p>
    <w:p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rsidR="00C02B8C" w:rsidRPr="00DD7CCF" w:rsidRDefault="004D2E67" w:rsidP="004E103D">
      <w:pPr>
        <w:pStyle w:val="Lista4"/>
      </w:pPr>
      <w:r w:rsidRPr="00DD7CCF">
        <w:t>a hyphen if you do hyphenate, e.g.</w:t>
      </w:r>
    </w:p>
    <w:p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rsidR="00C02B8C" w:rsidRPr="00DD7CCF" w:rsidRDefault="004D2E67" w:rsidP="00E2714A">
      <w:pPr>
        <w:pStyle w:val="Lista2"/>
      </w:pPr>
      <w:r w:rsidRPr="00DD7CCF">
        <w:t>avoid very long lemmas, if possible, by breaking them up into several smaller ones</w:t>
      </w:r>
    </w:p>
    <w:p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2"/>
      </w:r>
      <w:r w:rsidRPr="00DD7CCF">
        <w:t xml:space="preserve"> including any markup that encodes information about reading difficulties and editorial intervention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079C3">
        <w:t>9.1.6</w:t>
      </w:r>
      <w:r w:rsidR="0082156E" w:rsidRPr="00DD7CCF">
        <w:fldChar w:fldCharType="end"/>
      </w:r>
      <w:r w:rsidRPr="00DD7CCF">
        <w:t xml:space="preserve"> for some concerns pertaining to the use of markup in lemmas</w:t>
      </w:r>
    </w:p>
    <w:p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079C3">
        <w:t>10.6.2</w:t>
      </w:r>
      <w:r w:rsidR="0082156E" w:rsidRPr="00DD7CCF">
        <w:fldChar w:fldCharType="end"/>
      </w:r>
      <w:r w:rsidRPr="00DD7CCF">
        <w:t xml:space="preserve">) to show that </w:t>
      </w:r>
      <w:r w:rsidRPr="005D2B22">
        <w:rPr>
          <w:b/>
          <w:bCs/>
        </w:rPr>
        <w:t>a previous edition supports the reading adopted in your edition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079C3">
        <w:t>9.1.5</w:t>
      </w:r>
      <w:r w:rsidR="0082156E" w:rsidRPr="00DD7CCF">
        <w:fldChar w:fldCharType="end"/>
      </w:r>
      <w:r w:rsidRPr="00DD7CCF">
        <w:t xml:space="preserve"> below for guidance on deciding whether a reading supports yours</w:t>
      </w:r>
    </w:p>
    <w:p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rsidR="00C02B8C" w:rsidRPr="00DD7CCF" w:rsidRDefault="004D2E67" w:rsidP="00E2714A">
      <w:pPr>
        <w:pStyle w:val="Lista3"/>
      </w:pPr>
      <w:r w:rsidRPr="00DD7CCF">
        <w:t>such apparatus entries will be rare; only create them if you feel they are necessary</w:t>
      </w:r>
    </w:p>
    <w:p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079C3">
        <w:t>9.4.3</w:t>
      </w:r>
      <w:r w:rsidR="0082156E" w:rsidRPr="00DD7CCF">
        <w:fldChar w:fldCharType="end"/>
      </w:r>
    </w:p>
    <w:p w:rsidR="00C02B8C" w:rsidRPr="00DD7CCF" w:rsidRDefault="004D2E67" w:rsidP="003F2742">
      <w:pPr>
        <w:pStyle w:val="Cmsor3"/>
        <w:numPr>
          <w:ilvl w:val="2"/>
          <w:numId w:val="38"/>
        </w:numPr>
      </w:pPr>
      <w:bookmarkStart w:id="520" w:name="_b7x6ivkmyvqo" w:colFirst="0" w:colLast="0"/>
      <w:bookmarkStart w:id="521" w:name="_Ref43989425"/>
      <w:bookmarkStart w:id="522" w:name="_Toc44494769"/>
      <w:bookmarkEnd w:id="520"/>
      <w:r w:rsidRPr="00DD7CCF">
        <w:lastRenderedPageBreak/>
        <w:t>Alternative readings, restorations and emendations</w:t>
      </w:r>
      <w:bookmarkEnd w:id="521"/>
      <w:bookmarkEnd w:id="522"/>
    </w:p>
    <w:p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rsidR="00C02B8C" w:rsidRPr="00DD7CCF" w:rsidRDefault="004D2E67" w:rsidP="00E2714A">
      <w:pPr>
        <w:pStyle w:val="Lista2"/>
      </w:pPr>
      <w:r w:rsidRPr="00DD7CCF">
        <w:t>text within this element should be marked up with XML tags to clearly indicate what the cited editor deemed unclear, emended or supplied</w:t>
      </w:r>
    </w:p>
    <w:p w:rsidR="00C02B8C" w:rsidRPr="00DD7CCF" w:rsidRDefault="004D2E67" w:rsidP="00E2714A">
      <w:pPr>
        <w:pStyle w:val="Lista2"/>
      </w:pPr>
      <w:r w:rsidRPr="00DD7CCF">
        <w:t>that is to say, convert the original editor’s markup and/or additional explanation into XML tags endorsed by this guide as best possible</w:t>
      </w:r>
    </w:p>
    <w:p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079C3">
        <w:t>9.1.6</w:t>
      </w:r>
      <w:r w:rsidR="0082156E" w:rsidRPr="00DD7CCF">
        <w:fldChar w:fldCharType="end"/>
      </w:r>
      <w:r w:rsidRPr="00DD7CCF">
        <w:t xml:space="preserve"> for some concerns pertaining to the use of markup in readings, in particular about the encoding of line breaks within a reading</w:t>
      </w:r>
    </w:p>
    <w:p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1079C3">
        <w:t>9.1.3</w:t>
      </w:r>
      <w:r w:rsidR="0082156E" w:rsidRPr="00DD7CCF">
        <w:fldChar w:fldCharType="end"/>
      </w:r>
      <w:r w:rsidRPr="00DD7CCF">
        <w:t xml:space="preserve"> for details and examples</w:t>
      </w:r>
    </w:p>
    <w:p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079C3">
        <w:t>10.6.2</w:t>
      </w:r>
      <w:r w:rsidR="0082156E" w:rsidRPr="00DD7CCF">
        <w:fldChar w:fldCharType="end"/>
      </w:r>
      <w:r w:rsidRPr="00DD7CCF">
        <w:t xml:space="preserve"> for details</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079C3">
        <w:t>9.1.5</w:t>
      </w:r>
      <w:r w:rsidR="0082156E" w:rsidRPr="00DD7CCF">
        <w:fldChar w:fldCharType="end"/>
      </w:r>
      <w:r w:rsidRPr="00DD7CCF">
        <w:t xml:space="preserve"> below for guidance on deciding whether two editors’ readings may be deemed identical</w:t>
      </w:r>
    </w:p>
    <w:p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079C3">
        <w:t>9.1.1</w:t>
      </w:r>
      <w:r w:rsidR="0082156E" w:rsidRPr="00DD7CCF">
        <w:fldChar w:fldCharType="end"/>
      </w:r>
      <w:r w:rsidRPr="00DD7CCF">
        <w:t>)</w:t>
      </w:r>
    </w:p>
    <w:p w:rsidR="00C02B8C" w:rsidRPr="00DD7CCF" w:rsidRDefault="004D2E67" w:rsidP="00E2714A">
      <w:pPr>
        <w:pStyle w:val="Lista2"/>
      </w:pPr>
      <w:r w:rsidRPr="00DD7CCF">
        <w:t xml:space="preserve">also keep in mind that whenever you cite a reading from a publication,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079C3">
        <w:t>9.4.3</w:t>
      </w:r>
      <w:r w:rsidR="0082156E" w:rsidRPr="00DD7CCF">
        <w:fldChar w:fldCharType="end"/>
      </w:r>
    </w:p>
    <w:p w:rsidR="00C02B8C" w:rsidRPr="00DD7CCF" w:rsidRDefault="004D2E67" w:rsidP="003F2742">
      <w:pPr>
        <w:pStyle w:val="Cmsor3"/>
        <w:numPr>
          <w:ilvl w:val="2"/>
          <w:numId w:val="38"/>
        </w:numPr>
      </w:pPr>
      <w:bookmarkStart w:id="523" w:name="_wlnr5yx14afg" w:colFirst="0" w:colLast="0"/>
      <w:bookmarkStart w:id="524" w:name="_Ref43989583"/>
      <w:bookmarkStart w:id="525" w:name="_Toc44494770"/>
      <w:bookmarkEnd w:id="523"/>
      <w:r w:rsidRPr="00DD7CCF">
        <w:t>Identical lemmas, identical readings</w:t>
      </w:r>
      <w:bookmarkEnd w:id="524"/>
      <w:bookmarkEnd w:id="525"/>
    </w:p>
    <w:p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rsidR="00C02B8C" w:rsidRPr="00DD7CCF" w:rsidRDefault="004D2E67" w:rsidP="00E2714A">
      <w:pPr>
        <w:pStyle w:val="Lista2"/>
      </w:pPr>
      <w:r w:rsidRPr="00DD7CCF">
        <w:t>ignore differences that consist only in the presence or absence of markup for unclear or restored characters</w:t>
      </w:r>
    </w:p>
    <w:p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rsidR="00C02B8C" w:rsidRPr="00DD7CCF" w:rsidRDefault="004D2E67" w:rsidP="00E2714A">
      <w:pPr>
        <w:pStyle w:val="Lista2"/>
      </w:pPr>
      <w:r w:rsidRPr="00DD7CCF">
        <w:lastRenderedPageBreak/>
        <w:t xml:space="preserve">if the original editor uses </w:t>
      </w:r>
      <w:r w:rsidRPr="00DD7CCF">
        <w:rPr>
          <w:rStyle w:val="Foreign"/>
        </w:rPr>
        <w:t>ś</w:t>
      </w:r>
      <w:r w:rsidRPr="00DD7CCF">
        <w:t xml:space="preserve"> to transliterate both </w:t>
      </w:r>
      <w:proofErr w:type="spellStart"/>
      <w:r w:rsidRPr="00DD7CCF">
        <w:t>Grantha</w:t>
      </w:r>
      <w:proofErr w:type="spellEnd"/>
      <w:r w:rsidRPr="00DD7CCF">
        <w:t xml:space="preserve">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079C3">
        <w:rPr>
          <w:noProof/>
        </w:rPr>
        <w:t>10.6.2</w:t>
      </w:r>
      <w:r w:rsidR="00B26C65">
        <w:rPr>
          <w:noProof/>
        </w:rPr>
        <w:fldChar w:fldCharType="end"/>
      </w:r>
      <w:r w:rsidRPr="00DD7CCF">
        <w:t>)</w:t>
      </w:r>
    </w:p>
    <w:p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rsidR="00C02B8C" w:rsidRPr="00DD7CCF" w:rsidRDefault="004D2E67" w:rsidP="003F2742">
      <w:pPr>
        <w:pStyle w:val="Cmsor3"/>
        <w:numPr>
          <w:ilvl w:val="2"/>
          <w:numId w:val="38"/>
        </w:numPr>
      </w:pPr>
      <w:bookmarkStart w:id="526" w:name="_qb0qotwuz8be" w:colFirst="0" w:colLast="0"/>
      <w:bookmarkStart w:id="527" w:name="_Ref43989517"/>
      <w:bookmarkStart w:id="528" w:name="_Toc44494771"/>
      <w:bookmarkEnd w:id="526"/>
      <w:r w:rsidRPr="00DD7CCF">
        <w:t>XML tags in lemmas and readings</w:t>
      </w:r>
      <w:bookmarkEnd w:id="527"/>
      <w:bookmarkEnd w:id="528"/>
    </w:p>
    <w:p w:rsidR="00C02B8C" w:rsidRPr="00DD7CCF" w:rsidRDefault="004D2E67" w:rsidP="00E2714A">
      <w:pPr>
        <w:pStyle w:val="Lista"/>
      </w:pPr>
      <w:r w:rsidRPr="00DD7CCF">
        <w:t>pay attention to the following, especially when you copy and paste the marked-up text of a lemma, but also when adding markup to a reading:</w:t>
      </w:r>
    </w:p>
    <w:p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lemmas or readings</w:t>
      </w:r>
    </w:p>
    <w:p w:rsidR="004F4C63" w:rsidRPr="00DD7CCF" w:rsidRDefault="004D2E67" w:rsidP="00E2714A">
      <w:pPr>
        <w:pStyle w:val="Lista2"/>
      </w:pPr>
      <w:r w:rsidRPr="00DD7CCF">
        <w:t>for a problematic locus extending across a boundary between such containers, preferably create separate lemmas</w:t>
      </w:r>
    </w:p>
    <w:p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start or end) tag belonging to such an element from your lemma</w:t>
      </w:r>
    </w:p>
    <w:p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rsidR="00C02B8C" w:rsidRPr="00DD7CCF" w:rsidRDefault="004D2E67" w:rsidP="00E2714A">
      <w:pPr>
        <w:pStyle w:val="Lista2"/>
      </w:pPr>
      <w:r w:rsidRPr="00DD7CCF">
        <w:t xml:space="preserve">to reduce code clutter, feel free to use these elements without any attributes, since the purpose of including them in lemmas and readings is only to show the fact that such a transition is present </w:t>
      </w:r>
      <w:r w:rsidRPr="00E24F87">
        <w:rPr>
          <w:noProof/>
        </w:rPr>
        <w:t>(</w:t>
      </w:r>
      <w:r w:rsidRPr="00DD7CCF">
        <w:t>or was indicated as present, not necessarily always in the right place, by a previous edition)</w:t>
      </w:r>
    </w:p>
    <w:p w:rsidR="00C02B8C" w:rsidRPr="00DD7CCF"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rsidR="00C02B8C" w:rsidRPr="00DD7CCF"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rsidR="00C02B8C" w:rsidRPr="00DD7CCF" w:rsidRDefault="004D2E67" w:rsidP="00E2714A">
      <w:pPr>
        <w:pStyle w:val="Lista"/>
      </w:pPr>
      <w:r w:rsidRPr="00DD7CCF">
        <w:t xml:space="preserve">when a lemma or reading includes </w:t>
      </w:r>
      <w:r w:rsidRPr="005D2B22">
        <w:rPr>
          <w:b/>
          <w:bCs/>
        </w:rPr>
        <w:t>phrase-level markup</w:t>
      </w:r>
      <w:r w:rsidRPr="00DD7CCF">
        <w:t xml:space="preserve"> </w:t>
      </w:r>
      <w:r w:rsidRPr="00E24F87">
        <w:rPr>
          <w:noProof/>
        </w:rPr>
        <w:t>(</w:t>
      </w:r>
      <w:r w:rsidRPr="00DD7CCF">
        <w:t xml:space="preserve">e.g. </w:t>
      </w:r>
      <w:r w:rsidRPr="00DD7CCF">
        <w:rPr>
          <w:rStyle w:val="Code"/>
        </w:rPr>
        <w:t>&lt;unclear&gt;</w:t>
      </w:r>
      <w:r w:rsidRPr="00DD7CCF">
        <w:t>), pay attention to start-tags and end-tags, which may be outside the lemma in the edition, so within your lemma,</w:t>
      </w:r>
    </w:p>
    <w:p w:rsidR="00C02B8C" w:rsidRPr="00DD7CCF" w:rsidRDefault="004D2E67" w:rsidP="00E2714A">
      <w:pPr>
        <w:pStyle w:val="Lista2"/>
      </w:pPr>
      <w:r w:rsidRPr="00DD7CCF">
        <w:t>add the start-tag for retained markup commencing before and ending inside your lemma</w:t>
      </w:r>
    </w:p>
    <w:p w:rsidR="00C02B8C" w:rsidRPr="00DD7CCF" w:rsidRDefault="004D2E67" w:rsidP="00E2714A">
      <w:pPr>
        <w:pStyle w:val="Lista2"/>
      </w:pPr>
      <w:r w:rsidRPr="00DD7CCF">
        <w:t>add the end-tag for retained markup commencing inside your lemma and ending after it</w:t>
      </w:r>
    </w:p>
    <w:p w:rsidR="00C02B8C" w:rsidRPr="00DD7CCF" w:rsidRDefault="004D2E67" w:rsidP="00E2714A">
      <w:pPr>
        <w:pStyle w:val="Lista2"/>
      </w:pPr>
      <w:r w:rsidRPr="00DD7CCF">
        <w:t>add start and end-tags for a lemma snipped from within a longer stretch of phrase-level markup</w:t>
      </w:r>
    </w:p>
    <w:p w:rsidR="00C02B8C" w:rsidRPr="00DD7CCF" w:rsidRDefault="004D2E67" w:rsidP="003F2742">
      <w:pPr>
        <w:pStyle w:val="Cmsor3"/>
        <w:numPr>
          <w:ilvl w:val="2"/>
          <w:numId w:val="38"/>
        </w:numPr>
      </w:pPr>
      <w:bookmarkStart w:id="529" w:name="_1khg88862vrq" w:colFirst="0" w:colLast="0"/>
      <w:bookmarkStart w:id="530" w:name="_Ref43988104"/>
      <w:bookmarkStart w:id="531" w:name="_Toc44494772"/>
      <w:bookmarkEnd w:id="529"/>
      <w:r w:rsidRPr="00DD7CCF">
        <w:t>Freeform apparatus notes</w:t>
      </w:r>
      <w:bookmarkEnd w:id="530"/>
      <w:bookmarkEnd w:id="531"/>
    </w:p>
    <w:p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within the relevant </w:t>
      </w:r>
      <w:r w:rsidRPr="00DD7CCF">
        <w:rPr>
          <w:rStyle w:val="Code"/>
        </w:rPr>
        <w:t>&lt;app&gt;</w:t>
      </w:r>
      <w:r w:rsidRPr="00DD7CCF">
        <w:t xml:space="preserve"> entry</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079C3">
        <w:t>10.4.1</w:t>
      </w:r>
      <w:r w:rsidR="0082156E" w:rsidRPr="00DD7CCF">
        <w:fldChar w:fldCharType="end"/>
      </w:r>
      <w:r w:rsidRPr="00DD7CCF">
        <w:t xml:space="preserve"> for general guidance on notes</w:t>
      </w:r>
    </w:p>
    <w:p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rsidR="00C02B8C" w:rsidRPr="00DD7CCF" w:rsidRDefault="004D2E67" w:rsidP="003F2742">
      <w:pPr>
        <w:pStyle w:val="Cmsor3"/>
        <w:numPr>
          <w:ilvl w:val="2"/>
          <w:numId w:val="38"/>
        </w:numPr>
      </w:pPr>
      <w:bookmarkStart w:id="532" w:name="_1vsssow7ypzu" w:colFirst="0" w:colLast="0"/>
      <w:bookmarkStart w:id="533" w:name="_pn0gltowrfhw" w:colFirst="0" w:colLast="0"/>
      <w:bookmarkStart w:id="534" w:name="_Ref43989464"/>
      <w:bookmarkStart w:id="535" w:name="_Toc44494773"/>
      <w:bookmarkEnd w:id="532"/>
      <w:bookmarkEnd w:id="533"/>
      <w:proofErr w:type="spellStart"/>
      <w:r w:rsidRPr="00DD7CCF">
        <w:t>Textpart</w:t>
      </w:r>
      <w:proofErr w:type="spellEnd"/>
      <w:r w:rsidRPr="00DD7CCF">
        <w:t xml:space="preserve"> divisions in the apparatus</w:t>
      </w:r>
      <w:bookmarkEnd w:id="534"/>
      <w:bookmarkEnd w:id="535"/>
    </w:p>
    <w:p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then these divisions must be replicated within the apparatus</w:t>
      </w:r>
    </w:p>
    <w:p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rsidR="00C02B8C" w:rsidRPr="00DD7CCF" w:rsidRDefault="004D2E67" w:rsidP="00E2714A">
      <w:pPr>
        <w:pStyle w:val="Lista2"/>
      </w:pPr>
      <w:r w:rsidRPr="00DD7CCF">
        <w:lastRenderedPageBreak/>
        <w:t xml:space="preserve">if your edition’s </w:t>
      </w:r>
      <w:proofErr w:type="spellStart"/>
      <w:r w:rsidRPr="00DD7CCF">
        <w:t>textpart</w:t>
      </w:r>
      <w:proofErr w:type="spellEnd"/>
      <w:r w:rsidRPr="00DD7CCF">
        <w:t xml:space="preserve"> divisions have </w:t>
      </w:r>
      <w:r w:rsidRPr="00DD7CCF">
        <w:rPr>
          <w:rStyle w:val="Code"/>
        </w:rPr>
        <w:t>&lt;head&gt;</w:t>
      </w:r>
      <w:r w:rsidRPr="00DD7CCF">
        <w:t xml:space="preserve"> elements, these should likewise be replicated in the apparatus, immediately after the start-tag of each </w:t>
      </w:r>
      <w:proofErr w:type="spellStart"/>
      <w:r w:rsidRPr="00DD7CCF">
        <w:t>textpart</w:t>
      </w:r>
      <w:proofErr w:type="spellEnd"/>
      <w:r w:rsidRPr="00DD7CCF">
        <w:t xml:space="preserve"> division</w:t>
      </w:r>
    </w:p>
    <w:p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rsidR="00C02B8C" w:rsidRPr="00DD7CCF" w:rsidRDefault="004D2E67" w:rsidP="00E2714A">
      <w:pPr>
        <w:pStyle w:val="Lista2"/>
      </w:pPr>
      <w:r w:rsidRPr="00DD7CCF">
        <w:t xml:space="preserve">if you have apparatus entries for more than one </w:t>
      </w:r>
      <w:proofErr w:type="spellStart"/>
      <w:r w:rsidRPr="00DD7CCF">
        <w:t>textpart</w:t>
      </w:r>
      <w:proofErr w:type="spellEnd"/>
      <w:r w:rsidRPr="00DD7CCF">
        <w:t xml:space="preserve">, then create a </w:t>
      </w:r>
      <w:r w:rsidRPr="00DD7CCF">
        <w:rPr>
          <w:rStyle w:val="Code"/>
        </w:rPr>
        <w:t>&lt;listApp&gt;</w:t>
      </w:r>
      <w:r w:rsidRPr="00DD7CCF">
        <w:t xml:space="preserve"> within each </w:t>
      </w:r>
      <w:proofErr w:type="spellStart"/>
      <w:r w:rsidRPr="00DD7CCF">
        <w:t>textpart</w:t>
      </w:r>
      <w:proofErr w:type="spellEnd"/>
      <w:r w:rsidRPr="00DD7CCF">
        <w:t xml:space="preserve"> to wrap the </w:t>
      </w:r>
      <w:r w:rsidRPr="00DD7CCF">
        <w:rPr>
          <w:rStyle w:val="Code"/>
        </w:rPr>
        <w:t>&lt;app&gt;</w:t>
      </w:r>
      <w:r w:rsidRPr="00DD7CCF">
        <w:t xml:space="preserve"> elements belonging to that </w:t>
      </w:r>
      <w:proofErr w:type="spellStart"/>
      <w:r w:rsidRPr="00DD7CCF">
        <w:t>textpart</w:t>
      </w:r>
      <w:proofErr w:type="spellEnd"/>
    </w:p>
    <w:p w:rsidR="00C02B8C" w:rsidRPr="00DD7CCF" w:rsidRDefault="004D2E67" w:rsidP="00E2714A">
      <w:pPr>
        <w:pStyle w:val="Lista2"/>
      </w:pPr>
      <w:r w:rsidRPr="00DD7CCF">
        <w:t xml:space="preserve">if one or more </w:t>
      </w:r>
      <w:proofErr w:type="spellStart"/>
      <w:r w:rsidRPr="00DD7CCF">
        <w:t>textparts</w:t>
      </w:r>
      <w:proofErr w:type="spellEnd"/>
      <w:r w:rsidRPr="00DD7CCF">
        <w:t xml:space="preserve"> have no pertaining apparatus entries, then the </w:t>
      </w:r>
      <w:proofErr w:type="spellStart"/>
      <w:r w:rsidRPr="00DD7CCF">
        <w:t>textpart</w:t>
      </w:r>
      <w:proofErr w:type="spellEnd"/>
      <w:r w:rsidRPr="00DD7CCF">
        <w:t xml:space="preserve">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9.1.8</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xml:space="preserve">: critical apparatus with more than one </w:t>
            </w:r>
            <w:proofErr w:type="spellStart"/>
            <w:r w:rsidRPr="00DD7CCF">
              <w:t>textpart</w:t>
            </w:r>
            <w:proofErr w:type="spellEnd"/>
            <w:r w:rsidRPr="00DD7CCF">
              <w:t>, each with content</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9.1.8</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B</w:t>
            </w:r>
            <w:r w:rsidR="00B2626B">
              <w:rPr>
                <w:noProof/>
              </w:rPr>
              <w:fldChar w:fldCharType="end"/>
            </w:r>
            <w:r w:rsidRPr="00DD7CCF">
              <w:t xml:space="preserve">: critical apparatus with more than one </w:t>
            </w:r>
            <w:proofErr w:type="spellStart"/>
            <w:r w:rsidRPr="00DD7CCF">
              <w:t>textpart</w:t>
            </w:r>
            <w:proofErr w:type="spellEnd"/>
            <w:r w:rsidRPr="00DD7CCF">
              <w:t>, one without content</w:t>
            </w:r>
          </w:p>
        </w:tc>
      </w:tr>
      <w:tr w:rsidR="0044294E" w:rsidRPr="00DD7CCF" w:rsidTr="00837BA5">
        <w:tc>
          <w:tcPr>
            <w:tcW w:w="5000" w:type="pct"/>
          </w:tcPr>
          <w:p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rsidR="0044294E" w:rsidRPr="00DD7CCF" w:rsidRDefault="0044294E" w:rsidP="0044294E">
            <w:pPr>
              <w:pStyle w:val="CodeParagraph"/>
            </w:pPr>
            <w:r w:rsidRPr="00DD7CCF">
              <w:rPr>
                <w:rStyle w:val="Code"/>
              </w:rPr>
              <w:t>&lt;/div&gt;</w:t>
            </w:r>
          </w:p>
        </w:tc>
      </w:tr>
    </w:tbl>
    <w:p w:rsidR="00C02B8C" w:rsidRPr="00DD7CCF" w:rsidRDefault="004D2E67" w:rsidP="003F2742">
      <w:pPr>
        <w:pStyle w:val="Cmsor2"/>
        <w:numPr>
          <w:ilvl w:val="1"/>
          <w:numId w:val="38"/>
        </w:numPr>
      </w:pPr>
      <w:bookmarkStart w:id="536" w:name="_95bkq7g4grjl" w:colFirst="0" w:colLast="0"/>
      <w:bookmarkStart w:id="537" w:name="_Ref43978780"/>
      <w:bookmarkStart w:id="538" w:name="_Toc44494774"/>
      <w:bookmarkEnd w:id="536"/>
      <w:r w:rsidRPr="00DD7CCF">
        <w:t>The Translation</w:t>
      </w:r>
      <w:bookmarkEnd w:id="537"/>
      <w:bookmarkEnd w:id="538"/>
    </w:p>
    <w:p w:rsidR="00C02B8C" w:rsidRPr="00DD7CCF" w:rsidRDefault="004D2E67" w:rsidP="003F2742">
      <w:pPr>
        <w:pStyle w:val="Cmsor3"/>
        <w:numPr>
          <w:ilvl w:val="2"/>
          <w:numId w:val="38"/>
        </w:numPr>
      </w:pPr>
      <w:bookmarkStart w:id="539" w:name="_pvxrutfvtymm" w:colFirst="0" w:colLast="0"/>
      <w:bookmarkStart w:id="540" w:name="_Ref43990036"/>
      <w:bookmarkStart w:id="541" w:name="_Toc44494775"/>
      <w:bookmarkEnd w:id="539"/>
      <w:r w:rsidRPr="00DD7CCF">
        <w:t>Overview</w:t>
      </w:r>
      <w:bookmarkEnd w:id="540"/>
      <w:bookmarkEnd w:id="541"/>
    </w:p>
    <w:p w:rsidR="00C02B8C" w:rsidRPr="00DD7CCF" w:rsidRDefault="004D2E67" w:rsidP="00E2714A">
      <w:pPr>
        <w:pStyle w:val="Lista"/>
      </w:pPr>
      <w:r w:rsidRPr="00DD7CCF">
        <w:t>whenever possible, a translation should be included in your XML document along with your edition</w:t>
      </w:r>
    </w:p>
    <w:p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E2714A">
      <w:pPr>
        <w:pStyle w:val="Lista2"/>
      </w:pPr>
      <w:r w:rsidRPr="00DD7CCF">
        <w:t>this division follows the edition division and the apparatus division</w:t>
      </w:r>
    </w:p>
    <w:p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E2714A">
      <w:pPr>
        <w:pStyle w:val="Lista2"/>
      </w:pPr>
      <w:r w:rsidRPr="00DD7CCF">
        <w:t xml:space="preserve">mandatorily, </w:t>
      </w:r>
      <w:r w:rsidR="008525C6" w:rsidRPr="00B30777">
        <w:rPr>
          <w:rStyle w:val="Codeattribute"/>
        </w:rPr>
        <w:t>@xml:</w:t>
      </w:r>
      <w:r w:rsidRPr="00B30777">
        <w:rPr>
          <w:rStyle w:val="Codeattribute"/>
        </w:rPr>
        <w:t>lang</w:t>
      </w:r>
      <w:r w:rsidRPr="00DD7CCF">
        <w:t xml:space="preserve"> to encode the target language </w:t>
      </w:r>
      <w:r w:rsidRPr="00E24F87">
        <w:rPr>
          <w:noProof/>
        </w:rPr>
        <w:t>(</w:t>
      </w:r>
      <w:r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079C3">
        <w:t>Appendix D</w:t>
      </w:r>
      <w:r w:rsidR="0082156E" w:rsidRPr="00DD7CCF">
        <w:fldChar w:fldCharType="end"/>
      </w:r>
      <w:r w:rsidRPr="00DD7CCF">
        <w:t xml:space="preserve"> for a list of language codes permitted as values for this attribute)</w:t>
      </w:r>
    </w:p>
    <w:p w:rsidR="00C02B8C" w:rsidRPr="00DD7CCF" w:rsidRDefault="004D2E67" w:rsidP="00E2714A">
      <w:pPr>
        <w:pStyle w:val="Lista2"/>
      </w:pPr>
      <w:r w:rsidRPr="00DD7CCF">
        <w:t>generally, one of the following:</w:t>
      </w:r>
    </w:p>
    <w:p w:rsidR="00C02B8C" w:rsidRPr="00DD7CCF" w:rsidRDefault="008525C6" w:rsidP="00E2714A">
      <w:pPr>
        <w:pStyle w:val="Lista3"/>
      </w:pPr>
      <w:r w:rsidRPr="008525C6">
        <w:rPr>
          <w:rStyle w:val="Codeattribute"/>
        </w:rPr>
        <w:lastRenderedPageBreak/>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079C3">
        <w:t>10.6.2</w:t>
      </w:r>
      <w:r w:rsidR="0082156E" w:rsidRPr="00DD7CCF">
        <w:fldChar w:fldCharType="end"/>
      </w:r>
      <w:r w:rsidR="004D2E67" w:rsidRPr="00DD7CCF">
        <w:t>), if a published translation is adopted verbatim</w:t>
      </w:r>
    </w:p>
    <w:p w:rsidR="00C02B8C" w:rsidRPr="00DD7CCF" w:rsidRDefault="008525C6" w:rsidP="00E2714A">
      <w:pPr>
        <w:pStyle w:val="Lista3"/>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079C3">
        <w:t>10.6.1</w:t>
      </w:r>
      <w:r w:rsidR="0082156E" w:rsidRPr="00DD7CCF">
        <w:fldChar w:fldCharType="end"/>
      </w:r>
      <w:r w:rsidR="004D2E67" w:rsidRPr="00DD7CCF">
        <w:t>), if the translation is by you and/or another project member</w:t>
      </w:r>
    </w:p>
    <w:p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1079C3">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rsidR="00C02B8C" w:rsidRPr="00DD7CCF" w:rsidRDefault="004D2E67" w:rsidP="00E2714A">
      <w:pPr>
        <w:pStyle w:val="Lista"/>
      </w:pPr>
      <w:r w:rsidRPr="00DD7CCF">
        <w:t>translations of your own should correspond to the text as you have edited it, including restorations and emendations</w:t>
      </w:r>
    </w:p>
    <w:p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rsidR="00C02B8C" w:rsidRPr="00DD7CCF" w:rsidRDefault="004D2E67" w:rsidP="003F2742">
      <w:pPr>
        <w:pStyle w:val="Cmsor3"/>
        <w:numPr>
          <w:ilvl w:val="2"/>
          <w:numId w:val="38"/>
        </w:numPr>
      </w:pPr>
      <w:bookmarkStart w:id="542" w:name="_l9hrq46lm8f5" w:colFirst="0" w:colLast="0"/>
      <w:bookmarkStart w:id="543" w:name="_Ref43989787"/>
      <w:bookmarkStart w:id="544" w:name="_Toc44494776"/>
      <w:bookmarkEnd w:id="542"/>
      <w:r w:rsidRPr="00DD7CCF">
        <w:t>Front matter in a translation</w:t>
      </w:r>
      <w:bookmarkEnd w:id="543"/>
      <w:bookmarkEnd w:id="544"/>
    </w:p>
    <w:p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p>
    <w:p w:rsidR="00C02B8C" w:rsidRPr="00DD7CCF" w:rsidRDefault="004D2E67" w:rsidP="00E2714A">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displayed as a heading “Translation into English by Dániel Balogh”</w:t>
      </w:r>
    </w:p>
    <w:p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4E103D">
      <w:pPr>
        <w:pStyle w:val="Lista4"/>
      </w:pPr>
      <w:r w:rsidRPr="00DD7CCF">
        <w:t>containing free text that is to be displayed as a heading above the translation</w:t>
      </w:r>
    </w:p>
    <w:p w:rsidR="00C02B8C" w:rsidRPr="00DD7CCF" w:rsidRDefault="004D2E67" w:rsidP="00E2714A">
      <w:pPr>
        <w:pStyle w:val="Lista3"/>
      </w:pPr>
      <w:r w:rsidRPr="00DD7CCF">
        <w:t>such headers, if used, will replace the auto-generated header, so it is recommended that you include the word “Translation” and a specification of the target language</w:t>
      </w:r>
    </w:p>
    <w:p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rsidR="00C02B8C" w:rsidRPr="00DD7CCF" w:rsidRDefault="004D2E67" w:rsidP="00E2714A">
      <w:pPr>
        <w:pStyle w:val="Lista2"/>
      </w:pPr>
      <w:r w:rsidRPr="00DD7CCF">
        <w:t>who has helped with the translation as a whole, or</w:t>
      </w:r>
    </w:p>
    <w:p w:rsidR="00C02B8C" w:rsidRPr="00DD7CCF" w:rsidRDefault="004D2E67" w:rsidP="00E2714A">
      <w:pPr>
        <w:pStyle w:val="Lista2"/>
      </w:pPr>
      <w:r w:rsidRPr="00DD7CCF">
        <w:t>whose published translation you have reworked, or</w:t>
      </w:r>
    </w:p>
    <w:p w:rsidR="00C02B8C" w:rsidRPr="00DD7CCF" w:rsidRDefault="004D2E67" w:rsidP="00E2714A">
      <w:pPr>
        <w:pStyle w:val="Lista2"/>
      </w:pPr>
      <w:r w:rsidRPr="00DD7CCF">
        <w:t>whose unpublished translation you are adopting in whole or in part</w:t>
      </w:r>
    </w:p>
    <w:p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p>
    <w:p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079C3">
        <w:t>10.4.5</w:t>
      </w:r>
      <w:r w:rsidR="0082156E" w:rsidRPr="00DD7CCF">
        <w:fldChar w:fldCharType="end"/>
      </w:r>
      <w:r w:rsidRPr="00DD7CCF">
        <w:t>) of the published translation credited</w:t>
      </w:r>
    </w:p>
    <w:p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079C3">
        <w:t>9.2.1</w:t>
      </w:r>
      <w:r w:rsidR="009430EC" w:rsidRPr="00DD7CCF">
        <w:fldChar w:fldCharType="end"/>
      </w:r>
      <w:r w:rsidRPr="00DD7CCF">
        <w:t xml:space="preserve"> above)</w:t>
      </w:r>
    </w:p>
    <w:p w:rsidR="00C02B8C" w:rsidRPr="00DD7CCF" w:rsidRDefault="004D2E67" w:rsidP="003F2742">
      <w:pPr>
        <w:pStyle w:val="Cmsor3"/>
        <w:numPr>
          <w:ilvl w:val="2"/>
          <w:numId w:val="38"/>
        </w:numPr>
      </w:pPr>
      <w:bookmarkStart w:id="545" w:name="_jki9tbn1nzqo" w:colFirst="0" w:colLast="0"/>
      <w:bookmarkStart w:id="546" w:name="_Toc44494777"/>
      <w:bookmarkEnd w:id="545"/>
      <w:r w:rsidRPr="00DD7CCF">
        <w:t>Attaching multiple translations</w:t>
      </w:r>
      <w:bookmarkEnd w:id="546"/>
    </w:p>
    <w:p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rsidR="00C02B8C" w:rsidRPr="00DD7CCF" w:rsidRDefault="004D2E67" w:rsidP="00E2714A">
      <w:pPr>
        <w:pStyle w:val="Lista"/>
      </w:pPr>
      <w:r w:rsidRPr="00DD7CCF">
        <w:t>there is no requirement to include multiple translations just because they are available</w:t>
      </w:r>
    </w:p>
    <w:p w:rsidR="00C02B8C" w:rsidRPr="00DD7CCF" w:rsidRDefault="004D2E67" w:rsidP="00E2714A">
      <w:pPr>
        <w:pStyle w:val="Lista2"/>
      </w:pPr>
      <w:r w:rsidRPr="00DD7CCF">
        <w:t>new translations created by you, the encoder of the inscription, are preferred</w:t>
      </w:r>
    </w:p>
    <w:p w:rsidR="00C02B8C" w:rsidRPr="00DD7CCF" w:rsidRDefault="004D2E67" w:rsidP="00E2714A">
      <w:pPr>
        <w:pStyle w:val="Lista2"/>
      </w:pPr>
      <w:r w:rsidRPr="00DD7CCF">
        <w:t>pre-existing translations may be added</w:t>
      </w:r>
    </w:p>
    <w:p w:rsidR="00C02B8C" w:rsidRPr="00DD7CCF" w:rsidRDefault="004D2E67" w:rsidP="00E2714A">
      <w:pPr>
        <w:pStyle w:val="Lista3"/>
      </w:pPr>
      <w:r w:rsidRPr="00DD7CCF">
        <w:t>when a new translation is not feasible or a previous translation is so satisfactory that a new translation is unnecessary</w:t>
      </w:r>
    </w:p>
    <w:p w:rsidR="00C02B8C" w:rsidRPr="00DD7CCF" w:rsidRDefault="004D2E67" w:rsidP="00E2714A">
      <w:pPr>
        <w:pStyle w:val="Lista3"/>
      </w:pPr>
      <w:r w:rsidRPr="00DD7CCF">
        <w:t>when you deem them good enough and are in a major modern language other than the one you are translating to</w:t>
      </w:r>
    </w:p>
    <w:p w:rsidR="00C02B8C" w:rsidRPr="00DD7CCF" w:rsidRDefault="004D2E67" w:rsidP="00E2714A">
      <w:pPr>
        <w:pStyle w:val="Lista3"/>
      </w:pPr>
      <w:r w:rsidRPr="00DD7CCF">
        <w:t>when you deem them relevant to the history of the understanding of the inscription</w:t>
      </w:r>
    </w:p>
    <w:p w:rsidR="00C02B8C" w:rsidRPr="00DD7CCF" w:rsidRDefault="004D2E67" w:rsidP="00E2714A">
      <w:pPr>
        <w:pStyle w:val="Lista"/>
      </w:pPr>
      <w:r w:rsidRPr="00DD7CCF">
        <w:lastRenderedPageBreak/>
        <w:t>when you include more than one translation in your XML document, these should be presented in an order of decreasing usefulness, prioritising those which are more recent, more accurate, and in more widely spoken languages</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9.2.3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multiple translations</w:t>
            </w:r>
          </w:p>
        </w:tc>
      </w:tr>
      <w:tr w:rsidR="0044294E" w:rsidRPr="00DD7CCF" w:rsidTr="00837BA5">
        <w:tc>
          <w:tcPr>
            <w:tcW w:w="5000" w:type="pct"/>
          </w:tcPr>
          <w:p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p>
          <w:p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47" w:name="_ikyv2ushnpo2" w:colFirst="0" w:colLast="0"/>
      <w:bookmarkStart w:id="548" w:name="_Ref43990725"/>
      <w:bookmarkStart w:id="549" w:name="_Toc44494778"/>
      <w:bookmarkEnd w:id="547"/>
      <w:r w:rsidRPr="00DD7CCF">
        <w:t>Reproducing a published translation</w:t>
      </w:r>
      <w:bookmarkEnd w:id="548"/>
      <w:bookmarkEnd w:id="549"/>
    </w:p>
    <w:p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079C3">
        <w:t>10.6.2</w:t>
      </w:r>
      <w:r w:rsidR="0082156E" w:rsidRPr="00DD7CCF">
        <w:fldChar w:fldCharType="end"/>
      </w:r>
      <w:r w:rsidRPr="00DD7CCF">
        <w:t>)</w:t>
      </w:r>
    </w:p>
    <w:p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1079C3">
        <w:t>9.2.2</w:t>
      </w:r>
      <w:r w:rsidR="0082156E" w:rsidRPr="00DD7CCF">
        <w:fldChar w:fldCharType="end"/>
      </w:r>
      <w:r w:rsidRPr="00DD7CCF">
        <w:t>) to the beginning of the translation</w:t>
      </w:r>
    </w:p>
    <w:p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rsidR="00C02B8C" w:rsidRPr="00DD7CCF" w:rsidRDefault="004D2E67" w:rsidP="00E2714A">
      <w:pPr>
        <w:pStyle w:val="Lista3"/>
      </w:pPr>
      <w:r w:rsidRPr="00DD7CCF">
        <w:t>clarify any such markup within the credit note</w:t>
      </w:r>
    </w:p>
    <w:p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1079C3">
        <w:t>10.4.4</w:t>
      </w:r>
      <w:r w:rsidR="009430EC" w:rsidRPr="00DD7CCF">
        <w:fldChar w:fldCharType="end"/>
      </w:r>
      <w:r w:rsidRPr="00DD7CCF">
        <w:t>) is used to cite parts of a translation, the original transliteration should be preserved</w:t>
      </w:r>
    </w:p>
    <w:p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079C3">
        <w:t>9.2.1</w:t>
      </w:r>
      <w:r w:rsidR="009430EC" w:rsidRPr="00DD7CCF">
        <w:fldChar w:fldCharType="end"/>
      </w:r>
      <w:r w:rsidRPr="00DD7CCF">
        <w:t>), therefore any notes that are not reproduced verbatim from the published translation must be attributed explicitly as follows:</w:t>
      </w:r>
    </w:p>
    <w:p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079C3">
        <w:t>10.6.1</w:t>
      </w:r>
      <w:r w:rsidR="0082156E" w:rsidRPr="00DD7CCF">
        <w:fldChar w:fldCharType="end"/>
      </w:r>
      <w:r w:rsidRPr="00DD7CCF">
        <w:t>) on each such note to encode your authorship</w:t>
      </w:r>
    </w:p>
    <w:p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079C3">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079C3">
        <w:t>10.6.2</w:t>
      </w:r>
      <w:r w:rsidR="0082156E" w:rsidRPr="00DD7CCF">
        <w:fldChar w:fldCharType="end"/>
      </w:r>
      <w:r w:rsidRPr="00DD7CCF">
        <w:t>) to assign credit to a project member or to a publication, as applicable</w:t>
      </w:r>
    </w:p>
    <w:p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079C3">
        <w:t>10.6.1</w:t>
      </w:r>
      <w:r w:rsidR="0082156E" w:rsidRPr="00DD7CCF">
        <w:fldChar w:fldCharType="end"/>
      </w:r>
      <w:r w:rsidRPr="00DD7CCF">
        <w:t>) to encode your authorship, and include in your paraphrase an attribution to the original author of the note</w:t>
      </w:r>
    </w:p>
    <w:p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079C3">
        <w:t>9.2.12</w:t>
      </w:r>
      <w:r w:rsidR="009430EC" w:rsidRPr="00DD7CCF">
        <w:fldChar w:fldCharType="end"/>
      </w:r>
      <w:r w:rsidRPr="00DD7CCF">
        <w:t>)</w:t>
      </w:r>
    </w:p>
    <w:p w:rsidR="00C02B8C" w:rsidRPr="00DD7CCF" w:rsidRDefault="004D2E67" w:rsidP="00E2714A">
      <w:pPr>
        <w:pStyle w:val="Lista"/>
      </w:pPr>
      <w:r w:rsidRPr="00DD7CCF">
        <w:t xml:space="preserve">handling </w:t>
      </w:r>
      <w:r w:rsidRPr="005D2B22">
        <w:rPr>
          <w:b/>
          <w:bCs/>
        </w:rPr>
        <w:t>mistakes in a published translation</w:t>
      </w:r>
    </w:p>
    <w:p w:rsidR="00C02B8C" w:rsidRPr="00DD7CCF" w:rsidRDefault="004D2E67" w:rsidP="00E2714A">
      <w:pPr>
        <w:pStyle w:val="Lista2"/>
      </w:pPr>
      <w:r w:rsidRPr="00DD7CCF">
        <w:lastRenderedPageBreak/>
        <w:t>it is recommended that you silently correct any obvious typographic errors in a published translation you are reproducing</w:t>
      </w:r>
    </w:p>
    <w:p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1079C3">
        <w:t>9.2.11</w:t>
      </w:r>
      <w:r w:rsidR="009430EC" w:rsidRPr="00DD7CCF">
        <w:fldChar w:fldCharType="end"/>
      </w:r>
    </w:p>
    <w:p w:rsidR="00C02B8C" w:rsidRPr="00DD7CCF" w:rsidRDefault="004D2E67" w:rsidP="003F2742">
      <w:pPr>
        <w:pStyle w:val="Cmsor3"/>
        <w:numPr>
          <w:ilvl w:val="2"/>
          <w:numId w:val="38"/>
        </w:numPr>
      </w:pPr>
      <w:bookmarkStart w:id="550" w:name="_8oa8esure61" w:colFirst="0" w:colLast="0"/>
      <w:bookmarkStart w:id="551" w:name="_Toc44494779"/>
      <w:bookmarkEnd w:id="550"/>
      <w:r w:rsidRPr="00DD7CCF">
        <w:t>Structural markup in translation</w:t>
      </w:r>
      <w:bookmarkEnd w:id="551"/>
    </w:p>
    <w:p w:rsidR="00C02B8C" w:rsidRPr="00DD7CCF" w:rsidRDefault="004D2E67" w:rsidP="00E2714A">
      <w:pPr>
        <w:pStyle w:val="Lista"/>
      </w:pPr>
      <w:r w:rsidRPr="00DD7CCF">
        <w:t>the overall structure of a translation should, as far as practicable, imitate the structure of the original inscription, in the following manner</w:t>
      </w:r>
    </w:p>
    <w:p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xml:space="preserve">), the </w:t>
      </w:r>
      <w:proofErr w:type="spellStart"/>
      <w:r w:rsidRPr="00DD7CCF">
        <w:t>textpart</w:t>
      </w:r>
      <w:proofErr w:type="spellEnd"/>
      <w:r w:rsidRPr="00DD7CCF">
        <w:t xml:space="preserve">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 if present, may be replicated or omitted from the translation as you see fit</w:t>
      </w:r>
    </w:p>
    <w:p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rsidR="00C02B8C" w:rsidRPr="00DD7CCF" w:rsidRDefault="004D2E67" w:rsidP="00E2714A">
      <w:pPr>
        <w:pStyle w:val="Lista"/>
      </w:pPr>
      <w:proofErr w:type="spellStart"/>
      <w:r w:rsidRPr="00DD7CCF">
        <w:t>gridlike</w:t>
      </w:r>
      <w:proofErr w:type="spellEnd"/>
      <w:r w:rsidRPr="00DD7CCF">
        <w:t xml:space="preserv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079C3">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079C3">
        <w:t>3.3</w:t>
      </w:r>
      <w:r w:rsidR="00194541" w:rsidRPr="00DD7CCF">
        <w:fldChar w:fldCharType="end"/>
      </w:r>
      <w:r w:rsidRPr="00DD7CCF">
        <w:t xml:space="preserve">) including </w:t>
      </w:r>
      <w:proofErr w:type="spellStart"/>
      <w:r w:rsidRPr="00DD7CCF">
        <w:t>forme</w:t>
      </w:r>
      <w:proofErr w:type="spellEnd"/>
      <w:r w:rsidRPr="00DD7CCF">
        <w:t xml:space="preserv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079C3">
        <w:t>3.3.5</w:t>
      </w:r>
      <w:r w:rsidR="00194541" w:rsidRPr="00DD7CCF">
        <w:fldChar w:fldCharType="end"/>
      </w:r>
      <w:r w:rsidRPr="00DD7CCF">
        <w:t>) shall not be replicated in the translation</w:t>
      </w:r>
    </w:p>
    <w:p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079C3">
        <w:t>9.2.6</w:t>
      </w:r>
      <w:r w:rsidR="009430EC" w:rsidRPr="00DD7CCF">
        <w:fldChar w:fldCharType="end"/>
      </w:r>
      <w:r w:rsidRPr="00DD7CCF">
        <w:t xml:space="preserve"> below</w:t>
      </w:r>
    </w:p>
    <w:p w:rsidR="00C02B8C" w:rsidRPr="00DD7CCF" w:rsidRDefault="004D2E67" w:rsidP="00E2714A">
      <w:pPr>
        <w:pStyle w:val="Lista"/>
      </w:pPr>
      <w:r w:rsidRPr="00DD7CCF">
        <w:t xml:space="preserve">block-level containers in the original </w:t>
      </w:r>
      <w:r w:rsidRPr="00E24F87">
        <w:rPr>
          <w:noProof/>
        </w:rPr>
        <w:t>(</w:t>
      </w:r>
      <w:r w:rsidRPr="00DD7CCF">
        <w:t xml:space="preserve">i.e. </w:t>
      </w:r>
      <w:r w:rsidRPr="00DD7CCF">
        <w:rPr>
          <w:rStyle w:val="Code"/>
        </w:rPr>
        <w:t>&lt;p&gt;</w:t>
      </w:r>
      <w:r w:rsidRPr="00DD7CCF">
        <w:t xml:space="preserve">, </w:t>
      </w:r>
      <w:r w:rsidRPr="00DD7CCF">
        <w:rPr>
          <w:rStyle w:val="Code"/>
        </w:rPr>
        <w:t>&lt;ab&gt;</w:t>
      </w:r>
      <w:r w:rsidRPr="00DD7CCF">
        <w:t xml:space="preserve"> and </w:t>
      </w:r>
      <w:r w:rsidRPr="00DD7CCF">
        <w:rPr>
          <w:rStyle w:val="Code"/>
        </w:rPr>
        <w:t>&lt;lg&gt;</w:t>
      </w:r>
      <w:r w:rsidRPr="00DD7CCF">
        <w:t xml:space="preserve">) shall be normally replicated as a corresponding paragraph </w:t>
      </w:r>
      <w:r w:rsidRPr="00E24F87">
        <w:rPr>
          <w:noProof/>
        </w:rPr>
        <w:t>(</w:t>
      </w:r>
      <w:r w:rsidRPr="00DD7CCF">
        <w:rPr>
          <w:rStyle w:val="Code"/>
        </w:rPr>
        <w:t>&lt;p&gt;</w:t>
      </w:r>
      <w:r w:rsidRPr="00DD7CCF">
        <w:t xml:space="preserve"> element) in the translation, but feel free to use a smaller or larger number of </w:t>
      </w:r>
      <w:r w:rsidRPr="00DD7CCF">
        <w:rPr>
          <w:rStyle w:val="Code"/>
        </w:rPr>
        <w:t>&lt;p&gt;</w:t>
      </w:r>
      <w:r w:rsidRPr="00DD7CCF">
        <w:t xml:space="preserve"> elements at your discretion</w:t>
      </w:r>
    </w:p>
    <w:p w:rsidR="00C02B8C" w:rsidRPr="00DD7CCF" w:rsidRDefault="004D2E67" w:rsidP="00E2714A">
      <w:pPr>
        <w:pStyle w:val="Lista2"/>
      </w:pPr>
      <w:r w:rsidRPr="00DD7CCF">
        <w:t xml:space="preserve">for paragraphs translating verse, 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to the </w:t>
      </w:r>
      <w:r w:rsidRPr="00DD7CCF">
        <w:rPr>
          <w:rStyle w:val="Code"/>
        </w:rPr>
        <w:t>&lt;p&gt;</w:t>
      </w:r>
      <w:r w:rsidRPr="00DD7CCF">
        <w:t xml:space="preserve"> element</w:t>
      </w:r>
    </w:p>
    <w:p w:rsidR="00C02B8C" w:rsidRPr="00DD7CCF" w:rsidRDefault="004D2E67" w:rsidP="00E2714A">
      <w:pPr>
        <w:pStyle w:val="Lista3"/>
      </w:pPr>
      <w:r w:rsidRPr="00DD7CCF">
        <w:t xml:space="preserve">should your translation of a stanza consist of </w:t>
      </w:r>
      <w:proofErr w:type="spellStart"/>
      <w:r w:rsidRPr="00DD7CCF">
        <w:t>verselike</w:t>
      </w:r>
      <w:proofErr w:type="spellEnd"/>
      <w:r w:rsidRPr="00DD7CCF">
        <w:t xml:space="preserve"> lines that will need to be displayed as separate typographic lines, you may wrap each of these in an </w:t>
      </w:r>
      <w:r w:rsidRPr="00DD7CCF">
        <w:rPr>
          <w:rStyle w:val="Code"/>
        </w:rPr>
        <w:t>&lt;l&gt;</w:t>
      </w:r>
      <w:r w:rsidRPr="00DD7CCF">
        <w:t xml:space="preserve"> element within the </w:t>
      </w:r>
      <w:r w:rsidRPr="00DD7CCF">
        <w:rPr>
          <w:rStyle w:val="Code"/>
        </w:rPr>
        <w:t>&lt;p&gt;</w:t>
      </w:r>
      <w:r w:rsidRPr="00DD7CCF">
        <w:t xml:space="preserve"> element corresponding to a stanza</w:t>
      </w:r>
    </w:p>
    <w:p w:rsidR="00C02B8C" w:rsidRPr="00DD7CCF" w:rsidRDefault="004D2E67" w:rsidP="003F2742">
      <w:pPr>
        <w:pStyle w:val="Cmsor3"/>
        <w:numPr>
          <w:ilvl w:val="2"/>
          <w:numId w:val="38"/>
        </w:numPr>
      </w:pPr>
      <w:bookmarkStart w:id="552" w:name="_tofxidp3cso" w:colFirst="0" w:colLast="0"/>
      <w:bookmarkStart w:id="553" w:name="_Ref43990179"/>
      <w:bookmarkStart w:id="554" w:name="_Toc44494780"/>
      <w:bookmarkEnd w:id="552"/>
      <w:r w:rsidRPr="00DD7CCF">
        <w:t>Indicating correspondence to the original</w:t>
      </w:r>
      <w:bookmarkEnd w:id="553"/>
      <w:bookmarkEnd w:id="554"/>
    </w:p>
    <w:p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 xml:space="preserve">to each </w:t>
      </w:r>
      <w:r w:rsidRPr="00DD7CCF">
        <w:rPr>
          <w:rStyle w:val="Code"/>
        </w:rPr>
        <w:t>&lt;p&gt;</w:t>
      </w:r>
      <w:r w:rsidRPr="00DD7CCF">
        <w:t xml:space="preserve"> element in the translation as reference to either a line number or a stanza number in the original</w:t>
      </w:r>
    </w:p>
    <w:p w:rsidR="00C02B8C" w:rsidRPr="00DD7CCF" w:rsidRDefault="004D2E67" w:rsidP="00E2714A">
      <w:pPr>
        <w:pStyle w:val="Lista2"/>
      </w:pPr>
      <w:r w:rsidRPr="00DD7CCF">
        <w:t>for short inscriptions best translated as a single paragraph of prose, such referencing may be omitted</w:t>
      </w:r>
    </w:p>
    <w:p w:rsidR="00C02B8C" w:rsidRPr="00DD7CCF" w:rsidRDefault="004D2E67" w:rsidP="00E2714A">
      <w:pPr>
        <w:pStyle w:val="Lista2"/>
      </w:pPr>
      <w:r w:rsidRPr="00DD7CCF">
        <w:t xml:space="preserve">to indicate a line or stanza in the original, simply use the value of </w:t>
      </w:r>
      <w:r w:rsidR="008525C6" w:rsidRPr="008525C6">
        <w:rPr>
          <w:rStyle w:val="Codeattribute"/>
        </w:rPr>
        <w:t>@n</w:t>
      </w:r>
      <w:r w:rsidR="008525C6" w:rsidRPr="008525C6">
        <w:t xml:space="preserve"> </w:t>
      </w:r>
      <w:r w:rsidRPr="00DD7CCF">
        <w:t xml:space="preserve">from the appropriate </w:t>
      </w:r>
      <w:r w:rsidRPr="00DD7CCF">
        <w:rPr>
          <w:rStyle w:val="Code"/>
        </w:rPr>
        <w:t>&lt;lb/&gt;</w:t>
      </w:r>
      <w:r w:rsidRPr="00DD7CCF">
        <w:t xml:space="preserve"> or </w:t>
      </w:r>
      <w:r w:rsidRPr="00DD7CCF">
        <w:rPr>
          <w:rStyle w:val="Code"/>
        </w:rPr>
        <w:t>&lt;lg&gt;</w:t>
      </w:r>
      <w:r w:rsidRPr="00DD7CCF">
        <w:t xml:space="preserve"> element of the original</w:t>
      </w:r>
    </w:p>
    <w:p w:rsidR="00C02B8C" w:rsidRPr="00DD7CCF" w:rsidRDefault="004D2E67" w:rsidP="00E2714A">
      <w:pPr>
        <w:pStyle w:val="Lista3"/>
      </w:pPr>
      <w:r w:rsidRPr="00DD7CCF">
        <w:t xml:space="preserve">in </w:t>
      </w:r>
      <w:r w:rsidRPr="00DD7CCF">
        <w:rPr>
          <w:rStyle w:val="Code"/>
        </w:rPr>
        <w:t>&lt;p&gt;</w:t>
      </w:r>
      <w:r w:rsidRPr="00DD7CCF">
        <w:t xml:space="preserve"> elements translating verse </w:t>
      </w:r>
      <w:r w:rsidRPr="00E24F87">
        <w:rPr>
          <w:noProof/>
        </w:rPr>
        <w:t>(</w:t>
      </w:r>
      <w:r w:rsidRPr="00DD7CCF">
        <w:t xml:space="preserve">and thus carrying the attribute </w:t>
      </w:r>
      <w:r w:rsidRPr="00876E54">
        <w:rPr>
          <w:rStyle w:val="Codeattribute"/>
        </w:rPr>
        <w:t>@rend</w:t>
      </w:r>
      <w:r w:rsidRPr="00876E54">
        <w:rPr>
          <w:rStyle w:val="Code"/>
        </w:rPr>
        <w:t>=</w:t>
      </w:r>
      <w:r w:rsidRPr="00C53BF3">
        <w:rPr>
          <w:rStyle w:val="Codevalue"/>
        </w:rPr>
        <w:t>"stanza"</w:t>
      </w:r>
      <w:r w:rsidRPr="00DD7CCF">
        <w:t xml:space="preserve">), this </w:t>
      </w:r>
      <w:r w:rsidR="008525C6" w:rsidRPr="008525C6">
        <w:rPr>
          <w:rStyle w:val="Codeattribute"/>
        </w:rPr>
        <w:t>@n</w:t>
      </w:r>
      <w:r w:rsidR="008525C6" w:rsidRPr="008525C6">
        <w:t xml:space="preserve"> </w:t>
      </w:r>
      <w:r w:rsidRPr="00DD7CCF">
        <w:t xml:space="preserve">will be interpreted as a stanza number, while in </w:t>
      </w:r>
      <w:r w:rsidRPr="00DD7CCF">
        <w:rPr>
          <w:rStyle w:val="Code"/>
        </w:rPr>
        <w:t>&lt;p&gt;</w:t>
      </w:r>
      <w:r w:rsidRPr="00DD7CCF">
        <w:t xml:space="preserve"> elements translating prose </w:t>
      </w:r>
      <w:r w:rsidRPr="00E24F87">
        <w:rPr>
          <w:noProof/>
        </w:rPr>
        <w:t>(</w:t>
      </w:r>
      <w:r w:rsidRPr="00DD7CCF">
        <w:t xml:space="preserve">and thus without the </w:t>
      </w:r>
      <w:r w:rsidR="008525C6" w:rsidRPr="008525C6">
        <w:rPr>
          <w:rStyle w:val="Codeattribute"/>
        </w:rPr>
        <w:t>@rend</w:t>
      </w:r>
      <w:r w:rsidR="008525C6" w:rsidRPr="008525C6">
        <w:t xml:space="preserve"> </w:t>
      </w:r>
      <w:r w:rsidRPr="00DD7CCF">
        <w:t>attribute) it will be interpreted as a line number</w:t>
      </w:r>
    </w:p>
    <w:p w:rsidR="00C02B8C" w:rsidRPr="00DD7CCF" w:rsidRDefault="004D2E67" w:rsidP="00E2714A">
      <w:pPr>
        <w:pStyle w:val="Lista2"/>
      </w:pPr>
      <w:r w:rsidRPr="00DD7CCF">
        <w:t>to refer to a range of lines or stanzas, use a hyphen between two values, e.g.</w:t>
      </w:r>
    </w:p>
    <w:p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"1-3"</w:t>
      </w:r>
      <w:r w:rsidRPr="00DD7CCF">
        <w:rPr>
          <w:rStyle w:val="Code"/>
        </w:rPr>
        <w:t>&gt;</w:t>
      </w:r>
      <w:r w:rsidRPr="00DD7CCF">
        <w:t xml:space="preserve"> a paragraph translating prose in lines 1 to 3</w:t>
      </w:r>
    </w:p>
    <w:p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"8-9"</w:t>
      </w:r>
      <w:r w:rsidRPr="00DD7CCF">
        <w:rPr>
          <w:rStyle w:val="Code"/>
        </w:rPr>
        <w:t>&gt;</w:t>
      </w:r>
      <w:r w:rsidRPr="00DD7CCF">
        <w:t xml:space="preserve"> a single paragraph translating stanzas 8 and 9 together</w:t>
      </w:r>
    </w:p>
    <w:p w:rsidR="00C02B8C" w:rsidRPr="00DD7CCF" w:rsidRDefault="004D2E67" w:rsidP="00E2714A">
      <w:pPr>
        <w:pStyle w:val="Lista2"/>
      </w:pPr>
      <w:r w:rsidRPr="00DD7CCF">
        <w:t>to refer to non-contiguous lines or stanzas, use a comma and a space between two values, e.g.</w:t>
      </w:r>
    </w:p>
    <w:p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rsidR="00C02B8C" w:rsidRPr="00DD7CCF" w:rsidRDefault="004D2E67" w:rsidP="00E2714A">
      <w:pPr>
        <w:pStyle w:val="Lista"/>
      </w:pPr>
      <w:r w:rsidRPr="00DD7CCF">
        <w:t>the above indicators are for human readers and are not meant to be machine-actionable, therefore</w:t>
      </w:r>
    </w:p>
    <w:p w:rsidR="00C02B8C" w:rsidRPr="00DD7CCF" w:rsidRDefault="004D2E67" w:rsidP="00E2714A">
      <w:pPr>
        <w:pStyle w:val="Lista2"/>
      </w:pPr>
      <w:r w:rsidRPr="00DD7CCF">
        <w:t>feel free to refer to larger ranges of lines or to several stanzas for passages best translated in larger chunks</w:t>
      </w:r>
    </w:p>
    <w:p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lastRenderedPageBreak/>
              <w:t xml:space="preserve">Example </w:t>
            </w:r>
            <w:r w:rsidR="00B2626B">
              <w:fldChar w:fldCharType="begin"/>
            </w:r>
            <w:r w:rsidR="00B2626B">
              <w:instrText xml:space="preserve"> STYLEREF 3 \s </w:instrText>
            </w:r>
            <w:r w:rsidR="00B2626B">
              <w:fldChar w:fldCharType="separate"/>
            </w:r>
            <w:r w:rsidR="001079C3">
              <w:rPr>
                <w:noProof/>
              </w:rPr>
              <w:t>9.2.6</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numbering in translation to indicate correspondence to the original</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55" w:name="_1959vvmyvc8" w:colFirst="0" w:colLast="0"/>
      <w:bookmarkStart w:id="556" w:name="_Toc44494781"/>
      <w:bookmarkEnd w:id="555"/>
      <w:r w:rsidRPr="00DD7CCF">
        <w:t>Phrase-level markup in translations</w:t>
      </w:r>
      <w:bookmarkEnd w:id="556"/>
    </w:p>
    <w:p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079C3">
        <w:t>10</w:t>
      </w:r>
      <w:r w:rsidR="00140B8F" w:rsidRPr="00DD7CCF">
        <w:fldChar w:fldCharType="end"/>
      </w:r>
    </w:p>
    <w:p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079C3">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1079C3">
        <w:t>9.2.11</w:t>
      </w:r>
      <w:r w:rsidR="009430EC" w:rsidRPr="00DD7CCF">
        <w:fldChar w:fldCharType="end"/>
      </w:r>
      <w:r w:rsidRPr="00DD7CCF">
        <w:t>)</w:t>
      </w:r>
    </w:p>
    <w:p w:rsidR="00C02B8C" w:rsidRPr="00DD7CCF" w:rsidRDefault="004D2E67" w:rsidP="00E2714A">
      <w:pPr>
        <w:pStyle w:val="Lista"/>
      </w:pPr>
      <w:r w:rsidRPr="00DD7CCF">
        <w:t>no other markup should appear in translations,</w:t>
      </w:r>
      <w:r w:rsidRPr="00CD25A4">
        <w:rPr>
          <w:rStyle w:val="Lbjegyzet-hivatkozs"/>
        </w:rPr>
        <w:footnoteReference w:id="43"/>
      </w:r>
      <w:r w:rsidRPr="00DD7CCF">
        <w:t xml:space="preserve"> and this applies also to the use of non-XML markup such as brackets, asterisks and other signs</w:t>
      </w:r>
    </w:p>
    <w:p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9.2.7</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phrase-level markup in translation</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57" w:name="_13vab39mftla" w:colFirst="0" w:colLast="0"/>
      <w:bookmarkStart w:id="558" w:name="_Toc44494782"/>
      <w:bookmarkEnd w:id="557"/>
      <w:r w:rsidRPr="00DD7CCF">
        <w:t>Foreign words</w:t>
      </w:r>
      <w:bookmarkEnd w:id="558"/>
    </w:p>
    <w:p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079C3">
        <w:t>10.3.3</w:t>
      </w:r>
      <w:r w:rsidR="0082156E" w:rsidRPr="00DD7CCF">
        <w:fldChar w:fldCharType="end"/>
      </w:r>
    </w:p>
    <w:p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079C3">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rsidR="00C02B8C" w:rsidRPr="00DD7CCF" w:rsidRDefault="004D2E67" w:rsidP="0082156E">
      <w:pPr>
        <w:pStyle w:val="Lista2"/>
      </w:pPr>
      <w:r w:rsidRPr="00DD7CCF">
        <w:t>such words appearing in the text without any other markup, e.g.</w:t>
      </w:r>
    </w:p>
    <w:p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079C3">
        <w:t>9.2.12</w:t>
      </w:r>
      <w:r w:rsidR="009430EC" w:rsidRPr="00DD7CCF">
        <w:fldChar w:fldCharType="end"/>
      </w:r>
    </w:p>
    <w:p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079C3">
        <w:t>9.2.9</w:t>
      </w:r>
      <w:r w:rsidR="00140B8F" w:rsidRPr="00DD7CCF">
        <w:fldChar w:fldCharType="end"/>
      </w:r>
    </w:p>
    <w:p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079C3">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rsidR="00C02B8C" w:rsidRPr="00DD7CCF" w:rsidRDefault="004D2E67" w:rsidP="003F2742">
      <w:pPr>
        <w:pStyle w:val="Cmsor3"/>
        <w:numPr>
          <w:ilvl w:val="2"/>
          <w:numId w:val="38"/>
        </w:numPr>
      </w:pPr>
      <w:bookmarkStart w:id="559" w:name="_ch9cnmcz0pvb" w:colFirst="0" w:colLast="0"/>
      <w:bookmarkStart w:id="560" w:name="_Ref43990269"/>
      <w:bookmarkStart w:id="561" w:name="_Toc44494783"/>
      <w:bookmarkEnd w:id="559"/>
      <w:r w:rsidRPr="00DD7CCF">
        <w:t>Additions to the translation</w:t>
      </w:r>
      <w:bookmarkEnd w:id="560"/>
      <w:bookmarkEnd w:id="561"/>
    </w:p>
    <w:p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079C3">
        <w:t>9.2.10</w:t>
      </w:r>
      <w:r w:rsidR="00140B8F" w:rsidRPr="00DD7CCF">
        <w:fldChar w:fldCharType="end"/>
      </w:r>
      <w:r w:rsidRPr="00DD7CCF">
        <w:t xml:space="preserve"> below</w:t>
      </w:r>
    </w:p>
    <w:p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rsidR="00C02B8C" w:rsidRPr="00DD7CCF" w:rsidRDefault="004D2E67" w:rsidP="00E2714A">
      <w:pPr>
        <w:pStyle w:val="Lista2"/>
      </w:pPr>
      <w:r w:rsidRPr="00DD7CCF">
        <w:lastRenderedPageBreak/>
        <w:t>this markup method is to be used for words that, though not explicitly present in the original, need to be read to get a proper translated sentence; see the next point about additions that are not required for completing the syntax in the target language</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rsidR="00C02B8C" w:rsidRPr="00DD7CCF" w:rsidRDefault="004D2E67" w:rsidP="00E2714A">
      <w:pPr>
        <w:pStyle w:val="Lista2"/>
      </w:pPr>
      <w:r w:rsidRPr="00DD7CCF">
        <w:t>we foresee that this markup will be displayed as square brackets, e.g. “He was generous to his subjects and [therefore] loved [by them].”</w:t>
      </w:r>
    </w:p>
    <w:p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079C3">
        <w:t>5.1</w:t>
      </w:r>
      <w:r w:rsidR="0082156E" w:rsidRPr="00DD7CCF">
        <w:fldChar w:fldCharType="end"/>
      </w:r>
      <w:r w:rsidRPr="00DD7CCF">
        <w:t>)</w:t>
      </w:r>
    </w:p>
    <w:p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079C3">
        <w:t>9.2.12</w:t>
      </w:r>
      <w:r w:rsidR="009430EC" w:rsidRPr="00DD7CCF">
        <w:fldChar w:fldCharType="end"/>
      </w:r>
    </w:p>
    <w:p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079C3">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rsidR="00C02B8C" w:rsidRPr="00DD7CCF" w:rsidRDefault="004D2E67" w:rsidP="003F2742">
      <w:pPr>
        <w:pStyle w:val="Cmsor3"/>
        <w:numPr>
          <w:ilvl w:val="2"/>
          <w:numId w:val="38"/>
        </w:numPr>
      </w:pPr>
      <w:bookmarkStart w:id="562" w:name="_lqyt4grwngxw" w:colFirst="0" w:colLast="0"/>
      <w:bookmarkStart w:id="563" w:name="_Ref43990290"/>
      <w:bookmarkStart w:id="564" w:name="_Toc44494784"/>
      <w:bookmarkEnd w:id="562"/>
      <w:r w:rsidRPr="00DD7CCF">
        <w:t>Indicating uncertainty</w:t>
      </w:r>
      <w:bookmarkEnd w:id="563"/>
      <w:bookmarkEnd w:id="564"/>
    </w:p>
    <w:p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lastRenderedPageBreak/>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079C3">
        <w:t>9.2.9</w:t>
      </w:r>
      <w:r w:rsidR="00140B8F" w:rsidRPr="00DD7CCF">
        <w:fldChar w:fldCharType="end"/>
      </w:r>
      <w:r w:rsidRPr="00DD7CCF">
        <w:t xml:space="preserve"> above</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rsidR="00C02B8C" w:rsidRPr="00DD7CCF" w:rsidRDefault="004D2E67" w:rsidP="003F2742">
      <w:pPr>
        <w:pStyle w:val="Cmsor3"/>
        <w:numPr>
          <w:ilvl w:val="2"/>
          <w:numId w:val="38"/>
        </w:numPr>
      </w:pPr>
      <w:bookmarkStart w:id="565" w:name="_7koll7kvgjet" w:colFirst="0" w:colLast="0"/>
      <w:bookmarkStart w:id="566" w:name="_Ref43990147"/>
      <w:bookmarkStart w:id="567" w:name="_Toc44494785"/>
      <w:bookmarkEnd w:id="565"/>
      <w:r w:rsidRPr="00DD7CCF">
        <w:t>Indicating incorrect or unexpected text</w:t>
      </w:r>
      <w:bookmarkEnd w:id="566"/>
      <w:bookmarkEnd w:id="567"/>
    </w:p>
    <w:p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rsidR="00C02B8C" w:rsidRPr="00DD7CCF" w:rsidRDefault="004D2E67" w:rsidP="003F2742">
      <w:pPr>
        <w:pStyle w:val="Cmsor3"/>
        <w:numPr>
          <w:ilvl w:val="2"/>
          <w:numId w:val="38"/>
        </w:numPr>
      </w:pPr>
      <w:bookmarkStart w:id="568" w:name="_nmj09iowt53z" w:colFirst="0" w:colLast="0"/>
      <w:bookmarkStart w:id="569" w:name="_Ref43990112"/>
      <w:bookmarkStart w:id="570" w:name="_Toc44494786"/>
      <w:bookmarkEnd w:id="568"/>
      <w:r w:rsidRPr="00DD7CCF">
        <w:t>Gaps in the translation</w:t>
      </w:r>
      <w:bookmarkEnd w:id="569"/>
      <w:bookmarkEnd w:id="570"/>
    </w:p>
    <w:p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079C3">
        <w:t>5.4.2</w:t>
      </w:r>
      <w:r w:rsidR="0082156E" w:rsidRPr="00DD7CCF">
        <w:fldChar w:fldCharType="end"/>
      </w:r>
    </w:p>
    <w:p w:rsidR="00C02B8C" w:rsidRPr="00DD7CCF" w:rsidRDefault="004D2E67" w:rsidP="00E2714A">
      <w:pPr>
        <w:pStyle w:val="Lista2"/>
      </w:pPr>
      <w:r w:rsidRPr="00DD7CCF">
        <w:t>normally, these elements may be used in a translation without any further attributes</w:t>
      </w:r>
    </w:p>
    <w:p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079C3">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079C3">
        <w:t>5.4.6</w:t>
      </w:r>
      <w:r w:rsidR="0082156E" w:rsidRPr="00DD7CCF">
        <w:fldChar w:fldCharType="end"/>
      </w:r>
      <w:r w:rsidRPr="00DD7CCF">
        <w:t>, with the following additional options:</w:t>
      </w:r>
    </w:p>
    <w:p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rsidR="00C02B8C" w:rsidRPr="00DD7CCF" w:rsidRDefault="004D2E67" w:rsidP="00E2714A">
      <w:pPr>
        <w:pStyle w:val="Lista3"/>
      </w:pPr>
      <w:r w:rsidRPr="00DD7CCF">
        <w:t>such gaps will probably be displayed as text, e.g.</w:t>
      </w:r>
    </w:p>
    <w:p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rsidR="00C02B8C" w:rsidRPr="00DD7CCF" w:rsidRDefault="004D2E67" w:rsidP="00E2714A">
      <w:pPr>
        <w:pStyle w:val="Lista3"/>
      </w:pPr>
      <w:r w:rsidRPr="00DD7CCF">
        <w:t>such a gap element in a translation will be displayed as ...</w:t>
      </w:r>
    </w:p>
    <w:p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079C3">
        <w:t>10.1</w:t>
      </w:r>
      <w:r w:rsidR="00140B8F" w:rsidRPr="00DD7CCF">
        <w:fldChar w:fldCharType="end"/>
      </w:r>
    </w:p>
    <w:p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rsidR="00C02B8C" w:rsidRPr="00DD7CCF" w:rsidRDefault="004D2E67" w:rsidP="00E2714A">
      <w:pPr>
        <w:pStyle w:val="Lista2"/>
      </w:pPr>
      <w:r w:rsidRPr="00DD7CCF">
        <w:lastRenderedPageBreak/>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rsidR="001079C3" w:rsidRDefault="001079C3" w:rsidP="001079C3">
      <w:pPr>
        <w:pStyle w:val="Cmsor3"/>
        <w:numPr>
          <w:ilvl w:val="2"/>
          <w:numId w:val="38"/>
        </w:numPr>
      </w:pPr>
      <w:bookmarkStart w:id="571" w:name="_Toc44494787"/>
      <w:r>
        <w:t>Blank space in the translation</w:t>
      </w:r>
      <w:bookmarkEnd w:id="571"/>
    </w:p>
    <w:p w:rsidR="001079C3" w:rsidRDefault="001079C3" w:rsidP="001079C3">
      <w:pPr>
        <w:pStyle w:val="Lista"/>
      </w:pPr>
      <w:r>
        <w:t>in general, spaces encoded in the edition (§</w:t>
      </w:r>
      <w:r>
        <w:fldChar w:fldCharType="begin"/>
      </w:r>
      <w:r>
        <w:instrText xml:space="preserve"> REF _Ref43989284 \r \h </w:instrText>
      </w:r>
      <w:r>
        <w:fldChar w:fldCharType="separate"/>
      </w:r>
      <w:r>
        <w:t>4.3</w:t>
      </w:r>
      <w:r>
        <w:fldChar w:fldCharType="end"/>
      </w:r>
      <w:r>
        <w:t>) should not be preserved in the translation</w:t>
      </w:r>
    </w:p>
    <w:p w:rsidR="001079C3" w:rsidRDefault="001079C3" w:rsidP="001079C3">
      <w:pPr>
        <w:pStyle w:val="Lista"/>
      </w:pPr>
      <w:r>
        <w:t>however, spaces left blank in the original with the intent of subsequent filling (</w:t>
      </w:r>
      <w:proofErr w:type="spellStart"/>
      <w:r>
        <w:rPr>
          <w:rStyle w:val="Foreign"/>
        </w:rPr>
        <w:t>vacat</w:t>
      </w:r>
      <w:proofErr w:type="spellEnd"/>
      <w:r>
        <w:t>, §</w:t>
      </w:r>
      <w:r>
        <w:fldChar w:fldCharType="begin"/>
      </w:r>
      <w:r>
        <w:instrText xml:space="preserve"> REF _Ref43987728 \r \h </w:instrText>
      </w:r>
      <w:r>
        <w:fldChar w:fldCharType="separate"/>
      </w:r>
      <w:r>
        <w:t>4.3.3</w:t>
      </w:r>
      <w:r>
        <w:fldChar w:fldCharType="end"/>
      </w:r>
      <w:r>
        <w:t>) may be preserved in the translation if you feel that this serves a useful purpose</w:t>
      </w:r>
    </w:p>
    <w:p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rsidR="00C02B8C" w:rsidRPr="00DD7CCF" w:rsidRDefault="004D2E67" w:rsidP="003F2742">
      <w:pPr>
        <w:pStyle w:val="Cmsor3"/>
        <w:numPr>
          <w:ilvl w:val="2"/>
          <w:numId w:val="38"/>
        </w:numPr>
      </w:pPr>
      <w:bookmarkStart w:id="572" w:name="_uuedk8qhkcii" w:colFirst="0" w:colLast="0"/>
      <w:bookmarkStart w:id="573" w:name="_Toc44494788"/>
      <w:bookmarkEnd w:id="572"/>
      <w:r w:rsidRPr="00DD7CCF">
        <w:t>Indicating bitextuality</w:t>
      </w:r>
      <w:bookmarkEnd w:id="573"/>
    </w:p>
    <w:p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rsidR="00C02B8C" w:rsidRPr="00DD7CCF" w:rsidRDefault="004D2E67" w:rsidP="00F80E90">
      <w:pPr>
        <w:pStyle w:val="Lista2"/>
      </w:pPr>
      <w:r w:rsidRPr="00DD7CCF">
        <w:t>this will be displayed as {} curly braces around the segment thus tagged</w:t>
      </w:r>
    </w:p>
    <w:p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9.2.14</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translation with bitextual words dispersed across a stretch of text</w:t>
            </w:r>
          </w:p>
        </w:tc>
      </w:tr>
      <w:tr w:rsidR="00F80E90" w:rsidRPr="00DD7CCF" w:rsidTr="00837BA5">
        <w:tc>
          <w:tcPr>
            <w:tcW w:w="5000" w:type="pct"/>
          </w:tcPr>
          <w:p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rsidTr="00837BA5">
        <w:tc>
          <w:tcPr>
            <w:tcW w:w="5000" w:type="pct"/>
          </w:tcPr>
          <w:p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9.2.14</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B</w:t>
            </w:r>
            <w:r w:rsidR="00B2626B">
              <w:rPr>
                <w:noProof/>
              </w:rPr>
              <w:fldChar w:fldCharType="end"/>
            </w:r>
            <w:r w:rsidRPr="00DD7CCF">
              <w:t>: translation with bitextual interpretation integrated into one sentence</w:t>
            </w:r>
          </w:p>
        </w:tc>
      </w:tr>
      <w:tr w:rsidR="00F80E90" w:rsidRPr="00DD7CCF" w:rsidTr="00837BA5">
        <w:tc>
          <w:tcPr>
            <w:tcW w:w="5000" w:type="pct"/>
          </w:tcPr>
          <w:p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rsidTr="00837BA5">
        <w:tc>
          <w:tcPr>
            <w:tcW w:w="5000" w:type="pct"/>
          </w:tcPr>
          <w:p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rsidR="00C02B8C" w:rsidRPr="00DD7CCF" w:rsidRDefault="004D2E67" w:rsidP="003F2742">
      <w:pPr>
        <w:pStyle w:val="Cmsor2"/>
        <w:numPr>
          <w:ilvl w:val="1"/>
          <w:numId w:val="38"/>
        </w:numPr>
      </w:pPr>
      <w:bookmarkStart w:id="574" w:name="_r5nlq6s8z4nw" w:colFirst="0" w:colLast="0"/>
      <w:bookmarkStart w:id="575" w:name="_Ref43978788"/>
      <w:bookmarkStart w:id="576" w:name="_Toc44494789"/>
      <w:bookmarkEnd w:id="574"/>
      <w:r w:rsidRPr="00DD7CCF">
        <w:t>The Commentary</w:t>
      </w:r>
      <w:bookmarkEnd w:id="575"/>
      <w:bookmarkEnd w:id="576"/>
    </w:p>
    <w:p w:rsidR="00C02B8C" w:rsidRPr="00DD7CCF" w:rsidRDefault="004D2E67" w:rsidP="003F2742">
      <w:pPr>
        <w:pStyle w:val="Cmsor3"/>
        <w:numPr>
          <w:ilvl w:val="2"/>
          <w:numId w:val="38"/>
        </w:numPr>
      </w:pPr>
      <w:bookmarkStart w:id="577" w:name="_5cjqjha8yozn" w:colFirst="0" w:colLast="0"/>
      <w:bookmarkStart w:id="578" w:name="_Toc44494790"/>
      <w:bookmarkEnd w:id="577"/>
      <w:r w:rsidRPr="00DD7CCF">
        <w:t>Overview</w:t>
      </w:r>
      <w:bookmarkEnd w:id="578"/>
    </w:p>
    <w:p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C02B8C" w:rsidRPr="00DD7CCF" w:rsidRDefault="004D2E67" w:rsidP="00E2714A">
      <w:pPr>
        <w:pStyle w:val="Lista2"/>
      </w:pPr>
      <w:r w:rsidRPr="00DD7CCF">
        <w:t>this division follows the edition division containing the translation</w:t>
      </w:r>
      <w:r w:rsidRPr="00E24F87">
        <w:rPr>
          <w:noProof/>
        </w:rPr>
        <w:t>(</w:t>
      </w:r>
      <w:r w:rsidRPr="00DD7CCF">
        <w:t>s)</w:t>
      </w:r>
    </w:p>
    <w:p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079C3">
        <w:t>10</w:t>
      </w:r>
      <w:r w:rsidR="00140B8F" w:rsidRPr="00DD7CCF">
        <w:fldChar w:fldCharType="end"/>
      </w:r>
      <w:r w:rsidRPr="00DD7CCF">
        <w:t>), but no other markup including non-XML markup such as brackets, asterisks and other signs</w:t>
      </w:r>
    </w:p>
    <w:p w:rsidR="00C02B8C" w:rsidRPr="00DD7CCF" w:rsidRDefault="004D2E67" w:rsidP="00E2714A">
      <w:pPr>
        <w:pStyle w:val="Lista"/>
      </w:pPr>
      <w:r w:rsidRPr="00DD7CCF">
        <w:t>possible topics of the commentary include:</w:t>
      </w:r>
    </w:p>
    <w:p w:rsidR="00C02B8C" w:rsidRPr="00DD7CCF" w:rsidRDefault="004D2E67" w:rsidP="00E2714A">
      <w:pPr>
        <w:pStyle w:val="Lista2"/>
      </w:pPr>
      <w:r w:rsidRPr="00DD7CCF">
        <w:t>discussion of the readings chosen for your edition, along with any details that could not be encoded within the edition or the apparatus, including</w:t>
      </w:r>
    </w:p>
    <w:p w:rsidR="00C02B8C" w:rsidRPr="00DD7CCF" w:rsidRDefault="004D2E67" w:rsidP="00E2714A">
      <w:pPr>
        <w:pStyle w:val="Lista3"/>
      </w:pPr>
      <w:r w:rsidRPr="00DD7CCF">
        <w:t>alternative readings too nebulous to encode in the edition</w:t>
      </w:r>
    </w:p>
    <w:p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079C3">
        <w:t>3.2.3</w:t>
      </w:r>
      <w:r w:rsidR="00140B8F" w:rsidRPr="00DD7CCF">
        <w:fldChar w:fldCharType="end"/>
      </w:r>
      <w:r w:rsidRPr="00DD7CCF">
        <w:t>)</w:t>
      </w:r>
    </w:p>
    <w:p w:rsidR="00C02B8C" w:rsidRPr="00DD7CCF" w:rsidRDefault="004D2E67" w:rsidP="00E2714A">
      <w:pPr>
        <w:pStyle w:val="Lista2"/>
      </w:pPr>
      <w:r w:rsidRPr="00DD7CCF">
        <w:lastRenderedPageBreak/>
        <w:t>discussion of metrical phenomena and uncertainty about verse metres</w:t>
      </w:r>
    </w:p>
    <w:p w:rsidR="00C02B8C" w:rsidRPr="00DD7CCF" w:rsidRDefault="004D2E67" w:rsidP="00E2714A">
      <w:pPr>
        <w:pStyle w:val="Lista2"/>
      </w:pPr>
      <w:r w:rsidRPr="00DD7CCF">
        <w:t>discussion of the interpretation as reflected in your translation and any alternatives</w:t>
      </w:r>
    </w:p>
    <w:p w:rsidR="00C02B8C" w:rsidRPr="00DD7CCF" w:rsidRDefault="004D2E67" w:rsidP="00E2714A">
      <w:pPr>
        <w:pStyle w:val="Lista2"/>
      </w:pPr>
      <w:r w:rsidRPr="00DD7CCF">
        <w:t>literal translations of phrases more elegantly translated in your translation, but for this reason, possibly obscure</w:t>
      </w:r>
    </w:p>
    <w:p w:rsidR="00C02B8C" w:rsidRPr="00DD7CCF" w:rsidRDefault="004D2E67" w:rsidP="00E2714A">
      <w:pPr>
        <w:pStyle w:val="Lista2"/>
      </w:pPr>
      <w:r w:rsidRPr="00DD7CCF">
        <w:t>pointing out parallel passages in other sources, especially if these are used as the basis of restoration in the present text</w:t>
      </w:r>
    </w:p>
    <w:p w:rsidR="00C02B8C" w:rsidRPr="00DD7CCF" w:rsidRDefault="004D2E67" w:rsidP="00E2714A">
      <w:pPr>
        <w:pStyle w:val="Lista2"/>
      </w:pPr>
      <w:r w:rsidRPr="00DD7CCF">
        <w:t>note that palaeographic observations should not go into the commentary; rather,</w:t>
      </w:r>
    </w:p>
    <w:p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079C3">
        <w:t>11.2.1</w:t>
      </w:r>
      <w:r w:rsidR="001B68E2" w:rsidRPr="00DD7CCF">
        <w:fldChar w:fldCharType="end"/>
      </w:r>
    </w:p>
    <w:p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079C3">
        <w:t>9.1.7</w:t>
      </w:r>
      <w:r w:rsidR="0082156E" w:rsidRPr="00DD7CCF">
        <w:fldChar w:fldCharType="end"/>
      </w:r>
      <w:r w:rsidRPr="00DD7CCF">
        <w:t>)</w:t>
      </w:r>
    </w:p>
    <w:p w:rsidR="00C02B8C" w:rsidRPr="00DD7CCF" w:rsidRDefault="004D2E67" w:rsidP="003F2742">
      <w:pPr>
        <w:pStyle w:val="Cmsor3"/>
        <w:numPr>
          <w:ilvl w:val="2"/>
          <w:numId w:val="38"/>
        </w:numPr>
      </w:pPr>
      <w:bookmarkStart w:id="579" w:name="_lvf2agfolatw" w:colFirst="0" w:colLast="0"/>
      <w:bookmarkStart w:id="580" w:name="_Toc44494791"/>
      <w:bookmarkEnd w:id="579"/>
      <w:r w:rsidRPr="00DD7CCF">
        <w:t>Structure of the commentary and correspondence to the text</w:t>
      </w:r>
      <w:bookmarkEnd w:id="580"/>
    </w:p>
    <w:p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079C3">
        <w:t>9.2.6</w:t>
      </w:r>
      <w:r w:rsidR="009430EC" w:rsidRPr="00DD7CCF">
        <w:fldChar w:fldCharType="end"/>
      </w:r>
      <w:r w:rsidRPr="00DD7CCF">
        <w:t xml:space="preserve"> above, i.e.</w:t>
      </w:r>
    </w:p>
    <w:p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079C3">
        <w:t>9.2.6</w:t>
      </w:r>
      <w:r w:rsidR="009430EC" w:rsidRPr="00DD7CCF">
        <w:fldChar w:fldCharType="end"/>
      </w:r>
      <w:r w:rsidRPr="00DD7CCF">
        <w:t xml:space="preserve"> for details and examples of this method</w:t>
      </w:r>
    </w:p>
    <w:p w:rsidR="00C02B8C" w:rsidRPr="00DD7CCF" w:rsidRDefault="004D2E67" w:rsidP="00E2714A">
      <w:pPr>
        <w:pStyle w:val="Lista"/>
      </w:pPr>
      <w:proofErr w:type="spellStart"/>
      <w:r w:rsidRPr="005D2B22">
        <w:rPr>
          <w:b/>
          <w:bCs/>
        </w:rPr>
        <w:t>textpart</w:t>
      </w:r>
      <w:proofErr w:type="spellEnd"/>
      <w:r w:rsidRPr="005D2B22">
        <w:rPr>
          <w:b/>
          <w:bCs/>
        </w:rPr>
        <w:t xml:space="preserve">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 xml:space="preserve">chapters), but there is no obligation to reproduce the </w:t>
      </w:r>
      <w:proofErr w:type="spellStart"/>
      <w:r w:rsidRPr="00DD7CCF">
        <w:t>textparts</w:t>
      </w:r>
      <w:proofErr w:type="spellEnd"/>
      <w:r w:rsidRPr="00DD7CCF">
        <w:t xml:space="preserve"> of the edition in the commentary and no facility of linking such divisions to any divisions of the text</w:t>
      </w:r>
    </w:p>
    <w:p w:rsidR="00C02B8C" w:rsidRPr="00DD7CCF" w:rsidRDefault="004D2E67" w:rsidP="00E2714A">
      <w:pPr>
        <w:pStyle w:val="Lista2"/>
      </w:pPr>
      <w:r w:rsidRPr="00DD7CCF">
        <w:t xml:space="preserve">use any arbitrary number of </w:t>
      </w:r>
      <w:proofErr w:type="spellStart"/>
      <w:r w:rsidRPr="00DD7CCF">
        <w:t>textpart</w:t>
      </w:r>
      <w:proofErr w:type="spellEnd"/>
      <w:r w:rsidRPr="00DD7CCF">
        <w:t xml:space="preserve"> </w:t>
      </w:r>
      <w:proofErr w:type="spellStart"/>
      <w:r w:rsidRPr="00DD7CCF">
        <w:t>divs</w:t>
      </w:r>
      <w:proofErr w:type="spellEnd"/>
    </w:p>
    <w:p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079C3">
        <w:t>3.4.2</w:t>
      </w:r>
      <w:r w:rsidR="00140B8F" w:rsidRPr="00DD7CCF">
        <w:fldChar w:fldCharType="end"/>
      </w:r>
      <w:r w:rsidRPr="00DD7CCF">
        <w:t xml:space="preserve">), i.e. that if a </w:t>
      </w:r>
      <w:proofErr w:type="spellStart"/>
      <w:r w:rsidRPr="00DD7CCF">
        <w:t>textpart</w:t>
      </w:r>
      <w:proofErr w:type="spellEnd"/>
      <w:r w:rsidRPr="00DD7CCF">
        <w:t xml:space="preserve"> division is present within your commentary, then all your commentarial text must be contained within </w:t>
      </w:r>
      <w:proofErr w:type="spellStart"/>
      <w:r w:rsidRPr="00DD7CCF">
        <w:t>textpart</w:t>
      </w:r>
      <w:proofErr w:type="spellEnd"/>
      <w:r w:rsidRPr="00DD7CCF">
        <w:t xml:space="preserve"> divisions</w:t>
      </w:r>
    </w:p>
    <w:p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 xml:space="preserve">to number commentarial </w:t>
      </w:r>
      <w:proofErr w:type="spellStart"/>
      <w:r w:rsidRPr="00DD7CCF">
        <w:t>textparts</w:t>
      </w:r>
      <w:proofErr w:type="spellEnd"/>
      <w:r w:rsidRPr="00DD7CCF">
        <w:t>, using plain Arabic numerals as values, which shall only be used for internal reference if at all</w:t>
      </w:r>
    </w:p>
    <w:p w:rsidR="00C02B8C" w:rsidRPr="00DD7CCF" w:rsidRDefault="004D2E67" w:rsidP="00E2714A">
      <w:pPr>
        <w:pStyle w:val="Lista2"/>
      </w:pPr>
      <w:r w:rsidRPr="00DD7CCF">
        <w:t xml:space="preserve">always add a header to commentarial </w:t>
      </w:r>
      <w:proofErr w:type="spellStart"/>
      <w:r w:rsidRPr="00DD7CCF">
        <w:t>textparts</w:t>
      </w:r>
      <w:proofErr w:type="spellEnd"/>
      <w:r w:rsidRPr="00DD7CCF">
        <w:t xml:space="preserve">, by creating the element </w:t>
      </w:r>
      <w:r w:rsidRPr="00DD7CCF">
        <w:rPr>
          <w:rStyle w:val="Code"/>
        </w:rPr>
        <w:t>&lt;head&gt;</w:t>
      </w:r>
      <w:r w:rsidRPr="00DD7CCF">
        <w:t xml:space="preserve"> </w:t>
      </w:r>
      <w:r w:rsidRPr="00E24F87">
        <w:rPr>
          <w:noProof/>
        </w:rPr>
        <w:t>(</w:t>
      </w:r>
      <w:r w:rsidRPr="00DD7CCF">
        <w:t xml:space="preserve">containing free text to be displayed as a heading) as the first item within each </w:t>
      </w:r>
      <w:proofErr w:type="spellStart"/>
      <w:r w:rsidRPr="00DD7CCF">
        <w:t>textpart</w:t>
      </w:r>
      <w:proofErr w:type="spellEnd"/>
      <w:r w:rsidRPr="00DD7CCF">
        <w:t xml:space="preserve"> division</w:t>
      </w:r>
    </w:p>
    <w:p w:rsidR="00C02B8C" w:rsidRPr="00DD7CCF" w:rsidRDefault="004D2E67" w:rsidP="003F2742">
      <w:pPr>
        <w:pStyle w:val="Cmsor2"/>
        <w:numPr>
          <w:ilvl w:val="1"/>
          <w:numId w:val="38"/>
        </w:numPr>
      </w:pPr>
      <w:bookmarkStart w:id="581" w:name="_l90e8jlwm99j" w:colFirst="0" w:colLast="0"/>
      <w:bookmarkStart w:id="582" w:name="_Ref43978796"/>
      <w:bookmarkStart w:id="583" w:name="_Toc44494792"/>
      <w:bookmarkEnd w:id="581"/>
      <w:r w:rsidRPr="00DD7CCF">
        <w:t>The Bibliography</w:t>
      </w:r>
      <w:bookmarkEnd w:id="582"/>
      <w:bookmarkEnd w:id="583"/>
    </w:p>
    <w:p w:rsidR="00C02B8C" w:rsidRPr="00DD7CCF" w:rsidRDefault="004D2E67" w:rsidP="003F2742">
      <w:pPr>
        <w:pStyle w:val="Cmsor3"/>
        <w:numPr>
          <w:ilvl w:val="2"/>
          <w:numId w:val="38"/>
        </w:numPr>
      </w:pPr>
      <w:bookmarkStart w:id="584" w:name="_h2xigwi2bqlf" w:colFirst="0" w:colLast="0"/>
      <w:bookmarkStart w:id="585" w:name="_Toc44494793"/>
      <w:bookmarkEnd w:id="584"/>
      <w:r w:rsidRPr="00DD7CCF">
        <w:t>Overview</w:t>
      </w:r>
      <w:bookmarkEnd w:id="585"/>
    </w:p>
    <w:p w:rsidR="00C02B8C" w:rsidRPr="00DD7CCF" w:rsidRDefault="004D2E67" w:rsidP="00E2714A">
      <w:pPr>
        <w:pStyle w:val="Lista"/>
      </w:pPr>
      <w:r w:rsidRPr="00DD7CCF">
        <w:t>the project will maintain a master bibliography in Zotero</w:t>
      </w:r>
    </w:p>
    <w:p w:rsidR="00C02B8C" w:rsidRPr="00DD7CCF" w:rsidRDefault="004D2E67" w:rsidP="00E2714A">
      <w:pPr>
        <w:pStyle w:val="Lista2"/>
      </w:pPr>
      <w:r w:rsidRPr="00DD7CCF">
        <w:t>consult the ZG about adding entries to this bibliography, and if you do not yet have access to the group Library DHARMA, ask for it</w:t>
      </w:r>
    </w:p>
    <w:p w:rsidR="00C02B8C" w:rsidRPr="00DD7CCF" w:rsidRDefault="004D2E67" w:rsidP="00E2714A">
      <w:pPr>
        <w:pStyle w:val="Lista2"/>
      </w:pPr>
      <w:r w:rsidRPr="00DD7CCF">
        <w:t>in this system, each reference will be known by a unique internal identifier in the form of the Short Title assigned to any Zotero item</w:t>
      </w:r>
    </w:p>
    <w:p w:rsidR="00C02B8C" w:rsidRPr="00DD7CCF" w:rsidRDefault="004D2E67" w:rsidP="00E2714A">
      <w:pPr>
        <w:pStyle w:val="Lista"/>
      </w:pPr>
      <w:r w:rsidRPr="00DD7CCF">
        <w:t>the bibliography division of an XML document in our project serves a twofold purpose</w:t>
      </w:r>
    </w:p>
    <w:p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rsidR="00C02B8C" w:rsidRPr="00DD7CCF" w:rsidRDefault="004D2E67" w:rsidP="00E2714A">
      <w:pPr>
        <w:pStyle w:val="Lista2"/>
      </w:pPr>
      <w:r w:rsidRPr="00DD7CCF">
        <w:t>to collect all bibliographic references pertaining to the inscription edited in your document and the artefact bearing it</w:t>
      </w:r>
    </w:p>
    <w:p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rsidR="00C02B8C" w:rsidRPr="00DD7CCF"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rsidR="00C02B8C" w:rsidRPr="00DD7CCF" w:rsidRDefault="004D2E67" w:rsidP="003F2742">
      <w:pPr>
        <w:pStyle w:val="Cmsor3"/>
        <w:numPr>
          <w:ilvl w:val="2"/>
          <w:numId w:val="38"/>
        </w:numPr>
      </w:pPr>
      <w:bookmarkStart w:id="586" w:name="_hp16ctxmuxyv" w:colFirst="0" w:colLast="0"/>
      <w:bookmarkStart w:id="587" w:name="_Toc44494794"/>
      <w:bookmarkEnd w:id="586"/>
      <w:r w:rsidRPr="00DD7CCF">
        <w:lastRenderedPageBreak/>
        <w:t>The structured bibliography</w:t>
      </w:r>
      <w:bookmarkEnd w:id="587"/>
    </w:p>
    <w:p w:rsidR="00C02B8C" w:rsidRPr="00DD7CCF" w:rsidRDefault="004D2E67" w:rsidP="00E2714A">
      <w:pPr>
        <w:pStyle w:val="Lista"/>
      </w:pPr>
      <w:r w:rsidRPr="00DD7CCF">
        <w:t>the structured bibliography will be divided in our editions into two sections, a primary and a secondary bibliography</w:t>
      </w:r>
    </w:p>
    <w:p w:rsidR="00C02B8C" w:rsidRPr="00DD7CCF" w:rsidRDefault="004D2E67" w:rsidP="00E2714A">
      <w:pPr>
        <w:pStyle w:val="Lista"/>
      </w:pPr>
      <w:r w:rsidRPr="00DD7CCF">
        <w:t>the primary bibliography shall include only independent integral editions</w:t>
      </w:r>
    </w:p>
    <w:p w:rsidR="00C02B8C" w:rsidRPr="00DD7CCF" w:rsidRDefault="004D2E67" w:rsidP="00E2714A">
      <w:pPr>
        <w:pStyle w:val="Lista"/>
      </w:pPr>
      <w:r w:rsidRPr="00DD7CCF">
        <w:t>the secondary bibliography shall contain all other publications, such as</w:t>
      </w:r>
    </w:p>
    <w:p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rsidR="00C02B8C" w:rsidRPr="00DD7CCF" w:rsidRDefault="004D2E67" w:rsidP="00E2714A">
      <w:pPr>
        <w:pStyle w:val="Lista2"/>
      </w:pPr>
      <w:r w:rsidRPr="00DD7CCF">
        <w:t xml:space="preserve">reports </w:t>
      </w:r>
      <w:r w:rsidRPr="00E24F87">
        <w:rPr>
          <w:noProof/>
        </w:rPr>
        <w:t>(</w:t>
      </w:r>
      <w:r w:rsidRPr="00DD7CCF">
        <w:t>ARIE, etc.)</w:t>
      </w:r>
    </w:p>
    <w:p w:rsidR="00C02B8C" w:rsidRPr="00DD7CCF" w:rsidRDefault="004D2E67" w:rsidP="00E2714A">
      <w:pPr>
        <w:pStyle w:val="Lista2"/>
      </w:pPr>
      <w:r w:rsidRPr="00DD7CCF">
        <w:t>partial readings or translations</w:t>
      </w:r>
    </w:p>
    <w:p w:rsidR="00C02B8C" w:rsidRPr="00DD7CCF" w:rsidRDefault="004D2E67" w:rsidP="00E2714A">
      <w:pPr>
        <w:pStyle w:val="Lista2"/>
      </w:pPr>
      <w:r w:rsidRPr="00DD7CCF">
        <w:t>descriptions/discussions of the inscription’s content, the support, specific readings, etc.</w:t>
      </w:r>
    </w:p>
    <w:p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rsidR="00C02B8C" w:rsidRPr="00DD7CCF"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079C3">
        <w:t>10.4.5</w:t>
      </w:r>
      <w:r w:rsidR="0082156E" w:rsidRPr="00DD7CCF">
        <w:fldChar w:fldCharType="end"/>
      </w:r>
    </w:p>
    <w:p w:rsidR="00C02B8C" w:rsidRPr="00DD7CCF" w:rsidRDefault="004D2E67" w:rsidP="00E2714A">
      <w:pPr>
        <w:pStyle w:val="Lista"/>
      </w:pPr>
      <w:r w:rsidRPr="00DD7CCF">
        <w:t>these lists will be populated automatically from your metadata spreadsheets, but will require your attention on the following points:</w:t>
      </w:r>
    </w:p>
    <w:p w:rsidR="00C02B8C" w:rsidRPr="00DD7CCF" w:rsidRDefault="004D2E67" w:rsidP="00E2714A">
      <w:pPr>
        <w:pStyle w:val="Lista2"/>
      </w:pPr>
      <w:r w:rsidRPr="00DD7CCF">
        <w:t>check them and correct where necessary</w:t>
      </w:r>
    </w:p>
    <w:p w:rsidR="00C02B8C" w:rsidRPr="00DD7CCF" w:rsidRDefault="004D2E67" w:rsidP="00E2714A">
      <w:pPr>
        <w:pStyle w:val="Lista2"/>
      </w:pPr>
      <w:r w:rsidRPr="00DD7CCF">
        <w:t>as far as possible, arrange them in an alphabetical order</w:t>
      </w:r>
    </w:p>
    <w:p w:rsidR="00C02B8C" w:rsidRPr="00DD7CCF" w:rsidRDefault="004D2E67" w:rsidP="003F2742">
      <w:pPr>
        <w:pStyle w:val="Cmsor3"/>
        <w:numPr>
          <w:ilvl w:val="2"/>
          <w:numId w:val="38"/>
        </w:numPr>
      </w:pPr>
      <w:bookmarkStart w:id="588" w:name="_80cu70li1mlm" w:colFirst="0" w:colLast="0"/>
      <w:bookmarkStart w:id="589" w:name="_Ref43989610"/>
      <w:bookmarkStart w:id="590" w:name="_Toc44494795"/>
      <w:bookmarkEnd w:id="588"/>
      <w:r w:rsidRPr="00DD7CCF">
        <w:t>Bibliographic sigla</w:t>
      </w:r>
      <w:bookmarkEnd w:id="589"/>
      <w:bookmarkEnd w:id="590"/>
    </w:p>
    <w:p w:rsidR="00C02B8C" w:rsidRPr="00DD7CCF" w:rsidRDefault="004D2E67" w:rsidP="00E2714A">
      <w:pPr>
        <w:pStyle w:val="Lista"/>
      </w:pPr>
      <w:r w:rsidRPr="00DD7CCF">
        <w:t xml:space="preserve">if your edition includes an apparatus that cites readings from previous editors, the citations of those editions in your bibliography must include a manually encoded siglum </w:t>
      </w:r>
      <w:r w:rsidRPr="00E24F87">
        <w:rPr>
          <w:noProof/>
        </w:rPr>
        <w:t>(</w:t>
      </w:r>
      <w:r w:rsidRPr="00DD7CCF">
        <w:t>an abbreviation by which they will be shown in the apparatus)</w:t>
      </w:r>
    </w:p>
    <w:p w:rsidR="00C02B8C" w:rsidRPr="00DD7CCF" w:rsidRDefault="004D2E67" w:rsidP="00E2714A">
      <w:pPr>
        <w:pStyle w:val="Lista2"/>
      </w:pPr>
      <w:r w:rsidRPr="00DD7CCF">
        <w:t>this applies regardless of whether the citation is in your primary bibliography or the secondary one</w:t>
      </w:r>
    </w:p>
    <w:p w:rsidR="00C02B8C" w:rsidRPr="00DD7CCF" w:rsidRDefault="004D2E67" w:rsidP="00E2714A">
      <w:pPr>
        <w:pStyle w:val="Lista2"/>
      </w:pPr>
      <w:r w:rsidRPr="00DD7CCF">
        <w:t>if the citation appears in more than one place within your file, it is sufficient to encode a siglum on one of these appearances</w:t>
      </w:r>
    </w:p>
    <w:p w:rsidR="00C02B8C" w:rsidRPr="00DD7CCF"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rsidR="00C02B8C" w:rsidRPr="00DD7CCF" w:rsidRDefault="004D2E67" w:rsidP="00E2714A">
      <w:pPr>
        <w:pStyle w:val="Lista"/>
      </w:pPr>
      <w:r w:rsidRPr="00DD7CCF">
        <w:t xml:space="preserve">as a rule, the siglum shall consist of all the initials of the author of the edition </w:t>
      </w:r>
      <w:r w:rsidRPr="00E24F87">
        <w:rPr>
          <w:noProof/>
        </w:rPr>
        <w:t>(</w:t>
      </w:r>
      <w:r w:rsidRPr="00DD7CCF">
        <w:t>in the order applicable to the language of the publication), but you may deviate from this in the following cases</w:t>
      </w:r>
    </w:p>
    <w:p w:rsidR="00C02B8C" w:rsidRPr="00DD7CCF" w:rsidRDefault="004D2E67" w:rsidP="00E2714A">
      <w:pPr>
        <w:pStyle w:val="Lista2"/>
      </w:pPr>
      <w:r w:rsidRPr="00DD7CCF">
        <w:t xml:space="preserve">should there happen to be two cited editions by the same author or by two authors with identical initials, in order to eliminate ambiguity you may extend the siglum with a number </w:t>
      </w:r>
      <w:r w:rsidRPr="00E24F87">
        <w:rPr>
          <w:noProof/>
        </w:rPr>
        <w:t>(</w:t>
      </w:r>
      <w:r w:rsidRPr="00DD7CCF">
        <w:t>e.g., referring to the respective years of publication) or with a full name</w:t>
      </w:r>
    </w:p>
    <w:p w:rsidR="00C02B8C" w:rsidRPr="00DD7CCF" w:rsidRDefault="004D2E67" w:rsidP="00E2714A">
      <w:pPr>
        <w:pStyle w:val="Lista2"/>
      </w:pPr>
      <w:r w:rsidRPr="00DD7CCF">
        <w:t>should the author have a multipartite name that would lead to a siglum of more than three letters, or should a cited edition be the product of several authors, you may reduce the siglum to the initials of the surnames</w:t>
      </w:r>
    </w:p>
    <w:p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9.4.3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bibliographic citation with a siglum, within the primary bibliography</w:t>
            </w:r>
          </w:p>
        </w:tc>
      </w:tr>
      <w:tr w:rsidR="00F80E90" w:rsidRPr="00DD7CCF" w:rsidTr="00837BA5">
        <w:tc>
          <w:tcPr>
            <w:tcW w:w="5000" w:type="pct"/>
          </w:tcPr>
          <w:p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"EH"</w:t>
            </w:r>
            <w:r w:rsidRPr="00DD7CCF">
              <w:rPr>
                <w:rStyle w:val="Code"/>
              </w:rPr>
              <w:t>&gt;</w:t>
            </w:r>
          </w:p>
          <w:p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rsidR="00837BA5" w:rsidRDefault="00837BA5" w:rsidP="00837BA5">
            <w:pPr>
              <w:pStyle w:val="CodeParagraph"/>
              <w:ind w:firstLine="210"/>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rsidR="00C02B8C" w:rsidRPr="00DD7CCF" w:rsidRDefault="004D2E67" w:rsidP="003F2742">
      <w:pPr>
        <w:pStyle w:val="Cmsor3"/>
        <w:numPr>
          <w:ilvl w:val="2"/>
          <w:numId w:val="38"/>
        </w:numPr>
      </w:pPr>
      <w:bookmarkStart w:id="591" w:name="_mjrrg3ve8nta" w:colFirst="0" w:colLast="0"/>
      <w:bookmarkStart w:id="592" w:name="_Toc44494796"/>
      <w:bookmarkEnd w:id="591"/>
      <w:r w:rsidRPr="00DD7CCF">
        <w:t>The epigraphic lemma</w:t>
      </w:r>
      <w:bookmarkEnd w:id="592"/>
    </w:p>
    <w:p w:rsidR="00C02B8C" w:rsidRPr="00DD7CCF" w:rsidRDefault="004D2E67" w:rsidP="00E2714A">
      <w:pPr>
        <w:pStyle w:val="Lista"/>
      </w:pPr>
      <w:r w:rsidRPr="00DD7CCF">
        <w:t>in addition to the structured bibliographies, you will need to create an epigraphic lemma</w:t>
      </w:r>
    </w:p>
    <w:p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079C3">
        <w:t>10.4.5</w:t>
      </w:r>
      <w:r w:rsidR="0082156E" w:rsidRPr="00DD7CCF">
        <w:fldChar w:fldCharType="end"/>
      </w:r>
      <w:r w:rsidRPr="00DD7CCF">
        <w:t>) for entries pertaining to the study of the text and its translation</w:t>
      </w:r>
    </w:p>
    <w:p w:rsidR="00C02B8C" w:rsidRPr="00DD7CCF" w:rsidRDefault="004D2E67" w:rsidP="00E2714A">
      <w:pPr>
        <w:pStyle w:val="Lista3"/>
      </w:pPr>
      <w:r w:rsidRPr="00DD7CCF">
        <w:t>these can be copied and pasted from the structured bibliography, then edited as needed and expanded with explanatory text</w:t>
      </w:r>
    </w:p>
    <w:p w:rsidR="00C02B8C" w:rsidRPr="00DD7CCF" w:rsidRDefault="004D2E67" w:rsidP="00E2714A">
      <w:pPr>
        <w:pStyle w:val="Lista"/>
      </w:pPr>
      <w:r w:rsidRPr="00DD7CCF">
        <w:t>the epigraphical lemma should mostly consist of items of the primary bibliography, but early reports, facsimiles and translations without an accompanying edition may also be mentioned here</w:t>
      </w:r>
    </w:p>
    <w:p w:rsidR="00C02B8C" w:rsidRPr="00DD7CCF" w:rsidRDefault="004D2E67" w:rsidP="00E2714A">
      <w:pPr>
        <w:pStyle w:val="Lista"/>
      </w:pPr>
      <w:r w:rsidRPr="00DD7CCF">
        <w:lastRenderedPageBreak/>
        <w:t>it is recommended that you present the principal publications in ascending chronological order up to the one that most immediately precedes the present edition</w:t>
      </w:r>
    </w:p>
    <w:p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rsidR="00C02B8C" w:rsidRPr="00DD7CCF" w:rsidRDefault="004D2E67" w:rsidP="00E2714A">
      <w:pPr>
        <w:pStyle w:val="Lista"/>
      </w:pPr>
      <w:r w:rsidRPr="00DD7CCF">
        <w:t>these citations should include page ranges only if the publication is not entirely or mostly about the text being edited</w:t>
      </w:r>
    </w:p>
    <w:p w:rsidR="00C02B8C" w:rsidRPr="00DD7CCF" w:rsidRDefault="004D2E67" w:rsidP="00E2714A">
      <w:pPr>
        <w:pStyle w:val="Lista2"/>
      </w:pPr>
      <w:r w:rsidRPr="00DD7CCF">
        <w:t>for instance, when citing a journal article primarily concerned with the text, refer to the article as a whole and not specifically to the page range containing the edited text</w:t>
      </w:r>
    </w:p>
    <w:p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rsidR="00C02B8C" w:rsidRPr="00DD7CCF" w:rsidRDefault="004D2E67" w:rsidP="00E2714A">
      <w:pPr>
        <w:pStyle w:val="Lista"/>
      </w:pPr>
      <w:r w:rsidRPr="00DD7CCF">
        <w:t>note that you must identify the author of the present edition in the epigraphic lemma, even if no previous publication exists</w:t>
      </w:r>
    </w:p>
    <w:p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079C3">
        <w:t>11.1.2</w:t>
      </w:r>
      <w:r w:rsidR="0082156E" w:rsidRPr="00DD7CCF">
        <w:fldChar w:fldCharType="end"/>
      </w:r>
    </w:p>
    <w:p w:rsidR="00C02B8C" w:rsidRPr="00DD7CCF" w:rsidRDefault="00F80E90" w:rsidP="003F2742">
      <w:pPr>
        <w:pStyle w:val="Cmsor3"/>
        <w:numPr>
          <w:ilvl w:val="2"/>
          <w:numId w:val="38"/>
        </w:numPr>
      </w:pPr>
      <w:bookmarkStart w:id="593" w:name="_v37b3rvxgvz" w:colFirst="0" w:colLast="0"/>
      <w:bookmarkStart w:id="594" w:name="_Toc44494797"/>
      <w:bookmarkEnd w:id="593"/>
      <w:r w:rsidRPr="00DD7CCF">
        <w:t>Full markup example for the</w:t>
      </w:r>
      <w:r w:rsidR="004D2E67" w:rsidRPr="00DD7CCF">
        <w:t xml:space="preserve"> bibliography</w:t>
      </w:r>
      <w:bookmarkEnd w:id="594"/>
    </w:p>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9.4.5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the bibliography division</w:t>
            </w:r>
          </w:p>
        </w:tc>
      </w:tr>
      <w:tr w:rsidR="00F80E90" w:rsidRPr="00DD7CCF" w:rsidTr="00837BA5">
        <w:tc>
          <w:tcPr>
            <w:tcW w:w="5000" w:type="pct"/>
          </w:tcPr>
          <w:p w:rsidR="00F80E90" w:rsidRPr="008608D1" w:rsidRDefault="00F80E90" w:rsidP="00025303">
            <w:pPr>
              <w:pStyle w:val="CodeParagraph"/>
              <w:rPr>
                <w:rStyle w:val="Codecommen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rsidR="00F80E90" w:rsidRPr="00DD7CCF" w:rsidRDefault="00F80E90" w:rsidP="00F80E90"/>
    <w:p w:rsidR="00C02B8C" w:rsidRPr="00DD7CCF" w:rsidRDefault="004D2E67" w:rsidP="003F2742">
      <w:pPr>
        <w:pStyle w:val="Cmsor1"/>
        <w:numPr>
          <w:ilvl w:val="0"/>
          <w:numId w:val="38"/>
        </w:numPr>
      </w:pPr>
      <w:bookmarkStart w:id="595" w:name="_s2c4wh2r29fy" w:colFirst="0" w:colLast="0"/>
      <w:bookmarkStart w:id="596" w:name="_Ref43990225"/>
      <w:bookmarkStart w:id="597" w:name="_Toc44494798"/>
      <w:bookmarkEnd w:id="595"/>
      <w:r w:rsidRPr="00DD7CCF">
        <w:lastRenderedPageBreak/>
        <w:t>Globally Available Markup Outside the Edition</w:t>
      </w:r>
      <w:bookmarkEnd w:id="596"/>
      <w:bookmarkEnd w:id="597"/>
    </w:p>
    <w:p w:rsidR="00C02B8C" w:rsidRPr="00DD7CCF" w:rsidRDefault="004D2E67" w:rsidP="003F2742">
      <w:pPr>
        <w:pStyle w:val="Cmsor2"/>
        <w:numPr>
          <w:ilvl w:val="1"/>
          <w:numId w:val="38"/>
        </w:numPr>
      </w:pPr>
      <w:bookmarkStart w:id="598" w:name="_vn3bfilgag1u" w:colFirst="0" w:colLast="0"/>
      <w:bookmarkStart w:id="599" w:name="_Ref43990337"/>
      <w:bookmarkStart w:id="600" w:name="_Toc44494799"/>
      <w:bookmarkEnd w:id="598"/>
      <w:r w:rsidRPr="00DD7CCF">
        <w:t>Editorial Markup Outside the Edition</w:t>
      </w:r>
      <w:bookmarkEnd w:id="599"/>
      <w:bookmarkEnd w:id="600"/>
    </w:p>
    <w:p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079C3">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079C3">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079C3">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079C3">
        <w:t>9</w:t>
      </w:r>
      <w:r w:rsidR="00140B8F" w:rsidRPr="00DD7CCF">
        <w:fldChar w:fldCharType="end"/>
      </w:r>
    </w:p>
    <w:p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rsidR="00C02B8C" w:rsidRPr="00DD7CCF" w:rsidRDefault="004D2E67" w:rsidP="00E2714A">
      <w:pPr>
        <w:pStyle w:val="Lista"/>
      </w:pPr>
      <w:r w:rsidRPr="00DD7CCF">
        <w:t>however, sometimes you may deem it essential to cite a diplomatic reading with all its intricacies, particularly</w:t>
      </w:r>
    </w:p>
    <w:p w:rsidR="00C02B8C" w:rsidRPr="00DD7CCF" w:rsidRDefault="004D2E67" w:rsidP="00E2714A">
      <w:pPr>
        <w:pStyle w:val="Lista2"/>
      </w:pPr>
      <w:r w:rsidRPr="00DD7CCF">
        <w:t>in a note or commentary section discussing the editorial difficulties connected to a reading, or</w:t>
      </w:r>
    </w:p>
    <w:p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079C3">
        <w:t>9.2.12</w:t>
      </w:r>
      <w:r w:rsidR="009430EC" w:rsidRPr="00DD7CCF">
        <w:fldChar w:fldCharType="end"/>
      </w:r>
      <w:r w:rsidRPr="00DD7CCF">
        <w:t>),</w:t>
      </w:r>
    </w:p>
    <w:p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079C3">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079C3">
        <w:t>3.6</w:t>
      </w:r>
      <w:r w:rsidR="00194541" w:rsidRPr="00DD7CCF">
        <w:fldChar w:fldCharType="end"/>
      </w:r>
      <w:r w:rsidRPr="00DD7CCF">
        <w:t>)</w:t>
      </w:r>
    </w:p>
    <w:p w:rsidR="00C02B8C" w:rsidRPr="00DD7CCF" w:rsidRDefault="004D2E67" w:rsidP="00E2714A">
      <w:pPr>
        <w:pStyle w:val="Lista3"/>
      </w:pPr>
      <w:r w:rsidRPr="00DD7CCF">
        <w:t>to reduce code clutter, feel free to remove all attributes from these elements</w:t>
      </w:r>
    </w:p>
    <w:p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079C3">
        <w:t>4</w:t>
      </w:r>
      <w:r w:rsidR="00140B8F" w:rsidRPr="00DD7CCF">
        <w:fldChar w:fldCharType="end"/>
      </w:r>
      <w:r w:rsidRPr="00DD7CCF">
        <w:t>)</w:t>
      </w:r>
    </w:p>
    <w:p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079C3">
        <w:t>5</w:t>
      </w:r>
      <w:r w:rsidR="00140B8F" w:rsidRPr="00DD7CCF">
        <w:fldChar w:fldCharType="end"/>
      </w:r>
      <w:r w:rsidRPr="00DD7CCF">
        <w:t>)</w:t>
      </w:r>
    </w:p>
    <w:p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079C3">
        <w:t>6</w:t>
      </w:r>
      <w:r w:rsidR="00140B8F" w:rsidRPr="00DD7CCF">
        <w:fldChar w:fldCharType="end"/>
      </w:r>
      <w:r w:rsidRPr="00DD7CCF">
        <w:t>)</w:t>
      </w:r>
    </w:p>
    <w:p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079C3">
        <w:t>7.5</w:t>
      </w:r>
      <w:r w:rsidR="00140B8F" w:rsidRPr="00DD7CCF">
        <w:fldChar w:fldCharType="end"/>
      </w:r>
      <w:r w:rsidRPr="00DD7CCF">
        <w:t>)</w:t>
      </w:r>
    </w:p>
    <w:p w:rsidR="00C02B8C" w:rsidRPr="00DD7CCF" w:rsidRDefault="004D2E67" w:rsidP="00E2714A">
      <w:pPr>
        <w:pStyle w:val="Lista"/>
      </w:pPr>
      <w:r w:rsidRPr="00DD7CCF">
        <w:t>when citing primary text with editorial markup as above, keep in mind that</w:t>
      </w:r>
    </w:p>
    <w:p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079C3">
        <w:t>10.3.3</w:t>
      </w:r>
      <w:r w:rsidR="0082156E" w:rsidRPr="00DD7CCF">
        <w:fldChar w:fldCharType="end"/>
      </w:r>
      <w:r w:rsidRPr="00DD7CCF">
        <w:t>), so all markup pertaining to the citation must be within these tags</w:t>
      </w:r>
    </w:p>
    <w:p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rsidR="00C02B8C" w:rsidRPr="00DD7CCF" w:rsidRDefault="004D2E67" w:rsidP="00E2714A">
      <w:pPr>
        <w:pStyle w:val="Lista3"/>
      </w:pPr>
      <w:r w:rsidRPr="00DD7CCF">
        <w:t>add the start-tag for retained markup commencing before and ending inside your citation</w:t>
      </w:r>
    </w:p>
    <w:p w:rsidR="00C02B8C" w:rsidRPr="00DD7CCF" w:rsidRDefault="004D2E67" w:rsidP="00E2714A">
      <w:pPr>
        <w:pStyle w:val="Lista3"/>
      </w:pPr>
      <w:r w:rsidRPr="00DD7CCF">
        <w:t>add the end-tag for retained markup commencing inside your citation and ending after it</w:t>
      </w:r>
    </w:p>
    <w:p w:rsidR="00C02B8C" w:rsidRPr="00DD7CCF" w:rsidRDefault="004D2E67" w:rsidP="00E2714A">
      <w:pPr>
        <w:pStyle w:val="Lista3"/>
      </w:pPr>
      <w:r w:rsidRPr="00DD7CCF">
        <w:t>add start and end-tags for a citation snipped from within a longer stretch of phrase-level markup</w:t>
      </w:r>
    </w:p>
    <w:p w:rsidR="00C02B8C" w:rsidRPr="00DD7CCF" w:rsidRDefault="004D2E67" w:rsidP="003F2742">
      <w:pPr>
        <w:pStyle w:val="Cmsor2"/>
        <w:numPr>
          <w:ilvl w:val="1"/>
          <w:numId w:val="38"/>
        </w:numPr>
      </w:pPr>
      <w:bookmarkStart w:id="601" w:name="_a0ie3m4iw2wx" w:colFirst="0" w:colLast="0"/>
      <w:bookmarkStart w:id="602" w:name="_Toc44494800"/>
      <w:bookmarkEnd w:id="601"/>
      <w:r w:rsidRPr="00DD7CCF">
        <w:t>Formatting</w:t>
      </w:r>
      <w:bookmarkEnd w:id="602"/>
    </w:p>
    <w:p w:rsidR="00C02B8C" w:rsidRPr="00DD7CCF" w:rsidRDefault="004D2E67" w:rsidP="00920D08">
      <w:pPr>
        <w:pStyle w:val="Cmsor3"/>
        <w:numPr>
          <w:ilvl w:val="2"/>
          <w:numId w:val="38"/>
        </w:numPr>
      </w:pPr>
      <w:bookmarkStart w:id="603" w:name="_79u3x92o5v7r" w:colFirst="0" w:colLast="0"/>
      <w:bookmarkStart w:id="604" w:name="_Toc44494801"/>
      <w:bookmarkEnd w:id="603"/>
      <w:r w:rsidRPr="00DD7CCF">
        <w:t>Character formatting</w:t>
      </w:r>
      <w:bookmarkEnd w:id="604"/>
    </w:p>
    <w:p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079C3">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4"/>
      </w:r>
      <w:r w:rsidRPr="00DD7CCF">
        <w:t xml:space="preserve"> or </w:t>
      </w:r>
      <w:r w:rsidRPr="00DD7CCF">
        <w:rPr>
          <w:rStyle w:val="Code"/>
        </w:rPr>
        <w:t>&lt;title&gt;</w:t>
      </w:r>
      <w:r w:rsidRPr="00DD7CCF">
        <w:t xml:space="preserve"> respectively</w:t>
      </w:r>
    </w:p>
    <w:p w:rsidR="00C02B8C" w:rsidRPr="00DD7CCF" w:rsidRDefault="004D2E67" w:rsidP="00E2714A">
      <w:pPr>
        <w:pStyle w:val="Lista"/>
      </w:pPr>
      <w:r w:rsidRPr="00DD7CCF">
        <w:t>that said, you may occasionally find it useful to encode simple formatting instructions without any specific semantic classification</w:t>
      </w:r>
    </w:p>
    <w:p w:rsidR="00C02B8C" w:rsidRPr="00DD7CCF" w:rsidRDefault="004D2E67" w:rsidP="00E2714A">
      <w:pPr>
        <w:pStyle w:val="Lista"/>
      </w:pPr>
      <w:r w:rsidRPr="00DD7CCF">
        <w:t>for this purpose, only outside the edition</w:t>
      </w:r>
      <w:r w:rsidRPr="00CD25A4">
        <w:rPr>
          <w:rStyle w:val="Lbjegyzet-hivatkozs"/>
        </w:rPr>
        <w:footnoteReference w:id="45"/>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rsidR="00C02B8C" w:rsidRPr="00DD7CCF" w:rsidRDefault="00303844" w:rsidP="00E2714A">
      <w:pPr>
        <w:pStyle w:val="Lista2"/>
      </w:pPr>
      <w:r w:rsidRPr="00303844">
        <w:rPr>
          <w:rStyle w:val="Codevalue"/>
        </w:rPr>
        <w:t>"italic"</w:t>
      </w:r>
    </w:p>
    <w:p w:rsidR="00C02B8C" w:rsidRPr="00DD7CCF" w:rsidRDefault="00303844" w:rsidP="00E2714A">
      <w:pPr>
        <w:pStyle w:val="Lista2"/>
      </w:pPr>
      <w:r w:rsidRPr="00303844">
        <w:rPr>
          <w:rStyle w:val="Codevalue"/>
        </w:rPr>
        <w:t>"bold"</w:t>
      </w:r>
    </w:p>
    <w:p w:rsidR="00C02B8C" w:rsidRPr="00DD7CCF" w:rsidRDefault="00303844" w:rsidP="00E2714A">
      <w:pPr>
        <w:pStyle w:val="Lista2"/>
      </w:pPr>
      <w:r w:rsidRPr="00303844">
        <w:rPr>
          <w:rStyle w:val="Codevalue"/>
        </w:rPr>
        <w:lastRenderedPageBreak/>
        <w:t>"subscript"</w:t>
      </w:r>
    </w:p>
    <w:p w:rsidR="00C02B8C" w:rsidRPr="00DD7CCF" w:rsidRDefault="00303844" w:rsidP="00E2714A">
      <w:pPr>
        <w:pStyle w:val="Lista2"/>
      </w:pPr>
      <w:r w:rsidRPr="00303844">
        <w:rPr>
          <w:rStyle w:val="Codevalue"/>
        </w:rPr>
        <w:t>"superscript"</w:t>
      </w:r>
    </w:p>
    <w:p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 xml:space="preserve">or another primary text), for the purpose of highlighting characters originally written in </w:t>
      </w:r>
      <w:proofErr w:type="spellStart"/>
      <w:r w:rsidRPr="00DD7CCF">
        <w:t>Grantha</w:t>
      </w:r>
      <w:proofErr w:type="spellEnd"/>
    </w:p>
    <w:p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079C3">
        <w:t>10.3.3</w:t>
      </w:r>
      <w:r w:rsidR="0082156E" w:rsidRPr="00DD7CCF">
        <w:fldChar w:fldCharType="end"/>
      </w:r>
      <w:r w:rsidRPr="00DD7CCF">
        <w:t>) required for such text outside the edition</w:t>
      </w:r>
    </w:p>
    <w:p w:rsidR="00C02B8C" w:rsidRPr="00DD7CCF" w:rsidRDefault="004D2E67" w:rsidP="003F2742">
      <w:pPr>
        <w:pStyle w:val="Cmsor3"/>
        <w:numPr>
          <w:ilvl w:val="2"/>
          <w:numId w:val="38"/>
        </w:numPr>
      </w:pPr>
      <w:bookmarkStart w:id="605" w:name="_w8m7jrrw5g8k" w:colFirst="0" w:colLast="0"/>
      <w:bookmarkStart w:id="606" w:name="_Toc44494802"/>
      <w:bookmarkEnd w:id="605"/>
      <w:r w:rsidRPr="00DD7CCF">
        <w:t>Lists</w:t>
      </w:r>
      <w:bookmarkEnd w:id="606"/>
    </w:p>
    <w:p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rsidR="00C02B8C" w:rsidRPr="00DD7CCF" w:rsidRDefault="004D2E67" w:rsidP="003F2742">
      <w:pPr>
        <w:pStyle w:val="Cmsor2"/>
        <w:numPr>
          <w:ilvl w:val="1"/>
          <w:numId w:val="38"/>
        </w:numPr>
      </w:pPr>
      <w:bookmarkStart w:id="607" w:name="_4euu8urmvkq9" w:colFirst="0" w:colLast="0"/>
      <w:bookmarkStart w:id="608" w:name="_Ref43988770"/>
      <w:bookmarkStart w:id="609" w:name="_Toc44494803"/>
      <w:bookmarkEnd w:id="607"/>
      <w:r w:rsidRPr="00DD7CCF">
        <w:t>Encoding Language</w:t>
      </w:r>
      <w:bookmarkEnd w:id="608"/>
      <w:bookmarkEnd w:id="609"/>
    </w:p>
    <w:p w:rsidR="00C02B8C" w:rsidRPr="00DD7CCF" w:rsidRDefault="004D2E67" w:rsidP="003F2742">
      <w:pPr>
        <w:pStyle w:val="Cmsor3"/>
        <w:numPr>
          <w:ilvl w:val="2"/>
          <w:numId w:val="38"/>
        </w:numPr>
      </w:pPr>
      <w:bookmarkStart w:id="610" w:name="_wp8hx3ov5ccr" w:colFirst="0" w:colLast="0"/>
      <w:bookmarkStart w:id="611" w:name="_Ref43988969"/>
      <w:bookmarkStart w:id="612" w:name="_Toc44494804"/>
      <w:bookmarkEnd w:id="610"/>
      <w:r w:rsidRPr="00DD7CCF">
        <w:t xml:space="preserve">Tagging language with </w:t>
      </w:r>
      <w:r w:rsidR="008525C6" w:rsidRPr="00B30777">
        <w:rPr>
          <w:rStyle w:val="Codeattribute"/>
        </w:rPr>
        <w:t>@xml:</w:t>
      </w:r>
      <w:r w:rsidRPr="00B30777">
        <w:rPr>
          <w:rStyle w:val="Codeattribute"/>
        </w:rPr>
        <w:t>lang</w:t>
      </w:r>
      <w:bookmarkEnd w:id="611"/>
      <w:bookmarkEnd w:id="612"/>
    </w:p>
    <w:p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6"/>
      </w:r>
    </w:p>
    <w:p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079C3">
        <w:t>Appendix D</w:t>
      </w:r>
      <w:r w:rsidR="0082156E" w:rsidRPr="00DD7CCF">
        <w:fldChar w:fldCharType="end"/>
      </w:r>
      <w:r w:rsidRPr="00DD7CCF">
        <w:t xml:space="preserve"> of this guide</w:t>
      </w:r>
    </w:p>
    <w:p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7"/>
      </w:r>
      <w:r w:rsidRPr="00DD7CCF">
        <w:t xml:space="preserve"> are often conjoined to language codes </w:t>
      </w:r>
      <w:r w:rsidRPr="00E24F87">
        <w:rPr>
          <w:noProof/>
        </w:rPr>
        <w:t>(</w:t>
      </w:r>
      <w:r w:rsidRPr="00DD7CCF">
        <w:t>using a hyphen between the two), but in our practice, this shall be limited to the following</w:t>
      </w:r>
    </w:p>
    <w:p w:rsidR="00C02B8C" w:rsidRPr="00DD7CCF" w:rsidRDefault="004D2E67" w:rsidP="00E2714A">
      <w:pPr>
        <w:pStyle w:val="Lista2"/>
      </w:pPr>
      <w:r w:rsidRPr="00DD7CCF">
        <w:t>the language code of text originally written in an Indic script and edited in Romanised transliteration shall mandatorily be suffixed with “-</w:t>
      </w:r>
      <w:proofErr w:type="spellStart"/>
      <w:r w:rsidRPr="00DD7CCF">
        <w:t>Latn</w:t>
      </w:r>
      <w:proofErr w:type="spellEnd"/>
      <w:r w:rsidRPr="00DD7CCF">
        <w:t>”</w:t>
      </w:r>
    </w:p>
    <w:p w:rsidR="00C02B8C" w:rsidRPr="00DD7CCF" w:rsidRDefault="004D2E67" w:rsidP="00E2714A">
      <w:pPr>
        <w:pStyle w:val="Lista3"/>
      </w:pPr>
      <w:r w:rsidRPr="00DD7CCF">
        <w:t>since the languages we work with are always transliterated throughout our editions, apparatuses and commentaries, you will thus in most cases have to suffix “-</w:t>
      </w:r>
      <w:proofErr w:type="spellStart"/>
      <w:r w:rsidRPr="00DD7CCF">
        <w:t>Latn</w:t>
      </w:r>
      <w:proofErr w:type="spellEnd"/>
      <w:r w:rsidRPr="00DD7CCF">
        <w:t>” to your language codes</w:t>
      </w:r>
    </w:p>
    <w:p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rsidR="00C02B8C" w:rsidRPr="00DD7CCF" w:rsidRDefault="004D2E67" w:rsidP="00E2714A">
      <w:pPr>
        <w:pStyle w:val="Lista2"/>
      </w:pPr>
      <w:r w:rsidRPr="00DD7CCF">
        <w:t>this is applicable to modern languages as well as to the languages of our corpus</w:t>
      </w:r>
    </w:p>
    <w:p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079C3">
        <w:t>7.5.4</w:t>
      </w:r>
      <w:r w:rsidR="00780A5D" w:rsidRPr="00DD7CCF">
        <w:fldChar w:fldCharType="end"/>
      </w:r>
      <w:r w:rsidRPr="00DD7CCF">
        <w:t>) shall be encoded as applicable</w:t>
      </w:r>
    </w:p>
    <w:p w:rsidR="00C02B8C" w:rsidRPr="00DD7CCF" w:rsidRDefault="004D2E67" w:rsidP="00E2714A">
      <w:pPr>
        <w:pStyle w:val="Lista"/>
      </w:pPr>
      <w:r w:rsidRPr="00DD7CCF">
        <w:t>the subsections below concern language encoding outside the edition division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1079C3">
        <w:t>7.2</w:t>
      </w:r>
      <w:r w:rsidR="0082156E" w:rsidRPr="00DD7CCF">
        <w:fldChar w:fldCharType="end"/>
      </w:r>
      <w:r w:rsidRPr="00DD7CCF">
        <w:t xml:space="preserve"> for specific instructions on language encoding within the edition</w:t>
      </w:r>
    </w:p>
    <w:p w:rsidR="00C02B8C" w:rsidRPr="00DD7CCF" w:rsidRDefault="004D2E67" w:rsidP="003F2742">
      <w:pPr>
        <w:pStyle w:val="Cmsor3"/>
        <w:numPr>
          <w:ilvl w:val="2"/>
          <w:numId w:val="38"/>
        </w:numPr>
      </w:pPr>
      <w:bookmarkStart w:id="613" w:name="_xs33sh2oghy" w:colFirst="0" w:colLast="0"/>
      <w:bookmarkStart w:id="614" w:name="_Ref43990600"/>
      <w:bookmarkStart w:id="615" w:name="_Toc44494805"/>
      <w:bookmarkEnd w:id="613"/>
      <w:r w:rsidRPr="00DD7CCF">
        <w:t>Tagging language in pre-existing containers</w:t>
      </w:r>
      <w:bookmarkEnd w:id="614"/>
      <w:bookmarkEnd w:id="615"/>
    </w:p>
    <w:p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079C3">
        <w:t>1.4</w:t>
      </w:r>
      <w:r w:rsidR="00284D70" w:rsidRPr="00DD7CCF">
        <w:fldChar w:fldCharType="end"/>
      </w:r>
      <w:r w:rsidRPr="00DD7CCF">
        <w:t>) of the entire XML document specifies English as the language of the document, and this is understood to apply to all child elements unless otherwise specified</w:t>
      </w:r>
    </w:p>
    <w:p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079C3">
        <w:t>1.4</w:t>
      </w:r>
      <w:r w:rsidR="00284D70" w:rsidRPr="00DD7CCF">
        <w:fldChar w:fldCharType="end"/>
      </w:r>
      <w:r w:rsidRPr="00DD7CCF">
        <w:t>)</w:t>
      </w:r>
    </w:p>
    <w:p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079C3">
        <w:t>9.2.1</w:t>
      </w:r>
      <w:r w:rsidR="009430EC" w:rsidRPr="00DD7CCF">
        <w:fldChar w:fldCharType="end"/>
      </w:r>
      <w:r w:rsidRPr="00DD7CCF">
        <w:t>) even if it is English</w:t>
      </w:r>
    </w:p>
    <w:p w:rsidR="00C02B8C" w:rsidRPr="00DD7CCF" w:rsidRDefault="004D2E67" w:rsidP="00E2714A">
      <w:pPr>
        <w:pStyle w:val="Lista2"/>
      </w:pPr>
      <w:r w:rsidRPr="00DD7CCF">
        <w:lastRenderedPageBreak/>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rsidR="00C02B8C" w:rsidRPr="00DD7CCF" w:rsidRDefault="004D2E67" w:rsidP="003F2742">
      <w:pPr>
        <w:pStyle w:val="Cmsor3"/>
        <w:numPr>
          <w:ilvl w:val="2"/>
          <w:numId w:val="38"/>
        </w:numPr>
      </w:pPr>
      <w:bookmarkStart w:id="616" w:name="_6pkkdwn5pxyn" w:colFirst="0" w:colLast="0"/>
      <w:bookmarkStart w:id="617" w:name="_Ref43986658"/>
      <w:bookmarkStart w:id="618" w:name="_Toc44494806"/>
      <w:bookmarkEnd w:id="616"/>
      <w:r w:rsidRPr="00DD7CCF">
        <w:t>Tagging foreign languages outside the edition</w:t>
      </w:r>
      <w:bookmarkEnd w:id="617"/>
      <w:bookmarkEnd w:id="618"/>
    </w:p>
    <w:p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1079C3">
        <w:t>7.2</w:t>
      </w:r>
      <w:r w:rsidR="0082156E" w:rsidRPr="00DD7CCF">
        <w:fldChar w:fldCharType="end"/>
      </w:r>
      <w:r w:rsidRPr="00DD7CCF">
        <w:t xml:space="preserve"> about tagging language within the edition</w:t>
      </w:r>
    </w:p>
    <w:p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079C3">
        <w:t>10.3.2</w:t>
      </w:r>
      <w:r w:rsidR="00284D70" w:rsidRPr="00DD7CCF">
        <w:fldChar w:fldCharType="end"/>
      </w:r>
      <w:r w:rsidRPr="00DD7CCF">
        <w:t xml:space="preserve"> above</w:t>
      </w:r>
    </w:p>
    <w:p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rsidR="00C02B8C" w:rsidRPr="00DD7CCF" w:rsidRDefault="004D2E67" w:rsidP="00E2714A">
      <w:pPr>
        <w:pStyle w:val="Lista3"/>
      </w:pPr>
      <w:r w:rsidRPr="00DD7CCF">
        <w:t>strings of text that are not meaningful in and of themselves, such as</w:t>
      </w:r>
    </w:p>
    <w:p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rsidR="00C02B8C" w:rsidRPr="00DD7CCF" w:rsidRDefault="004D2E67" w:rsidP="00E2714A">
      <w:pPr>
        <w:pStyle w:val="Lista3"/>
      </w:pPr>
      <w:r w:rsidRPr="00DD7CCF">
        <w:t xml:space="preserve">for text in any language of a multilingual inscription </w:t>
      </w:r>
      <w:r w:rsidRPr="00E24F87">
        <w:rPr>
          <w:noProof/>
        </w:rPr>
        <w:t>(</w:t>
      </w:r>
      <w:r w:rsidRPr="00DD7CCF">
        <w:t xml:space="preserve">i.e. those encoded for certain </w:t>
      </w:r>
      <w:proofErr w:type="spellStart"/>
      <w:r w:rsidRPr="00DD7CCF">
        <w:t>textpart</w:t>
      </w:r>
      <w:proofErr w:type="spellEnd"/>
      <w:r w:rsidRPr="00DD7CCF">
        <w:t xml:space="preserve"> divisions or smaller sections of the edition)</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rsidR="00C02B8C" w:rsidRPr="00DD7CCF" w:rsidRDefault="004D2E67" w:rsidP="004E103D">
      <w:pPr>
        <w:pStyle w:val="Lista4"/>
      </w:pPr>
      <w:r w:rsidRPr="00DD7CCF">
        <w:t>however, do not overdo the tagging of modern foreign words: e.g. French or Latin terms commonly used in English should not be tagged at all</w:t>
      </w:r>
    </w:p>
    <w:p w:rsidR="00C02B8C" w:rsidRPr="00DD7CCF" w:rsidRDefault="004D2E67" w:rsidP="003F2742">
      <w:pPr>
        <w:pStyle w:val="Cmsor2"/>
        <w:numPr>
          <w:ilvl w:val="1"/>
          <w:numId w:val="38"/>
        </w:numPr>
      </w:pPr>
      <w:bookmarkStart w:id="619" w:name="_yj9mfyez22i9" w:colFirst="0" w:colLast="0"/>
      <w:bookmarkStart w:id="620" w:name="_Toc44494807"/>
      <w:bookmarkEnd w:id="619"/>
      <w:r w:rsidRPr="00DD7CCF">
        <w:t>Notes, Quotations and References</w:t>
      </w:r>
      <w:bookmarkEnd w:id="620"/>
    </w:p>
    <w:p w:rsidR="00C02B8C" w:rsidRPr="00DD7CCF" w:rsidRDefault="004D2E67" w:rsidP="003F2742">
      <w:pPr>
        <w:pStyle w:val="Cmsor3"/>
        <w:numPr>
          <w:ilvl w:val="2"/>
          <w:numId w:val="38"/>
        </w:numPr>
      </w:pPr>
      <w:bookmarkStart w:id="621" w:name="_awz2oua7qthd" w:colFirst="0" w:colLast="0"/>
      <w:bookmarkStart w:id="622" w:name="_Ref43989684"/>
      <w:bookmarkStart w:id="623" w:name="_Toc44494808"/>
      <w:bookmarkEnd w:id="621"/>
      <w:r w:rsidRPr="00DD7CCF">
        <w:t>Encoding notes</w:t>
      </w:r>
      <w:bookmarkEnd w:id="622"/>
      <w:bookmarkEnd w:id="623"/>
    </w:p>
    <w:p w:rsidR="00C02B8C" w:rsidRPr="00DD7CCF" w:rsidRDefault="004D2E67" w:rsidP="00E2714A">
      <w:pPr>
        <w:pStyle w:val="Lista"/>
      </w:pPr>
      <w:r w:rsidRPr="00DD7CCF">
        <w:t>notes may be used in the apparatus, the translation and the commentary</w:t>
      </w:r>
    </w:p>
    <w:p w:rsidR="00C02B8C" w:rsidRPr="00DD7CCF" w:rsidRDefault="004D2E67" w:rsidP="00E2714A">
      <w:pPr>
        <w:pStyle w:val="Lista2"/>
      </w:pPr>
      <w:r w:rsidRPr="00DD7CCF">
        <w:t>it is strongly recommended that you add no notes to any other part of your document; if you feel an overwhelming need to do so, please first discuss this with the authors of this Guide and the XML-TEI data manager</w:t>
      </w:r>
    </w:p>
    <w:p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and within </w:t>
      </w:r>
      <w:r w:rsidRPr="00DD7CCF">
        <w:rPr>
          <w:rStyle w:val="Code"/>
        </w:rPr>
        <w:t>&lt;app&gt;</w:t>
      </w:r>
      <w:r w:rsidRPr="00DD7CCF">
        <w:t xml:space="preserve"> in an apparatus</w:t>
      </w:r>
    </w:p>
    <w:p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079C3">
        <w:t>10.6.1</w:t>
      </w:r>
      <w:r w:rsidR="0082156E" w:rsidRPr="00DD7CCF">
        <w:fldChar w:fldCharType="end"/>
      </w:r>
      <w:r w:rsidRPr="00DD7CCF">
        <w:t>) if the note is by you and/or another project member</w:t>
      </w:r>
    </w:p>
    <w:p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079C3">
        <w:t>10.6.2</w:t>
      </w:r>
      <w:r w:rsidR="0082156E" w:rsidRPr="00DD7CCF">
        <w:fldChar w:fldCharType="end"/>
      </w:r>
      <w:r w:rsidRPr="00DD7CCF">
        <w:t>) if the note is adopted verbatim from a publication</w:t>
      </w:r>
    </w:p>
    <w:p w:rsidR="00C02B8C" w:rsidRPr="00DD7CCF" w:rsidRDefault="004D2E67" w:rsidP="00E2714A">
      <w:pPr>
        <w:pStyle w:val="Lista3"/>
      </w:pPr>
      <w:r w:rsidRPr="00DD7CCF">
        <w:lastRenderedPageBreak/>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079C3">
        <w:t>10.4.5</w:t>
      </w:r>
      <w:r w:rsidR="0082156E" w:rsidRPr="00DD7CCF">
        <w:fldChar w:fldCharType="end"/>
      </w:r>
      <w:r w:rsidRPr="00DD7CCF">
        <w:t>) in the paraphrase or, if the reference is obvious from the context, simply by referring to the original author by name</w:t>
      </w:r>
    </w:p>
    <w:p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rsidR="00C02B8C" w:rsidRPr="00DD7CCF" w:rsidRDefault="004D2E67" w:rsidP="003F2742">
      <w:pPr>
        <w:pStyle w:val="Cmsor3"/>
        <w:numPr>
          <w:ilvl w:val="2"/>
          <w:numId w:val="38"/>
        </w:numPr>
      </w:pPr>
      <w:bookmarkStart w:id="624" w:name="_wsjjvbttqmtg" w:colFirst="0" w:colLast="0"/>
      <w:bookmarkStart w:id="625" w:name="_Toc44494809"/>
      <w:bookmarkEnd w:id="624"/>
      <w:r w:rsidRPr="00DD7CCF">
        <w:t>Encoding titles</w:t>
      </w:r>
      <w:bookmarkEnd w:id="625"/>
    </w:p>
    <w:p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rsidR="00C02B8C" w:rsidRPr="00DD7CCF" w:rsidRDefault="004D2E67" w:rsidP="00E2714A">
      <w:pPr>
        <w:pStyle w:val="Lista"/>
      </w:pPr>
      <w:r w:rsidRPr="00DD7CCF">
        <w:t>titles to be tagged in this way</w:t>
      </w:r>
    </w:p>
    <w:p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079C3">
        <w:t>10.4.5</w:t>
      </w:r>
      <w:r w:rsidR="0082156E" w:rsidRPr="00DD7CCF">
        <w:fldChar w:fldCharType="end"/>
      </w:r>
      <w:r w:rsidRPr="00DD7CCF">
        <w:t>), regardless of whether the title is cited</w:t>
      </w:r>
    </w:p>
    <w:p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w:t>
      </w:r>
      <w:proofErr w:type="spellStart"/>
      <w:r w:rsidRPr="00DD7CCF">
        <w:t>DHARMABase</w:t>
      </w:r>
      <w:proofErr w:type="spellEnd"/>
      <w:r w:rsidRPr="00DD7CCF">
        <w:t xml:space="preserv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1079C3">
        <w:t>10.4.6</w:t>
      </w:r>
      <w:r w:rsidR="00284D70" w:rsidRPr="00DD7CCF">
        <w:fldChar w:fldCharType="end"/>
      </w:r>
    </w:p>
    <w:p w:rsidR="00C02B8C" w:rsidRPr="00DD7CCF" w:rsidRDefault="004D2E67" w:rsidP="00E2714A">
      <w:pPr>
        <w:pStyle w:val="Lista"/>
      </w:pPr>
      <w:r w:rsidRPr="00DD7CCF">
        <w:t>by default, all titles tagged in this way will be displayed in italics; when this is not desired, do the following</w:t>
      </w:r>
    </w:p>
    <w:p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rsidR="00C02B8C" w:rsidRPr="00DD7CCF" w:rsidRDefault="004D2E67" w:rsidP="00E2714A">
      <w:pPr>
        <w:pStyle w:val="Lista3"/>
      </w:pPr>
      <w:r w:rsidRPr="00DD7CCF">
        <w:t>titles tagged in this way will be displayed in regular type, but with quote marks added around them</w:t>
      </w:r>
    </w:p>
    <w:p w:rsidR="00C02B8C" w:rsidRPr="00DD7CCF" w:rsidRDefault="004D2E67" w:rsidP="00E2714A">
      <w:pPr>
        <w:pStyle w:val="Lista2"/>
      </w:pPr>
      <w:r w:rsidRPr="00DD7CCF">
        <w:t>for any titles that you wish to display without italics and that are not chapters or articles</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rsidR="00C02B8C" w:rsidRPr="00DD7CCF" w:rsidRDefault="004D2E67" w:rsidP="00E2714A">
      <w:pPr>
        <w:pStyle w:val="Lista3"/>
      </w:pPr>
      <w:r w:rsidRPr="00DD7CCF">
        <w:t>titles tagged in this way will be displayed without any typographic distinction from the surrounding text</w:t>
      </w:r>
    </w:p>
    <w:p w:rsidR="00C02B8C" w:rsidRPr="00DD7CCF" w:rsidRDefault="004D2E67" w:rsidP="003F2742">
      <w:pPr>
        <w:pStyle w:val="Cmsor3"/>
        <w:numPr>
          <w:ilvl w:val="2"/>
          <w:numId w:val="38"/>
        </w:numPr>
      </w:pPr>
      <w:bookmarkStart w:id="626" w:name="_57tiei7g7b2r" w:colFirst="0" w:colLast="0"/>
      <w:bookmarkStart w:id="627" w:name="_Toc44494810"/>
      <w:bookmarkEnd w:id="626"/>
      <w:r w:rsidRPr="00DD7CCF">
        <w:t>Quotations without an encoded reference</w:t>
      </w:r>
      <w:bookmarkEnd w:id="627"/>
    </w:p>
    <w:p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rsidR="00C02B8C" w:rsidRPr="00DD7CCF" w:rsidRDefault="004D2E67" w:rsidP="00E2714A">
      <w:pPr>
        <w:pStyle w:val="Lista2"/>
      </w:pPr>
      <w:r w:rsidRPr="00DD7CCF">
        <w:t>do not add quotation marks to the text, as these will be automatically produced in display in the correct form</w:t>
      </w:r>
    </w:p>
    <w:p w:rsidR="00C02B8C" w:rsidRPr="00DD7CCF" w:rsidRDefault="004D2E67" w:rsidP="00E2714A">
      <w:pPr>
        <w:pStyle w:val="Lista2"/>
      </w:pPr>
      <w:r w:rsidRPr="00DD7CCF">
        <w:t>however, to exercise more control over the type of quote marks displayed, you may choose to omit the tag and add marks manually</w:t>
      </w:r>
    </w:p>
    <w:p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rsidR="00C02B8C" w:rsidRPr="00DD7CCF" w:rsidRDefault="004D2E67" w:rsidP="00E2714A">
      <w:pPr>
        <w:pStyle w:val="Lista"/>
      </w:pPr>
      <w:r w:rsidRPr="00DD7CCF">
        <w:t>this encoding method applies primarily to quotations in the same language as the surrounding text, such as</w:t>
      </w:r>
    </w:p>
    <w:p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079C3">
        <w:t>10.3.2</w:t>
      </w:r>
      <w:r w:rsidR="00284D70" w:rsidRPr="00DD7CCF">
        <w:fldChar w:fldCharType="end"/>
      </w:r>
    </w:p>
    <w:p w:rsidR="00C02B8C" w:rsidRPr="00DD7CCF" w:rsidRDefault="004D2E67" w:rsidP="00E2714A">
      <w:pPr>
        <w:pStyle w:val="Lista"/>
      </w:pPr>
      <w:r w:rsidRPr="00DD7CCF">
        <w:lastRenderedPageBreak/>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079C3">
        <w:t>10.3.3</w:t>
      </w:r>
      <w:r w:rsidR="0082156E" w:rsidRPr="00DD7CCF">
        <w:fldChar w:fldCharType="end"/>
      </w:r>
    </w:p>
    <w:p w:rsidR="00C02B8C" w:rsidRPr="00DD7CCF" w:rsidRDefault="004D2E67" w:rsidP="003F2742">
      <w:pPr>
        <w:pStyle w:val="Cmsor3"/>
        <w:numPr>
          <w:ilvl w:val="2"/>
          <w:numId w:val="38"/>
        </w:numPr>
      </w:pPr>
      <w:bookmarkStart w:id="628" w:name="_oux10a9n6xn3" w:colFirst="0" w:colLast="0"/>
      <w:bookmarkStart w:id="629" w:name="_Ref43990078"/>
      <w:bookmarkStart w:id="630" w:name="_Toc44494811"/>
      <w:bookmarkEnd w:id="628"/>
      <w:r w:rsidRPr="00DD7CCF">
        <w:t>Quoting published material</w:t>
      </w:r>
      <w:bookmarkEnd w:id="629"/>
      <w:bookmarkEnd w:id="630"/>
    </w:p>
    <w:p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079C3">
        <w:t>10.4.5</w:t>
      </w:r>
      <w:r w:rsidR="0082156E" w:rsidRPr="00DD7CCF">
        <w:fldChar w:fldCharType="end"/>
      </w:r>
      <w:r w:rsidRPr="00DD7CCF">
        <w:t xml:space="preserve"> to specify the source of the quotation</w:t>
      </w:r>
      <w:r w:rsidRPr="00CD25A4">
        <w:rPr>
          <w:rStyle w:val="Lbjegyzet-hivatkozs"/>
        </w:rPr>
        <w:footnoteReference w:id="48"/>
      </w:r>
    </w:p>
    <w:p w:rsidR="00C02B8C" w:rsidRPr="00DD7CCF" w:rsidRDefault="004D2E67" w:rsidP="00E2714A">
      <w:pPr>
        <w:pStyle w:val="Lista"/>
      </w:pPr>
      <w:r w:rsidRPr="00DD7CCF">
        <w:t>do not add quotation marks to the text, as these will be automatically produced in display in the correct form</w:t>
      </w:r>
    </w:p>
    <w:p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rsidR="00C02B8C" w:rsidRPr="00DD7CCF" w:rsidRDefault="004D2E67" w:rsidP="00E2714A">
      <w:pPr>
        <w:pStyle w:val="Lista2"/>
      </w:pPr>
      <w:r w:rsidRPr="00DD7CCF">
        <w:t>text quoted in this way will be displayed as a separate indented paragraph without quotation marks</w:t>
      </w:r>
    </w:p>
    <w:p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rsidR="00C02B8C" w:rsidRPr="00DD7CCF" w:rsidRDefault="004D2E67" w:rsidP="003F2742">
      <w:pPr>
        <w:pStyle w:val="Cmsor3"/>
        <w:numPr>
          <w:ilvl w:val="2"/>
          <w:numId w:val="38"/>
        </w:numPr>
      </w:pPr>
      <w:bookmarkStart w:id="631" w:name="_dx7skv6pu8qf" w:colFirst="0" w:colLast="0"/>
      <w:bookmarkStart w:id="632" w:name="_Ref43989849"/>
      <w:bookmarkStart w:id="633" w:name="_Toc44494812"/>
      <w:bookmarkEnd w:id="631"/>
      <w:r w:rsidRPr="00DD7CCF">
        <w:t>Bibliographic citations</w:t>
      </w:r>
      <w:bookmarkEnd w:id="632"/>
      <w:bookmarkEnd w:id="633"/>
    </w:p>
    <w:p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079C3">
        <w:t>9.4</w:t>
      </w:r>
      <w:r w:rsidR="00284D70" w:rsidRPr="00DD7CCF">
        <w:fldChar w:fldCharType="end"/>
      </w:r>
    </w:p>
    <w:p w:rsidR="00C02B8C" w:rsidRPr="00DD7CCF" w:rsidRDefault="004D2E67" w:rsidP="00E2714A">
      <w:pPr>
        <w:pStyle w:val="Lista"/>
      </w:pPr>
      <w:r w:rsidRPr="00DD7CCF">
        <w:t xml:space="preserve">a citation is encoded in the form of the element </w:t>
      </w:r>
      <w:r w:rsidRPr="00DD7CCF">
        <w:rPr>
          <w:rStyle w:val="Code"/>
        </w:rPr>
        <w:t>&lt;bibl&gt;</w:t>
      </w:r>
    </w:p>
    <w:p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 xml:space="preserve">such as Epigraphia </w:t>
      </w:r>
      <w:proofErr w:type="spellStart"/>
      <w:r w:rsidR="004D2E67" w:rsidRPr="00DD7CCF">
        <w:t>Carnatica</w:t>
      </w:r>
      <w:proofErr w:type="spellEnd"/>
      <w:r w:rsidR="004D2E67" w:rsidRPr="00DD7CCF">
        <w:t>)</w:t>
      </w:r>
    </w:p>
    <w:p w:rsidR="00C02B8C" w:rsidRPr="00DD7CCF" w:rsidRDefault="00303844" w:rsidP="00E2714A">
      <w:pPr>
        <w:pStyle w:val="Lista3"/>
      </w:pPr>
      <w:r w:rsidRPr="00303844">
        <w:rPr>
          <w:rStyle w:val="Codevalue"/>
        </w:rPr>
        <w:t>"volume"</w:t>
      </w:r>
      <w:r w:rsidR="004D2E67" w:rsidRPr="00DD7CCF">
        <w:t xml:space="preserve"> for multi-volume publications</w:t>
      </w:r>
    </w:p>
    <w:p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rsidR="00C02B8C" w:rsidRPr="00DD7CCF"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as </w:t>
      </w:r>
      <w:r w:rsidR="004D2E67" w:rsidRPr="00DD7CCF">
        <w:rPr>
          <w:rStyle w:val="Foreign"/>
        </w:rPr>
        <w:t>s.v.</w:t>
      </w:r>
      <w:r w:rsidR="004D2E67" w:rsidRPr="00DD7CCF">
        <w:t>)</w:t>
      </w:r>
    </w:p>
    <w:p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rsidR="00C02B8C" w:rsidRPr="00DD7CCF" w:rsidRDefault="004D2E67" w:rsidP="00E2714A">
      <w:pPr>
        <w:pStyle w:val="Lista3"/>
      </w:pPr>
      <w:r w:rsidRPr="00DD7CCF">
        <w:lastRenderedPageBreak/>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rsidR="00C02B8C" w:rsidRPr="00DD7CCF" w:rsidRDefault="004D2E67" w:rsidP="00E2714A">
      <w:pPr>
        <w:pStyle w:val="Lista3"/>
      </w:pPr>
      <w:r w:rsidRPr="00DD7CCF">
        <w:t>should you feel the need to use a different value, please contact the authors and the XML-TEI Data Manager to discuss the matter</w:t>
      </w:r>
    </w:p>
    <w:p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1079C3" w:rsidRPr="00DD7CCF">
        <w:t xml:space="preserve">Example </w:t>
      </w:r>
      <w:r w:rsidR="001079C3">
        <w:rPr>
          <w:noProof/>
        </w:rPr>
        <w:t>10.4.5</w:t>
      </w:r>
      <w:r w:rsidR="001079C3" w:rsidRPr="00DD7CCF">
        <w:t>.</w:t>
      </w:r>
      <w:r w:rsidR="001079C3">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1079C3" w:rsidRPr="00DD7CCF">
        <w:t xml:space="preserve">Example </w:t>
      </w:r>
      <w:r w:rsidR="001079C3">
        <w:rPr>
          <w:noProof/>
        </w:rPr>
        <w:t>10.4.5</w:t>
      </w:r>
      <w:r w:rsidR="001079C3" w:rsidRPr="00DD7CCF">
        <w:t>.</w:t>
      </w:r>
      <w:r w:rsidR="001079C3">
        <w:rPr>
          <w:noProof/>
        </w:rPr>
        <w:t>E</w:t>
      </w:r>
      <w:r w:rsidR="00AA796A" w:rsidRPr="00DD7CCF">
        <w:fldChar w:fldCharType="end"/>
      </w:r>
      <w:r w:rsidR="00AA796A" w:rsidRPr="00DD7CCF">
        <w:t xml:space="preserve"> </w:t>
      </w:r>
      <w:r w:rsidRPr="00DD7CCF">
        <w:t>below</w:t>
      </w:r>
    </w:p>
    <w:p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1079C3" w:rsidRPr="00DD7CCF">
        <w:t xml:space="preserve">Example </w:t>
      </w:r>
      <w:r w:rsidR="001079C3">
        <w:rPr>
          <w:noProof/>
        </w:rPr>
        <w:t>10.4.5</w:t>
      </w:r>
      <w:r w:rsidR="001079C3" w:rsidRPr="00DD7CCF">
        <w:t>.</w:t>
      </w:r>
      <w:r w:rsidR="001079C3">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rsidR="00C02B8C" w:rsidRPr="00DD7CCF" w:rsidRDefault="004D2E67" w:rsidP="00E2714A">
      <w:pPr>
        <w:pStyle w:val="Lista2"/>
      </w:pPr>
      <w:r w:rsidRPr="00DD7CCF">
        <w:t>parentheses will not be automatically produced around citations and will have to be added in the surrounding text wherever you need them</w:t>
      </w:r>
    </w:p>
    <w:p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rsidR="00C02B8C" w:rsidRPr="00DD7CCF"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079C3" w:rsidRPr="00DD7CCF">
        <w:t xml:space="preserve">Example </w:t>
      </w:r>
      <w:r w:rsidR="001079C3">
        <w:rPr>
          <w:noProof/>
        </w:rPr>
        <w:t>10.4.5</w:t>
      </w:r>
      <w:r w:rsidR="001079C3" w:rsidRPr="00DD7CCF">
        <w:t>.</w:t>
      </w:r>
      <w:r w:rsidR="001079C3">
        <w:rPr>
          <w:noProof/>
        </w:rPr>
        <w:t>F</w:t>
      </w:r>
      <w:r w:rsidR="009337FE" w:rsidRPr="00DD7CCF">
        <w:fldChar w:fldCharType="end"/>
      </w:r>
      <w:r w:rsidRPr="00DD7CCF">
        <w:t xml:space="preserve"> below for an illustration</w:t>
      </w:r>
    </w:p>
    <w:p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rsidR="00C02B8C" w:rsidRPr="00DD7CCF" w:rsidRDefault="004D2E67" w:rsidP="00E2714A">
      <w:pPr>
        <w:pStyle w:val="Lista3"/>
      </w:pPr>
      <w:r w:rsidRPr="00DD7CCF">
        <w:t>depending on your context, parentheses may be avoided altogether or used further away from the citation</w:t>
      </w:r>
    </w:p>
    <w:p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079C3" w:rsidRPr="00DD7CCF">
        <w:t xml:space="preserve">Example </w:t>
      </w:r>
      <w:r w:rsidR="001079C3">
        <w:rPr>
          <w:noProof/>
        </w:rPr>
        <w:t>10.4.5</w:t>
      </w:r>
      <w:r w:rsidR="001079C3" w:rsidRPr="00DD7CCF">
        <w:t>.</w:t>
      </w:r>
      <w:r w:rsidR="001079C3">
        <w:rPr>
          <w:noProof/>
        </w:rPr>
        <w:t>G</w:t>
      </w:r>
      <w:r w:rsidR="009337FE" w:rsidRPr="00DD7CCF">
        <w:fldChar w:fldCharType="end"/>
      </w:r>
      <w:r w:rsidRPr="00DD7CCF">
        <w:t xml:space="preserve"> below for an illustration</w:t>
      </w:r>
    </w:p>
    <w:p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10.4.5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encoding a basic citation</w:t>
            </w:r>
          </w:p>
        </w:tc>
      </w:tr>
      <w:tr w:rsidR="00F80E90" w:rsidRPr="00DD7CCF" w:rsidTr="00837BA5">
        <w:tc>
          <w:tcPr>
            <w:tcW w:w="5000" w:type="pct"/>
          </w:tcPr>
          <w:p w:rsidR="00F80E90" w:rsidRPr="00DD7CCF" w:rsidRDefault="00F80E90" w:rsidP="00F80E90">
            <w:pPr>
              <w:pStyle w:val="TableNote"/>
              <w:rPr>
                <w:rStyle w:val="Code"/>
              </w:rPr>
            </w:pPr>
            <w:r w:rsidRPr="00DD7CCF">
              <w:t>Majumdar 1943: 23–28</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10.4.5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B</w:t>
            </w:r>
            <w:r w:rsidR="00B2626B">
              <w:rPr>
                <w:noProof/>
              </w:rPr>
              <w:fldChar w:fldCharType="end"/>
            </w:r>
            <w:r w:rsidRPr="00DD7CCF">
              <w:t>: encoding a citation with a page and a figure number</w:t>
            </w:r>
          </w:p>
        </w:tc>
      </w:tr>
      <w:tr w:rsidR="00F80E90" w:rsidRPr="00DD7CCF" w:rsidTr="00837BA5">
        <w:tc>
          <w:tcPr>
            <w:tcW w:w="5000" w:type="pct"/>
          </w:tcPr>
          <w:p w:rsidR="00F80E90" w:rsidRPr="00DD7CCF" w:rsidRDefault="00F80E90" w:rsidP="00F80E90">
            <w:pPr>
              <w:pStyle w:val="TableNote"/>
            </w:pPr>
            <w:r w:rsidRPr="00DD7CCF">
              <w:t>Majumdar 1943: 23–28, fig. 12</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10.4.5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C</w:t>
            </w:r>
            <w:r w:rsidR="00B2626B">
              <w:rPr>
                <w:noProof/>
              </w:rPr>
              <w:fldChar w:fldCharType="end"/>
            </w:r>
            <w:r w:rsidRPr="00DD7CCF">
              <w:t>: encoding a citation with a volume and page number</w:t>
            </w:r>
          </w:p>
        </w:tc>
      </w:tr>
      <w:tr w:rsidR="00F80E90" w:rsidRPr="00DD7CCF" w:rsidTr="00837BA5">
        <w:tc>
          <w:tcPr>
            <w:tcW w:w="5000" w:type="pct"/>
          </w:tcPr>
          <w:p w:rsidR="00F80E90" w:rsidRPr="00DD7CCF" w:rsidRDefault="00F80E90" w:rsidP="00F80E90">
            <w:pPr>
              <w:pStyle w:val="TableNote"/>
            </w:pPr>
            <w:r w:rsidRPr="00DD7CCF">
              <w:t>Majumdar 1943, vol. 1: 23–28</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4" w:name="_Ref44078998"/>
            <w:r w:rsidRPr="00DD7CCF">
              <w:t xml:space="preserve">Example </w:t>
            </w:r>
            <w:r w:rsidR="00B2626B">
              <w:fldChar w:fldCharType="begin"/>
            </w:r>
            <w:r w:rsidR="00B2626B">
              <w:instrText xml:space="preserve"> STYLEREF 3 \s </w:instrText>
            </w:r>
            <w:r w:rsidR="00B2626B">
              <w:fldChar w:fldCharType="separate"/>
            </w:r>
            <w:r w:rsidR="001079C3">
              <w:rPr>
                <w:noProof/>
              </w:rPr>
              <w:t>10.4.5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D</w:t>
            </w:r>
            <w:r w:rsidR="00B2626B">
              <w:rPr>
                <w:noProof/>
              </w:rPr>
              <w:fldChar w:fldCharType="end"/>
            </w:r>
            <w:bookmarkEnd w:id="634"/>
            <w:r w:rsidRPr="00DD7CCF">
              <w:t>: encoding a citation of a serial publication without a named author</w:t>
            </w:r>
          </w:p>
        </w:tc>
      </w:tr>
      <w:tr w:rsidR="00E67260" w:rsidRPr="00DD7CCF" w:rsidTr="00837BA5">
        <w:tc>
          <w:tcPr>
            <w:tcW w:w="5000" w:type="pct"/>
          </w:tcPr>
          <w:p w:rsidR="00E67260" w:rsidRPr="00DD7CCF" w:rsidRDefault="00E67260" w:rsidP="00025303">
            <w:pPr>
              <w:pStyle w:val="TableNote"/>
            </w:pPr>
            <w:r w:rsidRPr="00DD7CCF">
              <w:t>NBG 8, 1870: 72, 78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5" w:name="_Ref44078999"/>
            <w:r w:rsidRPr="00DD7CCF">
              <w:t xml:space="preserve">Example </w:t>
            </w:r>
            <w:r w:rsidR="00B2626B">
              <w:fldChar w:fldCharType="begin"/>
            </w:r>
            <w:r w:rsidR="00B2626B">
              <w:instrText xml:space="preserve"> STYLEREF 3 \s </w:instrText>
            </w:r>
            <w:r w:rsidR="00B2626B">
              <w:fldChar w:fldCharType="separate"/>
            </w:r>
            <w:r w:rsidR="001079C3">
              <w:rPr>
                <w:noProof/>
              </w:rPr>
              <w:t>10.4.5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E</w:t>
            </w:r>
            <w:r w:rsidR="00B2626B">
              <w:rPr>
                <w:noProof/>
              </w:rPr>
              <w:fldChar w:fldCharType="end"/>
            </w:r>
            <w:bookmarkEnd w:id="635"/>
            <w:r w:rsidRPr="00DD7CCF">
              <w:t>: encoding a citation of an appendix of a serial publication without a named author</w:t>
            </w:r>
          </w:p>
        </w:tc>
      </w:tr>
      <w:tr w:rsidR="00E67260" w:rsidRPr="00DD7CCF" w:rsidTr="00837BA5">
        <w:tc>
          <w:tcPr>
            <w:tcW w:w="5000" w:type="pct"/>
          </w:tcPr>
          <w:p w:rsidR="00E67260" w:rsidRPr="00DD7CCF" w:rsidRDefault="00E67260" w:rsidP="00025303">
            <w:pPr>
              <w:pStyle w:val="TableNote"/>
            </w:pPr>
            <w:r w:rsidRPr="00DD7CCF">
              <w:t>OV 1918: Q, 169</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6" w:name="_Ref44079069"/>
            <w:r w:rsidRPr="00DD7CCF">
              <w:t xml:space="preserve">Example </w:t>
            </w:r>
            <w:r w:rsidR="00B2626B">
              <w:fldChar w:fldCharType="begin"/>
            </w:r>
            <w:r w:rsidR="00B2626B">
              <w:instrText xml:space="preserve"> STYLEREF 3 \s </w:instrText>
            </w:r>
            <w:r w:rsidR="00B2626B">
              <w:fldChar w:fldCharType="separate"/>
            </w:r>
            <w:r w:rsidR="001079C3">
              <w:rPr>
                <w:noProof/>
              </w:rPr>
              <w:t>10.4.5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F</w:t>
            </w:r>
            <w:r w:rsidR="00B2626B">
              <w:rPr>
                <w:noProof/>
              </w:rPr>
              <w:fldChar w:fldCharType="end"/>
            </w:r>
            <w:bookmarkEnd w:id="636"/>
            <w:r w:rsidRPr="00DD7CCF">
              <w:t>: encoding a citation with parentheses only around the year and pages</w:t>
            </w:r>
          </w:p>
        </w:tc>
      </w:tr>
      <w:tr w:rsidR="00E67260" w:rsidRPr="00DD7CCF" w:rsidTr="00837BA5">
        <w:tc>
          <w:tcPr>
            <w:tcW w:w="5000" w:type="pct"/>
          </w:tcPr>
          <w:p w:rsidR="00E67260" w:rsidRPr="00DD7CCF" w:rsidRDefault="00E67260" w:rsidP="00025303">
            <w:pPr>
              <w:pStyle w:val="TableNote"/>
            </w:pPr>
            <w:r w:rsidRPr="00DD7CCF">
              <w:t xml:space="preserve">Majumdar </w:t>
            </w:r>
            <w:r w:rsidRPr="00E24F87">
              <w:rPr>
                <w:noProof/>
              </w:rPr>
              <w:t>(</w:t>
            </w:r>
            <w:r w:rsidRPr="00DD7CCF">
              <w:t>1943: 23–28)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text"/>
              </w:rPr>
              <w:t xml:space="preserve">Majumdar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7" w:name="_Ref44079082"/>
            <w:r w:rsidRPr="00DD7CCF">
              <w:t xml:space="preserve">Example </w:t>
            </w:r>
            <w:r w:rsidR="00B2626B">
              <w:fldChar w:fldCharType="begin"/>
            </w:r>
            <w:r w:rsidR="00B2626B">
              <w:instrText xml:space="preserve"> STYLEREF 3 \s </w:instrText>
            </w:r>
            <w:r w:rsidR="00B2626B">
              <w:fldChar w:fldCharType="separate"/>
            </w:r>
            <w:r w:rsidR="001079C3">
              <w:rPr>
                <w:noProof/>
              </w:rPr>
              <w:t>10.4.5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G</w:t>
            </w:r>
            <w:r w:rsidR="00B2626B">
              <w:rPr>
                <w:noProof/>
              </w:rPr>
              <w:fldChar w:fldCharType="end"/>
            </w:r>
            <w:bookmarkEnd w:id="637"/>
            <w:r w:rsidRPr="00DD7CCF">
              <w:t xml:space="preserve">: encoding a citation with </w:t>
            </w:r>
            <w:r w:rsidRPr="00DD7CCF">
              <w:rPr>
                <w:i/>
                <w:iCs w:val="0"/>
              </w:rPr>
              <w:t>ibid.</w:t>
            </w:r>
          </w:p>
        </w:tc>
      </w:tr>
      <w:tr w:rsidR="00E67260" w:rsidRPr="00DD7CCF" w:rsidTr="00837BA5">
        <w:tc>
          <w:tcPr>
            <w:tcW w:w="5000" w:type="pct"/>
          </w:tcPr>
          <w:p w:rsidR="00E67260" w:rsidRPr="00DD7CCF" w:rsidRDefault="00E67260" w:rsidP="00025303">
            <w:pPr>
              <w:pStyle w:val="TableNote"/>
            </w:pPr>
            <w:r w:rsidRPr="00DD7CCF">
              <w:t>ibid.: 23–28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8" w:name="_Ref44079042"/>
            <w:r w:rsidRPr="00DD7CCF">
              <w:t xml:space="preserve">Example </w:t>
            </w:r>
            <w:r w:rsidR="00B2626B">
              <w:fldChar w:fldCharType="begin"/>
            </w:r>
            <w:r w:rsidR="00B2626B">
              <w:instrText xml:space="preserve"> STYLEREF 3 \s </w:instrText>
            </w:r>
            <w:r w:rsidR="00B2626B">
              <w:fldChar w:fldCharType="separate"/>
            </w:r>
            <w:r w:rsidR="001079C3">
              <w:rPr>
                <w:noProof/>
              </w:rPr>
              <w:t>10.4.5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H</w:t>
            </w:r>
            <w:r w:rsidR="00B2626B">
              <w:rPr>
                <w:noProof/>
              </w:rPr>
              <w:fldChar w:fldCharType="end"/>
            </w:r>
            <w:bookmarkEnd w:id="638"/>
            <w:r w:rsidRPr="00DD7CCF">
              <w:t>: encoding a citation of the Annual Report on Indian Epigraphy</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rsidTr="00837BA5">
        <w:tc>
          <w:tcPr>
            <w:tcW w:w="5000" w:type="pct"/>
          </w:tcPr>
          <w:p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rsidR="00C02B8C" w:rsidRPr="00DD7CCF" w:rsidRDefault="004D2E67" w:rsidP="003F2742">
      <w:pPr>
        <w:pStyle w:val="Cmsor3"/>
        <w:numPr>
          <w:ilvl w:val="2"/>
          <w:numId w:val="38"/>
        </w:numPr>
      </w:pPr>
      <w:bookmarkStart w:id="639" w:name="_7sk1okht0w4v" w:colFirst="0" w:colLast="0"/>
      <w:bookmarkStart w:id="640" w:name="_Ref43988648"/>
      <w:bookmarkStart w:id="641" w:name="_Toc44494813"/>
      <w:bookmarkEnd w:id="639"/>
      <w:r w:rsidRPr="00DD7CCF">
        <w:t xml:space="preserve">Referring to inscriptions in the </w:t>
      </w:r>
      <w:proofErr w:type="spellStart"/>
      <w:r w:rsidRPr="00DD7CCF">
        <w:t>DHARMABase</w:t>
      </w:r>
      <w:bookmarkEnd w:id="640"/>
      <w:bookmarkEnd w:id="641"/>
      <w:proofErr w:type="spellEnd"/>
    </w:p>
    <w:p w:rsidR="00C02B8C" w:rsidRPr="00DD7CCF" w:rsidRDefault="004D2E67" w:rsidP="00E2714A">
      <w:pPr>
        <w:pStyle w:val="Lista"/>
      </w:pPr>
      <w:r w:rsidRPr="00DD7CCF">
        <w:t xml:space="preserve">to refer to another inscription in the </w:t>
      </w:r>
      <w:proofErr w:type="spellStart"/>
      <w:r w:rsidRPr="00DD7CCF">
        <w:t>DHARMABase</w:t>
      </w:r>
      <w:proofErr w:type="spellEnd"/>
      <w:r w:rsidRPr="00DD7CCF">
        <w:t xml:space="preserve">, use the element </w:t>
      </w:r>
      <w:r w:rsidRPr="00DD7CCF">
        <w:rPr>
          <w:rStyle w:val="Code"/>
        </w:rPr>
        <w:t>&lt;ref&gt;</w:t>
      </w:r>
    </w:p>
    <w:p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079C3">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rsidR="00C02B8C" w:rsidRPr="00DD7CCF" w:rsidRDefault="004D2E67" w:rsidP="00E2714A">
      <w:pPr>
        <w:pStyle w:val="Lista2"/>
      </w:pPr>
      <w:r w:rsidRPr="00DD7CCF">
        <w:lastRenderedPageBreak/>
        <w:t>we recommend keeping the contents limited to the identifier of the inscription you want to quote</w:t>
      </w:r>
    </w:p>
    <w:p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rsidR="00C02B8C" w:rsidRPr="00DD7CCF" w:rsidRDefault="004D2E67" w:rsidP="00E2714A">
      <w:pPr>
        <w:pStyle w:val="Lista"/>
      </w:pPr>
      <w:r w:rsidRPr="00DD7CCF">
        <w:t xml:space="preserve">in order for this markup to allow us to generate a hyperlink to the intended edition in the online presentation of the </w:t>
      </w:r>
      <w:proofErr w:type="spellStart"/>
      <w:r w:rsidRPr="00DD7CCF">
        <w:t>DHARMAbase</w:t>
      </w:r>
      <w:proofErr w:type="spellEnd"/>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rsidR="00C02B8C" w:rsidRPr="00DD7CCF" w:rsidRDefault="004D2E67" w:rsidP="00E2714A">
      <w:pPr>
        <w:pStyle w:val="Lista"/>
      </w:pPr>
      <w:r w:rsidRPr="00DD7CCF">
        <w:t>the same method can also be used to create a link toward an external database</w:t>
      </w:r>
    </w:p>
    <w:p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rsidR="00C02B8C" w:rsidRPr="00DD7CCF" w:rsidRDefault="004D2E67" w:rsidP="003F2742">
      <w:pPr>
        <w:pStyle w:val="Cmsor2"/>
        <w:numPr>
          <w:ilvl w:val="1"/>
          <w:numId w:val="38"/>
        </w:numPr>
      </w:pPr>
      <w:bookmarkStart w:id="642" w:name="_m34hlz9vjuhp" w:colFirst="0" w:colLast="0"/>
      <w:bookmarkStart w:id="643" w:name="_Toc44494814"/>
      <w:bookmarkEnd w:id="642"/>
      <w:r w:rsidRPr="00DD7CCF">
        <w:t>Encoding Names</w:t>
      </w:r>
      <w:bookmarkEnd w:id="643"/>
    </w:p>
    <w:p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079C3">
        <w:t>7.4</w:t>
      </w:r>
      <w:r w:rsidR="00284D70" w:rsidRPr="00DD7CCF">
        <w:fldChar w:fldCharType="end"/>
      </w:r>
      <w:r w:rsidRPr="00DD7CCF">
        <w:t xml:space="preserve"> about the optional encoding of names within the edition</w:t>
      </w:r>
    </w:p>
    <w:p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079C3">
        <w:t>11.1.2</w:t>
      </w:r>
      <w:r w:rsidR="00284D70" w:rsidRPr="00DD7CCF">
        <w:fldChar w:fldCharType="end"/>
      </w:r>
      <w:r w:rsidRPr="00DD7CCF">
        <w:t>) is the only section which calls for name markup outside the edition</w:t>
      </w:r>
    </w:p>
    <w:p w:rsidR="00C02B8C" w:rsidRPr="00DD7CCF" w:rsidRDefault="004D2E67" w:rsidP="003F2742">
      <w:pPr>
        <w:pStyle w:val="Cmsor3"/>
        <w:numPr>
          <w:ilvl w:val="2"/>
          <w:numId w:val="38"/>
        </w:numPr>
      </w:pPr>
      <w:bookmarkStart w:id="644" w:name="_5n8o6akv2b3b" w:colFirst="0" w:colLast="0"/>
      <w:bookmarkStart w:id="645" w:name="_Ref43989951"/>
      <w:bookmarkStart w:id="646" w:name="_Toc44494815"/>
      <w:bookmarkEnd w:id="644"/>
      <w:r w:rsidRPr="00DD7CCF">
        <w:t>Tagging contemporary names</w:t>
      </w:r>
      <w:bookmarkEnd w:id="645"/>
      <w:bookmarkEnd w:id="646"/>
    </w:p>
    <w:p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rsidR="00C02B8C" w:rsidRPr="00DD7CCF" w:rsidRDefault="004D2E67" w:rsidP="00E2714A">
      <w:pPr>
        <w:pStyle w:val="Lista3"/>
      </w:pPr>
      <w:r w:rsidRPr="00DD7CCF">
        <w:t>the value of this attribute shall be the personal identifier</w:t>
      </w:r>
      <w:r w:rsidRPr="00CD25A4">
        <w:rPr>
          <w:rStyle w:val="Lbjegyzet-hivatkozs"/>
        </w:rPr>
        <w:footnoteReference w:id="49"/>
      </w:r>
      <w:r w:rsidRPr="00DD7CCF">
        <w:t xml:space="preserve"> of the participant, with the prefix “part:” </w:t>
      </w:r>
      <w:r w:rsidRPr="00E24F87">
        <w:rPr>
          <w:noProof/>
        </w:rPr>
        <w:t>(</w:t>
      </w:r>
      <w:r w:rsidRPr="00DD7CCF">
        <w:t>as an abbreviated reference to the file listing participants of the project)</w:t>
      </w:r>
    </w:p>
    <w:p w:rsidR="00C02B8C" w:rsidRPr="00DD7CCF" w:rsidRDefault="004D2E67" w:rsidP="00E2714A">
      <w:pPr>
        <w:pStyle w:val="Lista"/>
      </w:pPr>
      <w:r w:rsidRPr="00DD7CCF">
        <w:t>within this element</w:t>
      </w:r>
    </w:p>
    <w:p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10.5.1</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encoding the name of a project participant</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rsidR="00C02B8C" w:rsidRPr="00DD7CCF" w:rsidRDefault="004D2E67" w:rsidP="003F2742">
      <w:pPr>
        <w:pStyle w:val="Cmsor2"/>
        <w:numPr>
          <w:ilvl w:val="1"/>
          <w:numId w:val="38"/>
        </w:numPr>
      </w:pPr>
      <w:bookmarkStart w:id="647" w:name="_yz32t9xtry6d" w:colFirst="0" w:colLast="0"/>
      <w:bookmarkStart w:id="648" w:name="_Toc44494816"/>
      <w:bookmarkEnd w:id="647"/>
      <w:r w:rsidRPr="00DD7CCF">
        <w:t>Attributes as Referencing Systems</w:t>
      </w:r>
      <w:bookmarkEnd w:id="648"/>
    </w:p>
    <w:p w:rsidR="008525C6" w:rsidRPr="008525C6" w:rsidRDefault="004D2E67" w:rsidP="003F2742">
      <w:pPr>
        <w:pStyle w:val="Cmsor3"/>
        <w:numPr>
          <w:ilvl w:val="2"/>
          <w:numId w:val="38"/>
        </w:numPr>
      </w:pPr>
      <w:bookmarkStart w:id="649" w:name="_g75gsrc5lpm1" w:colFirst="0" w:colLast="0"/>
      <w:bookmarkStart w:id="650" w:name="_Ref43989765"/>
      <w:bookmarkStart w:id="651" w:name="_Toc44494817"/>
      <w:bookmarkEnd w:id="649"/>
      <w:r w:rsidRPr="00DD7CCF">
        <w:t xml:space="preserve">Encoding authorship with </w:t>
      </w:r>
      <w:bookmarkEnd w:id="650"/>
      <w:r w:rsidR="008525C6" w:rsidRPr="008525C6">
        <w:rPr>
          <w:rStyle w:val="Codeattribute"/>
        </w:rPr>
        <w:t>@resp</w:t>
      </w:r>
      <w:bookmarkEnd w:id="651"/>
    </w:p>
    <w:p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079C3">
        <w:t>10.5.1</w:t>
      </w:r>
      <w:r w:rsidR="0082156E" w:rsidRPr="00DD7CCF">
        <w:fldChar w:fldCharType="end"/>
      </w:r>
      <w:r w:rsidR="0082156E" w:rsidRPr="00DD7CCF">
        <w:t>)</w:t>
      </w:r>
    </w:p>
    <w:p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079C3">
        <w:t>11.1.2</w:t>
      </w:r>
      <w:r w:rsidR="0082156E" w:rsidRPr="00DD7CCF">
        <w:fldChar w:fldCharType="end"/>
      </w:r>
      <w:r w:rsidRPr="00DD7CCF">
        <w:t>) of each file</w:t>
      </w:r>
    </w:p>
    <w:p w:rsidR="00C02B8C" w:rsidRPr="00DD7CCF" w:rsidRDefault="004D2E67" w:rsidP="00E2714A">
      <w:pPr>
        <w:pStyle w:val="Lista2"/>
      </w:pPr>
      <w:r w:rsidRPr="00DD7CCF">
        <w:t>therefore, this attribute will only be necessary where specifically called for in this guide, namely</w:t>
      </w:r>
    </w:p>
    <w:p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079C3">
        <w:t>9.2.1</w:t>
      </w:r>
      <w:r w:rsidR="009430EC" w:rsidRPr="00DD7CCF">
        <w:fldChar w:fldCharType="end"/>
      </w:r>
      <w:r w:rsidRPr="00DD7CCF">
        <w:t>)</w:t>
      </w:r>
    </w:p>
    <w:p w:rsidR="00C02B8C" w:rsidRPr="00DD7CCF" w:rsidRDefault="004D2E67" w:rsidP="00E2714A">
      <w:pPr>
        <w:pStyle w:val="Lista3"/>
      </w:pPr>
      <w:r w:rsidRPr="00DD7CCF">
        <w:lastRenderedPageBreak/>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079C3">
        <w:t>9.2.4</w:t>
      </w:r>
      <w:r w:rsidR="00284D70" w:rsidRPr="00DD7CCF">
        <w:fldChar w:fldCharType="end"/>
      </w:r>
      <w:r w:rsidRPr="00DD7CCF">
        <w:t>)</w:t>
      </w:r>
    </w:p>
    <w:p w:rsidR="00C02B8C" w:rsidRPr="00DD7CCF" w:rsidRDefault="004D2E67" w:rsidP="00E2714A">
      <w:pPr>
        <w:pStyle w:val="Lista"/>
      </w:pPr>
      <w:r w:rsidRPr="00DD7CCF">
        <w:t>later on, however, many of our documents will probably be revised and improved by other project members</w:t>
      </w:r>
    </w:p>
    <w:p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0"/>
      </w:r>
      <w:r w:rsidRPr="00DD7CCF">
        <w:t xml:space="preserve"> with the prefix “part:”</w:t>
      </w:r>
    </w:p>
    <w:p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rsidR="008525C6" w:rsidRPr="008525C6" w:rsidRDefault="004D2E67" w:rsidP="003F2742">
      <w:pPr>
        <w:pStyle w:val="Cmsor3"/>
        <w:numPr>
          <w:ilvl w:val="2"/>
          <w:numId w:val="38"/>
        </w:numPr>
      </w:pPr>
      <w:bookmarkStart w:id="652" w:name="_5hzh3m6qj48r" w:colFirst="0" w:colLast="0"/>
      <w:bookmarkStart w:id="653" w:name="_Ref43989551"/>
      <w:bookmarkStart w:id="654" w:name="_Ref44490119"/>
      <w:bookmarkStart w:id="655" w:name="_Toc44494818"/>
      <w:bookmarkEnd w:id="652"/>
      <w:r w:rsidRPr="00DD7CCF">
        <w:t xml:space="preserve">Crediting publications with </w:t>
      </w:r>
      <w:bookmarkEnd w:id="653"/>
      <w:r w:rsidR="008525C6" w:rsidRPr="008525C6">
        <w:rPr>
          <w:rStyle w:val="Codeattribute"/>
        </w:rPr>
        <w:t>@source</w:t>
      </w:r>
      <w:bookmarkEnd w:id="654"/>
      <w:bookmarkEnd w:id="655"/>
    </w:p>
    <w:p w:rsidR="00C02B8C" w:rsidRPr="00DD7CCF" w:rsidRDefault="004D2E67" w:rsidP="00E2714A">
      <w:pPr>
        <w:pStyle w:val="Lista"/>
      </w:pPr>
      <w:r w:rsidRPr="00DD7CCF">
        <w:t>the contents of certain markup elements as a whole may need to be credited to a publication, including in particular</w:t>
      </w:r>
    </w:p>
    <w:p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1079C3">
        <w:t>9.1.3</w:t>
      </w:r>
      <w:r w:rsidR="0082156E" w:rsidRPr="00DD7CCF">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079C3">
        <w:t>9.1.4</w:t>
      </w:r>
      <w:r w:rsidR="0082156E" w:rsidRPr="00DD7CCF">
        <w:fldChar w:fldCharType="end"/>
      </w:r>
      <w:r w:rsidRPr="00DD7CCF">
        <w:t>)</w:t>
      </w:r>
    </w:p>
    <w:p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079C3">
        <w:t>10.4.1</w:t>
      </w:r>
      <w:r w:rsidR="0082156E" w:rsidRPr="00DD7CCF">
        <w:fldChar w:fldCharType="end"/>
      </w:r>
      <w:r w:rsidRPr="00DD7CCF">
        <w:t>)</w:t>
      </w:r>
    </w:p>
    <w:p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079C3">
        <w:t>9.2.1</w:t>
      </w:r>
      <w:r w:rsidR="009430EC" w:rsidRPr="00DD7CCF">
        <w:fldChar w:fldCharType="end"/>
      </w:r>
      <w:r w:rsidRPr="00DD7CCF">
        <w:t>)</w:t>
      </w:r>
    </w:p>
    <w:p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079C3">
        <w:t>10.4.5</w:t>
      </w:r>
      <w:r w:rsidR="00284D70" w:rsidRPr="00DD7CCF">
        <w:fldChar w:fldCharType="end"/>
      </w:r>
      <w:r w:rsidRPr="00DD7CCF">
        <w:t xml:space="preserve">) in your text instead of the attribute </w:t>
      </w:r>
      <w:r w:rsidR="008525C6" w:rsidRPr="008525C6">
        <w:rPr>
          <w:rStyle w:val="Codeattribute"/>
        </w:rPr>
        <w:t>@source</w:t>
      </w:r>
    </w:p>
    <w:p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rsidR="008525C6" w:rsidRPr="008525C6" w:rsidRDefault="004D2E67" w:rsidP="003F2742">
      <w:pPr>
        <w:pStyle w:val="Cmsor3"/>
        <w:numPr>
          <w:ilvl w:val="2"/>
          <w:numId w:val="38"/>
        </w:numPr>
      </w:pPr>
      <w:bookmarkStart w:id="656" w:name="_u75429ibco3" w:colFirst="0" w:colLast="0"/>
      <w:bookmarkStart w:id="657" w:name="_Ref44490073"/>
      <w:bookmarkStart w:id="658" w:name="_Toc44494819"/>
      <w:bookmarkEnd w:id="656"/>
      <w:r w:rsidRPr="00DD7CCF">
        <w:t xml:space="preserve">Identifying persons and places with </w:t>
      </w:r>
      <w:r w:rsidR="008525C6" w:rsidRPr="008525C6">
        <w:rPr>
          <w:rStyle w:val="Codeattribute"/>
        </w:rPr>
        <w:t>@key</w:t>
      </w:r>
      <w:bookmarkEnd w:id="657"/>
      <w:bookmarkEnd w:id="658"/>
    </w:p>
    <w:p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rsidR="00C02B8C" w:rsidRPr="00DD7CCF" w:rsidRDefault="004D2E67" w:rsidP="00E2714A">
      <w:pPr>
        <w:pStyle w:val="Lista"/>
      </w:pPr>
      <w:r w:rsidRPr="00DD7CCF">
        <w:t>this attribute may be used whenever you feel that a name needs identification or disambiguation,</w:t>
      </w:r>
    </w:p>
    <w:p w:rsidR="00C02B8C" w:rsidRPr="00DD7CCF" w:rsidRDefault="004D2E67" w:rsidP="00E2714A">
      <w:pPr>
        <w:pStyle w:val="Lista2"/>
      </w:pPr>
      <w:r w:rsidRPr="00DD7CCF">
        <w:t>in conjunction with the attributes for classifying names discussed above; or</w:t>
      </w:r>
    </w:p>
    <w:p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rsidR="00C02B8C" w:rsidRPr="00DD7CCF" w:rsidRDefault="004D2E67" w:rsidP="003F2742">
      <w:pPr>
        <w:pStyle w:val="Cmsor3"/>
        <w:numPr>
          <w:ilvl w:val="2"/>
          <w:numId w:val="38"/>
        </w:numPr>
      </w:pPr>
      <w:bookmarkStart w:id="659" w:name="_ydxlcq8ogmtp" w:colFirst="0" w:colLast="0"/>
      <w:bookmarkStart w:id="660" w:name="_Ref43988993"/>
      <w:bookmarkStart w:id="661" w:name="_Toc44494820"/>
      <w:bookmarkEnd w:id="659"/>
      <w:r w:rsidRPr="00DD7CCF">
        <w:t xml:space="preserve">Identifying elements with </w:t>
      </w:r>
      <w:r w:rsidR="008525C6" w:rsidRPr="00B30777">
        <w:rPr>
          <w:rStyle w:val="Codeattribute"/>
        </w:rPr>
        <w:t>@xml:</w:t>
      </w:r>
      <w:r w:rsidRPr="00B30777">
        <w:rPr>
          <w:rStyle w:val="Codeattribute"/>
        </w:rPr>
        <w:t>id</w:t>
      </w:r>
      <w:bookmarkEnd w:id="660"/>
      <w:bookmarkEnd w:id="661"/>
    </w:p>
    <w:p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rsidR="00C02B8C" w:rsidRPr="00DD7CCF" w:rsidRDefault="004D2E67" w:rsidP="00E2714A">
      <w:pPr>
        <w:pStyle w:val="Lista"/>
      </w:pPr>
      <w:r w:rsidRPr="00DD7CCF">
        <w:lastRenderedPageBreak/>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rsidR="00C02B8C" w:rsidRPr="00DD7CCF" w:rsidRDefault="004D2E67" w:rsidP="00E2714A">
      <w:pPr>
        <w:pStyle w:val="Lista"/>
      </w:pPr>
      <w:r w:rsidRPr="00DD7CCF">
        <w:t>for example, to create XML identifiers for hands numbered “hand1” and “hand2” in the file Pallava00001.xml, use “Pallava00001_hand1” and “Pallava00001_hand2”</w:t>
      </w:r>
    </w:p>
    <w:p w:rsidR="00C02B8C" w:rsidRPr="00DD7CCF" w:rsidRDefault="004D2E67" w:rsidP="003F2742">
      <w:pPr>
        <w:pStyle w:val="Cmsor2"/>
        <w:numPr>
          <w:ilvl w:val="1"/>
          <w:numId w:val="38"/>
        </w:numPr>
      </w:pPr>
      <w:bookmarkStart w:id="662" w:name="_ulwrsat15v9f" w:colFirst="0" w:colLast="0"/>
      <w:bookmarkStart w:id="663" w:name="_Toc44494821"/>
      <w:bookmarkEnd w:id="662"/>
      <w:r w:rsidRPr="00DD7CCF">
        <w:t>Punctuation and Style in Modern Languages</w:t>
      </w:r>
      <w:bookmarkEnd w:id="663"/>
    </w:p>
    <w:p w:rsidR="00C02B8C" w:rsidRPr="00DD7CCF" w:rsidRDefault="004D2E67" w:rsidP="00E2714A">
      <w:pPr>
        <w:pStyle w:val="Lista"/>
      </w:pPr>
      <w:r w:rsidRPr="00DD7CCF">
        <w:t>in general, observe the conventions of whichever modern language you are writing in and avoid imposing the conventions of another language</w:t>
      </w:r>
    </w:p>
    <w:p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rsidR="00C02B8C" w:rsidRPr="00DD7CCF" w:rsidRDefault="004D2E67" w:rsidP="003F2742">
      <w:pPr>
        <w:pStyle w:val="Cmsor1"/>
        <w:numPr>
          <w:ilvl w:val="0"/>
          <w:numId w:val="38"/>
        </w:numPr>
      </w:pPr>
      <w:bookmarkStart w:id="664" w:name="_k9hfjcx1f0k3" w:colFirst="0" w:colLast="0"/>
      <w:bookmarkStart w:id="665" w:name="_Ref43978719"/>
      <w:bookmarkStart w:id="666" w:name="_Toc44494822"/>
      <w:bookmarkEnd w:id="664"/>
      <w:r w:rsidRPr="00DD7CCF">
        <w:lastRenderedPageBreak/>
        <w:t>The TEI Header</w:t>
      </w:r>
      <w:bookmarkEnd w:id="665"/>
      <w:bookmarkEnd w:id="666"/>
    </w:p>
    <w:p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rsidR="00C02B8C" w:rsidRPr="00DD7CCF" w:rsidRDefault="004D2E67" w:rsidP="00E2714A">
      <w:pPr>
        <w:pStyle w:val="Lista"/>
      </w:pPr>
      <w:r w:rsidRPr="00DD7CCF">
        <w:t>the header may be composed of several high-level elements, the most prominent of which is the File Description</w:t>
      </w:r>
    </w:p>
    <w:p w:rsidR="00C02B8C" w:rsidRPr="00DD7CCF" w:rsidRDefault="004D2E67" w:rsidP="00E2714A">
      <w:pPr>
        <w:pStyle w:val="Lista"/>
      </w:pPr>
      <w:r w:rsidRPr="00DD7CCF">
        <w:t>the sections below outline the header elements used in our project and their contents</w:t>
      </w:r>
    </w:p>
    <w:p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1"/>
      </w:r>
      <w:r w:rsidRPr="00DD7CCF">
        <w:t xml:space="preserve"> and add data to the header only where comments in the template instruct you to do so</w:t>
      </w:r>
    </w:p>
    <w:p w:rsidR="00C02B8C" w:rsidRPr="00DD7CCF" w:rsidRDefault="004D2E67" w:rsidP="003F2742">
      <w:pPr>
        <w:pStyle w:val="Cmsor2"/>
        <w:numPr>
          <w:ilvl w:val="1"/>
          <w:numId w:val="38"/>
        </w:numPr>
      </w:pPr>
      <w:bookmarkStart w:id="667" w:name="_23j65vxuxzj5" w:colFirst="0" w:colLast="0"/>
      <w:bookmarkStart w:id="668" w:name="_Toc44494823"/>
      <w:bookmarkEnd w:id="667"/>
      <w:r w:rsidRPr="00DD7CCF">
        <w:t>Describing the XML Document</w:t>
      </w:r>
      <w:bookmarkEnd w:id="668"/>
    </w:p>
    <w:p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rsidR="00C02B8C" w:rsidRPr="00DD7CCF" w:rsidRDefault="004D2E67" w:rsidP="00E2714A">
      <w:pPr>
        <w:pStyle w:val="Lista"/>
      </w:pPr>
      <w:r w:rsidRPr="00DD7CCF">
        <w:t>in our practice, the mandatory contents of the File Description shall be as follows</w:t>
      </w:r>
    </w:p>
    <w:p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rsidR="00C02B8C" w:rsidRPr="00DD7CCF" w:rsidRDefault="004D2E67" w:rsidP="00E2714A">
      <w:pPr>
        <w:pStyle w:val="Lista3"/>
      </w:pPr>
      <w:r w:rsidRPr="00DD7CCF">
        <w:t>information about the title of the digital document</w:t>
      </w:r>
    </w:p>
    <w:p w:rsidR="00C02B8C" w:rsidRPr="00DD7CCF" w:rsidRDefault="004D2E67" w:rsidP="00E2714A">
      <w:pPr>
        <w:pStyle w:val="Lista3"/>
      </w:pPr>
      <w:r w:rsidRPr="00DD7CCF">
        <w:t>information about the persons responsible for its content</w:t>
      </w:r>
    </w:p>
    <w:p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rsidR="00C02B8C" w:rsidRPr="00DD7CCF" w:rsidRDefault="004D2E67" w:rsidP="003F2742">
      <w:pPr>
        <w:pStyle w:val="Cmsor3"/>
        <w:numPr>
          <w:ilvl w:val="2"/>
          <w:numId w:val="38"/>
        </w:numPr>
      </w:pPr>
      <w:bookmarkStart w:id="669" w:name="_2jfs86ft37ax" w:colFirst="0" w:colLast="0"/>
      <w:bookmarkStart w:id="670" w:name="_Toc44494824"/>
      <w:bookmarkEnd w:id="669"/>
      <w:r w:rsidRPr="00DD7CCF">
        <w:t>The title</w:t>
      </w:r>
      <w:bookmarkEnd w:id="670"/>
    </w:p>
    <w:p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rsidR="00C02B8C" w:rsidRPr="00DD7CCF" w:rsidRDefault="004D2E67" w:rsidP="00E2714A">
      <w:pPr>
        <w:pStyle w:val="Lista"/>
      </w:pPr>
      <w:r w:rsidRPr="00DD7CCF">
        <w:t>this title will also be used in the web publication of the digital edition</w:t>
      </w:r>
    </w:p>
    <w:p w:rsidR="00C02B8C" w:rsidRPr="00DD7CCF" w:rsidRDefault="004D2E67" w:rsidP="00E2714A">
      <w:pPr>
        <w:pStyle w:val="Lista"/>
      </w:pPr>
      <w:r w:rsidRPr="00DD7CCF">
        <w:t>use a title that clearly and unambiguously identifies the inscription</w:t>
      </w:r>
    </w:p>
    <w:p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079C3">
        <w:t>Appendix E</w:t>
      </w:r>
      <w:r w:rsidR="00284D70" w:rsidRPr="00DD7CCF">
        <w:fldChar w:fldCharType="end"/>
      </w:r>
      <w:r w:rsidRPr="00DD7CCF">
        <w:t xml:space="preserve"> for guidance concerning title creation</w:t>
      </w:r>
    </w:p>
    <w:p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rsidR="00C02B8C" w:rsidRPr="00DD7CCF" w:rsidRDefault="004D2E67" w:rsidP="003F2742">
      <w:pPr>
        <w:pStyle w:val="Cmsor3"/>
        <w:numPr>
          <w:ilvl w:val="2"/>
          <w:numId w:val="38"/>
        </w:numPr>
      </w:pPr>
      <w:bookmarkStart w:id="671" w:name="_r3zbaj6a07eq" w:colFirst="0" w:colLast="0"/>
      <w:bookmarkStart w:id="672" w:name="_Ref43990001"/>
      <w:bookmarkStart w:id="673" w:name="_Toc44494825"/>
      <w:bookmarkEnd w:id="671"/>
      <w:r w:rsidRPr="00DD7CCF">
        <w:t>The responsibility statement</w:t>
      </w:r>
      <w:bookmarkEnd w:id="672"/>
      <w:bookmarkEnd w:id="673"/>
    </w:p>
    <w:p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079C3">
        <w:t>10.5.1</w:t>
      </w:r>
      <w:r w:rsidR="00284D70" w:rsidRPr="00DD7CCF">
        <w:fldChar w:fldCharType="end"/>
      </w:r>
    </w:p>
    <w:p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2"/>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11.1.2</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the responsibility statement</w:t>
            </w:r>
          </w:p>
        </w:tc>
      </w:tr>
      <w:tr w:rsidR="00E67260" w:rsidRPr="00DD7CCF" w:rsidTr="00837BA5">
        <w:tc>
          <w:tcPr>
            <w:tcW w:w="5000" w:type="pct"/>
          </w:tcPr>
          <w:p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rsidR="00E67260" w:rsidRPr="00DD7CCF" w:rsidRDefault="00E67260" w:rsidP="00E67260">
            <w:pPr>
              <w:pStyle w:val="CodeParagraph"/>
              <w:rPr>
                <w:rStyle w:val="Code"/>
              </w:rPr>
            </w:pPr>
            <w:r w:rsidRPr="00DD7CCF">
              <w:rPr>
                <w:rStyle w:val="Code"/>
              </w:rPr>
              <w:t>&lt;/persName&gt;</w:t>
            </w:r>
          </w:p>
          <w:p w:rsidR="00E67260" w:rsidRPr="00DD7CCF" w:rsidRDefault="00E67260" w:rsidP="00E67260">
            <w:pPr>
              <w:pStyle w:val="CodeParagraph"/>
              <w:rPr>
                <w:rStyle w:val="Code"/>
              </w:rPr>
            </w:pPr>
            <w:r w:rsidRPr="00DD7CCF">
              <w:rPr>
                <w:rStyle w:val="Code"/>
              </w:rPr>
              <w:t>&lt;/respStmt&gt;</w:t>
            </w:r>
          </w:p>
        </w:tc>
      </w:tr>
    </w:tbl>
    <w:p w:rsidR="00C02B8C" w:rsidRPr="00DD7CCF" w:rsidRDefault="004D2E67" w:rsidP="003F2742">
      <w:pPr>
        <w:pStyle w:val="Cmsor3"/>
        <w:numPr>
          <w:ilvl w:val="2"/>
          <w:numId w:val="38"/>
        </w:numPr>
      </w:pPr>
      <w:bookmarkStart w:id="674" w:name="_vner4ocywhk7" w:colFirst="0" w:colLast="0"/>
      <w:bookmarkStart w:id="675" w:name="_Toc44494826"/>
      <w:bookmarkEnd w:id="674"/>
      <w:r w:rsidRPr="00DD7CCF">
        <w:t>The publication statement</w:t>
      </w:r>
      <w:bookmarkEnd w:id="675"/>
    </w:p>
    <w:p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rsidR="00C02B8C" w:rsidRPr="00DD7CCF" w:rsidRDefault="004D2E67" w:rsidP="00E2714A">
      <w:pPr>
        <w:pStyle w:val="Lista2"/>
      </w:pPr>
      <w:r w:rsidRPr="00DD7CCF">
        <w:lastRenderedPageBreak/>
        <w:t xml:space="preserve">the place where you work in </w:t>
      </w:r>
      <w:r w:rsidRPr="00DD7CCF">
        <w:rPr>
          <w:rStyle w:val="Code"/>
        </w:rPr>
        <w:t>&lt;pubPlace&gt;</w:t>
      </w:r>
    </w:p>
    <w:p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rsidR="00C02B8C" w:rsidRPr="00DD7CCF" w:rsidRDefault="004D2E67" w:rsidP="00E2714A">
      <w:pPr>
        <w:pStyle w:val="Lista2"/>
      </w:pPr>
      <w:r w:rsidRPr="00DD7CCF">
        <w:t>the name of the copyright holder</w:t>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11.1.3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the publication statement</w:t>
            </w:r>
          </w:p>
        </w:tc>
      </w:tr>
      <w:tr w:rsidR="00E67260" w:rsidRPr="00DD7CCF" w:rsidTr="00837BA5">
        <w:tc>
          <w:tcPr>
            <w:tcW w:w="5000" w:type="pct"/>
          </w:tcPr>
          <w:p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rsidR="00E67260" w:rsidRPr="00DD7CCF" w:rsidRDefault="00E67260" w:rsidP="00E67260">
            <w:pPr>
              <w:pStyle w:val="CodeParagraph"/>
              <w:rPr>
                <w:rStyle w:val="Code"/>
              </w:rPr>
            </w:pPr>
            <w:r w:rsidRPr="00DD7CCF">
              <w:rPr>
                <w:rStyle w:val="Code"/>
              </w:rPr>
              <w:t xml:space="preserve">       &lt;/note&gt;</w:t>
            </w:r>
          </w:p>
          <w:p w:rsidR="00E67260" w:rsidRPr="00DD7CCF" w:rsidRDefault="00E67260" w:rsidP="00E67260">
            <w:pPr>
              <w:pStyle w:val="CodeParagraph"/>
              <w:rPr>
                <w:rStyle w:val="Code"/>
              </w:rPr>
            </w:pPr>
            <w:r w:rsidRPr="00DD7CCF">
              <w:rPr>
                <w:rStyle w:val="Code"/>
              </w:rPr>
              <w:t xml:space="preserve">  &lt;/authority&gt;</w:t>
            </w:r>
          </w:p>
          <w:p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rsidR="00C02B8C" w:rsidRPr="00DD7CCF" w:rsidRDefault="004D2E67" w:rsidP="003F2742">
      <w:pPr>
        <w:pStyle w:val="Cmsor2"/>
        <w:numPr>
          <w:ilvl w:val="1"/>
          <w:numId w:val="38"/>
        </w:numPr>
      </w:pPr>
      <w:bookmarkStart w:id="676" w:name="_hettlvg4peby" w:colFirst="0" w:colLast="0"/>
      <w:bookmarkStart w:id="677" w:name="_Ref43978731"/>
      <w:bookmarkStart w:id="678" w:name="_Toc44494827"/>
      <w:bookmarkEnd w:id="676"/>
      <w:r w:rsidRPr="00DD7CCF">
        <w:t>Describing the Original Document</w:t>
      </w:r>
      <w:bookmarkEnd w:id="677"/>
      <w:bookmarkEnd w:id="678"/>
    </w:p>
    <w:p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rsidR="00C02B8C" w:rsidRPr="00DD7CCF" w:rsidRDefault="004D2E67" w:rsidP="00E2714A">
      <w:pPr>
        <w:pStyle w:val="Lista2"/>
      </w:pPr>
      <w:r w:rsidRPr="00DD7CCF">
        <w:t>this mandatory element records details of the original from which the digital text is derived</w:t>
      </w:r>
    </w:p>
    <w:p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rsidR="00C02B8C" w:rsidRPr="00DD7CCF" w:rsidRDefault="004D2E67" w:rsidP="00E2714A">
      <w:pPr>
        <w:pStyle w:val="Lista"/>
      </w:pPr>
      <w:r w:rsidRPr="00DD7CCF">
        <w:t>at present, you only need to encode the data explicitly called for in the subsections below</w:t>
      </w:r>
    </w:p>
    <w:p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rsidR="00C02B8C" w:rsidRPr="00DD7CCF" w:rsidRDefault="004D2E67" w:rsidP="00E2714A">
      <w:pPr>
        <w:pStyle w:val="Lista"/>
      </w:pPr>
      <w:r w:rsidRPr="00DD7CCF">
        <w:t>however, this Guide does frequently recommend that you discuss this or that matter ‘in your metadata’</w:t>
      </w:r>
    </w:p>
    <w:p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 ... --&gt;</w:t>
      </w:r>
      <w:r w:rsidRPr="00DD7CCF">
        <w:t xml:space="preserve"> comment at the very bottom of your file and fill it with any content that will eventually need to find its place in the TEI header of that file</w:t>
      </w:r>
    </w:p>
    <w:p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rsidR="00C02B8C" w:rsidRPr="00DD7CCF" w:rsidRDefault="004D2E67" w:rsidP="003F2742">
      <w:pPr>
        <w:pStyle w:val="Cmsor3"/>
        <w:numPr>
          <w:ilvl w:val="2"/>
          <w:numId w:val="38"/>
        </w:numPr>
      </w:pPr>
      <w:bookmarkStart w:id="679" w:name="_l88w6yddwwcn" w:colFirst="0" w:colLast="0"/>
      <w:bookmarkStart w:id="680" w:name="_Ref43987455"/>
      <w:bookmarkStart w:id="681" w:name="_Toc44494828"/>
      <w:bookmarkEnd w:id="679"/>
      <w:r w:rsidRPr="00DD7CCF">
        <w:t xml:space="preserve">The </w:t>
      </w:r>
      <w:r w:rsidR="00547689">
        <w:t>h</w:t>
      </w:r>
      <w:r w:rsidRPr="00DD7CCF">
        <w:t xml:space="preserve">and </w:t>
      </w:r>
      <w:r w:rsidR="00547689">
        <w:t>d</w:t>
      </w:r>
      <w:r w:rsidRPr="00DD7CCF">
        <w:t>escription</w:t>
      </w:r>
      <w:bookmarkEnd w:id="680"/>
      <w:bookmarkEnd w:id="681"/>
    </w:p>
    <w:p w:rsidR="00C02B8C" w:rsidRPr="00DD7CCF" w:rsidRDefault="004D2E67" w:rsidP="00E2714A">
      <w:pPr>
        <w:pStyle w:val="Lista"/>
      </w:pPr>
      <w:r w:rsidRPr="00DD7CCF">
        <w:t xml:space="preserve">basic designations of script names </w:t>
      </w:r>
      <w:r w:rsidRPr="00E24F87">
        <w:rPr>
          <w:noProof/>
        </w:rPr>
        <w:t>(</w:t>
      </w:r>
      <w:r w:rsidRPr="00DD7CCF">
        <w:t xml:space="preserve">Gupta Brahmi, Tamil, </w:t>
      </w:r>
      <w:proofErr w:type="spellStart"/>
      <w:r w:rsidRPr="00DD7CCF">
        <w:t>Grantha</w:t>
      </w:r>
      <w:proofErr w:type="spellEnd"/>
      <w:r w:rsidRPr="00DD7CCF">
        <w:t>, Khmer, Kawi, etc.) will be recorded in our metadata spreadsheets and imported from there into our TEI Headers in due course</w:t>
      </w:r>
    </w:p>
    <w:p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rsidR="00C02B8C" w:rsidRPr="00DD7CCF" w:rsidRDefault="004D2E67" w:rsidP="00E2714A">
      <w:pPr>
        <w:pStyle w:val="Lista3"/>
      </w:pPr>
      <w:r w:rsidRPr="00DD7CCF">
        <w:t xml:space="preserve">subjects that are of </w:t>
      </w:r>
      <w:proofErr w:type="spellStart"/>
      <w:r w:rsidRPr="00DD7CCF">
        <w:t>projectwide</w:t>
      </w:r>
      <w:proofErr w:type="spellEnd"/>
      <w:r w:rsidRPr="00DD7CCF">
        <w:t xml:space="preserve"> interest and should in general be recorded include:</w:t>
      </w:r>
    </w:p>
    <w:p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rsidR="00C02B8C" w:rsidRPr="00DD7CCF" w:rsidRDefault="004D2E67" w:rsidP="004E103D">
      <w:pPr>
        <w:pStyle w:val="Lista4"/>
      </w:pPr>
      <w:r w:rsidRPr="00DD7CCF">
        <w:t>the use of ornamental lettering in whole or part of the text</w:t>
      </w:r>
    </w:p>
    <w:p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1079C3">
        <w:t>10.4.6</w:t>
      </w:r>
      <w:r w:rsidR="00284D70" w:rsidRPr="00DD7CCF">
        <w:fldChar w:fldCharType="end"/>
      </w:r>
      <w:r w:rsidRPr="00DD7CCF">
        <w:t>)</w:t>
      </w:r>
    </w:p>
    <w:p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rsidR="00C02B8C" w:rsidRPr="00DD7CCF" w:rsidRDefault="004D2E67" w:rsidP="00E2714A">
      <w:pPr>
        <w:pStyle w:val="Lista2"/>
      </w:pPr>
      <w:r w:rsidRPr="00DD7CCF">
        <w:t>we shall only use this method when more than one hand can be clearly identified within a single document</w:t>
      </w:r>
    </w:p>
    <w:p w:rsidR="00C02B8C" w:rsidRPr="00DD7CCF" w:rsidRDefault="004D2E67" w:rsidP="00E2714A">
      <w:pPr>
        <w:pStyle w:val="Lista2"/>
      </w:pPr>
      <w:r w:rsidRPr="00DD7CCF">
        <w:t>in this case, you will need to take the following steps:</w:t>
      </w:r>
    </w:p>
    <w:p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079C3">
        <w:t>10.6.4</w:t>
      </w:r>
      <w:r w:rsidR="0082156E" w:rsidRPr="00DD7CCF">
        <w:fldChar w:fldCharType="end"/>
      </w:r>
      <w:r w:rsidRPr="00DD7CCF">
        <w:t xml:space="preserve"> about XML identifiers)</w:t>
      </w:r>
    </w:p>
    <w:p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079C3">
        <w:t>4.4</w:t>
      </w:r>
      <w:r w:rsidR="0082156E" w:rsidRPr="00DD7CCF">
        <w:fldChar w:fldCharType="end"/>
      </w:r>
    </w:p>
    <w:p w:rsidR="00C02B8C" w:rsidRPr="00DD7CCF" w:rsidRDefault="004D2E67" w:rsidP="003E62E2">
      <w:pPr>
        <w:pStyle w:val="Cmsor2"/>
        <w:numPr>
          <w:ilvl w:val="1"/>
          <w:numId w:val="38"/>
        </w:numPr>
      </w:pPr>
      <w:bookmarkStart w:id="682" w:name="_wnsvz48xieus" w:colFirst="0" w:colLast="0"/>
      <w:bookmarkStart w:id="683" w:name="_Toc44494829"/>
      <w:bookmarkEnd w:id="682"/>
      <w:r w:rsidRPr="00DD7CCF">
        <w:t>Keeping Track of File History</w:t>
      </w:r>
      <w:bookmarkEnd w:id="683"/>
    </w:p>
    <w:p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rsidR="00C02B8C" w:rsidRPr="00DD7CCF" w:rsidRDefault="004D2E67" w:rsidP="00E2714A">
      <w:pPr>
        <w:pStyle w:val="Lista2"/>
      </w:pPr>
      <w:r w:rsidRPr="00DD7CCF">
        <w:t>to resolve issues regarding the encoding choices that can arise when files are being edited by multiple team members</w:t>
      </w:r>
    </w:p>
    <w:p w:rsidR="00C02B8C" w:rsidRPr="00DD7CCF" w:rsidRDefault="004D2E67" w:rsidP="00E2714A">
      <w:pPr>
        <w:pStyle w:val="Lista2"/>
      </w:pPr>
      <w:r w:rsidRPr="00DD7CCF">
        <w:t>to gain a quick overview of the latest changes made when you return to work on a file after some time has passed</w:t>
      </w:r>
    </w:p>
    <w:p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3"/>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rsidR="00C02B8C" w:rsidRPr="00DD7CCF" w:rsidRDefault="004D2E67" w:rsidP="00E2714A">
      <w:pPr>
        <w:pStyle w:val="Lista3"/>
      </w:pPr>
      <w:r w:rsidRPr="00DD7CCF">
        <w:lastRenderedPageBreak/>
        <w:t>to record multiple identifiers, prefix each as above and separate them by a space</w:t>
      </w:r>
    </w:p>
    <w:p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rsidR="00C02B8C" w:rsidRPr="00DD7CCF" w:rsidRDefault="004D2E67" w:rsidP="00E2714A">
      <w:pPr>
        <w:pStyle w:val="Lista2"/>
      </w:pPr>
      <w:r w:rsidRPr="00DD7CCF">
        <w:t>please be concise, but avoid generic formulations and favour precise ones</w:t>
      </w:r>
    </w:p>
    <w:p w:rsidR="00C02B8C" w:rsidRPr="00DD7CCF" w:rsidRDefault="004D2E67" w:rsidP="00E2714A">
      <w:pPr>
        <w:pStyle w:val="Lista"/>
      </w:pPr>
      <w:r w:rsidRPr="00DD7CCF">
        <w:t>keep in mind that changes should be logged in reverse order, i.e. the most recent change should appear at the top of the list</w:t>
      </w:r>
    </w:p>
    <w:p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1079C3">
              <w:rPr>
                <w:noProof/>
              </w:rPr>
              <w:t>11.2.1</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1079C3">
              <w:rPr>
                <w:noProof/>
              </w:rPr>
              <w:t>A</w:t>
            </w:r>
            <w:r w:rsidR="00B2626B">
              <w:rPr>
                <w:noProof/>
              </w:rPr>
              <w:fldChar w:fldCharType="end"/>
            </w:r>
            <w:r w:rsidRPr="00DD7CCF">
              <w:t>: the revision description</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rsidR="00C02B8C" w:rsidRPr="00DD7CCF" w:rsidRDefault="004D2E67" w:rsidP="00920D08">
      <w:pPr>
        <w:pStyle w:val="Cmsor1"/>
      </w:pPr>
      <w:bookmarkStart w:id="684" w:name="_m394n9pgjwwz" w:colFirst="0" w:colLast="0"/>
      <w:bookmarkStart w:id="685" w:name="_Toc44494830"/>
      <w:bookmarkEnd w:id="684"/>
      <w:r w:rsidRPr="00DD7CCF">
        <w:lastRenderedPageBreak/>
        <w:t>Appendices</w:t>
      </w:r>
      <w:bookmarkEnd w:id="685"/>
    </w:p>
    <w:p w:rsidR="00C02B8C" w:rsidRPr="00DD7CCF" w:rsidRDefault="004D2E67" w:rsidP="007D7C37">
      <w:pPr>
        <w:pStyle w:val="Cmsor2"/>
        <w:numPr>
          <w:ilvl w:val="0"/>
          <w:numId w:val="43"/>
        </w:numPr>
        <w:ind w:left="0" w:firstLine="0"/>
      </w:pPr>
      <w:bookmarkStart w:id="686" w:name="_qidxc825gutk" w:colFirst="0" w:colLast="0"/>
      <w:bookmarkStart w:id="687" w:name="_Toc44494831"/>
      <w:bookmarkEnd w:id="686"/>
      <w:r w:rsidRPr="00DD7CCF">
        <w:t>Converting CII/EI Markup Conventions to EpiDoc</w:t>
      </w:r>
      <w:bookmarkEnd w:id="687"/>
    </w:p>
    <w:p w:rsidR="00C02B8C" w:rsidRPr="00DD7CCF" w:rsidRDefault="004D2E67" w:rsidP="00DD7CCF">
      <w:pPr>
        <w:pStyle w:val="Lista"/>
      </w:pPr>
      <w:r w:rsidRPr="00DD7CCF">
        <w:t>word segmentation</w:t>
      </w:r>
    </w:p>
    <w:p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rsidR="00C02B8C" w:rsidRPr="00DD7CCF" w:rsidRDefault="004D2E67" w:rsidP="00DD7CCF">
      <w:pPr>
        <w:pStyle w:val="Lista2"/>
      </w:pPr>
      <w:r w:rsidRPr="00DD7CCF">
        <w:t>hyphens</w:t>
      </w:r>
    </w:p>
    <w:p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rsidR="00C02B8C" w:rsidRPr="00DD7CCF" w:rsidRDefault="004D2E67" w:rsidP="00DD7CCF">
      <w:pPr>
        <w:pStyle w:val="Lista4"/>
      </w:pPr>
      <w:r w:rsidRPr="00DD7CCF">
        <w:t>if they also serve for compound segmentation, they may be optionally retained as above</w:t>
      </w:r>
    </w:p>
    <w:p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079C3">
        <w:t>3.2.4</w:t>
      </w:r>
      <w:r w:rsidR="00780A5D" w:rsidRPr="00DD7CCF">
        <w:fldChar w:fldCharType="end"/>
      </w:r>
      <w:r w:rsidRPr="00DD7CCF">
        <w:t>/)</w:t>
      </w:r>
    </w:p>
    <w:p w:rsidR="00C02B8C" w:rsidRPr="00DD7CCF" w:rsidRDefault="004D2E67" w:rsidP="00DD7CCF">
      <w:pPr>
        <w:pStyle w:val="Lista4"/>
      </w:pPr>
      <w:r w:rsidRPr="00DD7CCF">
        <w:t>if such a hyphen also serves for compound segmentation, optionally retain the hyphen, but move it after the line beginning tag</w:t>
      </w:r>
    </w:p>
    <w:p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4"/>
      </w:r>
      <w:r w:rsidRPr="00DD7CCF">
        <w:t xml:space="preserve"> normally become spaces</w:t>
      </w:r>
    </w:p>
    <w:p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079C3">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079C3">
        <w:t>6.3.2</w:t>
      </w:r>
      <w:r w:rsidR="00435F8C" w:rsidRPr="00DD7CCF">
        <w:fldChar w:fldCharType="end"/>
      </w:r>
      <w:r w:rsidRPr="00DD7CCF">
        <w:t>), which we can apply to any segment, from a single phoneme to a longer string</w:t>
      </w:r>
    </w:p>
    <w:p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079C3">
        <w:t>5.3.2</w:t>
      </w:r>
      <w:r w:rsidR="0082156E" w:rsidRPr="00DD7CCF">
        <w:fldChar w:fldCharType="end"/>
      </w:r>
      <w:r w:rsidRPr="00DD7CCF">
        <w:t>)</w:t>
      </w:r>
    </w:p>
    <w:p w:rsidR="00C02B8C" w:rsidRPr="00DD7CCF" w:rsidRDefault="004D2E67" w:rsidP="00DD7CCF">
      <w:pPr>
        <w:pStyle w:val="Lista2"/>
      </w:pPr>
      <w:r w:rsidRPr="00DD7CCF">
        <w:t>with text and a question mark inside, used in some publications as follows:</w:t>
      </w:r>
    </w:p>
    <w:p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079C3">
        <w:t>5.3.3</w:t>
      </w:r>
      <w:r w:rsidR="001B68E2" w:rsidRPr="00DD7CCF">
        <w:fldChar w:fldCharType="end"/>
      </w:r>
      <w:r w:rsidRPr="00DD7CCF">
        <w:t>)</w:t>
      </w:r>
    </w:p>
    <w:p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079C3">
        <w:t>6</w:t>
      </w:r>
      <w:r w:rsidR="00284D70" w:rsidRPr="00DD7CCF">
        <w:fldChar w:fldCharType="end"/>
      </w:r>
      <w:r w:rsidRPr="00DD7CCF">
        <w:t xml:space="preserve"> may be indicated in an apparatus note)</w:t>
      </w:r>
    </w:p>
    <w:p w:rsidR="00C02B8C" w:rsidRPr="00DD7CCF" w:rsidRDefault="004D2E67" w:rsidP="00DD7CCF">
      <w:pPr>
        <w:pStyle w:val="Lista"/>
      </w:pPr>
      <w:r w:rsidRPr="005D2B22">
        <w:rPr>
          <w:b/>
          <w:bCs/>
        </w:rPr>
        <w:t>square brackets []</w:t>
      </w:r>
      <w:r w:rsidRPr="00DD7CCF">
        <w:t xml:space="preserve"> are used for no less than four functions</w:t>
      </w:r>
    </w:p>
    <w:p w:rsidR="00C02B8C" w:rsidRPr="00DD7CCF" w:rsidRDefault="004D2E67" w:rsidP="00DD7CCF">
      <w:pPr>
        <w:pStyle w:val="Lista2"/>
      </w:pPr>
      <w:r w:rsidRPr="00DD7CCF">
        <w:t>1. to wrap “letters which are much damaged and nearly illegible in the original”</w:t>
      </w:r>
    </w:p>
    <w:p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079C3">
        <w:t>5.3.1</w:t>
      </w:r>
      <w:r w:rsidR="001B68E2" w:rsidRPr="00DD7CCF">
        <w:fldChar w:fldCharType="end"/>
      </w:r>
      <w:r w:rsidRPr="00DD7CCF">
        <w:t>), in some cases with low certainty</w:t>
      </w:r>
    </w:p>
    <w:p w:rsidR="00C02B8C" w:rsidRPr="00DD7CCF" w:rsidRDefault="004D2E67" w:rsidP="00DD7CCF">
      <w:pPr>
        <w:pStyle w:val="Lista2"/>
      </w:pPr>
      <w:r w:rsidRPr="00DD7CCF">
        <w:t>2. to wrap “letters … which, being wholly illegible, can be supplied with certainty”</w:t>
      </w:r>
    </w:p>
    <w:p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079C3">
        <w:t>6.4</w:t>
      </w:r>
      <w:r w:rsidR="00780A5D" w:rsidRPr="00DD7CCF">
        <w:fldChar w:fldCharType="end"/>
      </w:r>
      <w:r w:rsidRPr="00DD7CCF">
        <w:t>)</w:t>
      </w:r>
    </w:p>
    <w:p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079C3">
        <w:t>5.3.2</w:t>
      </w:r>
      <w:r w:rsidR="00284D70" w:rsidRPr="00DD7CCF">
        <w:fldChar w:fldCharType="end"/>
      </w:r>
      <w:r w:rsidRPr="00DD7CCF">
        <w:t>)</w:t>
      </w:r>
    </w:p>
    <w:p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079C3">
        <w:t>6.2.4</w:t>
      </w:r>
      <w:r w:rsidR="0082156E" w:rsidRPr="00DD7CCF">
        <w:fldChar w:fldCharType="end"/>
      </w:r>
    </w:p>
    <w:p w:rsidR="00C02B8C" w:rsidRPr="00DD7CCF" w:rsidRDefault="004D2E67" w:rsidP="00DD7CCF">
      <w:pPr>
        <w:pStyle w:val="Lista4"/>
      </w:pPr>
      <w:r w:rsidRPr="00DD7CCF">
        <w:lastRenderedPageBreak/>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079C3">
        <w:t>6.1.3</w:t>
      </w:r>
      <w:r w:rsidR="00284D70" w:rsidRPr="00DD7CCF">
        <w:fldChar w:fldCharType="end"/>
      </w:r>
      <w:r w:rsidRPr="00DD7CCF">
        <w:t>)</w:t>
      </w:r>
    </w:p>
    <w:p w:rsidR="00C02B8C" w:rsidRPr="00DD7CCF" w:rsidRDefault="004D2E67" w:rsidP="00DD7CCF">
      <w:pPr>
        <w:pStyle w:val="Lista3"/>
      </w:pPr>
      <w:r w:rsidRPr="00DD7CCF">
        <w:t>if possible, look at a facsimile to check whether this editorial markup stands for a scribal omission or for lost and supplied text; if this is not possible, assume that square brackets with an asterisk stand for scribal omission</w:t>
      </w:r>
    </w:p>
    <w:p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079C3">
        <w:t>5.4.4</w:t>
      </w:r>
      <w:r w:rsidR="009A6168" w:rsidRPr="00DD7CCF">
        <w:fldChar w:fldCharType="end"/>
      </w:r>
    </w:p>
    <w:p w:rsidR="00C02B8C" w:rsidRPr="00DD7CCF" w:rsidRDefault="004D2E67" w:rsidP="00DD7CCF">
      <w:pPr>
        <w:pStyle w:val="Lista"/>
      </w:pPr>
      <w:r w:rsidRPr="00DD7CCF">
        <w:t>plain transliterated text</w:t>
      </w:r>
    </w:p>
    <w:p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rsidR="00C02B8C" w:rsidRPr="00DD7CCF" w:rsidRDefault="004D2E67" w:rsidP="00DD7CCF">
      <w:pPr>
        <w:pStyle w:val="Lista"/>
      </w:pPr>
      <w:r w:rsidRPr="005D2B22">
        <w:rPr>
          <w:b/>
          <w:bCs/>
        </w:rPr>
        <w:t>dots</w:t>
      </w:r>
      <w:r w:rsidRPr="00DD7CCF">
        <w:t xml:space="preserve"> or other signs indicating lacunae</w:t>
      </w:r>
    </w:p>
    <w:p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079C3">
        <w:t>5.4</w:t>
      </w:r>
      <w:r w:rsidR="001A0A54" w:rsidRPr="00DD7CCF">
        <w:fldChar w:fldCharType="end"/>
      </w:r>
      <w:r w:rsidRPr="00DD7CCF">
        <w:t xml:space="preserve"> about handling lacunae in EpiDoc</w:t>
      </w:r>
    </w:p>
    <w:p w:rsidR="00C02B8C" w:rsidRPr="00DD7CCF" w:rsidRDefault="004D2E67" w:rsidP="007D7C37">
      <w:pPr>
        <w:pStyle w:val="Cmsor2"/>
        <w:numPr>
          <w:ilvl w:val="0"/>
          <w:numId w:val="43"/>
        </w:numPr>
        <w:ind w:left="0" w:firstLine="0"/>
      </w:pPr>
      <w:bookmarkStart w:id="688" w:name="_qgilsms4nw42" w:colFirst="0" w:colLast="0"/>
      <w:bookmarkStart w:id="689" w:name="_Ref43980968"/>
      <w:bookmarkStart w:id="690" w:name="_Toc44494832"/>
      <w:bookmarkEnd w:id="688"/>
      <w:r w:rsidRPr="00DD7CCF">
        <w:t xml:space="preserve">Metre </w:t>
      </w:r>
      <w:r w:rsidRPr="00E24F87">
        <w:rPr>
          <w:noProof/>
        </w:rPr>
        <w:t>(</w:t>
      </w:r>
      <w:r w:rsidRPr="00DD7CCF">
        <w:t>Prosody)</w:t>
      </w:r>
      <w:bookmarkEnd w:id="689"/>
      <w:bookmarkEnd w:id="690"/>
    </w:p>
    <w:p w:rsidR="00C02B8C" w:rsidRPr="00DD7CCF" w:rsidRDefault="004D2E67" w:rsidP="00920D08">
      <w:pPr>
        <w:pStyle w:val="Cmsor3"/>
      </w:pPr>
      <w:bookmarkStart w:id="691" w:name="_3ig9fb4xl00q" w:colFirst="0" w:colLast="0"/>
      <w:bookmarkStart w:id="692" w:name="_Toc44494833"/>
      <w:bookmarkEnd w:id="691"/>
      <w:r w:rsidRPr="00DD7CCF">
        <w:t>Looking up Sanskrit metres</w:t>
      </w:r>
      <w:bookmarkEnd w:id="692"/>
    </w:p>
    <w:p w:rsidR="00C02B8C" w:rsidRPr="00DD7CCF" w:rsidRDefault="004D2E67" w:rsidP="00DD7CCF">
      <w:pPr>
        <w:pStyle w:val="Lista"/>
      </w:pPr>
      <w:r w:rsidRPr="00DD7CCF">
        <w:t xml:space="preserve">to identify the metre of a Sanskrit stanza, check the lists of syllabic and moraic metres below and use </w:t>
      </w:r>
      <w:proofErr w:type="spellStart"/>
      <w:r w:rsidRPr="00DD7CCF">
        <w:t>Apte’s</w:t>
      </w:r>
      <w:proofErr w:type="spellEnd"/>
      <w:r w:rsidRPr="00DD7CCF">
        <w:t xml:space="preserve"> </w:t>
      </w:r>
      <w:r w:rsidRPr="00E24F87">
        <w:rPr>
          <w:noProof/>
        </w:rPr>
        <w:t>(</w:t>
      </w:r>
      <w:r w:rsidRPr="00DD7CCF">
        <w:t>1957) Appendix A to identify metres not listed here</w:t>
      </w:r>
    </w:p>
    <w:p w:rsidR="00C02B8C" w:rsidRPr="00DD7CCF" w:rsidRDefault="004D2E67" w:rsidP="00DD7CCF">
      <w:pPr>
        <w:pStyle w:val="Lista"/>
      </w:pPr>
      <w:r w:rsidRPr="00DD7CCF">
        <w:t>to accelerate your identification, you can try one of these online tools:</w:t>
      </w:r>
    </w:p>
    <w:p w:rsidR="00C02B8C" w:rsidRPr="00DD7CCF" w:rsidRDefault="001240A6" w:rsidP="00DD7CCF">
      <w:pPr>
        <w:pStyle w:val="Lista2"/>
      </w:pPr>
      <w:hyperlink r:id="rId49">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rsidR="00C02B8C" w:rsidRPr="00DD7CCF" w:rsidRDefault="001240A6" w:rsidP="00DD7CCF">
      <w:pPr>
        <w:pStyle w:val="Lista2"/>
      </w:pPr>
      <w:hyperlink r:id="rId50"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rsidR="00C02B8C" w:rsidRPr="00DD7CCF" w:rsidRDefault="004D2E67" w:rsidP="00DD7CCF">
      <w:pPr>
        <w:pStyle w:val="Lista"/>
      </w:pPr>
      <w:r w:rsidRPr="00DD7CCF">
        <w:t xml:space="preserve">if you have identified a metre not already listed in the </w:t>
      </w:r>
      <w:r w:rsidR="004C2A93">
        <w:fldChar w:fldCharType="begin"/>
      </w:r>
      <w:r w:rsidR="004C2A93">
        <w:instrText xml:space="preserve"> REF _Ref44134196 \h </w:instrText>
      </w:r>
      <w:r w:rsidR="004C2A93">
        <w:fldChar w:fldCharType="separate"/>
      </w:r>
      <w:r w:rsidR="001079C3">
        <w:t xml:space="preserve">Table </w:t>
      </w:r>
      <w:r w:rsidR="001079C3">
        <w:rPr>
          <w:noProof/>
        </w:rPr>
        <w:t>3</w:t>
      </w:r>
      <w:r w:rsidR="004C2A93">
        <w:fldChar w:fldCharType="end"/>
      </w:r>
      <w:r w:rsidR="004C2A93">
        <w:t xml:space="preserve"> </w:t>
      </w:r>
      <w:r w:rsidRPr="00DD7CCF">
        <w:t>below, please get in touch with the authors of this guide to add its name and pattern to the table</w:t>
      </w:r>
    </w:p>
    <w:p w:rsidR="00C02B8C" w:rsidRPr="00DD7CCF" w:rsidRDefault="004D2E67" w:rsidP="00920D08">
      <w:pPr>
        <w:pStyle w:val="Cmsor3"/>
      </w:pPr>
      <w:bookmarkStart w:id="693" w:name="_orz8fxvyzur0" w:colFirst="0" w:colLast="0"/>
      <w:bookmarkStart w:id="694" w:name="_Toc44494834"/>
      <w:bookmarkEnd w:id="693"/>
      <w:r w:rsidRPr="00DD7CCF">
        <w:t>Syllable length</w:t>
      </w:r>
      <w:bookmarkEnd w:id="694"/>
    </w:p>
    <w:p w:rsidR="00C02B8C" w:rsidRPr="00DD7CCF" w:rsidRDefault="004D2E67" w:rsidP="00DD7CCF">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rsidR="00C02B8C" w:rsidRPr="00DD7CCF" w:rsidRDefault="004D2E67" w:rsidP="00DD7CCF">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rsidR="00C02B8C" w:rsidRPr="00DD7CCF" w:rsidRDefault="004D2E67" w:rsidP="00DD7CCF">
      <w:pPr>
        <w:pStyle w:val="Lista"/>
      </w:pPr>
      <w:r w:rsidRPr="00DD7CCF">
        <w:t>as a reminder, syllable length is essentially determined as follows:</w:t>
      </w:r>
    </w:p>
    <w:p w:rsidR="00C02B8C" w:rsidRPr="00DD7CCF" w:rsidRDefault="004D2E67" w:rsidP="00DD7CCF">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rsidR="00C02B8C" w:rsidRPr="00DD7CCF" w:rsidRDefault="004D2E67" w:rsidP="00DD7CCF">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rsidR="00C02B8C" w:rsidRPr="00DD7CCF" w:rsidRDefault="004D2E67" w:rsidP="00DD7CCF">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rsidR="00C02B8C" w:rsidRPr="00DD7CCF" w:rsidRDefault="004D2E67" w:rsidP="00DD7CCF">
      <w:pPr>
        <w:pStyle w:val="Lista3"/>
      </w:pPr>
      <w:r w:rsidRPr="00DD7CCF">
        <w:t>long by position, if its vowel is short but is followed by two or more consonants</w:t>
      </w:r>
    </w:p>
    <w:p w:rsidR="00C02B8C" w:rsidRPr="00DD7CCF" w:rsidRDefault="004D2E67" w:rsidP="00DD7CCF">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rsidR="00C02B8C" w:rsidRPr="00DD7CCF" w:rsidRDefault="004D2E67" w:rsidP="00DD7CCF">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rsidR="00C02B8C" w:rsidRPr="00DD7CCF" w:rsidRDefault="004D2E67" w:rsidP="00DD7CCF">
      <w:pPr>
        <w:pStyle w:val="Lista3"/>
      </w:pPr>
      <w:r w:rsidRPr="00DD7CCF">
        <w:lastRenderedPageBreak/>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079C3">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rsidR="00C02B8C" w:rsidRPr="00DD7CCF" w:rsidRDefault="004D2E67" w:rsidP="00DD7CCF">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rsidR="00C02B8C" w:rsidRPr="00DD7CCF" w:rsidRDefault="004D2E67" w:rsidP="00DD7CCF">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w:t>
      </w:r>
    </w:p>
    <w:p w:rsidR="00C02B8C" w:rsidRPr="00DD7CCF" w:rsidRDefault="004D2E67" w:rsidP="00DD7CCF">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rsidR="00C02B8C" w:rsidRPr="00DD7CCF" w:rsidRDefault="004D2E67" w:rsidP="00DD7CCF">
      <w:pPr>
        <w:pStyle w:val="Lista2"/>
      </w:pPr>
      <w:r w:rsidRPr="00DD7CCF">
        <w:t>our strategy is to encode the use of such licence as a metrical anomaly in order to facilitate research</w:t>
      </w:r>
    </w:p>
    <w:p w:rsidR="00C02B8C" w:rsidRPr="00DD7CCF" w:rsidRDefault="004D2E67" w:rsidP="00DD7CCF">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w:t>
      </w:r>
    </w:p>
    <w:p w:rsidR="00C02B8C" w:rsidRPr="00DD7CCF" w:rsidRDefault="004D2E67" w:rsidP="00920D08">
      <w:pPr>
        <w:pStyle w:val="Cmsor3"/>
      </w:pPr>
      <w:bookmarkStart w:id="695" w:name="_uiwqp6i2kceu" w:colFirst="0" w:colLast="0"/>
      <w:bookmarkStart w:id="696" w:name="_Ref43991811"/>
      <w:bookmarkStart w:id="697" w:name="_Toc44494835"/>
      <w:bookmarkEnd w:id="695"/>
      <w:r w:rsidRPr="00DD7CCF">
        <w:t>Prosodic code</w:t>
      </w:r>
      <w:bookmarkEnd w:id="696"/>
      <w:bookmarkEnd w:id="697"/>
    </w:p>
    <w:p w:rsidR="00C02B8C" w:rsidRPr="00DD7CCF" w:rsidRDefault="004D2E67" w:rsidP="00DD7CCF">
      <w:pPr>
        <w:pStyle w:val="Lista"/>
      </w:pPr>
      <w:r w:rsidRPr="00DD7CCF">
        <w:t>the signs set out below are to be used in values of XML attributes that require prosodic notation, namely in the following contexts</w:t>
      </w:r>
    </w:p>
    <w:p w:rsidR="00C02B8C" w:rsidRPr="00DD7CCF" w:rsidRDefault="004D2E67" w:rsidP="00DD7CCF">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079C3">
        <w:t>2.3.4</w:t>
      </w:r>
      <w:r w:rsidR="00E078CA" w:rsidRPr="00DD7CCF">
        <w:fldChar w:fldCharType="end"/>
      </w:r>
      <w:r w:rsidRPr="00DD7CCF">
        <w:t>)</w:t>
      </w:r>
    </w:p>
    <w:p w:rsidR="00C02B8C" w:rsidRPr="00DD7CCF" w:rsidRDefault="004D2E67" w:rsidP="00DD7CCF">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079C3">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079C3">
        <w:t>5.4.5</w:t>
      </w:r>
      <w:r w:rsidR="001B68E2" w:rsidRPr="00DD7CCF">
        <w:fldChar w:fldCharType="end"/>
      </w:r>
      <w:r w:rsidRPr="00DD7CCF">
        <w:t>)</w:t>
      </w:r>
    </w:p>
    <w:p w:rsidR="00C02B8C" w:rsidRPr="00DD7CCF" w:rsidRDefault="004D2E67" w:rsidP="00DD7CCF">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w:t>
      </w:r>
    </w:p>
    <w:p w:rsidR="00C02B8C" w:rsidRPr="00DD7CCF" w:rsidRDefault="004D2E67" w:rsidP="00DD7CCF">
      <w:pPr>
        <w:pStyle w:val="Lista2"/>
      </w:pPr>
      <w:r w:rsidRPr="00DD7CCF">
        <w:t>the final column of the table shows which of these contexts permit the use of each particular sign; the general rules are as follows</w:t>
      </w:r>
    </w:p>
    <w:p w:rsidR="00C02B8C" w:rsidRPr="00DD7CCF" w:rsidRDefault="004D2E67" w:rsidP="00DD7CCF">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rsidR="00C02B8C" w:rsidRPr="00DD7CCF" w:rsidRDefault="004D2E67" w:rsidP="00DD7CCF">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rsidR="00C02B8C" w:rsidRPr="00DD7CCF" w:rsidRDefault="004D2E67" w:rsidP="00DD7CCF">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rsidR="00C02B8C" w:rsidRPr="00DD7CCF" w:rsidRDefault="004D2E67" w:rsidP="00DD7CCF">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rsidR="00C02B8C" w:rsidRPr="00DD7CCF" w:rsidRDefault="004D2E67" w:rsidP="00DD7CCF">
      <w:pPr>
        <w:pStyle w:val="Lista"/>
      </w:pPr>
      <w:r w:rsidRPr="00DD7CCF">
        <w:t>prosodic code must not contain spaces</w:t>
      </w:r>
    </w:p>
    <w:p w:rsidR="00C02B8C" w:rsidRPr="00DD7CCF" w:rsidRDefault="004D2E67" w:rsidP="00DD7CCF">
      <w:pPr>
        <w:pStyle w:val="Lista"/>
      </w:pPr>
      <w:r w:rsidRPr="00DD7CCF">
        <w:t xml:space="preserve">the table also shows the equivalent conventional signs </w:t>
      </w:r>
      <w:r w:rsidRPr="00E24F87">
        <w:rPr>
          <w:noProof/>
        </w:rPr>
        <w:t>(</w:t>
      </w:r>
      <w:r w:rsidRPr="00DD7CCF">
        <w:t>where available), which will be used for displaying metrical notation</w:t>
      </w:r>
    </w:p>
    <w:p w:rsidR="00C02B8C" w:rsidRPr="00DD7CCF" w:rsidRDefault="004D2E67" w:rsidP="00DD7CCF">
      <w:pPr>
        <w:pStyle w:val="Lista"/>
      </w:pPr>
      <w:r w:rsidRPr="00DD7CCF">
        <w:t xml:space="preserve">when using </w:t>
      </w:r>
      <w:r w:rsidRPr="005D2B22">
        <w:rPr>
          <w:b/>
          <w:bCs/>
        </w:rPr>
        <w:t>numbers to encode moraic feet or cola</w:t>
      </w:r>
      <w:r w:rsidRPr="00DD7CCF">
        <w:t>, be aware of the following</w:t>
      </w:r>
    </w:p>
    <w:p w:rsidR="00C02B8C" w:rsidRPr="00DD7CCF" w:rsidRDefault="004D2E67" w:rsidP="00DD7CCF">
      <w:pPr>
        <w:pStyle w:val="Lista2"/>
      </w:pPr>
      <w:r w:rsidRPr="00DD7CCF">
        <w:t xml:space="preserve">numbers used in prosodic code </w:t>
      </w:r>
      <w:r w:rsidRPr="00E24F87">
        <w:rPr>
          <w:noProof/>
        </w:rPr>
        <w:t>(</w:t>
      </w:r>
      <w:r w:rsidRPr="00DD7CCF">
        <w:t>for moraic metre) must always be delimited by the foot boundary sign |</w:t>
      </w:r>
    </w:p>
    <w:p w:rsidR="00C02B8C" w:rsidRPr="00DD7CCF" w:rsidRDefault="004D2E67" w:rsidP="00DD7CCF">
      <w:pPr>
        <w:pStyle w:val="Lista3"/>
      </w:pPr>
      <w:r w:rsidRPr="00DD7CCF">
        <w:t>this allows multi-digit numbers to be used when necessary; however, consider whether large moraic units can be analysed into combinations of smaller feet</w:t>
      </w:r>
    </w:p>
    <w:p w:rsidR="00C02B8C" w:rsidRPr="00DD7CCF" w:rsidRDefault="004D2E67" w:rsidP="00DD7CCF">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rsidR="00C02B8C" w:rsidRPr="00DD7CCF" w:rsidRDefault="004D2E67" w:rsidP="00DD7CCF">
      <w:pPr>
        <w:pStyle w:val="Lista2"/>
      </w:pPr>
      <w:r w:rsidRPr="00DD7CCF">
        <w:t>for partially lacunose feet, show only the number of lost morae</w:t>
      </w:r>
    </w:p>
    <w:p w:rsidR="00C02B8C" w:rsidRPr="00DD7CCF" w:rsidRDefault="004D2E67" w:rsidP="00DD7CCF">
      <w:pPr>
        <w:pStyle w:val="Lista3"/>
      </w:pPr>
      <w:r w:rsidRPr="00DD7CCF">
        <w:t>e.g. to encode the prosody of a partially lost tetramoraic foot of which one light syllable is extant at the end, use “3-”</w:t>
      </w:r>
    </w:p>
    <w:p w:rsidR="00177FFC" w:rsidRDefault="00177FFC" w:rsidP="00177FFC">
      <w:pPr>
        <w:pStyle w:val="Kpalrs"/>
      </w:pPr>
      <w:bookmarkStart w:id="698" w:name="_Ref44134408"/>
      <w:r>
        <w:t xml:space="preserve">Table </w:t>
      </w:r>
      <w:r w:rsidR="00B2626B">
        <w:fldChar w:fldCharType="begin"/>
      </w:r>
      <w:r w:rsidR="00B2626B">
        <w:instrText xml:space="preserve"> SEQ Table \* ARABIC </w:instrText>
      </w:r>
      <w:r w:rsidR="00B2626B">
        <w:fldChar w:fldCharType="separate"/>
      </w:r>
      <w:r w:rsidR="001079C3">
        <w:rPr>
          <w:noProof/>
        </w:rPr>
        <w:t>2</w:t>
      </w:r>
      <w:r w:rsidR="00B2626B">
        <w:rPr>
          <w:noProof/>
        </w:rPr>
        <w:fldChar w:fldCharType="end"/>
      </w:r>
      <w:bookmarkEnd w:id="698"/>
      <w:r>
        <w:t>. Prosodic notation</w:t>
      </w:r>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rsidTr="00837BA5">
        <w:tc>
          <w:tcPr>
            <w:tcW w:w="2679" w:type="pct"/>
            <w:shd w:val="clear" w:color="auto" w:fill="EAF1DD"/>
            <w:tcMar>
              <w:top w:w="100" w:type="dxa"/>
              <w:left w:w="100" w:type="dxa"/>
              <w:bottom w:w="100" w:type="dxa"/>
              <w:right w:w="100" w:type="dxa"/>
            </w:tcMar>
          </w:tcPr>
          <w:p w:rsidR="00C02B8C" w:rsidRPr="00DD7CCF" w:rsidRDefault="00B44F11" w:rsidP="00F14096">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Code</w:t>
            </w:r>
          </w:p>
        </w:tc>
        <w:tc>
          <w:tcPr>
            <w:tcW w:w="76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Conventional</w:t>
            </w:r>
          </w:p>
          <w:p w:rsidR="00C02B8C" w:rsidRPr="00DD7CCF" w:rsidRDefault="004D2E67" w:rsidP="00F14096">
            <w:pPr>
              <w:pStyle w:val="Tabletext"/>
            </w:pPr>
            <w:r w:rsidRPr="00DD7CCF">
              <w:t>notation</w:t>
            </w:r>
          </w:p>
        </w:tc>
        <w:tc>
          <w:tcPr>
            <w:tcW w:w="76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Context</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one short/light syllable</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1, 2, 3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one long/heavy syllable</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1, 2, 3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2</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larger moraic foot or colon</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foot boundary</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caesura</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r w:rsidRPr="003E62E2">
              <w:rPr>
                <w:rStyle w:val="Lbjegyzet-hivatkozs"/>
              </w:rPr>
              <w:footnoteReference w:id="55"/>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boundary of odd and even quarter</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w:t>
            </w:r>
            <w:r w:rsidRPr="003E62E2">
              <w:rPr>
                <w:rStyle w:val="Lbjegyzet-hivatkozs"/>
              </w:rPr>
              <w:footnoteReference w:id="56"/>
            </w:r>
          </w:p>
        </w:tc>
      </w:tr>
    </w:tbl>
    <w:p w:rsidR="00C02B8C" w:rsidRPr="00DD7CCF" w:rsidRDefault="004D2E67" w:rsidP="00920D08">
      <w:pPr>
        <w:pStyle w:val="Cmsor3"/>
      </w:pPr>
      <w:bookmarkStart w:id="699" w:name="_g11y2ljnx9av" w:colFirst="0" w:colLast="0"/>
      <w:bookmarkStart w:id="700" w:name="_Toc44494836"/>
      <w:bookmarkEnd w:id="699"/>
      <w:r w:rsidRPr="00DD7CCF">
        <w:t>Sanskrit syllabic metres</w:t>
      </w:r>
      <w:bookmarkEnd w:id="700"/>
    </w:p>
    <w:p w:rsidR="00C02B8C" w:rsidRPr="00DD7CCF" w:rsidRDefault="004D2E67" w:rsidP="00DD7CCF">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rsidR="00C02B8C" w:rsidRPr="00DD7CCF" w:rsidRDefault="004D2E67" w:rsidP="00DD7CCF">
      <w:pPr>
        <w:pStyle w:val="Lista2"/>
      </w:pPr>
      <w:r w:rsidRPr="00DD7CCF">
        <w:t xml:space="preserve">always use metre names exactly in the form shown there </w:t>
      </w:r>
      <w:r w:rsidRPr="00E24F87">
        <w:rPr>
          <w:noProof/>
        </w:rPr>
        <w:t>(</w:t>
      </w:r>
      <w:r w:rsidRPr="00DD7CCF">
        <w:t>rather than legitimate variant or alternative names)</w:t>
      </w:r>
    </w:p>
    <w:p w:rsidR="00C02B8C" w:rsidRPr="00DD7CCF" w:rsidRDefault="004D2E67" w:rsidP="00DD7CCF">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079C3">
        <w:rPr>
          <w:noProof/>
        </w:rPr>
        <w:t>133</w:t>
      </w:r>
      <w:r w:rsidR="006E2C5C" w:rsidRPr="00DD7CCF">
        <w:fldChar w:fldCharType="end"/>
      </w:r>
      <w:r w:rsidR="006E2C5C" w:rsidRPr="00DD7CCF">
        <w:t xml:space="preserve"> </w:t>
      </w:r>
      <w:r w:rsidRPr="00DD7CCF">
        <w:t>above</w:t>
      </w:r>
    </w:p>
    <w:p w:rsidR="00C02B8C" w:rsidRDefault="004D2E67" w:rsidP="00DD7CCF">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079C3">
        <w:t>5.4.4</w:t>
      </w:r>
      <w:r w:rsidR="009A6168" w:rsidRPr="00DD7CCF">
        <w:fldChar w:fldCharType="end"/>
      </w:r>
      <w:r w:rsidRPr="00DD7CCF">
        <w:t>)</w:t>
      </w:r>
    </w:p>
    <w:p w:rsidR="00263A70" w:rsidRPr="00DD7CCF" w:rsidRDefault="00177FFC" w:rsidP="00177FFC">
      <w:pPr>
        <w:pStyle w:val="Kpalrs"/>
      </w:pPr>
      <w:bookmarkStart w:id="701" w:name="_Ref44134196"/>
      <w:r>
        <w:t xml:space="preserve">Table </w:t>
      </w:r>
      <w:r w:rsidR="00B2626B">
        <w:fldChar w:fldCharType="begin"/>
      </w:r>
      <w:r w:rsidR="00B2626B">
        <w:instrText xml:space="preserve"> SEQ Table \* ARABIC </w:instrText>
      </w:r>
      <w:r w:rsidR="00B2626B">
        <w:fldChar w:fldCharType="separate"/>
      </w:r>
      <w:r w:rsidR="001079C3">
        <w:rPr>
          <w:noProof/>
        </w:rPr>
        <w:t>3</w:t>
      </w:r>
      <w:r w:rsidR="00B2626B">
        <w:rPr>
          <w:noProof/>
        </w:rPr>
        <w:fldChar w:fldCharType="end"/>
      </w:r>
      <w:bookmarkEnd w:id="701"/>
      <w:r>
        <w:t>. Sanskrit syllabic metres</w:t>
      </w:r>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2"/>
        <w:gridCol w:w="2389"/>
        <w:gridCol w:w="2937"/>
        <w:gridCol w:w="3130"/>
      </w:tblGrid>
      <w:tr w:rsidR="00C02B8C" w:rsidRPr="00DD7CCF" w:rsidTr="00847076">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DD7CCF" w:rsidRDefault="00847076" w:rsidP="00F14096">
            <w:pPr>
              <w:pStyle w:val="Tabletext"/>
            </w:pPr>
            <w:r>
              <w:t>S</w:t>
            </w:r>
            <w:r w:rsidR="004D2E67" w:rsidRPr="00DD7CCF">
              <w:t>yllables</w:t>
            </w:r>
          </w:p>
        </w:tc>
        <w:tc>
          <w:tcPr>
            <w:tcW w:w="124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rsidR="00C02B8C" w:rsidRPr="00DD7CCF" w:rsidRDefault="004D2E67" w:rsidP="00F14096">
            <w:pPr>
              <w:pStyle w:val="Tabletext"/>
            </w:pPr>
            <w:r w:rsidRPr="00DD7CCF">
              <w:t>Name</w:t>
            </w:r>
          </w:p>
        </w:tc>
        <w:tc>
          <w:tcPr>
            <w:tcW w:w="152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rsidR="00C02B8C" w:rsidRPr="00DD7CCF" w:rsidRDefault="004D2E67" w:rsidP="00F14096">
            <w:pPr>
              <w:pStyle w:val="Tabletext"/>
            </w:pPr>
            <w:r w:rsidRPr="00DD7CCF">
              <w:t>XML notation</w:t>
            </w:r>
          </w:p>
        </w:tc>
        <w:tc>
          <w:tcPr>
            <w:tcW w:w="16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DD7CCF" w:rsidRDefault="004D2E67" w:rsidP="00F14096">
            <w:pPr>
              <w:pStyle w:val="Tabletext"/>
            </w:pPr>
            <w:r w:rsidRPr="00DD7CCF">
              <w:t>Conventional notation</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7/7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sumānikā</w:t>
            </w:r>
            <w:proofErr w:type="spellEnd"/>
            <w:r w:rsidRPr="003E62E2">
              <w:rPr>
                <w:rStyle w:val="Lbjegyzet-hivatkozs"/>
              </w:rPr>
              <w:footnoteReference w:id="57"/>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8/8</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anuṣṭubh</w:t>
            </w:r>
            <w:proofErr w:type="spellEnd"/>
            <w:r w:rsidRPr="003E62E2">
              <w:rPr>
                <w:rStyle w:val="Lbjegyzet-hivatkozs"/>
              </w:rPr>
              <w:footnoteReference w:id="58"/>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vegavatī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viyoginī</w:t>
            </w:r>
            <w:proofErr w:type="spellEnd"/>
            <w:r w:rsidRPr="003E62E2">
              <w:rPr>
                <w:rStyle w:val="Lbjegyzet-hivatkozs"/>
              </w:rPr>
              <w:footnoteReference w:id="59"/>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triṣṭubh</w:t>
            </w:r>
            <w:proofErr w:type="spellEnd"/>
            <w:r w:rsidRPr="003E62E2">
              <w:rPr>
                <w:rStyle w:val="Lbjegyzet-hivatkozs"/>
              </w:rPr>
              <w:footnoteReference w:id="60"/>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C02B8C" w:rsidP="00263A70">
            <w:pPr>
              <w:pStyle w:val="Tabletext"/>
              <w:rPr>
                <w:rStyle w:val="MetreCode"/>
              </w:rPr>
            </w:pP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dodhaka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indravajrā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rathoddhatā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śālinī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svāgatā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upajāti</w:t>
            </w:r>
            <w:proofErr w:type="spellEnd"/>
            <w:r w:rsidRPr="003E62E2">
              <w:rPr>
                <w:rStyle w:val="Lbjegyzet-hivatkozs"/>
              </w:rPr>
              <w:footnoteReference w:id="61"/>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lastRenderedPageBreak/>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upendravajrā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toṭaka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vātormī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upacitra</w:t>
            </w:r>
            <w:proofErr w:type="spellEnd"/>
            <w:r w:rsidRPr="003E62E2">
              <w:rPr>
                <w:rStyle w:val="Lbjegyzet-hivatkozs"/>
              </w:rPr>
              <w:footnoteReference w:id="62"/>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aparavaktra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hariṇaplutā</w:t>
            </w:r>
            <w:proofErr w:type="spellEnd"/>
            <w:r w:rsidRPr="003E62E2">
              <w:rPr>
                <w:rStyle w:val="Lbjegyzet-hivatkozs"/>
              </w:rPr>
              <w:footnoteReference w:id="63"/>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mālabhāriṇī</w:t>
            </w:r>
            <w:proofErr w:type="spellEnd"/>
            <w:r w:rsidRPr="003E62E2">
              <w:rPr>
                <w:rStyle w:val="Lbjegyzet-hivatkozs"/>
              </w:rPr>
              <w:footnoteReference w:id="64"/>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jagatī</w:t>
            </w:r>
            <w:proofErr w:type="spellEnd"/>
            <w:r w:rsidRPr="003E62E2">
              <w:rPr>
                <w:rStyle w:val="Lbjegyzet-hivatkozs"/>
              </w:rPr>
              <w:footnoteReference w:id="65"/>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C02B8C" w:rsidP="00263A70">
            <w:pPr>
              <w:pStyle w:val="Tabletext"/>
              <w:rPr>
                <w:rStyle w:val="MetreCode"/>
              </w:rPr>
            </w:pP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bhujaṅgaprayāta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maṇimālā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drutavilambita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pramitākṣarā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vaṁśamālā</w:t>
            </w:r>
            <w:proofErr w:type="spellEnd"/>
            <w:r w:rsidRPr="003E62E2">
              <w:rPr>
                <w:rStyle w:val="Lbjegyzet-hivatkozs"/>
              </w:rPr>
              <w:footnoteReference w:id="66"/>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vaṁśastha</w:t>
            </w:r>
            <w:proofErr w:type="spellEnd"/>
            <w:r w:rsidRPr="003E62E2">
              <w:rPr>
                <w:rStyle w:val="Lbjegyzet-hivatkozs"/>
              </w:rPr>
              <w:footnoteReference w:id="67"/>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vaiśvadevī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puṣpitāgrā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mañjubhāṣiṇī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mattamayūra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praharṣiṇī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rucirā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asa</w:t>
            </w:r>
            <w:r w:rsidR="00C6268C">
              <w:t>ṁ</w:t>
            </w:r>
            <w:r w:rsidRPr="00DD7CCF">
              <w:t>bādhā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praharaṇakalikā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vasantatilakā</w:t>
            </w:r>
            <w:proofErr w:type="spellEnd"/>
            <w:r w:rsidRPr="003E62E2">
              <w:rPr>
                <w:rStyle w:val="Lbjegyzet-hivatkozs"/>
              </w:rPr>
              <w:footnoteReference w:id="68"/>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lastRenderedPageBreak/>
              <w:t>15</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mālinī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hariṇī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mandākrāntā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nardaṭaka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pr̥thvī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F14096">
            <w:pPr>
              <w:pStyle w:val="Tabletext"/>
              <w:rPr>
                <w:rStyle w:val="MetreCode"/>
              </w:rPr>
            </w:pPr>
            <w:r w:rsidRPr="00263A70">
              <w:rPr>
                <w:rStyle w:val="MetreCode"/>
              </w:rPr>
              <w:t>⏑–⏑⏑⏑–⏑–|⏑⏑⏑–⏑––⏑⏓</w:t>
            </w:r>
            <w:r w:rsidRPr="00263A70">
              <w:rPr>
                <w:rStyle w:val="Lbjegyzet-hivatkozs"/>
              </w:rPr>
              <w:footnoteReference w:id="69"/>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śikharinī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śārdūlavikrīḍita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sumadhurā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mattebhavikrīḍita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suvadanā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sragdharā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bl>
    <w:p w:rsidR="00C02B8C" w:rsidRPr="00DD7CCF" w:rsidRDefault="004D2E67" w:rsidP="00920D08">
      <w:pPr>
        <w:pStyle w:val="Cmsor3"/>
      </w:pPr>
      <w:bookmarkStart w:id="702" w:name="_2qn1tcnogd7u" w:colFirst="0" w:colLast="0"/>
      <w:bookmarkStart w:id="703" w:name="_Ref43991783"/>
      <w:bookmarkStart w:id="704" w:name="_Toc44494837"/>
      <w:bookmarkEnd w:id="702"/>
      <w:r w:rsidRPr="00DD7CCF">
        <w:t xml:space="preserve">Notes on </w:t>
      </w:r>
      <w:r w:rsidRPr="00ED5C86">
        <w:rPr>
          <w:rStyle w:val="Foreign"/>
        </w:rPr>
        <w:t>anuṣṭubh</w:t>
      </w:r>
      <w:bookmarkEnd w:id="703"/>
      <w:bookmarkEnd w:id="704"/>
    </w:p>
    <w:p w:rsidR="00C02B8C" w:rsidRPr="00DD7CCF" w:rsidRDefault="004D2E67" w:rsidP="00DD7CCF">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rsidR="00C02B8C" w:rsidRPr="00DD7CCF" w:rsidRDefault="004D2E67" w:rsidP="00DD7CCF">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079C3">
        <w:t>5.4.4</w:t>
      </w:r>
      <w:r w:rsidR="009A6168" w:rsidRPr="00DD7CCF">
        <w:fldChar w:fldCharType="end"/>
      </w:r>
      <w:r w:rsidRPr="00DD7CCF">
        <w:t xml:space="preserve">), the first four syllables of each </w:t>
      </w:r>
      <w:r w:rsidRPr="00DD7CCF">
        <w:rPr>
          <w:rStyle w:val="Foreign"/>
        </w:rPr>
        <w:t>anuṣṭubh</w:t>
      </w:r>
      <w:r w:rsidRPr="00DD7CCF">
        <w:t xml:space="preserve"> quarter shall be marked up as indeterminate, as shown in the list of syllabic metres above</w:t>
      </w:r>
    </w:p>
    <w:p w:rsidR="00C02B8C" w:rsidRPr="00DD7CCF" w:rsidRDefault="004D2E67" w:rsidP="00DD7CCF">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079C3" w:rsidRPr="00ED5C86">
        <w:t xml:space="preserve">Table </w:t>
      </w:r>
      <w:r w:rsidR="001079C3">
        <w:rPr>
          <w:noProof/>
        </w:rPr>
        <w:t>4</w:t>
      </w:r>
      <w:r w:rsidR="004C2A93">
        <w:fldChar w:fldCharType="end"/>
      </w:r>
      <w:r w:rsidR="004C2A93">
        <w:t xml:space="preserve"> </w:t>
      </w:r>
      <w:r w:rsidRPr="00DD7CCF">
        <w:t>below</w:t>
      </w:r>
    </w:p>
    <w:p w:rsidR="00C02B8C" w:rsidRPr="00DD7CCF" w:rsidRDefault="004D2E67" w:rsidP="00DD7CCF">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w:t>
      </w:r>
    </w:p>
    <w:p w:rsidR="00C02B8C" w:rsidRPr="00DD7CCF" w:rsidRDefault="004D2E67" w:rsidP="00DD7CCF">
      <w:pPr>
        <w:pStyle w:val="Lista"/>
      </w:pPr>
      <w:r w:rsidRPr="00DD7CCF">
        <w:t xml:space="preserve">note that </w:t>
      </w:r>
      <w:r w:rsidRPr="00DD7CCF">
        <w:rPr>
          <w:rStyle w:val="Foreign"/>
        </w:rPr>
        <w:t>vipulā</w:t>
      </w:r>
      <w:r w:rsidRPr="00DD7CCF">
        <w:t xml:space="preserve"> variations </w:t>
      </w:r>
      <w:r w:rsidRPr="00E24F87">
        <w:rPr>
          <w:noProof/>
        </w:rPr>
        <w:t>(</w:t>
      </w:r>
      <w:r w:rsidRPr="00DD7CCF">
        <w:t xml:space="preserve">alternative cadences in the odd quarters)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w:t>
      </w:r>
    </w:p>
    <w:p w:rsidR="00177FFC" w:rsidRDefault="00177FFC" w:rsidP="00177FFC">
      <w:pPr>
        <w:pStyle w:val="Kpalrs"/>
      </w:pPr>
      <w:bookmarkStart w:id="705" w:name="_Ref44134600"/>
      <w:r w:rsidRPr="00ED5C86">
        <w:t xml:space="preserve">Table </w:t>
      </w:r>
      <w:r w:rsidR="00B2626B">
        <w:fldChar w:fldCharType="begin"/>
      </w:r>
      <w:r w:rsidR="00B2626B">
        <w:instrText xml:space="preserve"> SEQ Table \* ARABIC </w:instrText>
      </w:r>
      <w:r w:rsidR="00B2626B">
        <w:fldChar w:fldCharType="separate"/>
      </w:r>
      <w:r w:rsidR="001079C3">
        <w:rPr>
          <w:noProof/>
        </w:rPr>
        <w:t>4</w:t>
      </w:r>
      <w:r w:rsidR="00B2626B">
        <w:rPr>
          <w:noProof/>
        </w:rPr>
        <w:fldChar w:fldCharType="end"/>
      </w:r>
      <w:bookmarkEnd w:id="705"/>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8</w:t>
            </w:r>
          </w:p>
        </w:tc>
      </w:tr>
      <w:tr w:rsidR="00C02B8C" w:rsidRPr="00DD7CCF"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r>
      <w:tr w:rsidR="00C02B8C"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r>
    </w:tbl>
    <w:p w:rsidR="004C2A93" w:rsidRDefault="004C2A93" w:rsidP="004C2A93"/>
    <w:p w:rsidR="00177FFC" w:rsidRDefault="00177FFC" w:rsidP="00ED5C86">
      <w:pPr>
        <w:pStyle w:val="Kpalrs"/>
      </w:pPr>
      <w:r w:rsidRPr="00ED5C86">
        <w:lastRenderedPageBreak/>
        <w:t xml:space="preserve">Table </w:t>
      </w:r>
      <w:r w:rsidR="00B2626B">
        <w:fldChar w:fldCharType="begin"/>
      </w:r>
      <w:r w:rsidR="00B2626B">
        <w:instrText xml:space="preserve"> SEQ Table \* ARABIC </w:instrText>
      </w:r>
      <w:r w:rsidR="00B2626B">
        <w:fldChar w:fldCharType="separate"/>
      </w:r>
      <w:r w:rsidR="001079C3">
        <w:rPr>
          <w:noProof/>
        </w:rPr>
        <w:t>5</w:t>
      </w:r>
      <w:r w:rsidR="00B2626B">
        <w:rPr>
          <w:noProof/>
        </w:rPr>
        <w:fldChar w:fldCharType="end"/>
      </w:r>
      <w:r w:rsidRPr="00ED5C86">
        <w:t xml:space="preserve">. Recognised </w:t>
      </w:r>
      <w:r w:rsidRPr="00ED5C86">
        <w:rPr>
          <w:rStyle w:val="Foreign"/>
        </w:rPr>
        <w:t>vipulā anuṣṭubh</w:t>
      </w:r>
      <w:r w:rsidRPr="00ED5C86">
        <w:t xml:space="preserve"> patterns (even lines only)</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 xml:space="preserve"> </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8</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proofErr w:type="spellStart"/>
            <w:r w:rsidRPr="00263A70">
              <w:t>na-vipulā</w:t>
            </w:r>
            <w:proofErr w:type="spellEnd"/>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p w:rsidR="00263A70" w:rsidRPr="003E62E2" w:rsidRDefault="00263A70" w:rsidP="00847076">
            <w:pPr>
              <w:pStyle w:val="Tabletext"/>
              <w:keepNext/>
              <w:jc w:val="center"/>
              <w:rPr>
                <w:rStyle w:val="MetreCode"/>
              </w:rPr>
            </w:pPr>
            <w:r w:rsidRPr="003E62E2">
              <w:rPr>
                <w:rStyle w:val="MetreCode"/>
              </w:rPr>
              <w:t>⏑––</w:t>
            </w:r>
          </w:p>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proofErr w:type="spellStart"/>
            <w:r w:rsidRPr="00263A70">
              <w:t>bha-vipulā</w:t>
            </w:r>
            <w:proofErr w:type="spellEnd"/>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ma-</w:t>
            </w:r>
            <w:proofErr w:type="spellStart"/>
            <w:r w:rsidRPr="00263A70">
              <w:t>vipulā</w:t>
            </w:r>
            <w:proofErr w:type="spellEnd"/>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F14096">
            <w:pPr>
              <w:pStyle w:val="Tabletext"/>
            </w:pPr>
            <w:proofErr w:type="spellStart"/>
            <w:r w:rsidRPr="00263A70">
              <w:t>ra-vipulā</w:t>
            </w:r>
            <w:proofErr w:type="spellEnd"/>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p w:rsidR="00263A70" w:rsidRPr="003E62E2" w:rsidRDefault="00263A70" w:rsidP="000F7351">
            <w:pPr>
              <w:pStyle w:val="Tabletext"/>
              <w:jc w:val="center"/>
              <w:rPr>
                <w:rStyle w:val="MetreCode"/>
              </w:rPr>
            </w:pPr>
            <w:r w:rsidRPr="003E62E2">
              <w:rPr>
                <w:rStyle w:val="MetreCode"/>
              </w:rPr>
              <w:t>⏑––</w:t>
            </w:r>
          </w:p>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r>
    </w:tbl>
    <w:p w:rsidR="004F4C63" w:rsidRPr="00DD7CCF" w:rsidRDefault="004D2E67" w:rsidP="00920D08">
      <w:pPr>
        <w:pStyle w:val="Cmsor3"/>
      </w:pPr>
      <w:bookmarkStart w:id="706" w:name="_n2qlg5gxi1qw" w:colFirst="0" w:colLast="0"/>
      <w:bookmarkStart w:id="707" w:name="_Ref43991920"/>
      <w:bookmarkStart w:id="708" w:name="_Toc44494838"/>
      <w:bookmarkEnd w:id="706"/>
      <w:r w:rsidRPr="00DD7CCF">
        <w:t xml:space="preserve">Notes on the </w:t>
      </w:r>
      <w:r w:rsidRPr="00ED5C86">
        <w:rPr>
          <w:rStyle w:val="Foreign"/>
        </w:rPr>
        <w:t>upajāti</w:t>
      </w:r>
      <w:r w:rsidRPr="00DD7CCF">
        <w:t xml:space="preserve"> family</w:t>
      </w:r>
      <w:bookmarkEnd w:id="707"/>
      <w:bookmarkEnd w:id="708"/>
    </w:p>
    <w:p w:rsidR="00C02B8C" w:rsidRPr="00DD7CCF" w:rsidRDefault="004D2E67" w:rsidP="00DD7CCF">
      <w:pPr>
        <w:pStyle w:val="Lista"/>
      </w:pPr>
      <w:r w:rsidRPr="00DD7CCF">
        <w:t>this family of metres includes 11 and 12-syllable metres which vary in the length of the first syllable and thus give rise to ambiguities concerning classification</w:t>
      </w:r>
    </w:p>
    <w:p w:rsidR="00C02B8C" w:rsidRPr="00DD7CCF" w:rsidRDefault="004D2E67" w:rsidP="00DD7CCF">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rsidR="00C02B8C" w:rsidRPr="00DD7CCF" w:rsidRDefault="004D2E67" w:rsidP="00DD7CCF">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śa</w:t>
      </w:r>
      <w:r w:rsidRPr="00DD7CCF">
        <w:t xml:space="preserve"> and </w:t>
      </w:r>
      <w:r w:rsidRPr="00DD7CCF">
        <w:rPr>
          <w:rStyle w:val="Foreign"/>
        </w:rPr>
        <w:t>va</w:t>
      </w:r>
      <w:r w:rsidR="00C6268C">
        <w:rPr>
          <w:rStyle w:val="Foreign"/>
        </w:rPr>
        <w:t>ṁ</w:t>
      </w:r>
      <w:r w:rsidRPr="00DD7CCF">
        <w:rPr>
          <w:rStyle w:val="Foreign"/>
        </w:rPr>
        <w:t>śastha</w:t>
      </w:r>
    </w:p>
    <w:p w:rsidR="00C02B8C" w:rsidRPr="00DD7CCF" w:rsidRDefault="004D2E67" w:rsidP="00DD7CCF">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rsidR="00C02B8C" w:rsidRPr="00DD7CCF" w:rsidRDefault="004D2E67" w:rsidP="00DD7CCF">
      <w:pPr>
        <w:pStyle w:val="Lista"/>
      </w:pPr>
      <w:r w:rsidRPr="00DD7CCF">
        <w:t>however, the mixed metres are more widely used than the pure ones, therefore</w:t>
      </w:r>
    </w:p>
    <w:p w:rsidR="00C02B8C" w:rsidRPr="00DD7CCF" w:rsidRDefault="004D2E67" w:rsidP="00DD7CCF">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rsidR="00C02B8C" w:rsidRPr="00DD7CCF" w:rsidRDefault="004D2E67" w:rsidP="00DD7CCF">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rsidR="00C02B8C" w:rsidRPr="00DD7CCF" w:rsidRDefault="004D2E67" w:rsidP="00DD7CCF">
      <w:pPr>
        <w:pStyle w:val="Lista2"/>
      </w:pPr>
      <w:r w:rsidRPr="00DD7CCF">
        <w:t>there may always be cases where the above considerations do not apply; for example when a composer shows off his skill by employing a wide variety of metres</w:t>
      </w:r>
    </w:p>
    <w:p w:rsidR="004F4C63" w:rsidRPr="00DD7CCF" w:rsidRDefault="004D2E67" w:rsidP="00920D08">
      <w:pPr>
        <w:pStyle w:val="Cmsor3"/>
      </w:pPr>
      <w:bookmarkStart w:id="709" w:name="_n8vla59yhjha" w:colFirst="0" w:colLast="0"/>
      <w:bookmarkStart w:id="710" w:name="_Ref43991854"/>
      <w:bookmarkStart w:id="711" w:name="_Toc44494839"/>
      <w:bookmarkEnd w:id="709"/>
      <w:r w:rsidRPr="00DD7CCF">
        <w:t xml:space="preserve">Notes on the </w:t>
      </w:r>
      <w:r w:rsidRPr="00ED5C86">
        <w:rPr>
          <w:rStyle w:val="Foreign"/>
        </w:rPr>
        <w:t>vaitālīya</w:t>
      </w:r>
      <w:r w:rsidRPr="00DD7CCF">
        <w:t xml:space="preserve"> family</w:t>
      </w:r>
      <w:bookmarkEnd w:id="710"/>
      <w:bookmarkEnd w:id="711"/>
    </w:p>
    <w:p w:rsidR="00C02B8C" w:rsidRPr="00DD7CCF" w:rsidRDefault="004D2E67" w:rsidP="00DD7CCF">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rsidR="00C02B8C" w:rsidRPr="00DD7CCF" w:rsidRDefault="004D2E67" w:rsidP="00DD7CCF">
      <w:pPr>
        <w:pStyle w:val="Lista2"/>
      </w:pPr>
      <w:r w:rsidRPr="00DD7CCF">
        <w:rPr>
          <w:rStyle w:val="Foreign"/>
        </w:rPr>
        <w:t>vaitālīya</w:t>
      </w:r>
      <w:r w:rsidRPr="00DD7CCF">
        <w:t xml:space="preserve">, with the pattern </w:t>
      </w:r>
      <w:r w:rsidRPr="00263A70">
        <w:rPr>
          <w:rStyle w:val="MetreCode"/>
        </w:rPr>
        <w:t>⏕⏕–⏑–⏑⏓/⏕⏕⏕⏕–⏑–⏑⏓</w:t>
      </w:r>
    </w:p>
    <w:p w:rsidR="00C02B8C" w:rsidRPr="00DD7CCF" w:rsidRDefault="004D2E67" w:rsidP="00DD7CCF">
      <w:pPr>
        <w:pStyle w:val="Lista2"/>
      </w:pPr>
      <w:r w:rsidRPr="00ED5C86">
        <w:rPr>
          <w:rStyle w:val="Foreign"/>
        </w:rPr>
        <w:t>aupacchandasika</w:t>
      </w:r>
      <w:r w:rsidRPr="00DD7CCF">
        <w:t xml:space="preserve">, with the pattern </w:t>
      </w:r>
      <w:r w:rsidRPr="00263A70">
        <w:rPr>
          <w:rStyle w:val="MetreCode"/>
        </w:rPr>
        <w:t>⏕⏕⏕–⏑–⏑–⏓/⏕⏕⏕⏕–⏑–⏑–⏓</w:t>
      </w:r>
    </w:p>
    <w:p w:rsidR="004F4C63" w:rsidRPr="00DD7CCF" w:rsidRDefault="004D2E67" w:rsidP="00DD7CCF">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rsidR="00C02B8C" w:rsidRPr="00DD7CCF" w:rsidRDefault="004D2E67" w:rsidP="00DD7CCF">
      <w:pPr>
        <w:pStyle w:val="Lista"/>
      </w:pPr>
      <w:r w:rsidRPr="00DD7CCF">
        <w:t>in addition, there exist a small number of fully syllabic templates which are specific, constrained instantiations of the above, partly moraic templates:</w:t>
      </w:r>
    </w:p>
    <w:p w:rsidR="00C02B8C" w:rsidRPr="00DD7CCF" w:rsidRDefault="004D2E67" w:rsidP="00DD7CCF">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079C3">
        <w:t xml:space="preserve">Table </w:t>
      </w:r>
      <w:r w:rsidR="001079C3">
        <w:rPr>
          <w:noProof/>
        </w:rPr>
        <w:t>3</w:t>
      </w:r>
      <w:r w:rsidR="004C2A93">
        <w:fldChar w:fldCharType="end"/>
      </w:r>
      <w:r w:rsidRPr="00DD7CCF">
        <w:t xml:space="preserve"> for the patterns)</w:t>
      </w:r>
    </w:p>
    <w:p w:rsidR="00C02B8C" w:rsidRPr="00DD7CCF" w:rsidRDefault="004D2E67" w:rsidP="00DD7CCF">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rsidR="00C02B8C" w:rsidRPr="00DD7CCF" w:rsidRDefault="004D2E67" w:rsidP="00DD7CCF">
      <w:pPr>
        <w:pStyle w:val="Lista2"/>
      </w:pPr>
      <w:r w:rsidRPr="00DD7CCF">
        <w:rPr>
          <w:rStyle w:val="Foreign"/>
        </w:rPr>
        <w:t>āpātalikā</w:t>
      </w:r>
      <w:r w:rsidRPr="00DD7CCF">
        <w:t xml:space="preserve"> may be realised as </w:t>
      </w:r>
      <w:r w:rsidRPr="00DD7CCF">
        <w:rPr>
          <w:rStyle w:val="Foreign"/>
        </w:rPr>
        <w:t>vegavatī</w:t>
      </w:r>
    </w:p>
    <w:p w:rsidR="00C02B8C" w:rsidRPr="00DD7CCF" w:rsidRDefault="004D2E67" w:rsidP="00DD7CCF">
      <w:pPr>
        <w:pStyle w:val="Lista"/>
      </w:pPr>
      <w:r w:rsidRPr="00DD7CCF">
        <w:t>in actual poetic practice, these fully syllabic instantiations are much more common than the less constrained moraic templates</w:t>
      </w:r>
    </w:p>
    <w:p w:rsidR="00C02B8C" w:rsidRPr="00DD7CCF" w:rsidRDefault="004D2E67" w:rsidP="00DD7CCF">
      <w:pPr>
        <w:pStyle w:val="Lista"/>
      </w:pPr>
      <w:r w:rsidRPr="00DD7CCF">
        <w:t>nonetheless, many editors of Indic texts prefer to classify such stanzas by the generic metre and not by the specific instantiation</w:t>
      </w:r>
    </w:p>
    <w:p w:rsidR="00C02B8C" w:rsidRPr="00DD7CCF" w:rsidRDefault="004D2E67" w:rsidP="00DD7CCF">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rsidR="00C02B8C" w:rsidRPr="00DD7CCF" w:rsidRDefault="004D2E67" w:rsidP="00920D08">
      <w:pPr>
        <w:pStyle w:val="Cmsor3"/>
      </w:pPr>
      <w:bookmarkStart w:id="712" w:name="_4rj5tl9kxhaa" w:colFirst="0" w:colLast="0"/>
      <w:bookmarkStart w:id="713" w:name="_Ref43991879"/>
      <w:bookmarkStart w:id="714" w:name="_Toc44494840"/>
      <w:bookmarkEnd w:id="712"/>
      <w:r w:rsidRPr="00DD7CCF">
        <w:lastRenderedPageBreak/>
        <w:t xml:space="preserve">Vedic </w:t>
      </w:r>
      <w:proofErr w:type="spellStart"/>
      <w:r w:rsidRPr="00DD7CCF">
        <w:t>trimeter</w:t>
      </w:r>
      <w:bookmarkEnd w:id="713"/>
      <w:bookmarkEnd w:id="714"/>
      <w:proofErr w:type="spellEnd"/>
    </w:p>
    <w:p w:rsidR="00C02B8C" w:rsidRPr="00DD7CCF" w:rsidRDefault="004D2E67" w:rsidP="00DD7CCF">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079C3">
        <w:t xml:space="preserve">Table </w:t>
      </w:r>
      <w:r w:rsidR="001079C3">
        <w:rPr>
          <w:noProof/>
        </w:rPr>
        <w:t>3</w:t>
      </w:r>
      <w:r w:rsidR="004C2A93">
        <w:fldChar w:fldCharType="end"/>
      </w:r>
      <w:r w:rsidR="004C2A93">
        <w:t xml:space="preserve"> </w:t>
      </w:r>
      <w:r w:rsidRPr="00DD7CCF">
        <w:t>above; instead,</w:t>
      </w:r>
    </w:p>
    <w:p w:rsidR="00C02B8C" w:rsidRPr="00DD7CCF" w:rsidRDefault="004D2E67" w:rsidP="00DD7CCF">
      <w:pPr>
        <w:pStyle w:val="Lista2"/>
      </w:pPr>
      <w:r w:rsidRPr="00DD7CCF">
        <w:t>lines consist of 11±1 or 12±1 syllables, with varying line number permitted within a stanza</w:t>
      </w:r>
    </w:p>
    <w:p w:rsidR="00C02B8C" w:rsidRPr="00DD7CCF" w:rsidRDefault="004D2E67" w:rsidP="00DD7CCF">
      <w:pPr>
        <w:pStyle w:val="Lista2"/>
      </w:pPr>
      <w:r w:rsidRPr="00DD7CCF">
        <w:t xml:space="preserve">the initial colon </w:t>
      </w:r>
      <w:r w:rsidRPr="00E24F87">
        <w:rPr>
          <w:noProof/>
        </w:rPr>
        <w:t>(</w:t>
      </w:r>
      <w:r w:rsidRPr="00DD7CCF">
        <w:t>the “opening”, before a more or less clear caesura) is relatively free, but predominantly trochaic</w:t>
      </w:r>
    </w:p>
    <w:p w:rsidR="00C02B8C" w:rsidRPr="00DD7CCF" w:rsidRDefault="004D2E67" w:rsidP="00DD7CCF">
      <w:pPr>
        <w:pStyle w:val="Lista2"/>
      </w:pPr>
      <w:r w:rsidRPr="00DD7CCF">
        <w:t xml:space="preserve">the caesura is generally followed by a pair of short syllables </w:t>
      </w:r>
      <w:r w:rsidRPr="00E24F87">
        <w:rPr>
          <w:noProof/>
        </w:rPr>
        <w:t>(</w:t>
      </w:r>
      <w:r w:rsidRPr="00DD7CCF">
        <w:t>“break”)</w:t>
      </w:r>
    </w:p>
    <w:p w:rsidR="00C02B8C" w:rsidRPr="00DD7CCF" w:rsidRDefault="004D2E67" w:rsidP="00DD7CCF">
      <w:pPr>
        <w:pStyle w:val="Lista2"/>
      </w:pPr>
      <w:r w:rsidRPr="00DD7CCF">
        <w:t xml:space="preserve">the final colon </w:t>
      </w:r>
      <w:r w:rsidRPr="00E24F87">
        <w:rPr>
          <w:noProof/>
        </w:rPr>
        <w:t>(</w:t>
      </w:r>
      <w:r w:rsidRPr="00DD7CCF">
        <w:t>cadence) of each line is relatively fixed in a trochaic pattern</w:t>
      </w:r>
    </w:p>
    <w:p w:rsidR="00C02B8C" w:rsidRPr="00DD7CCF" w:rsidRDefault="004D2E67" w:rsidP="00DD7CCF">
      <w:pPr>
        <w:pStyle w:val="Lista"/>
      </w:pPr>
      <w:r w:rsidRPr="00DD7CCF">
        <w:t xml:space="preserve">such metres shall be collectively referred to as </w:t>
      </w:r>
      <w:proofErr w:type="spellStart"/>
      <w:r w:rsidRPr="00DD7CCF">
        <w:t>trimeter</w:t>
      </w:r>
      <w:proofErr w:type="spellEnd"/>
      <w:r w:rsidRPr="00DD7CCF">
        <w:t xml:space="preserve">, following Arnold </w:t>
      </w:r>
      <w:r w:rsidRPr="00E24F87">
        <w:rPr>
          <w:noProof/>
        </w:rPr>
        <w:t>(</w:t>
      </w:r>
      <w:r w:rsidRPr="00DD7CCF">
        <w:t>1905:7, 11-14)</w:t>
      </w:r>
    </w:p>
    <w:p w:rsidR="00C02B8C" w:rsidRPr="00DD7CCF" w:rsidRDefault="004D2E67" w:rsidP="00DD7CCF">
      <w:pPr>
        <w:pStyle w:val="Lista"/>
      </w:pPr>
      <w:r w:rsidRPr="00DD7CCF">
        <w:t>we judge that a rough typology of metrical patterns serves our needs better than a detailed encoding that could give due consideration to the intricacies of these metres</w:t>
      </w:r>
    </w:p>
    <w:p w:rsidR="00C02B8C" w:rsidRPr="00DD7CCF" w:rsidRDefault="004D2E67" w:rsidP="00DD7CCF">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rsidR="00C02B8C" w:rsidRPr="00DD7CCF" w:rsidRDefault="00B26C65" w:rsidP="00DD7CCF">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rsidR="00C02B8C" w:rsidRPr="00263A70" w:rsidRDefault="004D2E67" w:rsidP="00DD7CCF">
      <w:pPr>
        <w:pStyle w:val="Lista3"/>
        <w:rPr>
          <w:rStyle w:val="MetreCode"/>
        </w:rPr>
      </w:pPr>
      <w:r w:rsidRPr="00263A70">
        <w:rPr>
          <w:rStyle w:val="MetreCode"/>
        </w:rPr>
        <w:t>⏓–⏓–||⏑⏑–|–⏑–⏓</w:t>
      </w:r>
    </w:p>
    <w:p w:rsidR="00C02B8C" w:rsidRPr="00263A70" w:rsidRDefault="004D2E67" w:rsidP="00DD7CCF">
      <w:pPr>
        <w:pStyle w:val="Lista3"/>
        <w:rPr>
          <w:rStyle w:val="MetreCode"/>
        </w:rPr>
      </w:pPr>
      <w:r w:rsidRPr="00263A70">
        <w:rPr>
          <w:rStyle w:val="MetreCode"/>
        </w:rPr>
        <w:t>⏓–⏓–⏓||⏑⏑|–⏑–⏓</w:t>
      </w:r>
    </w:p>
    <w:p w:rsidR="00C02B8C" w:rsidRPr="00DD7CCF" w:rsidRDefault="00B26C65" w:rsidP="00DD7CCF">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rsidR="00C02B8C" w:rsidRPr="00263A70" w:rsidRDefault="004D2E67" w:rsidP="00DD7CCF">
      <w:pPr>
        <w:pStyle w:val="Lista3"/>
        <w:rPr>
          <w:rStyle w:val="MetreCode"/>
        </w:rPr>
      </w:pPr>
      <w:r w:rsidRPr="00263A70">
        <w:rPr>
          <w:rStyle w:val="MetreCode"/>
        </w:rPr>
        <w:t>⏓–⏓–||⏑⏑–|–⏑–⏑⏓</w:t>
      </w:r>
    </w:p>
    <w:p w:rsidR="00C02B8C" w:rsidRPr="00263A70" w:rsidRDefault="004D2E67" w:rsidP="00DD7CCF">
      <w:pPr>
        <w:pStyle w:val="Lista3"/>
        <w:rPr>
          <w:rStyle w:val="MetreCode"/>
        </w:rPr>
      </w:pPr>
      <w:r w:rsidRPr="00263A70">
        <w:rPr>
          <w:rStyle w:val="MetreCode"/>
        </w:rPr>
        <w:t>⏓–⏓–⏓||⏑⏑|–⏑–⏑⏓</w:t>
      </w:r>
    </w:p>
    <w:p w:rsidR="00C02B8C" w:rsidRPr="00DD7CCF" w:rsidRDefault="00B26C65" w:rsidP="00DD7CCF">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rsidR="008525C6" w:rsidRPr="008525C6" w:rsidRDefault="004D2E67" w:rsidP="00DD7CCF">
      <w:pPr>
        <w:pStyle w:val="Lista"/>
      </w:pPr>
      <w:r w:rsidRPr="00DD7CCF">
        <w:t xml:space="preserve">depending on the level of your interest in metrical studies, feel free to encode the actual prosody of each line in </w:t>
      </w:r>
      <w:r w:rsidR="008525C6" w:rsidRPr="008525C6">
        <w:rPr>
          <w:rStyle w:val="Codeattribute"/>
        </w:rPr>
        <w:t>@real</w:t>
      </w:r>
      <w:bookmarkStart w:id="715" w:name="_uk4ukgks9biu" w:colFirst="0" w:colLast="0"/>
      <w:bookmarkEnd w:id="715"/>
    </w:p>
    <w:p w:rsidR="00C02B8C" w:rsidRPr="00DD7CCF" w:rsidRDefault="004D2E67" w:rsidP="00920D08">
      <w:pPr>
        <w:pStyle w:val="Cmsor3"/>
      </w:pPr>
      <w:bookmarkStart w:id="716" w:name="_Toc44494841"/>
      <w:r w:rsidRPr="00DD7CCF">
        <w:t>Sanskrit/Prakrit moraic metres</w:t>
      </w:r>
      <w:bookmarkEnd w:id="716"/>
    </w:p>
    <w:p w:rsidR="00C02B8C" w:rsidRPr="00DD7CCF" w:rsidRDefault="004D2E67" w:rsidP="00DD7CCF">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 xml:space="preserve">family consist of two </w:t>
      </w:r>
      <w:proofErr w:type="spellStart"/>
      <w:r w:rsidRPr="00DD7CCF">
        <w:t>hemistichs</w:t>
      </w:r>
      <w:proofErr w:type="spellEnd"/>
      <w:r w:rsidRPr="00DD7CCF">
        <w:t xml:space="preserve">, each comprised of eight feet which are tetramoraic except for the 6th </w:t>
      </w:r>
      <w:r w:rsidRPr="00E24F87">
        <w:rPr>
          <w:noProof/>
        </w:rPr>
        <w:t>(</w:t>
      </w:r>
      <w:r w:rsidRPr="00DD7CCF">
        <w:t xml:space="preserve">which is a single mora in some cases) and the 8th </w:t>
      </w:r>
      <w:r w:rsidRPr="00E24F87">
        <w:rPr>
          <w:noProof/>
        </w:rPr>
        <w:t>(</w:t>
      </w:r>
      <w:r w:rsidRPr="00DD7CCF">
        <w:t>which is usually bimoraic), with a caesura after the 3rd foot</w:t>
      </w:r>
    </w:p>
    <w:p w:rsidR="001079C3" w:rsidRDefault="004D2E67" w:rsidP="004C2A93">
      <w:r w:rsidRPr="00DD7CCF">
        <w:t xml:space="preserve">each hemistich follows an exact template as listed in </w:t>
      </w:r>
      <w:r w:rsidR="004C2A93">
        <w:fldChar w:fldCharType="begin"/>
      </w:r>
      <w:r w:rsidR="004C2A93">
        <w:instrText xml:space="preserve"> REF _Ref44134646 \h </w:instrText>
      </w:r>
      <w:r w:rsidR="004C2A93">
        <w:fldChar w:fldCharType="separate"/>
      </w:r>
    </w:p>
    <w:p w:rsidR="00C02B8C" w:rsidRPr="00DD7CCF" w:rsidRDefault="001079C3" w:rsidP="00DD7CCF">
      <w:pPr>
        <w:pStyle w:val="Lista2"/>
      </w:pPr>
      <w:r>
        <w:t xml:space="preserve">Table </w:t>
      </w:r>
      <w:r>
        <w:rPr>
          <w:noProof/>
        </w:rPr>
        <w:t>7</w:t>
      </w:r>
      <w:r w:rsidR="004C2A93">
        <w:fldChar w:fldCharType="end"/>
      </w:r>
      <w:r w:rsidR="004D2E67" w:rsidRPr="00DD7CCF">
        <w:t xml:space="preserve"> below</w:t>
      </w:r>
    </w:p>
    <w:p w:rsidR="00C02B8C" w:rsidRPr="00DD7CCF" w:rsidRDefault="004D2E67" w:rsidP="00DD7CCF">
      <w:pPr>
        <w:pStyle w:val="Lista2"/>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 xml:space="preserve">definition of “line” in </w:t>
      </w:r>
      <w:r w:rsidR="003C3D87" w:rsidRPr="00DD7CCF">
        <w:t>§</w:t>
      </w:r>
      <w:r w:rsidR="00B670B4" w:rsidRPr="00DD7CCF">
        <w:fldChar w:fldCharType="begin"/>
      </w:r>
      <w:r w:rsidR="00B670B4" w:rsidRPr="00DD7CCF">
        <w:instrText xml:space="preserve"> REF _Ref43984700 \r \h </w:instrText>
      </w:r>
      <w:r w:rsidR="00DD7CCF">
        <w:instrText xml:space="preserve"> \* MERGEFORMAT </w:instrText>
      </w:r>
      <w:r w:rsidR="00B670B4" w:rsidRPr="00DD7CCF">
        <w:fldChar w:fldCharType="separate"/>
      </w:r>
      <w:r w:rsidR="001079C3">
        <w:t>2.3.1</w:t>
      </w:r>
      <w:r w:rsidR="00B670B4" w:rsidRPr="00DD7CCF">
        <w:fldChar w:fldCharType="end"/>
      </w:r>
      <w:r w:rsidRPr="00DD7CCF">
        <w:t xml:space="preserve">), with the number </w:t>
      </w:r>
      <w:r w:rsidR="00303844" w:rsidRPr="00303844">
        <w:rPr>
          <w:rStyle w:val="Codevalue"/>
        </w:rPr>
        <w:t>"ab"</w:t>
      </w:r>
      <w:r w:rsidRPr="00DD7CCF">
        <w:t xml:space="preserve"> or </w:t>
      </w:r>
      <w:r w:rsidR="00303844" w:rsidRPr="00303844">
        <w:rPr>
          <w:rStyle w:val="Codevalue"/>
        </w:rPr>
        <w:t>"cd"</w:t>
      </w:r>
      <w:r w:rsidRPr="00DD7CCF">
        <w:t xml:space="preserve">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1079C3">
        <w:t>2.3.2</w:t>
      </w:r>
      <w:r w:rsidR="00B670B4" w:rsidRPr="00DD7CCF">
        <w:fldChar w:fldCharType="end"/>
      </w:r>
      <w:r w:rsidRPr="00DD7CCF">
        <w:t>)</w:t>
      </w:r>
    </w:p>
    <w:p w:rsidR="00C02B8C" w:rsidRPr="00DD7CCF" w:rsidRDefault="004D2E67" w:rsidP="00DD7CCF">
      <w:pPr>
        <w:pStyle w:val="Lista"/>
      </w:pPr>
      <w:r w:rsidRPr="00DD7CCF">
        <w:t xml:space="preserve">the metre names listed below are to be used as values of </w:t>
      </w:r>
      <w:r w:rsidR="008525C6" w:rsidRPr="008525C6">
        <w:rPr>
          <w:rStyle w:val="Codeattribute"/>
        </w:rPr>
        <w:t>@met</w:t>
      </w:r>
      <w:r w:rsidR="008525C6" w:rsidRPr="008525C6">
        <w:t xml:space="preserve"> </w:t>
      </w:r>
      <w:r w:rsidRPr="00DD7CCF">
        <w:t xml:space="preserve">in </w:t>
      </w:r>
      <w:r w:rsidRPr="00DD7CCF">
        <w:rPr>
          <w:rStyle w:val="Code"/>
        </w:rPr>
        <w:t>&lt;lg&gt;</w:t>
      </w:r>
    </w:p>
    <w:p w:rsidR="00C02B8C" w:rsidRPr="005D2B22" w:rsidRDefault="004D2E67" w:rsidP="00DD7CCF">
      <w:pPr>
        <w:pStyle w:val="Lista"/>
      </w:pPr>
      <w:r w:rsidRPr="00DD7CCF">
        <w:t xml:space="preserve">if you are encoding verse of this type with lacunae, it is not necessary to encode the prosody of lacunae more accurately than the generic template shown in the list below </w:t>
      </w:r>
      <w:r w:rsidRPr="00E24F87">
        <w:rPr>
          <w:noProof/>
        </w:rPr>
        <w:t>(</w:t>
      </w:r>
      <w:r w:rsidRPr="00DD7CCF">
        <w:t>but feel free to do so where you can)</w:t>
      </w:r>
    </w:p>
    <w:p w:rsidR="001079C3" w:rsidRDefault="004D2E67" w:rsidP="004C2A93">
      <w:r w:rsidRPr="00DD7CCF">
        <w:t xml:space="preserve">the full detail of permitted metrical variation in the regular </w:t>
      </w:r>
      <w:r w:rsidRPr="00E24F87">
        <w:rPr>
          <w:noProof/>
        </w:rPr>
        <w:t>(</w:t>
      </w:r>
      <w:r w:rsidRPr="00DD7CCF">
        <w:rPr>
          <w:rStyle w:val="Foreign"/>
        </w:rPr>
        <w:t>pathyā</w:t>
      </w:r>
      <w:r w:rsidRPr="00DD7CCF">
        <w:t xml:space="preserve">) form is shown in </w:t>
      </w:r>
      <w:r w:rsidR="004C2A93">
        <w:fldChar w:fldCharType="begin"/>
      </w:r>
      <w:r w:rsidR="004C2A93">
        <w:instrText xml:space="preserve"> REF _Ref44134646 \h </w:instrText>
      </w:r>
      <w:r w:rsidR="004C2A93">
        <w:fldChar w:fldCharType="separate"/>
      </w:r>
    </w:p>
    <w:p w:rsidR="00C02B8C" w:rsidRPr="00DD7CCF" w:rsidRDefault="001079C3" w:rsidP="00DD7CCF">
      <w:pPr>
        <w:pStyle w:val="Lista"/>
      </w:pPr>
      <w:r>
        <w:t xml:space="preserve">Table </w:t>
      </w:r>
      <w:r>
        <w:rPr>
          <w:noProof/>
        </w:rPr>
        <w:t>7</w:t>
      </w:r>
      <w:r w:rsidR="004C2A93">
        <w:fldChar w:fldCharType="end"/>
      </w:r>
      <w:r w:rsidR="004C2A93">
        <w:t xml:space="preserve"> </w:t>
      </w:r>
      <w:r w:rsidR="004D2E67" w:rsidRPr="00DD7CCF">
        <w:t>below, including the following variations:</w:t>
      </w:r>
    </w:p>
    <w:p w:rsidR="00C02B8C" w:rsidRPr="00DD7CCF" w:rsidRDefault="004D2E67" w:rsidP="00DD7CCF">
      <w:pPr>
        <w:pStyle w:val="Lista2"/>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1079C3">
        <w:t>2.3.2</w:t>
      </w:r>
      <w:r w:rsidR="00B670B4" w:rsidRPr="00DD7CCF">
        <w:fldChar w:fldCharType="end"/>
      </w:r>
      <w:r w:rsidRPr="00DD7CCF">
        <w:t>)</w:t>
      </w:r>
    </w:p>
    <w:p w:rsidR="00C02B8C" w:rsidRPr="00DD7CCF" w:rsidRDefault="004D2E67" w:rsidP="00DD7CCF">
      <w:pPr>
        <w:pStyle w:val="Lista2"/>
      </w:pPr>
      <w:r w:rsidRPr="00DD7CCF">
        <w:t xml:space="preserve">a hemistich with a special constraint applied to the first 5 feet is called a </w:t>
      </w:r>
      <w:r w:rsidRPr="00DD7CCF">
        <w:rPr>
          <w:rStyle w:val="Foreign"/>
        </w:rPr>
        <w:t>capalā</w:t>
      </w:r>
    </w:p>
    <w:p w:rsidR="004F4C63" w:rsidRPr="00DD7CCF" w:rsidRDefault="004D2E67" w:rsidP="00DD7CCF">
      <w:pPr>
        <w:pStyle w:val="Lista2"/>
      </w:pPr>
      <w:r w:rsidRPr="00DD7CCF">
        <w:t xml:space="preserve">metrically anomalous and </w:t>
      </w:r>
      <w:r w:rsidRPr="00DD7CCF">
        <w:rPr>
          <w:rStyle w:val="Foreign"/>
        </w:rPr>
        <w:t xml:space="preserve">capalā </w:t>
      </w:r>
      <w:r w:rsidRPr="00DD7CCF">
        <w:t xml:space="preserve">lines may optionally be marked up using the attribute </w:t>
      </w:r>
      <w:r w:rsidR="008525C6" w:rsidRPr="008525C6">
        <w:rPr>
          <w:rStyle w:val="Codeattribute"/>
        </w:rPr>
        <w:t>@real</w:t>
      </w:r>
      <w:r w:rsidR="008525C6" w:rsidRPr="008525C6">
        <w:t xml:space="preserve">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w:t>
      </w:r>
    </w:p>
    <w:p w:rsidR="00177FFC" w:rsidRDefault="00177FFC" w:rsidP="00177FFC">
      <w:pPr>
        <w:pStyle w:val="Kpalrs"/>
      </w:pPr>
      <w:r>
        <w:lastRenderedPageBreak/>
        <w:t xml:space="preserve">Table </w:t>
      </w:r>
      <w:r w:rsidR="00B2626B">
        <w:fldChar w:fldCharType="begin"/>
      </w:r>
      <w:r w:rsidR="00B2626B">
        <w:instrText xml:space="preserve"> SEQ Table \* ARABIC </w:instrText>
      </w:r>
      <w:r w:rsidR="00B2626B">
        <w:fldChar w:fldCharType="separate"/>
      </w:r>
      <w:r w:rsidR="001079C3">
        <w:rPr>
          <w:noProof/>
        </w:rPr>
        <w:t>6</w:t>
      </w:r>
      <w:r w:rsidR="00B2626B">
        <w:rPr>
          <w:noProof/>
        </w:rPr>
        <w:fldChar w:fldCharType="end"/>
      </w:r>
      <w:r>
        <w:t xml:space="preserve">. </w:t>
      </w:r>
      <w:r w:rsidRPr="00DD7CCF">
        <w:t>Names and general pattern of moraic metres</w:t>
      </w:r>
    </w:p>
    <w:tbl>
      <w:tblPr>
        <w:tblStyle w:val="16"/>
        <w:tblW w:w="5000" w:type="pct"/>
        <w:tblInd w:w="0" w:type="dxa"/>
        <w:tblBorders>
          <w:top w:val="nil"/>
          <w:left w:val="nil"/>
          <w:bottom w:val="nil"/>
          <w:right w:val="nil"/>
          <w:insideH w:val="nil"/>
          <w:insideV w:val="nil"/>
        </w:tblBorders>
        <w:tblLook w:val="0600" w:firstRow="0" w:lastRow="0" w:firstColumn="0" w:lastColumn="0" w:noHBand="1" w:noVBand="1"/>
      </w:tblPr>
      <w:tblGrid>
        <w:gridCol w:w="1365"/>
        <w:gridCol w:w="4160"/>
        <w:gridCol w:w="4093"/>
      </w:tblGrid>
      <w:tr w:rsidR="00C02B8C" w:rsidRPr="00DD7CCF" w:rsidTr="00847076">
        <w:tc>
          <w:tcPr>
            <w:tcW w:w="70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rsidR="00C02B8C" w:rsidRPr="003E62E2" w:rsidRDefault="004D2E67" w:rsidP="00847076">
            <w:pPr>
              <w:pStyle w:val="Tabletext"/>
              <w:keepNext/>
            </w:pPr>
            <w:r w:rsidRPr="003E62E2">
              <w:t xml:space="preserve"> </w:t>
            </w:r>
          </w:p>
        </w:tc>
        <w:tc>
          <w:tcPr>
            <w:tcW w:w="216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rsidR="00C02B8C" w:rsidRPr="003E62E2" w:rsidRDefault="00847076" w:rsidP="00847076">
            <w:pPr>
              <w:pStyle w:val="Tabletext"/>
              <w:keepNext/>
            </w:pPr>
            <w:r w:rsidRPr="003E62E2">
              <w:t xml:space="preserve">Moraic </w:t>
            </w:r>
            <w:r w:rsidR="004D2E67" w:rsidRPr="003E62E2">
              <w:t>feet</w:t>
            </w:r>
          </w:p>
        </w:tc>
        <w:tc>
          <w:tcPr>
            <w:tcW w:w="21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3E62E2" w:rsidRDefault="00847076" w:rsidP="00847076">
            <w:pPr>
              <w:pStyle w:val="Tabletext"/>
              <w:keepNext/>
            </w:pPr>
            <w:r w:rsidRPr="003E62E2">
              <w:t xml:space="preserve">Template </w:t>
            </w:r>
            <w:r w:rsidR="004D2E67" w:rsidRPr="00E24F87">
              <w:rPr>
                <w:noProof/>
              </w:rPr>
              <w:t>(</w:t>
            </w:r>
            <w:r w:rsidR="004D2E67" w:rsidRPr="003E62E2">
              <w:t>see next table)</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proofErr w:type="spellStart"/>
            <w:r w:rsidRPr="003E62E2">
              <w:t>āryā</w:t>
            </w:r>
            <w:proofErr w:type="spellEnd"/>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4|4|4||4|4|4|4|2/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A</w:t>
            </w:r>
          </w:p>
          <w:p w:rsidR="00C02B8C" w:rsidRPr="00263A70" w:rsidRDefault="004D2E67" w:rsidP="00847076">
            <w:pPr>
              <w:pStyle w:val="Tabletext"/>
              <w:keepNext/>
              <w:rPr>
                <w:rStyle w:val="MetreCode"/>
                <w:rFonts w:ascii="Calibri" w:hAnsi="Calibri"/>
              </w:rPr>
            </w:pPr>
            <w:r w:rsidRPr="003E62E2">
              <w:t>B</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proofErr w:type="spellStart"/>
            <w:r w:rsidRPr="003E62E2">
              <w:t>gīti</w:t>
            </w:r>
            <w:proofErr w:type="spellEnd"/>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4|4|4||4|4|4|4|2/</w:t>
            </w:r>
          </w:p>
          <w:p w:rsidR="00C02B8C" w:rsidRPr="00263A70" w:rsidRDefault="004D2E67" w:rsidP="00847076">
            <w:pPr>
              <w:pStyle w:val="Tabletext"/>
              <w:keepNext/>
              <w:rPr>
                <w:rStyle w:val="MetreCode"/>
                <w:rFonts w:ascii="Calibri" w:hAnsi="Calibri"/>
              </w:rPr>
            </w:pPr>
            <w:r w:rsidRPr="003E62E2">
              <w:t>4|4|4||4|4|4|4|2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A</w:t>
            </w:r>
          </w:p>
          <w:p w:rsidR="00C02B8C" w:rsidRPr="00263A70" w:rsidRDefault="004D2E67" w:rsidP="00847076">
            <w:pPr>
              <w:pStyle w:val="Tabletext"/>
              <w:keepNext/>
              <w:rPr>
                <w:rStyle w:val="MetreCode"/>
                <w:rFonts w:ascii="Calibri" w:hAnsi="Calibri"/>
              </w:rPr>
            </w:pPr>
            <w:r w:rsidRPr="003E62E2">
              <w:t>A</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proofErr w:type="spellStart"/>
            <w:r w:rsidRPr="003E62E2">
              <w:t>upagīti</w:t>
            </w:r>
            <w:proofErr w:type="spellEnd"/>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4|4|4||4|4|1|4|2/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B</w:t>
            </w:r>
          </w:p>
          <w:p w:rsidR="00C02B8C" w:rsidRPr="00263A70" w:rsidRDefault="004D2E67" w:rsidP="00847076">
            <w:pPr>
              <w:pStyle w:val="Tabletext"/>
              <w:keepNext/>
              <w:rPr>
                <w:rStyle w:val="MetreCode"/>
                <w:rFonts w:ascii="Calibri" w:hAnsi="Calibri"/>
              </w:rPr>
            </w:pPr>
            <w:r w:rsidRPr="003E62E2">
              <w:t>B</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proofErr w:type="spellStart"/>
            <w:r w:rsidRPr="003E62E2">
              <w:t>udgīti</w:t>
            </w:r>
            <w:proofErr w:type="spellEnd"/>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4|4|4||4|4|1|4|2/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B</w:t>
            </w:r>
          </w:p>
          <w:p w:rsidR="00C02B8C" w:rsidRPr="00263A70" w:rsidRDefault="004D2E67" w:rsidP="00847076">
            <w:pPr>
              <w:pStyle w:val="Tabletext"/>
              <w:keepNext/>
              <w:rPr>
                <w:rStyle w:val="MetreCode"/>
                <w:rFonts w:ascii="Calibri" w:hAnsi="Calibri"/>
              </w:rPr>
            </w:pPr>
            <w:r w:rsidRPr="003E62E2">
              <w:t>A</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pPr>
            <w:proofErr w:type="spellStart"/>
            <w:r w:rsidRPr="003E62E2">
              <w:t>āryāgīti</w:t>
            </w:r>
            <w:proofErr w:type="spellEnd"/>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F14096">
            <w:pPr>
              <w:pStyle w:val="Tabletext"/>
            </w:pPr>
            <w:r w:rsidRPr="003E62E2">
              <w:t>4|4|4||4|4|4|4|4/</w:t>
            </w:r>
          </w:p>
          <w:p w:rsidR="00C02B8C" w:rsidRPr="00263A70" w:rsidRDefault="004D2E67" w:rsidP="00F14096">
            <w:pPr>
              <w:pStyle w:val="Tabletext"/>
              <w:rPr>
                <w:rStyle w:val="MetreCode"/>
                <w:rFonts w:ascii="Calibri" w:hAnsi="Calibri"/>
              </w:rPr>
            </w:pPr>
            <w:r w:rsidRPr="003E62E2">
              <w:t>4|4|4||4|4|4|4|4</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F14096">
            <w:pPr>
              <w:pStyle w:val="Tabletext"/>
            </w:pPr>
            <w:r w:rsidRPr="003E62E2">
              <w:t>C</w:t>
            </w:r>
          </w:p>
          <w:p w:rsidR="00C02B8C" w:rsidRPr="00263A70" w:rsidRDefault="004D2E67" w:rsidP="00F14096">
            <w:pPr>
              <w:pStyle w:val="Tabletext"/>
              <w:rPr>
                <w:rStyle w:val="MetreCode"/>
                <w:rFonts w:ascii="Calibri" w:hAnsi="Calibri"/>
              </w:rPr>
            </w:pPr>
            <w:r w:rsidRPr="003E62E2">
              <w:t>C</w:t>
            </w:r>
          </w:p>
        </w:tc>
      </w:tr>
    </w:tbl>
    <w:p w:rsidR="004C2A93" w:rsidRDefault="004C2A93" w:rsidP="004C2A93">
      <w:bookmarkStart w:id="717" w:name="_Ref44134646"/>
    </w:p>
    <w:p w:rsidR="00177FFC" w:rsidRDefault="00177FFC" w:rsidP="00177FFC">
      <w:pPr>
        <w:pStyle w:val="Kpalrs"/>
      </w:pPr>
      <w:r>
        <w:t xml:space="preserve">Table </w:t>
      </w:r>
      <w:r w:rsidR="00B2626B">
        <w:fldChar w:fldCharType="begin"/>
      </w:r>
      <w:r w:rsidR="00B2626B">
        <w:instrText xml:space="preserve"> SEQ Table \* ARABIC </w:instrText>
      </w:r>
      <w:r w:rsidR="00B2626B">
        <w:fldChar w:fldCharType="separate"/>
      </w:r>
      <w:r w:rsidR="001079C3">
        <w:rPr>
          <w:noProof/>
        </w:rPr>
        <w:t>7</w:t>
      </w:r>
      <w:r w:rsidR="00B2626B">
        <w:rPr>
          <w:noProof/>
        </w:rPr>
        <w:fldChar w:fldCharType="end"/>
      </w:r>
      <w:bookmarkEnd w:id="717"/>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C02B8C" w:rsidRPr="00263A70" w:rsidTr="00847076">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 xml:space="preserve"> </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7</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8</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bottom"/>
          </w:tcPr>
          <w:p w:rsidR="00143547" w:rsidRPr="00263A70" w:rsidRDefault="00143547" w:rsidP="00F14096">
            <w:pPr>
              <w:pStyle w:val="Tabletext"/>
            </w:pPr>
            <w:r w:rsidRPr="00263A70">
              <w:t>A</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r w:rsidRPr="00263A70">
              <w:t>B</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r w:rsidRPr="00263A70">
              <w:t>C</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proofErr w:type="spellStart"/>
            <w:r w:rsidRPr="00263A70">
              <w:t>capalā</w:t>
            </w:r>
            <w:proofErr w:type="spellEnd"/>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proofErr w:type="spellStart"/>
            <w:r w:rsidRPr="00263A70">
              <w:t>vipulā</w:t>
            </w:r>
            <w:proofErr w:type="spellEnd"/>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r>
    </w:tbl>
    <w:p w:rsidR="00C02B8C" w:rsidRPr="00DD7CCF" w:rsidRDefault="004D2E67" w:rsidP="00920D08">
      <w:pPr>
        <w:pStyle w:val="Cmsor3"/>
      </w:pPr>
      <w:bookmarkStart w:id="718" w:name="_zhjmnze98hpp" w:colFirst="0" w:colLast="0"/>
      <w:bookmarkStart w:id="719" w:name="_Toc44494842"/>
      <w:bookmarkEnd w:id="718"/>
      <w:r w:rsidRPr="00DD7CCF">
        <w:t>Tamil metres</w:t>
      </w:r>
      <w:bookmarkEnd w:id="719"/>
    </w:p>
    <w:p w:rsidR="00C02B8C" w:rsidRPr="00DD7CCF" w:rsidRDefault="004D2E67" w:rsidP="00DD7CCF">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079C3">
        <w:t xml:space="preserve">Table </w:t>
      </w:r>
      <w:r w:rsidR="001079C3">
        <w:rPr>
          <w:noProof/>
        </w:rPr>
        <w:t>8</w:t>
      </w:r>
      <w:r w:rsidR="004C2A93">
        <w:fldChar w:fldCharType="end"/>
      </w:r>
      <w:r w:rsidR="004C2A93">
        <w:t xml:space="preserve"> </w:t>
      </w:r>
      <w:r w:rsidRPr="00DD7CCF">
        <w:t>below</w:t>
      </w:r>
    </w:p>
    <w:p w:rsidR="00C02B8C" w:rsidRPr="00DD7CCF" w:rsidRDefault="004D2E67" w:rsidP="00DD7CCF">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rsidR="00C02B8C" w:rsidRPr="00DD7CCF" w:rsidRDefault="00177FFC" w:rsidP="00177FFC">
      <w:pPr>
        <w:pStyle w:val="Kpalrs"/>
      </w:pPr>
      <w:bookmarkStart w:id="720" w:name="_Ref44134715"/>
      <w:r>
        <w:t xml:space="preserve">Table </w:t>
      </w:r>
      <w:r w:rsidR="00B2626B">
        <w:fldChar w:fldCharType="begin"/>
      </w:r>
      <w:r w:rsidR="00B2626B">
        <w:instrText xml:space="preserve"> SEQ Table \* ARABIC </w:instrText>
      </w:r>
      <w:r w:rsidR="00B2626B">
        <w:fldChar w:fldCharType="separate"/>
      </w:r>
      <w:r w:rsidR="001079C3">
        <w:rPr>
          <w:noProof/>
        </w:rPr>
        <w:t>8</w:t>
      </w:r>
      <w:r w:rsidR="00B2626B">
        <w:rPr>
          <w:noProof/>
        </w:rPr>
        <w:fldChar w:fldCharType="end"/>
      </w:r>
      <w:bookmarkEnd w:id="720"/>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rsidTr="00847076">
        <w:tc>
          <w:tcPr>
            <w:tcW w:w="909" w:type="pct"/>
            <w:shd w:val="clear" w:color="auto" w:fill="EAF1DD"/>
            <w:tcMar>
              <w:top w:w="100" w:type="dxa"/>
              <w:left w:w="100" w:type="dxa"/>
              <w:bottom w:w="100" w:type="dxa"/>
              <w:right w:w="100" w:type="dxa"/>
            </w:tcMar>
          </w:tcPr>
          <w:p w:rsidR="00C02B8C" w:rsidRPr="00DD7CCF" w:rsidRDefault="00847076" w:rsidP="00F14096">
            <w:pPr>
              <w:pStyle w:val="Tabletext"/>
            </w:pPr>
            <w:r>
              <w:t>M</w:t>
            </w:r>
            <w:r w:rsidRPr="00DD7CCF">
              <w:t xml:space="preserve">ajor </w:t>
            </w:r>
            <w:r w:rsidR="004D2E67" w:rsidRPr="00DD7CCF">
              <w:t>type</w:t>
            </w:r>
          </w:p>
        </w:tc>
        <w:tc>
          <w:tcPr>
            <w:tcW w:w="2099" w:type="pct"/>
            <w:shd w:val="clear" w:color="auto" w:fill="EAF1DD"/>
            <w:tcMar>
              <w:top w:w="100" w:type="dxa"/>
              <w:left w:w="100" w:type="dxa"/>
              <w:bottom w:w="100" w:type="dxa"/>
              <w:right w:w="100" w:type="dxa"/>
            </w:tcMar>
          </w:tcPr>
          <w:p w:rsidR="00C02B8C" w:rsidRPr="00DD7CCF" w:rsidRDefault="00847076" w:rsidP="00F14096">
            <w:pPr>
              <w:pStyle w:val="Tabletext"/>
            </w:pPr>
            <w:r w:rsidRPr="00DD7CCF">
              <w:t xml:space="preserve">Included </w:t>
            </w:r>
            <w:r w:rsidR="004D2E67" w:rsidRPr="00DD7CCF">
              <w:t>forms</w:t>
            </w:r>
          </w:p>
        </w:tc>
        <w:tc>
          <w:tcPr>
            <w:tcW w:w="1992" w:type="pct"/>
            <w:shd w:val="clear" w:color="auto" w:fill="EAF1DD"/>
            <w:tcMar>
              <w:top w:w="100" w:type="dxa"/>
              <w:left w:w="100" w:type="dxa"/>
              <w:bottom w:w="100" w:type="dxa"/>
              <w:right w:w="100" w:type="dxa"/>
            </w:tcMar>
          </w:tcPr>
          <w:p w:rsidR="00C02B8C" w:rsidRPr="00DD7CCF" w:rsidRDefault="00847076" w:rsidP="00F14096">
            <w:pPr>
              <w:pStyle w:val="Tabletext"/>
            </w:pPr>
            <w:r w:rsidRPr="00DD7CCF">
              <w:t xml:space="preserve">Included </w:t>
            </w:r>
            <w:r w:rsidR="004D2E67" w:rsidRPr="00DD7CCF">
              <w:t xml:space="preserve">subtypes </w:t>
            </w:r>
            <w:r w:rsidR="004D2E67" w:rsidRPr="00E24F87">
              <w:rPr>
                <w:noProof/>
              </w:rPr>
              <w:t>(</w:t>
            </w:r>
            <w:r w:rsidR="004D2E67" w:rsidRPr="00F14096">
              <w:rPr>
                <w:rStyle w:val="Foreign"/>
              </w:rPr>
              <w:t>pāviṉam</w:t>
            </w:r>
            <w:r w:rsidR="004D2E67" w:rsidRPr="00DD7CCF">
              <w:t>)</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rFonts w:ascii="Tahoma" w:hAnsi="Tahoma" w:cs="Tahoma"/>
              </w:rPr>
            </w:pPr>
            <w:proofErr w:type="spellStart"/>
            <w:r w:rsidRPr="00DD7CCF">
              <w:t>veṇpā</w:t>
            </w:r>
            <w:proofErr w:type="spellEnd"/>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t>kuṟaḷ-veṇpā</w:t>
            </w:r>
            <w:proofErr w:type="spellEnd"/>
            <w:r w:rsidRPr="00DD7CCF">
              <w:t xml:space="preserve"> </w:t>
            </w:r>
            <w:r w:rsidRPr="00E24F87">
              <w:rPr>
                <w:noProof/>
              </w:rPr>
              <w:t>(</w:t>
            </w:r>
            <w:r w:rsidRPr="00DD7CCF">
              <w:t xml:space="preserve">2 </w:t>
            </w:r>
            <w:proofErr w:type="spellStart"/>
            <w:r w:rsidRPr="00DD7CCF">
              <w:rPr>
                <w:rStyle w:val="Foreign"/>
              </w:rPr>
              <w:t>aṭi</w:t>
            </w:r>
            <w:r w:rsidRPr="00DD7CCF">
              <w:t>s</w:t>
            </w:r>
            <w:proofErr w:type="spellEnd"/>
            <w:r w:rsidRPr="00DD7CCF">
              <w:t>)</w:t>
            </w:r>
          </w:p>
          <w:p w:rsidR="00C02B8C" w:rsidRPr="00DD7CCF" w:rsidRDefault="004D2E67" w:rsidP="00F14096">
            <w:pPr>
              <w:pStyle w:val="Tabletext"/>
            </w:pPr>
            <w:proofErr w:type="spellStart"/>
            <w:r w:rsidRPr="00DD7CCF">
              <w:t>nēricai-veṇpā</w:t>
            </w:r>
            <w:proofErr w:type="spellEnd"/>
            <w:r w:rsidRPr="00DD7CCF">
              <w:t xml:space="preserve"> </w:t>
            </w:r>
            <w:r w:rsidRPr="00E24F87">
              <w:rPr>
                <w:noProof/>
              </w:rPr>
              <w:t>(</w:t>
            </w:r>
            <w:r w:rsidRPr="00DD7CCF">
              <w:t xml:space="preserve">4 </w:t>
            </w:r>
            <w:proofErr w:type="spellStart"/>
            <w:r w:rsidRPr="00DD7CCF">
              <w:rPr>
                <w:rStyle w:val="Foreign"/>
              </w:rPr>
              <w:t>aṭi</w:t>
            </w:r>
            <w:r w:rsidRPr="00DD7CCF">
              <w:t>s</w:t>
            </w:r>
            <w:proofErr w:type="spellEnd"/>
            <w:r w:rsidRPr="00DD7CCF">
              <w:t>)</w:t>
            </w:r>
          </w:p>
          <w:p w:rsidR="00C02B8C" w:rsidRPr="00DD7CCF" w:rsidRDefault="004D2E67" w:rsidP="00F14096">
            <w:pPr>
              <w:pStyle w:val="Tabletext"/>
            </w:pPr>
            <w:proofErr w:type="spellStart"/>
            <w:r w:rsidRPr="00DD7CCF">
              <w:t>iṉṉicai-veṇpā</w:t>
            </w:r>
            <w:proofErr w:type="spellEnd"/>
            <w:r w:rsidRPr="00DD7CCF">
              <w:t xml:space="preserve"> </w:t>
            </w:r>
            <w:r w:rsidRPr="00E24F87">
              <w:rPr>
                <w:noProof/>
              </w:rPr>
              <w:t>(</w:t>
            </w:r>
            <w:r w:rsidRPr="00DD7CCF">
              <w:t xml:space="preserve">4 </w:t>
            </w:r>
            <w:proofErr w:type="spellStart"/>
            <w:r w:rsidRPr="00DD7CCF">
              <w:rPr>
                <w:rStyle w:val="Foreign"/>
              </w:rPr>
              <w:t>aṭi</w:t>
            </w:r>
            <w:r w:rsidRPr="00DD7CCF">
              <w:t>s</w:t>
            </w:r>
            <w:proofErr w:type="spellEnd"/>
            <w:r w:rsidRPr="00DD7CCF">
              <w:t>)</w:t>
            </w:r>
          </w:p>
          <w:p w:rsidR="00C02B8C" w:rsidRPr="00DD7CCF" w:rsidRDefault="004D2E67" w:rsidP="00F14096">
            <w:pPr>
              <w:pStyle w:val="Tabletext"/>
            </w:pPr>
            <w:proofErr w:type="spellStart"/>
            <w:r w:rsidRPr="00DD7CCF">
              <w:t>cintiyal-veṇpā</w:t>
            </w:r>
            <w:proofErr w:type="spellEnd"/>
            <w:r w:rsidRPr="00DD7CCF">
              <w:t xml:space="preserve"> </w:t>
            </w:r>
            <w:r w:rsidRPr="00E24F87">
              <w:rPr>
                <w:noProof/>
              </w:rPr>
              <w:t>(</w:t>
            </w:r>
            <w:r w:rsidRPr="00DD7CCF">
              <w:t xml:space="preserve">3 </w:t>
            </w:r>
            <w:proofErr w:type="spellStart"/>
            <w:r w:rsidRPr="00DD7CCF">
              <w:rPr>
                <w:rStyle w:val="Foreign"/>
              </w:rPr>
              <w:t>aṭi</w:t>
            </w:r>
            <w:r w:rsidRPr="00DD7CCF">
              <w:t>s</w:t>
            </w:r>
            <w:proofErr w:type="spellEnd"/>
            <w:r w:rsidRPr="00DD7CCF">
              <w:t>)</w:t>
            </w:r>
          </w:p>
          <w:p w:rsidR="00C02B8C" w:rsidRPr="00DD7CCF" w:rsidRDefault="004D2E67" w:rsidP="00F14096">
            <w:pPr>
              <w:pStyle w:val="Tabletext"/>
              <w:rPr>
                <w:rFonts w:ascii="Tahoma" w:hAnsi="Tahoma" w:cs="Tahoma"/>
              </w:rPr>
            </w:pPr>
            <w:proofErr w:type="spellStart"/>
            <w:r w:rsidRPr="00DD7CCF">
              <w:t>paḵṟoṭai-veṇpā</w:t>
            </w:r>
            <w:proofErr w:type="spellEnd"/>
            <w:r w:rsidRPr="00DD7CCF">
              <w:t xml:space="preserve"> </w:t>
            </w:r>
            <w:r w:rsidRPr="00E24F87">
              <w:rPr>
                <w:noProof/>
              </w:rPr>
              <w:t>(</w:t>
            </w:r>
            <w:r w:rsidRPr="00DD7CCF">
              <w:t xml:space="preserve">5 to 12 </w:t>
            </w:r>
            <w:proofErr w:type="spellStart"/>
            <w:r w:rsidRPr="00DD7CCF">
              <w:rPr>
                <w:rStyle w:val="Foreign"/>
              </w:rPr>
              <w:t>aṭi</w:t>
            </w:r>
            <w:r w:rsidRPr="00DD7CCF">
              <w:t>s</w:t>
            </w:r>
            <w:proofErr w:type="spellEnd"/>
            <w:r w:rsidRPr="00DD7CCF">
              <w:t>)</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t>kuṟaḷ-veṇcentuṟai</w:t>
            </w:r>
            <w:proofErr w:type="spellEnd"/>
          </w:p>
          <w:p w:rsidR="00C02B8C" w:rsidRPr="00DD7CCF" w:rsidRDefault="004D2E67" w:rsidP="00F14096">
            <w:pPr>
              <w:pStyle w:val="Tabletext"/>
            </w:pPr>
            <w:proofErr w:type="spellStart"/>
            <w:r w:rsidRPr="00DD7CCF">
              <w:t>kuṟaḷ-tāḻicai</w:t>
            </w:r>
            <w:proofErr w:type="spellEnd"/>
          </w:p>
          <w:p w:rsidR="00C02B8C" w:rsidRPr="00DD7CCF" w:rsidRDefault="004D2E67" w:rsidP="00F14096">
            <w:pPr>
              <w:pStyle w:val="Tabletext"/>
            </w:pPr>
            <w:proofErr w:type="spellStart"/>
            <w:r w:rsidRPr="00DD7CCF">
              <w:t>veṇ-tāḻicai</w:t>
            </w:r>
            <w:proofErr w:type="spellEnd"/>
          </w:p>
          <w:p w:rsidR="00C02B8C" w:rsidRPr="00DD7CCF" w:rsidRDefault="004D2E67" w:rsidP="00F14096">
            <w:pPr>
              <w:pStyle w:val="Tabletext"/>
            </w:pPr>
            <w:proofErr w:type="spellStart"/>
            <w:r w:rsidRPr="00DD7CCF">
              <w:t>veṇ-tuṟai</w:t>
            </w:r>
            <w:proofErr w:type="spellEnd"/>
          </w:p>
          <w:p w:rsidR="00C02B8C" w:rsidRPr="00DD7CCF" w:rsidRDefault="004D2E67" w:rsidP="00F14096">
            <w:pPr>
              <w:pStyle w:val="Tabletext"/>
            </w:pPr>
            <w:proofErr w:type="spellStart"/>
            <w:r w:rsidRPr="00DD7CCF">
              <w:t>veḷi-viruttam</w:t>
            </w:r>
            <w:proofErr w:type="spellEnd"/>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proofErr w:type="spellStart"/>
            <w:r w:rsidRPr="00DD7CCF">
              <w:t>āciriyappā</w:t>
            </w:r>
            <w:proofErr w:type="spellEnd"/>
          </w:p>
          <w:p w:rsidR="00C02B8C" w:rsidRPr="00DD7CCF" w:rsidRDefault="004D2E67" w:rsidP="00F14096">
            <w:pPr>
              <w:pStyle w:val="Tabletext"/>
            </w:pPr>
            <w:r w:rsidRPr="00E24F87">
              <w:rPr>
                <w:noProof/>
              </w:rPr>
              <w:t>(</w:t>
            </w:r>
            <w:r w:rsidRPr="00DD7CCF">
              <w:t xml:space="preserve">3 to 1000 </w:t>
            </w:r>
            <w:proofErr w:type="spellStart"/>
            <w:r w:rsidRPr="00DD7CCF">
              <w:rPr>
                <w:rStyle w:val="Foreign"/>
              </w:rPr>
              <w:t>aṭi</w:t>
            </w:r>
            <w:r w:rsidRPr="00DD7CCF">
              <w:t>s</w:t>
            </w:r>
            <w:proofErr w:type="spellEnd"/>
            <w:r w:rsidRPr="00DD7CCF">
              <w:t>)</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t>nēricai-āciriyappā</w:t>
            </w:r>
            <w:proofErr w:type="spellEnd"/>
          </w:p>
          <w:p w:rsidR="00C02B8C" w:rsidRPr="00DD7CCF" w:rsidRDefault="004D2E67" w:rsidP="00F14096">
            <w:pPr>
              <w:pStyle w:val="Tabletext"/>
            </w:pPr>
            <w:proofErr w:type="spellStart"/>
            <w:r w:rsidRPr="00DD7CCF">
              <w:t>iṇaikkuṟal-āciriyappā</w:t>
            </w:r>
            <w:proofErr w:type="spellEnd"/>
          </w:p>
          <w:p w:rsidR="00C02B8C" w:rsidRPr="00DD7CCF" w:rsidRDefault="004D2E67" w:rsidP="00F14096">
            <w:pPr>
              <w:pStyle w:val="Tabletext"/>
            </w:pPr>
            <w:proofErr w:type="spellStart"/>
            <w:r w:rsidRPr="00DD7CCF">
              <w:lastRenderedPageBreak/>
              <w:t>nilaimaṇṭila-āciriyappā</w:t>
            </w:r>
            <w:proofErr w:type="spellEnd"/>
          </w:p>
          <w:p w:rsidR="00C02B8C" w:rsidRPr="00DD7CCF" w:rsidRDefault="004D2E67" w:rsidP="00F14096">
            <w:pPr>
              <w:pStyle w:val="Tabletext"/>
            </w:pPr>
            <w:proofErr w:type="spellStart"/>
            <w:r w:rsidRPr="00DD7CCF">
              <w:t>aṭimaṟimaṇṭila-āciriyappā</w:t>
            </w:r>
            <w:proofErr w:type="spellEnd"/>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lastRenderedPageBreak/>
              <w:t>āciriya-tāḻicai</w:t>
            </w:r>
            <w:proofErr w:type="spellEnd"/>
          </w:p>
          <w:p w:rsidR="00C02B8C" w:rsidRPr="00DD7CCF" w:rsidRDefault="004D2E67" w:rsidP="00F14096">
            <w:pPr>
              <w:pStyle w:val="Tabletext"/>
            </w:pPr>
            <w:proofErr w:type="spellStart"/>
            <w:r w:rsidRPr="00DD7CCF">
              <w:t>āciriya-tuṟai</w:t>
            </w:r>
            <w:proofErr w:type="spellEnd"/>
          </w:p>
          <w:p w:rsidR="00C02B8C" w:rsidRPr="00DD7CCF" w:rsidRDefault="004D2E67" w:rsidP="00F14096">
            <w:pPr>
              <w:pStyle w:val="Tabletext"/>
            </w:pPr>
            <w:proofErr w:type="spellStart"/>
            <w:r w:rsidRPr="00DD7CCF">
              <w:lastRenderedPageBreak/>
              <w:t>āciriya-viruttam</w:t>
            </w:r>
            <w:proofErr w:type="spellEnd"/>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proofErr w:type="spellStart"/>
            <w:r w:rsidRPr="00DD7CCF">
              <w:lastRenderedPageBreak/>
              <w:t>kalippā</w:t>
            </w:r>
            <w:proofErr w:type="spellEnd"/>
            <w:r w:rsidRPr="003E62E2">
              <w:rPr>
                <w:rStyle w:val="Lbjegyzet-hivatkozs"/>
              </w:rPr>
              <w:footnoteReference w:id="70"/>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t>ottāḻicai-kalippā</w:t>
            </w:r>
            <w:proofErr w:type="spellEnd"/>
            <w:r w:rsidRPr="00DD7CCF">
              <w:t xml:space="preserve"> </w:t>
            </w:r>
            <w:r w:rsidRPr="00E24F87">
              <w:rPr>
                <w:noProof/>
              </w:rPr>
              <w:t>(</w:t>
            </w:r>
            <w:r w:rsidRPr="00DD7CCF">
              <w:t xml:space="preserve">with 3 </w:t>
            </w:r>
            <w:proofErr w:type="spellStart"/>
            <w:r w:rsidRPr="00DD7CCF">
              <w:t>subforms</w:t>
            </w:r>
            <w:proofErr w:type="spellEnd"/>
            <w:r w:rsidRPr="00DD7CCF">
              <w:t>)</w:t>
            </w:r>
          </w:p>
          <w:p w:rsidR="00C02B8C" w:rsidRPr="00DD7CCF" w:rsidRDefault="004D2E67" w:rsidP="00F14096">
            <w:pPr>
              <w:pStyle w:val="Tabletext"/>
            </w:pPr>
            <w:proofErr w:type="spellStart"/>
            <w:r w:rsidRPr="00DD7CCF">
              <w:t>veṇ-kalippā</w:t>
            </w:r>
            <w:proofErr w:type="spellEnd"/>
          </w:p>
          <w:p w:rsidR="00C02B8C" w:rsidRPr="00DD7CCF" w:rsidRDefault="004D2E67" w:rsidP="00F14096">
            <w:pPr>
              <w:pStyle w:val="Tabletext"/>
            </w:pPr>
            <w:proofErr w:type="spellStart"/>
            <w:r w:rsidRPr="00DD7CCF">
              <w:t>koccaka</w:t>
            </w:r>
            <w:proofErr w:type="spellEnd"/>
            <w:r w:rsidRPr="00DD7CCF">
              <w:t xml:space="preserve"> </w:t>
            </w:r>
            <w:r w:rsidRPr="00E24F87">
              <w:rPr>
                <w:noProof/>
              </w:rPr>
              <w:t>(</w:t>
            </w:r>
            <w:r w:rsidRPr="00DD7CCF">
              <w:t xml:space="preserve">with 5 </w:t>
            </w:r>
            <w:proofErr w:type="spellStart"/>
            <w:r w:rsidRPr="00DD7CCF">
              <w:t>subforms</w:t>
            </w:r>
            <w:proofErr w:type="spellEnd"/>
            <w:r w:rsidRPr="00DD7CCF">
              <w:t xml:space="preserve">, the 5th one having 3 </w:t>
            </w:r>
            <w:proofErr w:type="spellStart"/>
            <w:r w:rsidRPr="00DD7CCF">
              <w:t>subsubforms</w:t>
            </w:r>
            <w:proofErr w:type="spellEnd"/>
            <w:r w:rsidRPr="00DD7CCF">
              <w:t>)</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r w:rsidRPr="00DD7CCF">
              <w:t>kali-</w:t>
            </w:r>
            <w:proofErr w:type="spellStart"/>
            <w:r w:rsidRPr="00DD7CCF">
              <w:t>tāḻicai</w:t>
            </w:r>
            <w:proofErr w:type="spellEnd"/>
          </w:p>
          <w:p w:rsidR="00C02B8C" w:rsidRPr="00DD7CCF" w:rsidRDefault="004D2E67" w:rsidP="00F14096">
            <w:pPr>
              <w:pStyle w:val="Tabletext"/>
            </w:pPr>
            <w:r w:rsidRPr="00DD7CCF">
              <w:t>kali-</w:t>
            </w:r>
            <w:proofErr w:type="spellStart"/>
            <w:r w:rsidRPr="00DD7CCF">
              <w:t>tuṟai</w:t>
            </w:r>
            <w:proofErr w:type="spellEnd"/>
          </w:p>
          <w:p w:rsidR="00C02B8C" w:rsidRPr="00DD7CCF" w:rsidRDefault="004D2E67" w:rsidP="00F14096">
            <w:pPr>
              <w:pStyle w:val="Tabletext"/>
            </w:pPr>
            <w:r w:rsidRPr="00DD7CCF">
              <w:t>kali-</w:t>
            </w:r>
            <w:proofErr w:type="spellStart"/>
            <w:r w:rsidRPr="00DD7CCF">
              <w:t>viruttam</w:t>
            </w:r>
            <w:proofErr w:type="spellEnd"/>
          </w:p>
          <w:p w:rsidR="00C02B8C" w:rsidRPr="00DD7CCF" w:rsidRDefault="004D2E67" w:rsidP="00F14096">
            <w:pPr>
              <w:pStyle w:val="Tabletext"/>
            </w:pPr>
            <w:proofErr w:type="spellStart"/>
            <w:r w:rsidRPr="00DD7CCF">
              <w:t>kaṭṭalai-kalittuṟai</w:t>
            </w:r>
            <w:proofErr w:type="spellEnd"/>
          </w:p>
          <w:p w:rsidR="00C02B8C" w:rsidRPr="00DD7CCF" w:rsidRDefault="004D2E67" w:rsidP="00F14096">
            <w:pPr>
              <w:pStyle w:val="Tabletext"/>
            </w:pPr>
            <w:proofErr w:type="spellStart"/>
            <w:r w:rsidRPr="00DD7CCF">
              <w:t>kaṭṭalai-kalippā</w:t>
            </w:r>
            <w:proofErr w:type="spellEnd"/>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proofErr w:type="spellStart"/>
            <w:r w:rsidRPr="00DD7CCF">
              <w:t>vañcippā</w:t>
            </w:r>
            <w:proofErr w:type="spellEnd"/>
            <w:r w:rsidRPr="003E62E2">
              <w:rPr>
                <w:rStyle w:val="Lbjegyzet-hivatkozs"/>
              </w:rPr>
              <w:footnoteReference w:id="71"/>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r w:rsidRPr="00E24F87">
              <w:rPr>
                <w:noProof/>
              </w:rPr>
              <w:t>(</w:t>
            </w:r>
            <w:r w:rsidRPr="00DD7CCF">
              <w:t>no forms)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t>vañci-tāḻicai</w:t>
            </w:r>
            <w:proofErr w:type="spellEnd"/>
          </w:p>
          <w:p w:rsidR="00C02B8C" w:rsidRPr="00DD7CCF" w:rsidRDefault="004D2E67" w:rsidP="00F14096">
            <w:pPr>
              <w:pStyle w:val="Tabletext"/>
            </w:pPr>
            <w:proofErr w:type="spellStart"/>
            <w:r w:rsidRPr="00DD7CCF">
              <w:t>vañci-tuṟai</w:t>
            </w:r>
            <w:proofErr w:type="spellEnd"/>
          </w:p>
          <w:p w:rsidR="00C02B8C" w:rsidRPr="00DD7CCF" w:rsidRDefault="004D2E67" w:rsidP="00F14096">
            <w:pPr>
              <w:pStyle w:val="Tabletext"/>
            </w:pPr>
            <w:proofErr w:type="spellStart"/>
            <w:r w:rsidRPr="00DD7CCF">
              <w:t>vañci-viruttam</w:t>
            </w:r>
            <w:proofErr w:type="spellEnd"/>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proofErr w:type="spellStart"/>
            <w:r w:rsidRPr="00DD7CCF">
              <w:t>maruṭpā</w:t>
            </w:r>
            <w:proofErr w:type="spellEnd"/>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composed of elements of </w:t>
            </w:r>
            <w:proofErr w:type="spellStart"/>
            <w:r w:rsidRPr="00DD7CCF">
              <w:t>veṇpā</w:t>
            </w:r>
            <w:proofErr w:type="spellEnd"/>
            <w:r w:rsidRPr="00DD7CCF">
              <w:t xml:space="preserve"> and </w:t>
            </w:r>
            <w:proofErr w:type="spellStart"/>
            <w:r w:rsidRPr="00DD7CCF">
              <w:t>āciriyappā</w:t>
            </w:r>
            <w:proofErr w:type="spellEnd"/>
          </w:p>
        </w:tc>
        <w:tc>
          <w:tcPr>
            <w:tcW w:w="1992" w:type="pct"/>
            <w:shd w:val="clear" w:color="auto" w:fill="auto"/>
            <w:tcMar>
              <w:top w:w="100" w:type="dxa"/>
              <w:left w:w="100" w:type="dxa"/>
              <w:bottom w:w="100" w:type="dxa"/>
              <w:right w:w="100" w:type="dxa"/>
            </w:tcMar>
          </w:tcPr>
          <w:p w:rsidR="00C02B8C" w:rsidRPr="00DD7CCF" w:rsidRDefault="00C02B8C" w:rsidP="000F7351">
            <w:pPr>
              <w:pStyle w:val="Tabletext"/>
            </w:pPr>
          </w:p>
        </w:tc>
      </w:tr>
    </w:tbl>
    <w:p w:rsidR="00C02B8C" w:rsidRPr="00DD7CCF" w:rsidRDefault="00C02B8C" w:rsidP="00920D08">
      <w:pPr>
        <w:pStyle w:val="Tabletext"/>
      </w:pPr>
    </w:p>
    <w:p w:rsidR="00C02B8C" w:rsidRPr="00DD7CCF" w:rsidRDefault="004D2E67" w:rsidP="007D7C37">
      <w:pPr>
        <w:pStyle w:val="Cmsor2"/>
        <w:numPr>
          <w:ilvl w:val="0"/>
          <w:numId w:val="43"/>
        </w:numPr>
        <w:ind w:left="0" w:firstLine="0"/>
      </w:pPr>
      <w:bookmarkStart w:id="721" w:name="_9d8e21ca9gia" w:colFirst="0" w:colLast="0"/>
      <w:bookmarkEnd w:id="721"/>
      <w:r w:rsidRPr="00DD7CCF">
        <w:t xml:space="preserve"> </w:t>
      </w:r>
      <w:bookmarkStart w:id="722" w:name="_Ref43985466"/>
      <w:bookmarkStart w:id="723" w:name="_Toc44494843"/>
      <w:r w:rsidRPr="00DD7CCF">
        <w:t>“Case Studies” in Encoding Complex Layout</w:t>
      </w:r>
      <w:bookmarkEnd w:id="722"/>
      <w:bookmarkEnd w:id="723"/>
    </w:p>
    <w:p w:rsidR="00C02B8C" w:rsidRPr="00DD7CCF" w:rsidRDefault="00847076" w:rsidP="00920D08">
      <w:pPr>
        <w:pStyle w:val="Cmsor3"/>
      </w:pPr>
      <w:bookmarkStart w:id="724" w:name="_fxhw8prafv6z" w:colFirst="0" w:colLast="0"/>
      <w:bookmarkStart w:id="725" w:name="_Toc44494844"/>
      <w:bookmarkEnd w:id="724"/>
      <w:r w:rsidRPr="00DD7CCF">
        <w:rPr>
          <w:noProof/>
        </w:rPr>
        <w:drawing>
          <wp:anchor distT="0" distB="0" distL="114300" distR="114300" simplePos="0" relativeHeight="251674624" behindDoc="0" locked="0" layoutInCell="1" allowOverlap="1" wp14:anchorId="19FC728F" wp14:editId="04C39E16">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25"/>
    </w:p>
    <w:p w:rsidR="00C02B8C" w:rsidRPr="00DD7CCF" w:rsidRDefault="004D2E67" w:rsidP="00DD7CCF">
      <w:pPr>
        <w:pStyle w:val="Lista"/>
      </w:pPr>
      <w:r w:rsidRPr="00DD7CCF">
        <w:t xml:space="preserve">this imaginary </w:t>
      </w:r>
      <w:r w:rsidR="00167D32" w:rsidRPr="00DD7CCF">
        <w:t>stele</w:t>
      </w:r>
      <w:r w:rsidRPr="00DD7CCF">
        <w:t xml:space="preserve"> is an oblong quadrangle in cross-section</w:t>
      </w:r>
    </w:p>
    <w:p w:rsidR="00C02B8C" w:rsidRPr="00DD7CCF" w:rsidRDefault="004D2E67" w:rsidP="00DD7CCF">
      <w:pPr>
        <w:pStyle w:val="Lista"/>
      </w:pPr>
      <w:r w:rsidRPr="00DD7CCF">
        <w:t>all four sides are inscribed, with text starting on one of the broad faces</w:t>
      </w:r>
    </w:p>
    <w:p w:rsidR="00C02B8C" w:rsidRPr="00DD7CCF" w:rsidRDefault="004D2E67" w:rsidP="00DD7CCF">
      <w:pPr>
        <w:pStyle w:val="Lista2"/>
      </w:pPr>
      <w:r w:rsidRPr="00DD7CCF">
        <w:t>each line of the text runs across one edge, onto the adjacent narrow face</w:t>
      </w:r>
    </w:p>
    <w:p w:rsidR="00C02B8C" w:rsidRPr="00DD7CCF" w:rsidRDefault="004D2E67" w:rsidP="00DD7CCF">
      <w:pPr>
        <w:pStyle w:val="Lista2"/>
      </w:pPr>
      <w:r w:rsidRPr="00DD7CCF">
        <w:t>subsequent lines fill up the inscribed field of this pair of faces</w:t>
      </w:r>
    </w:p>
    <w:p w:rsidR="00C02B8C" w:rsidRPr="00DD7CCF" w:rsidRDefault="004D2E67" w:rsidP="00DD7CCF">
      <w:pPr>
        <w:pStyle w:val="Lista2"/>
      </w:pPr>
      <w:r w:rsidRPr="00DD7CCF">
        <w:t>the text then flows on to the top of the next broad face and proceeds to fill up that face and the adjacent narrow face in the same way as the first pair of faces</w:t>
      </w:r>
    </w:p>
    <w:p w:rsidR="00C02B8C" w:rsidRPr="00DD7CCF" w:rsidRDefault="004D2E67" w:rsidP="00DD7CCF">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079C3">
        <w:t>3.5.3</w:t>
      </w:r>
      <w:r w:rsidR="000A421D" w:rsidRPr="00DD7CCF">
        <w:fldChar w:fldCharType="end"/>
      </w:r>
      <w:r w:rsidRPr="00DD7CCF">
        <w:t>)</w:t>
      </w:r>
    </w:p>
    <w:p w:rsidR="00C02B8C" w:rsidRPr="00DD7CCF" w:rsidRDefault="004D2E67" w:rsidP="00DD7CCF">
      <w:pPr>
        <w:pStyle w:val="Lista"/>
      </w:pPr>
      <w:r w:rsidRPr="00DD7CCF">
        <w:t xml:space="preserve">the boundary between a wide face and the adjacent narrow face comprises a </w:t>
      </w:r>
      <w:proofErr w:type="spellStart"/>
      <w:r w:rsidRPr="00DD7CCF">
        <w:t>gridlike</w:t>
      </w:r>
      <w:proofErr w:type="spellEnd"/>
      <w:r w:rsidRPr="00DD7CCF">
        <w:t xml:space="preserve"> partition, since the text disregards the physical transition to a new surface</w:t>
      </w:r>
    </w:p>
    <w:p w:rsidR="00C02B8C" w:rsidRPr="00DD7CCF" w:rsidRDefault="004D2E67" w:rsidP="00DD7CCF">
      <w:pPr>
        <w:pStyle w:val="Lista2"/>
      </w:pPr>
      <w:r w:rsidRPr="00DD7CCF">
        <w:t xml:space="preserve">such a pair of faces thus constitutes a single virtual zone, whose partition into two physical surfaces may be ignored in the markup or may be encoded by means of a </w:t>
      </w:r>
      <w:proofErr w:type="spellStart"/>
      <w:r w:rsidRPr="00DD7CCF">
        <w:t>gridlike</w:t>
      </w:r>
      <w:proofErr w:type="spellEnd"/>
      <w:r w:rsidRPr="00DD7CCF">
        <w:t xml:space="preserv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079C3">
        <w:t>3.6</w:t>
      </w:r>
      <w:r w:rsidR="00194541" w:rsidRPr="00DD7CCF">
        <w:fldChar w:fldCharType="end"/>
      </w:r>
      <w:r w:rsidRPr="00DD7CCF">
        <w:t>)</w:t>
      </w:r>
    </w:p>
    <w:p w:rsidR="00C02B8C" w:rsidRPr="00DD7CCF" w:rsidRDefault="00C02B8C" w:rsidP="00920D08"/>
    <w:p w:rsidR="00E67260" w:rsidRPr="00DD7CCF" w:rsidRDefault="00E67260" w:rsidP="00E67260">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rsidR="00E67260" w:rsidRPr="00DD7CCF" w:rsidRDefault="00E67260" w:rsidP="00E67260">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rsidR="00E67260" w:rsidRPr="00DD7CCF" w:rsidRDefault="00E67260" w:rsidP="00E67260">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rsidR="00E67260" w:rsidRPr="0046000E" w:rsidRDefault="00E67260" w:rsidP="00E67260">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rsidR="00C02B8C" w:rsidRPr="00DD7CCF" w:rsidRDefault="00847076" w:rsidP="00920D08">
      <w:pPr>
        <w:pStyle w:val="Cmsor3"/>
      </w:pPr>
      <w:bookmarkStart w:id="726" w:name="_mqsd94x1tblc" w:colFirst="0" w:colLast="0"/>
      <w:bookmarkStart w:id="727" w:name="_Toc44494845"/>
      <w:bookmarkEnd w:id="726"/>
      <w:r w:rsidRPr="00DD7CCF">
        <w:rPr>
          <w:noProof/>
        </w:rPr>
        <w:lastRenderedPageBreak/>
        <w:drawing>
          <wp:anchor distT="0" distB="0" distL="114300" distR="114300" simplePos="0" relativeHeight="251676672" behindDoc="0" locked="0" layoutInCell="1" allowOverlap="1" wp14:anchorId="43E7FB06" wp14:editId="3595F324">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27"/>
    </w:p>
    <w:p w:rsidR="00C02B8C" w:rsidRPr="00DD7CCF" w:rsidRDefault="004D2E67" w:rsidP="00DD7CCF">
      <w:pPr>
        <w:pStyle w:val="Lista"/>
      </w:pPr>
      <w:r w:rsidRPr="00DD7CCF">
        <w:t>this imaginary set of copper plates consists of</w:t>
      </w:r>
    </w:p>
    <w:p w:rsidR="00C02B8C" w:rsidRPr="00DD7CCF" w:rsidRDefault="004D2E67" w:rsidP="00DD7CCF">
      <w:pPr>
        <w:pStyle w:val="Lista2"/>
      </w:pPr>
      <w:r w:rsidRPr="00DD7CCF">
        <w:t>an inscribed seal</w:t>
      </w:r>
    </w:p>
    <w:p w:rsidR="00C02B8C" w:rsidRPr="00DD7CCF" w:rsidRDefault="004D2E67" w:rsidP="00DD7CCF">
      <w:pPr>
        <w:pStyle w:val="Lista2"/>
      </w:pPr>
      <w:r w:rsidRPr="00DD7CCF">
        <w:t>three plates, the first and the last inscribed only on their inner faces</w:t>
      </w:r>
    </w:p>
    <w:p w:rsidR="00C02B8C" w:rsidRPr="00DD7CCF" w:rsidRDefault="004D2E67" w:rsidP="00DD7CCF">
      <w:pPr>
        <w:pStyle w:val="Lista3"/>
      </w:pPr>
      <w:r w:rsidRPr="00DD7CCF">
        <w:t>with foliation marks on the recto faces of the second and third plate</w:t>
      </w:r>
    </w:p>
    <w:p w:rsidR="00C02B8C" w:rsidRPr="00DD7CCF" w:rsidRDefault="004D2E67" w:rsidP="00DD7CCF">
      <w:pPr>
        <w:pStyle w:val="Lista3"/>
      </w:pPr>
      <w:r w:rsidRPr="00DD7CCF">
        <w:t>with an inset initial text on the first page</w:t>
      </w:r>
    </w:p>
    <w:p w:rsidR="00C02B8C" w:rsidRPr="00DD7CCF" w:rsidRDefault="004D2E67" w:rsidP="00DD7CCF">
      <w:pPr>
        <w:pStyle w:val="Lista3"/>
      </w:pPr>
      <w:r w:rsidRPr="00DD7CCF">
        <w:t>with a visually separated colophon on the last page</w:t>
      </w:r>
    </w:p>
    <w:p w:rsidR="00C02B8C" w:rsidRPr="00DD7CCF" w:rsidRDefault="004D2E67" w:rsidP="00DD7CCF">
      <w:pPr>
        <w:pStyle w:val="Lista"/>
      </w:pPr>
      <w:r w:rsidRPr="00DD7CCF">
        <w:t xml:space="preserve">the seal and the plates comprise a boxlike partition that must be encoded as two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w:t>
      </w:r>
    </w:p>
    <w:p w:rsidR="00C02B8C" w:rsidRPr="00DD7CCF" w:rsidRDefault="004D2E67" w:rsidP="00DD7CCF">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rsidR="00C02B8C" w:rsidRPr="00DD7CCF" w:rsidRDefault="004D2E67" w:rsidP="00DD7CCF">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079C3">
        <w:t>3.5.2</w:t>
      </w:r>
      <w:r w:rsidR="0082156E" w:rsidRPr="00DD7CCF">
        <w:fldChar w:fldCharType="end"/>
      </w:r>
      <w:r w:rsidRPr="00DD7CCF">
        <w:t>)</w:t>
      </w:r>
    </w:p>
    <w:p w:rsidR="00C02B8C" w:rsidRPr="00DD7CCF" w:rsidRDefault="004D2E67" w:rsidP="00DD7CCF">
      <w:pPr>
        <w:pStyle w:val="Lista"/>
      </w:pPr>
      <w:r w:rsidRPr="00DD7CCF">
        <w:t>within the second division,</w:t>
      </w:r>
    </w:p>
    <w:p w:rsidR="00C02B8C" w:rsidRPr="00DD7CCF" w:rsidRDefault="004D2E67" w:rsidP="00DD7CCF">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079C3">
        <w:t>3.3.3</w:t>
      </w:r>
      <w:r w:rsidR="003C3D87" w:rsidRPr="00DD7CCF">
        <w:fldChar w:fldCharType="end"/>
      </w:r>
      <w:r w:rsidRPr="00DD7CCF">
        <w:t>)</w:t>
      </w:r>
    </w:p>
    <w:p w:rsidR="00C02B8C" w:rsidRPr="00DD7CCF" w:rsidRDefault="004D2E67" w:rsidP="00DD7CCF">
      <w:pPr>
        <w:pStyle w:val="Lista2"/>
      </w:pPr>
      <w:r w:rsidRPr="00DD7CCF">
        <w:t xml:space="preserve">the foliation numbers comprise </w:t>
      </w:r>
      <w:proofErr w:type="spellStart"/>
      <w:r w:rsidRPr="00DD7CCF">
        <w:t>forme</w:t>
      </w:r>
      <w:proofErr w:type="spellEnd"/>
      <w:r w:rsidRPr="00DD7CCF">
        <w:t xml:space="preserv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079C3">
        <w:t>3.3.5</w:t>
      </w:r>
      <w:r w:rsidR="00194541" w:rsidRPr="00DD7CCF">
        <w:fldChar w:fldCharType="end"/>
      </w:r>
      <w:r w:rsidRPr="00DD7CCF">
        <w:t>), each attached to the relevant page</w:t>
      </w:r>
    </w:p>
    <w:p w:rsidR="00C02B8C" w:rsidRPr="00DD7CCF" w:rsidRDefault="004D2E67" w:rsidP="00DD7CCF">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079C3">
        <w:t>7.5.2</w:t>
      </w:r>
      <w:r w:rsidR="00B670B4" w:rsidRPr="00DD7CCF">
        <w:fldChar w:fldCharType="end"/>
      </w:r>
      <w:r w:rsidRPr="00DD7CCF">
        <w:t>)</w:t>
      </w:r>
    </w:p>
    <w:p w:rsidR="00C02B8C" w:rsidRPr="00DD7CCF" w:rsidRDefault="00C02B8C" w:rsidP="00920D08"/>
    <w:p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 xml:space="preserve">&lt;!--Seal text wrapped in a block-level element, in this case &lt;ab&gt; because it does not </w:t>
      </w:r>
      <w:r w:rsidRPr="008608D1">
        <w:rPr>
          <w:rStyle w:val="Codecomment"/>
        </w:rPr>
        <w:lastRenderedPageBreak/>
        <w:t>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rsidR="00E67260" w:rsidRPr="00DD7CCF" w:rsidRDefault="00E67260" w:rsidP="00E67260">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rsidR="00E67260" w:rsidRPr="00DD7CCF" w:rsidRDefault="00E67260" w:rsidP="00E67260">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rsidR="00C02B8C" w:rsidRPr="00DD7CCF" w:rsidRDefault="00847076" w:rsidP="00920D08">
      <w:pPr>
        <w:pStyle w:val="Cmsor3"/>
      </w:pPr>
      <w:bookmarkStart w:id="728" w:name="_q8mje15sbli5" w:colFirst="0" w:colLast="0"/>
      <w:bookmarkStart w:id="729" w:name="_Toc44494846"/>
      <w:bookmarkEnd w:id="728"/>
      <w:r w:rsidRPr="00DD7CCF">
        <w:rPr>
          <w:noProof/>
        </w:rPr>
        <w:lastRenderedPageBreak/>
        <w:drawing>
          <wp:anchor distT="0" distB="0" distL="114300" distR="114300" simplePos="0" relativeHeight="251678720" behindDoc="0" locked="0" layoutInCell="1" allowOverlap="1" wp14:anchorId="36A9B790" wp14:editId="27F3DA78">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29"/>
    </w:p>
    <w:p w:rsidR="00C02B8C" w:rsidRPr="00DD7CCF" w:rsidRDefault="004D2E67" w:rsidP="00DD7CCF">
      <w:pPr>
        <w:pStyle w:val="Lista"/>
      </w:pPr>
      <w:r w:rsidRPr="00DD7CCF">
        <w:t>as a variation on Case Study 2A, we now have a partial set of plates where the middle plate is missing along with the seal</w:t>
      </w:r>
    </w:p>
    <w:p w:rsidR="00C02B8C" w:rsidRPr="00DD7CCF" w:rsidRDefault="004D2E67" w:rsidP="00DD7CCF">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w:t>
      </w:r>
      <w:proofErr w:type="spellStart"/>
      <w:r w:rsidRPr="00DD7CCF">
        <w:t>textpart</w:t>
      </w:r>
      <w:proofErr w:type="spellEnd"/>
      <w:r w:rsidRPr="00DD7CCF">
        <w:t xml:space="preserve">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079C3">
        <w:t>5.4.8</w:t>
      </w:r>
      <w:r w:rsidR="00194541" w:rsidRPr="00DD7CCF">
        <w:fldChar w:fldCharType="end"/>
      </w:r>
      <w:r w:rsidRPr="00DD7CCF">
        <w:t>)</w:t>
      </w:r>
    </w:p>
    <w:p w:rsidR="00C02B8C" w:rsidRPr="00DD7CCF" w:rsidRDefault="004D2E67" w:rsidP="00DD7CCF">
      <w:pPr>
        <w:pStyle w:val="Lista2"/>
      </w:pPr>
      <w:r w:rsidRPr="00DD7CCF">
        <w:t>we can also infer that the lost plate would have been inscribed with exactly three lines on both faces, so this is also encoded in the edition</w:t>
      </w:r>
    </w:p>
    <w:p w:rsidR="00C02B8C" w:rsidRPr="00DD7CCF" w:rsidRDefault="004D2E67" w:rsidP="00DD7CCF">
      <w:pPr>
        <w:pStyle w:val="Lista"/>
      </w:pPr>
      <w:r w:rsidRPr="00DD7CCF">
        <w:t>extant details are encoded as in Case Study 2A above</w:t>
      </w:r>
    </w:p>
    <w:p w:rsidR="00C02B8C" w:rsidRPr="00DD7CCF" w:rsidRDefault="00C02B8C" w:rsidP="00920D08"/>
    <w:p w:rsidR="00E67260" w:rsidRPr="0046000E" w:rsidRDefault="00E67260" w:rsidP="00E67260">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rsidR="00C02B8C" w:rsidRPr="00DD7CCF" w:rsidRDefault="00847076" w:rsidP="00920D08">
      <w:pPr>
        <w:pStyle w:val="Cmsor3"/>
      </w:pPr>
      <w:bookmarkStart w:id="730" w:name="_91l5g3c4663p" w:colFirst="0" w:colLast="0"/>
      <w:bookmarkStart w:id="731" w:name="_Toc44494847"/>
      <w:bookmarkEnd w:id="730"/>
      <w:r w:rsidRPr="00DD7CCF">
        <w:rPr>
          <w:noProof/>
        </w:rPr>
        <w:lastRenderedPageBreak/>
        <w:drawing>
          <wp:anchor distT="0" distB="0" distL="114300" distR="114300" simplePos="0" relativeHeight="251680768" behindDoc="0" locked="0" layoutInCell="1" allowOverlap="1" wp14:anchorId="66D851DF" wp14:editId="13C9CF00">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31"/>
    </w:p>
    <w:p w:rsidR="00C02B8C" w:rsidRPr="00DD7CCF" w:rsidRDefault="004D2E67" w:rsidP="00DD7CCF">
      <w:pPr>
        <w:pStyle w:val="Lista"/>
      </w:pPr>
      <w:r w:rsidRPr="00DD7CCF">
        <w:t>as another variation on Case Study 2A, we again have a partial set of plates where the middle plate is missing</w:t>
      </w:r>
    </w:p>
    <w:p w:rsidR="00C02B8C" w:rsidRPr="00DD7CCF" w:rsidRDefault="004D2E67" w:rsidP="00DD7CCF">
      <w:pPr>
        <w:pStyle w:val="Lista"/>
      </w:pPr>
      <w:r w:rsidRPr="00DD7CCF">
        <w:t>this time, however, the seal is extant and there are no foliation marks, nor are we sufficiently familiar with any other Middle Earth plates, so we cannot confidently reconstruct the structure of the lost section</w:t>
      </w:r>
    </w:p>
    <w:p w:rsidR="00C02B8C" w:rsidRPr="00DD7CCF" w:rsidRDefault="004D2E67" w:rsidP="00DD7CCF">
      <w:pPr>
        <w:pStyle w:val="Lista"/>
      </w:pPr>
      <w:r w:rsidRPr="00DD7CCF">
        <w:t xml:space="preserve">our edition must therefore be divided into three </w:t>
      </w:r>
      <w:proofErr w:type="spellStart"/>
      <w:r w:rsidRPr="00DD7CCF">
        <w:t>textparts</w:t>
      </w:r>
      <w:proofErr w:type="spellEnd"/>
      <w:r w:rsidRPr="00DD7CCF">
        <w:t xml:space="preserve">: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079C3">
        <w:t>5.4.8</w:t>
      </w:r>
      <w:r w:rsidR="00194541" w:rsidRPr="00DD7CCF">
        <w:fldChar w:fldCharType="end"/>
      </w:r>
      <w:r w:rsidRPr="00DD7CCF">
        <w:t>)</w:t>
      </w:r>
    </w:p>
    <w:p w:rsidR="00C02B8C" w:rsidRPr="00DD7CCF" w:rsidRDefault="004D2E67" w:rsidP="00DD7CCF">
      <w:pPr>
        <w:pStyle w:val="Lista"/>
      </w:pPr>
      <w:r w:rsidRPr="00DD7CCF">
        <w:t>extant details are encoded as in Case Study 2A above</w:t>
      </w:r>
    </w:p>
    <w:p w:rsidR="00C02B8C" w:rsidRPr="00DD7CCF" w:rsidRDefault="00C02B8C" w:rsidP="00920D08"/>
    <w:p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rsidR="00E67260" w:rsidRPr="00DD7CCF" w:rsidRDefault="00E67260" w:rsidP="00E67260">
      <w:pPr>
        <w:pStyle w:val="CodeParagraph"/>
        <w:rPr>
          <w:rStyle w:val="Code"/>
        </w:rPr>
      </w:pPr>
      <w:r w:rsidRPr="00DD7CCF">
        <w:rPr>
          <w:rStyle w:val="Codetext"/>
        </w:rPr>
        <w:t xml:space="preserve">  </w:t>
      </w:r>
      <w:r w:rsidRPr="00DD7CCF">
        <w:rPr>
          <w:rStyle w:val="Code"/>
        </w:rPr>
        <w:t>&lt;/p&gt;</w:t>
      </w:r>
    </w:p>
    <w:p w:rsidR="00E67260" w:rsidRPr="00DD7CCF" w:rsidRDefault="00E67260" w:rsidP="00E67260">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r>
      <w:r w:rsidRPr="00DD7CCF">
        <w:rPr>
          <w:rStyle w:val="Codetext"/>
        </w:rPr>
        <w:lastRenderedPageBreak/>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rsidR="00E67260" w:rsidRPr="0046000E" w:rsidRDefault="00E67260" w:rsidP="00E67260">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rsidR="00C02B8C" w:rsidRPr="00DD7CCF" w:rsidRDefault="004D2E67" w:rsidP="007D7C37">
      <w:pPr>
        <w:pStyle w:val="Cmsor2"/>
        <w:numPr>
          <w:ilvl w:val="0"/>
          <w:numId w:val="43"/>
        </w:numPr>
        <w:ind w:left="0" w:firstLine="0"/>
      </w:pPr>
      <w:bookmarkStart w:id="732" w:name="_1h8zsds4qdsf" w:colFirst="0" w:colLast="0"/>
      <w:bookmarkStart w:id="733" w:name="_Ref43989726"/>
      <w:bookmarkStart w:id="734" w:name="_Toc44494848"/>
      <w:bookmarkEnd w:id="732"/>
      <w:r w:rsidRPr="00DD7CCF">
        <w:t>Language Codes</w:t>
      </w:r>
      <w:bookmarkEnd w:id="733"/>
      <w:bookmarkEnd w:id="734"/>
    </w:p>
    <w:p w:rsidR="00C02B8C" w:rsidRPr="00DD7CCF" w:rsidRDefault="004D2E67" w:rsidP="00DD7CCF">
      <w:pPr>
        <w:pStyle w:val="Lista"/>
      </w:pPr>
      <w:r w:rsidRPr="00DD7CCF">
        <w:t>some of the languages that concern us do not yet have a language codes</w:t>
      </w:r>
    </w:p>
    <w:p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rsidR="00C02B8C" w:rsidRPr="00DD7CCF" w:rsidRDefault="004D2E67" w:rsidP="00DD7CCF">
      <w:pPr>
        <w:pStyle w:val="Lista"/>
      </w:pPr>
      <w:r w:rsidRPr="00DD7CCF">
        <w:t>note that for Dravidian languages, we do not make a distinction between “Old” and “Modern” varieties</w:t>
      </w:r>
    </w:p>
    <w:p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rsidR="00C02B8C" w:rsidRPr="00DD7CCF" w:rsidRDefault="00177FFC" w:rsidP="00177FFC">
      <w:pPr>
        <w:pStyle w:val="Kpalrs"/>
      </w:pPr>
      <w:r>
        <w:t xml:space="preserve">Table </w:t>
      </w:r>
      <w:r w:rsidR="00B2626B">
        <w:fldChar w:fldCharType="begin"/>
      </w:r>
      <w:r w:rsidR="00B2626B">
        <w:instrText xml:space="preserve"> SEQ Table \* ARABIC </w:instrText>
      </w:r>
      <w:r w:rsidR="00B2626B">
        <w:fldChar w:fldCharType="separate"/>
      </w:r>
      <w:r w:rsidR="001079C3">
        <w:rPr>
          <w:noProof/>
        </w:rPr>
        <w:t>9</w:t>
      </w:r>
      <w:r w:rsidR="00B2626B">
        <w:rPr>
          <w:noProof/>
        </w:rPr>
        <w:fldChar w:fldCharType="end"/>
      </w:r>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rsidR="00C02B8C" w:rsidRPr="000F7351" w:rsidRDefault="004D2E67" w:rsidP="00F14096">
            <w:pPr>
              <w:pStyle w:val="Tabletext"/>
            </w:pPr>
            <w:r w:rsidRPr="000F7351">
              <w:t>code</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unknown</w:t>
            </w:r>
          </w:p>
        </w:tc>
      </w:tr>
      <w:tr w:rsidR="00C02B8C" w:rsidRPr="00DD7CCF"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mya</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obr</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cjm</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w:t>
            </w:r>
            <w:proofErr w:type="spellStart"/>
            <w:r w:rsidRPr="000F7351">
              <w:t>oldcham</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ndl</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eng</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fra</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ind</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jpn</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jav</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kaw</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kan</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khm</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w:t>
            </w:r>
            <w:proofErr w:type="spellStart"/>
            <w:r w:rsidRPr="000F7351">
              <w:t>oldkhmer</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zlm</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w:t>
            </w:r>
            <w:proofErr w:type="spellStart"/>
            <w:r w:rsidRPr="000F7351">
              <w:t>oldmalay</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omx</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pli</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pra</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pyx</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san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w:t>
            </w:r>
            <w:proofErr w:type="spellStart"/>
            <w:r w:rsidRPr="000F7351">
              <w:t>oldsun</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tam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tel</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vie</w:t>
            </w:r>
          </w:p>
        </w:tc>
      </w:tr>
    </w:tbl>
    <w:p w:rsidR="00C02B8C" w:rsidRPr="00DD7CCF" w:rsidRDefault="004D2E67" w:rsidP="007D7C37">
      <w:pPr>
        <w:pStyle w:val="Cmsor2"/>
        <w:numPr>
          <w:ilvl w:val="0"/>
          <w:numId w:val="43"/>
        </w:numPr>
        <w:ind w:left="0" w:firstLine="0"/>
      </w:pPr>
      <w:bookmarkStart w:id="735" w:name="_jalh6cgsei8" w:colFirst="0" w:colLast="0"/>
      <w:bookmarkStart w:id="736" w:name="_Ref43990834"/>
      <w:bookmarkStart w:id="737" w:name="_Toc44494849"/>
      <w:bookmarkEnd w:id="735"/>
      <w:r w:rsidRPr="00DD7CCF">
        <w:lastRenderedPageBreak/>
        <w:t>Titling Conventions</w:t>
      </w:r>
      <w:bookmarkEnd w:id="736"/>
      <w:bookmarkEnd w:id="737"/>
    </w:p>
    <w:p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rsidR="00C02B8C" w:rsidRPr="00DD7CCF" w:rsidRDefault="004D2E67" w:rsidP="00DD7CCF">
      <w:pPr>
        <w:pStyle w:val="Lista"/>
      </w:pPr>
      <w:r w:rsidRPr="00DD7CCF">
        <w:t>new inscriptions should, as a rule, be named on the analogy of established names within the same corpus</w:t>
      </w:r>
    </w:p>
    <w:p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rsidR="00C02B8C" w:rsidRPr="00DD7CCF" w:rsidRDefault="004D2E67" w:rsidP="000F7351">
      <w:pPr>
        <w:numPr>
          <w:ilvl w:val="0"/>
          <w:numId w:val="48"/>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rsidR="00C02B8C" w:rsidRPr="00DD7CCF" w:rsidRDefault="004D2E67" w:rsidP="000F7351">
      <w:pPr>
        <w:numPr>
          <w:ilvl w:val="1"/>
          <w:numId w:val="49"/>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rsidR="00C02B8C" w:rsidRPr="00DD7CCF" w:rsidRDefault="004D2E67" w:rsidP="00DD7CCF">
      <w:pPr>
        <w:pStyle w:val="Lista4"/>
      </w:pPr>
      <w:r w:rsidRPr="00DD7CCF">
        <w:t>resort to a less important but more distinctive internal toponym if the toponym resulting from the above test is insufficiently distinctive</w:t>
      </w:r>
    </w:p>
    <w:p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rsidR="00C02B8C" w:rsidRPr="00DD7CCF" w:rsidRDefault="004D2E67" w:rsidP="000F7351">
      <w:pPr>
        <w:numPr>
          <w:ilvl w:val="1"/>
          <w:numId w:val="49"/>
        </w:numPr>
        <w:ind w:left="567" w:hanging="283"/>
      </w:pPr>
      <w:r w:rsidRPr="00DD7CCF">
        <w:t>based on provenance: use the name of the findspot, e.g. “Nalanda”</w:t>
      </w:r>
    </w:p>
    <w:p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rsidR="00C02B8C" w:rsidRPr="00DD7CCF" w:rsidRDefault="004D2E67" w:rsidP="000F7351">
      <w:pPr>
        <w:numPr>
          <w:ilvl w:val="1"/>
          <w:numId w:val="49"/>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rsidR="00C02B8C" w:rsidRPr="00DD7CCF" w:rsidRDefault="004D2E67" w:rsidP="00DD7CCF">
      <w:pPr>
        <w:pStyle w:val="Lista4"/>
      </w:pPr>
      <w:r w:rsidRPr="00DD7CCF">
        <w:t>place names based on custody should only be employed if neither a provenance-based, nor an internal place name is available</w:t>
      </w:r>
    </w:p>
    <w:p w:rsidR="00C02B8C" w:rsidRPr="00DD7CCF" w:rsidRDefault="004D2E67" w:rsidP="000F7351">
      <w:pPr>
        <w:numPr>
          <w:ilvl w:val="0"/>
          <w:numId w:val="48"/>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rsidR="00C02B8C" w:rsidRPr="00DD7CCF" w:rsidRDefault="004D2E67" w:rsidP="00DD7CCF">
      <w:pPr>
        <w:pStyle w:val="Lista4"/>
      </w:pPr>
      <w:r w:rsidRPr="00DD7CCF">
        <w:t>e.g. “</w:t>
      </w:r>
      <w:proofErr w:type="spellStart"/>
      <w:r w:rsidRPr="00DD7CCF">
        <w:t>Raktamālā</w:t>
      </w:r>
      <w:proofErr w:type="spellEnd"/>
      <w:r w:rsidRPr="00DD7CCF">
        <w:t xml:space="preserve"> grant”</w:t>
      </w:r>
    </w:p>
    <w:p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rsidR="00C02B8C" w:rsidRPr="00DD7CCF" w:rsidRDefault="004D2E67" w:rsidP="00DD7CCF">
      <w:pPr>
        <w:pStyle w:val="Lista4"/>
      </w:pPr>
      <w:r w:rsidRPr="00DD7CCF">
        <w:t>e.g. “Nalanda plates”, “British Museum pillar”</w:t>
      </w:r>
    </w:p>
    <w:p w:rsidR="00C02B8C" w:rsidRPr="00DD7CCF" w:rsidRDefault="004D2E67" w:rsidP="000F7351">
      <w:pPr>
        <w:numPr>
          <w:ilvl w:val="0"/>
          <w:numId w:val="48"/>
        </w:numPr>
        <w:ind w:left="284" w:hanging="284"/>
      </w:pPr>
      <w:r w:rsidRPr="000F7351">
        <w:rPr>
          <w:b/>
          <w:bCs/>
        </w:rPr>
        <w:t>the principal protagonist</w:t>
      </w:r>
      <w:r w:rsidRPr="00DD7CCF">
        <w:t xml:space="preserve"> of the inscription, if named in the text</w:t>
      </w:r>
    </w:p>
    <w:p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rsidR="00C02B8C" w:rsidRPr="00DD7CCF" w:rsidRDefault="004D2E67" w:rsidP="00DD7CCF">
      <w:pPr>
        <w:pStyle w:val="Lista3"/>
      </w:pPr>
      <w:r w:rsidRPr="00DD7CCF">
        <w:t>preferably, use “of” before the name of the issuer</w:t>
      </w:r>
    </w:p>
    <w:p w:rsidR="00C02B8C" w:rsidRPr="00DD7CCF" w:rsidRDefault="004D2E67" w:rsidP="00DD7CCF">
      <w:pPr>
        <w:pStyle w:val="Lista3"/>
      </w:pPr>
      <w:r w:rsidRPr="00DD7CCF">
        <w:t>preferably, use “of the time of” before the name of a reigning ruler who is not the protagonist</w:t>
      </w:r>
    </w:p>
    <w:p w:rsidR="00C02B8C" w:rsidRPr="000F7351" w:rsidRDefault="004D2E67" w:rsidP="000F7351">
      <w:pPr>
        <w:numPr>
          <w:ilvl w:val="0"/>
          <w:numId w:val="48"/>
        </w:numPr>
        <w:ind w:left="284" w:hanging="284"/>
      </w:pPr>
      <w:r w:rsidRPr="000F7351">
        <w:rPr>
          <w:b/>
          <w:bCs/>
        </w:rPr>
        <w:t>supplementary details</w:t>
      </w:r>
      <w:r w:rsidRPr="000F7351">
        <w:t>: after the above elements, add further information whenever necessary for disambiguation, potentially including:</w:t>
      </w:r>
    </w:p>
    <w:p w:rsidR="00C02B8C" w:rsidRPr="00DD7CCF" w:rsidRDefault="004D2E67" w:rsidP="00DD7CCF">
      <w:pPr>
        <w:pStyle w:val="Lista3"/>
      </w:pPr>
      <w:r w:rsidRPr="00DD7CCF">
        <w:t>calendrical or regnal year, if mentioned within the text</w:t>
      </w:r>
    </w:p>
    <w:p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rsidR="00C02B8C" w:rsidRPr="00DD7CCF" w:rsidRDefault="004D2E67" w:rsidP="00DD7CCF">
      <w:pPr>
        <w:pStyle w:val="Lista4"/>
      </w:pPr>
      <w:r w:rsidRPr="00DD7CCF">
        <w:t>optionally using “undetermined year” if a year is mentioned in the text, but is lost or illegible</w:t>
      </w:r>
    </w:p>
    <w:p w:rsidR="00C02B8C" w:rsidRPr="00DD7CCF" w:rsidRDefault="004D2E67" w:rsidP="00DD7CCF">
      <w:pPr>
        <w:pStyle w:val="Lista3"/>
      </w:pPr>
      <w:r w:rsidRPr="00DD7CCF">
        <w:t>any additional distinction, e.g.</w:t>
      </w:r>
    </w:p>
    <w:p w:rsidR="00C02B8C" w:rsidRPr="00DD7CCF" w:rsidRDefault="004D2E67" w:rsidP="00DD7CCF">
      <w:pPr>
        <w:pStyle w:val="Lista4"/>
      </w:pPr>
      <w:r w:rsidRPr="00DD7CCF">
        <w:t>“Set 1” and “Set 2” to distinguish two sets of copper plates with the same provenance, issued by the same ruler on the same date</w:t>
      </w:r>
    </w:p>
    <w:p w:rsidR="00C02B8C" w:rsidRPr="00DD7CCF" w:rsidRDefault="004D2E67" w:rsidP="00DD7CCF">
      <w:pPr>
        <w:pStyle w:val="Lista4"/>
      </w:pPr>
      <w:r w:rsidRPr="00DD7CCF">
        <w:lastRenderedPageBreak/>
        <w:t>“north column” and “south column” to distinguish two copies of an inscription engraved in duplicate</w:t>
      </w:r>
    </w:p>
    <w:p w:rsidR="00C02B8C" w:rsidRPr="00DD7CCF" w:rsidRDefault="004D2E67" w:rsidP="00DD7CCF">
      <w:pPr>
        <w:pStyle w:val="Lista"/>
      </w:pPr>
      <w:r w:rsidRPr="00DD7CCF">
        <w:t>the above items may be listed with commas or connected to one another by short English phrases as seems most suitable</w:t>
      </w:r>
    </w:p>
    <w:p w:rsidR="00C02B8C" w:rsidRPr="00DD7CCF" w:rsidRDefault="004D2E67" w:rsidP="00DD7CCF">
      <w:pPr>
        <w:pStyle w:val="Lista"/>
      </w:pPr>
      <w:r w:rsidRPr="00DD7CCF">
        <w:t>some examples of titles composed or elaborated along the above lines:</w:t>
      </w:r>
    </w:p>
    <w:p w:rsidR="00C02B8C" w:rsidRPr="00DD7CCF" w:rsidRDefault="004D2E67" w:rsidP="00DD7CCF">
      <w:pPr>
        <w:pStyle w:val="Lista2"/>
      </w:pPr>
      <w:r w:rsidRPr="00DD7CCF">
        <w:t xml:space="preserve">Nalanda plate of </w:t>
      </w:r>
      <w:proofErr w:type="spellStart"/>
      <w:r w:rsidRPr="00DD7CCF">
        <w:t>Samudragupta</w:t>
      </w:r>
      <w:proofErr w:type="spellEnd"/>
      <w:r w:rsidRPr="00DD7CCF">
        <w:t xml:space="preserve"> </w:t>
      </w:r>
      <w:r w:rsidRPr="00E24F87">
        <w:rPr>
          <w:noProof/>
        </w:rPr>
        <w:t>(</w:t>
      </w:r>
      <w:r w:rsidRPr="00DD7CCF">
        <w:t>provenance, type and issuing ruler)</w:t>
      </w:r>
    </w:p>
    <w:p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w:t>
      </w:r>
      <w:proofErr w:type="spellStart"/>
      <w:r w:rsidRPr="00DD7CCF">
        <w:t>Nandivarman</w:t>
      </w:r>
      <w:proofErr w:type="spellEnd"/>
      <w:r w:rsidRPr="00DD7CCF">
        <w:t xml:space="preserve"> II, year 16 </w:t>
      </w:r>
      <w:r w:rsidRPr="00E24F87">
        <w:rPr>
          <w:noProof/>
        </w:rPr>
        <w:t>(</w:t>
      </w:r>
      <w:r w:rsidRPr="00DD7CCF">
        <w:t>provenance with monument details, additional specification of location, type, reigning ruler, regnal year)</w:t>
      </w:r>
    </w:p>
    <w:p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rsidR="00C02B8C" w:rsidRPr="008608D1" w:rsidRDefault="004D2E67" w:rsidP="007D7C37">
      <w:pPr>
        <w:pStyle w:val="Cmsor2"/>
        <w:numPr>
          <w:ilvl w:val="0"/>
          <w:numId w:val="43"/>
        </w:numPr>
        <w:ind w:left="0" w:firstLine="0"/>
      </w:pPr>
      <w:bookmarkStart w:id="738" w:name="_fkfiw4gv3nvf" w:colFirst="0" w:colLast="0"/>
      <w:bookmarkStart w:id="739" w:name="_Ref43988536"/>
      <w:bookmarkStart w:id="740" w:name="_Toc44494850"/>
      <w:bookmarkEnd w:id="738"/>
      <w:r w:rsidRPr="008608D1">
        <w:t xml:space="preserve">Normalisation </w:t>
      </w:r>
      <w:bookmarkEnd w:id="739"/>
      <w:r w:rsidR="00DE6674">
        <w:t>Suggestions</w:t>
      </w:r>
      <w:bookmarkEnd w:id="740"/>
    </w:p>
    <w:p w:rsidR="00C02B8C" w:rsidRPr="00DD7CCF" w:rsidRDefault="004D2E67" w:rsidP="00DD7CCF">
      <w:pPr>
        <w:pStyle w:val="Lista"/>
      </w:pPr>
      <w:r w:rsidRPr="00DD7CCF">
        <w:t>this appendix contains some specific suggestions for encoding non-standard usage in various languages</w:t>
      </w:r>
    </w:p>
    <w:p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079C3">
        <w:t>6.1.4</w:t>
      </w:r>
      <w:r w:rsidR="009A6168" w:rsidRPr="00DD7CCF">
        <w:fldChar w:fldCharType="end"/>
      </w:r>
      <w:r w:rsidRPr="00DD7CCF">
        <w:t xml:space="preserve"> overrule the suggestions listed below</w:t>
      </w:r>
    </w:p>
    <w:p w:rsidR="00177FFC" w:rsidRPr="00DD7CCF" w:rsidRDefault="00177FFC" w:rsidP="00177FFC">
      <w:pPr>
        <w:pStyle w:val="Kpalrs"/>
      </w:pPr>
      <w:r>
        <w:t xml:space="preserve">Table </w:t>
      </w:r>
      <w:r w:rsidR="00B2626B">
        <w:fldChar w:fldCharType="begin"/>
      </w:r>
      <w:r w:rsidR="00B2626B">
        <w:instrText xml:space="preserve"> SEQ Table \* ARABIC </w:instrText>
      </w:r>
      <w:r w:rsidR="00B2626B">
        <w:fldChar w:fldCharType="separate"/>
      </w:r>
      <w:r w:rsidR="001079C3">
        <w:rPr>
          <w:noProof/>
        </w:rPr>
        <w:t>10</w:t>
      </w:r>
      <w:r w:rsidR="00B2626B">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rsidTr="00847076">
        <w:trPr>
          <w:tblHeader/>
        </w:trPr>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action</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mismatch of dentals with </w:t>
            </w:r>
            <w:proofErr w:type="spellStart"/>
            <w:r w:rsidRPr="00DD7CCF">
              <w:t>retroflexes</w:t>
            </w:r>
            <w:proofErr w:type="spellEnd"/>
            <w:r w:rsidRPr="00DD7CCF">
              <w:t xml:space="preserve">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flag or normalise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2"/>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normalise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infidelity to the correct length of vowels in words borrowed from </w:t>
            </w:r>
            <w:r w:rsidRPr="00DD7CCF">
              <w:lastRenderedPageBreak/>
              <w:t>Sanskrit</w:t>
            </w:r>
            <w:r w:rsidRPr="003E62E2">
              <w:rPr>
                <w:rStyle w:val="Lbjegyzet-hivatkozs"/>
              </w:rPr>
              <w:footnoteReference w:id="73"/>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lastRenderedPageBreak/>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bl>
    <w:p w:rsidR="00C02B8C" w:rsidRPr="00DD7CCF" w:rsidRDefault="00C02B8C" w:rsidP="00920D08"/>
    <w:p w:rsidR="00C02B8C" w:rsidRPr="00DD7CCF" w:rsidRDefault="004D2E67" w:rsidP="00920D08">
      <w:pPr>
        <w:pStyle w:val="Cmsor1"/>
      </w:pPr>
      <w:bookmarkStart w:id="741" w:name="_td0xcb1s1fvx" w:colFirst="0" w:colLast="0"/>
      <w:bookmarkStart w:id="742" w:name="_Toc44494851"/>
      <w:bookmarkEnd w:id="741"/>
      <w:r w:rsidRPr="00DD7CCF">
        <w:lastRenderedPageBreak/>
        <w:t>References</w:t>
      </w:r>
      <w:bookmarkEnd w:id="742"/>
    </w:p>
    <w:p w:rsidR="00C02B8C" w:rsidRPr="00DD7CCF" w:rsidRDefault="004D2E67" w:rsidP="006E2C5C">
      <w:pPr>
        <w:pStyle w:val="Irodalomjegyzk"/>
      </w:pPr>
      <w:proofErr w:type="spellStart"/>
      <w:r w:rsidRPr="00DD7CCF">
        <w:t>Apte</w:t>
      </w:r>
      <w:proofErr w:type="spellEnd"/>
      <w:r w:rsidRPr="00DD7CCF">
        <w:t xml:space="preserv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rsidR="00C02B8C" w:rsidRPr="00DD7CCF" w:rsidRDefault="004D2E67" w:rsidP="006E2C5C">
      <w:pPr>
        <w:pStyle w:val="Irodalomjegyzk"/>
      </w:pPr>
      <w:proofErr w:type="spellStart"/>
      <w:r w:rsidRPr="00DD7CCF">
        <w:t>Bodard</w:t>
      </w:r>
      <w:proofErr w:type="spellEnd"/>
      <w:r w:rsidRPr="00DD7CCF">
        <w:t xml:space="preserve">,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55">
        <w:r w:rsidRPr="00DD7CCF">
          <w:t>http://www.stoa.org/wordpress/wp-content/uploads/2010/09/Chapter05_EpiDoc_Bodard.pdf</w:t>
        </w:r>
      </w:hyperlink>
    </w:p>
    <w:p w:rsidR="00C02B8C" w:rsidRPr="00DD7CCF" w:rsidRDefault="004D2E67" w:rsidP="006E2C5C">
      <w:pPr>
        <w:pStyle w:val="Irodalomjegyzk"/>
      </w:pPr>
      <w:proofErr w:type="spellStart"/>
      <w:r w:rsidRPr="00DD7CCF">
        <w:t>Colebrooke</w:t>
      </w:r>
      <w:proofErr w:type="spellEnd"/>
      <w:r w:rsidRPr="00DD7CCF">
        <w:t xml:space="preserv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 xml:space="preserve">1): 1–105. </w:t>
      </w:r>
      <w:hyperlink r:id="rId56">
        <w:r w:rsidRPr="00DD7CCF">
          <w:t>https://doi.org/10.3406/befeo.1952.5158</w:t>
        </w:r>
      </w:hyperlink>
    </w:p>
    <w:p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57">
        <w:r w:rsidRPr="00DD7CCF">
          <w:t>http://www.stoa.org/epidoc/gl/latest/intro-eps.html</w:t>
        </w:r>
      </w:hyperlink>
    </w:p>
    <w:p w:rsidR="004D145A" w:rsidRPr="004D145A" w:rsidRDefault="004D2E67" w:rsidP="001A239F">
      <w:pPr>
        <w:pStyle w:val="Irodalomjegyzk"/>
      </w:pPr>
      <w:proofErr w:type="spellStart"/>
      <w:r w:rsidRPr="00DD7CCF">
        <w:t>Velankar</w:t>
      </w:r>
      <w:proofErr w:type="spellEnd"/>
      <w:r w:rsidRPr="00DD7CCF">
        <w:t xml:space="preserve">,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sectPr w:rsidR="004D145A" w:rsidRPr="004D145A" w:rsidSect="005252F3">
      <w:footerReference w:type="even" r:id="rId58"/>
      <w:footerReference w:type="default" r:id="rId59"/>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94C53" w:rsidRDefault="00194C53">
      <w:pPr>
        <w:spacing w:line="240" w:lineRule="auto"/>
      </w:pPr>
      <w:r>
        <w:separator/>
      </w:r>
    </w:p>
  </w:endnote>
  <w:endnote w:type="continuationSeparator" w:id="0">
    <w:p w:rsidR="00194C53" w:rsidRDefault="00194C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EE"/>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Nirmala UI">
    <w:panose1 w:val="020B0502040204020203"/>
    <w:charset w:val="00"/>
    <w:family w:val="swiss"/>
    <w:pitch w:val="variable"/>
    <w:sig w:usb0="80FF8023" w:usb1="0000004A" w:usb2="000002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Calibr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240A6" w:rsidRDefault="001240A6">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240A6" w:rsidRDefault="001240A6">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94C53" w:rsidRDefault="00194C53">
      <w:pPr>
        <w:spacing w:line="240" w:lineRule="auto"/>
      </w:pPr>
      <w:r>
        <w:separator/>
      </w:r>
    </w:p>
  </w:footnote>
  <w:footnote w:type="continuationSeparator" w:id="0">
    <w:p w:rsidR="00194C53" w:rsidRDefault="00194C53">
      <w:pPr>
        <w:spacing w:line="240" w:lineRule="auto"/>
      </w:pPr>
      <w:r>
        <w:continuationSeparator/>
      </w:r>
    </w:p>
  </w:footnote>
  <w:footnote w:id="1">
    <w:p w:rsidR="001240A6" w:rsidRDefault="001240A6"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rsidR="001240A6" w:rsidRDefault="001240A6"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rsidR="001240A6" w:rsidRDefault="001240A6"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29 June 2020</w:t>
      </w:r>
    </w:p>
  </w:footnote>
  <w:footnote w:id="4">
    <w:p w:rsidR="001240A6" w:rsidRDefault="001240A6"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rsidR="001240A6" w:rsidRDefault="001240A6"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rsidR="001240A6" w:rsidRDefault="001240A6"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rsidR="001240A6" w:rsidRDefault="001240A6"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rsidR="001240A6" w:rsidRDefault="001240A6"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rsidR="001240A6" w:rsidRDefault="001240A6"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rsidR="001240A6" w:rsidRDefault="001240A6"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rsidR="001240A6" w:rsidRDefault="001240A6"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rsidR="001240A6" w:rsidRDefault="001240A6" w:rsidP="002519B3">
      <w:pPr>
        <w:pStyle w:val="Lbjegyzetszveg"/>
      </w:pPr>
      <w:r>
        <w:tab/>
      </w:r>
      <w:r>
        <w:rPr>
          <w:vertAlign w:val="superscript"/>
        </w:rPr>
        <w:footnoteRef/>
      </w:r>
      <w:r>
        <w:tab/>
        <w:t xml:space="preserve">Pages may occur in more than one </w:t>
      </w:r>
      <w:proofErr w:type="spellStart"/>
      <w:r>
        <w:t>textpart</w:t>
      </w:r>
      <w:proofErr w:type="spellEnd"/>
      <w:r>
        <w:t xml:space="preserve"> in copperplate sets divided into </w:t>
      </w:r>
      <w:proofErr w:type="spellStart"/>
      <w:r>
        <w:t>textparts</w:t>
      </w:r>
      <w:proofErr w:type="spellEnd"/>
      <w:r>
        <w:t xml:space="preserve">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rsidR="001240A6" w:rsidRDefault="001240A6"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 markup equivalent.</w:t>
      </w:r>
    </w:p>
  </w:footnote>
  <w:footnote w:id="14">
    <w:p w:rsidR="001240A6" w:rsidRDefault="001240A6"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rsidR="001240A6" w:rsidRDefault="001240A6"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rsidR="001240A6" w:rsidRDefault="001240A6"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rsidR="001240A6" w:rsidRDefault="001240A6"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rsidR="001240A6" w:rsidRDefault="001240A6"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rsidR="001240A6" w:rsidRDefault="001240A6"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rsidR="001240A6" w:rsidRDefault="001240A6"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rsidR="001240A6" w:rsidRDefault="001240A6"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rsidR="001240A6" w:rsidRDefault="001240A6"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rsidR="001240A6" w:rsidRDefault="001240A6" w:rsidP="002519B3">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24">
    <w:p w:rsidR="001240A6" w:rsidRDefault="001240A6"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rsidR="001240A6" w:rsidRDefault="001240A6"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6">
    <w:p w:rsidR="001240A6" w:rsidRDefault="001240A6"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rsidR="001240A6" w:rsidRDefault="001240A6"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rsidR="001240A6" w:rsidRDefault="001240A6" w:rsidP="002519B3">
      <w:pPr>
        <w:pStyle w:val="Lbjegyzetszveg"/>
      </w:pPr>
      <w:r>
        <w:tab/>
      </w:r>
      <w:r>
        <w:rPr>
          <w:vertAlign w:val="superscript"/>
        </w:rPr>
        <w:footnoteRef/>
      </w:r>
      <w:r>
        <w:tab/>
        <w:t>This was not permitted in earlier versions of the EpiDoc schema, but has been added at our request in January 2020 and will be available in the next release of the schema.</w:t>
      </w:r>
    </w:p>
  </w:footnote>
  <w:footnote w:id="29">
    <w:p w:rsidR="001240A6" w:rsidRDefault="001240A6"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0">
    <w:p w:rsidR="001240A6" w:rsidRDefault="001240A6"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1">
    <w:p w:rsidR="001240A6" w:rsidRDefault="001240A6"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2">
    <w:p w:rsidR="001240A6" w:rsidRDefault="001240A6"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3">
    <w:p w:rsidR="001240A6" w:rsidRDefault="001240A6"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4">
    <w:p w:rsidR="001240A6" w:rsidRDefault="001240A6"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5">
    <w:p w:rsidR="001240A6" w:rsidRDefault="001240A6"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6">
    <w:p w:rsidR="001240A6" w:rsidRDefault="001240A6"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7">
    <w:p w:rsidR="001240A6" w:rsidRDefault="001240A6"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38">
    <w:p w:rsidR="001240A6" w:rsidRDefault="001240A6"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39">
    <w:p w:rsidR="001240A6" w:rsidRDefault="001240A6"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0">
    <w:p w:rsidR="001240A6" w:rsidRDefault="001240A6"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1">
    <w:p w:rsidR="001240A6" w:rsidRDefault="001240A6"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2">
    <w:p w:rsidR="001240A6" w:rsidRDefault="001240A6"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3">
    <w:p w:rsidR="001240A6" w:rsidRDefault="001240A6"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4">
    <w:p w:rsidR="001240A6" w:rsidRDefault="001240A6"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5">
    <w:p w:rsidR="001240A6" w:rsidRDefault="001240A6"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6">
    <w:p w:rsidR="001240A6" w:rsidRDefault="001240A6" w:rsidP="002519B3">
      <w:pPr>
        <w:pStyle w:val="Lbjegyzetszveg"/>
      </w:pPr>
      <w:r>
        <w:tab/>
      </w:r>
      <w:r>
        <w:rPr>
          <w:vertAlign w:val="superscript"/>
        </w:rPr>
        <w:footnoteRef/>
      </w:r>
      <w:r>
        <w:tab/>
      </w:r>
      <w:hyperlink r:id="rId17">
        <w:r>
          <w:rPr>
            <w:color w:val="1155CC"/>
            <w:u w:val="single"/>
          </w:rPr>
          <w:t>https://iso639-3.sil.org/</w:t>
        </w:r>
      </w:hyperlink>
    </w:p>
  </w:footnote>
  <w:footnote w:id="47">
    <w:p w:rsidR="001240A6" w:rsidRDefault="001240A6"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48">
    <w:p w:rsidR="001240A6" w:rsidRDefault="001240A6"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49">
    <w:p w:rsidR="001240A6" w:rsidRDefault="001240A6"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0">
    <w:p w:rsidR="001240A6" w:rsidRDefault="001240A6"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1">
    <w:p w:rsidR="001240A6" w:rsidRDefault="001240A6"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2">
    <w:p w:rsidR="001240A6" w:rsidRDefault="001240A6"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3">
    <w:p w:rsidR="001240A6" w:rsidRDefault="001240A6"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4">
    <w:p w:rsidR="001240A6" w:rsidRDefault="001240A6"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5">
    <w:p w:rsidR="001240A6" w:rsidRDefault="001240A6" w:rsidP="002519B3">
      <w:pPr>
        <w:pStyle w:val="Lbjegyzetszveg"/>
      </w:pPr>
      <w:r>
        <w:tab/>
      </w:r>
      <w:r>
        <w:rPr>
          <w:vertAlign w:val="superscript"/>
        </w:rPr>
        <w:footnoteRef/>
      </w:r>
      <w:r>
        <w:tab/>
        <w:t>Two iterations of | [U+007C Vertical Line], not a ‖ double vertical bar character.</w:t>
      </w:r>
    </w:p>
  </w:footnote>
  <w:footnote w:id="56">
    <w:p w:rsidR="001240A6" w:rsidRDefault="001240A6"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7">
    <w:p w:rsidR="001240A6" w:rsidRDefault="001240A6" w:rsidP="002519B3">
      <w:pPr>
        <w:pStyle w:val="Lbjegyzetszveg"/>
      </w:pPr>
      <w:r>
        <w:tab/>
      </w:r>
      <w:r>
        <w:rPr>
          <w:vertAlign w:val="superscript"/>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w:t>
      </w:r>
      <w:proofErr w:type="spellStart"/>
      <w:r>
        <w:t>Colebrooke</w:t>
      </w:r>
      <w:proofErr w:type="spellEnd"/>
      <w:r>
        <w:t xml:space="preserve"> </w:t>
      </w:r>
      <w:r w:rsidRPr="00E24F87">
        <w:rPr>
          <w:noProof/>
        </w:rPr>
        <w:t>(</w:t>
      </w:r>
      <w:r>
        <w:t xml:space="preserve">1873: 141, n.1). It appears from </w:t>
      </w:r>
      <w:proofErr w:type="spellStart"/>
      <w:r>
        <w:t>Velankar</w:t>
      </w:r>
      <w:proofErr w:type="spellEnd"/>
      <w:r>
        <w:t xml:space="preserve">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58">
    <w:p w:rsidR="001240A6" w:rsidRDefault="001240A6"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the </w:t>
      </w:r>
      <w:r w:rsidRPr="006E2C5C">
        <w:rPr>
          <w:i/>
          <w:iCs/>
        </w:rPr>
        <w:t xml:space="preserve">Notes on </w:t>
      </w:r>
      <w:r w:rsidRPr="006E2C5C">
        <w:rPr>
          <w:rStyle w:val="Foreign"/>
          <w:i w:val="0"/>
          <w:iCs/>
        </w:rPr>
        <w:t>anuṣṭubh</w:t>
      </w:r>
      <w:r>
        <w:t xml:space="preserve"> on page </w:t>
      </w:r>
      <w:r>
        <w:fldChar w:fldCharType="begin"/>
      </w:r>
      <w:r>
        <w:instrText xml:space="preserve"> PAGEREF _Ref43991783 \h </w:instrText>
      </w:r>
      <w:r>
        <w:fldChar w:fldCharType="separate"/>
      </w:r>
      <w:r>
        <w:rPr>
          <w:noProof/>
        </w:rPr>
        <w:t>142</w:t>
      </w:r>
      <w:r>
        <w:fldChar w:fldCharType="end"/>
      </w:r>
      <w:r>
        <w:t xml:space="preserve"> below.</w:t>
      </w:r>
    </w:p>
  </w:footnote>
  <w:footnote w:id="59">
    <w:p w:rsidR="001240A6" w:rsidRDefault="001240A6"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the </w:t>
      </w:r>
      <w:r w:rsidRPr="006E2C5C">
        <w:rPr>
          <w:i/>
          <w:iCs/>
        </w:rPr>
        <w:t xml:space="preserve">Notes on the </w:t>
      </w:r>
      <w:r w:rsidRPr="006E2C5C">
        <w:rPr>
          <w:rStyle w:val="Foreign"/>
          <w:i w:val="0"/>
          <w:iCs/>
        </w:rPr>
        <w:t>vaitālīya</w:t>
      </w:r>
      <w:r w:rsidRPr="006E2C5C">
        <w:rPr>
          <w:i/>
          <w:iCs/>
        </w:rPr>
        <w:t xml:space="preserve"> family</w:t>
      </w:r>
      <w:r>
        <w:t xml:space="preserve"> on page </w:t>
      </w:r>
      <w:r>
        <w:fldChar w:fldCharType="begin"/>
      </w:r>
      <w:r>
        <w:instrText xml:space="preserve"> PAGEREF _Ref43991854 \h </w:instrText>
      </w:r>
      <w:r>
        <w:fldChar w:fldCharType="separate"/>
      </w:r>
      <w:r>
        <w:rPr>
          <w:noProof/>
        </w:rPr>
        <w:t>144</w:t>
      </w:r>
      <w:r>
        <w:fldChar w:fldCharType="end"/>
      </w:r>
      <w:r>
        <w:t xml:space="preserve"> below.</w:t>
      </w:r>
    </w:p>
  </w:footnote>
  <w:footnote w:id="60">
    <w:p w:rsidR="001240A6" w:rsidRDefault="001240A6" w:rsidP="002519B3">
      <w:pPr>
        <w:pStyle w:val="Lbjegyzetszveg"/>
      </w:pPr>
      <w:r>
        <w:tab/>
      </w:r>
      <w:r>
        <w:rPr>
          <w:vertAlign w:val="superscript"/>
        </w:rPr>
        <w:footnoteRef/>
      </w:r>
      <w:r>
        <w:tab/>
        <w:t xml:space="preserve">Used as an umbrella term for 11-syllable metres not conforming to one of the specific schemes listed here; see </w:t>
      </w:r>
      <w:r w:rsidRPr="006E2C5C">
        <w:rPr>
          <w:i/>
          <w:iCs/>
        </w:rPr>
        <w:t xml:space="preserve">Vedic </w:t>
      </w:r>
      <w:proofErr w:type="spellStart"/>
      <w:r w:rsidRPr="006E2C5C">
        <w:rPr>
          <w:i/>
          <w:iCs/>
        </w:rPr>
        <w:t>trimeter</w:t>
      </w:r>
      <w:proofErr w:type="spellEnd"/>
      <w:r>
        <w:t xml:space="preserve"> on page </w:t>
      </w:r>
      <w:r>
        <w:fldChar w:fldCharType="begin"/>
      </w:r>
      <w:r>
        <w:instrText xml:space="preserve"> PAGEREF _Ref43991879 \h </w:instrText>
      </w:r>
      <w:r>
        <w:fldChar w:fldCharType="separate"/>
      </w:r>
      <w:r>
        <w:rPr>
          <w:noProof/>
        </w:rPr>
        <w:t>144</w:t>
      </w:r>
      <w:r>
        <w:fldChar w:fldCharType="end"/>
      </w:r>
      <w:r>
        <w:t xml:space="preserve"> below.</w:t>
      </w:r>
    </w:p>
  </w:footnote>
  <w:footnote w:id="61">
    <w:p w:rsidR="001240A6" w:rsidRDefault="001240A6" w:rsidP="002519B3">
      <w:pPr>
        <w:pStyle w:val="Lbjegyzetszveg"/>
      </w:pPr>
      <w:r>
        <w:tab/>
      </w:r>
      <w:r>
        <w:rPr>
          <w:vertAlign w:val="superscript"/>
        </w:rPr>
        <w:footnoteRef/>
      </w:r>
      <w:r>
        <w:tab/>
        <w:t xml:space="preserve">Also known as </w:t>
      </w:r>
      <w:r w:rsidRPr="00BE1CA8">
        <w:rPr>
          <w:rStyle w:val="Foreign"/>
        </w:rPr>
        <w:t>triṣṭubh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143</w:t>
      </w:r>
      <w:r>
        <w:fldChar w:fldCharType="end"/>
      </w:r>
      <w:r>
        <w:t xml:space="preserve"> below.</w:t>
      </w:r>
    </w:p>
  </w:footnote>
  <w:footnote w:id="62">
    <w:p w:rsidR="001240A6" w:rsidRDefault="001240A6" w:rsidP="002519B3">
      <w:pPr>
        <w:pStyle w:val="Lbjegyzetszveg"/>
      </w:pPr>
      <w:r>
        <w:tab/>
      </w:r>
      <w:r>
        <w:rPr>
          <w:vertAlign w:val="superscript"/>
        </w:rPr>
        <w:footnoteRef/>
      </w:r>
      <w:r>
        <w:tab/>
        <w:t>All lines contain 11 syllables, but the rhythm of the odd lines is different from the rhythm of the even lines.</w:t>
      </w:r>
    </w:p>
  </w:footnote>
  <w:footnote w:id="63">
    <w:p w:rsidR="001240A6" w:rsidRDefault="001240A6"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4">
    <w:p w:rsidR="001240A6" w:rsidRDefault="001240A6"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5">
    <w:p w:rsidR="001240A6" w:rsidRDefault="001240A6" w:rsidP="002519B3">
      <w:pPr>
        <w:pStyle w:val="Lbjegyzetszveg"/>
      </w:pPr>
      <w:r>
        <w:tab/>
      </w:r>
      <w:r>
        <w:rPr>
          <w:vertAlign w:val="superscript"/>
        </w:rPr>
        <w:footnoteRef/>
      </w:r>
      <w:r>
        <w:tab/>
        <w:t xml:space="preserve">Used as an umbrella term for 12-syllable metres not conforming to one of the specific schemes listed here; see </w:t>
      </w:r>
      <w:r w:rsidRPr="006E2C5C">
        <w:rPr>
          <w:i/>
          <w:iCs/>
        </w:rPr>
        <w:t xml:space="preserve">Vedic </w:t>
      </w:r>
      <w:proofErr w:type="spellStart"/>
      <w:r w:rsidRPr="006E2C5C">
        <w:rPr>
          <w:i/>
          <w:iCs/>
        </w:rPr>
        <w:t>trimeter</w:t>
      </w:r>
      <w:proofErr w:type="spellEnd"/>
      <w:r>
        <w:t xml:space="preserve"> on page </w:t>
      </w:r>
      <w:r>
        <w:fldChar w:fldCharType="begin"/>
      </w:r>
      <w:r>
        <w:instrText xml:space="preserve"> PAGEREF _Ref43991879 \h </w:instrText>
      </w:r>
      <w:r>
        <w:fldChar w:fldCharType="separate"/>
      </w:r>
      <w:r>
        <w:rPr>
          <w:noProof/>
        </w:rPr>
        <w:t>144</w:t>
      </w:r>
      <w:r>
        <w:fldChar w:fldCharType="end"/>
      </w:r>
      <w:r>
        <w:t xml:space="preserve"> below.</w:t>
      </w:r>
    </w:p>
  </w:footnote>
  <w:footnote w:id="66">
    <w:p w:rsidR="001240A6" w:rsidRDefault="001240A6" w:rsidP="002519B3">
      <w:pPr>
        <w:pStyle w:val="Lbjegyzetszveg"/>
      </w:pPr>
      <w:r>
        <w:tab/>
      </w:r>
      <w:r>
        <w:rPr>
          <w:vertAlign w:val="superscript"/>
        </w:rPr>
        <w:footnoteRef/>
      </w:r>
      <w:r>
        <w:tab/>
        <w:t xml:space="preserve">Also known as </w:t>
      </w:r>
      <w:r w:rsidRPr="00BE1CA8">
        <w:rPr>
          <w:rStyle w:val="Foreign"/>
        </w:rPr>
        <w:t>jagatī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143</w:t>
      </w:r>
      <w:r>
        <w:fldChar w:fldCharType="end"/>
      </w:r>
      <w:r>
        <w:t xml:space="preserve"> below.</w:t>
      </w:r>
    </w:p>
  </w:footnote>
  <w:footnote w:id="67">
    <w:p w:rsidR="001240A6" w:rsidRDefault="001240A6" w:rsidP="002519B3">
      <w:pPr>
        <w:pStyle w:val="Lbjegyzetszveg"/>
      </w:pPr>
      <w:r>
        <w:tab/>
      </w:r>
      <w:r>
        <w:rPr>
          <w:vertAlign w:val="superscript"/>
        </w:rPr>
        <w:footnoteRef/>
      </w:r>
      <w:r>
        <w:tab/>
        <w:t xml:space="preserve">Also known as </w:t>
      </w:r>
      <w:r w:rsidRPr="00BE1CA8">
        <w:rPr>
          <w:rStyle w:val="Foreign"/>
        </w:rPr>
        <w:t>vaṁśasthavila</w:t>
      </w:r>
      <w:r>
        <w:t>.</w:t>
      </w:r>
    </w:p>
  </w:footnote>
  <w:footnote w:id="68">
    <w:p w:rsidR="001240A6" w:rsidRDefault="001240A6"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69">
    <w:p w:rsidR="001240A6" w:rsidRDefault="001240A6"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0">
    <w:p w:rsidR="001240A6" w:rsidRDefault="001240A6"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1">
    <w:p w:rsidR="001240A6" w:rsidRDefault="001240A6"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2">
    <w:p w:rsidR="001240A6" w:rsidRDefault="001240A6"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3">
    <w:p w:rsidR="001240A6" w:rsidRDefault="001240A6"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1F381C"/>
    <w:multiLevelType w:val="hybridMultilevel"/>
    <w:tmpl w:val="AE3E0668"/>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B75D95"/>
    <w:multiLevelType w:val="multilevel"/>
    <w:tmpl w:val="E1AC0D88"/>
    <w:lvl w:ilvl="0">
      <w:start w:val="1"/>
      <w:numFmt w:val="decimal"/>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decimal"/>
      <w:lvlText w:val="%1.○.■.●.%5."/>
      <w:lvlJc w:val="left"/>
      <w:pPr>
        <w:ind w:left="0" w:firstLine="0"/>
      </w:pPr>
    </w:lvl>
    <w:lvl w:ilvl="5">
      <w:start w:val="1"/>
      <w:numFmt w:val="decimal"/>
      <w:lvlText w:val="%1.○.■.●.%5.%6."/>
      <w:lvlJc w:val="left"/>
      <w:pPr>
        <w:ind w:left="0" w:firstLine="0"/>
      </w:pPr>
    </w:lvl>
    <w:lvl w:ilvl="6">
      <w:start w:val="1"/>
      <w:numFmt w:val="decimal"/>
      <w:lvlText w:val="%1.○.■.●.%5.%6.%7."/>
      <w:lvlJc w:val="left"/>
      <w:pPr>
        <w:ind w:left="0" w:firstLine="0"/>
      </w:pPr>
    </w:lvl>
    <w:lvl w:ilvl="7">
      <w:start w:val="1"/>
      <w:numFmt w:val="decimal"/>
      <w:lvlText w:val="%1.○.■.●.%5.%6.%7.%8."/>
      <w:lvlJc w:val="left"/>
      <w:pPr>
        <w:ind w:left="0" w:firstLine="0"/>
      </w:pPr>
    </w:lvl>
    <w:lvl w:ilvl="8">
      <w:start w:val="1"/>
      <w:numFmt w:val="decimal"/>
      <w:lvlText w:val="%1.○.■.●.%5.%6.%7.%8.%9."/>
      <w:lvlJc w:val="left"/>
      <w:pPr>
        <w:ind w:left="0" w:firstLine="0"/>
      </w:pPr>
    </w:lvl>
  </w:abstractNum>
  <w:abstractNum w:abstractNumId="14" w15:restartNumberingAfterBreak="0">
    <w:nsid w:val="0C677006"/>
    <w:multiLevelType w:val="multilevel"/>
    <w:tmpl w:val="DF3A4BB8"/>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5"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131013DD"/>
    <w:multiLevelType w:val="multilevel"/>
    <w:tmpl w:val="5A24813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7"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1A9A3ED9"/>
    <w:multiLevelType w:val="hybridMultilevel"/>
    <w:tmpl w:val="B38471E0"/>
    <w:lvl w:ilvl="0" w:tplc="129A1580">
      <w:start w:val="1"/>
      <w:numFmt w:val="upperLetter"/>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860F38"/>
    <w:multiLevelType w:val="multilevel"/>
    <w:tmpl w:val="E8D25BF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color w:val="000000"/>
        <w:u w:val="none"/>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1"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4"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30044543"/>
    <w:multiLevelType w:val="multilevel"/>
    <w:tmpl w:val="BCB4B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37002E2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398F68D0"/>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44361524"/>
    <w:multiLevelType w:val="multilevel"/>
    <w:tmpl w:val="72E66C38"/>
    <w:lvl w:ilvl="0">
      <w:start w:val="1"/>
      <w:numFmt w:val="bullet"/>
      <w:lvlText w:val="–"/>
      <w:lvlJc w:val="left"/>
      <w:pPr>
        <w:ind w:left="170" w:hanging="170"/>
      </w:pPr>
      <w:rPr>
        <w:rFonts w:ascii="Arial" w:eastAsia="Arial" w:hAnsi="Arial" w:cs="Arial"/>
        <w:color w:val="000000"/>
        <w:u w:val="none"/>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1" w15:restartNumberingAfterBreak="0">
    <w:nsid w:val="5CCC4662"/>
    <w:multiLevelType w:val="multilevel"/>
    <w:tmpl w:val="B2B8F2F0"/>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4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3"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4"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FE159A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6"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7" w15:restartNumberingAfterBreak="0">
    <w:nsid w:val="74715AA8"/>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29"/>
  </w:num>
  <w:num w:numId="3">
    <w:abstractNumId w:val="20"/>
  </w:num>
  <w:num w:numId="4">
    <w:abstractNumId w:val="13"/>
  </w:num>
  <w:num w:numId="5">
    <w:abstractNumId w:val="34"/>
  </w:num>
  <w:num w:numId="6">
    <w:abstractNumId w:val="41"/>
  </w:num>
  <w:num w:numId="7">
    <w:abstractNumId w:val="36"/>
  </w:num>
  <w:num w:numId="8">
    <w:abstractNumId w:val="16"/>
  </w:num>
  <w:num w:numId="9">
    <w:abstractNumId w:val="38"/>
  </w:num>
  <w:num w:numId="10">
    <w:abstractNumId w:val="48"/>
  </w:num>
  <w:num w:numId="11">
    <w:abstractNumId w:val="28"/>
  </w:num>
  <w:num w:numId="12">
    <w:abstractNumId w:val="23"/>
  </w:num>
  <w:num w:numId="13">
    <w:abstractNumId w:val="35"/>
  </w:num>
  <w:num w:numId="14">
    <w:abstractNumId w:val="9"/>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 w:numId="24">
    <w:abstractNumId w:val="30"/>
  </w:num>
  <w:num w:numId="25">
    <w:abstractNumId w:val="39"/>
  </w:num>
  <w:num w:numId="26">
    <w:abstractNumId w:val="21"/>
  </w:num>
  <w:num w:numId="27">
    <w:abstractNumId w:val="42"/>
  </w:num>
  <w:num w:numId="28">
    <w:abstractNumId w:val="32"/>
  </w:num>
  <w:num w:numId="29">
    <w:abstractNumId w:val="25"/>
  </w:num>
  <w:num w:numId="30">
    <w:abstractNumId w:val="15"/>
  </w:num>
  <w:num w:numId="31">
    <w:abstractNumId w:val="19"/>
    <w:lvlOverride w:ilvl="1">
      <w:lvl w:ilvl="1">
        <w:numFmt w:val="bullet"/>
        <w:lvlText w:val=""/>
        <w:lvlJc w:val="left"/>
        <w:pPr>
          <w:tabs>
            <w:tab w:val="num" w:pos="1440"/>
          </w:tabs>
          <w:ind w:left="1440" w:hanging="360"/>
        </w:pPr>
        <w:rPr>
          <w:rFonts w:ascii="Symbol" w:hAnsi="Symbol" w:hint="default"/>
          <w:sz w:val="20"/>
        </w:rPr>
      </w:lvl>
    </w:lvlOverride>
  </w:num>
  <w:num w:numId="32">
    <w:abstractNumId w:val="27"/>
    <w:lvlOverride w:ilvl="1">
      <w:lvl w:ilvl="1">
        <w:numFmt w:val="bullet"/>
        <w:lvlText w:val=""/>
        <w:lvlJc w:val="left"/>
        <w:pPr>
          <w:tabs>
            <w:tab w:val="num" w:pos="1440"/>
          </w:tabs>
          <w:ind w:left="1440" w:hanging="360"/>
        </w:pPr>
        <w:rPr>
          <w:rFonts w:ascii="Symbol" w:hAnsi="Symbol" w:hint="default"/>
          <w:sz w:val="20"/>
        </w:rPr>
      </w:lvl>
    </w:lvlOverride>
  </w:num>
  <w:num w:numId="33">
    <w:abstractNumId w:val="24"/>
    <w:lvlOverride w:ilvl="2">
      <w:lvl w:ilvl="2">
        <w:numFmt w:val="bullet"/>
        <w:lvlText w:val=""/>
        <w:lvlJc w:val="left"/>
        <w:pPr>
          <w:tabs>
            <w:tab w:val="num" w:pos="2160"/>
          </w:tabs>
          <w:ind w:left="2160" w:hanging="360"/>
        </w:pPr>
        <w:rPr>
          <w:rFonts w:ascii="Symbol" w:hAnsi="Symbol" w:hint="default"/>
          <w:sz w:val="20"/>
        </w:rPr>
      </w:lvl>
    </w:lvlOverride>
  </w:num>
  <w:num w:numId="34">
    <w:abstractNumId w:val="17"/>
  </w:num>
  <w:num w:numId="35">
    <w:abstractNumId w:val="12"/>
    <w:lvlOverride w:ilvl="1">
      <w:lvl w:ilvl="1">
        <w:numFmt w:val="bullet"/>
        <w:lvlText w:val=""/>
        <w:lvlJc w:val="left"/>
        <w:pPr>
          <w:tabs>
            <w:tab w:val="num" w:pos="1440"/>
          </w:tabs>
          <w:ind w:left="1440" w:hanging="360"/>
        </w:pPr>
        <w:rPr>
          <w:rFonts w:ascii="Symbol" w:hAnsi="Symbol" w:hint="default"/>
          <w:sz w:val="20"/>
        </w:rPr>
      </w:lvl>
    </w:lvlOverride>
  </w:num>
  <w:num w:numId="36">
    <w:abstractNumId w:val="26"/>
    <w:lvlOverride w:ilvl="1">
      <w:lvl w:ilvl="1">
        <w:numFmt w:val="bullet"/>
        <w:lvlText w:val=""/>
        <w:lvlJc w:val="left"/>
        <w:pPr>
          <w:tabs>
            <w:tab w:val="num" w:pos="1440"/>
          </w:tabs>
          <w:ind w:left="1440" w:hanging="360"/>
        </w:pPr>
        <w:rPr>
          <w:rFonts w:ascii="Symbol" w:hAnsi="Symbol" w:hint="default"/>
          <w:sz w:val="20"/>
        </w:rPr>
      </w:lvl>
    </w:lvlOverride>
  </w:num>
  <w:num w:numId="37">
    <w:abstractNumId w:val="37"/>
  </w:num>
  <w:num w:numId="38">
    <w:abstractNumId w:val="46"/>
  </w:num>
  <w:num w:numId="39">
    <w:abstractNumId w:val="45"/>
  </w:num>
  <w:num w:numId="40">
    <w:abstractNumId w:val="43"/>
  </w:num>
  <w:num w:numId="41">
    <w:abstractNumId w:val="22"/>
  </w:num>
  <w:num w:numId="42">
    <w:abstractNumId w:val="33"/>
  </w:num>
  <w:num w:numId="43">
    <w:abstractNumId w:val="18"/>
  </w:num>
  <w:num w:numId="44">
    <w:abstractNumId w:val="11"/>
  </w:num>
  <w:num w:numId="45">
    <w:abstractNumId w:val="10"/>
  </w:num>
  <w:num w:numId="46">
    <w:abstractNumId w:val="47"/>
  </w:num>
  <w:num w:numId="47">
    <w:abstractNumId w:val="31"/>
  </w:num>
  <w:num w:numId="48">
    <w:abstractNumId w:val="40"/>
  </w:num>
  <w:num w:numId="4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hideSpellingError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50"/>
  </w:docVars>
  <w:rsids>
    <w:rsidRoot w:val="00C02B8C"/>
    <w:rsid w:val="000123EA"/>
    <w:rsid w:val="00025303"/>
    <w:rsid w:val="00062C66"/>
    <w:rsid w:val="000725A4"/>
    <w:rsid w:val="00074E9C"/>
    <w:rsid w:val="000931D1"/>
    <w:rsid w:val="000A421D"/>
    <w:rsid w:val="000B047B"/>
    <w:rsid w:val="000B4450"/>
    <w:rsid w:val="000E1BB0"/>
    <w:rsid w:val="000E2953"/>
    <w:rsid w:val="000F2AF9"/>
    <w:rsid w:val="000F3114"/>
    <w:rsid w:val="000F7351"/>
    <w:rsid w:val="001079C3"/>
    <w:rsid w:val="00113DD6"/>
    <w:rsid w:val="001240A6"/>
    <w:rsid w:val="00140B8F"/>
    <w:rsid w:val="00143547"/>
    <w:rsid w:val="00143A4A"/>
    <w:rsid w:val="00167D32"/>
    <w:rsid w:val="00175FC3"/>
    <w:rsid w:val="00177FFC"/>
    <w:rsid w:val="00183969"/>
    <w:rsid w:val="00194541"/>
    <w:rsid w:val="00194C53"/>
    <w:rsid w:val="001A0A54"/>
    <w:rsid w:val="001A239F"/>
    <w:rsid w:val="001B68E2"/>
    <w:rsid w:val="001B761D"/>
    <w:rsid w:val="001C1063"/>
    <w:rsid w:val="001C7A33"/>
    <w:rsid w:val="001D5003"/>
    <w:rsid w:val="001F11CA"/>
    <w:rsid w:val="001F5F16"/>
    <w:rsid w:val="00203C04"/>
    <w:rsid w:val="00211133"/>
    <w:rsid w:val="002519B3"/>
    <w:rsid w:val="00263A70"/>
    <w:rsid w:val="00284D70"/>
    <w:rsid w:val="002A2387"/>
    <w:rsid w:val="002E030E"/>
    <w:rsid w:val="002F1369"/>
    <w:rsid w:val="00303844"/>
    <w:rsid w:val="00333B39"/>
    <w:rsid w:val="00364120"/>
    <w:rsid w:val="00371412"/>
    <w:rsid w:val="003A541C"/>
    <w:rsid w:val="003A5A77"/>
    <w:rsid w:val="003C3D87"/>
    <w:rsid w:val="003E62E2"/>
    <w:rsid w:val="003F2742"/>
    <w:rsid w:val="004071B1"/>
    <w:rsid w:val="0041246A"/>
    <w:rsid w:val="004217C2"/>
    <w:rsid w:val="00435F8C"/>
    <w:rsid w:val="0044294E"/>
    <w:rsid w:val="0046000E"/>
    <w:rsid w:val="004735D3"/>
    <w:rsid w:val="00482D20"/>
    <w:rsid w:val="00487280"/>
    <w:rsid w:val="004A54F9"/>
    <w:rsid w:val="004B08F9"/>
    <w:rsid w:val="004B66AB"/>
    <w:rsid w:val="004C2A93"/>
    <w:rsid w:val="004C2E1A"/>
    <w:rsid w:val="004D145A"/>
    <w:rsid w:val="004D2E67"/>
    <w:rsid w:val="004E0F4A"/>
    <w:rsid w:val="004E103D"/>
    <w:rsid w:val="004F125D"/>
    <w:rsid w:val="004F4C63"/>
    <w:rsid w:val="005252F3"/>
    <w:rsid w:val="0053341E"/>
    <w:rsid w:val="00542B51"/>
    <w:rsid w:val="00543A88"/>
    <w:rsid w:val="00547689"/>
    <w:rsid w:val="0057218C"/>
    <w:rsid w:val="005A3370"/>
    <w:rsid w:val="005C339A"/>
    <w:rsid w:val="005D2B22"/>
    <w:rsid w:val="005D4F65"/>
    <w:rsid w:val="006A05BF"/>
    <w:rsid w:val="006D5583"/>
    <w:rsid w:val="006D6AD5"/>
    <w:rsid w:val="006E2C5C"/>
    <w:rsid w:val="00701662"/>
    <w:rsid w:val="00703543"/>
    <w:rsid w:val="00760457"/>
    <w:rsid w:val="00780A5D"/>
    <w:rsid w:val="00786A51"/>
    <w:rsid w:val="00792581"/>
    <w:rsid w:val="007C2BAA"/>
    <w:rsid w:val="007D7C37"/>
    <w:rsid w:val="007F3E53"/>
    <w:rsid w:val="0082156E"/>
    <w:rsid w:val="0082423C"/>
    <w:rsid w:val="00837BA5"/>
    <w:rsid w:val="00847076"/>
    <w:rsid w:val="008525C6"/>
    <w:rsid w:val="008608D1"/>
    <w:rsid w:val="00860A9D"/>
    <w:rsid w:val="00871D92"/>
    <w:rsid w:val="00876E54"/>
    <w:rsid w:val="008D294D"/>
    <w:rsid w:val="008E24A9"/>
    <w:rsid w:val="008F3C3F"/>
    <w:rsid w:val="00900BF7"/>
    <w:rsid w:val="009119AC"/>
    <w:rsid w:val="00920D08"/>
    <w:rsid w:val="009279F6"/>
    <w:rsid w:val="009337FE"/>
    <w:rsid w:val="00934AD5"/>
    <w:rsid w:val="00934E01"/>
    <w:rsid w:val="009407D8"/>
    <w:rsid w:val="009430EC"/>
    <w:rsid w:val="0094785D"/>
    <w:rsid w:val="00951194"/>
    <w:rsid w:val="009A6168"/>
    <w:rsid w:val="009F585E"/>
    <w:rsid w:val="00A3613C"/>
    <w:rsid w:val="00A77327"/>
    <w:rsid w:val="00A938E4"/>
    <w:rsid w:val="00AA796A"/>
    <w:rsid w:val="00AC3DB3"/>
    <w:rsid w:val="00AD797B"/>
    <w:rsid w:val="00AE23C3"/>
    <w:rsid w:val="00AF2DF5"/>
    <w:rsid w:val="00AF7A33"/>
    <w:rsid w:val="00B2626B"/>
    <w:rsid w:val="00B26C65"/>
    <w:rsid w:val="00B30777"/>
    <w:rsid w:val="00B3351B"/>
    <w:rsid w:val="00B44F11"/>
    <w:rsid w:val="00B670B4"/>
    <w:rsid w:val="00B706F5"/>
    <w:rsid w:val="00B734FA"/>
    <w:rsid w:val="00B74614"/>
    <w:rsid w:val="00BA2FFB"/>
    <w:rsid w:val="00BE1CA8"/>
    <w:rsid w:val="00C00308"/>
    <w:rsid w:val="00C011E1"/>
    <w:rsid w:val="00C02B8C"/>
    <w:rsid w:val="00C22BBD"/>
    <w:rsid w:val="00C53BF3"/>
    <w:rsid w:val="00C6268C"/>
    <w:rsid w:val="00C927BB"/>
    <w:rsid w:val="00CA38BD"/>
    <w:rsid w:val="00CD25A4"/>
    <w:rsid w:val="00CE4CAF"/>
    <w:rsid w:val="00CF3484"/>
    <w:rsid w:val="00D701A6"/>
    <w:rsid w:val="00D71C0D"/>
    <w:rsid w:val="00D73AD0"/>
    <w:rsid w:val="00D772C1"/>
    <w:rsid w:val="00DA6CDB"/>
    <w:rsid w:val="00DC1E87"/>
    <w:rsid w:val="00DD7CCF"/>
    <w:rsid w:val="00DE2935"/>
    <w:rsid w:val="00DE6674"/>
    <w:rsid w:val="00DF0F07"/>
    <w:rsid w:val="00E06A57"/>
    <w:rsid w:val="00E078CA"/>
    <w:rsid w:val="00E24F87"/>
    <w:rsid w:val="00E2714A"/>
    <w:rsid w:val="00E51559"/>
    <w:rsid w:val="00E65EF9"/>
    <w:rsid w:val="00E67260"/>
    <w:rsid w:val="00E74574"/>
    <w:rsid w:val="00E83110"/>
    <w:rsid w:val="00E863A6"/>
    <w:rsid w:val="00ED3579"/>
    <w:rsid w:val="00ED5C86"/>
    <w:rsid w:val="00EE57DB"/>
    <w:rsid w:val="00EE683E"/>
    <w:rsid w:val="00EE7E86"/>
    <w:rsid w:val="00F14096"/>
    <w:rsid w:val="00F57F31"/>
    <w:rsid w:val="00F62461"/>
    <w:rsid w:val="00F62939"/>
    <w:rsid w:val="00F80E90"/>
    <w:rsid w:val="00F948A9"/>
    <w:rsid w:val="00FA11ED"/>
    <w:rsid w:val="00FB0167"/>
    <w:rsid w:val="00FD390F"/>
    <w:rsid w:val="00FE4C29"/>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635A83"/>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240A6"/>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1240A6"/>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1240A6"/>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1240A6"/>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1240A6"/>
    <w:pPr>
      <w:spacing w:before="240"/>
      <w:outlineLvl w:val="3"/>
    </w:pPr>
  </w:style>
  <w:style w:type="paragraph" w:styleId="Cmsor5">
    <w:name w:val="heading 5"/>
    <w:basedOn w:val="Norml"/>
    <w:next w:val="Cmsor3"/>
    <w:link w:val="Cmsor5Char"/>
    <w:uiPriority w:val="4"/>
    <w:qFormat/>
    <w:rsid w:val="001240A6"/>
    <w:pPr>
      <w:spacing w:before="120" w:after="60"/>
      <w:outlineLvl w:val="4"/>
    </w:pPr>
    <w:rPr>
      <w:rFonts w:ascii="Tahoma" w:hAnsi="Tahoma"/>
    </w:rPr>
  </w:style>
  <w:style w:type="paragraph" w:styleId="Cmsor6">
    <w:name w:val="heading 6"/>
    <w:basedOn w:val="Norml"/>
    <w:next w:val="Norml"/>
    <w:uiPriority w:val="9"/>
    <w:semiHidden/>
    <w:unhideWhenUsed/>
    <w:qFormat/>
    <w:rsid w:val="001240A6"/>
    <w:pPr>
      <w:keepNext/>
      <w:keepLines/>
      <w:spacing w:before="200" w:after="40"/>
      <w:outlineLvl w:val="5"/>
    </w:pPr>
    <w:rPr>
      <w:b/>
      <w:sz w:val="20"/>
      <w:szCs w:val="20"/>
    </w:rPr>
  </w:style>
  <w:style w:type="character" w:default="1" w:styleId="Bekezdsalapbettpusa">
    <w:name w:val="Default Paragraph Font"/>
    <w:uiPriority w:val="1"/>
    <w:unhideWhenUsed/>
    <w:rsid w:val="001240A6"/>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1240A6"/>
  </w:style>
  <w:style w:type="character" w:customStyle="1" w:styleId="Cmsor1Char">
    <w:name w:val="Címsor 1 Char"/>
    <w:basedOn w:val="Bekezdsalapbettpusa"/>
    <w:link w:val="Cmsor1"/>
    <w:uiPriority w:val="4"/>
    <w:rsid w:val="001240A6"/>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1240A6"/>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1240A6"/>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1240A6"/>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1240A6"/>
    <w:rPr>
      <w:rFonts w:ascii="Tahoma" w:eastAsia="Arial Unicode MS" w:hAnsi="Tahoma" w:cs="Arial Unicode MS"/>
      <w:sz w:val="22"/>
      <w:szCs w:val="22"/>
      <w:lang w:eastAsia="en-US" w:bidi="ar-SA"/>
    </w:rPr>
  </w:style>
  <w:style w:type="table" w:customStyle="1" w:styleId="TableNormal">
    <w:name w:val="Table Normal"/>
    <w:rsid w:val="001240A6"/>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1240A6"/>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1240A6"/>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1240A6"/>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1240A6"/>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1240A6"/>
    <w:rPr>
      <w:rFonts w:cs="Mangal"/>
      <w:sz w:val="20"/>
      <w:szCs w:val="18"/>
    </w:rPr>
  </w:style>
  <w:style w:type="character" w:customStyle="1" w:styleId="JegyzetszvegChar">
    <w:name w:val="Jegyzetszöveg Char"/>
    <w:basedOn w:val="Bekezdsalapbettpusa"/>
    <w:link w:val="Jegyzetszveg"/>
    <w:uiPriority w:val="99"/>
    <w:rsid w:val="001240A6"/>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1240A6"/>
    <w:rPr>
      <w:sz w:val="16"/>
      <w:szCs w:val="16"/>
    </w:rPr>
  </w:style>
  <w:style w:type="paragraph" w:styleId="Buborkszveg">
    <w:name w:val="Balloon Text"/>
    <w:basedOn w:val="Norml"/>
    <w:link w:val="BuborkszvegChar"/>
    <w:uiPriority w:val="99"/>
    <w:semiHidden/>
    <w:unhideWhenUsed/>
    <w:rsid w:val="001240A6"/>
    <w:rPr>
      <w:rFonts w:ascii="Segoe UI" w:hAnsi="Segoe UI" w:cs="Mangal"/>
      <w:sz w:val="18"/>
      <w:szCs w:val="16"/>
    </w:rPr>
  </w:style>
  <w:style w:type="character" w:customStyle="1" w:styleId="BuborkszvegChar">
    <w:name w:val="Buborékszöveg Char"/>
    <w:basedOn w:val="Bekezdsalapbettpusa"/>
    <w:link w:val="Buborkszveg"/>
    <w:uiPriority w:val="99"/>
    <w:semiHidden/>
    <w:rsid w:val="001240A6"/>
    <w:rPr>
      <w:rFonts w:ascii="Segoe UI" w:eastAsia="Arial Unicode MS" w:hAnsi="Segoe UI" w:cs="Mangal"/>
      <w:sz w:val="18"/>
      <w:szCs w:val="16"/>
      <w:lang w:eastAsia="en-US" w:bidi="ar-SA"/>
    </w:rPr>
  </w:style>
  <w:style w:type="paragraph" w:styleId="llb">
    <w:name w:val="footer"/>
    <w:basedOn w:val="Norml"/>
    <w:link w:val="llbChar"/>
    <w:uiPriority w:val="24"/>
    <w:rsid w:val="001240A6"/>
    <w:pPr>
      <w:tabs>
        <w:tab w:val="center" w:pos="4536"/>
        <w:tab w:val="right" w:pos="9072"/>
      </w:tabs>
    </w:pPr>
  </w:style>
  <w:style w:type="character" w:customStyle="1" w:styleId="llbChar">
    <w:name w:val="Élőláb Char"/>
    <w:basedOn w:val="Bekezdsalapbettpusa"/>
    <w:link w:val="llb"/>
    <w:uiPriority w:val="24"/>
    <w:rsid w:val="001240A6"/>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1240A6"/>
    <w:rPr>
      <w:i/>
      <w:noProof/>
    </w:rPr>
  </w:style>
  <w:style w:type="paragraph" w:styleId="Lista">
    <w:name w:val="List"/>
    <w:basedOn w:val="Norml"/>
    <w:uiPriority w:val="7"/>
    <w:qFormat/>
    <w:rsid w:val="001240A6"/>
    <w:pPr>
      <w:keepLines/>
      <w:widowControl/>
      <w:numPr>
        <w:numId w:val="12"/>
      </w:numPr>
    </w:pPr>
  </w:style>
  <w:style w:type="paragraph" w:styleId="Lista2">
    <w:name w:val="List 2"/>
    <w:basedOn w:val="Lista"/>
    <w:uiPriority w:val="7"/>
    <w:rsid w:val="001240A6"/>
    <w:pPr>
      <w:numPr>
        <w:ilvl w:val="1"/>
      </w:numPr>
    </w:pPr>
  </w:style>
  <w:style w:type="paragraph" w:styleId="Lista3">
    <w:name w:val="List 3"/>
    <w:basedOn w:val="Lista"/>
    <w:uiPriority w:val="7"/>
    <w:rsid w:val="001240A6"/>
    <w:pPr>
      <w:numPr>
        <w:ilvl w:val="2"/>
      </w:numPr>
    </w:pPr>
  </w:style>
  <w:style w:type="paragraph" w:styleId="Lista4">
    <w:name w:val="List 4"/>
    <w:basedOn w:val="Lista"/>
    <w:uiPriority w:val="7"/>
    <w:rsid w:val="001240A6"/>
    <w:pPr>
      <w:numPr>
        <w:ilvl w:val="3"/>
      </w:numPr>
    </w:pPr>
  </w:style>
  <w:style w:type="paragraph" w:styleId="Lista5">
    <w:name w:val="List 5"/>
    <w:basedOn w:val="Lista"/>
    <w:uiPriority w:val="7"/>
    <w:rsid w:val="001240A6"/>
    <w:pPr>
      <w:numPr>
        <w:ilvl w:val="4"/>
      </w:numPr>
    </w:pPr>
  </w:style>
  <w:style w:type="character" w:customStyle="1" w:styleId="Nv">
    <w:name w:val="Név"/>
    <w:basedOn w:val="Bekezdsalapbettpusa"/>
    <w:uiPriority w:val="1"/>
    <w:rsid w:val="001240A6"/>
    <w:rPr>
      <w:smallCaps/>
      <w:noProof/>
    </w:rPr>
  </w:style>
  <w:style w:type="paragraph" w:styleId="lfej">
    <w:name w:val="header"/>
    <w:basedOn w:val="Norml"/>
    <w:link w:val="lfejChar"/>
    <w:uiPriority w:val="24"/>
    <w:qFormat/>
    <w:rsid w:val="001240A6"/>
    <w:pPr>
      <w:tabs>
        <w:tab w:val="center" w:pos="4536"/>
        <w:tab w:val="right" w:pos="9072"/>
      </w:tabs>
    </w:pPr>
  </w:style>
  <w:style w:type="character" w:customStyle="1" w:styleId="lfejChar">
    <w:name w:val="Élőfej Char"/>
    <w:basedOn w:val="Bekezdsalapbettpusa"/>
    <w:link w:val="lfej"/>
    <w:uiPriority w:val="24"/>
    <w:rsid w:val="001240A6"/>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1240A6"/>
    <w:pPr>
      <w:ind w:left="720" w:hanging="720"/>
    </w:pPr>
  </w:style>
  <w:style w:type="character" w:customStyle="1" w:styleId="Code">
    <w:name w:val="Code"/>
    <w:uiPriority w:val="1"/>
    <w:qFormat/>
    <w:rsid w:val="001240A6"/>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1240A6"/>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1240A6"/>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1240A6"/>
    <w:rPr>
      <w:vertAlign w:val="superscript"/>
    </w:rPr>
  </w:style>
  <w:style w:type="character" w:customStyle="1" w:styleId="ForeignKannadaScript">
    <w:name w:val="Foreign: KannadaScript"/>
    <w:basedOn w:val="Foreign"/>
    <w:uiPriority w:val="1"/>
    <w:qFormat/>
    <w:rsid w:val="001240A6"/>
    <w:rPr>
      <w:rFonts w:ascii="Gentium Plus" w:hAnsi="Gentium Plus" w:cs="Arial Unicode MS"/>
      <w:b w:val="0"/>
      <w:i w:val="0"/>
      <w:noProof/>
    </w:rPr>
  </w:style>
  <w:style w:type="character" w:customStyle="1" w:styleId="ForeignTamilScript">
    <w:name w:val="Foreign: TamilScript"/>
    <w:basedOn w:val="Foreign"/>
    <w:uiPriority w:val="1"/>
    <w:qFormat/>
    <w:rsid w:val="001240A6"/>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1240A6"/>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1240A6"/>
    <w:rPr>
      <w:rFonts w:ascii="Leelawadee UI" w:hAnsi="Leelawadee UI" w:cs="Leelawadee UI"/>
      <w:i w:val="0"/>
      <w:noProof/>
    </w:rPr>
  </w:style>
  <w:style w:type="character" w:customStyle="1" w:styleId="ForeignBrahmiScript">
    <w:name w:val="Foreign: BrahmiScript"/>
    <w:basedOn w:val="Foreign"/>
    <w:uiPriority w:val="1"/>
    <w:qFormat/>
    <w:rsid w:val="001240A6"/>
    <w:rPr>
      <w:rFonts w:ascii="Segoe UI Historic" w:hAnsi="Segoe UI Historic" w:cs="Segoe UI Historic"/>
      <w:i w:val="0"/>
      <w:noProof/>
    </w:rPr>
  </w:style>
  <w:style w:type="character" w:customStyle="1" w:styleId="ForeignOriyaScript">
    <w:name w:val="Foreign: OriyaScript"/>
    <w:basedOn w:val="Foreign"/>
    <w:uiPriority w:val="1"/>
    <w:qFormat/>
    <w:rsid w:val="001240A6"/>
    <w:rPr>
      <w:rFonts w:ascii="Arial Unicode MS" w:hAnsi="Arial Unicode MS" w:cs="Nirmala UI"/>
      <w:i w:val="0"/>
      <w:noProof/>
    </w:rPr>
  </w:style>
  <w:style w:type="paragraph" w:styleId="NormlWeb">
    <w:name w:val="Normal (Web)"/>
    <w:basedOn w:val="Norml"/>
    <w:uiPriority w:val="99"/>
    <w:semiHidden/>
    <w:unhideWhenUsed/>
    <w:rsid w:val="001240A6"/>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1240A6"/>
    <w:pPr>
      <w:tabs>
        <w:tab w:val="right" w:pos="851"/>
        <w:tab w:val="left" w:pos="1134"/>
      </w:tabs>
    </w:pPr>
    <w:rPr>
      <w:lang w:eastAsia="en-GB" w:bidi="hi-IN"/>
    </w:rPr>
  </w:style>
  <w:style w:type="character" w:styleId="Hiperhivatkozs">
    <w:name w:val="Hyperlink"/>
    <w:basedOn w:val="Bekezdsalapbettpusa"/>
    <w:uiPriority w:val="99"/>
    <w:unhideWhenUsed/>
    <w:rsid w:val="001240A6"/>
    <w:rPr>
      <w:color w:val="0000FF" w:themeColor="hyperlink"/>
      <w:u w:val="single"/>
    </w:rPr>
  </w:style>
  <w:style w:type="character" w:styleId="Feloldatlanmegemlts">
    <w:name w:val="Unresolved Mention"/>
    <w:basedOn w:val="Bekezdsalapbettpusa"/>
    <w:uiPriority w:val="99"/>
    <w:semiHidden/>
    <w:unhideWhenUsed/>
    <w:rsid w:val="001240A6"/>
    <w:rPr>
      <w:color w:val="605E5C"/>
      <w:shd w:val="clear" w:color="auto" w:fill="E1DFDD"/>
    </w:rPr>
  </w:style>
  <w:style w:type="character" w:styleId="Mrltotthiperhivatkozs">
    <w:name w:val="FollowedHyperlink"/>
    <w:basedOn w:val="Bekezdsalapbettpusa"/>
    <w:uiPriority w:val="99"/>
    <w:semiHidden/>
    <w:unhideWhenUsed/>
    <w:rsid w:val="001240A6"/>
    <w:rPr>
      <w:color w:val="800080" w:themeColor="followedHyperlink"/>
      <w:u w:val="single"/>
    </w:rPr>
  </w:style>
  <w:style w:type="table" w:styleId="Rcsostblzat">
    <w:name w:val="Table Grid"/>
    <w:basedOn w:val="Normltblzat"/>
    <w:uiPriority w:val="39"/>
    <w:rsid w:val="001240A6"/>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1240A6"/>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1240A6"/>
    <w:rPr>
      <w:noProof/>
      <w:position w:val="-10"/>
      <w:lang w:val="en-GB" w:eastAsia="fr-FR"/>
    </w:rPr>
  </w:style>
  <w:style w:type="character" w:customStyle="1" w:styleId="ForeignKhmerScript">
    <w:name w:val="Foreign: KhmerScript"/>
    <w:basedOn w:val="Bekezdsalapbettpusa"/>
    <w:uiPriority w:val="1"/>
    <w:qFormat/>
    <w:rsid w:val="001240A6"/>
    <w:rPr>
      <w:rFonts w:ascii="Gentium Plus" w:hAnsi="Gentium Plus" w:cs="DaunPenh"/>
      <w:szCs w:val="32"/>
      <w:lang w:bidi="km-KH"/>
    </w:rPr>
  </w:style>
  <w:style w:type="character" w:customStyle="1" w:styleId="MetreCode">
    <w:name w:val="MetreCode"/>
    <w:basedOn w:val="Bekezdsalapbettpusa"/>
    <w:uiPriority w:val="1"/>
    <w:qFormat/>
    <w:rsid w:val="001240A6"/>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1240A6"/>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1240A6"/>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1240A6"/>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1240A6"/>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1240A6"/>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1240A6"/>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1240A6"/>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1240A6"/>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1240A6"/>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1240A6"/>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1240A6"/>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1240A6"/>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1240A6"/>
    <w:pPr>
      <w:widowControl/>
      <w:numPr>
        <w:numId w:val="44"/>
      </w:numPr>
      <w:spacing w:before="60"/>
      <w:contextualSpacing/>
    </w:pPr>
  </w:style>
  <w:style w:type="character" w:customStyle="1" w:styleId="ForeignTamilGrantha">
    <w:name w:val="Foreign:TamilGrantha"/>
    <w:basedOn w:val="ForeignTamilScript"/>
    <w:uiPriority w:val="1"/>
    <w:qFormat/>
    <w:rsid w:val="001240A6"/>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1240A6"/>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png"/><Relationship Id="rId50" Type="http://schemas.openxmlformats.org/officeDocument/2006/relationships/hyperlink" Target="http://sanskritlibrary.org:8080/MeterIdentification/" TargetMode="External"/><Relationship Id="rId55" Type="http://schemas.openxmlformats.org/officeDocument/2006/relationships/hyperlink" Target="http://www.stoa.org/wordpress/wp-content/uploads/2010/09/Chapter05_EpiDoc_Bodard.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jpe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yperlink" Target="https://doi.org/10.3406/befeo.1952.5158" TargetMode="External"/><Relationship Id="rId8" Type="http://schemas.openxmlformats.org/officeDocument/2006/relationships/image" Target="media/image1.emf"/><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footer" Target="footer2.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hyperlink" Target="https://sanskritmetres.appspot.com/" TargetMode="External"/><Relationship Id="rId57" Type="http://schemas.openxmlformats.org/officeDocument/2006/relationships/hyperlink" Target="http://www.stoa.org/epidoc/gl/latest/intro-eps.html" TargetMode="External"/><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6.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1337E3-D5EE-4E9D-9831-52F1362BF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142</TotalTime>
  <Pages>151</Pages>
  <Words>59158</Words>
  <Characters>408196</Characters>
  <Application>Microsoft Office Word</Application>
  <DocSecurity>0</DocSecurity>
  <Lines>3401</Lines>
  <Paragraphs>932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466422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15</cp:revision>
  <cp:lastPrinted>2020-06-29T07:48:00Z</cp:lastPrinted>
  <dcterms:created xsi:type="dcterms:W3CDTF">2020-06-25T08:32:00Z</dcterms:created>
  <dcterms:modified xsi:type="dcterms:W3CDTF">2020-07-01T09:43:00Z</dcterms:modified>
</cp:coreProperties>
</file>