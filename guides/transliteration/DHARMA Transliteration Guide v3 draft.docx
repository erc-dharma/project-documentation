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7777777" w:rsidR="00EF7D34" w:rsidRDefault="00EF7D34" w:rsidP="002E3853">
      <w:pPr>
        <w:pStyle w:val="Alcm"/>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4977681B" w14:textId="1566A562" w:rsidR="00BE4869" w:rsidRDefault="00AE1A78" w:rsidP="002E3853">
      <w:pPr>
        <w:pStyle w:val="Alcm"/>
      </w:pPr>
      <w:bookmarkStart w:id="6" w:name="_Toc17811403"/>
      <w:bookmarkStart w:id="7" w:name="_Toc17811458"/>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t>Release Version 3</w:t>
      </w:r>
      <w:r w:rsidR="00284942">
        <w:t>, 20</w:t>
      </w:r>
      <w:r w:rsidR="00445F4C">
        <w:t>20</w:t>
      </w:r>
      <w:r w:rsidR="00284942">
        <w:t>-</w:t>
      </w:r>
      <w:r w:rsidR="00F409F6">
        <w:t>0</w:t>
      </w:r>
      <w:bookmarkEnd w:id="6"/>
      <w:bookmarkEnd w:id="7"/>
      <w:r w:rsidR="00023C8A">
        <w:t>7-05</w:t>
      </w:r>
    </w:p>
    <w:p w14:paraId="6F29E9B9" w14:textId="1317DC2F" w:rsidR="00AE1A78" w:rsidRDefault="00AE1A78" w:rsidP="002E3853">
      <w:pPr>
        <w:pStyle w:val="Alcm"/>
      </w:pPr>
    </w:p>
    <w:p w14:paraId="2305F531" w14:textId="1C24EF9E" w:rsidR="00AE1A78" w:rsidRDefault="00AE1A78" w:rsidP="002E3853">
      <w:pPr>
        <w:pStyle w:val="Alcm"/>
      </w:pPr>
    </w:p>
    <w:p w14:paraId="3C30784D" w14:textId="77777777" w:rsidR="00AE1A78" w:rsidRDefault="00AE1A78" w:rsidP="002E3853">
      <w:pPr>
        <w:pStyle w:val="Alcm"/>
      </w:pPr>
    </w:p>
    <w:p w14:paraId="30B8FA13" w14:textId="77777777" w:rsidR="00AE1A78" w:rsidRDefault="00AE1A78" w:rsidP="002E3853">
      <w:pPr>
        <w:pStyle w:val="Alcm"/>
      </w:pPr>
    </w:p>
    <w:p w14:paraId="23D479D9" w14:textId="77777777" w:rsidR="00AE1A78" w:rsidRPr="008608D1" w:rsidRDefault="00AE1A78" w:rsidP="00AE1A78">
      <w:pPr>
        <w:pStyle w:val="Alcm"/>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ageBreakBefore/>
      </w:pPr>
      <w:bookmarkStart w:id="8" w:name="_Toc17811405"/>
      <w:bookmarkStart w:id="9" w:name="_Toc17811460"/>
      <w:r>
        <w:lastRenderedPageBreak/>
        <w:t>Contents</w:t>
      </w:r>
      <w:bookmarkEnd w:id="8"/>
      <w:bookmarkEnd w:id="9"/>
    </w:p>
    <w:bookmarkStart w:id="10" w:name="_Toc17811406"/>
    <w:bookmarkStart w:id="11" w:name="_Toc17811461"/>
    <w:p w14:paraId="780638A8" w14:textId="0127014C" w:rsidR="00D23131" w:rsidRDefault="00D41D26">
      <w:pPr>
        <w:pStyle w:val="TJ1"/>
        <w:rPr>
          <w:rFonts w:asciiTheme="minorHAnsi" w:eastAsia="SimSun" w:hAnsiTheme="minorHAnsi" w:cstheme="minorBidi"/>
          <w:b w:val="0"/>
          <w:noProof/>
          <w:szCs w:val="20"/>
          <w:lang w:val="hu-HU" w:eastAsia="zh-CN"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44140865" w:history="1">
        <w:r w:rsidR="00D23131" w:rsidRPr="00A97D63">
          <w:rPr>
            <w:rStyle w:val="Hiperhivatkozs"/>
            <w:noProof/>
          </w:rPr>
          <w:t>1.</w:t>
        </w:r>
        <w:r w:rsidR="00D23131">
          <w:rPr>
            <w:rFonts w:asciiTheme="minorHAnsi" w:eastAsia="SimSun" w:hAnsiTheme="minorHAnsi" w:cstheme="minorBidi"/>
            <w:b w:val="0"/>
            <w:noProof/>
            <w:szCs w:val="20"/>
            <w:lang w:val="hu-HU" w:eastAsia="zh-CN" w:bidi="hi-IN"/>
          </w:rPr>
          <w:tab/>
        </w:r>
        <w:r w:rsidR="00D23131" w:rsidRPr="00A97D63">
          <w:rPr>
            <w:rStyle w:val="Hiperhivatkozs"/>
            <w:noProof/>
          </w:rPr>
          <w:t>Introduction</w:t>
        </w:r>
        <w:r w:rsidR="00D23131">
          <w:rPr>
            <w:noProof/>
            <w:webHidden/>
          </w:rPr>
          <w:tab/>
        </w:r>
        <w:r w:rsidR="00D23131">
          <w:rPr>
            <w:noProof/>
            <w:webHidden/>
          </w:rPr>
          <w:fldChar w:fldCharType="begin"/>
        </w:r>
        <w:r w:rsidR="00D23131">
          <w:rPr>
            <w:noProof/>
            <w:webHidden/>
          </w:rPr>
          <w:instrText xml:space="preserve"> PAGEREF _Toc44140865 \h </w:instrText>
        </w:r>
        <w:r w:rsidR="00D23131">
          <w:rPr>
            <w:noProof/>
            <w:webHidden/>
          </w:rPr>
        </w:r>
        <w:r w:rsidR="00D23131">
          <w:rPr>
            <w:noProof/>
            <w:webHidden/>
          </w:rPr>
          <w:fldChar w:fldCharType="separate"/>
        </w:r>
        <w:r w:rsidR="00D23131">
          <w:rPr>
            <w:noProof/>
            <w:webHidden/>
          </w:rPr>
          <w:t>2</w:t>
        </w:r>
        <w:r w:rsidR="00D23131">
          <w:rPr>
            <w:noProof/>
            <w:webHidden/>
          </w:rPr>
          <w:fldChar w:fldCharType="end"/>
        </w:r>
      </w:hyperlink>
    </w:p>
    <w:p w14:paraId="21B88696" w14:textId="50D018A5" w:rsidR="00D23131" w:rsidRDefault="0092703C">
      <w:pPr>
        <w:pStyle w:val="TJ2"/>
        <w:rPr>
          <w:rFonts w:asciiTheme="minorHAnsi" w:eastAsia="SimSun" w:hAnsiTheme="minorHAnsi" w:cstheme="minorBidi"/>
          <w:noProof/>
          <w:sz w:val="22"/>
          <w:szCs w:val="20"/>
          <w:lang w:val="hu-HU" w:eastAsia="zh-CN" w:bidi="hi-IN"/>
        </w:rPr>
      </w:pPr>
      <w:hyperlink w:anchor="_Toc44140866" w:history="1">
        <w:r w:rsidR="00D23131" w:rsidRPr="00A97D63">
          <w:rPr>
            <w:rStyle w:val="Hiperhivatkozs"/>
            <w:noProof/>
          </w:rPr>
          <w:t>1.1.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Version History</w:t>
        </w:r>
        <w:r w:rsidR="00D23131">
          <w:rPr>
            <w:noProof/>
            <w:webHidden/>
          </w:rPr>
          <w:tab/>
        </w:r>
        <w:r w:rsidR="00D23131">
          <w:rPr>
            <w:noProof/>
            <w:webHidden/>
          </w:rPr>
          <w:fldChar w:fldCharType="begin"/>
        </w:r>
        <w:r w:rsidR="00D23131">
          <w:rPr>
            <w:noProof/>
            <w:webHidden/>
          </w:rPr>
          <w:instrText xml:space="preserve"> PAGEREF _Toc44140866 \h </w:instrText>
        </w:r>
        <w:r w:rsidR="00D23131">
          <w:rPr>
            <w:noProof/>
            <w:webHidden/>
          </w:rPr>
        </w:r>
        <w:r w:rsidR="00D23131">
          <w:rPr>
            <w:noProof/>
            <w:webHidden/>
          </w:rPr>
          <w:fldChar w:fldCharType="separate"/>
        </w:r>
        <w:r w:rsidR="00D23131">
          <w:rPr>
            <w:noProof/>
            <w:webHidden/>
          </w:rPr>
          <w:t>2</w:t>
        </w:r>
        <w:r w:rsidR="00D23131">
          <w:rPr>
            <w:noProof/>
            <w:webHidden/>
          </w:rPr>
          <w:fldChar w:fldCharType="end"/>
        </w:r>
      </w:hyperlink>
    </w:p>
    <w:p w14:paraId="3F0FDE37" w14:textId="1EC50F69" w:rsidR="00D23131" w:rsidRDefault="0092703C">
      <w:pPr>
        <w:pStyle w:val="TJ3"/>
        <w:rPr>
          <w:rFonts w:asciiTheme="minorHAnsi" w:eastAsia="SimSun" w:hAnsiTheme="minorHAnsi" w:cstheme="minorBidi"/>
          <w:noProof/>
          <w:sz w:val="22"/>
          <w:szCs w:val="20"/>
          <w:lang w:val="hu-HU" w:eastAsia="zh-CN" w:bidi="hi-IN"/>
        </w:rPr>
      </w:pPr>
      <w:hyperlink w:anchor="_Toc44140867" w:history="1">
        <w:r w:rsidR="00D23131" w:rsidRPr="00A97D63">
          <w:rPr>
            <w:rStyle w:val="Hiperhivatkozs"/>
            <w:noProof/>
          </w:rPr>
          <w:t>1.1.1.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Summary of changes since the last version</w:t>
        </w:r>
        <w:r w:rsidR="00D23131">
          <w:rPr>
            <w:noProof/>
            <w:webHidden/>
          </w:rPr>
          <w:tab/>
        </w:r>
        <w:r w:rsidR="00D23131">
          <w:rPr>
            <w:noProof/>
            <w:webHidden/>
          </w:rPr>
          <w:fldChar w:fldCharType="begin"/>
        </w:r>
        <w:r w:rsidR="00D23131">
          <w:rPr>
            <w:noProof/>
            <w:webHidden/>
          </w:rPr>
          <w:instrText xml:space="preserve"> PAGEREF _Toc44140867 \h </w:instrText>
        </w:r>
        <w:r w:rsidR="00D23131">
          <w:rPr>
            <w:noProof/>
            <w:webHidden/>
          </w:rPr>
        </w:r>
        <w:r w:rsidR="00D23131">
          <w:rPr>
            <w:noProof/>
            <w:webHidden/>
          </w:rPr>
          <w:fldChar w:fldCharType="separate"/>
        </w:r>
        <w:r w:rsidR="00D23131">
          <w:rPr>
            <w:noProof/>
            <w:webHidden/>
          </w:rPr>
          <w:t>2</w:t>
        </w:r>
        <w:r w:rsidR="00D23131">
          <w:rPr>
            <w:noProof/>
            <w:webHidden/>
          </w:rPr>
          <w:fldChar w:fldCharType="end"/>
        </w:r>
      </w:hyperlink>
    </w:p>
    <w:p w14:paraId="5ECCC6E2" w14:textId="42CC07F0" w:rsidR="00D23131" w:rsidRDefault="0092703C">
      <w:pPr>
        <w:pStyle w:val="TJ2"/>
        <w:rPr>
          <w:rFonts w:asciiTheme="minorHAnsi" w:eastAsia="SimSun" w:hAnsiTheme="minorHAnsi" w:cstheme="minorBidi"/>
          <w:noProof/>
          <w:sz w:val="22"/>
          <w:szCs w:val="20"/>
          <w:lang w:val="hu-HU" w:eastAsia="zh-CN" w:bidi="hi-IN"/>
        </w:rPr>
      </w:pPr>
      <w:hyperlink w:anchor="_Toc44140868" w:history="1">
        <w:r w:rsidR="00D23131" w:rsidRPr="00A97D63">
          <w:rPr>
            <w:rStyle w:val="Hiperhivatkozs"/>
            <w:noProof/>
          </w:rPr>
          <w:t>1.2.</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Coverage</w:t>
        </w:r>
        <w:r w:rsidR="00D23131">
          <w:rPr>
            <w:noProof/>
            <w:webHidden/>
          </w:rPr>
          <w:tab/>
        </w:r>
        <w:r w:rsidR="00D23131">
          <w:rPr>
            <w:noProof/>
            <w:webHidden/>
          </w:rPr>
          <w:fldChar w:fldCharType="begin"/>
        </w:r>
        <w:r w:rsidR="00D23131">
          <w:rPr>
            <w:noProof/>
            <w:webHidden/>
          </w:rPr>
          <w:instrText xml:space="preserve"> PAGEREF _Toc44140868 \h </w:instrText>
        </w:r>
        <w:r w:rsidR="00D23131">
          <w:rPr>
            <w:noProof/>
            <w:webHidden/>
          </w:rPr>
        </w:r>
        <w:r w:rsidR="00D23131">
          <w:rPr>
            <w:noProof/>
            <w:webHidden/>
          </w:rPr>
          <w:fldChar w:fldCharType="separate"/>
        </w:r>
        <w:r w:rsidR="00D23131">
          <w:rPr>
            <w:noProof/>
            <w:webHidden/>
          </w:rPr>
          <w:t>2</w:t>
        </w:r>
        <w:r w:rsidR="00D23131">
          <w:rPr>
            <w:noProof/>
            <w:webHidden/>
          </w:rPr>
          <w:fldChar w:fldCharType="end"/>
        </w:r>
      </w:hyperlink>
    </w:p>
    <w:p w14:paraId="70F6C34F" w14:textId="5CD6B3D2" w:rsidR="00D23131" w:rsidRDefault="0092703C">
      <w:pPr>
        <w:pStyle w:val="TJ2"/>
        <w:rPr>
          <w:rFonts w:asciiTheme="minorHAnsi" w:eastAsia="SimSun" w:hAnsiTheme="minorHAnsi" w:cstheme="minorBidi"/>
          <w:noProof/>
          <w:sz w:val="22"/>
          <w:szCs w:val="20"/>
          <w:lang w:val="hu-HU" w:eastAsia="zh-CN" w:bidi="hi-IN"/>
        </w:rPr>
      </w:pPr>
      <w:hyperlink w:anchor="_Toc44140869" w:history="1">
        <w:r w:rsidR="00D23131" w:rsidRPr="00A97D63">
          <w:rPr>
            <w:rStyle w:val="Hiperhivatkozs"/>
            <w:noProof/>
          </w:rPr>
          <w:t>1.3.</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Separation of Transliteration and Encoding</w:t>
        </w:r>
        <w:r w:rsidR="00D23131">
          <w:rPr>
            <w:noProof/>
            <w:webHidden/>
          </w:rPr>
          <w:tab/>
        </w:r>
        <w:r w:rsidR="00D23131">
          <w:rPr>
            <w:noProof/>
            <w:webHidden/>
          </w:rPr>
          <w:fldChar w:fldCharType="begin"/>
        </w:r>
        <w:r w:rsidR="00D23131">
          <w:rPr>
            <w:noProof/>
            <w:webHidden/>
          </w:rPr>
          <w:instrText xml:space="preserve"> PAGEREF _Toc44140869 \h </w:instrText>
        </w:r>
        <w:r w:rsidR="00D23131">
          <w:rPr>
            <w:noProof/>
            <w:webHidden/>
          </w:rPr>
        </w:r>
        <w:r w:rsidR="00D23131">
          <w:rPr>
            <w:noProof/>
            <w:webHidden/>
          </w:rPr>
          <w:fldChar w:fldCharType="separate"/>
        </w:r>
        <w:r w:rsidR="00D23131">
          <w:rPr>
            <w:noProof/>
            <w:webHidden/>
          </w:rPr>
          <w:t>2</w:t>
        </w:r>
        <w:r w:rsidR="00D23131">
          <w:rPr>
            <w:noProof/>
            <w:webHidden/>
          </w:rPr>
          <w:fldChar w:fldCharType="end"/>
        </w:r>
      </w:hyperlink>
    </w:p>
    <w:p w14:paraId="45AFAD87" w14:textId="062D1BA4" w:rsidR="00D23131" w:rsidRDefault="0092703C">
      <w:pPr>
        <w:pStyle w:val="TJ2"/>
        <w:rPr>
          <w:rFonts w:asciiTheme="minorHAnsi" w:eastAsia="SimSun" w:hAnsiTheme="minorHAnsi" w:cstheme="minorBidi"/>
          <w:noProof/>
          <w:sz w:val="22"/>
          <w:szCs w:val="20"/>
          <w:lang w:val="hu-HU" w:eastAsia="zh-CN" w:bidi="hi-IN"/>
        </w:rPr>
      </w:pPr>
      <w:hyperlink w:anchor="_Toc44140870" w:history="1">
        <w:r w:rsidR="00D23131" w:rsidRPr="00A97D63">
          <w:rPr>
            <w:rStyle w:val="Hiperhivatkozs"/>
            <w:noProof/>
          </w:rPr>
          <w:t>1.4.</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Terms and Definitions</w:t>
        </w:r>
        <w:r w:rsidR="00D23131">
          <w:rPr>
            <w:noProof/>
            <w:webHidden/>
          </w:rPr>
          <w:tab/>
        </w:r>
        <w:r w:rsidR="00D23131">
          <w:rPr>
            <w:noProof/>
            <w:webHidden/>
          </w:rPr>
          <w:fldChar w:fldCharType="begin"/>
        </w:r>
        <w:r w:rsidR="00D23131">
          <w:rPr>
            <w:noProof/>
            <w:webHidden/>
          </w:rPr>
          <w:instrText xml:space="preserve"> PAGEREF _Toc44140870 \h </w:instrText>
        </w:r>
        <w:r w:rsidR="00D23131">
          <w:rPr>
            <w:noProof/>
            <w:webHidden/>
          </w:rPr>
        </w:r>
        <w:r w:rsidR="00D23131">
          <w:rPr>
            <w:noProof/>
            <w:webHidden/>
          </w:rPr>
          <w:fldChar w:fldCharType="separate"/>
        </w:r>
        <w:r w:rsidR="00D23131">
          <w:rPr>
            <w:noProof/>
            <w:webHidden/>
          </w:rPr>
          <w:t>3</w:t>
        </w:r>
        <w:r w:rsidR="00D23131">
          <w:rPr>
            <w:noProof/>
            <w:webHidden/>
          </w:rPr>
          <w:fldChar w:fldCharType="end"/>
        </w:r>
      </w:hyperlink>
    </w:p>
    <w:p w14:paraId="7FA0E962" w14:textId="7B6AC626" w:rsidR="00D23131" w:rsidRDefault="0092703C">
      <w:pPr>
        <w:pStyle w:val="TJ3"/>
        <w:rPr>
          <w:rFonts w:asciiTheme="minorHAnsi" w:eastAsia="SimSun" w:hAnsiTheme="minorHAnsi" w:cstheme="minorBidi"/>
          <w:noProof/>
          <w:sz w:val="22"/>
          <w:szCs w:val="20"/>
          <w:lang w:val="hu-HU" w:eastAsia="zh-CN" w:bidi="hi-IN"/>
        </w:rPr>
      </w:pPr>
      <w:hyperlink w:anchor="_Toc44140871" w:history="1">
        <w:r w:rsidR="00D23131" w:rsidRPr="00A97D63">
          <w:rPr>
            <w:rStyle w:val="Hiperhivatkozs"/>
            <w:noProof/>
          </w:rPr>
          <w:t>1.4.1.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Abbreviations</w:t>
        </w:r>
        <w:r w:rsidR="00D23131">
          <w:rPr>
            <w:noProof/>
            <w:webHidden/>
          </w:rPr>
          <w:tab/>
        </w:r>
        <w:r w:rsidR="00D23131">
          <w:rPr>
            <w:noProof/>
            <w:webHidden/>
          </w:rPr>
          <w:fldChar w:fldCharType="begin"/>
        </w:r>
        <w:r w:rsidR="00D23131">
          <w:rPr>
            <w:noProof/>
            <w:webHidden/>
          </w:rPr>
          <w:instrText xml:space="preserve"> PAGEREF _Toc44140871 \h </w:instrText>
        </w:r>
        <w:r w:rsidR="00D23131">
          <w:rPr>
            <w:noProof/>
            <w:webHidden/>
          </w:rPr>
        </w:r>
        <w:r w:rsidR="00D23131">
          <w:rPr>
            <w:noProof/>
            <w:webHidden/>
          </w:rPr>
          <w:fldChar w:fldCharType="separate"/>
        </w:r>
        <w:r w:rsidR="00D23131">
          <w:rPr>
            <w:noProof/>
            <w:webHidden/>
          </w:rPr>
          <w:t>3</w:t>
        </w:r>
        <w:r w:rsidR="00D23131">
          <w:rPr>
            <w:noProof/>
            <w:webHidden/>
          </w:rPr>
          <w:fldChar w:fldCharType="end"/>
        </w:r>
      </w:hyperlink>
    </w:p>
    <w:p w14:paraId="5B265088" w14:textId="737D2D23" w:rsidR="00D23131" w:rsidRDefault="0092703C">
      <w:pPr>
        <w:pStyle w:val="TJ3"/>
        <w:rPr>
          <w:rFonts w:asciiTheme="minorHAnsi" w:eastAsia="SimSun" w:hAnsiTheme="minorHAnsi" w:cstheme="minorBidi"/>
          <w:noProof/>
          <w:sz w:val="22"/>
          <w:szCs w:val="20"/>
          <w:lang w:val="hu-HU" w:eastAsia="zh-CN" w:bidi="hi-IN"/>
        </w:rPr>
      </w:pPr>
      <w:hyperlink w:anchor="_Toc44140872" w:history="1">
        <w:r w:rsidR="00D23131" w:rsidRPr="00A97D63">
          <w:rPr>
            <w:rStyle w:val="Hiperhivatkozs"/>
            <w:noProof/>
          </w:rPr>
          <w:t>1.4.2.</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Script and its elements</w:t>
        </w:r>
        <w:r w:rsidR="00D23131">
          <w:rPr>
            <w:noProof/>
            <w:webHidden/>
          </w:rPr>
          <w:tab/>
        </w:r>
        <w:r w:rsidR="00D23131">
          <w:rPr>
            <w:noProof/>
            <w:webHidden/>
          </w:rPr>
          <w:fldChar w:fldCharType="begin"/>
        </w:r>
        <w:r w:rsidR="00D23131">
          <w:rPr>
            <w:noProof/>
            <w:webHidden/>
          </w:rPr>
          <w:instrText xml:space="preserve"> PAGEREF _Toc44140872 \h </w:instrText>
        </w:r>
        <w:r w:rsidR="00D23131">
          <w:rPr>
            <w:noProof/>
            <w:webHidden/>
          </w:rPr>
        </w:r>
        <w:r w:rsidR="00D23131">
          <w:rPr>
            <w:noProof/>
            <w:webHidden/>
          </w:rPr>
          <w:fldChar w:fldCharType="separate"/>
        </w:r>
        <w:r w:rsidR="00D23131">
          <w:rPr>
            <w:noProof/>
            <w:webHidden/>
          </w:rPr>
          <w:t>3</w:t>
        </w:r>
        <w:r w:rsidR="00D23131">
          <w:rPr>
            <w:noProof/>
            <w:webHidden/>
          </w:rPr>
          <w:fldChar w:fldCharType="end"/>
        </w:r>
      </w:hyperlink>
    </w:p>
    <w:p w14:paraId="67EC5C07" w14:textId="0068A031" w:rsidR="00D23131" w:rsidRDefault="0092703C">
      <w:pPr>
        <w:pStyle w:val="TJ3"/>
        <w:rPr>
          <w:rFonts w:asciiTheme="minorHAnsi" w:eastAsia="SimSun" w:hAnsiTheme="minorHAnsi" w:cstheme="minorBidi"/>
          <w:noProof/>
          <w:sz w:val="22"/>
          <w:szCs w:val="20"/>
          <w:lang w:val="hu-HU" w:eastAsia="zh-CN" w:bidi="hi-IN"/>
        </w:rPr>
      </w:pPr>
      <w:hyperlink w:anchor="_Toc44140873" w:history="1">
        <w:r w:rsidR="00D23131" w:rsidRPr="00A97D63">
          <w:rPr>
            <w:rStyle w:val="Hiperhivatkozs"/>
            <w:noProof/>
          </w:rPr>
          <w:t>1.4.3.</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Script conversion</w:t>
        </w:r>
        <w:r w:rsidR="00D23131">
          <w:rPr>
            <w:noProof/>
            <w:webHidden/>
          </w:rPr>
          <w:tab/>
        </w:r>
        <w:r w:rsidR="00D23131">
          <w:rPr>
            <w:noProof/>
            <w:webHidden/>
          </w:rPr>
          <w:fldChar w:fldCharType="begin"/>
        </w:r>
        <w:r w:rsidR="00D23131">
          <w:rPr>
            <w:noProof/>
            <w:webHidden/>
          </w:rPr>
          <w:instrText xml:space="preserve"> PAGEREF _Toc44140873 \h </w:instrText>
        </w:r>
        <w:r w:rsidR="00D23131">
          <w:rPr>
            <w:noProof/>
            <w:webHidden/>
          </w:rPr>
        </w:r>
        <w:r w:rsidR="00D23131">
          <w:rPr>
            <w:noProof/>
            <w:webHidden/>
          </w:rPr>
          <w:fldChar w:fldCharType="separate"/>
        </w:r>
        <w:r w:rsidR="00D23131">
          <w:rPr>
            <w:noProof/>
            <w:webHidden/>
          </w:rPr>
          <w:t>5</w:t>
        </w:r>
        <w:r w:rsidR="00D23131">
          <w:rPr>
            <w:noProof/>
            <w:webHidden/>
          </w:rPr>
          <w:fldChar w:fldCharType="end"/>
        </w:r>
      </w:hyperlink>
    </w:p>
    <w:p w14:paraId="71936496" w14:textId="1224D900" w:rsidR="00D23131" w:rsidRDefault="0092703C">
      <w:pPr>
        <w:pStyle w:val="TJ3"/>
        <w:rPr>
          <w:rFonts w:asciiTheme="minorHAnsi" w:eastAsia="SimSun" w:hAnsiTheme="minorHAnsi" w:cstheme="minorBidi"/>
          <w:noProof/>
          <w:sz w:val="22"/>
          <w:szCs w:val="20"/>
          <w:lang w:val="hu-HU" w:eastAsia="zh-CN" w:bidi="hi-IN"/>
        </w:rPr>
      </w:pPr>
      <w:hyperlink w:anchor="_Toc44140874" w:history="1">
        <w:r w:rsidR="00D23131" w:rsidRPr="00A97D63">
          <w:rPr>
            <w:rStyle w:val="Hiperhivatkozs"/>
            <w:noProof/>
          </w:rPr>
          <w:t>1.4.4.</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Notation for transliteration and transcription</w:t>
        </w:r>
        <w:r w:rsidR="00D23131">
          <w:rPr>
            <w:noProof/>
            <w:webHidden/>
          </w:rPr>
          <w:tab/>
        </w:r>
        <w:r w:rsidR="00D23131">
          <w:rPr>
            <w:noProof/>
            <w:webHidden/>
          </w:rPr>
          <w:fldChar w:fldCharType="begin"/>
        </w:r>
        <w:r w:rsidR="00D23131">
          <w:rPr>
            <w:noProof/>
            <w:webHidden/>
          </w:rPr>
          <w:instrText xml:space="preserve"> PAGEREF _Toc44140874 \h </w:instrText>
        </w:r>
        <w:r w:rsidR="00D23131">
          <w:rPr>
            <w:noProof/>
            <w:webHidden/>
          </w:rPr>
        </w:r>
        <w:r w:rsidR="00D23131">
          <w:rPr>
            <w:noProof/>
            <w:webHidden/>
          </w:rPr>
          <w:fldChar w:fldCharType="separate"/>
        </w:r>
        <w:r w:rsidR="00D23131">
          <w:rPr>
            <w:noProof/>
            <w:webHidden/>
          </w:rPr>
          <w:t>6</w:t>
        </w:r>
        <w:r w:rsidR="00D23131">
          <w:rPr>
            <w:noProof/>
            <w:webHidden/>
          </w:rPr>
          <w:fldChar w:fldCharType="end"/>
        </w:r>
      </w:hyperlink>
    </w:p>
    <w:p w14:paraId="3E86CBD9" w14:textId="049BC4D4" w:rsidR="00D23131" w:rsidRDefault="0092703C">
      <w:pPr>
        <w:pStyle w:val="TJ1"/>
        <w:rPr>
          <w:rFonts w:asciiTheme="minorHAnsi" w:eastAsia="SimSun" w:hAnsiTheme="minorHAnsi" w:cstheme="minorBidi"/>
          <w:b w:val="0"/>
          <w:noProof/>
          <w:szCs w:val="20"/>
          <w:lang w:val="hu-HU" w:eastAsia="zh-CN" w:bidi="hi-IN"/>
        </w:rPr>
      </w:pPr>
      <w:hyperlink w:anchor="_Toc44140875" w:history="1">
        <w:r w:rsidR="00D23131" w:rsidRPr="00A97D63">
          <w:rPr>
            <w:rStyle w:val="Hiperhivatkozs"/>
            <w:noProof/>
          </w:rPr>
          <w:t>2.</w:t>
        </w:r>
        <w:r w:rsidR="00D23131">
          <w:rPr>
            <w:rFonts w:asciiTheme="minorHAnsi" w:eastAsia="SimSun" w:hAnsiTheme="minorHAnsi" w:cstheme="minorBidi"/>
            <w:b w:val="0"/>
            <w:noProof/>
            <w:szCs w:val="20"/>
            <w:lang w:val="hu-HU" w:eastAsia="zh-CN" w:bidi="hi-IN"/>
          </w:rPr>
          <w:tab/>
        </w:r>
        <w:r w:rsidR="00D23131" w:rsidRPr="00A97D63">
          <w:rPr>
            <w:rStyle w:val="Hiperhivatkozs"/>
            <w:noProof/>
          </w:rPr>
          <w:t>General Principles</w:t>
        </w:r>
        <w:r w:rsidR="00D23131">
          <w:rPr>
            <w:noProof/>
            <w:webHidden/>
          </w:rPr>
          <w:tab/>
        </w:r>
        <w:r w:rsidR="00D23131">
          <w:rPr>
            <w:noProof/>
            <w:webHidden/>
          </w:rPr>
          <w:fldChar w:fldCharType="begin"/>
        </w:r>
        <w:r w:rsidR="00D23131">
          <w:rPr>
            <w:noProof/>
            <w:webHidden/>
          </w:rPr>
          <w:instrText xml:space="preserve"> PAGEREF _Toc44140875 \h </w:instrText>
        </w:r>
        <w:r w:rsidR="00D23131">
          <w:rPr>
            <w:noProof/>
            <w:webHidden/>
          </w:rPr>
        </w:r>
        <w:r w:rsidR="00D23131">
          <w:rPr>
            <w:noProof/>
            <w:webHidden/>
          </w:rPr>
          <w:fldChar w:fldCharType="separate"/>
        </w:r>
        <w:r w:rsidR="00D23131">
          <w:rPr>
            <w:noProof/>
            <w:webHidden/>
          </w:rPr>
          <w:t>7</w:t>
        </w:r>
        <w:r w:rsidR="00D23131">
          <w:rPr>
            <w:noProof/>
            <w:webHidden/>
          </w:rPr>
          <w:fldChar w:fldCharType="end"/>
        </w:r>
      </w:hyperlink>
    </w:p>
    <w:p w14:paraId="54471953" w14:textId="4EDA731E" w:rsidR="00D23131" w:rsidRDefault="0092703C">
      <w:pPr>
        <w:pStyle w:val="TJ2"/>
        <w:rPr>
          <w:rFonts w:asciiTheme="minorHAnsi" w:eastAsia="SimSun" w:hAnsiTheme="minorHAnsi" w:cstheme="minorBidi"/>
          <w:noProof/>
          <w:sz w:val="22"/>
          <w:szCs w:val="20"/>
          <w:lang w:val="hu-HU" w:eastAsia="zh-CN" w:bidi="hi-IN"/>
        </w:rPr>
      </w:pPr>
      <w:hyperlink w:anchor="_Toc44140876" w:history="1">
        <w:r w:rsidR="00D23131" w:rsidRPr="00A97D63">
          <w:rPr>
            <w:rStyle w:val="Hiperhivatkozs"/>
            <w:noProof/>
          </w:rPr>
          <w:t>2.1.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Character Set and Input Method</w:t>
        </w:r>
        <w:r w:rsidR="00D23131">
          <w:rPr>
            <w:noProof/>
            <w:webHidden/>
          </w:rPr>
          <w:tab/>
        </w:r>
        <w:r w:rsidR="00D23131">
          <w:rPr>
            <w:noProof/>
            <w:webHidden/>
          </w:rPr>
          <w:fldChar w:fldCharType="begin"/>
        </w:r>
        <w:r w:rsidR="00D23131">
          <w:rPr>
            <w:noProof/>
            <w:webHidden/>
          </w:rPr>
          <w:instrText xml:space="preserve"> PAGEREF _Toc44140876 \h </w:instrText>
        </w:r>
        <w:r w:rsidR="00D23131">
          <w:rPr>
            <w:noProof/>
            <w:webHidden/>
          </w:rPr>
        </w:r>
        <w:r w:rsidR="00D23131">
          <w:rPr>
            <w:noProof/>
            <w:webHidden/>
          </w:rPr>
          <w:fldChar w:fldCharType="separate"/>
        </w:r>
        <w:r w:rsidR="00D23131">
          <w:rPr>
            <w:noProof/>
            <w:webHidden/>
          </w:rPr>
          <w:t>7</w:t>
        </w:r>
        <w:r w:rsidR="00D23131">
          <w:rPr>
            <w:noProof/>
            <w:webHidden/>
          </w:rPr>
          <w:fldChar w:fldCharType="end"/>
        </w:r>
      </w:hyperlink>
    </w:p>
    <w:p w14:paraId="46A368A8" w14:textId="7D225670" w:rsidR="00D23131" w:rsidRDefault="0092703C">
      <w:pPr>
        <w:pStyle w:val="TJ2"/>
        <w:rPr>
          <w:rFonts w:asciiTheme="minorHAnsi" w:eastAsia="SimSun" w:hAnsiTheme="minorHAnsi" w:cstheme="minorBidi"/>
          <w:noProof/>
          <w:sz w:val="22"/>
          <w:szCs w:val="20"/>
          <w:lang w:val="hu-HU" w:eastAsia="zh-CN" w:bidi="hi-IN"/>
        </w:rPr>
      </w:pPr>
      <w:hyperlink w:anchor="_Toc44140877" w:history="1">
        <w:r w:rsidR="00D23131" w:rsidRPr="00A97D63">
          <w:rPr>
            <w:rStyle w:val="Hiperhivatkozs"/>
            <w:noProof/>
          </w:rPr>
          <w:t>2.2.</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Transliteration in Practice</w:t>
        </w:r>
        <w:r w:rsidR="00D23131">
          <w:rPr>
            <w:noProof/>
            <w:webHidden/>
          </w:rPr>
          <w:tab/>
        </w:r>
        <w:r w:rsidR="00D23131">
          <w:rPr>
            <w:noProof/>
            <w:webHidden/>
          </w:rPr>
          <w:fldChar w:fldCharType="begin"/>
        </w:r>
        <w:r w:rsidR="00D23131">
          <w:rPr>
            <w:noProof/>
            <w:webHidden/>
          </w:rPr>
          <w:instrText xml:space="preserve"> PAGEREF _Toc44140877 \h </w:instrText>
        </w:r>
        <w:r w:rsidR="00D23131">
          <w:rPr>
            <w:noProof/>
            <w:webHidden/>
          </w:rPr>
        </w:r>
        <w:r w:rsidR="00D23131">
          <w:rPr>
            <w:noProof/>
            <w:webHidden/>
          </w:rPr>
          <w:fldChar w:fldCharType="separate"/>
        </w:r>
        <w:r w:rsidR="00D23131">
          <w:rPr>
            <w:noProof/>
            <w:webHidden/>
          </w:rPr>
          <w:t>8</w:t>
        </w:r>
        <w:r w:rsidR="00D23131">
          <w:rPr>
            <w:noProof/>
            <w:webHidden/>
          </w:rPr>
          <w:fldChar w:fldCharType="end"/>
        </w:r>
      </w:hyperlink>
    </w:p>
    <w:p w14:paraId="05F2D744" w14:textId="15B1FEC9" w:rsidR="00D23131" w:rsidRDefault="0092703C">
      <w:pPr>
        <w:pStyle w:val="TJ3"/>
        <w:rPr>
          <w:rFonts w:asciiTheme="minorHAnsi" w:eastAsia="SimSun" w:hAnsiTheme="minorHAnsi" w:cstheme="minorBidi"/>
          <w:noProof/>
          <w:sz w:val="22"/>
          <w:szCs w:val="20"/>
          <w:lang w:val="hu-HU" w:eastAsia="zh-CN" w:bidi="hi-IN"/>
        </w:rPr>
      </w:pPr>
      <w:hyperlink w:anchor="_Toc44140878" w:history="1">
        <w:r w:rsidR="00D23131" w:rsidRPr="00A97D63">
          <w:rPr>
            <w:rStyle w:val="Hiperhivatkozs"/>
            <w:noProof/>
          </w:rPr>
          <w:t>2.2.1.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Strict transliteration</w:t>
        </w:r>
        <w:r w:rsidR="00D23131">
          <w:rPr>
            <w:noProof/>
            <w:webHidden/>
          </w:rPr>
          <w:tab/>
        </w:r>
        <w:r w:rsidR="00D23131">
          <w:rPr>
            <w:noProof/>
            <w:webHidden/>
          </w:rPr>
          <w:fldChar w:fldCharType="begin"/>
        </w:r>
        <w:r w:rsidR="00D23131">
          <w:rPr>
            <w:noProof/>
            <w:webHidden/>
          </w:rPr>
          <w:instrText xml:space="preserve"> PAGEREF _Toc44140878 \h </w:instrText>
        </w:r>
        <w:r w:rsidR="00D23131">
          <w:rPr>
            <w:noProof/>
            <w:webHidden/>
          </w:rPr>
        </w:r>
        <w:r w:rsidR="00D23131">
          <w:rPr>
            <w:noProof/>
            <w:webHidden/>
          </w:rPr>
          <w:fldChar w:fldCharType="separate"/>
        </w:r>
        <w:r w:rsidR="00D23131">
          <w:rPr>
            <w:noProof/>
            <w:webHidden/>
          </w:rPr>
          <w:t>8</w:t>
        </w:r>
        <w:r w:rsidR="00D23131">
          <w:rPr>
            <w:noProof/>
            <w:webHidden/>
          </w:rPr>
          <w:fldChar w:fldCharType="end"/>
        </w:r>
      </w:hyperlink>
    </w:p>
    <w:p w14:paraId="50390433" w14:textId="1FEBF74D" w:rsidR="00D23131" w:rsidRDefault="0092703C">
      <w:pPr>
        <w:pStyle w:val="TJ3"/>
        <w:rPr>
          <w:rFonts w:asciiTheme="minorHAnsi" w:eastAsia="SimSun" w:hAnsiTheme="minorHAnsi" w:cstheme="minorBidi"/>
          <w:noProof/>
          <w:sz w:val="22"/>
          <w:szCs w:val="20"/>
          <w:lang w:val="hu-HU" w:eastAsia="zh-CN" w:bidi="hi-IN"/>
        </w:rPr>
      </w:pPr>
      <w:hyperlink w:anchor="_Toc44140879" w:history="1">
        <w:r w:rsidR="00D23131" w:rsidRPr="00A97D63">
          <w:rPr>
            <w:rStyle w:val="Hiperhivatkozs"/>
            <w:noProof/>
          </w:rPr>
          <w:t>2.2.2.</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Loose transliteration</w:t>
        </w:r>
        <w:r w:rsidR="00D23131">
          <w:rPr>
            <w:noProof/>
            <w:webHidden/>
          </w:rPr>
          <w:tab/>
        </w:r>
        <w:r w:rsidR="00D23131">
          <w:rPr>
            <w:noProof/>
            <w:webHidden/>
          </w:rPr>
          <w:fldChar w:fldCharType="begin"/>
        </w:r>
        <w:r w:rsidR="00D23131">
          <w:rPr>
            <w:noProof/>
            <w:webHidden/>
          </w:rPr>
          <w:instrText xml:space="preserve"> PAGEREF _Toc44140879 \h </w:instrText>
        </w:r>
        <w:r w:rsidR="00D23131">
          <w:rPr>
            <w:noProof/>
            <w:webHidden/>
          </w:rPr>
        </w:r>
        <w:r w:rsidR="00D23131">
          <w:rPr>
            <w:noProof/>
            <w:webHidden/>
          </w:rPr>
          <w:fldChar w:fldCharType="separate"/>
        </w:r>
        <w:r w:rsidR="00D23131">
          <w:rPr>
            <w:noProof/>
            <w:webHidden/>
          </w:rPr>
          <w:t>8</w:t>
        </w:r>
        <w:r w:rsidR="00D23131">
          <w:rPr>
            <w:noProof/>
            <w:webHidden/>
          </w:rPr>
          <w:fldChar w:fldCharType="end"/>
        </w:r>
      </w:hyperlink>
    </w:p>
    <w:p w14:paraId="3662F0B8" w14:textId="2D7C97B0" w:rsidR="00D23131" w:rsidRDefault="0092703C">
      <w:pPr>
        <w:pStyle w:val="TJ3"/>
        <w:rPr>
          <w:rFonts w:asciiTheme="minorHAnsi" w:eastAsia="SimSun" w:hAnsiTheme="minorHAnsi" w:cstheme="minorBidi"/>
          <w:noProof/>
          <w:sz w:val="22"/>
          <w:szCs w:val="20"/>
          <w:lang w:val="hu-HU" w:eastAsia="zh-CN" w:bidi="hi-IN"/>
        </w:rPr>
      </w:pPr>
      <w:hyperlink w:anchor="_Toc44140880" w:history="1">
        <w:r w:rsidR="00D23131" w:rsidRPr="00A97D63">
          <w:rPr>
            <w:rStyle w:val="Hiperhivatkozs"/>
            <w:noProof/>
          </w:rPr>
          <w:t>2.2.3.</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Shorthand</w:t>
        </w:r>
        <w:r w:rsidR="00D23131">
          <w:rPr>
            <w:noProof/>
            <w:webHidden/>
          </w:rPr>
          <w:tab/>
        </w:r>
        <w:r w:rsidR="00D23131">
          <w:rPr>
            <w:noProof/>
            <w:webHidden/>
          </w:rPr>
          <w:fldChar w:fldCharType="begin"/>
        </w:r>
        <w:r w:rsidR="00D23131">
          <w:rPr>
            <w:noProof/>
            <w:webHidden/>
          </w:rPr>
          <w:instrText xml:space="preserve"> PAGEREF _Toc44140880 \h </w:instrText>
        </w:r>
        <w:r w:rsidR="00D23131">
          <w:rPr>
            <w:noProof/>
            <w:webHidden/>
          </w:rPr>
        </w:r>
        <w:r w:rsidR="00D23131">
          <w:rPr>
            <w:noProof/>
            <w:webHidden/>
          </w:rPr>
          <w:fldChar w:fldCharType="separate"/>
        </w:r>
        <w:r w:rsidR="00D23131">
          <w:rPr>
            <w:noProof/>
            <w:webHidden/>
          </w:rPr>
          <w:t>9</w:t>
        </w:r>
        <w:r w:rsidR="00D23131">
          <w:rPr>
            <w:noProof/>
            <w:webHidden/>
          </w:rPr>
          <w:fldChar w:fldCharType="end"/>
        </w:r>
      </w:hyperlink>
    </w:p>
    <w:p w14:paraId="0CB994AB" w14:textId="033EDF07" w:rsidR="00D23131" w:rsidRDefault="0092703C">
      <w:pPr>
        <w:pStyle w:val="TJ2"/>
        <w:rPr>
          <w:rFonts w:asciiTheme="minorHAnsi" w:eastAsia="SimSun" w:hAnsiTheme="minorHAnsi" w:cstheme="minorBidi"/>
          <w:noProof/>
          <w:sz w:val="22"/>
          <w:szCs w:val="20"/>
          <w:lang w:val="hu-HU" w:eastAsia="zh-CN" w:bidi="hi-IN"/>
        </w:rPr>
      </w:pPr>
      <w:hyperlink w:anchor="_Toc44140881" w:history="1">
        <w:r w:rsidR="00D23131" w:rsidRPr="00A97D63">
          <w:rPr>
            <w:rStyle w:val="Hiperhivatkozs"/>
            <w:noProof/>
          </w:rPr>
          <w:t>2.3.</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Transliteration Scheme</w:t>
        </w:r>
        <w:r w:rsidR="00D23131">
          <w:rPr>
            <w:noProof/>
            <w:webHidden/>
          </w:rPr>
          <w:tab/>
        </w:r>
        <w:r w:rsidR="00D23131">
          <w:rPr>
            <w:noProof/>
            <w:webHidden/>
          </w:rPr>
          <w:fldChar w:fldCharType="begin"/>
        </w:r>
        <w:r w:rsidR="00D23131">
          <w:rPr>
            <w:noProof/>
            <w:webHidden/>
          </w:rPr>
          <w:instrText xml:space="preserve"> PAGEREF _Toc44140881 \h </w:instrText>
        </w:r>
        <w:r w:rsidR="00D23131">
          <w:rPr>
            <w:noProof/>
            <w:webHidden/>
          </w:rPr>
        </w:r>
        <w:r w:rsidR="00D23131">
          <w:rPr>
            <w:noProof/>
            <w:webHidden/>
          </w:rPr>
          <w:fldChar w:fldCharType="separate"/>
        </w:r>
        <w:r w:rsidR="00D23131">
          <w:rPr>
            <w:noProof/>
            <w:webHidden/>
          </w:rPr>
          <w:t>9</w:t>
        </w:r>
        <w:r w:rsidR="00D23131">
          <w:rPr>
            <w:noProof/>
            <w:webHidden/>
          </w:rPr>
          <w:fldChar w:fldCharType="end"/>
        </w:r>
      </w:hyperlink>
    </w:p>
    <w:p w14:paraId="46892515" w14:textId="4F0F3CEA" w:rsidR="00D23131" w:rsidRDefault="0092703C">
      <w:pPr>
        <w:pStyle w:val="TJ2"/>
        <w:rPr>
          <w:rFonts w:asciiTheme="minorHAnsi" w:eastAsia="SimSun" w:hAnsiTheme="minorHAnsi" w:cstheme="minorBidi"/>
          <w:noProof/>
          <w:sz w:val="22"/>
          <w:szCs w:val="20"/>
          <w:lang w:val="hu-HU" w:eastAsia="zh-CN" w:bidi="hi-IN"/>
        </w:rPr>
      </w:pPr>
      <w:hyperlink w:anchor="_Toc44140882" w:history="1">
        <w:r w:rsidR="00D23131" w:rsidRPr="00A97D63">
          <w:rPr>
            <w:rStyle w:val="Hiperhivatkozs"/>
            <w:noProof/>
          </w:rPr>
          <w:t>2.4.</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Case Sensitivity</w:t>
        </w:r>
        <w:r w:rsidR="00D23131">
          <w:rPr>
            <w:noProof/>
            <w:webHidden/>
          </w:rPr>
          <w:tab/>
        </w:r>
        <w:r w:rsidR="00D23131">
          <w:rPr>
            <w:noProof/>
            <w:webHidden/>
          </w:rPr>
          <w:fldChar w:fldCharType="begin"/>
        </w:r>
        <w:r w:rsidR="00D23131">
          <w:rPr>
            <w:noProof/>
            <w:webHidden/>
          </w:rPr>
          <w:instrText xml:space="preserve"> PAGEREF _Toc44140882 \h </w:instrText>
        </w:r>
        <w:r w:rsidR="00D23131">
          <w:rPr>
            <w:noProof/>
            <w:webHidden/>
          </w:rPr>
        </w:r>
        <w:r w:rsidR="00D23131">
          <w:rPr>
            <w:noProof/>
            <w:webHidden/>
          </w:rPr>
          <w:fldChar w:fldCharType="separate"/>
        </w:r>
        <w:r w:rsidR="00D23131">
          <w:rPr>
            <w:noProof/>
            <w:webHidden/>
          </w:rPr>
          <w:t>9</w:t>
        </w:r>
        <w:r w:rsidR="00D23131">
          <w:rPr>
            <w:noProof/>
            <w:webHidden/>
          </w:rPr>
          <w:fldChar w:fldCharType="end"/>
        </w:r>
      </w:hyperlink>
    </w:p>
    <w:p w14:paraId="166082FA" w14:textId="1E866C33" w:rsidR="00D23131" w:rsidRDefault="0092703C">
      <w:pPr>
        <w:pStyle w:val="TJ3"/>
        <w:rPr>
          <w:rFonts w:asciiTheme="minorHAnsi" w:eastAsia="SimSun" w:hAnsiTheme="minorHAnsi" w:cstheme="minorBidi"/>
          <w:noProof/>
          <w:sz w:val="22"/>
          <w:szCs w:val="20"/>
          <w:lang w:val="hu-HU" w:eastAsia="zh-CN" w:bidi="hi-IN"/>
        </w:rPr>
      </w:pPr>
      <w:hyperlink w:anchor="_Toc44140883" w:history="1">
        <w:r w:rsidR="00D23131" w:rsidRPr="00A97D63">
          <w:rPr>
            <w:rStyle w:val="Hiperhivatkozs"/>
            <w:noProof/>
          </w:rPr>
          <w:t>2.4.1.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A note on the use of uppercase for standalone vowels and consonants</w:t>
        </w:r>
        <w:r w:rsidR="00D23131">
          <w:rPr>
            <w:noProof/>
            <w:webHidden/>
          </w:rPr>
          <w:tab/>
        </w:r>
        <w:r w:rsidR="00D23131">
          <w:rPr>
            <w:noProof/>
            <w:webHidden/>
          </w:rPr>
          <w:fldChar w:fldCharType="begin"/>
        </w:r>
        <w:r w:rsidR="00D23131">
          <w:rPr>
            <w:noProof/>
            <w:webHidden/>
          </w:rPr>
          <w:instrText xml:space="preserve"> PAGEREF _Toc44140883 \h </w:instrText>
        </w:r>
        <w:r w:rsidR="00D23131">
          <w:rPr>
            <w:noProof/>
            <w:webHidden/>
          </w:rPr>
        </w:r>
        <w:r w:rsidR="00D23131">
          <w:rPr>
            <w:noProof/>
            <w:webHidden/>
          </w:rPr>
          <w:fldChar w:fldCharType="separate"/>
        </w:r>
        <w:r w:rsidR="00D23131">
          <w:rPr>
            <w:noProof/>
            <w:webHidden/>
          </w:rPr>
          <w:t>10</w:t>
        </w:r>
        <w:r w:rsidR="00D23131">
          <w:rPr>
            <w:noProof/>
            <w:webHidden/>
          </w:rPr>
          <w:fldChar w:fldCharType="end"/>
        </w:r>
      </w:hyperlink>
    </w:p>
    <w:p w14:paraId="0F8D7D53" w14:textId="014373D1" w:rsidR="00D23131" w:rsidRDefault="0092703C">
      <w:pPr>
        <w:pStyle w:val="TJ2"/>
        <w:rPr>
          <w:rFonts w:asciiTheme="minorHAnsi" w:eastAsia="SimSun" w:hAnsiTheme="minorHAnsi" w:cstheme="minorBidi"/>
          <w:noProof/>
          <w:sz w:val="22"/>
          <w:szCs w:val="20"/>
          <w:lang w:val="hu-HU" w:eastAsia="zh-CN" w:bidi="hi-IN"/>
        </w:rPr>
      </w:pPr>
      <w:hyperlink w:anchor="_Toc44140884" w:history="1">
        <w:r w:rsidR="00D23131" w:rsidRPr="00A97D63">
          <w:rPr>
            <w:rStyle w:val="Hiperhivatkozs"/>
            <w:noProof/>
          </w:rPr>
          <w:t>2.5.</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Disambiguation</w:t>
        </w:r>
        <w:r w:rsidR="00D23131">
          <w:rPr>
            <w:noProof/>
            <w:webHidden/>
          </w:rPr>
          <w:tab/>
        </w:r>
        <w:r w:rsidR="00D23131">
          <w:rPr>
            <w:noProof/>
            <w:webHidden/>
          </w:rPr>
          <w:fldChar w:fldCharType="begin"/>
        </w:r>
        <w:r w:rsidR="00D23131">
          <w:rPr>
            <w:noProof/>
            <w:webHidden/>
          </w:rPr>
          <w:instrText xml:space="preserve"> PAGEREF _Toc44140884 \h </w:instrText>
        </w:r>
        <w:r w:rsidR="00D23131">
          <w:rPr>
            <w:noProof/>
            <w:webHidden/>
          </w:rPr>
        </w:r>
        <w:r w:rsidR="00D23131">
          <w:rPr>
            <w:noProof/>
            <w:webHidden/>
          </w:rPr>
          <w:fldChar w:fldCharType="separate"/>
        </w:r>
        <w:r w:rsidR="00D23131">
          <w:rPr>
            <w:noProof/>
            <w:webHidden/>
          </w:rPr>
          <w:t>10</w:t>
        </w:r>
        <w:r w:rsidR="00D23131">
          <w:rPr>
            <w:noProof/>
            <w:webHidden/>
          </w:rPr>
          <w:fldChar w:fldCharType="end"/>
        </w:r>
      </w:hyperlink>
    </w:p>
    <w:p w14:paraId="420D9E16" w14:textId="714D575E" w:rsidR="00D23131" w:rsidRDefault="0092703C">
      <w:pPr>
        <w:pStyle w:val="TJ2"/>
        <w:rPr>
          <w:rFonts w:asciiTheme="minorHAnsi" w:eastAsia="SimSun" w:hAnsiTheme="minorHAnsi" w:cstheme="minorBidi"/>
          <w:noProof/>
          <w:sz w:val="22"/>
          <w:szCs w:val="20"/>
          <w:lang w:val="hu-HU" w:eastAsia="zh-CN" w:bidi="hi-IN"/>
        </w:rPr>
      </w:pPr>
      <w:hyperlink w:anchor="_Toc44140885" w:history="1">
        <w:r w:rsidR="00D23131" w:rsidRPr="00A97D63">
          <w:rPr>
            <w:rStyle w:val="Hiperhivatkozs"/>
            <w:noProof/>
          </w:rPr>
          <w:t>2.6.</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Editorial Additions for Text Analysis</w:t>
        </w:r>
        <w:r w:rsidR="00D23131">
          <w:rPr>
            <w:noProof/>
            <w:webHidden/>
          </w:rPr>
          <w:tab/>
        </w:r>
        <w:r w:rsidR="00D23131">
          <w:rPr>
            <w:noProof/>
            <w:webHidden/>
          </w:rPr>
          <w:fldChar w:fldCharType="begin"/>
        </w:r>
        <w:r w:rsidR="00D23131">
          <w:rPr>
            <w:noProof/>
            <w:webHidden/>
          </w:rPr>
          <w:instrText xml:space="preserve"> PAGEREF _Toc44140885 \h </w:instrText>
        </w:r>
        <w:r w:rsidR="00D23131">
          <w:rPr>
            <w:noProof/>
            <w:webHidden/>
          </w:rPr>
        </w:r>
        <w:r w:rsidR="00D23131">
          <w:rPr>
            <w:noProof/>
            <w:webHidden/>
          </w:rPr>
          <w:fldChar w:fldCharType="separate"/>
        </w:r>
        <w:r w:rsidR="00D23131">
          <w:rPr>
            <w:noProof/>
            <w:webHidden/>
          </w:rPr>
          <w:t>11</w:t>
        </w:r>
        <w:r w:rsidR="00D23131">
          <w:rPr>
            <w:noProof/>
            <w:webHidden/>
          </w:rPr>
          <w:fldChar w:fldCharType="end"/>
        </w:r>
      </w:hyperlink>
    </w:p>
    <w:p w14:paraId="1F769008" w14:textId="369AD11B" w:rsidR="00D23131" w:rsidRDefault="0092703C">
      <w:pPr>
        <w:pStyle w:val="TJ3"/>
        <w:rPr>
          <w:rFonts w:asciiTheme="minorHAnsi" w:eastAsia="SimSun" w:hAnsiTheme="minorHAnsi" w:cstheme="minorBidi"/>
          <w:noProof/>
          <w:sz w:val="22"/>
          <w:szCs w:val="20"/>
          <w:lang w:val="hu-HU" w:eastAsia="zh-CN" w:bidi="hi-IN"/>
        </w:rPr>
      </w:pPr>
      <w:hyperlink w:anchor="_Toc44140886" w:history="1">
        <w:r w:rsidR="00D23131" w:rsidRPr="00A97D63">
          <w:rPr>
            <w:rStyle w:val="Hiperhivatkozs"/>
            <w:noProof/>
          </w:rPr>
          <w:t>2.6.1.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Editorial spaces for word segmentation</w:t>
        </w:r>
        <w:r w:rsidR="00D23131">
          <w:rPr>
            <w:noProof/>
            <w:webHidden/>
          </w:rPr>
          <w:tab/>
        </w:r>
        <w:r w:rsidR="00D23131">
          <w:rPr>
            <w:noProof/>
            <w:webHidden/>
          </w:rPr>
          <w:fldChar w:fldCharType="begin"/>
        </w:r>
        <w:r w:rsidR="00D23131">
          <w:rPr>
            <w:noProof/>
            <w:webHidden/>
          </w:rPr>
          <w:instrText xml:space="preserve"> PAGEREF _Toc44140886 \h </w:instrText>
        </w:r>
        <w:r w:rsidR="00D23131">
          <w:rPr>
            <w:noProof/>
            <w:webHidden/>
          </w:rPr>
        </w:r>
        <w:r w:rsidR="00D23131">
          <w:rPr>
            <w:noProof/>
            <w:webHidden/>
          </w:rPr>
          <w:fldChar w:fldCharType="separate"/>
        </w:r>
        <w:r w:rsidR="00D23131">
          <w:rPr>
            <w:noProof/>
            <w:webHidden/>
          </w:rPr>
          <w:t>11</w:t>
        </w:r>
        <w:r w:rsidR="00D23131">
          <w:rPr>
            <w:noProof/>
            <w:webHidden/>
          </w:rPr>
          <w:fldChar w:fldCharType="end"/>
        </w:r>
      </w:hyperlink>
    </w:p>
    <w:p w14:paraId="228034D0" w14:textId="166AF1D1" w:rsidR="00D23131" w:rsidRDefault="0092703C">
      <w:pPr>
        <w:pStyle w:val="TJ3"/>
        <w:rPr>
          <w:rFonts w:asciiTheme="minorHAnsi" w:eastAsia="SimSun" w:hAnsiTheme="minorHAnsi" w:cstheme="minorBidi"/>
          <w:noProof/>
          <w:sz w:val="22"/>
          <w:szCs w:val="20"/>
          <w:lang w:val="hu-HU" w:eastAsia="zh-CN" w:bidi="hi-IN"/>
        </w:rPr>
      </w:pPr>
      <w:hyperlink w:anchor="_Toc44140887" w:history="1">
        <w:r w:rsidR="00D23131" w:rsidRPr="00A97D63">
          <w:rPr>
            <w:rStyle w:val="Hiperhivatkozs"/>
            <w:noProof/>
          </w:rPr>
          <w:t>2.6.2.</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Editorial hyphenation</w:t>
        </w:r>
        <w:r w:rsidR="00D23131">
          <w:rPr>
            <w:noProof/>
            <w:webHidden/>
          </w:rPr>
          <w:tab/>
        </w:r>
        <w:r w:rsidR="00D23131">
          <w:rPr>
            <w:noProof/>
            <w:webHidden/>
          </w:rPr>
          <w:fldChar w:fldCharType="begin"/>
        </w:r>
        <w:r w:rsidR="00D23131">
          <w:rPr>
            <w:noProof/>
            <w:webHidden/>
          </w:rPr>
          <w:instrText xml:space="preserve"> PAGEREF _Toc44140887 \h </w:instrText>
        </w:r>
        <w:r w:rsidR="00D23131">
          <w:rPr>
            <w:noProof/>
            <w:webHidden/>
          </w:rPr>
        </w:r>
        <w:r w:rsidR="00D23131">
          <w:rPr>
            <w:noProof/>
            <w:webHidden/>
          </w:rPr>
          <w:fldChar w:fldCharType="separate"/>
        </w:r>
        <w:r w:rsidR="00D23131">
          <w:rPr>
            <w:noProof/>
            <w:webHidden/>
          </w:rPr>
          <w:t>12</w:t>
        </w:r>
        <w:r w:rsidR="00D23131">
          <w:rPr>
            <w:noProof/>
            <w:webHidden/>
          </w:rPr>
          <w:fldChar w:fldCharType="end"/>
        </w:r>
      </w:hyperlink>
    </w:p>
    <w:p w14:paraId="2B76C1FE" w14:textId="1B315B76" w:rsidR="00D23131" w:rsidRDefault="0092703C">
      <w:pPr>
        <w:pStyle w:val="TJ3"/>
        <w:rPr>
          <w:rFonts w:asciiTheme="minorHAnsi" w:eastAsia="SimSun" w:hAnsiTheme="minorHAnsi" w:cstheme="minorBidi"/>
          <w:noProof/>
          <w:sz w:val="22"/>
          <w:szCs w:val="20"/>
          <w:lang w:val="hu-HU" w:eastAsia="zh-CN" w:bidi="hi-IN"/>
        </w:rPr>
      </w:pPr>
      <w:hyperlink w:anchor="_Toc44140888" w:history="1">
        <w:r w:rsidR="00D23131" w:rsidRPr="00A97D63">
          <w:rPr>
            <w:rStyle w:val="Hiperhivatkozs"/>
            <w:noProof/>
          </w:rPr>
          <w:t>2.6.3.</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 xml:space="preserve">Representation of </w:t>
        </w:r>
        <w:r w:rsidR="00D23131" w:rsidRPr="00A97D63">
          <w:rPr>
            <w:rStyle w:val="Hiperhivatkozs"/>
            <w:i/>
            <w:noProof/>
          </w:rPr>
          <w:t>avagraha</w:t>
        </w:r>
        <w:r w:rsidR="00D23131">
          <w:rPr>
            <w:noProof/>
            <w:webHidden/>
          </w:rPr>
          <w:tab/>
        </w:r>
        <w:r w:rsidR="00D23131">
          <w:rPr>
            <w:noProof/>
            <w:webHidden/>
          </w:rPr>
          <w:fldChar w:fldCharType="begin"/>
        </w:r>
        <w:r w:rsidR="00D23131">
          <w:rPr>
            <w:noProof/>
            <w:webHidden/>
          </w:rPr>
          <w:instrText xml:space="preserve"> PAGEREF _Toc44140888 \h </w:instrText>
        </w:r>
        <w:r w:rsidR="00D23131">
          <w:rPr>
            <w:noProof/>
            <w:webHidden/>
          </w:rPr>
        </w:r>
        <w:r w:rsidR="00D23131">
          <w:rPr>
            <w:noProof/>
            <w:webHidden/>
          </w:rPr>
          <w:fldChar w:fldCharType="separate"/>
        </w:r>
        <w:r w:rsidR="00D23131">
          <w:rPr>
            <w:noProof/>
            <w:webHidden/>
          </w:rPr>
          <w:t>13</w:t>
        </w:r>
        <w:r w:rsidR="00D23131">
          <w:rPr>
            <w:noProof/>
            <w:webHidden/>
          </w:rPr>
          <w:fldChar w:fldCharType="end"/>
        </w:r>
      </w:hyperlink>
    </w:p>
    <w:p w14:paraId="05FCEA1E" w14:textId="17D22CD5" w:rsidR="00D23131" w:rsidRDefault="0092703C">
      <w:pPr>
        <w:pStyle w:val="TJ3"/>
        <w:rPr>
          <w:rFonts w:asciiTheme="minorHAnsi" w:eastAsia="SimSun" w:hAnsiTheme="minorHAnsi" w:cstheme="minorBidi"/>
          <w:noProof/>
          <w:sz w:val="22"/>
          <w:szCs w:val="20"/>
          <w:lang w:val="hu-HU" w:eastAsia="zh-CN" w:bidi="hi-IN"/>
        </w:rPr>
      </w:pPr>
      <w:hyperlink w:anchor="_Toc44140889" w:history="1">
        <w:r w:rsidR="00D23131" w:rsidRPr="00A97D63">
          <w:rPr>
            <w:rStyle w:val="Hiperhivatkozs"/>
            <w:noProof/>
          </w:rPr>
          <w:t>2.6.4.</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 xml:space="preserve">Representation of elided overshort final </w:t>
        </w:r>
        <w:r w:rsidR="00D23131" w:rsidRPr="00A97D63">
          <w:rPr>
            <w:rStyle w:val="Hiperhivatkozs"/>
            <w:i/>
            <w:noProof/>
          </w:rPr>
          <w:t>u</w:t>
        </w:r>
        <w:r w:rsidR="00D23131" w:rsidRPr="00A97D63">
          <w:rPr>
            <w:rStyle w:val="Hiperhivatkozs"/>
            <w:noProof/>
          </w:rPr>
          <w:t xml:space="preserve"> in Tamil</w:t>
        </w:r>
        <w:r w:rsidR="00D23131">
          <w:rPr>
            <w:noProof/>
            <w:webHidden/>
          </w:rPr>
          <w:tab/>
        </w:r>
        <w:r w:rsidR="00D23131">
          <w:rPr>
            <w:noProof/>
            <w:webHidden/>
          </w:rPr>
          <w:fldChar w:fldCharType="begin"/>
        </w:r>
        <w:r w:rsidR="00D23131">
          <w:rPr>
            <w:noProof/>
            <w:webHidden/>
          </w:rPr>
          <w:instrText xml:space="preserve"> PAGEREF _Toc44140889 \h </w:instrText>
        </w:r>
        <w:r w:rsidR="00D23131">
          <w:rPr>
            <w:noProof/>
            <w:webHidden/>
          </w:rPr>
        </w:r>
        <w:r w:rsidR="00D23131">
          <w:rPr>
            <w:noProof/>
            <w:webHidden/>
          </w:rPr>
          <w:fldChar w:fldCharType="separate"/>
        </w:r>
        <w:r w:rsidR="00D23131">
          <w:rPr>
            <w:noProof/>
            <w:webHidden/>
          </w:rPr>
          <w:t>14</w:t>
        </w:r>
        <w:r w:rsidR="00D23131">
          <w:rPr>
            <w:noProof/>
            <w:webHidden/>
          </w:rPr>
          <w:fldChar w:fldCharType="end"/>
        </w:r>
      </w:hyperlink>
    </w:p>
    <w:p w14:paraId="52AE4741" w14:textId="74C014EA" w:rsidR="00D23131" w:rsidRDefault="0092703C">
      <w:pPr>
        <w:pStyle w:val="TJ1"/>
        <w:rPr>
          <w:rFonts w:asciiTheme="minorHAnsi" w:eastAsia="SimSun" w:hAnsiTheme="minorHAnsi" w:cstheme="minorBidi"/>
          <w:b w:val="0"/>
          <w:noProof/>
          <w:szCs w:val="20"/>
          <w:lang w:val="hu-HU" w:eastAsia="zh-CN" w:bidi="hi-IN"/>
        </w:rPr>
      </w:pPr>
      <w:hyperlink w:anchor="_Toc44140890" w:history="1">
        <w:r w:rsidR="00D23131" w:rsidRPr="00A97D63">
          <w:rPr>
            <w:rStyle w:val="Hiperhivatkozs"/>
            <w:noProof/>
          </w:rPr>
          <w:t>3.</w:t>
        </w:r>
        <w:r w:rsidR="00D23131">
          <w:rPr>
            <w:rFonts w:asciiTheme="minorHAnsi" w:eastAsia="SimSun" w:hAnsiTheme="minorHAnsi" w:cstheme="minorBidi"/>
            <w:b w:val="0"/>
            <w:noProof/>
            <w:szCs w:val="20"/>
            <w:lang w:val="hu-HU" w:eastAsia="zh-CN" w:bidi="hi-IN"/>
          </w:rPr>
          <w:tab/>
        </w:r>
        <w:r w:rsidR="00D23131" w:rsidRPr="00A97D63">
          <w:rPr>
            <w:rStyle w:val="Hiperhivatkozs"/>
            <w:noProof/>
          </w:rPr>
          <w:t>Alphabetic Characters</w:t>
        </w:r>
        <w:r w:rsidR="00D23131">
          <w:rPr>
            <w:noProof/>
            <w:webHidden/>
          </w:rPr>
          <w:tab/>
        </w:r>
        <w:r w:rsidR="00D23131">
          <w:rPr>
            <w:noProof/>
            <w:webHidden/>
          </w:rPr>
          <w:fldChar w:fldCharType="begin"/>
        </w:r>
        <w:r w:rsidR="00D23131">
          <w:rPr>
            <w:noProof/>
            <w:webHidden/>
          </w:rPr>
          <w:instrText xml:space="preserve"> PAGEREF _Toc44140890 \h </w:instrText>
        </w:r>
        <w:r w:rsidR="00D23131">
          <w:rPr>
            <w:noProof/>
            <w:webHidden/>
          </w:rPr>
        </w:r>
        <w:r w:rsidR="00D23131">
          <w:rPr>
            <w:noProof/>
            <w:webHidden/>
          </w:rPr>
          <w:fldChar w:fldCharType="separate"/>
        </w:r>
        <w:r w:rsidR="00D23131">
          <w:rPr>
            <w:noProof/>
            <w:webHidden/>
          </w:rPr>
          <w:t>15</w:t>
        </w:r>
        <w:r w:rsidR="00D23131">
          <w:rPr>
            <w:noProof/>
            <w:webHidden/>
          </w:rPr>
          <w:fldChar w:fldCharType="end"/>
        </w:r>
      </w:hyperlink>
    </w:p>
    <w:p w14:paraId="02F077F6" w14:textId="6884633D" w:rsidR="00D23131" w:rsidRDefault="0092703C">
      <w:pPr>
        <w:pStyle w:val="TJ2"/>
        <w:rPr>
          <w:rFonts w:asciiTheme="minorHAnsi" w:eastAsia="SimSun" w:hAnsiTheme="minorHAnsi" w:cstheme="minorBidi"/>
          <w:noProof/>
          <w:sz w:val="22"/>
          <w:szCs w:val="20"/>
          <w:lang w:val="hu-HU" w:eastAsia="zh-CN" w:bidi="hi-IN"/>
        </w:rPr>
      </w:pPr>
      <w:hyperlink w:anchor="_Toc44140891" w:history="1">
        <w:r w:rsidR="00D23131" w:rsidRPr="00A97D63">
          <w:rPr>
            <w:rStyle w:val="Hiperhivatkozs"/>
            <w:noProof/>
          </w:rPr>
          <w:t>3.1.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Some Special Characters</w:t>
        </w:r>
        <w:r w:rsidR="00D23131">
          <w:rPr>
            <w:noProof/>
            <w:webHidden/>
          </w:rPr>
          <w:tab/>
        </w:r>
        <w:r w:rsidR="00D23131">
          <w:rPr>
            <w:noProof/>
            <w:webHidden/>
          </w:rPr>
          <w:fldChar w:fldCharType="begin"/>
        </w:r>
        <w:r w:rsidR="00D23131">
          <w:rPr>
            <w:noProof/>
            <w:webHidden/>
          </w:rPr>
          <w:instrText xml:space="preserve"> PAGEREF _Toc44140891 \h </w:instrText>
        </w:r>
        <w:r w:rsidR="00D23131">
          <w:rPr>
            <w:noProof/>
            <w:webHidden/>
          </w:rPr>
        </w:r>
        <w:r w:rsidR="00D23131">
          <w:rPr>
            <w:noProof/>
            <w:webHidden/>
          </w:rPr>
          <w:fldChar w:fldCharType="separate"/>
        </w:r>
        <w:r w:rsidR="00D23131">
          <w:rPr>
            <w:noProof/>
            <w:webHidden/>
          </w:rPr>
          <w:t>15</w:t>
        </w:r>
        <w:r w:rsidR="00D23131">
          <w:rPr>
            <w:noProof/>
            <w:webHidden/>
          </w:rPr>
          <w:fldChar w:fldCharType="end"/>
        </w:r>
      </w:hyperlink>
    </w:p>
    <w:p w14:paraId="5E36C8B2" w14:textId="4F96A177" w:rsidR="00D23131" w:rsidRDefault="0092703C">
      <w:pPr>
        <w:pStyle w:val="TJ2"/>
        <w:rPr>
          <w:rFonts w:asciiTheme="minorHAnsi" w:eastAsia="SimSun" w:hAnsiTheme="minorHAnsi" w:cstheme="minorBidi"/>
          <w:noProof/>
          <w:sz w:val="22"/>
          <w:szCs w:val="20"/>
          <w:lang w:val="hu-HU" w:eastAsia="zh-CN" w:bidi="hi-IN"/>
        </w:rPr>
      </w:pPr>
      <w:hyperlink w:anchor="_Toc44140892" w:history="1">
        <w:r w:rsidR="00D23131" w:rsidRPr="00A97D63">
          <w:rPr>
            <w:rStyle w:val="Hiperhivatkozs"/>
            <w:noProof/>
          </w:rPr>
          <w:t>3.2.</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 xml:space="preserve">Long and Short </w:t>
        </w:r>
        <w:r w:rsidR="00D23131" w:rsidRPr="00A97D63">
          <w:rPr>
            <w:rStyle w:val="Hiperhivatkozs"/>
            <w:rFonts w:eastAsia="Gentium"/>
            <w:noProof/>
          </w:rPr>
          <w:t>e and o</w:t>
        </w:r>
        <w:r w:rsidR="00D23131">
          <w:rPr>
            <w:noProof/>
            <w:webHidden/>
          </w:rPr>
          <w:tab/>
        </w:r>
        <w:r w:rsidR="00D23131">
          <w:rPr>
            <w:noProof/>
            <w:webHidden/>
          </w:rPr>
          <w:fldChar w:fldCharType="begin"/>
        </w:r>
        <w:r w:rsidR="00D23131">
          <w:rPr>
            <w:noProof/>
            <w:webHidden/>
          </w:rPr>
          <w:instrText xml:space="preserve"> PAGEREF _Toc44140892 \h </w:instrText>
        </w:r>
        <w:r w:rsidR="00D23131">
          <w:rPr>
            <w:noProof/>
            <w:webHidden/>
          </w:rPr>
        </w:r>
        <w:r w:rsidR="00D23131">
          <w:rPr>
            <w:noProof/>
            <w:webHidden/>
          </w:rPr>
          <w:fldChar w:fldCharType="separate"/>
        </w:r>
        <w:r w:rsidR="00D23131">
          <w:rPr>
            <w:noProof/>
            <w:webHidden/>
          </w:rPr>
          <w:t>16</w:t>
        </w:r>
        <w:r w:rsidR="00D23131">
          <w:rPr>
            <w:noProof/>
            <w:webHidden/>
          </w:rPr>
          <w:fldChar w:fldCharType="end"/>
        </w:r>
      </w:hyperlink>
    </w:p>
    <w:p w14:paraId="76BE3492" w14:textId="2B9A73F1" w:rsidR="00D23131" w:rsidRDefault="0092703C">
      <w:pPr>
        <w:pStyle w:val="TJ2"/>
        <w:rPr>
          <w:rFonts w:asciiTheme="minorHAnsi" w:eastAsia="SimSun" w:hAnsiTheme="minorHAnsi" w:cstheme="minorBidi"/>
          <w:noProof/>
          <w:sz w:val="22"/>
          <w:szCs w:val="20"/>
          <w:lang w:val="hu-HU" w:eastAsia="zh-CN" w:bidi="hi-IN"/>
        </w:rPr>
      </w:pPr>
      <w:hyperlink w:anchor="_Toc44140893" w:history="1">
        <w:r w:rsidR="00D23131" w:rsidRPr="00A97D63">
          <w:rPr>
            <w:rStyle w:val="Hiperhivatkozs"/>
            <w:noProof/>
          </w:rPr>
          <w:t>3.3.</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Special Glyph Forms and Compositions</w:t>
        </w:r>
        <w:r w:rsidR="00D23131">
          <w:rPr>
            <w:noProof/>
            <w:webHidden/>
          </w:rPr>
          <w:tab/>
        </w:r>
        <w:r w:rsidR="00D23131">
          <w:rPr>
            <w:noProof/>
            <w:webHidden/>
          </w:rPr>
          <w:fldChar w:fldCharType="begin"/>
        </w:r>
        <w:r w:rsidR="00D23131">
          <w:rPr>
            <w:noProof/>
            <w:webHidden/>
          </w:rPr>
          <w:instrText xml:space="preserve"> PAGEREF _Toc44140893 \h </w:instrText>
        </w:r>
        <w:r w:rsidR="00D23131">
          <w:rPr>
            <w:noProof/>
            <w:webHidden/>
          </w:rPr>
        </w:r>
        <w:r w:rsidR="00D23131">
          <w:rPr>
            <w:noProof/>
            <w:webHidden/>
          </w:rPr>
          <w:fldChar w:fldCharType="separate"/>
        </w:r>
        <w:r w:rsidR="00D23131">
          <w:rPr>
            <w:noProof/>
            <w:webHidden/>
          </w:rPr>
          <w:t>16</w:t>
        </w:r>
        <w:r w:rsidR="00D23131">
          <w:rPr>
            <w:noProof/>
            <w:webHidden/>
          </w:rPr>
          <w:fldChar w:fldCharType="end"/>
        </w:r>
      </w:hyperlink>
    </w:p>
    <w:p w14:paraId="79F3C90F" w14:textId="25AD0E88" w:rsidR="00D23131" w:rsidRDefault="0092703C">
      <w:pPr>
        <w:pStyle w:val="TJ3"/>
        <w:rPr>
          <w:rFonts w:asciiTheme="minorHAnsi" w:eastAsia="SimSun" w:hAnsiTheme="minorHAnsi" w:cstheme="minorBidi"/>
          <w:noProof/>
          <w:sz w:val="22"/>
          <w:szCs w:val="20"/>
          <w:lang w:val="hu-HU" w:eastAsia="zh-CN" w:bidi="hi-IN"/>
        </w:rPr>
      </w:pPr>
      <w:hyperlink w:anchor="_Toc44140894" w:history="1">
        <w:r w:rsidR="00D23131" w:rsidRPr="00A97D63">
          <w:rPr>
            <w:rStyle w:val="Hiperhivatkozs"/>
            <w:noProof/>
          </w:rPr>
          <w:t>3.3.1.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Final consonants as special simplex characters</w:t>
        </w:r>
        <w:r w:rsidR="00D23131">
          <w:rPr>
            <w:noProof/>
            <w:webHidden/>
          </w:rPr>
          <w:tab/>
        </w:r>
        <w:r w:rsidR="00D23131">
          <w:rPr>
            <w:noProof/>
            <w:webHidden/>
          </w:rPr>
          <w:fldChar w:fldCharType="begin"/>
        </w:r>
        <w:r w:rsidR="00D23131">
          <w:rPr>
            <w:noProof/>
            <w:webHidden/>
          </w:rPr>
          <w:instrText xml:space="preserve"> PAGEREF _Toc44140894 \h </w:instrText>
        </w:r>
        <w:r w:rsidR="00D23131">
          <w:rPr>
            <w:noProof/>
            <w:webHidden/>
          </w:rPr>
        </w:r>
        <w:r w:rsidR="00D23131">
          <w:rPr>
            <w:noProof/>
            <w:webHidden/>
          </w:rPr>
          <w:fldChar w:fldCharType="separate"/>
        </w:r>
        <w:r w:rsidR="00D23131">
          <w:rPr>
            <w:noProof/>
            <w:webHidden/>
          </w:rPr>
          <w:t>16</w:t>
        </w:r>
        <w:r w:rsidR="00D23131">
          <w:rPr>
            <w:noProof/>
            <w:webHidden/>
          </w:rPr>
          <w:fldChar w:fldCharType="end"/>
        </w:r>
      </w:hyperlink>
    </w:p>
    <w:p w14:paraId="187546C1" w14:textId="3085862F" w:rsidR="00D23131" w:rsidRDefault="0092703C">
      <w:pPr>
        <w:pStyle w:val="TJ3"/>
        <w:rPr>
          <w:rFonts w:asciiTheme="minorHAnsi" w:eastAsia="SimSun" w:hAnsiTheme="minorHAnsi" w:cstheme="minorBidi"/>
          <w:noProof/>
          <w:sz w:val="22"/>
          <w:szCs w:val="20"/>
          <w:lang w:val="hu-HU" w:eastAsia="zh-CN" w:bidi="hi-IN"/>
        </w:rPr>
      </w:pPr>
      <w:hyperlink w:anchor="_Toc44140895" w:history="1">
        <w:r w:rsidR="00D23131" w:rsidRPr="00A97D63">
          <w:rPr>
            <w:rStyle w:val="Hiperhivatkozs"/>
            <w:noProof/>
          </w:rPr>
          <w:t>3.3.2.</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Final consonants as complex characters involving a zero vowel marker</w:t>
        </w:r>
        <w:r w:rsidR="00D23131">
          <w:rPr>
            <w:noProof/>
            <w:webHidden/>
          </w:rPr>
          <w:tab/>
        </w:r>
        <w:r w:rsidR="00D23131">
          <w:rPr>
            <w:noProof/>
            <w:webHidden/>
          </w:rPr>
          <w:fldChar w:fldCharType="begin"/>
        </w:r>
        <w:r w:rsidR="00D23131">
          <w:rPr>
            <w:noProof/>
            <w:webHidden/>
          </w:rPr>
          <w:instrText xml:space="preserve"> PAGEREF _Toc44140895 \h </w:instrText>
        </w:r>
        <w:r w:rsidR="00D23131">
          <w:rPr>
            <w:noProof/>
            <w:webHidden/>
          </w:rPr>
        </w:r>
        <w:r w:rsidR="00D23131">
          <w:rPr>
            <w:noProof/>
            <w:webHidden/>
          </w:rPr>
          <w:fldChar w:fldCharType="separate"/>
        </w:r>
        <w:r w:rsidR="00D23131">
          <w:rPr>
            <w:noProof/>
            <w:webHidden/>
          </w:rPr>
          <w:t>17</w:t>
        </w:r>
        <w:r w:rsidR="00D23131">
          <w:rPr>
            <w:noProof/>
            <w:webHidden/>
          </w:rPr>
          <w:fldChar w:fldCharType="end"/>
        </w:r>
      </w:hyperlink>
    </w:p>
    <w:p w14:paraId="662808CB" w14:textId="0664FF0E" w:rsidR="00D23131" w:rsidRDefault="0092703C">
      <w:pPr>
        <w:pStyle w:val="TJ3"/>
        <w:rPr>
          <w:rFonts w:asciiTheme="minorHAnsi" w:eastAsia="SimSun" w:hAnsiTheme="minorHAnsi" w:cstheme="minorBidi"/>
          <w:noProof/>
          <w:sz w:val="22"/>
          <w:szCs w:val="20"/>
          <w:lang w:val="hu-HU" w:eastAsia="zh-CN" w:bidi="hi-IN"/>
        </w:rPr>
      </w:pPr>
      <w:hyperlink w:anchor="_Toc44140896" w:history="1">
        <w:r w:rsidR="00D23131" w:rsidRPr="00A97D63">
          <w:rPr>
            <w:rStyle w:val="Hiperhivatkozs"/>
            <w:noProof/>
          </w:rPr>
          <w:t>3.3.3.</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Independent vowels as special simplex characters</w:t>
        </w:r>
        <w:r w:rsidR="00D23131">
          <w:rPr>
            <w:noProof/>
            <w:webHidden/>
          </w:rPr>
          <w:tab/>
        </w:r>
        <w:r w:rsidR="00D23131">
          <w:rPr>
            <w:noProof/>
            <w:webHidden/>
          </w:rPr>
          <w:fldChar w:fldCharType="begin"/>
        </w:r>
        <w:r w:rsidR="00D23131">
          <w:rPr>
            <w:noProof/>
            <w:webHidden/>
          </w:rPr>
          <w:instrText xml:space="preserve"> PAGEREF _Toc44140896 \h </w:instrText>
        </w:r>
        <w:r w:rsidR="00D23131">
          <w:rPr>
            <w:noProof/>
            <w:webHidden/>
          </w:rPr>
        </w:r>
        <w:r w:rsidR="00D23131">
          <w:rPr>
            <w:noProof/>
            <w:webHidden/>
          </w:rPr>
          <w:fldChar w:fldCharType="separate"/>
        </w:r>
        <w:r w:rsidR="00D23131">
          <w:rPr>
            <w:noProof/>
            <w:webHidden/>
          </w:rPr>
          <w:t>17</w:t>
        </w:r>
        <w:r w:rsidR="00D23131">
          <w:rPr>
            <w:noProof/>
            <w:webHidden/>
          </w:rPr>
          <w:fldChar w:fldCharType="end"/>
        </w:r>
      </w:hyperlink>
    </w:p>
    <w:p w14:paraId="28E633CE" w14:textId="2F036F37" w:rsidR="00D23131" w:rsidRDefault="0092703C">
      <w:pPr>
        <w:pStyle w:val="TJ3"/>
        <w:rPr>
          <w:rFonts w:asciiTheme="minorHAnsi" w:eastAsia="SimSun" w:hAnsiTheme="minorHAnsi" w:cstheme="minorBidi"/>
          <w:noProof/>
          <w:sz w:val="22"/>
          <w:szCs w:val="20"/>
          <w:lang w:val="hu-HU" w:eastAsia="zh-CN" w:bidi="hi-IN"/>
        </w:rPr>
      </w:pPr>
      <w:hyperlink w:anchor="_Toc44140897" w:history="1">
        <w:r w:rsidR="00D23131" w:rsidRPr="00A97D63">
          <w:rPr>
            <w:rStyle w:val="Hiperhivatkozs"/>
            <w:noProof/>
          </w:rPr>
          <w:t>3.3.4.</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Independent vowels as complex characters involving a “vowel support”</w:t>
        </w:r>
        <w:r w:rsidR="00D23131">
          <w:rPr>
            <w:noProof/>
            <w:webHidden/>
          </w:rPr>
          <w:tab/>
        </w:r>
        <w:r w:rsidR="00D23131">
          <w:rPr>
            <w:noProof/>
            <w:webHidden/>
          </w:rPr>
          <w:fldChar w:fldCharType="begin"/>
        </w:r>
        <w:r w:rsidR="00D23131">
          <w:rPr>
            <w:noProof/>
            <w:webHidden/>
          </w:rPr>
          <w:instrText xml:space="preserve"> PAGEREF _Toc44140897 \h </w:instrText>
        </w:r>
        <w:r w:rsidR="00D23131">
          <w:rPr>
            <w:noProof/>
            <w:webHidden/>
          </w:rPr>
        </w:r>
        <w:r w:rsidR="00D23131">
          <w:rPr>
            <w:noProof/>
            <w:webHidden/>
          </w:rPr>
          <w:fldChar w:fldCharType="separate"/>
        </w:r>
        <w:r w:rsidR="00D23131">
          <w:rPr>
            <w:noProof/>
            <w:webHidden/>
          </w:rPr>
          <w:t>17</w:t>
        </w:r>
        <w:r w:rsidR="00D23131">
          <w:rPr>
            <w:noProof/>
            <w:webHidden/>
          </w:rPr>
          <w:fldChar w:fldCharType="end"/>
        </w:r>
      </w:hyperlink>
    </w:p>
    <w:p w14:paraId="225E3A6F" w14:textId="3BF0BC9A" w:rsidR="00D23131" w:rsidRDefault="0092703C">
      <w:pPr>
        <w:pStyle w:val="TJ3"/>
        <w:rPr>
          <w:rFonts w:asciiTheme="minorHAnsi" w:eastAsia="SimSun" w:hAnsiTheme="minorHAnsi" w:cstheme="minorBidi"/>
          <w:noProof/>
          <w:sz w:val="22"/>
          <w:szCs w:val="20"/>
          <w:lang w:val="hu-HU" w:eastAsia="zh-CN" w:bidi="hi-IN"/>
        </w:rPr>
      </w:pPr>
      <w:hyperlink w:anchor="_Toc44140898" w:history="1">
        <w:r w:rsidR="00D23131" w:rsidRPr="00A97D63">
          <w:rPr>
            <w:rStyle w:val="Hiperhivatkozs"/>
            <w:noProof/>
          </w:rPr>
          <w:t>3.3.5.</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 xml:space="preserve">Multiple vowel markers within an </w:t>
        </w:r>
        <w:r w:rsidR="00D23131" w:rsidRPr="00A97D63">
          <w:rPr>
            <w:rStyle w:val="Hiperhivatkozs"/>
            <w:i/>
            <w:noProof/>
          </w:rPr>
          <w:t>akṣara</w:t>
        </w:r>
        <w:r w:rsidR="00D23131">
          <w:rPr>
            <w:noProof/>
            <w:webHidden/>
          </w:rPr>
          <w:tab/>
        </w:r>
        <w:r w:rsidR="00D23131">
          <w:rPr>
            <w:noProof/>
            <w:webHidden/>
          </w:rPr>
          <w:fldChar w:fldCharType="begin"/>
        </w:r>
        <w:r w:rsidR="00D23131">
          <w:rPr>
            <w:noProof/>
            <w:webHidden/>
          </w:rPr>
          <w:instrText xml:space="preserve"> PAGEREF _Toc44140898 \h </w:instrText>
        </w:r>
        <w:r w:rsidR="00D23131">
          <w:rPr>
            <w:noProof/>
            <w:webHidden/>
          </w:rPr>
        </w:r>
        <w:r w:rsidR="00D23131">
          <w:rPr>
            <w:noProof/>
            <w:webHidden/>
          </w:rPr>
          <w:fldChar w:fldCharType="separate"/>
        </w:r>
        <w:r w:rsidR="00D23131">
          <w:rPr>
            <w:noProof/>
            <w:webHidden/>
          </w:rPr>
          <w:t>19</w:t>
        </w:r>
        <w:r w:rsidR="00D23131">
          <w:rPr>
            <w:noProof/>
            <w:webHidden/>
          </w:rPr>
          <w:fldChar w:fldCharType="end"/>
        </w:r>
      </w:hyperlink>
    </w:p>
    <w:p w14:paraId="13F46A93" w14:textId="052BC47E" w:rsidR="00D23131" w:rsidRDefault="0092703C">
      <w:pPr>
        <w:pStyle w:val="TJ3"/>
        <w:rPr>
          <w:rFonts w:asciiTheme="minorHAnsi" w:eastAsia="SimSun" w:hAnsiTheme="minorHAnsi" w:cstheme="minorBidi"/>
          <w:noProof/>
          <w:sz w:val="22"/>
          <w:szCs w:val="20"/>
          <w:lang w:val="hu-HU" w:eastAsia="zh-CN" w:bidi="hi-IN"/>
        </w:rPr>
      </w:pPr>
      <w:hyperlink w:anchor="_Toc44140899" w:history="1">
        <w:r w:rsidR="00D23131" w:rsidRPr="00A97D63">
          <w:rPr>
            <w:rStyle w:val="Hiperhivatkozs"/>
            <w:noProof/>
          </w:rPr>
          <w:t>3.3.6.</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Repurposed vowel markers</w:t>
        </w:r>
        <w:r w:rsidR="00D23131">
          <w:rPr>
            <w:noProof/>
            <w:webHidden/>
          </w:rPr>
          <w:tab/>
        </w:r>
        <w:r w:rsidR="00D23131">
          <w:rPr>
            <w:noProof/>
            <w:webHidden/>
          </w:rPr>
          <w:fldChar w:fldCharType="begin"/>
        </w:r>
        <w:r w:rsidR="00D23131">
          <w:rPr>
            <w:noProof/>
            <w:webHidden/>
          </w:rPr>
          <w:instrText xml:space="preserve"> PAGEREF _Toc44140899 \h </w:instrText>
        </w:r>
        <w:r w:rsidR="00D23131">
          <w:rPr>
            <w:noProof/>
            <w:webHidden/>
          </w:rPr>
        </w:r>
        <w:r w:rsidR="00D23131">
          <w:rPr>
            <w:noProof/>
            <w:webHidden/>
          </w:rPr>
          <w:fldChar w:fldCharType="separate"/>
        </w:r>
        <w:r w:rsidR="00D23131">
          <w:rPr>
            <w:noProof/>
            <w:webHidden/>
          </w:rPr>
          <w:t>19</w:t>
        </w:r>
        <w:r w:rsidR="00D23131">
          <w:rPr>
            <w:noProof/>
            <w:webHidden/>
          </w:rPr>
          <w:fldChar w:fldCharType="end"/>
        </w:r>
      </w:hyperlink>
    </w:p>
    <w:p w14:paraId="22A9505D" w14:textId="0171FAA4" w:rsidR="00D23131" w:rsidRDefault="0092703C">
      <w:pPr>
        <w:pStyle w:val="TJ3"/>
        <w:rPr>
          <w:rFonts w:asciiTheme="minorHAnsi" w:eastAsia="SimSun" w:hAnsiTheme="minorHAnsi" w:cstheme="minorBidi"/>
          <w:noProof/>
          <w:sz w:val="22"/>
          <w:szCs w:val="20"/>
          <w:lang w:val="hu-HU" w:eastAsia="zh-CN" w:bidi="hi-IN"/>
        </w:rPr>
      </w:pPr>
      <w:hyperlink w:anchor="_Toc44140900" w:history="1">
        <w:r w:rsidR="00D23131" w:rsidRPr="00A97D63">
          <w:rPr>
            <w:rStyle w:val="Hiperhivatkozs"/>
            <w:noProof/>
          </w:rPr>
          <w:t>3.3.7.</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Short vowel written where a corresponding long vowel is expected</w:t>
        </w:r>
        <w:r w:rsidR="00D23131">
          <w:rPr>
            <w:noProof/>
            <w:webHidden/>
          </w:rPr>
          <w:tab/>
        </w:r>
        <w:r w:rsidR="00D23131">
          <w:rPr>
            <w:noProof/>
            <w:webHidden/>
          </w:rPr>
          <w:fldChar w:fldCharType="begin"/>
        </w:r>
        <w:r w:rsidR="00D23131">
          <w:rPr>
            <w:noProof/>
            <w:webHidden/>
          </w:rPr>
          <w:instrText xml:space="preserve"> PAGEREF _Toc44140900 \h </w:instrText>
        </w:r>
        <w:r w:rsidR="00D23131">
          <w:rPr>
            <w:noProof/>
            <w:webHidden/>
          </w:rPr>
        </w:r>
        <w:r w:rsidR="00D23131">
          <w:rPr>
            <w:noProof/>
            <w:webHidden/>
          </w:rPr>
          <w:fldChar w:fldCharType="separate"/>
        </w:r>
        <w:r w:rsidR="00D23131">
          <w:rPr>
            <w:noProof/>
            <w:webHidden/>
          </w:rPr>
          <w:t>20</w:t>
        </w:r>
        <w:r w:rsidR="00D23131">
          <w:rPr>
            <w:noProof/>
            <w:webHidden/>
          </w:rPr>
          <w:fldChar w:fldCharType="end"/>
        </w:r>
      </w:hyperlink>
    </w:p>
    <w:p w14:paraId="547CB3C9" w14:textId="54A0AC0C" w:rsidR="00D23131" w:rsidRDefault="0092703C">
      <w:pPr>
        <w:pStyle w:val="TJ3"/>
        <w:rPr>
          <w:rFonts w:asciiTheme="minorHAnsi" w:eastAsia="SimSun" w:hAnsiTheme="minorHAnsi" w:cstheme="minorBidi"/>
          <w:noProof/>
          <w:sz w:val="22"/>
          <w:szCs w:val="20"/>
          <w:lang w:val="hu-HU" w:eastAsia="zh-CN" w:bidi="hi-IN"/>
        </w:rPr>
      </w:pPr>
      <w:hyperlink w:anchor="_Toc44140901" w:history="1">
        <w:r w:rsidR="00D23131" w:rsidRPr="00A97D63">
          <w:rPr>
            <w:rStyle w:val="Hiperhivatkozs"/>
            <w:noProof/>
          </w:rPr>
          <w:t>3.3.8.</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Unusually composed complex characters</w:t>
        </w:r>
        <w:r w:rsidR="00D23131">
          <w:rPr>
            <w:noProof/>
            <w:webHidden/>
          </w:rPr>
          <w:tab/>
        </w:r>
        <w:r w:rsidR="00D23131">
          <w:rPr>
            <w:noProof/>
            <w:webHidden/>
          </w:rPr>
          <w:fldChar w:fldCharType="begin"/>
        </w:r>
        <w:r w:rsidR="00D23131">
          <w:rPr>
            <w:noProof/>
            <w:webHidden/>
          </w:rPr>
          <w:instrText xml:space="preserve"> PAGEREF _Toc44140901 \h </w:instrText>
        </w:r>
        <w:r w:rsidR="00D23131">
          <w:rPr>
            <w:noProof/>
            <w:webHidden/>
          </w:rPr>
        </w:r>
        <w:r w:rsidR="00D23131">
          <w:rPr>
            <w:noProof/>
            <w:webHidden/>
          </w:rPr>
          <w:fldChar w:fldCharType="separate"/>
        </w:r>
        <w:r w:rsidR="00D23131">
          <w:rPr>
            <w:noProof/>
            <w:webHidden/>
          </w:rPr>
          <w:t>20</w:t>
        </w:r>
        <w:r w:rsidR="00D23131">
          <w:rPr>
            <w:noProof/>
            <w:webHidden/>
          </w:rPr>
          <w:fldChar w:fldCharType="end"/>
        </w:r>
      </w:hyperlink>
    </w:p>
    <w:p w14:paraId="4F0A021B" w14:textId="45F4E972" w:rsidR="00D23131" w:rsidRDefault="0092703C">
      <w:pPr>
        <w:pStyle w:val="TJ3"/>
        <w:rPr>
          <w:rFonts w:asciiTheme="minorHAnsi" w:eastAsia="SimSun" w:hAnsiTheme="minorHAnsi" w:cstheme="minorBidi"/>
          <w:noProof/>
          <w:sz w:val="22"/>
          <w:szCs w:val="20"/>
          <w:lang w:val="hu-HU" w:eastAsia="zh-CN" w:bidi="hi-IN"/>
        </w:rPr>
      </w:pPr>
      <w:hyperlink w:anchor="_Toc44140902" w:history="1">
        <w:r w:rsidR="00D23131" w:rsidRPr="00A97D63">
          <w:rPr>
            <w:rStyle w:val="Hiperhivatkozs"/>
            <w:noProof/>
          </w:rPr>
          <w:t>3.3.9.</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Characters with alternative or optional phonemic values</w:t>
        </w:r>
        <w:r w:rsidR="00D23131">
          <w:rPr>
            <w:noProof/>
            <w:webHidden/>
          </w:rPr>
          <w:tab/>
        </w:r>
        <w:r w:rsidR="00D23131">
          <w:rPr>
            <w:noProof/>
            <w:webHidden/>
          </w:rPr>
          <w:fldChar w:fldCharType="begin"/>
        </w:r>
        <w:r w:rsidR="00D23131">
          <w:rPr>
            <w:noProof/>
            <w:webHidden/>
          </w:rPr>
          <w:instrText xml:space="preserve"> PAGEREF _Toc44140902 \h </w:instrText>
        </w:r>
        <w:r w:rsidR="00D23131">
          <w:rPr>
            <w:noProof/>
            <w:webHidden/>
          </w:rPr>
        </w:r>
        <w:r w:rsidR="00D23131">
          <w:rPr>
            <w:noProof/>
            <w:webHidden/>
          </w:rPr>
          <w:fldChar w:fldCharType="separate"/>
        </w:r>
        <w:r w:rsidR="00D23131">
          <w:rPr>
            <w:noProof/>
            <w:webHidden/>
          </w:rPr>
          <w:t>21</w:t>
        </w:r>
        <w:r w:rsidR="00D23131">
          <w:rPr>
            <w:noProof/>
            <w:webHidden/>
          </w:rPr>
          <w:fldChar w:fldCharType="end"/>
        </w:r>
      </w:hyperlink>
    </w:p>
    <w:p w14:paraId="4DFFA8B7" w14:textId="64424EC0" w:rsidR="00D23131" w:rsidRDefault="0092703C">
      <w:pPr>
        <w:pStyle w:val="TJ3"/>
        <w:rPr>
          <w:rFonts w:asciiTheme="minorHAnsi" w:eastAsia="SimSun" w:hAnsiTheme="minorHAnsi" w:cstheme="minorBidi"/>
          <w:noProof/>
          <w:sz w:val="22"/>
          <w:szCs w:val="20"/>
          <w:lang w:val="hu-HU" w:eastAsia="zh-CN" w:bidi="hi-IN"/>
        </w:rPr>
      </w:pPr>
      <w:hyperlink w:anchor="_Toc44140903" w:history="1">
        <w:r w:rsidR="00D23131" w:rsidRPr="00A97D63">
          <w:rPr>
            <w:rStyle w:val="Hiperhivatkozs"/>
            <w:noProof/>
          </w:rPr>
          <w:t>3.3.10.</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Complex characters split by an intervening feature</w:t>
        </w:r>
        <w:r w:rsidR="00D23131">
          <w:rPr>
            <w:noProof/>
            <w:webHidden/>
          </w:rPr>
          <w:tab/>
        </w:r>
        <w:r w:rsidR="00D23131">
          <w:rPr>
            <w:noProof/>
            <w:webHidden/>
          </w:rPr>
          <w:fldChar w:fldCharType="begin"/>
        </w:r>
        <w:r w:rsidR="00D23131">
          <w:rPr>
            <w:noProof/>
            <w:webHidden/>
          </w:rPr>
          <w:instrText xml:space="preserve"> PAGEREF _Toc44140903 \h </w:instrText>
        </w:r>
        <w:r w:rsidR="00D23131">
          <w:rPr>
            <w:noProof/>
            <w:webHidden/>
          </w:rPr>
        </w:r>
        <w:r w:rsidR="00D23131">
          <w:rPr>
            <w:noProof/>
            <w:webHidden/>
          </w:rPr>
          <w:fldChar w:fldCharType="separate"/>
        </w:r>
        <w:r w:rsidR="00D23131">
          <w:rPr>
            <w:noProof/>
            <w:webHidden/>
          </w:rPr>
          <w:t>21</w:t>
        </w:r>
        <w:r w:rsidR="00D23131">
          <w:rPr>
            <w:noProof/>
            <w:webHidden/>
          </w:rPr>
          <w:fldChar w:fldCharType="end"/>
        </w:r>
      </w:hyperlink>
    </w:p>
    <w:p w14:paraId="63F84554" w14:textId="4EB0079B" w:rsidR="00D23131" w:rsidRDefault="0092703C">
      <w:pPr>
        <w:pStyle w:val="TJ3"/>
        <w:rPr>
          <w:rFonts w:asciiTheme="minorHAnsi" w:eastAsia="SimSun" w:hAnsiTheme="minorHAnsi" w:cstheme="minorBidi"/>
          <w:noProof/>
          <w:sz w:val="22"/>
          <w:szCs w:val="20"/>
          <w:lang w:val="hu-HU" w:eastAsia="zh-CN" w:bidi="hi-IN"/>
        </w:rPr>
      </w:pPr>
      <w:hyperlink w:anchor="_Toc44140904" w:history="1">
        <w:r w:rsidR="00D23131" w:rsidRPr="00A97D63">
          <w:rPr>
            <w:rStyle w:val="Hiperhivatkozs"/>
            <w:noProof/>
          </w:rPr>
          <w:t>3.3.11.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 xml:space="preserve">Special forms of </w:t>
        </w:r>
        <w:r w:rsidR="00D23131" w:rsidRPr="00A97D63">
          <w:rPr>
            <w:rStyle w:val="Hiperhivatkozs"/>
            <w:i/>
            <w:noProof/>
          </w:rPr>
          <w:t>anusvāra</w:t>
        </w:r>
        <w:r w:rsidR="00D23131">
          <w:rPr>
            <w:noProof/>
            <w:webHidden/>
          </w:rPr>
          <w:tab/>
        </w:r>
        <w:r w:rsidR="00D23131">
          <w:rPr>
            <w:noProof/>
            <w:webHidden/>
          </w:rPr>
          <w:fldChar w:fldCharType="begin"/>
        </w:r>
        <w:r w:rsidR="00D23131">
          <w:rPr>
            <w:noProof/>
            <w:webHidden/>
          </w:rPr>
          <w:instrText xml:space="preserve"> PAGEREF _Toc44140904 \h </w:instrText>
        </w:r>
        <w:r w:rsidR="00D23131">
          <w:rPr>
            <w:noProof/>
            <w:webHidden/>
          </w:rPr>
        </w:r>
        <w:r w:rsidR="00D23131">
          <w:rPr>
            <w:noProof/>
            <w:webHidden/>
          </w:rPr>
          <w:fldChar w:fldCharType="separate"/>
        </w:r>
        <w:r w:rsidR="00D23131">
          <w:rPr>
            <w:noProof/>
            <w:webHidden/>
          </w:rPr>
          <w:t>22</w:t>
        </w:r>
        <w:r w:rsidR="00D23131">
          <w:rPr>
            <w:noProof/>
            <w:webHidden/>
          </w:rPr>
          <w:fldChar w:fldCharType="end"/>
        </w:r>
      </w:hyperlink>
    </w:p>
    <w:p w14:paraId="468880FB" w14:textId="368BECAB" w:rsidR="00D23131" w:rsidRDefault="0092703C">
      <w:pPr>
        <w:pStyle w:val="TJ1"/>
        <w:rPr>
          <w:rFonts w:asciiTheme="minorHAnsi" w:eastAsia="SimSun" w:hAnsiTheme="minorHAnsi" w:cstheme="minorBidi"/>
          <w:b w:val="0"/>
          <w:noProof/>
          <w:szCs w:val="20"/>
          <w:lang w:val="hu-HU" w:eastAsia="zh-CN" w:bidi="hi-IN"/>
        </w:rPr>
      </w:pPr>
      <w:hyperlink w:anchor="_Toc44140905" w:history="1">
        <w:r w:rsidR="00D23131" w:rsidRPr="00A97D63">
          <w:rPr>
            <w:rStyle w:val="Hiperhivatkozs"/>
            <w:noProof/>
          </w:rPr>
          <w:t>4.</w:t>
        </w:r>
        <w:r w:rsidR="00D23131">
          <w:rPr>
            <w:rFonts w:asciiTheme="minorHAnsi" w:eastAsia="SimSun" w:hAnsiTheme="minorHAnsi" w:cstheme="minorBidi"/>
            <w:b w:val="0"/>
            <w:noProof/>
            <w:szCs w:val="20"/>
            <w:lang w:val="hu-HU" w:eastAsia="zh-CN" w:bidi="hi-IN"/>
          </w:rPr>
          <w:tab/>
        </w:r>
        <w:r w:rsidR="00D23131" w:rsidRPr="00A97D63">
          <w:rPr>
            <w:rStyle w:val="Hiperhivatkozs"/>
            <w:noProof/>
          </w:rPr>
          <w:t>Non-alphabetic Characters</w:t>
        </w:r>
        <w:r w:rsidR="00D23131">
          <w:rPr>
            <w:noProof/>
            <w:webHidden/>
          </w:rPr>
          <w:tab/>
        </w:r>
        <w:r w:rsidR="00D23131">
          <w:rPr>
            <w:noProof/>
            <w:webHidden/>
          </w:rPr>
          <w:fldChar w:fldCharType="begin"/>
        </w:r>
        <w:r w:rsidR="00D23131">
          <w:rPr>
            <w:noProof/>
            <w:webHidden/>
          </w:rPr>
          <w:instrText xml:space="preserve"> PAGEREF _Toc44140905 \h </w:instrText>
        </w:r>
        <w:r w:rsidR="00D23131">
          <w:rPr>
            <w:noProof/>
            <w:webHidden/>
          </w:rPr>
        </w:r>
        <w:r w:rsidR="00D23131">
          <w:rPr>
            <w:noProof/>
            <w:webHidden/>
          </w:rPr>
          <w:fldChar w:fldCharType="separate"/>
        </w:r>
        <w:r w:rsidR="00D23131">
          <w:rPr>
            <w:noProof/>
            <w:webHidden/>
          </w:rPr>
          <w:t>23</w:t>
        </w:r>
        <w:r w:rsidR="00D23131">
          <w:rPr>
            <w:noProof/>
            <w:webHidden/>
          </w:rPr>
          <w:fldChar w:fldCharType="end"/>
        </w:r>
      </w:hyperlink>
    </w:p>
    <w:p w14:paraId="7DC8F260" w14:textId="32AA15F8" w:rsidR="00D23131" w:rsidRDefault="0092703C">
      <w:pPr>
        <w:pStyle w:val="TJ2"/>
        <w:rPr>
          <w:rFonts w:asciiTheme="minorHAnsi" w:eastAsia="SimSun" w:hAnsiTheme="minorHAnsi" w:cstheme="minorBidi"/>
          <w:noProof/>
          <w:sz w:val="22"/>
          <w:szCs w:val="20"/>
          <w:lang w:val="hu-HU" w:eastAsia="zh-CN" w:bidi="hi-IN"/>
        </w:rPr>
      </w:pPr>
      <w:hyperlink w:anchor="_Toc44140906" w:history="1">
        <w:r w:rsidR="00D23131" w:rsidRPr="00A97D63">
          <w:rPr>
            <w:rStyle w:val="Hiperhivatkozs"/>
            <w:noProof/>
          </w:rPr>
          <w:t>4.1.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Numerals</w:t>
        </w:r>
        <w:r w:rsidR="00D23131">
          <w:rPr>
            <w:noProof/>
            <w:webHidden/>
          </w:rPr>
          <w:tab/>
        </w:r>
        <w:r w:rsidR="00D23131">
          <w:rPr>
            <w:noProof/>
            <w:webHidden/>
          </w:rPr>
          <w:fldChar w:fldCharType="begin"/>
        </w:r>
        <w:r w:rsidR="00D23131">
          <w:rPr>
            <w:noProof/>
            <w:webHidden/>
          </w:rPr>
          <w:instrText xml:space="preserve"> PAGEREF _Toc44140906 \h </w:instrText>
        </w:r>
        <w:r w:rsidR="00D23131">
          <w:rPr>
            <w:noProof/>
            <w:webHidden/>
          </w:rPr>
        </w:r>
        <w:r w:rsidR="00D23131">
          <w:rPr>
            <w:noProof/>
            <w:webHidden/>
          </w:rPr>
          <w:fldChar w:fldCharType="separate"/>
        </w:r>
        <w:r w:rsidR="00D23131">
          <w:rPr>
            <w:noProof/>
            <w:webHidden/>
          </w:rPr>
          <w:t>23</w:t>
        </w:r>
        <w:r w:rsidR="00D23131">
          <w:rPr>
            <w:noProof/>
            <w:webHidden/>
          </w:rPr>
          <w:fldChar w:fldCharType="end"/>
        </w:r>
      </w:hyperlink>
    </w:p>
    <w:p w14:paraId="21073ADF" w14:textId="308B7869" w:rsidR="00D23131" w:rsidRDefault="0092703C">
      <w:pPr>
        <w:pStyle w:val="TJ3"/>
        <w:rPr>
          <w:rFonts w:asciiTheme="minorHAnsi" w:eastAsia="SimSun" w:hAnsiTheme="minorHAnsi" w:cstheme="minorBidi"/>
          <w:noProof/>
          <w:sz w:val="22"/>
          <w:szCs w:val="20"/>
          <w:lang w:val="hu-HU" w:eastAsia="zh-CN" w:bidi="hi-IN"/>
        </w:rPr>
      </w:pPr>
      <w:hyperlink w:anchor="_Toc44140907" w:history="1">
        <w:r w:rsidR="00D23131" w:rsidRPr="00A97D63">
          <w:rPr>
            <w:rStyle w:val="Hiperhivatkozs"/>
            <w:noProof/>
            <w:lang w:eastAsia="en-GB"/>
          </w:rPr>
          <w:t>4.1.1.</w:t>
        </w:r>
        <w:r w:rsidR="00D23131">
          <w:rPr>
            <w:rFonts w:asciiTheme="minorHAnsi" w:eastAsia="SimSun" w:hAnsiTheme="minorHAnsi" w:cstheme="minorBidi"/>
            <w:noProof/>
            <w:sz w:val="22"/>
            <w:szCs w:val="20"/>
            <w:lang w:val="hu-HU" w:eastAsia="zh-CN" w:bidi="hi-IN"/>
          </w:rPr>
          <w:tab/>
        </w:r>
        <w:r w:rsidR="00D23131" w:rsidRPr="00A97D63">
          <w:rPr>
            <w:rStyle w:val="Hiperhivatkozs"/>
            <w:noProof/>
            <w:lang w:eastAsia="en-GB"/>
          </w:rPr>
          <w:t>Numbers denoted by bars</w:t>
        </w:r>
        <w:r w:rsidR="00D23131">
          <w:rPr>
            <w:noProof/>
            <w:webHidden/>
          </w:rPr>
          <w:tab/>
        </w:r>
        <w:r w:rsidR="00D23131">
          <w:rPr>
            <w:noProof/>
            <w:webHidden/>
          </w:rPr>
          <w:fldChar w:fldCharType="begin"/>
        </w:r>
        <w:r w:rsidR="00D23131">
          <w:rPr>
            <w:noProof/>
            <w:webHidden/>
          </w:rPr>
          <w:instrText xml:space="preserve"> PAGEREF _Toc44140907 \h </w:instrText>
        </w:r>
        <w:r w:rsidR="00D23131">
          <w:rPr>
            <w:noProof/>
            <w:webHidden/>
          </w:rPr>
        </w:r>
        <w:r w:rsidR="00D23131">
          <w:rPr>
            <w:noProof/>
            <w:webHidden/>
          </w:rPr>
          <w:fldChar w:fldCharType="separate"/>
        </w:r>
        <w:r w:rsidR="00D23131">
          <w:rPr>
            <w:noProof/>
            <w:webHidden/>
          </w:rPr>
          <w:t>23</w:t>
        </w:r>
        <w:r w:rsidR="00D23131">
          <w:rPr>
            <w:noProof/>
            <w:webHidden/>
          </w:rPr>
          <w:fldChar w:fldCharType="end"/>
        </w:r>
      </w:hyperlink>
    </w:p>
    <w:p w14:paraId="2D6A495D" w14:textId="1714BC36" w:rsidR="00D23131" w:rsidRDefault="0092703C">
      <w:pPr>
        <w:pStyle w:val="TJ3"/>
        <w:rPr>
          <w:rFonts w:asciiTheme="minorHAnsi" w:eastAsia="SimSun" w:hAnsiTheme="minorHAnsi" w:cstheme="minorBidi"/>
          <w:noProof/>
          <w:sz w:val="22"/>
          <w:szCs w:val="20"/>
          <w:lang w:val="hu-HU" w:eastAsia="zh-CN" w:bidi="hi-IN"/>
        </w:rPr>
      </w:pPr>
      <w:hyperlink w:anchor="_Toc44140908" w:history="1">
        <w:r w:rsidR="00D23131" w:rsidRPr="00A97D63">
          <w:rPr>
            <w:rStyle w:val="Hiperhivatkozs"/>
            <w:noProof/>
            <w:lang w:eastAsia="en-GB"/>
          </w:rPr>
          <w:t>4.1.2.</w:t>
        </w:r>
        <w:r w:rsidR="00D23131">
          <w:rPr>
            <w:rFonts w:asciiTheme="minorHAnsi" w:eastAsia="SimSun" w:hAnsiTheme="minorHAnsi" w:cstheme="minorBidi"/>
            <w:noProof/>
            <w:sz w:val="22"/>
            <w:szCs w:val="20"/>
            <w:lang w:val="hu-HU" w:eastAsia="zh-CN" w:bidi="hi-IN"/>
          </w:rPr>
          <w:tab/>
        </w:r>
        <w:r w:rsidR="00D23131" w:rsidRPr="00A97D63">
          <w:rPr>
            <w:rStyle w:val="Hiperhivatkozs"/>
            <w:noProof/>
            <w:lang w:eastAsia="en-GB"/>
          </w:rPr>
          <w:t>Fractions</w:t>
        </w:r>
        <w:r w:rsidR="00D23131">
          <w:rPr>
            <w:noProof/>
            <w:webHidden/>
          </w:rPr>
          <w:tab/>
        </w:r>
        <w:r w:rsidR="00D23131">
          <w:rPr>
            <w:noProof/>
            <w:webHidden/>
          </w:rPr>
          <w:fldChar w:fldCharType="begin"/>
        </w:r>
        <w:r w:rsidR="00D23131">
          <w:rPr>
            <w:noProof/>
            <w:webHidden/>
          </w:rPr>
          <w:instrText xml:space="preserve"> PAGEREF _Toc44140908 \h </w:instrText>
        </w:r>
        <w:r w:rsidR="00D23131">
          <w:rPr>
            <w:noProof/>
            <w:webHidden/>
          </w:rPr>
        </w:r>
        <w:r w:rsidR="00D23131">
          <w:rPr>
            <w:noProof/>
            <w:webHidden/>
          </w:rPr>
          <w:fldChar w:fldCharType="separate"/>
        </w:r>
        <w:r w:rsidR="00D23131">
          <w:rPr>
            <w:noProof/>
            <w:webHidden/>
          </w:rPr>
          <w:t>24</w:t>
        </w:r>
        <w:r w:rsidR="00D23131">
          <w:rPr>
            <w:noProof/>
            <w:webHidden/>
          </w:rPr>
          <w:fldChar w:fldCharType="end"/>
        </w:r>
      </w:hyperlink>
    </w:p>
    <w:p w14:paraId="618D5225" w14:textId="5BF0B1DF" w:rsidR="00D23131" w:rsidRDefault="0092703C">
      <w:pPr>
        <w:pStyle w:val="TJ2"/>
        <w:rPr>
          <w:rFonts w:asciiTheme="minorHAnsi" w:eastAsia="SimSun" w:hAnsiTheme="minorHAnsi" w:cstheme="minorBidi"/>
          <w:noProof/>
          <w:sz w:val="22"/>
          <w:szCs w:val="20"/>
          <w:lang w:val="hu-HU" w:eastAsia="zh-CN" w:bidi="hi-IN"/>
        </w:rPr>
      </w:pPr>
      <w:hyperlink w:anchor="_Toc44140909" w:history="1">
        <w:r w:rsidR="00D23131" w:rsidRPr="00A97D63">
          <w:rPr>
            <w:rStyle w:val="Hiperhivatkozs"/>
            <w:noProof/>
          </w:rPr>
          <w:t>4.2.</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Symbols</w:t>
        </w:r>
        <w:r w:rsidR="00D23131">
          <w:rPr>
            <w:noProof/>
            <w:webHidden/>
          </w:rPr>
          <w:tab/>
        </w:r>
        <w:r w:rsidR="00D23131">
          <w:rPr>
            <w:noProof/>
            <w:webHidden/>
          </w:rPr>
          <w:fldChar w:fldCharType="begin"/>
        </w:r>
        <w:r w:rsidR="00D23131">
          <w:rPr>
            <w:noProof/>
            <w:webHidden/>
          </w:rPr>
          <w:instrText xml:space="preserve"> PAGEREF _Toc44140909 \h </w:instrText>
        </w:r>
        <w:r w:rsidR="00D23131">
          <w:rPr>
            <w:noProof/>
            <w:webHidden/>
          </w:rPr>
        </w:r>
        <w:r w:rsidR="00D23131">
          <w:rPr>
            <w:noProof/>
            <w:webHidden/>
          </w:rPr>
          <w:fldChar w:fldCharType="separate"/>
        </w:r>
        <w:r w:rsidR="00D23131">
          <w:rPr>
            <w:noProof/>
            <w:webHidden/>
          </w:rPr>
          <w:t>24</w:t>
        </w:r>
        <w:r w:rsidR="00D23131">
          <w:rPr>
            <w:noProof/>
            <w:webHidden/>
          </w:rPr>
          <w:fldChar w:fldCharType="end"/>
        </w:r>
      </w:hyperlink>
    </w:p>
    <w:p w14:paraId="05953BB9" w14:textId="5A88E78F" w:rsidR="00D23131" w:rsidRDefault="0092703C">
      <w:pPr>
        <w:pStyle w:val="TJ3"/>
        <w:rPr>
          <w:rFonts w:asciiTheme="minorHAnsi" w:eastAsia="SimSun" w:hAnsiTheme="minorHAnsi" w:cstheme="minorBidi"/>
          <w:noProof/>
          <w:sz w:val="22"/>
          <w:szCs w:val="20"/>
          <w:lang w:val="hu-HU" w:eastAsia="zh-CN" w:bidi="hi-IN"/>
        </w:rPr>
      </w:pPr>
      <w:hyperlink w:anchor="_Toc44140910" w:history="1">
        <w:r w:rsidR="00D23131" w:rsidRPr="00A97D63">
          <w:rPr>
            <w:rStyle w:val="Hiperhivatkozs"/>
            <w:noProof/>
          </w:rPr>
          <w:t>4.2.1.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Punctuation marks</w:t>
        </w:r>
        <w:r w:rsidR="00D23131">
          <w:rPr>
            <w:noProof/>
            <w:webHidden/>
          </w:rPr>
          <w:tab/>
        </w:r>
        <w:r w:rsidR="00D23131">
          <w:rPr>
            <w:noProof/>
            <w:webHidden/>
          </w:rPr>
          <w:fldChar w:fldCharType="begin"/>
        </w:r>
        <w:r w:rsidR="00D23131">
          <w:rPr>
            <w:noProof/>
            <w:webHidden/>
          </w:rPr>
          <w:instrText xml:space="preserve"> PAGEREF _Toc44140910 \h </w:instrText>
        </w:r>
        <w:r w:rsidR="00D23131">
          <w:rPr>
            <w:noProof/>
            <w:webHidden/>
          </w:rPr>
        </w:r>
        <w:r w:rsidR="00D23131">
          <w:rPr>
            <w:noProof/>
            <w:webHidden/>
          </w:rPr>
          <w:fldChar w:fldCharType="separate"/>
        </w:r>
        <w:r w:rsidR="00D23131">
          <w:rPr>
            <w:noProof/>
            <w:webHidden/>
          </w:rPr>
          <w:t>24</w:t>
        </w:r>
        <w:r w:rsidR="00D23131">
          <w:rPr>
            <w:noProof/>
            <w:webHidden/>
          </w:rPr>
          <w:fldChar w:fldCharType="end"/>
        </w:r>
      </w:hyperlink>
    </w:p>
    <w:p w14:paraId="4920D95C" w14:textId="71DBC690" w:rsidR="00D23131" w:rsidRDefault="0092703C">
      <w:pPr>
        <w:pStyle w:val="TJ3"/>
        <w:rPr>
          <w:rFonts w:asciiTheme="minorHAnsi" w:eastAsia="SimSun" w:hAnsiTheme="minorHAnsi" w:cstheme="minorBidi"/>
          <w:noProof/>
          <w:sz w:val="22"/>
          <w:szCs w:val="20"/>
          <w:lang w:val="hu-HU" w:eastAsia="zh-CN" w:bidi="hi-IN"/>
        </w:rPr>
      </w:pPr>
      <w:hyperlink w:anchor="_Toc44140911" w:history="1">
        <w:r w:rsidR="00D23131" w:rsidRPr="00A97D63">
          <w:rPr>
            <w:rStyle w:val="Hiperhivatkozs"/>
            <w:noProof/>
          </w:rPr>
          <w:t>4.2.2.</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Space filler signs</w:t>
        </w:r>
        <w:r w:rsidR="00D23131">
          <w:rPr>
            <w:noProof/>
            <w:webHidden/>
          </w:rPr>
          <w:tab/>
        </w:r>
        <w:r w:rsidR="00D23131">
          <w:rPr>
            <w:noProof/>
            <w:webHidden/>
          </w:rPr>
          <w:fldChar w:fldCharType="begin"/>
        </w:r>
        <w:r w:rsidR="00D23131">
          <w:rPr>
            <w:noProof/>
            <w:webHidden/>
          </w:rPr>
          <w:instrText xml:space="preserve"> PAGEREF _Toc44140911 \h </w:instrText>
        </w:r>
        <w:r w:rsidR="00D23131">
          <w:rPr>
            <w:noProof/>
            <w:webHidden/>
          </w:rPr>
        </w:r>
        <w:r w:rsidR="00D23131">
          <w:rPr>
            <w:noProof/>
            <w:webHidden/>
          </w:rPr>
          <w:fldChar w:fldCharType="separate"/>
        </w:r>
        <w:r w:rsidR="00D23131">
          <w:rPr>
            <w:noProof/>
            <w:webHidden/>
          </w:rPr>
          <w:t>25</w:t>
        </w:r>
        <w:r w:rsidR="00D23131">
          <w:rPr>
            <w:noProof/>
            <w:webHidden/>
          </w:rPr>
          <w:fldChar w:fldCharType="end"/>
        </w:r>
      </w:hyperlink>
    </w:p>
    <w:p w14:paraId="0C3F7E42" w14:textId="1291D543" w:rsidR="00D23131" w:rsidRDefault="0092703C">
      <w:pPr>
        <w:pStyle w:val="TJ3"/>
        <w:rPr>
          <w:rFonts w:asciiTheme="minorHAnsi" w:eastAsia="SimSun" w:hAnsiTheme="minorHAnsi" w:cstheme="minorBidi"/>
          <w:noProof/>
          <w:sz w:val="22"/>
          <w:szCs w:val="20"/>
          <w:lang w:val="hu-HU" w:eastAsia="zh-CN" w:bidi="hi-IN"/>
        </w:rPr>
      </w:pPr>
      <w:hyperlink w:anchor="_Toc44140912" w:history="1">
        <w:r w:rsidR="00D23131" w:rsidRPr="00A97D63">
          <w:rPr>
            <w:rStyle w:val="Hiperhivatkozs"/>
            <w:noProof/>
          </w:rPr>
          <w:t>4.2.3.</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Generic symbols</w:t>
        </w:r>
        <w:r w:rsidR="00D23131">
          <w:rPr>
            <w:noProof/>
            <w:webHidden/>
          </w:rPr>
          <w:tab/>
        </w:r>
        <w:r w:rsidR="00D23131">
          <w:rPr>
            <w:noProof/>
            <w:webHidden/>
          </w:rPr>
          <w:fldChar w:fldCharType="begin"/>
        </w:r>
        <w:r w:rsidR="00D23131">
          <w:rPr>
            <w:noProof/>
            <w:webHidden/>
          </w:rPr>
          <w:instrText xml:space="preserve"> PAGEREF _Toc44140912 \h </w:instrText>
        </w:r>
        <w:r w:rsidR="00D23131">
          <w:rPr>
            <w:noProof/>
            <w:webHidden/>
          </w:rPr>
        </w:r>
        <w:r w:rsidR="00D23131">
          <w:rPr>
            <w:noProof/>
            <w:webHidden/>
          </w:rPr>
          <w:fldChar w:fldCharType="separate"/>
        </w:r>
        <w:r w:rsidR="00D23131">
          <w:rPr>
            <w:noProof/>
            <w:webHidden/>
          </w:rPr>
          <w:t>26</w:t>
        </w:r>
        <w:r w:rsidR="00D23131">
          <w:rPr>
            <w:noProof/>
            <w:webHidden/>
          </w:rPr>
          <w:fldChar w:fldCharType="end"/>
        </w:r>
      </w:hyperlink>
    </w:p>
    <w:p w14:paraId="7ADB69AA" w14:textId="2213C6C7" w:rsidR="00D23131" w:rsidRDefault="0092703C">
      <w:pPr>
        <w:pStyle w:val="TJ2"/>
        <w:rPr>
          <w:rFonts w:asciiTheme="minorHAnsi" w:eastAsia="SimSun" w:hAnsiTheme="minorHAnsi" w:cstheme="minorBidi"/>
          <w:noProof/>
          <w:sz w:val="22"/>
          <w:szCs w:val="20"/>
          <w:lang w:val="hu-HU" w:eastAsia="zh-CN" w:bidi="hi-IN"/>
        </w:rPr>
      </w:pPr>
      <w:hyperlink w:anchor="_Toc44140913" w:history="1">
        <w:r w:rsidR="00D23131" w:rsidRPr="00A97D63">
          <w:rPr>
            <w:rStyle w:val="Hiperhivatkozs"/>
            <w:noProof/>
          </w:rPr>
          <w:t>4.3.</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Space</w:t>
        </w:r>
        <w:r w:rsidR="00D23131">
          <w:rPr>
            <w:noProof/>
            <w:webHidden/>
          </w:rPr>
          <w:tab/>
        </w:r>
        <w:r w:rsidR="00D23131">
          <w:rPr>
            <w:noProof/>
            <w:webHidden/>
          </w:rPr>
          <w:fldChar w:fldCharType="begin"/>
        </w:r>
        <w:r w:rsidR="00D23131">
          <w:rPr>
            <w:noProof/>
            <w:webHidden/>
          </w:rPr>
          <w:instrText xml:space="preserve"> PAGEREF _Toc44140913 \h </w:instrText>
        </w:r>
        <w:r w:rsidR="00D23131">
          <w:rPr>
            <w:noProof/>
            <w:webHidden/>
          </w:rPr>
        </w:r>
        <w:r w:rsidR="00D23131">
          <w:rPr>
            <w:noProof/>
            <w:webHidden/>
          </w:rPr>
          <w:fldChar w:fldCharType="separate"/>
        </w:r>
        <w:r w:rsidR="00D23131">
          <w:rPr>
            <w:noProof/>
            <w:webHidden/>
          </w:rPr>
          <w:t>26</w:t>
        </w:r>
        <w:r w:rsidR="00D23131">
          <w:rPr>
            <w:noProof/>
            <w:webHidden/>
          </w:rPr>
          <w:fldChar w:fldCharType="end"/>
        </w:r>
      </w:hyperlink>
    </w:p>
    <w:p w14:paraId="4E7187BB" w14:textId="1D4AA201" w:rsidR="00D23131" w:rsidRDefault="0092703C">
      <w:pPr>
        <w:pStyle w:val="TJ1"/>
        <w:rPr>
          <w:rFonts w:asciiTheme="minorHAnsi" w:eastAsia="SimSun" w:hAnsiTheme="minorHAnsi" w:cstheme="minorBidi"/>
          <w:b w:val="0"/>
          <w:noProof/>
          <w:szCs w:val="20"/>
          <w:lang w:val="hu-HU" w:eastAsia="zh-CN" w:bidi="hi-IN"/>
        </w:rPr>
      </w:pPr>
      <w:hyperlink w:anchor="_Toc44140914" w:history="1">
        <w:r w:rsidR="00D23131" w:rsidRPr="00A97D63">
          <w:rPr>
            <w:rStyle w:val="Hiperhivatkozs"/>
            <w:noProof/>
          </w:rPr>
          <w:t>References</w:t>
        </w:r>
        <w:r w:rsidR="00D23131">
          <w:rPr>
            <w:noProof/>
            <w:webHidden/>
          </w:rPr>
          <w:tab/>
        </w:r>
        <w:r w:rsidR="00D23131">
          <w:rPr>
            <w:noProof/>
            <w:webHidden/>
          </w:rPr>
          <w:fldChar w:fldCharType="begin"/>
        </w:r>
        <w:r w:rsidR="00D23131">
          <w:rPr>
            <w:noProof/>
            <w:webHidden/>
          </w:rPr>
          <w:instrText xml:space="preserve"> PAGEREF _Toc44140914 \h </w:instrText>
        </w:r>
        <w:r w:rsidR="00D23131">
          <w:rPr>
            <w:noProof/>
            <w:webHidden/>
          </w:rPr>
        </w:r>
        <w:r w:rsidR="00D23131">
          <w:rPr>
            <w:noProof/>
            <w:webHidden/>
          </w:rPr>
          <w:fldChar w:fldCharType="separate"/>
        </w:r>
        <w:r w:rsidR="00D23131">
          <w:rPr>
            <w:noProof/>
            <w:webHidden/>
          </w:rPr>
          <w:t>27</w:t>
        </w:r>
        <w:r w:rsidR="00D23131">
          <w:rPr>
            <w:noProof/>
            <w:webHidden/>
          </w:rPr>
          <w:fldChar w:fldCharType="end"/>
        </w:r>
      </w:hyperlink>
    </w:p>
    <w:p w14:paraId="00000006" w14:textId="7470FD34"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44140865"/>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44140866"/>
      <w:r>
        <w:t xml:space="preserve">Version </w:t>
      </w:r>
      <w:bookmarkEnd w:id="13"/>
      <w:bookmarkEnd w:id="14"/>
      <w:r w:rsidR="00D72715">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Pr>
                <w:rStyle w:val="Lbjegyzet-hivatkozs"/>
                <w:lang w:eastAsia="zh-TW" w:bidi="hi-IN"/>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44140867"/>
      <w:bookmarkStart w:id="19" w:name="_Toc17811408"/>
      <w:bookmarkStart w:id="20" w:name="_Toc17811463"/>
      <w:bookmarkEnd w:id="16"/>
      <w:bookmarkEnd w:id="17"/>
      <w:r>
        <w:t>Summary of changes since the last</w:t>
      </w:r>
      <w:r w:rsidR="005A6CF2">
        <w:t xml:space="preserve"> version</w:t>
      </w:r>
      <w:bookmarkEnd w:id="18"/>
    </w:p>
    <w:p w14:paraId="7C73E475" w14:textId="6594E4DB"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562774">
        <w:t>2.4.1</w:t>
      </w:r>
      <w:r>
        <w:fldChar w:fldCharType="end"/>
      </w:r>
      <w:r>
        <w:t>)</w:t>
      </w:r>
    </w:p>
    <w:p w14:paraId="6CE70C10" w14:textId="0F6F59C7"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562774">
        <w:t>3.3.10</w:t>
      </w:r>
      <w:r w:rsidR="00701577">
        <w:fldChar w:fldCharType="end"/>
      </w:r>
      <w:r>
        <w:t xml:space="preserve"> on </w:t>
      </w:r>
      <w:r w:rsidRPr="00BA59A4">
        <w:rPr>
          <w:i/>
          <w:iCs/>
        </w:rPr>
        <w:t>Complex characters split by an intervening feature</w:t>
      </w:r>
    </w:p>
    <w:p w14:paraId="61F9E55B" w14:textId="6DAD766C"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562774">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562774">
        <w:t>3.3.6</w:t>
      </w:r>
      <w:r>
        <w:fldChar w:fldCharType="end"/>
      </w:r>
      <w:r>
        <w:t>)</w:t>
      </w:r>
    </w:p>
    <w:p w14:paraId="254B9F38" w14:textId="7F9CE378"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562774">
        <w:t>3.3.8</w:t>
      </w:r>
      <w:r>
        <w:fldChar w:fldCharType="end"/>
      </w:r>
      <w:r>
        <w:t>) including Tamil ligatures</w:t>
      </w:r>
      <w:r w:rsidR="00650DB1">
        <w:t xml:space="preserve"> and varying reading modes of superscript </w:t>
      </w:r>
      <w:r w:rsidR="00650DB1" w:rsidRPr="00650DB1">
        <w:rPr>
          <w:rStyle w:val="Foreign"/>
        </w:rPr>
        <w:t>r</w:t>
      </w:r>
    </w:p>
    <w:p w14:paraId="44F7E4C8" w14:textId="6E858FAF"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562774">
        <w:t>4.1.2</w:t>
      </w:r>
      <w:r>
        <w:fldChar w:fldCharType="end"/>
      </w:r>
      <w:r>
        <w:t>)</w:t>
      </w:r>
    </w:p>
    <w:p w14:paraId="1C72398D" w14:textId="21EB57CE"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562774">
        <w:t>3.3.2</w:t>
      </w:r>
      <w:r>
        <w:fldChar w:fldCharType="end"/>
      </w:r>
      <w:r>
        <w:t>)</w:t>
      </w:r>
    </w:p>
    <w:p w14:paraId="0EB1E7E8" w14:textId="3DD16E42"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562774">
        <w:t>3.3.11</w:t>
      </w:r>
      <w:r>
        <w:fldChar w:fldCharType="end"/>
      </w:r>
      <w:r>
        <w:t>), including the Javanese/Balinese form with an additional stroke</w:t>
      </w:r>
    </w:p>
    <w:p w14:paraId="45539FDB" w14:textId="0B22561C"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t>4.2</w:t>
      </w:r>
      <w:r>
        <w:fldChar w:fldCharType="end"/>
      </w:r>
      <w:r>
        <w:t>)</w:t>
      </w:r>
    </w:p>
    <w:p w14:paraId="00000015" w14:textId="617F13DE" w:rsidR="006F3A4A" w:rsidRDefault="00395046" w:rsidP="000605FE">
      <w:pPr>
        <w:pStyle w:val="Cmsor2"/>
        <w:numPr>
          <w:ilvl w:val="1"/>
          <w:numId w:val="16"/>
        </w:numPr>
      </w:pPr>
      <w:bookmarkStart w:id="21" w:name="_Toc44140868"/>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345F3BB7"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562774">
        <w:t>2.2</w:t>
      </w:r>
      <w:r w:rsidR="00EB0810">
        <w:fldChar w:fldCharType="end"/>
      </w:r>
      <w:r w:rsidRPr="00FA3EA1">
        <w:t xml:space="preserve"> gives some further pointers on what features of the transliteration system can be ignored outside diplomatic editions.</w:t>
      </w:r>
    </w:p>
    <w:p w14:paraId="00000017" w14:textId="632A15D2" w:rsidR="006F3A4A" w:rsidRDefault="00395046" w:rsidP="000605FE">
      <w:pPr>
        <w:pStyle w:val="Cmsor2"/>
        <w:numPr>
          <w:ilvl w:val="1"/>
          <w:numId w:val="16"/>
        </w:numPr>
      </w:pPr>
      <w:bookmarkStart w:id="22" w:name="_8zuhy999k8nd" w:colFirst="0" w:colLast="0"/>
      <w:bookmarkStart w:id="23" w:name="_Toc17811409"/>
      <w:bookmarkStart w:id="24" w:name="_Toc17811464"/>
      <w:bookmarkStart w:id="25" w:name="_Toc44140869"/>
      <w:bookmarkEnd w:id="22"/>
      <w:r>
        <w:t>Separation of Transliteration and Encoding</w:t>
      </w:r>
      <w:bookmarkEnd w:id="23"/>
      <w:bookmarkEnd w:id="24"/>
      <w:bookmarkEnd w:id="2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w:t>
      </w:r>
      <w:r>
        <w:lastRenderedPageBreak/>
        <w:t>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26" w:name="_gl2dmgl6ludx" w:colFirst="0" w:colLast="0"/>
      <w:bookmarkStart w:id="27" w:name="_Ref15635331"/>
      <w:bookmarkStart w:id="28" w:name="_Ref15636593"/>
      <w:bookmarkStart w:id="29" w:name="_Toc17811411"/>
      <w:bookmarkStart w:id="30" w:name="_Toc17811466"/>
      <w:bookmarkStart w:id="31" w:name="_Toc44140870"/>
      <w:bookmarkEnd w:id="26"/>
      <w:r>
        <w:t>Terms and Definitions</w:t>
      </w:r>
      <w:bookmarkEnd w:id="27"/>
      <w:bookmarkEnd w:id="28"/>
      <w:bookmarkEnd w:id="29"/>
      <w:bookmarkEnd w:id="30"/>
      <w:bookmarkEnd w:id="31"/>
    </w:p>
    <w:p w14:paraId="64EBFEA4" w14:textId="10CC0C0C" w:rsidR="0069192C" w:rsidRDefault="0069192C" w:rsidP="000605FE">
      <w:pPr>
        <w:pStyle w:val="Cmsor3"/>
        <w:numPr>
          <w:ilvl w:val="2"/>
          <w:numId w:val="16"/>
        </w:numPr>
      </w:pPr>
      <w:bookmarkStart w:id="32" w:name="_tu7sy79jmkut" w:colFirst="0" w:colLast="0"/>
      <w:bookmarkStart w:id="33" w:name="_Toc44140871"/>
      <w:bookmarkStart w:id="34" w:name="_Toc17811412"/>
      <w:bookmarkStart w:id="35" w:name="_Toc17811467"/>
      <w:bookmarkEnd w:id="32"/>
      <w:r>
        <w:t>Abbreviations</w:t>
      </w:r>
      <w:bookmarkEnd w:id="3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Pr>
          <w:rStyle w:val="Lbjegyzet-hivatkozs"/>
        </w:rPr>
        <w:footnoteReference w:id="3"/>
      </w:r>
    </w:p>
    <w:p w14:paraId="0000001C" w14:textId="08137AFD" w:rsidR="006F3A4A" w:rsidRDefault="00395046" w:rsidP="000605FE">
      <w:pPr>
        <w:pStyle w:val="Cmsor3"/>
        <w:numPr>
          <w:ilvl w:val="2"/>
          <w:numId w:val="16"/>
        </w:numPr>
      </w:pPr>
      <w:bookmarkStart w:id="36" w:name="_Toc44140872"/>
      <w:r>
        <w:t xml:space="preserve">Script and its </w:t>
      </w:r>
      <w:r w:rsidR="008969B5">
        <w:t>elements</w:t>
      </w:r>
      <w:bookmarkEnd w:id="34"/>
      <w:bookmarkEnd w:id="35"/>
      <w:bookmarkEnd w:id="3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t>
      </w:r>
      <w:proofErr w:type="spellStart"/>
      <w:r>
        <w:t>Wellisch</w:t>
      </w:r>
      <w:proofErr w:type="spellEnd"/>
      <w:r>
        <w:t xml:space="preserve">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w:t>
      </w:r>
      <w:proofErr w:type="spellStart"/>
      <w:r>
        <w:t>Brāhmī</w:t>
      </w:r>
      <w:proofErr w:type="spellEnd"/>
      <w:r>
        <w:t xml:space="preserve">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t>
      </w:r>
      <w:proofErr w:type="spellStart"/>
      <w:r>
        <w:t>Wellisch</w:t>
      </w:r>
      <w:proofErr w:type="spellEnd"/>
      <w:r>
        <w:t xml:space="preserve">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lastRenderedPageBreak/>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Pr>
          <w:rStyle w:val="Lbjegyzet-hivatkozs"/>
        </w:rPr>
        <w:footnoteReference w:id="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lastRenderedPageBreak/>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t>
      </w:r>
      <w:proofErr w:type="spellStart"/>
      <w:r>
        <w:t>Wellisch</w:t>
      </w:r>
      <w:proofErr w:type="spellEnd"/>
      <w:r>
        <w:t xml:space="preserve">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37" w:name="_e0pbcnpwb4p5" w:colFirst="0" w:colLast="0"/>
      <w:bookmarkStart w:id="38" w:name="_Toc17811413"/>
      <w:bookmarkStart w:id="39" w:name="_Toc17811468"/>
      <w:bookmarkStart w:id="40" w:name="_Toc44140873"/>
      <w:bookmarkEnd w:id="37"/>
      <w:r w:rsidRPr="002E3853">
        <w:t xml:space="preserve">Script </w:t>
      </w:r>
      <w:r w:rsidR="008969B5" w:rsidRPr="002E3853">
        <w:t>conversion</w:t>
      </w:r>
      <w:bookmarkEnd w:id="38"/>
      <w:bookmarkEnd w:id="39"/>
      <w:bookmarkEnd w:id="4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t>
      </w:r>
      <w:proofErr w:type="spellStart"/>
      <w:r>
        <w:t>Wellisch</w:t>
      </w:r>
      <w:proofErr w:type="spellEnd"/>
      <w:r>
        <w:t xml:space="preserve">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lastRenderedPageBreak/>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41" w:name="_Toc44140874"/>
      <w:r>
        <w:t>Notation for transliteration and transcription</w:t>
      </w:r>
      <w:bookmarkEnd w:id="4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42" w:name="_57r22m5k1jra" w:colFirst="0" w:colLast="0"/>
      <w:bookmarkStart w:id="43" w:name="_xkwt6pqamcvz" w:colFirst="0" w:colLast="0"/>
      <w:bookmarkStart w:id="44" w:name="_Toc17811414"/>
      <w:bookmarkStart w:id="45" w:name="_Toc17811469"/>
      <w:bookmarkStart w:id="46" w:name="_Toc44140875"/>
      <w:bookmarkEnd w:id="42"/>
      <w:bookmarkEnd w:id="43"/>
      <w:r>
        <w:lastRenderedPageBreak/>
        <w:t>General Principles</w:t>
      </w:r>
      <w:bookmarkEnd w:id="44"/>
      <w:bookmarkEnd w:id="45"/>
      <w:bookmarkEnd w:id="46"/>
    </w:p>
    <w:p w14:paraId="67271325" w14:textId="77777777" w:rsidR="007330FE" w:rsidRDefault="007330FE" w:rsidP="007330FE">
      <w:pPr>
        <w:pStyle w:val="Cmsor2"/>
        <w:numPr>
          <w:ilvl w:val="1"/>
          <w:numId w:val="16"/>
        </w:numPr>
      </w:pPr>
      <w:bookmarkStart w:id="47" w:name="_oiuqq1mop1lk" w:colFirst="0" w:colLast="0"/>
      <w:bookmarkStart w:id="48" w:name="_Toc17811415"/>
      <w:bookmarkStart w:id="49" w:name="_Toc17811470"/>
      <w:bookmarkStart w:id="50" w:name="_Toc44140876"/>
      <w:bookmarkEnd w:id="47"/>
      <w:r>
        <w:t>Character Set and Input Method</w:t>
      </w:r>
      <w:bookmarkEnd w:id="48"/>
      <w:bookmarkEnd w:id="49"/>
      <w:bookmarkEnd w:id="50"/>
    </w:p>
    <w:p w14:paraId="611654E5" w14:textId="04C65324" w:rsidR="007330FE" w:rsidRDefault="007330FE" w:rsidP="007330FE">
      <w:pPr>
        <w:pStyle w:val="Lista"/>
      </w:pPr>
      <w:r>
        <w:t>always use the Unicode code table (</w:t>
      </w:r>
      <w:hyperlink r:id="rId10">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47702E78" w:rsidR="007330FE" w:rsidRDefault="007330FE" w:rsidP="007330FE">
      <w:pPr>
        <w:pStyle w:val="Lista3"/>
      </w:pPr>
      <w:r>
        <w:t xml:space="preserve">Gentium, </w:t>
      </w:r>
      <w:hyperlink r:id="rId11">
        <w:r>
          <w:rPr>
            <w:color w:val="1155CC"/>
            <w:u w:val="single"/>
          </w:rPr>
          <w:t>https://software.sil.org/gentium/</w:t>
        </w:r>
      </w:hyperlink>
      <w:r w:rsidRPr="005E3735">
        <w:t xml:space="preserve"> </w:t>
      </w:r>
      <w:r>
        <w:t>and several other fonts by SIL</w:t>
      </w:r>
    </w:p>
    <w:p w14:paraId="7C30B874" w14:textId="35B399BF" w:rsidR="007330FE" w:rsidRDefault="007330FE" w:rsidP="007330FE">
      <w:pPr>
        <w:pStyle w:val="Lista3"/>
      </w:pPr>
      <w:r>
        <w:t xml:space="preserve">Google’s Noto Serif (and Sans Serif) fonts, </w:t>
      </w:r>
      <w:hyperlink r:id="rId12">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461DFA4B"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3"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51" w:name="_Ref17798779"/>
      <w:bookmarkStart w:id="52" w:name="_Toc17811416"/>
      <w:bookmarkStart w:id="53" w:name="_Toc17811471"/>
      <w:bookmarkStart w:id="54" w:name="_Toc44140877"/>
      <w:r w:rsidRPr="00EA3034">
        <w:lastRenderedPageBreak/>
        <w:t>Transliteration</w:t>
      </w:r>
      <w:bookmarkEnd w:id="51"/>
      <w:bookmarkEnd w:id="52"/>
      <w:bookmarkEnd w:id="53"/>
      <w:r w:rsidR="004530CC">
        <w:t xml:space="preserve"> in Practice</w:t>
      </w:r>
      <w:bookmarkEnd w:id="54"/>
    </w:p>
    <w:p w14:paraId="638272DA" w14:textId="7D4FB93F" w:rsidR="00A563C6" w:rsidRDefault="00011E37" w:rsidP="00A563C6">
      <w:pPr>
        <w:pStyle w:val="Lista"/>
      </w:pPr>
      <w:r>
        <w:t>a</w:t>
      </w:r>
      <w:r w:rsidR="00A563C6">
        <w:t xml:space="preserve">s </w:t>
      </w:r>
      <w:proofErr w:type="spellStart"/>
      <w:r w:rsidR="00A563C6">
        <w:t>Wellisch</w:t>
      </w:r>
      <w:proofErr w:type="spellEnd"/>
      <w:r w:rsidR="00A563C6">
        <w:t xml:space="preserve">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55" w:name="_Toc17811417"/>
      <w:bookmarkStart w:id="56" w:name="_Toc17811472"/>
      <w:bookmarkStart w:id="57" w:name="_Toc44140878"/>
      <w:r>
        <w:t>Strict transliteration</w:t>
      </w:r>
      <w:bookmarkEnd w:id="55"/>
      <w:bookmarkEnd w:id="56"/>
      <w:bookmarkEnd w:id="5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437F0DA8"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562774">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562774">
        <w:t>3.2</w:t>
      </w:r>
      <w:r w:rsidR="004561A2">
        <w:fldChar w:fldCharType="end"/>
      </w:r>
      <w:r w:rsidR="004561A2">
        <w:t>)</w:t>
      </w:r>
    </w:p>
    <w:p w14:paraId="128BDDB4" w14:textId="6FCF1F05"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562774">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58" w:name="_Toc17811418"/>
      <w:bookmarkStart w:id="59" w:name="_Toc17811473"/>
      <w:bookmarkStart w:id="60" w:name="_Ref38379878"/>
      <w:bookmarkStart w:id="61" w:name="_Toc44140879"/>
      <w:r>
        <w:t>Loose transliteration</w:t>
      </w:r>
      <w:bookmarkEnd w:id="58"/>
      <w:bookmarkEnd w:id="59"/>
      <w:bookmarkEnd w:id="60"/>
      <w:bookmarkEnd w:id="61"/>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5"/>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62" w:name="_qpap16rwdsff" w:colFirst="0" w:colLast="0"/>
      <w:bookmarkEnd w:id="62"/>
      <w:r>
        <w:t>disambiguation</w:t>
      </w:r>
      <w:r w:rsidR="00357EDF">
        <w:t xml:space="preserve"> where a language uses one feature of a writing system to represent more than one phonological feature, e.g.</w:t>
      </w:r>
    </w:p>
    <w:p w14:paraId="4D08A373" w14:textId="4B8AC588"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562774">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lastRenderedPageBreak/>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63" w:name="_Toc44140880"/>
      <w:r>
        <w:t>Shorthand</w:t>
      </w:r>
      <w:bookmarkEnd w:id="63"/>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64" w:name="_Toc17811419"/>
      <w:bookmarkStart w:id="65" w:name="_Toc17811474"/>
      <w:bookmarkStart w:id="66" w:name="_Toc44140881"/>
      <w:r>
        <w:t>Transliteration Scheme</w:t>
      </w:r>
      <w:bookmarkEnd w:id="64"/>
      <w:bookmarkEnd w:id="65"/>
      <w:bookmarkEnd w:id="66"/>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 xml:space="preserve">the standard, published as a pamphlet, is accessible in the form of a pdf file in the PDF Library on </w:t>
      </w:r>
      <w:proofErr w:type="spellStart"/>
      <w:r>
        <w:t>Sharedocs</w:t>
      </w:r>
      <w:proofErr w:type="spellEnd"/>
      <w:r w:rsidR="00A60DFF">
        <w:rPr>
          <w:rStyle w:val="Lbjegyzet-hivatkozs"/>
        </w:rPr>
        <w:footnoteReference w:id="6"/>
      </w:r>
    </w:p>
    <w:p w14:paraId="00000076" w14:textId="32D9408A" w:rsidR="006F3A4A" w:rsidRDefault="00395046" w:rsidP="00061C63">
      <w:pPr>
        <w:pStyle w:val="Lista2"/>
      </w:pPr>
      <w:r>
        <w:t>Wikipedia (</w:t>
      </w:r>
      <w:hyperlink r:id="rId14">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 xml:space="preserve">for Kannada, we will align as much as possible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67" w:name="_lop6n9htgo3f" w:colFirst="0" w:colLast="0"/>
      <w:bookmarkStart w:id="68" w:name="_Toc17811420"/>
      <w:bookmarkStart w:id="69" w:name="_Toc17811475"/>
      <w:bookmarkStart w:id="70" w:name="_Toc44140882"/>
      <w:bookmarkEnd w:id="67"/>
      <w:r>
        <w:t xml:space="preserve">Case </w:t>
      </w:r>
      <w:r w:rsidR="008969B5">
        <w:t>Sensitivity</w:t>
      </w:r>
      <w:bookmarkEnd w:id="68"/>
      <w:bookmarkEnd w:id="69"/>
      <w:bookmarkEnd w:id="70"/>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4A5D092A"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562774">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562774">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1000AC1B" w:rsidR="006F3A4A" w:rsidRDefault="00395046" w:rsidP="00061C63">
      <w:pPr>
        <w:pStyle w:val="Lista3"/>
      </w:pPr>
      <w:r>
        <w:lastRenderedPageBreak/>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562774">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71" w:name="_Ref26431293"/>
      <w:bookmarkStart w:id="72" w:name="_Toc44140883"/>
      <w:r>
        <w:t>A note on the use of uppercase for standalone vowels and consonants</w:t>
      </w:r>
      <w:bookmarkEnd w:id="71"/>
      <w:bookmarkEnd w:id="72"/>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504F2E16"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562774">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73" w:name="_dl6swhvlsuez" w:colFirst="0" w:colLast="0"/>
      <w:bookmarkStart w:id="74" w:name="_Ref15558380"/>
      <w:bookmarkStart w:id="75" w:name="_Toc17811421"/>
      <w:bookmarkStart w:id="76" w:name="_Toc17811476"/>
      <w:bookmarkStart w:id="77" w:name="_Toc44140884"/>
      <w:bookmarkEnd w:id="73"/>
      <w:r>
        <w:t>Disambiguation</w:t>
      </w:r>
      <w:bookmarkEnd w:id="74"/>
      <w:bookmarkEnd w:id="75"/>
      <w:bookmarkEnd w:id="76"/>
      <w:bookmarkEnd w:id="77"/>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065BB958" w:rsidR="00F454D2" w:rsidRDefault="006B3C8A" w:rsidP="006B3C8A">
      <w:pPr>
        <w:pStyle w:val="Lista2"/>
      </w:pPr>
      <w:r>
        <w:t>however, our strict transliteration system</w:t>
      </w:r>
      <w:r>
        <w:rPr>
          <w:rStyle w:val="Lbjegyzet-hivatkozs"/>
        </w:rPr>
        <w:footnoteReference w:id="7"/>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562774">
        <w:t>3.3.3</w:t>
      </w:r>
      <w:r>
        <w:fldChar w:fldCharType="end"/>
      </w:r>
      <w:r>
        <w:t xml:space="preserve"> and </w:t>
      </w:r>
      <w:r>
        <w:fldChar w:fldCharType="begin"/>
      </w:r>
      <w:r>
        <w:instrText xml:space="preserve"> REF _Ref22203423 \r \h </w:instrText>
      </w:r>
      <w:r>
        <w:fldChar w:fldCharType="separate"/>
      </w:r>
      <w:r w:rsidR="00562774">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09DBC78D"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562774">
        <w:t>3.3.6</w:t>
      </w:r>
      <w:r w:rsidR="008B56E1">
        <w:fldChar w:fldCharType="end"/>
      </w:r>
      <w:r w:rsidR="008B56E1">
        <w:t>)</w:t>
      </w:r>
    </w:p>
    <w:p w14:paraId="386C223F" w14:textId="08AAB1B8" w:rsidR="00AE74DC" w:rsidRDefault="00AE74DC" w:rsidP="00AE74DC">
      <w:pPr>
        <w:pStyle w:val="Cmsor2"/>
        <w:numPr>
          <w:ilvl w:val="1"/>
          <w:numId w:val="16"/>
        </w:numPr>
      </w:pPr>
      <w:bookmarkStart w:id="78" w:name="_h0qcxcudl6x2" w:colFirst="0" w:colLast="0"/>
      <w:bookmarkStart w:id="79" w:name="_Toc17811422"/>
      <w:bookmarkStart w:id="80" w:name="_Toc17811477"/>
      <w:bookmarkStart w:id="81" w:name="_Toc44140885"/>
      <w:bookmarkEnd w:id="78"/>
      <w:r>
        <w:t>Editorial Additions for Text Analysis</w:t>
      </w:r>
      <w:bookmarkEnd w:id="79"/>
      <w:bookmarkEnd w:id="80"/>
      <w:bookmarkEnd w:id="81"/>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82" w:name="_Ref15564928"/>
      <w:bookmarkStart w:id="83" w:name="_Toc17811423"/>
      <w:bookmarkStart w:id="84" w:name="_Toc17811478"/>
      <w:bookmarkStart w:id="85" w:name="_Toc44140886"/>
      <w:r>
        <w:t xml:space="preserve">Editorial </w:t>
      </w:r>
      <w:r w:rsidR="00AE74DC">
        <w:t>spaces for word segmentation</w:t>
      </w:r>
      <w:bookmarkEnd w:id="82"/>
      <w:bookmarkEnd w:id="83"/>
      <w:bookmarkEnd w:id="84"/>
      <w:bookmarkEnd w:id="85"/>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76E7CABA"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562774">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lastRenderedPageBreak/>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86" w:name="_Toc17811424"/>
      <w:bookmarkStart w:id="87" w:name="_Toc17811479"/>
      <w:bookmarkStart w:id="88" w:name="_Ref38379352"/>
      <w:bookmarkStart w:id="89" w:name="_Toc44140887"/>
      <w:r w:rsidRPr="002E3853">
        <w:t xml:space="preserve">Editorial </w:t>
      </w:r>
      <w:r w:rsidR="00AE74DC" w:rsidRPr="002E3853">
        <w:t>hyphenation</w:t>
      </w:r>
      <w:bookmarkEnd w:id="86"/>
      <w:bookmarkEnd w:id="87"/>
      <w:bookmarkEnd w:id="88"/>
      <w:bookmarkEnd w:id="89"/>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proofErr w:type="spellStart"/>
      <w:r w:rsidRPr="00690924">
        <w:t>Jayasiṁha</w:t>
      </w:r>
      <w:proofErr w:type="spellEnd"/>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90" w:name="_Ref15566181"/>
      <w:bookmarkStart w:id="91" w:name="_Toc17811425"/>
      <w:bookmarkStart w:id="92" w:name="_Toc17811480"/>
      <w:bookmarkStart w:id="93" w:name="_Toc44140888"/>
      <w:bookmarkStart w:id="94" w:name="_Ref15564956"/>
      <w:r>
        <w:t xml:space="preserve">Representation of </w:t>
      </w:r>
      <w:r>
        <w:rPr>
          <w:rStyle w:val="Foreign"/>
        </w:rPr>
        <w:t>avagraha</w:t>
      </w:r>
      <w:bookmarkEnd w:id="90"/>
      <w:bookmarkEnd w:id="91"/>
      <w:bookmarkEnd w:id="92"/>
      <w:bookmarkEnd w:id="93"/>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proofErr w:type="spellStart"/>
      <w:r w:rsidR="00E720FE" w:rsidRPr="004E1D84">
        <w:rPr>
          <w:rStyle w:val="Foreign"/>
        </w:rPr>
        <w:t>avagraha</w:t>
      </w:r>
      <w:r w:rsidR="00E720FE">
        <w:t>s</w:t>
      </w:r>
      <w:proofErr w:type="spellEnd"/>
      <w:r w:rsidR="00E720FE">
        <w:t xml:space="preserve">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proofErr w:type="spellStart"/>
      <w:r>
        <w:rPr>
          <w:rStyle w:val="Foreign"/>
        </w:rPr>
        <w:t>avagraha</w:t>
      </w:r>
      <w:r>
        <w:t>s</w:t>
      </w:r>
      <w:proofErr w:type="spellEnd"/>
      <w:r>
        <w:t xml:space="preserve">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proofErr w:type="spellStart"/>
      <w:r>
        <w:rPr>
          <w:rStyle w:val="Foreign"/>
        </w:rPr>
        <w:t>avagraha</w:t>
      </w:r>
      <w:r>
        <w:t>s</w:t>
      </w:r>
      <w:proofErr w:type="spellEnd"/>
      <w:r>
        <w:t xml:space="preserve"> in our texts will be supplied, </w:t>
      </w:r>
      <w:r w:rsidR="00553A75">
        <w:t xml:space="preserve">any and all </w:t>
      </w:r>
      <w:proofErr w:type="spellStart"/>
      <w:r w:rsidR="00553A75" w:rsidRPr="004E1D84">
        <w:rPr>
          <w:rStyle w:val="Foreign"/>
        </w:rPr>
        <w:t>avagraha</w:t>
      </w:r>
      <w:r w:rsidR="00553A75">
        <w:t>s</w:t>
      </w:r>
      <w:proofErr w:type="spellEnd"/>
      <w:r w:rsidR="00553A75">
        <w:t xml:space="preserve">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proofErr w:type="spellStart"/>
      <w:r w:rsidR="00F1306D" w:rsidRPr="00270103">
        <w:rPr>
          <w:rStyle w:val="Foreign"/>
        </w:rPr>
        <w:t>avagraha</w:t>
      </w:r>
      <w:r w:rsidR="00F1306D">
        <w:t>s</w:t>
      </w:r>
      <w:proofErr w:type="spellEnd"/>
    </w:p>
    <w:p w14:paraId="02492FFB" w14:textId="3BCFDF97"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562774">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0B72B6A8"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562774">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95" w:name="_Ref15565291"/>
      <w:bookmarkStart w:id="96" w:name="_Toc17811426"/>
      <w:bookmarkStart w:id="97" w:name="_Toc17811481"/>
      <w:bookmarkStart w:id="98" w:name="_Toc44140889"/>
      <w:r>
        <w:lastRenderedPageBreak/>
        <w:t xml:space="preserve">Representation of elided </w:t>
      </w:r>
      <w:proofErr w:type="spellStart"/>
      <w:r>
        <w:t>overshort</w:t>
      </w:r>
      <w:proofErr w:type="spellEnd"/>
      <w:r>
        <w:t xml:space="preserve"> final </w:t>
      </w:r>
      <w:r>
        <w:rPr>
          <w:rStyle w:val="Foreign"/>
        </w:rPr>
        <w:t>u</w:t>
      </w:r>
      <w:r>
        <w:t xml:space="preserve"> in Tamil</w:t>
      </w:r>
      <w:bookmarkEnd w:id="94"/>
      <w:bookmarkEnd w:id="95"/>
      <w:bookmarkEnd w:id="96"/>
      <w:bookmarkEnd w:id="97"/>
      <w:bookmarkEnd w:id="98"/>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6811537B"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6B02DDF4"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562774">
        <w:t>2.6.3</w:t>
      </w:r>
      <w:r>
        <w:fldChar w:fldCharType="end"/>
      </w:r>
      <w:r>
        <w:t>)</w:t>
      </w:r>
    </w:p>
    <w:p w14:paraId="1D729209" w14:textId="58E953FA"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562774">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99" w:name="_Toc17811427"/>
      <w:bookmarkStart w:id="100" w:name="_Toc17811482"/>
      <w:bookmarkStart w:id="101" w:name="_Toc44140890"/>
      <w:r>
        <w:lastRenderedPageBreak/>
        <w:t>Alphabetic Characters</w:t>
      </w:r>
      <w:bookmarkEnd w:id="99"/>
      <w:bookmarkEnd w:id="100"/>
      <w:bookmarkEnd w:id="101"/>
    </w:p>
    <w:p w14:paraId="0000009C" w14:textId="293DD7BB" w:rsidR="006F3A4A" w:rsidRDefault="00395046" w:rsidP="00AF2BAB">
      <w:pPr>
        <w:pStyle w:val="Cmsor2"/>
        <w:numPr>
          <w:ilvl w:val="1"/>
          <w:numId w:val="16"/>
        </w:numPr>
      </w:pPr>
      <w:bookmarkStart w:id="102" w:name="_941zz4vcrjax" w:colFirst="0" w:colLast="0"/>
      <w:bookmarkStart w:id="103" w:name="_Toc17811428"/>
      <w:bookmarkStart w:id="104" w:name="_Toc17811483"/>
      <w:bookmarkStart w:id="105" w:name="_Ref40104049"/>
      <w:bookmarkStart w:id="106" w:name="_Toc44140891"/>
      <w:bookmarkEnd w:id="102"/>
      <w:r>
        <w:t>Some Special Characters</w:t>
      </w:r>
      <w:bookmarkEnd w:id="103"/>
      <w:bookmarkEnd w:id="104"/>
      <w:bookmarkEnd w:id="105"/>
      <w:bookmarkEnd w:id="106"/>
    </w:p>
    <w:p w14:paraId="0000009D" w14:textId="77777777"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7777777" w:rsidR="006F3A4A" w:rsidRDefault="00395046" w:rsidP="00877FB8">
      <w:pPr>
        <w:pStyle w:val="Lista2"/>
      </w:pPr>
      <w:r>
        <w:t>! transliterations not covered by ISO-15919 will be marked in this section by an initial exclamation mark</w:t>
      </w:r>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7AF1ADDD" w:rsidR="006F3A4A" w:rsidRDefault="00395046" w:rsidP="00877FB8">
      <w:pPr>
        <w:pStyle w:val="Lista2"/>
      </w:pPr>
      <w:r w:rsidRPr="004E1D84">
        <w:rPr>
          <w:rFonts w:eastAsia="Arial"/>
        </w:rPr>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r w:rsidR="00777DD1">
        <w:t xml:space="preserve">; uppercase </w:t>
      </w:r>
      <w:r w:rsidR="00777DD1" w:rsidRPr="00777DD1">
        <w:t>Ə</w:t>
      </w:r>
      <w:r w:rsidR="00777DD1">
        <w:t xml:space="preserve"> (</w:t>
      </w:r>
      <w:r w:rsidR="00777DD1" w:rsidRPr="00777DD1">
        <w:rPr>
          <w:rStyle w:val="Code"/>
        </w:rPr>
        <w:t>U+018F</w:t>
      </w:r>
      <w:r w:rsidR="00777DD1">
        <w:t xml:space="preserve"> </w:t>
      </w:r>
      <w:r w:rsidR="00777DD1" w:rsidRPr="00777DD1">
        <w:t>Latin Capital Letter Schwa</w:t>
      </w:r>
      <w:r w:rsidR="00777DD1">
        <w:t>)</w:t>
      </w:r>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7386F766"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562774">
        <w:rPr>
          <w:rFonts w:eastAsia="Arial"/>
        </w:rPr>
        <w:t>3.3.6</w:t>
      </w:r>
      <w:r w:rsidR="00EC1916" w:rsidRPr="00A51E20">
        <w:rPr>
          <w:rFonts w:eastAsia="Arial"/>
        </w:rPr>
        <w:fldChar w:fldCharType="end"/>
      </w:r>
      <w:r w:rsidRPr="00A51E20">
        <w:rPr>
          <w:rFonts w:eastAsia="Arial"/>
        </w:rPr>
        <w:t>) in strict transliteration</w:t>
      </w:r>
    </w:p>
    <w:p w14:paraId="000000BC" w14:textId="469605ED" w:rsidR="006F3A4A" w:rsidRDefault="00395046" w:rsidP="005C4890">
      <w:pPr>
        <w:pStyle w:val="Lista3"/>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4852977C"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562774">
        <w:t>3.3.4</w:t>
      </w:r>
      <w:r w:rsidR="008A0B6C">
        <w:fldChar w:fldCharType="end"/>
      </w:r>
      <w:r w:rsidR="008A0B6C">
        <w:t xml:space="preserve"> </w:t>
      </w:r>
      <w:r>
        <w:t>about the representation of independent vowels</w:t>
      </w:r>
      <w:r w:rsidR="008A0B6C">
        <w:t xml:space="preserve"> involving this character component</w:t>
      </w:r>
    </w:p>
    <w:p w14:paraId="000000C0" w14:textId="77777777" w:rsidR="006F3A4A" w:rsidRDefault="00395046" w:rsidP="00877FB8">
      <w:pPr>
        <w:pStyle w:val="Lista"/>
      </w:pPr>
      <w:r>
        <w:t xml:space="preserve">! </w:t>
      </w:r>
      <w:r w:rsidRPr="000605FE">
        <w:rPr>
          <w:b/>
          <w:bCs/>
        </w:rPr>
        <w:t>special signs for Mon and Pyu</w:t>
      </w:r>
      <w:r>
        <w:t>:</w:t>
      </w:r>
    </w:p>
    <w:p w14:paraId="000000C1" w14:textId="77777777" w:rsidR="006F3A4A" w:rsidRDefault="00395046" w:rsidP="00877FB8">
      <w:pPr>
        <w:pStyle w:val="Lista2"/>
      </w:pPr>
      <w:r>
        <w:lastRenderedPageBreak/>
        <w:t xml:space="preserve">barred/dotted variant of </w:t>
      </w:r>
      <w:r w:rsidRPr="004E1D84">
        <w:rPr>
          <w:rStyle w:val="Foreign"/>
        </w:rPr>
        <w:t>b</w:t>
      </w:r>
    </w:p>
    <w:p w14:paraId="000000C2" w14:textId="77777777" w:rsidR="006F3A4A" w:rsidRDefault="00395046" w:rsidP="00877FB8">
      <w:pPr>
        <w:pStyle w:val="Lista3"/>
      </w:pPr>
      <w:r w:rsidRPr="00270103">
        <w:rPr>
          <w:rStyle w:val="Foreign"/>
        </w:rPr>
        <w:t>ḅ</w:t>
      </w:r>
      <w:r>
        <w:t xml:space="preserve"> (</w:t>
      </w:r>
      <w:r w:rsidRPr="0048794B">
        <w:rPr>
          <w:rStyle w:val="Code"/>
        </w:rPr>
        <w:t>U+1E05</w:t>
      </w:r>
      <w:r>
        <w:t xml:space="preserve"> Latin Small Letter B with Dot Below)</w:t>
      </w:r>
    </w:p>
    <w:p w14:paraId="000000C3" w14:textId="77777777" w:rsidR="006F3A4A" w:rsidRDefault="00395046" w:rsidP="00877FB8">
      <w:pPr>
        <w:pStyle w:val="Lista2"/>
      </w:pPr>
      <w:r w:rsidRPr="004E1D84">
        <w:rPr>
          <w:rStyle w:val="Foreign"/>
        </w:rPr>
        <w:t>akṣara</w:t>
      </w:r>
      <w:r>
        <w:t>s with underdot</w:t>
      </w:r>
    </w:p>
    <w:p w14:paraId="000000C4" w14:textId="77777777" w:rsidR="006F3A4A" w:rsidRDefault="00395046" w:rsidP="00877FB8">
      <w:pPr>
        <w:pStyle w:val="Lista3"/>
      </w:pPr>
      <w:r w:rsidRPr="00270103">
        <w:rPr>
          <w:rStyle w:val="Foreign"/>
        </w:rPr>
        <w:t>ṃ</w:t>
      </w:r>
      <w:r>
        <w:t xml:space="preserve"> (</w:t>
      </w:r>
      <w:r w:rsidRPr="0048794B">
        <w:rPr>
          <w:rStyle w:val="Code"/>
        </w:rPr>
        <w:t>U+1E43</w:t>
      </w:r>
      <w:r>
        <w:t xml:space="preserve"> Latin Small Letter M with Dot Below)</w:t>
      </w:r>
    </w:p>
    <w:p w14:paraId="000000C5" w14:textId="6639254B" w:rsidR="006F3A4A" w:rsidRPr="002E3853" w:rsidRDefault="00395046" w:rsidP="00AF2BAB">
      <w:pPr>
        <w:pStyle w:val="Cmsor2"/>
        <w:numPr>
          <w:ilvl w:val="1"/>
          <w:numId w:val="16"/>
        </w:numPr>
      </w:pPr>
      <w:bookmarkStart w:id="107" w:name="_w9lp3wb1umde" w:colFirst="0" w:colLast="0"/>
      <w:bookmarkStart w:id="108" w:name="_Ref17290022"/>
      <w:bookmarkStart w:id="109" w:name="_Toc17811429"/>
      <w:bookmarkStart w:id="110" w:name="_Toc17811484"/>
      <w:bookmarkStart w:id="111" w:name="_Toc44140892"/>
      <w:bookmarkEnd w:id="107"/>
      <w:r w:rsidRPr="002E3853">
        <w:t xml:space="preserve">Long and </w:t>
      </w:r>
      <w:r w:rsidR="008969B5" w:rsidRPr="002E3853">
        <w:t xml:space="preserve">Short </w:t>
      </w:r>
      <w:r w:rsidRPr="002E3853">
        <w:rPr>
          <w:rFonts w:eastAsia="Gentium"/>
        </w:rPr>
        <w:t>e and o</w:t>
      </w:r>
      <w:bookmarkEnd w:id="108"/>
      <w:bookmarkEnd w:id="109"/>
      <w:bookmarkEnd w:id="110"/>
      <w:bookmarkEnd w:id="111"/>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கெ</w:t>
      </w:r>
      <w:r w:rsidR="00F1306D">
        <w:rPr>
          <w:lang w:bidi="ta-IN"/>
        </w:rPr>
        <w:t xml:space="preserve"> </w:t>
      </w:r>
      <w:r w:rsidR="00F1306D">
        <w:rPr>
          <w:rStyle w:val="Foreign"/>
        </w:rPr>
        <w:t>ke</w:t>
      </w:r>
      <w:r>
        <w:t xml:space="preserve">, </w:t>
      </w:r>
      <w:r w:rsidR="00200C63" w:rsidRPr="00200C63">
        <w:rPr>
          <w:rFonts w:hint="cs"/>
          <w:cs/>
          <w:lang w:bidi="ta-IN"/>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200C63">
        <w:rPr>
          <w:rFonts w:hint="cs"/>
          <w:cs/>
          <w:lang w:bidi="ta-IN"/>
        </w:rPr>
        <w:t xml:space="preserve"> கே</w:t>
      </w:r>
      <w:r w:rsidR="00F1306D">
        <w:rPr>
          <w:lang w:bidi="ta-IN"/>
        </w:rPr>
        <w:t xml:space="preserve"> </w:t>
      </w:r>
      <w:r w:rsidR="00F1306D">
        <w:rPr>
          <w:rStyle w:val="Foreign"/>
        </w:rPr>
        <w:t>kē</w:t>
      </w:r>
      <w:r>
        <w:t>,</w:t>
      </w:r>
      <w:r w:rsidR="00200C63" w:rsidRPr="00200C63">
        <w:rPr>
          <w:rFonts w:hint="cs"/>
          <w:cs/>
          <w:lang w:bidi="ta-IN"/>
        </w:rPr>
        <w:t xml:space="preserve"> 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12" w:name="_h0qofzr3l3f2" w:colFirst="0" w:colLast="0"/>
      <w:bookmarkStart w:id="113" w:name="_Toc17811430"/>
      <w:bookmarkStart w:id="114" w:name="_Toc17811485"/>
      <w:bookmarkStart w:id="115" w:name="_Toc44140893"/>
      <w:bookmarkEnd w:id="112"/>
      <w:r>
        <w:t>Special Glyph Forms and Compositions</w:t>
      </w:r>
      <w:bookmarkEnd w:id="113"/>
      <w:bookmarkEnd w:id="114"/>
      <w:bookmarkEnd w:id="115"/>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739C0C8C" w:rsidR="006F3A4A" w:rsidRDefault="00395046" w:rsidP="008764EC">
      <w:pPr>
        <w:pStyle w:val="Lista"/>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8"/>
      </w:r>
    </w:p>
    <w:p w14:paraId="000000D3" w14:textId="76BF8AF0" w:rsidR="006F3A4A" w:rsidRDefault="00395046" w:rsidP="00AF2BAB">
      <w:pPr>
        <w:pStyle w:val="Cmsor3"/>
        <w:numPr>
          <w:ilvl w:val="2"/>
          <w:numId w:val="16"/>
        </w:numPr>
      </w:pPr>
      <w:bookmarkStart w:id="116" w:name="_y9z6zgvtcr89" w:colFirst="0" w:colLast="0"/>
      <w:bookmarkStart w:id="117" w:name="_Ref15558357"/>
      <w:bookmarkStart w:id="118" w:name="_Toc17811431"/>
      <w:bookmarkStart w:id="119" w:name="_Toc17811486"/>
      <w:bookmarkStart w:id="120" w:name="_Toc44140894"/>
      <w:bookmarkEnd w:id="116"/>
      <w:r>
        <w:t xml:space="preserve">Final consonants </w:t>
      </w:r>
      <w:bookmarkEnd w:id="117"/>
      <w:r w:rsidR="000C3F1F">
        <w:t>as special</w:t>
      </w:r>
      <w:r w:rsidR="00C66106">
        <w:t xml:space="preserve"> simplex characters</w:t>
      </w:r>
      <w:bookmarkEnd w:id="118"/>
      <w:bookmarkEnd w:id="119"/>
      <w:bookmarkEnd w:id="120"/>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0E075B32"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562774">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21" w:name="_Ref17800758"/>
      <w:bookmarkStart w:id="122" w:name="_Toc17811432"/>
      <w:bookmarkStart w:id="123" w:name="_Toc17811487"/>
      <w:bookmarkStart w:id="124" w:name="_Toc44140895"/>
      <w:r>
        <w:lastRenderedPageBreak/>
        <w:t xml:space="preserve">Final consonants as complex characters </w:t>
      </w:r>
      <w:r w:rsidR="00087C8B">
        <w:t>involving</w:t>
      </w:r>
      <w:r>
        <w:t xml:space="preserve"> a zero vowel marker</w:t>
      </w:r>
      <w:bookmarkEnd w:id="121"/>
      <w:bookmarkEnd w:id="122"/>
      <w:bookmarkEnd w:id="123"/>
      <w:bookmarkEnd w:id="124"/>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Pr>
          <w:rStyle w:val="Lbjegyzet-hivatkozs"/>
        </w:rPr>
        <w:footnoteReference w:id="9"/>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200C63">
        <w:rPr>
          <w:rFonts w:hint="cs"/>
          <w:cs/>
          <w:lang w:bidi="ta-IN"/>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4A54671E"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562774">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25" w:name="_gd5taio96c5" w:colFirst="0" w:colLast="0"/>
      <w:bookmarkStart w:id="126" w:name="_Ref17810730"/>
      <w:bookmarkStart w:id="127" w:name="_Toc17811433"/>
      <w:bookmarkStart w:id="128" w:name="_Toc17811488"/>
      <w:bookmarkStart w:id="129" w:name="_Toc44140896"/>
      <w:bookmarkStart w:id="130" w:name="_Ref15558341"/>
      <w:bookmarkStart w:id="131" w:name="_Ref15561172"/>
      <w:bookmarkEnd w:id="125"/>
      <w:r>
        <w:t xml:space="preserve">Independent vowels as special </w:t>
      </w:r>
      <w:r w:rsidR="000C3F1F">
        <w:t xml:space="preserve">simplex </w:t>
      </w:r>
      <w:r>
        <w:t>characters</w:t>
      </w:r>
      <w:bookmarkEnd w:id="126"/>
      <w:bookmarkEnd w:id="127"/>
      <w:bookmarkEnd w:id="128"/>
      <w:bookmarkEnd w:id="129"/>
      <w:r>
        <w:t xml:space="preserve"> </w:t>
      </w:r>
      <w:bookmarkEnd w:id="130"/>
      <w:bookmarkEnd w:id="131"/>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32" w:name="_Ref17810731"/>
      <w:bookmarkStart w:id="133" w:name="_Toc17811434"/>
      <w:bookmarkStart w:id="134" w:name="_Toc17811489"/>
      <w:bookmarkStart w:id="135" w:name="_Ref22203423"/>
      <w:bookmarkStart w:id="136" w:name="_Ref22208509"/>
      <w:bookmarkStart w:id="137" w:name="_Toc44140897"/>
      <w:r w:rsidRPr="00424A23">
        <w:t xml:space="preserve">Independent vowels as </w:t>
      </w:r>
      <w:r w:rsidR="00087C8B" w:rsidRPr="00424A23">
        <w:t>complex characters involving</w:t>
      </w:r>
      <w:r w:rsidRPr="00424A23">
        <w:t xml:space="preserve"> a “vowel support”</w:t>
      </w:r>
      <w:bookmarkEnd w:id="132"/>
      <w:bookmarkEnd w:id="133"/>
      <w:bookmarkEnd w:id="134"/>
      <w:bookmarkEnd w:id="135"/>
      <w:bookmarkEnd w:id="136"/>
      <w:bookmarkEnd w:id="137"/>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10"/>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lastRenderedPageBreak/>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08999E0D"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562774">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11"/>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lastRenderedPageBreak/>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w:t>
            </w:r>
            <w:proofErr w:type="spellStart"/>
            <w:r w:rsidRPr="007D6365">
              <w:t>ʔa</w:t>
            </w:r>
            <w:proofErr w:type="spellEnd"/>
            <w:r w:rsidRPr="007D6365">
              <w:t>/</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w:t>
            </w:r>
            <w:proofErr w:type="spellStart"/>
            <w:r w:rsidRPr="007D6365">
              <w:t>ʔe</w:t>
            </w:r>
            <w:proofErr w:type="spellEnd"/>
            <w:r w:rsidRPr="007D6365">
              <w:t>/</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w:t>
            </w:r>
            <w:proofErr w:type="spellStart"/>
            <w:r w:rsidRPr="007D6365">
              <w:t>ʔu</w:t>
            </w:r>
            <w:proofErr w:type="spellEnd"/>
            <w:r w:rsidRPr="007D6365">
              <w:t>/</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w:t>
            </w:r>
            <w:proofErr w:type="spellStart"/>
            <w:r w:rsidRPr="007D6365">
              <w:t>ʔi</w:t>
            </w:r>
            <w:proofErr w:type="spellEnd"/>
            <w:r w:rsidRPr="007D6365">
              <w:t>/</w:t>
            </w:r>
          </w:p>
          <w:p w14:paraId="0D5BB86C" w14:textId="77777777" w:rsidR="007D6365" w:rsidRPr="007D6365" w:rsidRDefault="007D6365" w:rsidP="00965FFF">
            <w:pPr>
              <w:pStyle w:val="Tabletext"/>
              <w:keepNext/>
            </w:pPr>
            <w:r w:rsidRPr="007D6365">
              <w:t>Bal. /</w:t>
            </w:r>
            <w:proofErr w:type="spellStart"/>
            <w:r w:rsidRPr="007D6365">
              <w:t>i</w:t>
            </w:r>
            <w:proofErr w:type="spellEnd"/>
            <w:r w:rsidRPr="007D6365">
              <w:t>/</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w:t>
            </w:r>
            <w:proofErr w:type="spellStart"/>
            <w:r w:rsidRPr="007D6365">
              <w:t>ʔo</w:t>
            </w:r>
            <w:proofErr w:type="spellEnd"/>
            <w:r w:rsidRPr="007D6365">
              <w:t>/</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138" w:name="_ehbz2lfh7tyw" w:colFirst="0" w:colLast="0"/>
      <w:bookmarkStart w:id="139" w:name="_3d3e9odqzwx0" w:colFirst="0" w:colLast="0"/>
      <w:bookmarkStart w:id="140" w:name="_Toc44140898"/>
      <w:bookmarkStart w:id="141" w:name="_Toc17811436"/>
      <w:bookmarkStart w:id="142" w:name="_Toc17811491"/>
      <w:bookmarkStart w:id="143" w:name="_Ref15558460"/>
      <w:bookmarkEnd w:id="138"/>
      <w:bookmarkEnd w:id="139"/>
      <w:r>
        <w:t>Multiple vowel markers</w:t>
      </w:r>
      <w:r w:rsidR="002A4AC3">
        <w:t xml:space="preserve"> within an </w:t>
      </w:r>
      <w:r w:rsidR="002A4AC3" w:rsidRPr="00061C63">
        <w:rPr>
          <w:rStyle w:val="Foreign"/>
        </w:rPr>
        <w:t>akṣara</w:t>
      </w:r>
      <w:bookmarkEnd w:id="140"/>
    </w:p>
    <w:p w14:paraId="26980648" w14:textId="5FC4F392" w:rsidR="002A4AC3" w:rsidRDefault="002A4AC3" w:rsidP="002A4AC3">
      <w:pPr>
        <w:pStyle w:val="Lista"/>
        <w:rPr>
          <w:rFonts w:eastAsia="Tahoma"/>
        </w:rPr>
      </w:pPr>
      <w:r>
        <w:rPr>
          <w:rFonts w:eastAsia="Tahoma"/>
        </w:rPr>
        <w:t>multiple vowel markers may be used deliberately</w:t>
      </w:r>
      <w:r w:rsidR="003E2786">
        <w:rPr>
          <w:rFonts w:eastAsia="Tahoma"/>
        </w:rPr>
        <w:t xml:space="preserve"> in the original</w:t>
      </w:r>
    </w:p>
    <w:p w14:paraId="75485A7B" w14:textId="29B52209"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562774">
        <w:rPr>
          <w:rFonts w:eastAsia="Tahoma"/>
        </w:rPr>
        <w:t>3.3.6</w:t>
      </w:r>
      <w:r>
        <w:rPr>
          <w:rFonts w:eastAsia="Tahoma"/>
        </w:rPr>
        <w:fldChar w:fldCharType="end"/>
      </w:r>
      <w:r>
        <w:rPr>
          <w:rFonts w:eastAsia="Tahoma"/>
        </w:rPr>
        <w:t>)</w:t>
      </w:r>
    </w:p>
    <w:p w14:paraId="2BA38578" w14:textId="696EE7E8"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6E4835">
        <w:t>EGD</w:t>
      </w:r>
      <w:r w:rsidR="00F741F1">
        <w:t xml:space="preserve"> </w:t>
      </w:r>
      <w:r>
        <w:rPr>
          <w:rFonts w:eastAsia="Tahoma"/>
        </w:rPr>
        <w:t>§</w:t>
      </w:r>
      <w:r w:rsidR="003E2786">
        <w:rPr>
          <w:rFonts w:eastAsia="Tahoma"/>
        </w:rPr>
        <w:t>4.5.1</w:t>
      </w:r>
      <w:r>
        <w:rPr>
          <w:rFonts w:eastAsia="Tahoma"/>
        </w:rPr>
        <w:t>)</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2C857B09" w:rsidR="00066823" w:rsidRPr="00066823" w:rsidRDefault="00066823" w:rsidP="002A4AC3">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rsidR="006E4835">
        <w:t>EGD</w:t>
      </w:r>
      <w:r>
        <w:rPr>
          <w:rFonts w:eastAsia="Tahoma"/>
        </w:rPr>
        <w:t xml:space="preserve"> §</w:t>
      </w:r>
      <w:r w:rsidR="003E2786">
        <w:rPr>
          <w:rFonts w:eastAsia="Tahoma"/>
        </w:rPr>
        <w:t>4.5.3</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5F9679F1"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562774">
        <w:t>2.5</w:t>
      </w:r>
      <w:r>
        <w:fldChar w:fldCharType="end"/>
      </w:r>
      <w:r>
        <w:t>)</w:t>
      </w:r>
    </w:p>
    <w:p w14:paraId="713059FE" w14:textId="721B3B32" w:rsidR="005F4CCD" w:rsidRDefault="00F13063" w:rsidP="00BC75D0">
      <w:pPr>
        <w:pStyle w:val="Lista3"/>
        <w:rPr>
          <w:rFonts w:eastAsia="Tahoma"/>
        </w:rPr>
      </w:pPr>
      <w:r>
        <w:rPr>
          <w:rFonts w:eastAsia="Tahoma"/>
          <w:noProof/>
        </w:rPr>
        <w:drawing>
          <wp:anchor distT="0" distB="0" distL="114300" distR="114300" simplePos="0" relativeHeight="251674624" behindDoc="1" locked="0" layoutInCell="1" allowOverlap="1" wp14:anchorId="3D62F875" wp14:editId="2CA7C0E2">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4AC3">
        <w:rPr>
          <w:rFonts w:eastAsia="Tahoma"/>
        </w:rPr>
        <w:t xml:space="preserve">nonetheless, the unusual fact that multiple vowel markers are present in a single </w:t>
      </w:r>
      <w:r w:rsidR="002A4AC3" w:rsidRPr="002A4AC3">
        <w:rPr>
          <w:rStyle w:val="Foreign"/>
          <w:rFonts w:eastAsia="Tahoma"/>
        </w:rPr>
        <w:t>akṣara</w:t>
      </w:r>
      <w:r w:rsidR="002A4AC3">
        <w:rPr>
          <w:rFonts w:eastAsia="Tahoma"/>
        </w:rPr>
        <w:t xml:space="preserve"> may </w:t>
      </w:r>
      <w:r w:rsidR="005F4CCD">
        <w:rPr>
          <w:rFonts w:eastAsia="Tahoma"/>
        </w:rPr>
        <w:t xml:space="preserve">optionally </w:t>
      </w:r>
      <w:r w:rsidR="002A4AC3">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4CAD49C0" w14:textId="77777777" w:rsidR="002A4AC3" w:rsidRPr="00AF2BAB" w:rsidRDefault="002A4AC3" w:rsidP="002A4AC3">
      <w:pPr>
        <w:pStyle w:val="Cmsor3"/>
        <w:numPr>
          <w:ilvl w:val="2"/>
          <w:numId w:val="16"/>
        </w:numPr>
      </w:pPr>
      <w:bookmarkStart w:id="144" w:name="_Ref15558434"/>
      <w:bookmarkStart w:id="145" w:name="_Toc17811435"/>
      <w:bookmarkStart w:id="146" w:name="_Toc17811490"/>
      <w:bookmarkStart w:id="147" w:name="_Toc44140899"/>
      <w:r>
        <w:t>Repurposed vowel markers</w:t>
      </w:r>
      <w:bookmarkEnd w:id="144"/>
      <w:bookmarkEnd w:id="145"/>
      <w:bookmarkEnd w:id="146"/>
      <w:bookmarkEnd w:id="147"/>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35079DCC" w:rsidR="002A4AC3" w:rsidRDefault="002A4AC3" w:rsidP="002A4AC3">
      <w:pPr>
        <w:pStyle w:val="Lista2"/>
        <w:rPr>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C3E9A19" w:rsidR="002A4AC3" w:rsidRPr="00B75CD0" w:rsidRDefault="002A4AC3" w:rsidP="002A4AC3">
      <w:pPr>
        <w:pStyle w:val="Lista3"/>
        <w:rPr>
          <w:rFonts w:eastAsia="Tahoma"/>
        </w:rPr>
      </w:pPr>
      <w:r w:rsidRPr="00F96E6A">
        <w:rPr>
          <w:rStyle w:val="ImageInsetSundanese"/>
        </w:rPr>
        <w:drawing>
          <wp:inline distT="0" distB="0" distL="0" distR="0" wp14:anchorId="420D27A6" wp14:editId="5224F526">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F6F738F" w:rsidR="00CF5492" w:rsidRPr="00CE7261" w:rsidRDefault="00CF5492" w:rsidP="002A4AC3">
      <w:pPr>
        <w:pStyle w:val="Lista3"/>
        <w:rPr>
          <w:rFonts w:eastAsia="Tahoma"/>
        </w:rPr>
      </w:pPr>
      <w:r>
        <w:rPr>
          <w:noProof/>
        </w:rPr>
        <w:lastRenderedPageBreak/>
        <w:drawing>
          <wp:anchor distT="0" distB="0" distL="114300" distR="114300" simplePos="0" relativeHeight="251673600" behindDoc="1" locked="0" layoutInCell="1" allowOverlap="1" wp14:anchorId="03CE8AEE" wp14:editId="50B10A11">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35E7AD04">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7CDFB059"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w:t>
      </w:r>
      <w:r w:rsidR="003E2786">
        <w:rPr>
          <w:rFonts w:eastAsia="Tahoma"/>
        </w:rPr>
        <w:t>4.5.1</w:t>
      </w:r>
      <w:r>
        <w:rPr>
          <w:rFonts w:eastAsia="Tahoma"/>
        </w:rPr>
        <w:t>), not that of transliteration</w:t>
      </w:r>
    </w:p>
    <w:p w14:paraId="77D8E1CA" w14:textId="1F110CDA" w:rsidR="003419D1" w:rsidRDefault="003419D1" w:rsidP="00AF2BAB">
      <w:pPr>
        <w:pStyle w:val="Cmsor3"/>
        <w:numPr>
          <w:ilvl w:val="2"/>
          <w:numId w:val="16"/>
        </w:numPr>
      </w:pPr>
      <w:bookmarkStart w:id="148" w:name="_Toc44140900"/>
      <w:r>
        <w:t>Short vowel written where a corresponding long vowel is expected</w:t>
      </w:r>
      <w:bookmarkEnd w:id="141"/>
      <w:bookmarkEnd w:id="142"/>
      <w:bookmarkEnd w:id="148"/>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000000FE" w14:textId="6E059935" w:rsidR="006F3A4A" w:rsidRDefault="00452A24" w:rsidP="00AF2BAB">
      <w:pPr>
        <w:pStyle w:val="Cmsor3"/>
        <w:numPr>
          <w:ilvl w:val="2"/>
          <w:numId w:val="16"/>
        </w:numPr>
      </w:pPr>
      <w:bookmarkStart w:id="149" w:name="_8gpvi1clotas" w:colFirst="0" w:colLast="0"/>
      <w:bookmarkStart w:id="150" w:name="_Ref15558462"/>
      <w:bookmarkStart w:id="151" w:name="_Toc17811439"/>
      <w:bookmarkStart w:id="152" w:name="_Toc17811494"/>
      <w:bookmarkStart w:id="153" w:name="_Ref22719423"/>
      <w:bookmarkStart w:id="154" w:name="_Toc44140901"/>
      <w:bookmarkEnd w:id="143"/>
      <w:bookmarkEnd w:id="149"/>
      <w:r>
        <w:t>U</w:t>
      </w:r>
      <w:r w:rsidR="00395046">
        <w:t xml:space="preserve">nusually composed </w:t>
      </w:r>
      <w:bookmarkEnd w:id="150"/>
      <w:bookmarkEnd w:id="151"/>
      <w:bookmarkEnd w:id="152"/>
      <w:bookmarkEnd w:id="153"/>
      <w:r w:rsidR="006A3DF4">
        <w:t>complex characters</w:t>
      </w:r>
      <w:bookmarkEnd w:id="154"/>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66186394" w:rsidR="00D00251" w:rsidRDefault="00965FFF" w:rsidP="00D00251">
      <w:pPr>
        <w:pStyle w:val="Lista3"/>
      </w:pPr>
      <w:r w:rsidRPr="005849D0">
        <w:rPr>
          <w:b/>
          <w:bCs/>
          <w:noProof/>
        </w:rPr>
        <w:drawing>
          <wp:anchor distT="0" distB="0" distL="114300" distR="114300" simplePos="0" relativeHeight="251665408" behindDoc="0" locked="0" layoutInCell="1" allowOverlap="1" wp14:anchorId="04581852" wp14:editId="13E53E5C">
            <wp:simplePos x="0" y="0"/>
            <wp:positionH relativeFrom="margin">
              <wp:align>right</wp:align>
            </wp:positionH>
            <wp:positionV relativeFrom="paragraph">
              <wp:posOffset>288290</wp:posOffset>
            </wp:positionV>
            <wp:extent cx="594000" cy="6480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0251">
        <w:t xml:space="preserve">e.g. </w:t>
      </w:r>
      <w:r w:rsidR="00D00251" w:rsidRPr="00D00251">
        <w:rPr>
          <w:rStyle w:val="Foreign"/>
        </w:rPr>
        <w:t>…k= ka…</w:t>
      </w:r>
      <w:r w:rsidR="00D00251">
        <w:t xml:space="preserve"> </w:t>
      </w:r>
      <w:r w:rsidR="00D00251" w:rsidRPr="00D00251">
        <w:t xml:space="preserve">(for a single </w:t>
      </w:r>
      <w:r w:rsidR="00D00251" w:rsidRPr="00D00251">
        <w:rPr>
          <w:rStyle w:val="Foreign"/>
        </w:rPr>
        <w:t>akṣara</w:t>
      </w:r>
      <w:r w:rsidR="00D00251" w:rsidRPr="00D00251">
        <w:t xml:space="preserve"> at </w:t>
      </w:r>
      <w:r w:rsidR="00D00251">
        <w:t xml:space="preserve">a </w:t>
      </w:r>
      <w:r w:rsidR="00D00251" w:rsidRPr="00D00251">
        <w:t xml:space="preserve">word boundary) and </w:t>
      </w:r>
      <w:r w:rsidR="00D00251" w:rsidRPr="00D00251">
        <w:rPr>
          <w:rStyle w:val="Foreign"/>
        </w:rPr>
        <w:t>…k=-ka…</w:t>
      </w:r>
      <w:r w:rsidR="00D00251" w:rsidRPr="00D00251">
        <w:t xml:space="preserve"> (for a single </w:t>
      </w:r>
      <w:r w:rsidR="00D00251" w:rsidRPr="00D00251">
        <w:rPr>
          <w:rStyle w:val="Foreign"/>
        </w:rPr>
        <w:t>akṣara</w:t>
      </w:r>
      <w:r w:rsidR="00D00251" w:rsidRPr="00D00251">
        <w:t xml:space="preserve"> at the boundary between two elements of a compound word)</w:t>
      </w:r>
    </w:p>
    <w:p w14:paraId="5F46D162" w14:textId="07972BA6" w:rsidR="006F48BA" w:rsidRDefault="00A9279C" w:rsidP="002149A1">
      <w:pPr>
        <w:pStyle w:val="Lista2"/>
      </w:pPr>
      <w:r>
        <w:t>this notation will be auto-converted to markup (</w:t>
      </w:r>
      <w:r w:rsidR="006E4835">
        <w:t>EGD</w:t>
      </w:r>
      <w:r>
        <w:t xml:space="preserve"> §</w:t>
      </w:r>
      <w:r w:rsidR="003E2786">
        <w:t>4.1.1</w:t>
      </w:r>
      <w:r>
        <w:t>)</w:t>
      </w:r>
    </w:p>
    <w:p w14:paraId="000000FF" w14:textId="1AFC8F76" w:rsidR="006F3A4A" w:rsidRDefault="005849D0" w:rsidP="00877FB8">
      <w:pPr>
        <w:pStyle w:val="Lista"/>
      </w:pP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72F5B759"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562774">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 xml:space="preserve">s (including Tamil written in </w:t>
      </w:r>
      <w:proofErr w:type="spellStart"/>
      <w:r>
        <w:t>Grantha</w:t>
      </w:r>
      <w:proofErr w:type="spellEnd"/>
      <w:r>
        <w:t>)</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424D4C7E"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119F8ACE" w:rsidR="00D47EDD" w:rsidRDefault="001B22C0" w:rsidP="00D47EDD">
      <w:pPr>
        <w:pStyle w:val="Lista2"/>
      </w:pPr>
      <w:r>
        <w:t>then this fact must be noted in your commentary to the text, including a specification of which mode is the default (dominant) one for that text</w:t>
      </w:r>
    </w:p>
    <w:p w14:paraId="213196F0" w14:textId="504E2877"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5A5D091F"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1F6BF0AC" w:rsidR="007B48C2" w:rsidRDefault="007B48C2" w:rsidP="007B48C2">
      <w:pPr>
        <w:pStyle w:val="Lista2"/>
      </w:pPr>
      <w:r>
        <w:lastRenderedPageBreak/>
        <w:t xml:space="preserve">thus, even in strict transliteration, </w:t>
      </w:r>
      <w:r w:rsidRPr="00692741">
        <w:t xml:space="preserve">transcribe the text in the order the script components were meant to be </w:t>
      </w:r>
      <w:r>
        <w:t xml:space="preserve">pronounced, </w:t>
      </w:r>
      <w:r w:rsidR="001B22C0">
        <w:t>i.e.</w:t>
      </w:r>
    </w:p>
    <w:p w14:paraId="6B552AB2" w14:textId="7DA9D751" w:rsidR="001B22C0" w:rsidRPr="001B22C0" w:rsidRDefault="001B22C0" w:rsidP="001B22C0">
      <w:pPr>
        <w:pStyle w:val="Lista3"/>
        <w:rPr>
          <w:rStyle w:val="Foreign"/>
        </w:rPr>
      </w:pPr>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3D53CC53" w14:textId="098D2F41" w:rsidR="001B22C0" w:rsidRPr="006E78DA" w:rsidRDefault="001B22C0" w:rsidP="001B22C0">
      <w:pPr>
        <w:pStyle w:val="Lista3"/>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5C9602F9">
            <wp:simplePos x="0" y="0"/>
            <wp:positionH relativeFrom="margin">
              <wp:align>right</wp:align>
            </wp:positionH>
            <wp:positionV relativeFrom="paragraph">
              <wp:posOffset>409860</wp:posOffset>
            </wp:positionV>
            <wp:extent cx="1134000" cy="55800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155" w:name="_Ref17795443"/>
      <w:bookmarkStart w:id="156" w:name="_Toc17811440"/>
      <w:bookmarkStart w:id="157" w:name="_Toc17811495"/>
      <w:bookmarkStart w:id="158" w:name="_Toc44140902"/>
      <w:r w:rsidRPr="00424A23">
        <w:t>Characters with alternative or optional phonemic values</w:t>
      </w:r>
      <w:bookmarkEnd w:id="155"/>
      <w:bookmarkEnd w:id="156"/>
      <w:bookmarkEnd w:id="157"/>
      <w:bookmarkEnd w:id="158"/>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2"/>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t xml:space="preserve">when </w:t>
      </w:r>
      <w:bookmarkStart w:id="159" w:name="_Hlk44319749"/>
      <w:r>
        <w:t>the numeral 2 is used in Old Sundanese to represent the phonemes /</w:t>
      </w:r>
      <w:proofErr w:type="spellStart"/>
      <w:r>
        <w:t>ro</w:t>
      </w:r>
      <w:proofErr w:type="spellEnd"/>
      <w:r>
        <w:t>/</w:t>
      </w:r>
      <w:bookmarkEnd w:id="159"/>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3"/>
      </w:r>
    </w:p>
    <w:p w14:paraId="29F4047C" w14:textId="1E8BB491" w:rsidR="00193D2B" w:rsidRPr="00424A23" w:rsidRDefault="00193D2B" w:rsidP="00193D2B">
      <w:pPr>
        <w:pStyle w:val="Cmsor3"/>
        <w:numPr>
          <w:ilvl w:val="2"/>
          <w:numId w:val="16"/>
        </w:numPr>
        <w:ind w:left="993" w:hanging="993"/>
      </w:pPr>
      <w:bookmarkStart w:id="160" w:name="_77xvqqxwsyaq" w:colFirst="0" w:colLast="0"/>
      <w:bookmarkStart w:id="161" w:name="_Ref23844494"/>
      <w:bookmarkStart w:id="162" w:name="_Toc44140903"/>
      <w:bookmarkStart w:id="163" w:name="_Toc17811441"/>
      <w:bookmarkStart w:id="164" w:name="_Toc17811496"/>
      <w:bookmarkEnd w:id="160"/>
      <w:r>
        <w:t>Complex characters split by an intervening feature</w:t>
      </w:r>
      <w:bookmarkEnd w:id="161"/>
      <w:bookmarkEnd w:id="162"/>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lastRenderedPageBreak/>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411E0F09" w:rsidR="00761F8E" w:rsidRDefault="00761F8E" w:rsidP="00761F8E">
      <w:pPr>
        <w:pStyle w:val="Lista"/>
      </w:pPr>
      <w:r>
        <w:t xml:space="preserve">in transliteration, put all of the transliterated characters belonging to the split original character on that side of the interruption where the consonant body is located, and add the applicable placeholder </w:t>
      </w:r>
      <w:r w:rsidR="00A10D75">
        <w:t>character</w:t>
      </w:r>
      <w:r>
        <w:t xml:space="preserve"> on the other side of the interruption, thus:</w:t>
      </w:r>
    </w:p>
    <w:p w14:paraId="62482ABA" w14:textId="587F152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1332249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7D4D49CB"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2A1552AE"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704F1311" w:rsidR="00761F8E" w:rsidRDefault="00761F8E" w:rsidP="00761F8E">
      <w:pPr>
        <w:pStyle w:val="Lista"/>
      </w:pPr>
      <w:r>
        <w:t>in the above examples, ignore the dotted circle representing the body associated with dependent vowel signs</w:t>
      </w:r>
    </w:p>
    <w:p w14:paraId="249B5DCD" w14:textId="707372BE"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5375B6A5" w:rsidR="00503BDB" w:rsidRDefault="00503BDB" w:rsidP="00503BDB">
      <w:pPr>
        <w:pStyle w:val="Lista2"/>
      </w:pPr>
      <w:r>
        <w:t xml:space="preserve">line break: </w:t>
      </w:r>
      <w:r w:rsidR="006E4835">
        <w:t>EGD</w:t>
      </w:r>
      <w:r>
        <w:t xml:space="preserve"> §</w:t>
      </w:r>
      <w:r w:rsidR="0092703C">
        <w:t>3.2.1</w:t>
      </w:r>
      <w:r>
        <w:t xml:space="preserve"> </w:t>
      </w:r>
      <w:r w:rsidR="00697D8B">
        <w:t>(if you are not using XML tags,</w:t>
      </w:r>
      <w:r>
        <w:t xml:space="preserve"> start a new line in the e-text</w:t>
      </w:r>
      <w:r w:rsidR="00697D8B">
        <w:t>)</w:t>
      </w:r>
    </w:p>
    <w:p w14:paraId="6B622A05" w14:textId="5665E634" w:rsidR="00503BDB" w:rsidRDefault="00503BDB" w:rsidP="00503BDB">
      <w:pPr>
        <w:pStyle w:val="Lista2"/>
      </w:pPr>
      <w:r>
        <w:t xml:space="preserve">space </w:t>
      </w:r>
      <w:r w:rsidR="00F15723">
        <w:t xml:space="preserve">imposed by </w:t>
      </w:r>
      <w:r>
        <w:t xml:space="preserve">a physical feature of the support: </w:t>
      </w:r>
      <w:r w:rsidR="006E4835">
        <w:t>EGD</w:t>
      </w:r>
      <w:r>
        <w:t xml:space="preserve"> §</w:t>
      </w:r>
      <w:r w:rsidR="0092703C">
        <w:t>4.3.5 to §4.3.8</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562774">
        <w:t>4.2.3</w:t>
      </w:r>
      <w:r w:rsidR="00BA59A4">
        <w:fldChar w:fldCharType="end"/>
      </w:r>
      <w:r>
        <w:t>)</w:t>
      </w:r>
    </w:p>
    <w:p w14:paraId="159876F4" w14:textId="6BA277B1"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6349E765" w:rsidR="00503BDB" w:rsidRDefault="00503BDB" w:rsidP="00761F8E">
      <w:pPr>
        <w:pStyle w:val="Lista"/>
      </w:pPr>
      <w:r>
        <w:t xml:space="preserve">see also </w:t>
      </w:r>
      <w:r w:rsidR="006E4835">
        <w:t>EGD</w:t>
      </w:r>
      <w:r w:rsidR="00F741F1">
        <w:t xml:space="preserve"> </w:t>
      </w:r>
      <w:r>
        <w:t>§</w:t>
      </w:r>
      <w:r w:rsidR="0092703C">
        <w:t xml:space="preserve">4.1.4 </w:t>
      </w:r>
      <w:r>
        <w:t xml:space="preserve">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6A31A3D2" w14:textId="1B0BAC09"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3E81F0A3"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1DC54443" w:rsidR="00DF4B64" w:rsidRDefault="00DF4B64" w:rsidP="00DF4B64">
      <w:pPr>
        <w:pStyle w:val="Cmsor3"/>
        <w:numPr>
          <w:ilvl w:val="2"/>
          <w:numId w:val="16"/>
        </w:numPr>
      </w:pPr>
      <w:bookmarkStart w:id="165" w:name="_Ref40103880"/>
      <w:bookmarkStart w:id="166" w:name="_Toc44140904"/>
      <w:r>
        <w:t xml:space="preserve">Special forms of </w:t>
      </w:r>
      <w:r>
        <w:rPr>
          <w:rStyle w:val="Foreign"/>
        </w:rPr>
        <w:t>anusvāra</w:t>
      </w:r>
      <w:bookmarkEnd w:id="165"/>
      <w:bookmarkEnd w:id="166"/>
    </w:p>
    <w:p w14:paraId="14A84EE6" w14:textId="6353166C" w:rsidR="00DF4B64" w:rsidRDefault="00DF4B64" w:rsidP="00DF4B64">
      <w:pPr>
        <w:pStyle w:val="Lista"/>
      </w:pPr>
      <w:r>
        <w:t>as per §</w:t>
      </w:r>
      <w:r>
        <w:fldChar w:fldCharType="begin"/>
      </w:r>
      <w:r>
        <w:instrText xml:space="preserve"> REF _Ref40104049 \r \h </w:instrText>
      </w:r>
      <w:r>
        <w:fldChar w:fldCharType="separate"/>
      </w:r>
      <w:r w:rsidR="00562774">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3BA793CD"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8CAA895" w:rsidR="00DF4B64" w:rsidRDefault="00DF4B64" w:rsidP="00DF4B64">
      <w:pPr>
        <w:pStyle w:val="Lista2"/>
      </w:pPr>
      <w:r>
        <w:t xml:space="preserve">the </w:t>
      </w:r>
      <w:r w:rsidRPr="00DF4B64">
        <w:t xml:space="preserve">Javanese/Balinese special </w:t>
      </w:r>
      <w:r w:rsidRPr="00DF4B64">
        <w:rPr>
          <w:rStyle w:val="Foreign"/>
        </w:rPr>
        <w:t>anusvāra</w:t>
      </w:r>
      <w:r w:rsidRPr="00DF4B64">
        <w:t xml:space="preserve"> with a small st</w:t>
      </w:r>
      <w:r>
        <w:t>roke beside it (to indicate pronunciation as /m/),</w:t>
      </w:r>
      <w:r w:rsidRPr="00F1306D">
        <w:t xml:space="preserve"> called </w:t>
      </w:r>
      <w:r w:rsidRPr="00F1306D">
        <w:rPr>
          <w:rStyle w:val="Foreign"/>
        </w:rPr>
        <w:t>ulu ricem</w:t>
      </w:r>
      <w:r w:rsidRPr="00F1306D">
        <w:t xml:space="preserve"> in Balinese</w:t>
      </w:r>
    </w:p>
    <w:p w14:paraId="2C416204" w14:textId="01B214B4" w:rsidR="00DF4B64" w:rsidRDefault="003675EC" w:rsidP="00DF4B64">
      <w:pPr>
        <w:pStyle w:val="Lista2"/>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00000104" w14:textId="7935FB85" w:rsidR="006F3A4A" w:rsidRDefault="00395046" w:rsidP="00AF2BAB">
      <w:pPr>
        <w:pStyle w:val="Cmsor1"/>
        <w:numPr>
          <w:ilvl w:val="0"/>
          <w:numId w:val="16"/>
        </w:numPr>
      </w:pPr>
      <w:bookmarkStart w:id="167" w:name="_Toc44140905"/>
      <w:r>
        <w:lastRenderedPageBreak/>
        <w:t>Non-alphabetic Characters</w:t>
      </w:r>
      <w:bookmarkEnd w:id="163"/>
      <w:bookmarkEnd w:id="164"/>
      <w:bookmarkEnd w:id="167"/>
    </w:p>
    <w:p w14:paraId="00000105" w14:textId="0CACB230" w:rsidR="006F3A4A" w:rsidRDefault="00395046" w:rsidP="00AF2BAB">
      <w:pPr>
        <w:pStyle w:val="Cmsor2"/>
        <w:numPr>
          <w:ilvl w:val="1"/>
          <w:numId w:val="16"/>
        </w:numPr>
      </w:pPr>
      <w:bookmarkStart w:id="168" w:name="_lskh4nb1o2vy" w:colFirst="0" w:colLast="0"/>
      <w:bookmarkStart w:id="169" w:name="_Toc17811442"/>
      <w:bookmarkStart w:id="170" w:name="_Toc17811497"/>
      <w:bookmarkStart w:id="171" w:name="_Toc44140906"/>
      <w:bookmarkEnd w:id="168"/>
      <w:r>
        <w:t>Numerals</w:t>
      </w:r>
      <w:bookmarkEnd w:id="169"/>
      <w:bookmarkEnd w:id="170"/>
      <w:bookmarkEnd w:id="171"/>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04CD6EA7"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562774">
        <w:t>4.1.2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Pr>
          <w:rStyle w:val="Lbjegyzet-hivatkozs"/>
        </w:rPr>
        <w:footnoteReference w:id="14"/>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Pr>
          <w:rStyle w:val="Lbjegyzet-hivatkozs"/>
        </w:rPr>
        <w:footnoteReference w:id="15"/>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172" w:name="_Toc44140907"/>
      <w:r>
        <w:rPr>
          <w:lang w:eastAsia="en-GB" w:bidi="hi-IN"/>
        </w:rPr>
        <w:t>Numbers denoted by bars</w:t>
      </w:r>
      <w:bookmarkEnd w:id="172"/>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173" w:name="_Ref23770948"/>
      <w:bookmarkStart w:id="174" w:name="_Toc44140908"/>
      <w:r>
        <w:rPr>
          <w:lang w:eastAsia="en-GB" w:bidi="hi-IN"/>
        </w:rPr>
        <w:lastRenderedPageBreak/>
        <w:t>Fractions</w:t>
      </w:r>
      <w:bookmarkEnd w:id="173"/>
      <w:bookmarkEnd w:id="174"/>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Pr>
          <w:rStyle w:val="Lbjegyzet-hivatkozs"/>
        </w:rPr>
        <w:footnoteReference w:id="16"/>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175" w:name="_fxkp7m4gvcim" w:colFirst="0" w:colLast="0"/>
      <w:bookmarkStart w:id="176" w:name="_Ref40886489"/>
      <w:bookmarkStart w:id="177" w:name="_Ref40887370"/>
      <w:bookmarkStart w:id="178" w:name="_Toc44140909"/>
      <w:bookmarkStart w:id="179" w:name="_Toc17811443"/>
      <w:bookmarkStart w:id="180" w:name="_Toc17811498"/>
      <w:bookmarkStart w:id="181" w:name="_Ref24531259"/>
      <w:bookmarkEnd w:id="175"/>
      <w:r>
        <w:t>Symbols</w:t>
      </w:r>
      <w:bookmarkEnd w:id="176"/>
      <w:bookmarkEnd w:id="177"/>
      <w:bookmarkEnd w:id="178"/>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182" w:name="_Ref15562528"/>
      <w:bookmarkStart w:id="183" w:name="_Toc17811445"/>
      <w:bookmarkStart w:id="184"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185" w:name="_Toc44140910"/>
      <w:bookmarkEnd w:id="182"/>
      <w:bookmarkEnd w:id="183"/>
      <w:bookmarkEnd w:id="184"/>
      <w:r>
        <w:t>P</w:t>
      </w:r>
      <w:r w:rsidR="00395046">
        <w:t>unctuation</w:t>
      </w:r>
      <w:bookmarkEnd w:id="179"/>
      <w:bookmarkEnd w:id="180"/>
      <w:r w:rsidR="00A10D75">
        <w:t xml:space="preserve"> </w:t>
      </w:r>
      <w:r w:rsidR="00FB3701">
        <w:t>m</w:t>
      </w:r>
      <w:r w:rsidR="00A10D75">
        <w:t>arks</w:t>
      </w:r>
      <w:bookmarkEnd w:id="181"/>
      <w:bookmarkEnd w:id="185"/>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lastRenderedPageBreak/>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10E78402"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proofErr w:type="spellStart"/>
      <w:r w:rsidRPr="008A6ED9">
        <w:rPr>
          <w:rStyle w:val="Foreign"/>
          <w:rFonts w:eastAsia="Arial"/>
        </w:rPr>
        <w:t>daṇḍa</w:t>
      </w:r>
      <w:r>
        <w:rPr>
          <w:rFonts w:eastAsia="Arial"/>
        </w:rPr>
        <w:t>s</w:t>
      </w:r>
      <w:proofErr w:type="spellEnd"/>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186" w:name="_118t60ako401" w:colFirst="0" w:colLast="0"/>
      <w:bookmarkStart w:id="187" w:name="_Toc17811444"/>
      <w:bookmarkStart w:id="188" w:name="_Toc17811499"/>
      <w:bookmarkStart w:id="189" w:name="_Toc44140911"/>
      <w:bookmarkEnd w:id="186"/>
      <w:r>
        <w:t xml:space="preserve">Space </w:t>
      </w:r>
      <w:r w:rsidR="00FB3701">
        <w:t>f</w:t>
      </w:r>
      <w:r>
        <w:t xml:space="preserve">iller </w:t>
      </w:r>
      <w:r w:rsidR="00FB3701">
        <w:t>s</w:t>
      </w:r>
      <w:r>
        <w:t>igns</w:t>
      </w:r>
      <w:bookmarkEnd w:id="187"/>
      <w:bookmarkEnd w:id="188"/>
      <w:bookmarkEnd w:id="189"/>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0B0B2070"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lastRenderedPageBreak/>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190" w:name="_qf594d17lij7" w:colFirst="0" w:colLast="0"/>
      <w:bookmarkStart w:id="191" w:name="_3n6j1rqqfqgj" w:colFirst="0" w:colLast="0"/>
      <w:bookmarkStart w:id="192" w:name="_Toc44140912"/>
      <w:bookmarkStart w:id="193" w:name="_Toc17811446"/>
      <w:bookmarkStart w:id="194" w:name="_Toc17811501"/>
      <w:bookmarkStart w:id="195" w:name="_Ref22719364"/>
      <w:bookmarkEnd w:id="190"/>
      <w:bookmarkEnd w:id="191"/>
      <w:r>
        <w:t>Generic symbols</w:t>
      </w:r>
      <w:bookmarkEnd w:id="192"/>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7C16E97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77777777" w:rsidR="00562774" w:rsidRDefault="00562774" w:rsidP="00562774">
      <w:pPr>
        <w:pStyle w:val="Lista3"/>
      </w:pPr>
      <w:r>
        <w:t>where “</w:t>
      </w:r>
      <w:proofErr w:type="spellStart"/>
      <w:r>
        <w:t>abc</w:t>
      </w:r>
      <w:proofErr w:type="spellEnd"/>
      <w:r>
        <w:t>” (any sequence of letters, followed by a space) will be converted into a symbol token in the XML tag to be added to the § character</w:t>
      </w:r>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196" w:name="_Toc44140913"/>
      <w:r>
        <w:t>Space</w:t>
      </w:r>
      <w:bookmarkEnd w:id="193"/>
      <w:bookmarkEnd w:id="194"/>
      <w:bookmarkEnd w:id="195"/>
      <w:bookmarkEnd w:id="196"/>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 xml:space="preserve">n </w:t>
      </w:r>
      <w:proofErr w:type="spellStart"/>
      <w:r w:rsidR="00562B13">
        <w:t>interword</w:t>
      </w:r>
      <w:proofErr w:type="spellEnd"/>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197" w:name="_3znysh7" w:colFirst="0" w:colLast="0"/>
      <w:bookmarkStart w:id="198" w:name="_3vicsiwxvh94" w:colFirst="0" w:colLast="0"/>
      <w:bookmarkStart w:id="199" w:name="_hv2uvfxl0lay" w:colFirst="0" w:colLast="0"/>
      <w:bookmarkStart w:id="200" w:name="_ql9phuu609jo" w:colFirst="0" w:colLast="0"/>
      <w:bookmarkStart w:id="201" w:name="_Toc17811447"/>
      <w:bookmarkStart w:id="202" w:name="_Toc17811502"/>
      <w:bookmarkStart w:id="203" w:name="_Toc44140914"/>
      <w:bookmarkEnd w:id="197"/>
      <w:bookmarkEnd w:id="198"/>
      <w:bookmarkEnd w:id="199"/>
      <w:bookmarkEnd w:id="200"/>
      <w:r w:rsidRPr="002E3853">
        <w:lastRenderedPageBreak/>
        <w:t>References</w:t>
      </w:r>
      <w:bookmarkEnd w:id="201"/>
      <w:bookmarkEnd w:id="202"/>
      <w:bookmarkEnd w:id="203"/>
    </w:p>
    <w:p w14:paraId="00000152" w14:textId="77777777" w:rsidR="006F3A4A" w:rsidRDefault="00395046" w:rsidP="00061C63">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1AD2D902"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31">
        <w:r>
          <w:t xml:space="preserve"> </w:t>
        </w:r>
      </w:hyperlink>
      <w:hyperlink r:id="rId32">
        <w:r>
          <w:rPr>
            <w:color w:val="1155CC"/>
            <w:u w:val="single"/>
          </w:rPr>
          <w:t>https://www.iso.org/standard/28333.html</w:t>
        </w:r>
      </w:hyperlink>
      <w:r>
        <w:t>.</w:t>
      </w:r>
    </w:p>
    <w:p w14:paraId="00000155" w14:textId="7D809E35"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33">
        <w:r>
          <w:t xml:space="preserve"> </w:t>
        </w:r>
      </w:hyperlink>
      <w:hyperlink r:id="rId34">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proofErr w:type="spellStart"/>
      <w:r>
        <w:t>Wellisch</w:t>
      </w:r>
      <w:proofErr w:type="spellEnd"/>
      <w:r>
        <w:t>, Hans H. 1978. The Conversion of Scripts—Its Nature, History, and Utilization. New York: Wiley.</w:t>
      </w:r>
    </w:p>
    <w:sectPr w:rsidR="006F3A4A" w:rsidSect="00965FFF">
      <w:footerReference w:type="even" r:id="rId35"/>
      <w:footerReference w:type="default" r:id="rId36"/>
      <w:pgSz w:w="11906" w:h="16838" w:code="9"/>
      <w:pgMar w:top="1134" w:right="1134" w:bottom="1134" w:left="1134"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9EAAC1" w14:textId="77777777" w:rsidR="00E52A13" w:rsidRDefault="00E52A13">
      <w:r>
        <w:separator/>
      </w:r>
    </w:p>
  </w:endnote>
  <w:endnote w:type="continuationSeparator" w:id="0">
    <w:p w14:paraId="3DC81542" w14:textId="77777777" w:rsidR="00E52A13" w:rsidRDefault="00E52A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EE"/>
    <w:family w:val="auto"/>
    <w:pitch w:val="variable"/>
    <w:sig w:usb0="E00000FF" w:usb1="00000003" w:usb2="00000000" w:usb3="00000000" w:csb0="0000001B" w:csb1="00000000"/>
    <w:embedRegular r:id="rId1" w:subsetted="1" w:fontKey="{4EC27119-1157-4F2D-AC84-FA823080763E}"/>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EE"/>
    <w:family w:val="auto"/>
    <w:pitch w:val="variable"/>
    <w:sig w:usb0="E00002FF" w:usb1="5200E1FB" w:usb2="02000029" w:usb3="00000000" w:csb0="0000019F" w:csb1="00000000"/>
    <w:embedRegular r:id="rId2" w:fontKey="{4E8A9641-9AA4-464C-B2B9-0E3E9EB0662A}"/>
    <w:embedBold r:id="rId3" w:fontKey="{EAA34D75-1C48-443A-AD0B-A67C337508A0}"/>
    <w:embedItalic r:id="rId4" w:fontKey="{580D3195-D62A-4A35-AA5E-478A82642D6F}"/>
    <w:embedBoldItalic r:id="rId5" w:fontKey="{C78EE7F8-59FB-4326-9A48-AFA4D70193F0}"/>
  </w:font>
  <w:font w:name="Arial Unicode MS">
    <w:panose1 w:val="020B0604020202020204"/>
    <w:charset w:val="80"/>
    <w:family w:val="swiss"/>
    <w:pitch w:val="variable"/>
    <w:sig w:usb0="F7FFAFFF" w:usb1="E9DFFFFF" w:usb2="0000003F" w:usb3="00000000" w:csb0="003F01FF" w:csb1="00000000"/>
    <w:embedRegular r:id="rId6" w:subsetted="1" w:fontKey="{4608EA3D-447A-49B2-BBA1-AD6E10E4B794}"/>
  </w:font>
  <w:font w:name="Calibri">
    <w:panose1 w:val="020F0502020204030204"/>
    <w:charset w:val="EE"/>
    <w:family w:val="swiss"/>
    <w:pitch w:val="variable"/>
    <w:sig w:usb0="E4002EFF" w:usb1="C000247B" w:usb2="00000009" w:usb3="00000000" w:csb0="000001FF" w:csb1="00000000"/>
    <w:embedRegular r:id="rId7" w:fontKey="{40CEE779-63DD-4DD8-A327-AE8749E54C82}"/>
    <w:embedBold r:id="rId8" w:fontKey="{43427278-6B70-477D-9491-C7415D0FB868}"/>
    <w:embedItalic r:id="rId9" w:fontKey="{4AB662C6-22B1-4BD9-9481-63D4B49F9762}"/>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altName w:val="Calibr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embedRegular r:id="rId10" w:subsetted="1" w:fontKey="{18238975-FE29-4C98-8ECB-C1041B13B7A6}"/>
  </w:font>
  <w:font w:name="Noto Sans Balinese">
    <w:panose1 w:val="020B0502040504020204"/>
    <w:charset w:val="00"/>
    <w:family w:val="swiss"/>
    <w:pitch w:val="variable"/>
    <w:sig w:usb0="00000003" w:usb1="00000000" w:usb2="00000000" w:usb3="00000000" w:csb0="00000001" w:csb1="00000000"/>
    <w:embedRegular r:id="rId11" w:subsetted="1" w:fontKey="{F9FE6971-66B1-465B-B14D-7CFAF022D8E2}"/>
  </w:font>
  <w:font w:name="Leelawadee UI">
    <w:altName w:val="Microsoft Sans Serif"/>
    <w:panose1 w:val="020B0502040204020203"/>
    <w:charset w:val="00"/>
    <w:family w:val="swiss"/>
    <w:pitch w:val="variable"/>
    <w:sig w:usb0="A3000003" w:usb1="00000000" w:usb2="00010000" w:usb3="00000000" w:csb0="00010101" w:csb1="00000000"/>
    <w:embedRegular r:id="rId12" w:subsetted="1" w:fontKey="{F9AB8E04-2DA5-4ED6-A2E2-3E664151A441}"/>
  </w:font>
  <w:font w:name="Segoe UI Historic">
    <w:altName w:val="Microsoft New Tai Lue"/>
    <w:panose1 w:val="020B0502040204020203"/>
    <w:charset w:val="00"/>
    <w:family w:val="swiss"/>
    <w:pitch w:val="variable"/>
    <w:sig w:usb0="800001EF" w:usb1="02000002" w:usb2="0060C080" w:usb3="00000000" w:csb0="00000001" w:csb1="00000000"/>
    <w:embedRegular r:id="rId13" w:fontKey="{C9FC8576-1D6E-4E68-B37F-759A0C66578D}"/>
  </w:font>
  <w:font w:name="Nirmala UI">
    <w:panose1 w:val="020B0502040204020203"/>
    <w:charset w:val="00"/>
    <w:family w:val="swiss"/>
    <w:pitch w:val="variable"/>
    <w:sig w:usb0="80FF8023" w:usb1="0000004A" w:usb2="00000200" w:usb3="00000000" w:csb0="00000001" w:csb1="00000000"/>
  </w:font>
  <w:font w:name="DaunPenh">
    <w:altName w:val="Calibri"/>
    <w:charset w:val="00"/>
    <w:family w:val="auto"/>
    <w:pitch w:val="variable"/>
    <w:sig w:usb0="80000003" w:usb1="00000000" w:usb2="00010000" w:usb3="00000000" w:csb0="00000001" w:csb1="00000000"/>
    <w:embedRegular r:id="rId14" w:fontKey="{4CE31AD9-A39D-4E98-B117-BD12E2C55D68}"/>
  </w:font>
  <w:font w:name="Noto Sans Grantha">
    <w:altName w:val="Mangal"/>
    <w:panose1 w:val="020B0502040504020204"/>
    <w:charset w:val="00"/>
    <w:family w:val="swiss"/>
    <w:notTrueType/>
    <w:pitch w:val="variable"/>
    <w:sig w:usb0="80108003" w:usb1="02002004" w:usb2="00000000" w:usb3="00000000" w:csb0="00000001" w:csb1="00000000"/>
  </w:font>
  <w:font w:name="Cardo">
    <w:panose1 w:val="02020600000000000000"/>
    <w:charset w:val="EE"/>
    <w:family w:val="roman"/>
    <w:pitch w:val="variable"/>
    <w:sig w:usb0="E40008FF" w:usb1="5201E0FB" w:usb2="04608000" w:usb3="00000000" w:csb0="000000BB"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embedRegular r:id="rId15" w:subsetted="1" w:fontKey="{AF016517-85B2-477D-95AE-A38F06F035AC}"/>
  </w:font>
  <w:font w:name="Segoe UI Symbol">
    <w:panose1 w:val="020B0502040204020203"/>
    <w:charset w:val="00"/>
    <w:family w:val="swiss"/>
    <w:pitch w:val="variable"/>
    <w:sig w:usb0="800001E3" w:usb1="1200FFEF" w:usb2="00040000" w:usb3="00000000" w:csb0="00000001" w:csb1="00000000"/>
    <w:embedRegular r:id="rId16" w:subsetted="1" w:fontKey="{02FCBC87-6BD3-4490-AFF4-4DCC01BFA21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6EDCAF" w14:textId="63809FB9" w:rsidR="0092703C" w:rsidRDefault="0092703C">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58" w14:textId="0A099E49" w:rsidR="0092703C" w:rsidRDefault="0092703C">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C1F403" w14:textId="77777777" w:rsidR="00E52A13" w:rsidRDefault="00E52A13" w:rsidP="00220199">
      <w:pPr>
        <w:spacing w:line="240" w:lineRule="exact"/>
      </w:pPr>
      <w:r>
        <w:separator/>
      </w:r>
    </w:p>
  </w:footnote>
  <w:footnote w:type="continuationSeparator" w:id="0">
    <w:p w14:paraId="4288F9D7" w14:textId="77777777" w:rsidR="00E52A13" w:rsidRDefault="00E52A13">
      <w:r>
        <w:continuationSeparator/>
      </w:r>
    </w:p>
  </w:footnote>
  <w:footnote w:id="1">
    <w:p w14:paraId="1709DBC4" w14:textId="6180056B" w:rsidR="0092703C" w:rsidRPr="00445F4C" w:rsidRDefault="0092703C">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92703C" w:rsidRDefault="0092703C"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5829BFB4" w14:textId="4BF3718C" w:rsidR="0091543F" w:rsidRPr="0091543F" w:rsidRDefault="0091543F">
      <w:pPr>
        <w:pStyle w:val="Lbjegyzetszveg"/>
        <w:rPr>
          <w:lang w:val="hu-HU"/>
        </w:rPr>
      </w:pPr>
      <w:r>
        <w:tab/>
      </w:r>
      <w:r>
        <w:rPr>
          <w:rStyle w:val="Lbjegyzet-hivatkozs"/>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92703C" w:rsidRDefault="0092703C">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5">
    <w:p w14:paraId="722B8A59" w14:textId="580F59F2" w:rsidR="0092703C" w:rsidRDefault="0092703C">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6">
    <w:p w14:paraId="423B8505" w14:textId="4A424540" w:rsidR="0092703C" w:rsidRDefault="0092703C">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7">
    <w:p w14:paraId="44A2BFDA" w14:textId="5DA554CC" w:rsidR="0092703C" w:rsidRPr="006B3C8A" w:rsidRDefault="0092703C">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
    <w:p w14:paraId="3277BA59" w14:textId="33D10C35" w:rsidR="0092703C" w:rsidRDefault="0092703C"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proofErr w:type="spellStart"/>
      <w:r w:rsidRPr="006F48BA">
        <w:rPr>
          <w:rStyle w:val="Foreign"/>
        </w:rPr>
        <w:t>akṣara</w:t>
      </w:r>
      <w:proofErr w:type="spellEnd"/>
      <w:r>
        <w:t xml:space="preserve"> markup (EGD §</w:t>
      </w:r>
      <w:r w:rsidR="00834A19">
        <w:t>4.1.2</w:t>
      </w:r>
      <w:r>
        <w:t>) to encode the relative positions of certain character components, if you consider it necessary to do so.</w:t>
      </w:r>
    </w:p>
  </w:footnote>
  <w:footnote w:id="9">
    <w:p w14:paraId="0C56AB38" w14:textId="2C00B53A" w:rsidR="0092703C" w:rsidRPr="00DF4B64" w:rsidRDefault="0092703C">
      <w:pPr>
        <w:pStyle w:val="Lbjegyzetszveg"/>
        <w:rPr>
          <w:lang w:val="hu-HU"/>
        </w:rPr>
      </w:pPr>
      <w:r>
        <w:tab/>
      </w:r>
      <w:r>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3.3.11</w:t>
      </w:r>
      <w:r>
        <w:fldChar w:fldCharType="end"/>
      </w:r>
      <w:r>
        <w:t>.</w:t>
      </w:r>
    </w:p>
  </w:footnote>
  <w:footnote w:id="10">
    <w:p w14:paraId="51C75E1B" w14:textId="687225F2" w:rsidR="0092703C" w:rsidRPr="006752DC" w:rsidRDefault="0092703C" w:rsidP="007D6365">
      <w:pPr>
        <w:pStyle w:val="Lbjegyzetszveg"/>
      </w:pPr>
      <w:r>
        <w:tab/>
      </w:r>
      <w:r>
        <w:rPr>
          <w:rStyle w:val="Lbjegyzet-hivatkozs"/>
        </w:rPr>
        <w:footnoteRef/>
      </w:r>
      <w:r w:rsidRPr="00D62F3A">
        <w:tab/>
      </w:r>
      <w:r>
        <w:t xml:space="preserve">According to </w:t>
      </w:r>
      <w:r w:rsidRPr="00D62F3A">
        <w:t xml:space="preserve">Ida </w:t>
      </w:r>
      <w:proofErr w:type="spellStart"/>
      <w:r w:rsidRPr="00D62F3A">
        <w:t>Bagus</w:t>
      </w:r>
      <w:proofErr w:type="spellEnd"/>
      <w:r w:rsidRPr="00D62F3A">
        <w:t xml:space="preserve"> </w:t>
      </w:r>
      <w:proofErr w:type="spellStart"/>
      <w:r w:rsidRPr="00D62F3A">
        <w:t>Komang</w:t>
      </w:r>
      <w:proofErr w:type="spellEnd"/>
      <w:r w:rsidRPr="00D62F3A">
        <w:t xml:space="preserve"> </w:t>
      </w:r>
      <w:proofErr w:type="spellStart"/>
      <w:r w:rsidRPr="00D62F3A">
        <w:t>Sudarma</w:t>
      </w:r>
      <w:proofErr w:type="spellEnd"/>
      <w:r>
        <w:t xml:space="preserve"> (personal communication, 16 Aug. 2019), in </w:t>
      </w:r>
      <w:proofErr w:type="spellStart"/>
      <w:r>
        <w:t>Sasak</w:t>
      </w:r>
      <w:proofErr w:type="spellEnd"/>
      <w:r>
        <w:t xml:space="preserve">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1">
    <w:p w14:paraId="51B7CF40" w14:textId="3BD22DC7" w:rsidR="0092703C" w:rsidRPr="00731E68" w:rsidRDefault="0092703C">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2">
    <w:p w14:paraId="7CAF4E77" w14:textId="63B338FE" w:rsidR="0092703C" w:rsidRDefault="0092703C">
      <w:pPr>
        <w:pStyle w:val="Lbjegyzetszveg"/>
      </w:pPr>
      <w:r>
        <w:tab/>
      </w:r>
      <w:r>
        <w:rPr>
          <w:rStyle w:val="Lbjegyzet-hivatkozs"/>
        </w:rPr>
        <w:footnoteRef/>
      </w:r>
      <w:r>
        <w:tab/>
        <w:t xml:space="preserve">It would be possible to view these as different characters that happen to manifest as identical-looking glyphs: this phenomenon is known as </w:t>
      </w:r>
      <w:proofErr w:type="spellStart"/>
      <w:r>
        <w:t>synoglyphy</w:t>
      </w:r>
      <w:proofErr w:type="spellEnd"/>
      <w:r>
        <w:t xml:space="preserve"> and happens e.g. in the case of </w:t>
      </w:r>
      <w:r w:rsidRPr="00B15999">
        <w:rPr>
          <w:rFonts w:asciiTheme="majorHAnsi" w:hAnsiTheme="majorHAnsi" w:cstheme="majorHAnsi"/>
        </w:rPr>
        <w:t>I</w:t>
      </w:r>
      <w:r>
        <w:t xml:space="preserve"> (uppercase </w:t>
      </w:r>
      <w:proofErr w:type="spellStart"/>
      <w:r>
        <w:t>i</w:t>
      </w:r>
      <w:proofErr w:type="spellEnd"/>
      <w:r>
        <w:t xml:space="preserve">)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w:t>
      </w:r>
      <w:proofErr w:type="spellStart"/>
      <w:r>
        <w:t>synoglyphic</w:t>
      </w:r>
      <w:proofErr w:type="spellEnd"/>
      <w:r>
        <w:t>.</w:t>
      </w:r>
    </w:p>
  </w:footnote>
  <w:footnote w:id="13">
    <w:p w14:paraId="175D2F48" w14:textId="405241F8" w:rsidR="0092703C" w:rsidRDefault="0092703C"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w:t>
      </w:r>
      <w:proofErr w:type="spellStart"/>
      <w:r>
        <w:t>nn</w:t>
      </w:r>
      <w:proofErr w:type="spellEnd"/>
      <w:r>
        <w:t xml:space="preserve">/) is simplified to </w:t>
      </w:r>
      <w:r w:rsidRPr="00E237B8">
        <w:rPr>
          <w:rStyle w:val="Foreign"/>
        </w:rPr>
        <w:t>n</w:t>
      </w:r>
      <w:r>
        <w:t xml:space="preserve">, and </w:t>
      </w:r>
      <w:r w:rsidRPr="00E237B8">
        <w:rPr>
          <w:rStyle w:val="Foreign"/>
        </w:rPr>
        <w:t>ṁṅ</w:t>
      </w:r>
      <w:r>
        <w:t xml:space="preserve"> (theoretically /</w:t>
      </w:r>
      <w:proofErr w:type="spellStart"/>
      <w:r>
        <w:t>ṅṅ</w:t>
      </w:r>
      <w:proofErr w:type="spellEnd"/>
      <w:r>
        <w:t xml:space="preserve">/) is simplified to </w:t>
      </w:r>
      <w:r w:rsidRPr="00E237B8">
        <w:rPr>
          <w:rStyle w:val="Foreign"/>
        </w:rPr>
        <w:t>ṅ</w:t>
      </w:r>
      <w:r>
        <w:t>, because consonant gemination is not considered to be a phonemic feature of the language, but rather an orthographic particularity.</w:t>
      </w:r>
    </w:p>
  </w:footnote>
  <w:footnote w:id="14">
    <w:p w14:paraId="6DD5C1D4" w14:textId="1D848ABA" w:rsidR="0092703C" w:rsidRDefault="0092703C" w:rsidP="00A232C1">
      <w:pPr>
        <w:pStyle w:val="Lbjegyzetszveg"/>
      </w:pPr>
      <w:r>
        <w:tab/>
      </w:r>
      <w:r>
        <w:rPr>
          <w:rStyle w:val="Lbjegyzet-hivatkozs"/>
        </w:rPr>
        <w:footnoteRef/>
      </w:r>
      <w:r>
        <w:tab/>
        <w:t>This shorthand may be used in place of the tagging of numeral characters as per EGD §</w:t>
      </w:r>
      <w:r w:rsidR="00834A19">
        <w:t>4.2.2</w:t>
      </w:r>
      <w:r>
        <w:t>, but it does not replace the semantic markup for the value of numerals (EGD §</w:t>
      </w:r>
      <w:r w:rsidR="00834A19">
        <w:t>7.1</w:t>
      </w:r>
      <w:r>
        <w:t>), which is mandatory in XML files for all numerals including those inscribed in the place-value system.</w:t>
      </w:r>
    </w:p>
  </w:footnote>
  <w:footnote w:id="15">
    <w:p w14:paraId="7C278FFA" w14:textId="3676CEBD" w:rsidR="0092703C" w:rsidRPr="00A232C1" w:rsidRDefault="0092703C">
      <w:pPr>
        <w:pStyle w:val="Lbjegyzetszveg"/>
        <w:rPr>
          <w:lang w:val="hu-HU"/>
        </w:rPr>
      </w:pPr>
      <w:r>
        <w:tab/>
      </w:r>
      <w:r>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6">
    <w:p w14:paraId="0AF42D0D" w14:textId="550CFC42" w:rsidR="0092703C" w:rsidRPr="00151579" w:rsidRDefault="0092703C">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7"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7"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6"/>
  </w:num>
  <w:num w:numId="2">
    <w:abstractNumId w:val="29"/>
  </w:num>
  <w:num w:numId="3">
    <w:abstractNumId w:val="21"/>
  </w:num>
  <w:num w:numId="4">
    <w:abstractNumId w:val="16"/>
  </w:num>
  <w:num w:numId="5">
    <w:abstractNumId w:val="24"/>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2"/>
  </w:num>
  <w:num w:numId="17">
    <w:abstractNumId w:val="27"/>
  </w:num>
  <w:num w:numId="18">
    <w:abstractNumId w:val="15"/>
  </w:num>
  <w:num w:numId="19">
    <w:abstractNumId w:val="28"/>
  </w:num>
  <w:num w:numId="20">
    <w:abstractNumId w:val="23"/>
  </w:num>
  <w:num w:numId="21">
    <w:abstractNumId w:val="18"/>
  </w:num>
  <w:num w:numId="22">
    <w:abstractNumId w:val="12"/>
  </w:num>
  <w:num w:numId="23">
    <w:abstractNumId w:val="14"/>
    <w:lvlOverride w:ilvl="1">
      <w:lvl w:ilvl="1">
        <w:numFmt w:val="bullet"/>
        <w:lvlText w:val=""/>
        <w:lvlJc w:val="left"/>
        <w:pPr>
          <w:tabs>
            <w:tab w:val="num" w:pos="1440"/>
          </w:tabs>
          <w:ind w:left="1440" w:hanging="360"/>
        </w:pPr>
        <w:rPr>
          <w:rFonts w:ascii="Symbol" w:hAnsi="Symbol" w:hint="default"/>
          <w:sz w:val="20"/>
        </w:rPr>
      </w:lvl>
    </w:lvlOverride>
  </w:num>
  <w:num w:numId="24">
    <w:abstractNumId w:val="20"/>
    <w:lvlOverride w:ilvl="1">
      <w:lvl w:ilvl="1">
        <w:numFmt w:val="bullet"/>
        <w:lvlText w:val=""/>
        <w:lvlJc w:val="left"/>
        <w:pPr>
          <w:tabs>
            <w:tab w:val="num" w:pos="1440"/>
          </w:tabs>
          <w:ind w:left="1440" w:hanging="360"/>
        </w:pPr>
        <w:rPr>
          <w:rFonts w:ascii="Symbol" w:hAnsi="Symbol" w:hint="default"/>
          <w:sz w:val="20"/>
        </w:rPr>
      </w:lvl>
    </w:lvlOverride>
  </w:num>
  <w:num w:numId="25">
    <w:abstractNumId w:val="17"/>
    <w:lvlOverride w:ilvl="2">
      <w:lvl w:ilvl="2">
        <w:numFmt w:val="bullet"/>
        <w:lvlText w:val=""/>
        <w:lvlJc w:val="left"/>
        <w:pPr>
          <w:tabs>
            <w:tab w:val="num" w:pos="2160"/>
          </w:tabs>
          <w:ind w:left="2160" w:hanging="360"/>
        </w:pPr>
        <w:rPr>
          <w:rFonts w:ascii="Symbol" w:hAnsi="Symbol" w:hint="default"/>
          <w:sz w:val="20"/>
        </w:rPr>
      </w:lvl>
    </w:lvlOverride>
  </w:num>
  <w:num w:numId="26">
    <w:abstractNumId w:val="13"/>
  </w:num>
  <w:num w:numId="27">
    <w:abstractNumId w:val="11"/>
    <w:lvlOverride w:ilvl="1">
      <w:lvl w:ilvl="1">
        <w:numFmt w:val="bullet"/>
        <w:lvlText w:val=""/>
        <w:lvlJc w:val="left"/>
        <w:pPr>
          <w:tabs>
            <w:tab w:val="num" w:pos="1440"/>
          </w:tabs>
          <w:ind w:left="1440" w:hanging="360"/>
        </w:pPr>
        <w:rPr>
          <w:rFonts w:ascii="Symbol" w:hAnsi="Symbol" w:hint="default"/>
          <w:sz w:val="20"/>
        </w:rPr>
      </w:lvl>
    </w:lvlOverride>
  </w:num>
  <w:num w:numId="28">
    <w:abstractNumId w:val="19"/>
    <w:lvlOverride w:ilvl="1">
      <w:lvl w:ilvl="1">
        <w:numFmt w:val="bullet"/>
        <w:lvlText w:val=""/>
        <w:lvlJc w:val="left"/>
        <w:pPr>
          <w:tabs>
            <w:tab w:val="num" w:pos="1440"/>
          </w:tabs>
          <w:ind w:left="1440" w:hanging="360"/>
        </w:pPr>
        <w:rPr>
          <w:rFonts w:ascii="Symbol" w:hAnsi="Symbol" w:hint="default"/>
          <w:sz w:val="20"/>
        </w:rPr>
      </w:lvl>
    </w:lvlOverride>
  </w:num>
  <w:num w:numId="29">
    <w:abstractNumId w:val="25"/>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TrueTypeFonts/>
  <w:saveSubsetFont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6F3A4A"/>
    <w:rsid w:val="00001012"/>
    <w:rsid w:val="00011E37"/>
    <w:rsid w:val="00017EA1"/>
    <w:rsid w:val="00023C8A"/>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3F1F"/>
    <w:rsid w:val="000C5768"/>
    <w:rsid w:val="000C5BEB"/>
    <w:rsid w:val="000D003C"/>
    <w:rsid w:val="000D396B"/>
    <w:rsid w:val="000D68E6"/>
    <w:rsid w:val="000E68BA"/>
    <w:rsid w:val="000F1A55"/>
    <w:rsid w:val="000F1DBB"/>
    <w:rsid w:val="000F49D9"/>
    <w:rsid w:val="00101134"/>
    <w:rsid w:val="00110160"/>
    <w:rsid w:val="001137E0"/>
    <w:rsid w:val="00116577"/>
    <w:rsid w:val="001277FF"/>
    <w:rsid w:val="00133A68"/>
    <w:rsid w:val="00151579"/>
    <w:rsid w:val="00172602"/>
    <w:rsid w:val="00177A96"/>
    <w:rsid w:val="00193D2B"/>
    <w:rsid w:val="001944CA"/>
    <w:rsid w:val="00197F85"/>
    <w:rsid w:val="001A7861"/>
    <w:rsid w:val="001B22C0"/>
    <w:rsid w:val="001C0FDE"/>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296F"/>
    <w:rsid w:val="002464A9"/>
    <w:rsid w:val="00251660"/>
    <w:rsid w:val="00260DB7"/>
    <w:rsid w:val="00264C16"/>
    <w:rsid w:val="00264F8C"/>
    <w:rsid w:val="00270103"/>
    <w:rsid w:val="002706C5"/>
    <w:rsid w:val="00274189"/>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7EDF"/>
    <w:rsid w:val="003613C9"/>
    <w:rsid w:val="003675EC"/>
    <w:rsid w:val="00375FDC"/>
    <w:rsid w:val="00385014"/>
    <w:rsid w:val="00386CEC"/>
    <w:rsid w:val="00395046"/>
    <w:rsid w:val="00395D3B"/>
    <w:rsid w:val="00395EC1"/>
    <w:rsid w:val="003B2755"/>
    <w:rsid w:val="003B7021"/>
    <w:rsid w:val="003D571E"/>
    <w:rsid w:val="003E2786"/>
    <w:rsid w:val="003E4F1D"/>
    <w:rsid w:val="003E55E5"/>
    <w:rsid w:val="003E7CBF"/>
    <w:rsid w:val="003F52E0"/>
    <w:rsid w:val="00403EBA"/>
    <w:rsid w:val="004063E4"/>
    <w:rsid w:val="00411D4C"/>
    <w:rsid w:val="00412FE7"/>
    <w:rsid w:val="0041798B"/>
    <w:rsid w:val="00421DCA"/>
    <w:rsid w:val="00424A23"/>
    <w:rsid w:val="00434012"/>
    <w:rsid w:val="004436C0"/>
    <w:rsid w:val="0044492F"/>
    <w:rsid w:val="00445F4C"/>
    <w:rsid w:val="00452A24"/>
    <w:rsid w:val="004530CC"/>
    <w:rsid w:val="004561A2"/>
    <w:rsid w:val="00457631"/>
    <w:rsid w:val="00466DF5"/>
    <w:rsid w:val="00472395"/>
    <w:rsid w:val="00475AEC"/>
    <w:rsid w:val="00485BE6"/>
    <w:rsid w:val="0048794B"/>
    <w:rsid w:val="004907B8"/>
    <w:rsid w:val="004B14A5"/>
    <w:rsid w:val="004B3E48"/>
    <w:rsid w:val="004C223D"/>
    <w:rsid w:val="004D295A"/>
    <w:rsid w:val="004D5A06"/>
    <w:rsid w:val="004E1D84"/>
    <w:rsid w:val="004E2C3E"/>
    <w:rsid w:val="004E3446"/>
    <w:rsid w:val="004F551F"/>
    <w:rsid w:val="00500227"/>
    <w:rsid w:val="00503BDB"/>
    <w:rsid w:val="00522008"/>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C4890"/>
    <w:rsid w:val="005C54AB"/>
    <w:rsid w:val="005C7B65"/>
    <w:rsid w:val="005D3CE6"/>
    <w:rsid w:val="005E2CA9"/>
    <w:rsid w:val="005E2CD5"/>
    <w:rsid w:val="005E3735"/>
    <w:rsid w:val="005F121D"/>
    <w:rsid w:val="005F4CCD"/>
    <w:rsid w:val="006028ED"/>
    <w:rsid w:val="006157E1"/>
    <w:rsid w:val="006262A5"/>
    <w:rsid w:val="00632EDC"/>
    <w:rsid w:val="00634243"/>
    <w:rsid w:val="0063449B"/>
    <w:rsid w:val="00637949"/>
    <w:rsid w:val="00650DB1"/>
    <w:rsid w:val="00653102"/>
    <w:rsid w:val="00653D6F"/>
    <w:rsid w:val="00656B5F"/>
    <w:rsid w:val="00663728"/>
    <w:rsid w:val="00671E5F"/>
    <w:rsid w:val="006738DE"/>
    <w:rsid w:val="006752DC"/>
    <w:rsid w:val="00684812"/>
    <w:rsid w:val="00690924"/>
    <w:rsid w:val="0069192C"/>
    <w:rsid w:val="00692177"/>
    <w:rsid w:val="00692741"/>
    <w:rsid w:val="00697D8B"/>
    <w:rsid w:val="006A3DF4"/>
    <w:rsid w:val="006B3C8A"/>
    <w:rsid w:val="006B7DCC"/>
    <w:rsid w:val="006C0176"/>
    <w:rsid w:val="006C2801"/>
    <w:rsid w:val="006C3657"/>
    <w:rsid w:val="006C6E1F"/>
    <w:rsid w:val="006C73EF"/>
    <w:rsid w:val="006D22B0"/>
    <w:rsid w:val="006D7B32"/>
    <w:rsid w:val="006E4835"/>
    <w:rsid w:val="006E7428"/>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368D"/>
    <w:rsid w:val="00793C1F"/>
    <w:rsid w:val="00795CDF"/>
    <w:rsid w:val="007967E5"/>
    <w:rsid w:val="007A3CFC"/>
    <w:rsid w:val="007B0AA7"/>
    <w:rsid w:val="007B48C2"/>
    <w:rsid w:val="007B7E9C"/>
    <w:rsid w:val="007C770C"/>
    <w:rsid w:val="007D6365"/>
    <w:rsid w:val="007D6DC4"/>
    <w:rsid w:val="007D7A27"/>
    <w:rsid w:val="007E68E0"/>
    <w:rsid w:val="007F040A"/>
    <w:rsid w:val="007F3534"/>
    <w:rsid w:val="007F3657"/>
    <w:rsid w:val="00804B3F"/>
    <w:rsid w:val="008205B2"/>
    <w:rsid w:val="00823261"/>
    <w:rsid w:val="00834106"/>
    <w:rsid w:val="00834A19"/>
    <w:rsid w:val="00840685"/>
    <w:rsid w:val="00840835"/>
    <w:rsid w:val="008459A2"/>
    <w:rsid w:val="00845DFE"/>
    <w:rsid w:val="008468DD"/>
    <w:rsid w:val="00856B50"/>
    <w:rsid w:val="00865F78"/>
    <w:rsid w:val="008764EC"/>
    <w:rsid w:val="00877FB8"/>
    <w:rsid w:val="0088447C"/>
    <w:rsid w:val="0089115C"/>
    <w:rsid w:val="00896541"/>
    <w:rsid w:val="008969B5"/>
    <w:rsid w:val="008A0B6C"/>
    <w:rsid w:val="008A6ED9"/>
    <w:rsid w:val="008A79A4"/>
    <w:rsid w:val="008B542F"/>
    <w:rsid w:val="008B56E1"/>
    <w:rsid w:val="008C1317"/>
    <w:rsid w:val="008F5242"/>
    <w:rsid w:val="0090202A"/>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BA5"/>
    <w:rsid w:val="009B0FB3"/>
    <w:rsid w:val="009B48CB"/>
    <w:rsid w:val="009B6F46"/>
    <w:rsid w:val="009C0F65"/>
    <w:rsid w:val="009C4809"/>
    <w:rsid w:val="009C5927"/>
    <w:rsid w:val="009D159E"/>
    <w:rsid w:val="009D29A2"/>
    <w:rsid w:val="009D7946"/>
    <w:rsid w:val="009E0044"/>
    <w:rsid w:val="009E2888"/>
    <w:rsid w:val="009E3A04"/>
    <w:rsid w:val="009F6E98"/>
    <w:rsid w:val="00A06AE9"/>
    <w:rsid w:val="00A0765A"/>
    <w:rsid w:val="00A10D75"/>
    <w:rsid w:val="00A232C1"/>
    <w:rsid w:val="00A3432B"/>
    <w:rsid w:val="00A42EEF"/>
    <w:rsid w:val="00A4566E"/>
    <w:rsid w:val="00A46C6A"/>
    <w:rsid w:val="00A47461"/>
    <w:rsid w:val="00A51E20"/>
    <w:rsid w:val="00A563C6"/>
    <w:rsid w:val="00A608EA"/>
    <w:rsid w:val="00A60DFF"/>
    <w:rsid w:val="00A61514"/>
    <w:rsid w:val="00A70C5D"/>
    <w:rsid w:val="00A7211C"/>
    <w:rsid w:val="00A80233"/>
    <w:rsid w:val="00A9128D"/>
    <w:rsid w:val="00A9279C"/>
    <w:rsid w:val="00A97C44"/>
    <w:rsid w:val="00AA2FAD"/>
    <w:rsid w:val="00AD3424"/>
    <w:rsid w:val="00AD7D4A"/>
    <w:rsid w:val="00AE1A78"/>
    <w:rsid w:val="00AE4E8A"/>
    <w:rsid w:val="00AE57EE"/>
    <w:rsid w:val="00AE74DC"/>
    <w:rsid w:val="00AF2BAB"/>
    <w:rsid w:val="00B15999"/>
    <w:rsid w:val="00B2222F"/>
    <w:rsid w:val="00B41CFC"/>
    <w:rsid w:val="00B4305F"/>
    <w:rsid w:val="00B60E19"/>
    <w:rsid w:val="00B74874"/>
    <w:rsid w:val="00B75CD0"/>
    <w:rsid w:val="00BA3034"/>
    <w:rsid w:val="00BA3112"/>
    <w:rsid w:val="00BA59A4"/>
    <w:rsid w:val="00BA5C8C"/>
    <w:rsid w:val="00BB14BE"/>
    <w:rsid w:val="00BB759C"/>
    <w:rsid w:val="00BC75D0"/>
    <w:rsid w:val="00BE4869"/>
    <w:rsid w:val="00BF6736"/>
    <w:rsid w:val="00C0482D"/>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0BDB"/>
    <w:rsid w:val="00CA2E78"/>
    <w:rsid w:val="00CD0679"/>
    <w:rsid w:val="00CD3A51"/>
    <w:rsid w:val="00CD57AC"/>
    <w:rsid w:val="00CE1989"/>
    <w:rsid w:val="00CE7261"/>
    <w:rsid w:val="00CF5492"/>
    <w:rsid w:val="00D00251"/>
    <w:rsid w:val="00D13FB4"/>
    <w:rsid w:val="00D1471D"/>
    <w:rsid w:val="00D15DA8"/>
    <w:rsid w:val="00D160A8"/>
    <w:rsid w:val="00D23131"/>
    <w:rsid w:val="00D23382"/>
    <w:rsid w:val="00D26D99"/>
    <w:rsid w:val="00D2737E"/>
    <w:rsid w:val="00D41D26"/>
    <w:rsid w:val="00D424B0"/>
    <w:rsid w:val="00D426FE"/>
    <w:rsid w:val="00D46A1B"/>
    <w:rsid w:val="00D47EDD"/>
    <w:rsid w:val="00D565BD"/>
    <w:rsid w:val="00D62F3A"/>
    <w:rsid w:val="00D70377"/>
    <w:rsid w:val="00D709C5"/>
    <w:rsid w:val="00D71F9C"/>
    <w:rsid w:val="00D72715"/>
    <w:rsid w:val="00D73FBD"/>
    <w:rsid w:val="00D853CE"/>
    <w:rsid w:val="00D93C92"/>
    <w:rsid w:val="00D94878"/>
    <w:rsid w:val="00DA29ED"/>
    <w:rsid w:val="00DA42E5"/>
    <w:rsid w:val="00DA4B8B"/>
    <w:rsid w:val="00DA562A"/>
    <w:rsid w:val="00DA73B1"/>
    <w:rsid w:val="00DB26EB"/>
    <w:rsid w:val="00DC203B"/>
    <w:rsid w:val="00DD46A7"/>
    <w:rsid w:val="00DD618A"/>
    <w:rsid w:val="00DD6CD2"/>
    <w:rsid w:val="00DE6FD8"/>
    <w:rsid w:val="00DE7543"/>
    <w:rsid w:val="00DF337B"/>
    <w:rsid w:val="00DF3FE0"/>
    <w:rsid w:val="00DF4B64"/>
    <w:rsid w:val="00DF6FE9"/>
    <w:rsid w:val="00E13068"/>
    <w:rsid w:val="00E216E5"/>
    <w:rsid w:val="00E237B8"/>
    <w:rsid w:val="00E26D87"/>
    <w:rsid w:val="00E3009F"/>
    <w:rsid w:val="00E31AA7"/>
    <w:rsid w:val="00E35C7A"/>
    <w:rsid w:val="00E37604"/>
    <w:rsid w:val="00E47E35"/>
    <w:rsid w:val="00E51204"/>
    <w:rsid w:val="00E52A13"/>
    <w:rsid w:val="00E720FE"/>
    <w:rsid w:val="00E752FB"/>
    <w:rsid w:val="00E767AD"/>
    <w:rsid w:val="00E81472"/>
    <w:rsid w:val="00E85F12"/>
    <w:rsid w:val="00EA3034"/>
    <w:rsid w:val="00EB0810"/>
    <w:rsid w:val="00EB39F2"/>
    <w:rsid w:val="00EB5F4D"/>
    <w:rsid w:val="00EB6868"/>
    <w:rsid w:val="00EC1916"/>
    <w:rsid w:val="00EC32E7"/>
    <w:rsid w:val="00EC4229"/>
    <w:rsid w:val="00EE76D7"/>
    <w:rsid w:val="00EF7D34"/>
    <w:rsid w:val="00F0655D"/>
    <w:rsid w:val="00F13063"/>
    <w:rsid w:val="00F1306D"/>
    <w:rsid w:val="00F13625"/>
    <w:rsid w:val="00F14D6A"/>
    <w:rsid w:val="00F15723"/>
    <w:rsid w:val="00F22A4A"/>
    <w:rsid w:val="00F409F6"/>
    <w:rsid w:val="00F454D2"/>
    <w:rsid w:val="00F610AE"/>
    <w:rsid w:val="00F741F1"/>
    <w:rsid w:val="00F77DB6"/>
    <w:rsid w:val="00F829D9"/>
    <w:rsid w:val="00F8331E"/>
    <w:rsid w:val="00F86A89"/>
    <w:rsid w:val="00F92508"/>
    <w:rsid w:val="00F96E6A"/>
    <w:rsid w:val="00FA3EA1"/>
    <w:rsid w:val="00FA6A28"/>
    <w:rsid w:val="00FA7086"/>
    <w:rsid w:val="00FB3701"/>
    <w:rsid w:val="00FB65C0"/>
    <w:rsid w:val="00FC55C1"/>
    <w:rsid w:val="00FC657B"/>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CA0BDB"/>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CA0BDB"/>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CA0BDB"/>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CA0BDB"/>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CA0BDB"/>
    <w:pPr>
      <w:spacing w:before="240"/>
      <w:outlineLvl w:val="3"/>
    </w:pPr>
  </w:style>
  <w:style w:type="paragraph" w:styleId="Cmsor5">
    <w:name w:val="heading 5"/>
    <w:basedOn w:val="Norml"/>
    <w:next w:val="Cmsor3"/>
    <w:link w:val="Cmsor5Char"/>
    <w:uiPriority w:val="4"/>
    <w:qFormat/>
    <w:rsid w:val="00CA0BDB"/>
    <w:pPr>
      <w:spacing w:before="120" w:after="60"/>
      <w:outlineLvl w:val="4"/>
    </w:pPr>
    <w:rPr>
      <w:rFonts w:ascii="Tahoma" w:hAnsi="Tahoma"/>
    </w:rPr>
  </w:style>
  <w:style w:type="paragraph" w:styleId="Cmsor6">
    <w:name w:val="heading 6"/>
    <w:basedOn w:val="Norml"/>
    <w:next w:val="Norml"/>
    <w:uiPriority w:val="9"/>
    <w:semiHidden/>
    <w:unhideWhenUsed/>
    <w:qFormat/>
    <w:rsid w:val="00CA0BDB"/>
    <w:pPr>
      <w:keepNext/>
      <w:keepLines/>
      <w:spacing w:before="200" w:after="40"/>
      <w:outlineLvl w:val="5"/>
    </w:pPr>
    <w:rPr>
      <w:b/>
      <w:sz w:val="20"/>
      <w:szCs w:val="20"/>
    </w:rPr>
  </w:style>
  <w:style w:type="character" w:default="1" w:styleId="Bekezdsalapbettpusa">
    <w:name w:val="Default Paragraph Font"/>
    <w:uiPriority w:val="1"/>
    <w:semiHidden/>
    <w:unhideWhenUsed/>
    <w:rsid w:val="00CA0BDB"/>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CA0BDB"/>
  </w:style>
  <w:style w:type="table" w:customStyle="1" w:styleId="TableNormal">
    <w:name w:val="Table Normal"/>
    <w:rsid w:val="00CA0BDB"/>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CA0BDB"/>
    <w:pPr>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CA0BDB"/>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CA0BDB"/>
    <w:rPr>
      <w:rFonts w:cs="Mangal"/>
      <w:sz w:val="20"/>
      <w:szCs w:val="18"/>
    </w:rPr>
  </w:style>
  <w:style w:type="character" w:customStyle="1" w:styleId="JegyzetszvegChar">
    <w:name w:val="Jegyzetszöveg Char"/>
    <w:basedOn w:val="Bekezdsalapbettpusa"/>
    <w:link w:val="Jegyzetszveg"/>
    <w:uiPriority w:val="99"/>
    <w:rsid w:val="00CA0BDB"/>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CA0BDB"/>
    <w:rPr>
      <w:sz w:val="16"/>
      <w:szCs w:val="16"/>
    </w:rPr>
  </w:style>
  <w:style w:type="paragraph" w:styleId="Buborkszveg">
    <w:name w:val="Balloon Text"/>
    <w:basedOn w:val="Norml"/>
    <w:link w:val="BuborkszvegChar"/>
    <w:uiPriority w:val="99"/>
    <w:semiHidden/>
    <w:unhideWhenUsed/>
    <w:rsid w:val="00CA0BDB"/>
    <w:rPr>
      <w:rFonts w:ascii="Segoe UI" w:hAnsi="Segoe UI" w:cs="Mangal"/>
      <w:sz w:val="18"/>
      <w:szCs w:val="16"/>
    </w:rPr>
  </w:style>
  <w:style w:type="character" w:customStyle="1" w:styleId="BuborkszvegChar">
    <w:name w:val="Buborékszöveg Char"/>
    <w:basedOn w:val="Bekezdsalapbettpusa"/>
    <w:link w:val="Buborkszveg"/>
    <w:uiPriority w:val="99"/>
    <w:semiHidden/>
    <w:rsid w:val="00CA0BDB"/>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CA0BDB"/>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CA0BDB"/>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CA0BDB"/>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CA0BDB"/>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CA0BDB"/>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CA0BDB"/>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CA0BDB"/>
    <w:rPr>
      <w:rFonts w:ascii="Tahoma" w:eastAsia="Arial Unicode MS" w:hAnsi="Tahoma" w:cs="Arial Unicode MS"/>
      <w:sz w:val="22"/>
      <w:szCs w:val="22"/>
      <w:lang w:eastAsia="en-US" w:bidi="ar-SA"/>
    </w:rPr>
  </w:style>
  <w:style w:type="paragraph" w:styleId="llb">
    <w:name w:val="footer"/>
    <w:basedOn w:val="Norml"/>
    <w:link w:val="llbChar"/>
    <w:uiPriority w:val="24"/>
    <w:rsid w:val="00CA0BDB"/>
    <w:pPr>
      <w:tabs>
        <w:tab w:val="center" w:pos="4536"/>
        <w:tab w:val="right" w:pos="9072"/>
      </w:tabs>
    </w:pPr>
  </w:style>
  <w:style w:type="character" w:customStyle="1" w:styleId="llbChar">
    <w:name w:val="Élőláb Char"/>
    <w:basedOn w:val="Bekezdsalapbettpusa"/>
    <w:link w:val="llb"/>
    <w:uiPriority w:val="24"/>
    <w:rsid w:val="00CA0BDB"/>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CA0BDB"/>
    <w:rPr>
      <w:i/>
      <w:noProof/>
    </w:rPr>
  </w:style>
  <w:style w:type="paragraph" w:styleId="Lista">
    <w:name w:val="List"/>
    <w:basedOn w:val="Norml"/>
    <w:uiPriority w:val="7"/>
    <w:qFormat/>
    <w:rsid w:val="00CA0BDB"/>
    <w:pPr>
      <w:keepLines/>
      <w:widowControl/>
      <w:numPr>
        <w:numId w:val="4"/>
      </w:numPr>
    </w:pPr>
  </w:style>
  <w:style w:type="paragraph" w:styleId="Lista2">
    <w:name w:val="List 2"/>
    <w:basedOn w:val="Lista"/>
    <w:uiPriority w:val="7"/>
    <w:rsid w:val="00CA0BDB"/>
    <w:pPr>
      <w:numPr>
        <w:ilvl w:val="1"/>
      </w:numPr>
    </w:pPr>
  </w:style>
  <w:style w:type="paragraph" w:styleId="Lista3">
    <w:name w:val="List 3"/>
    <w:basedOn w:val="Lista"/>
    <w:uiPriority w:val="7"/>
    <w:rsid w:val="00CA0BDB"/>
    <w:pPr>
      <w:numPr>
        <w:ilvl w:val="2"/>
      </w:numPr>
    </w:pPr>
  </w:style>
  <w:style w:type="paragraph" w:styleId="Lista4">
    <w:name w:val="List 4"/>
    <w:basedOn w:val="Lista"/>
    <w:uiPriority w:val="7"/>
    <w:rsid w:val="00CA0BDB"/>
    <w:pPr>
      <w:numPr>
        <w:ilvl w:val="3"/>
      </w:numPr>
    </w:pPr>
  </w:style>
  <w:style w:type="paragraph" w:styleId="Lista5">
    <w:name w:val="List 5"/>
    <w:basedOn w:val="Lista"/>
    <w:uiPriority w:val="7"/>
    <w:rsid w:val="00CA0BDB"/>
    <w:pPr>
      <w:numPr>
        <w:ilvl w:val="4"/>
      </w:numPr>
    </w:pPr>
  </w:style>
  <w:style w:type="paragraph" w:styleId="lfej">
    <w:name w:val="header"/>
    <w:basedOn w:val="Norml"/>
    <w:link w:val="lfejChar"/>
    <w:uiPriority w:val="24"/>
    <w:qFormat/>
    <w:rsid w:val="00CA0BDB"/>
    <w:pPr>
      <w:tabs>
        <w:tab w:val="center" w:pos="4536"/>
        <w:tab w:val="right" w:pos="9072"/>
      </w:tabs>
    </w:pPr>
  </w:style>
  <w:style w:type="character" w:customStyle="1" w:styleId="lfejChar">
    <w:name w:val="Élőfej Char"/>
    <w:basedOn w:val="Bekezdsalapbettpusa"/>
    <w:link w:val="lfej"/>
    <w:uiPriority w:val="24"/>
    <w:rsid w:val="00CA0BDB"/>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CA0BDB"/>
    <w:pPr>
      <w:ind w:left="720" w:hanging="720"/>
    </w:pPr>
  </w:style>
  <w:style w:type="character" w:customStyle="1" w:styleId="Code">
    <w:name w:val="Code"/>
    <w:uiPriority w:val="1"/>
    <w:qFormat/>
    <w:rsid w:val="00CA0BDB"/>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CA0BDB"/>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CA0BDB"/>
    <w:rPr>
      <w:vertAlign w:val="superscript"/>
    </w:rPr>
  </w:style>
  <w:style w:type="character" w:customStyle="1" w:styleId="ForeignKannadaScript">
    <w:name w:val="Foreign: KannadaScript"/>
    <w:basedOn w:val="Foreign"/>
    <w:uiPriority w:val="1"/>
    <w:qFormat/>
    <w:rsid w:val="00CA0BDB"/>
    <w:rPr>
      <w:rFonts w:ascii="Gentium Plus" w:hAnsi="Gentium Plus" w:cs="Arial Unicode MS"/>
      <w:b w:val="0"/>
      <w:i w:val="0"/>
      <w:noProof/>
    </w:rPr>
  </w:style>
  <w:style w:type="character" w:customStyle="1" w:styleId="ForeignTamilScript">
    <w:name w:val="Foreign: TamilScript"/>
    <w:basedOn w:val="Foreign"/>
    <w:uiPriority w:val="1"/>
    <w:qFormat/>
    <w:rsid w:val="00CA0BDB"/>
    <w:rPr>
      <w:rFonts w:ascii="Gentium Plus" w:hAnsi="Gentium Plus" w:cs="Arial Unicode MS"/>
      <w:b w:val="0"/>
      <w:i w:val="0"/>
      <w:noProof/>
      <w:szCs w:val="24"/>
    </w:rPr>
  </w:style>
  <w:style w:type="character" w:customStyle="1" w:styleId="ForeignBalineseScript">
    <w:name w:val="Foreign: BalineseScript"/>
    <w:basedOn w:val="Foreign"/>
    <w:uiPriority w:val="1"/>
    <w:qFormat/>
    <w:rsid w:val="00CA0BDB"/>
    <w:rPr>
      <w:rFonts w:ascii="Noto Sans Balinese" w:hAnsi="Noto Sans Balinese" w:cs="Gentium"/>
      <w:i w:val="0"/>
      <w:noProof/>
      <w:position w:val="0"/>
      <w:szCs w:val="20"/>
    </w:rPr>
  </w:style>
  <w:style w:type="character" w:customStyle="1" w:styleId="ForeignThaiScript">
    <w:name w:val="Foreign: ThaiScript"/>
    <w:basedOn w:val="Foreign"/>
    <w:uiPriority w:val="1"/>
    <w:qFormat/>
    <w:rsid w:val="00CA0BDB"/>
    <w:rPr>
      <w:rFonts w:ascii="Leelawadee UI" w:hAnsi="Leelawadee UI" w:cs="Leelawadee UI"/>
      <w:i w:val="0"/>
      <w:noProof/>
    </w:rPr>
  </w:style>
  <w:style w:type="character" w:customStyle="1" w:styleId="ForeignBrahmiScript">
    <w:name w:val="Foreign: BrahmiScript"/>
    <w:basedOn w:val="Foreign"/>
    <w:uiPriority w:val="1"/>
    <w:qFormat/>
    <w:rsid w:val="00CA0BDB"/>
    <w:rPr>
      <w:rFonts w:ascii="Segoe UI Historic" w:hAnsi="Segoe UI Historic" w:cs="Segoe UI Historic"/>
      <w:i w:val="0"/>
      <w:noProof/>
    </w:rPr>
  </w:style>
  <w:style w:type="character" w:customStyle="1" w:styleId="ForeignOriyaScript">
    <w:name w:val="Foreign: OriyaScript"/>
    <w:basedOn w:val="Foreign"/>
    <w:uiPriority w:val="1"/>
    <w:qFormat/>
    <w:rsid w:val="00CA0BDB"/>
    <w:rPr>
      <w:rFonts w:ascii="Arial Unicode MS" w:hAnsi="Arial Unicode MS" w:cs="Nirmala UI"/>
      <w:i w:val="0"/>
      <w:noProof/>
    </w:rPr>
  </w:style>
  <w:style w:type="character" w:customStyle="1" w:styleId="LbjegyzetszvegChar">
    <w:name w:val="Lábjegyzetszöveg Char"/>
    <w:basedOn w:val="Bekezdsalapbettpusa"/>
    <w:link w:val="Lbjegyzetszveg"/>
    <w:uiPriority w:val="99"/>
    <w:rsid w:val="00CA0BDB"/>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CA0BDB"/>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CA0BDB"/>
    <w:pPr>
      <w:tabs>
        <w:tab w:val="right" w:pos="851"/>
        <w:tab w:val="left" w:pos="1134"/>
      </w:tabs>
    </w:pPr>
    <w:rPr>
      <w:lang w:eastAsia="en-GB" w:bidi="hi-IN"/>
    </w:rPr>
  </w:style>
  <w:style w:type="character" w:styleId="Hiperhivatkozs">
    <w:name w:val="Hyperlink"/>
    <w:basedOn w:val="Bekezdsalapbettpusa"/>
    <w:uiPriority w:val="99"/>
    <w:unhideWhenUsed/>
    <w:rsid w:val="00CA0BDB"/>
    <w:rPr>
      <w:color w:val="0000FF" w:themeColor="hyperlink"/>
      <w:u w:val="single"/>
    </w:rPr>
  </w:style>
  <w:style w:type="character" w:styleId="Feloldatlanmegemlts">
    <w:name w:val="Unresolved Mention"/>
    <w:basedOn w:val="Bekezdsalapbettpusa"/>
    <w:uiPriority w:val="99"/>
    <w:semiHidden/>
    <w:unhideWhenUsed/>
    <w:rsid w:val="00CA0BDB"/>
    <w:rPr>
      <w:color w:val="605E5C"/>
      <w:shd w:val="clear" w:color="auto" w:fill="E1DFDD"/>
    </w:rPr>
  </w:style>
  <w:style w:type="character" w:styleId="Mrltotthiperhivatkozs">
    <w:name w:val="FollowedHyperlink"/>
    <w:basedOn w:val="Bekezdsalapbettpusa"/>
    <w:uiPriority w:val="99"/>
    <w:semiHidden/>
    <w:unhideWhenUsed/>
    <w:rsid w:val="00CA0BDB"/>
    <w:rPr>
      <w:color w:val="800080" w:themeColor="followedHyperlink"/>
      <w:u w:val="single"/>
    </w:rPr>
  </w:style>
  <w:style w:type="table" w:styleId="Rcsostblzat">
    <w:name w:val="Table Grid"/>
    <w:basedOn w:val="Normltblzat"/>
    <w:uiPriority w:val="39"/>
    <w:rsid w:val="00CA0B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CA0BDB"/>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CA0BDB"/>
    <w:rPr>
      <w:noProof/>
      <w:position w:val="-10"/>
      <w:lang w:val="en-GB" w:eastAsia="fr-FR"/>
    </w:rPr>
  </w:style>
  <w:style w:type="character" w:customStyle="1" w:styleId="ForeignKhmerScript">
    <w:name w:val="Foreign: KhmerScript"/>
    <w:basedOn w:val="Bekezdsalapbettpusa"/>
    <w:uiPriority w:val="1"/>
    <w:qFormat/>
    <w:rsid w:val="00CA0BDB"/>
    <w:rPr>
      <w:rFonts w:ascii="Gentium Plus" w:hAnsi="Gentium Plus" w:cs="DaunPenh"/>
      <w:szCs w:val="32"/>
      <w:lang w:bidi="km-KH"/>
    </w:rPr>
  </w:style>
  <w:style w:type="paragraph" w:styleId="TJ1">
    <w:name w:val="toc 1"/>
    <w:basedOn w:val="Norml"/>
    <w:next w:val="Norml"/>
    <w:uiPriority w:val="39"/>
    <w:unhideWhenUsed/>
    <w:rsid w:val="00CA0BDB"/>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CA0BDB"/>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CA0BDB"/>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CA0BDB"/>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CA0BDB"/>
    <w:rPr>
      <w:smallCaps/>
      <w:noProof/>
    </w:rPr>
  </w:style>
  <w:style w:type="character" w:customStyle="1" w:styleId="Codeattribute">
    <w:name w:val="Code_attribute"/>
    <w:basedOn w:val="Code"/>
    <w:uiPriority w:val="1"/>
    <w:qFormat/>
    <w:rsid w:val="00CA0BDB"/>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CA0BDB"/>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CA0BDB"/>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CA0BDB"/>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CA0BDB"/>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CA0BDB"/>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CA0BDB"/>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CA0BDB"/>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CA0BDB"/>
    <w:pPr>
      <w:widowControl/>
      <w:numPr>
        <w:numId w:val="30"/>
      </w:numPr>
      <w:spacing w:before="60"/>
      <w:contextualSpacing/>
    </w:pPr>
  </w:style>
  <w:style w:type="character" w:customStyle="1" w:styleId="ForeignTamilGrantha">
    <w:name w:val="Foreign:TamilGrantha"/>
    <w:basedOn w:val="ForeignTamilScript"/>
    <w:uiPriority w:val="1"/>
    <w:qFormat/>
    <w:rsid w:val="00CA0BDB"/>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CA0BDB"/>
    <w:rPr>
      <w:rFonts w:ascii="Gentium Plus" w:hAnsi="Gentium Plus" w:cs="Arial Unicode MS"/>
      <w:b w:val="0"/>
      <w:i w:val="0"/>
      <w:noProof/>
    </w:rPr>
  </w:style>
  <w:style w:type="character" w:customStyle="1" w:styleId="MetreCode">
    <w:name w:val="MetreCode"/>
    <w:basedOn w:val="Bekezdsalapbettpusa"/>
    <w:uiPriority w:val="1"/>
    <w:qFormat/>
    <w:rsid w:val="00CA0BDB"/>
    <w:rPr>
      <w:rFonts w:ascii="Cardo" w:eastAsia="Arial Unicode MS" w:hAnsi="Cardo" w:cs="Arial Unicode MS"/>
      <w:spacing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ombay.indology.info/software/fonts/induni/index.html" TargetMode="External"/><Relationship Id="rId18" Type="http://schemas.openxmlformats.org/officeDocument/2006/relationships/image" Target="media/image6.jpeg"/><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hyperlink" Target="https://standards.iso.org/ittf/PubliclyAvailableStandards/c069119_ISO_IEC_10646_2017.zip" TargetMode="External"/><Relationship Id="rId7" Type="http://schemas.openxmlformats.org/officeDocument/2006/relationships/endnotes" Target="endnotes.xml"/><Relationship Id="rId12" Type="http://schemas.openxmlformats.org/officeDocument/2006/relationships/hyperlink" Target="https://www.google.com/get/noto/"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hyperlink" Target="https://standards.iso.org/ittf/PubliclyAvailableStandards/c069119_ISO_IEC_10646_2017.zip"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oftware.sil.org/gentium/" TargetMode="External"/><Relationship Id="rId24" Type="http://schemas.openxmlformats.org/officeDocument/2006/relationships/image" Target="media/image12.png"/><Relationship Id="rId32" Type="http://schemas.openxmlformats.org/officeDocument/2006/relationships/hyperlink" Target="https://www.iso.org/standard/28333.html"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footer" Target="footer2.xml"/><Relationship Id="rId10" Type="http://schemas.openxmlformats.org/officeDocument/2006/relationships/hyperlink" Target="https://www.unicode.org/standard/standard.html" TargetMode="External"/><Relationship Id="rId19" Type="http://schemas.openxmlformats.org/officeDocument/2006/relationships/image" Target="media/image7.png"/><Relationship Id="rId31" Type="http://schemas.openxmlformats.org/officeDocument/2006/relationships/hyperlink" Target="https://www.iso.org/standard/28333.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ISO_15919" TargetMode="Externa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footer" Target="footer1.xml"/><Relationship Id="rId8" Type="http://schemas.openxmlformats.org/officeDocument/2006/relationships/image" Target="media/image1.emf"/><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87BD90-829C-49FC-99A1-C5ADF45D2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72</TotalTime>
  <Pages>28</Pages>
  <Words>10764</Words>
  <Characters>74278</Characters>
  <Application>Microsoft Office Word</Application>
  <DocSecurity>0</DocSecurity>
  <Lines>618</Lines>
  <Paragraphs>169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84873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Dániel Balogh</dc:creator>
  <cp:lastModifiedBy>Dániel Balogh</cp:lastModifiedBy>
  <cp:revision>44</cp:revision>
  <cp:lastPrinted>2019-08-29T12:31:00Z</cp:lastPrinted>
  <dcterms:created xsi:type="dcterms:W3CDTF">2020-05-04T09:21:00Z</dcterms:created>
  <dcterms:modified xsi:type="dcterms:W3CDTF">2020-06-29T09:07:00Z</dcterms:modified>
</cp:coreProperties>
</file>