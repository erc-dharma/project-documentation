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2C6E9BF9"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A61239">
          <w:rPr>
            <w:noProof/>
            <w:webHidden/>
          </w:rPr>
          <w:t>6</w:t>
        </w:r>
        <w:r w:rsidR="00A61239">
          <w:rPr>
            <w:noProof/>
            <w:webHidden/>
          </w:rPr>
          <w:fldChar w:fldCharType="end"/>
        </w:r>
      </w:hyperlink>
    </w:p>
    <w:p w14:paraId="001AAA9D" w14:textId="1C110A1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A61239">
          <w:rPr>
            <w:noProof/>
            <w:webHidden/>
          </w:rPr>
          <w:t>6</w:t>
        </w:r>
        <w:r w:rsidR="00A61239">
          <w:rPr>
            <w:noProof/>
            <w:webHidden/>
          </w:rPr>
          <w:fldChar w:fldCharType="end"/>
        </w:r>
      </w:hyperlink>
    </w:p>
    <w:p w14:paraId="1A10091A" w14:textId="772BE8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A61239">
          <w:rPr>
            <w:noProof/>
            <w:webHidden/>
          </w:rPr>
          <w:t>6</w:t>
        </w:r>
        <w:r w:rsidR="00A61239">
          <w:rPr>
            <w:noProof/>
            <w:webHidden/>
          </w:rPr>
          <w:fldChar w:fldCharType="end"/>
        </w:r>
      </w:hyperlink>
    </w:p>
    <w:p w14:paraId="7439E989" w14:textId="16FDC5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A61239">
          <w:rPr>
            <w:noProof/>
            <w:webHidden/>
          </w:rPr>
          <w:t>6</w:t>
        </w:r>
        <w:r w:rsidR="00A61239">
          <w:rPr>
            <w:noProof/>
            <w:webHidden/>
          </w:rPr>
          <w:fldChar w:fldCharType="end"/>
        </w:r>
      </w:hyperlink>
    </w:p>
    <w:p w14:paraId="6CC112BA" w14:textId="56A8D37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A61239">
          <w:rPr>
            <w:noProof/>
            <w:webHidden/>
          </w:rPr>
          <w:t>7</w:t>
        </w:r>
        <w:r w:rsidR="00A61239">
          <w:rPr>
            <w:noProof/>
            <w:webHidden/>
          </w:rPr>
          <w:fldChar w:fldCharType="end"/>
        </w:r>
      </w:hyperlink>
    </w:p>
    <w:p w14:paraId="45F85372" w14:textId="04E7093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A61239">
          <w:rPr>
            <w:noProof/>
            <w:webHidden/>
          </w:rPr>
          <w:t>7</w:t>
        </w:r>
        <w:r w:rsidR="00A61239">
          <w:rPr>
            <w:noProof/>
            <w:webHidden/>
          </w:rPr>
          <w:fldChar w:fldCharType="end"/>
        </w:r>
      </w:hyperlink>
    </w:p>
    <w:p w14:paraId="62A60937" w14:textId="24255B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A61239">
          <w:rPr>
            <w:noProof/>
            <w:webHidden/>
          </w:rPr>
          <w:t>7</w:t>
        </w:r>
        <w:r w:rsidR="00A61239">
          <w:rPr>
            <w:noProof/>
            <w:webHidden/>
          </w:rPr>
          <w:fldChar w:fldCharType="end"/>
        </w:r>
      </w:hyperlink>
    </w:p>
    <w:p w14:paraId="16BC63CA" w14:textId="3B53B61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A61239">
          <w:rPr>
            <w:noProof/>
            <w:webHidden/>
          </w:rPr>
          <w:t>7</w:t>
        </w:r>
        <w:r w:rsidR="00A61239">
          <w:rPr>
            <w:noProof/>
            <w:webHidden/>
          </w:rPr>
          <w:fldChar w:fldCharType="end"/>
        </w:r>
      </w:hyperlink>
    </w:p>
    <w:p w14:paraId="544D09EF" w14:textId="7504054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A61239">
          <w:rPr>
            <w:noProof/>
            <w:webHidden/>
          </w:rPr>
          <w:t>8</w:t>
        </w:r>
        <w:r w:rsidR="00A61239">
          <w:rPr>
            <w:noProof/>
            <w:webHidden/>
          </w:rPr>
          <w:fldChar w:fldCharType="end"/>
        </w:r>
      </w:hyperlink>
    </w:p>
    <w:p w14:paraId="2A82EF97" w14:textId="0B69233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A61239">
          <w:rPr>
            <w:noProof/>
            <w:webHidden/>
          </w:rPr>
          <w:t>8</w:t>
        </w:r>
        <w:r w:rsidR="00A61239">
          <w:rPr>
            <w:noProof/>
            <w:webHidden/>
          </w:rPr>
          <w:fldChar w:fldCharType="end"/>
        </w:r>
      </w:hyperlink>
    </w:p>
    <w:p w14:paraId="7C2E3E8E" w14:textId="33DF810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A61239">
          <w:rPr>
            <w:noProof/>
            <w:webHidden/>
          </w:rPr>
          <w:t>8</w:t>
        </w:r>
        <w:r w:rsidR="00A61239">
          <w:rPr>
            <w:noProof/>
            <w:webHidden/>
          </w:rPr>
          <w:fldChar w:fldCharType="end"/>
        </w:r>
      </w:hyperlink>
    </w:p>
    <w:p w14:paraId="1522D176" w14:textId="142396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A61239">
          <w:rPr>
            <w:noProof/>
            <w:webHidden/>
          </w:rPr>
          <w:t>8</w:t>
        </w:r>
        <w:r w:rsidR="00A61239">
          <w:rPr>
            <w:noProof/>
            <w:webHidden/>
          </w:rPr>
          <w:fldChar w:fldCharType="end"/>
        </w:r>
      </w:hyperlink>
    </w:p>
    <w:p w14:paraId="73CA69B7" w14:textId="6C6D72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A61239">
          <w:rPr>
            <w:noProof/>
            <w:webHidden/>
          </w:rPr>
          <w:t>9</w:t>
        </w:r>
        <w:r w:rsidR="00A61239">
          <w:rPr>
            <w:noProof/>
            <w:webHidden/>
          </w:rPr>
          <w:fldChar w:fldCharType="end"/>
        </w:r>
      </w:hyperlink>
    </w:p>
    <w:p w14:paraId="3746871E" w14:textId="6B4074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A61239">
          <w:rPr>
            <w:noProof/>
            <w:webHidden/>
          </w:rPr>
          <w:t>9</w:t>
        </w:r>
        <w:r w:rsidR="00A61239">
          <w:rPr>
            <w:noProof/>
            <w:webHidden/>
          </w:rPr>
          <w:fldChar w:fldCharType="end"/>
        </w:r>
      </w:hyperlink>
    </w:p>
    <w:p w14:paraId="27BA6AA2" w14:textId="348E7F9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A61239">
          <w:rPr>
            <w:noProof/>
            <w:webHidden/>
          </w:rPr>
          <w:t>13</w:t>
        </w:r>
        <w:r w:rsidR="00A61239">
          <w:rPr>
            <w:noProof/>
            <w:webHidden/>
          </w:rPr>
          <w:fldChar w:fldCharType="end"/>
        </w:r>
      </w:hyperlink>
    </w:p>
    <w:p w14:paraId="35998F6F" w14:textId="60BD82C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A61239">
          <w:rPr>
            <w:noProof/>
            <w:webHidden/>
          </w:rPr>
          <w:t>13</w:t>
        </w:r>
        <w:r w:rsidR="00A61239">
          <w:rPr>
            <w:noProof/>
            <w:webHidden/>
          </w:rPr>
          <w:fldChar w:fldCharType="end"/>
        </w:r>
      </w:hyperlink>
    </w:p>
    <w:p w14:paraId="5F207335" w14:textId="4EFEB7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A61239">
          <w:rPr>
            <w:noProof/>
            <w:webHidden/>
          </w:rPr>
          <w:t>16</w:t>
        </w:r>
        <w:r w:rsidR="00A61239">
          <w:rPr>
            <w:noProof/>
            <w:webHidden/>
          </w:rPr>
          <w:fldChar w:fldCharType="end"/>
        </w:r>
      </w:hyperlink>
    </w:p>
    <w:p w14:paraId="7AF0A8F1" w14:textId="1884269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A61239">
          <w:rPr>
            <w:noProof/>
            <w:webHidden/>
          </w:rPr>
          <w:t>16</w:t>
        </w:r>
        <w:r w:rsidR="00A61239">
          <w:rPr>
            <w:noProof/>
            <w:webHidden/>
          </w:rPr>
          <w:fldChar w:fldCharType="end"/>
        </w:r>
      </w:hyperlink>
    </w:p>
    <w:p w14:paraId="7D8E2CF1" w14:textId="3E92C08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A61239">
          <w:rPr>
            <w:noProof/>
            <w:webHidden/>
          </w:rPr>
          <w:t>16</w:t>
        </w:r>
        <w:r w:rsidR="00A61239">
          <w:rPr>
            <w:noProof/>
            <w:webHidden/>
          </w:rPr>
          <w:fldChar w:fldCharType="end"/>
        </w:r>
      </w:hyperlink>
    </w:p>
    <w:p w14:paraId="525F2272" w14:textId="716991D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A61239">
          <w:rPr>
            <w:noProof/>
            <w:webHidden/>
          </w:rPr>
          <w:t>16</w:t>
        </w:r>
        <w:r w:rsidR="00A61239">
          <w:rPr>
            <w:noProof/>
            <w:webHidden/>
          </w:rPr>
          <w:fldChar w:fldCharType="end"/>
        </w:r>
      </w:hyperlink>
    </w:p>
    <w:p w14:paraId="26B943DC" w14:textId="365368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A61239">
          <w:rPr>
            <w:noProof/>
            <w:webHidden/>
          </w:rPr>
          <w:t>17</w:t>
        </w:r>
        <w:r w:rsidR="00A61239">
          <w:rPr>
            <w:noProof/>
            <w:webHidden/>
          </w:rPr>
          <w:fldChar w:fldCharType="end"/>
        </w:r>
      </w:hyperlink>
    </w:p>
    <w:p w14:paraId="2C6D1D99" w14:textId="088A79C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A61239">
          <w:rPr>
            <w:noProof/>
            <w:webHidden/>
          </w:rPr>
          <w:t>17</w:t>
        </w:r>
        <w:r w:rsidR="00A61239">
          <w:rPr>
            <w:noProof/>
            <w:webHidden/>
          </w:rPr>
          <w:fldChar w:fldCharType="end"/>
        </w:r>
      </w:hyperlink>
    </w:p>
    <w:p w14:paraId="711545C7" w14:textId="157EF6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A61239">
          <w:rPr>
            <w:noProof/>
            <w:webHidden/>
          </w:rPr>
          <w:t>17</w:t>
        </w:r>
        <w:r w:rsidR="00A61239">
          <w:rPr>
            <w:noProof/>
            <w:webHidden/>
          </w:rPr>
          <w:fldChar w:fldCharType="end"/>
        </w:r>
      </w:hyperlink>
    </w:p>
    <w:p w14:paraId="5822E345" w14:textId="1572E6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A61239">
          <w:rPr>
            <w:noProof/>
            <w:webHidden/>
          </w:rPr>
          <w:t>18</w:t>
        </w:r>
        <w:r w:rsidR="00A61239">
          <w:rPr>
            <w:noProof/>
            <w:webHidden/>
          </w:rPr>
          <w:fldChar w:fldCharType="end"/>
        </w:r>
      </w:hyperlink>
    </w:p>
    <w:p w14:paraId="4D75B132" w14:textId="01E11B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A61239">
          <w:rPr>
            <w:noProof/>
            <w:webHidden/>
          </w:rPr>
          <w:t>18</w:t>
        </w:r>
        <w:r w:rsidR="00A61239">
          <w:rPr>
            <w:noProof/>
            <w:webHidden/>
          </w:rPr>
          <w:fldChar w:fldCharType="end"/>
        </w:r>
      </w:hyperlink>
    </w:p>
    <w:p w14:paraId="371BB0EB" w14:textId="0E61982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A61239">
          <w:rPr>
            <w:noProof/>
            <w:webHidden/>
          </w:rPr>
          <w:t>18</w:t>
        </w:r>
        <w:r w:rsidR="00A61239">
          <w:rPr>
            <w:noProof/>
            <w:webHidden/>
          </w:rPr>
          <w:fldChar w:fldCharType="end"/>
        </w:r>
      </w:hyperlink>
    </w:p>
    <w:p w14:paraId="3C5EF479" w14:textId="7D0CBBF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A61239">
          <w:rPr>
            <w:noProof/>
            <w:webHidden/>
          </w:rPr>
          <w:t>19</w:t>
        </w:r>
        <w:r w:rsidR="00A61239">
          <w:rPr>
            <w:noProof/>
            <w:webHidden/>
          </w:rPr>
          <w:fldChar w:fldCharType="end"/>
        </w:r>
      </w:hyperlink>
    </w:p>
    <w:p w14:paraId="21D59C47" w14:textId="1AC9190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A61239">
          <w:rPr>
            <w:noProof/>
            <w:webHidden/>
          </w:rPr>
          <w:t>20</w:t>
        </w:r>
        <w:r w:rsidR="00A61239">
          <w:rPr>
            <w:noProof/>
            <w:webHidden/>
          </w:rPr>
          <w:fldChar w:fldCharType="end"/>
        </w:r>
      </w:hyperlink>
    </w:p>
    <w:p w14:paraId="1AD90CDD" w14:textId="4AA8060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A61239">
          <w:rPr>
            <w:noProof/>
            <w:webHidden/>
          </w:rPr>
          <w:t>20</w:t>
        </w:r>
        <w:r w:rsidR="00A61239">
          <w:rPr>
            <w:noProof/>
            <w:webHidden/>
          </w:rPr>
          <w:fldChar w:fldCharType="end"/>
        </w:r>
      </w:hyperlink>
    </w:p>
    <w:p w14:paraId="13CF2F30" w14:textId="11FA50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A61239">
          <w:rPr>
            <w:noProof/>
            <w:webHidden/>
          </w:rPr>
          <w:t>21</w:t>
        </w:r>
        <w:r w:rsidR="00A61239">
          <w:rPr>
            <w:noProof/>
            <w:webHidden/>
          </w:rPr>
          <w:fldChar w:fldCharType="end"/>
        </w:r>
      </w:hyperlink>
    </w:p>
    <w:p w14:paraId="0E52010F" w14:textId="3A97125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A61239">
          <w:rPr>
            <w:noProof/>
            <w:webHidden/>
          </w:rPr>
          <w:t>22</w:t>
        </w:r>
        <w:r w:rsidR="00A61239">
          <w:rPr>
            <w:noProof/>
            <w:webHidden/>
          </w:rPr>
          <w:fldChar w:fldCharType="end"/>
        </w:r>
      </w:hyperlink>
    </w:p>
    <w:p w14:paraId="7AFF4DE6" w14:textId="5F8F6C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A61239">
          <w:rPr>
            <w:noProof/>
            <w:webHidden/>
          </w:rPr>
          <w:t>23</w:t>
        </w:r>
        <w:r w:rsidR="00A61239">
          <w:rPr>
            <w:noProof/>
            <w:webHidden/>
          </w:rPr>
          <w:fldChar w:fldCharType="end"/>
        </w:r>
      </w:hyperlink>
    </w:p>
    <w:p w14:paraId="2F5C6C43" w14:textId="0B86E27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A61239">
          <w:rPr>
            <w:noProof/>
            <w:webHidden/>
          </w:rPr>
          <w:t>24</w:t>
        </w:r>
        <w:r w:rsidR="00A61239">
          <w:rPr>
            <w:noProof/>
            <w:webHidden/>
          </w:rPr>
          <w:fldChar w:fldCharType="end"/>
        </w:r>
      </w:hyperlink>
    </w:p>
    <w:p w14:paraId="07B21BFD" w14:textId="5999443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A61239">
          <w:rPr>
            <w:noProof/>
            <w:webHidden/>
          </w:rPr>
          <w:t>25</w:t>
        </w:r>
        <w:r w:rsidR="00A61239">
          <w:rPr>
            <w:noProof/>
            <w:webHidden/>
          </w:rPr>
          <w:fldChar w:fldCharType="end"/>
        </w:r>
      </w:hyperlink>
    </w:p>
    <w:p w14:paraId="56E85DA0" w14:textId="67FF7222"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A61239">
          <w:rPr>
            <w:noProof/>
            <w:webHidden/>
          </w:rPr>
          <w:t>27</w:t>
        </w:r>
        <w:r w:rsidR="00A61239">
          <w:rPr>
            <w:noProof/>
            <w:webHidden/>
          </w:rPr>
          <w:fldChar w:fldCharType="end"/>
        </w:r>
      </w:hyperlink>
    </w:p>
    <w:p w14:paraId="2B5C9D1E" w14:textId="6978BBD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A61239">
          <w:rPr>
            <w:noProof/>
            <w:webHidden/>
          </w:rPr>
          <w:t>27</w:t>
        </w:r>
        <w:r w:rsidR="00A61239">
          <w:rPr>
            <w:noProof/>
            <w:webHidden/>
          </w:rPr>
          <w:fldChar w:fldCharType="end"/>
        </w:r>
      </w:hyperlink>
    </w:p>
    <w:p w14:paraId="1B044125" w14:textId="489058B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A61239">
          <w:rPr>
            <w:noProof/>
            <w:webHidden/>
          </w:rPr>
          <w:t>27</w:t>
        </w:r>
        <w:r w:rsidR="00A61239">
          <w:rPr>
            <w:noProof/>
            <w:webHidden/>
          </w:rPr>
          <w:fldChar w:fldCharType="end"/>
        </w:r>
      </w:hyperlink>
    </w:p>
    <w:p w14:paraId="0D43F998" w14:textId="16CD09D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A61239">
          <w:rPr>
            <w:noProof/>
            <w:webHidden/>
          </w:rPr>
          <w:t>28</w:t>
        </w:r>
        <w:r w:rsidR="00A61239">
          <w:rPr>
            <w:noProof/>
            <w:webHidden/>
          </w:rPr>
          <w:fldChar w:fldCharType="end"/>
        </w:r>
      </w:hyperlink>
    </w:p>
    <w:p w14:paraId="03CAE4D5" w14:textId="2D9C9B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A61239">
          <w:rPr>
            <w:noProof/>
            <w:webHidden/>
          </w:rPr>
          <w:t>28</w:t>
        </w:r>
        <w:r w:rsidR="00A61239">
          <w:rPr>
            <w:noProof/>
            <w:webHidden/>
          </w:rPr>
          <w:fldChar w:fldCharType="end"/>
        </w:r>
      </w:hyperlink>
    </w:p>
    <w:p w14:paraId="19B98417" w14:textId="108596B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A61239">
          <w:rPr>
            <w:noProof/>
            <w:webHidden/>
          </w:rPr>
          <w:t>29</w:t>
        </w:r>
        <w:r w:rsidR="00A61239">
          <w:rPr>
            <w:noProof/>
            <w:webHidden/>
          </w:rPr>
          <w:fldChar w:fldCharType="end"/>
        </w:r>
      </w:hyperlink>
    </w:p>
    <w:p w14:paraId="7D0D2F7B" w14:textId="103F1E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A61239">
          <w:rPr>
            <w:noProof/>
            <w:webHidden/>
          </w:rPr>
          <w:t>30</w:t>
        </w:r>
        <w:r w:rsidR="00A61239">
          <w:rPr>
            <w:noProof/>
            <w:webHidden/>
          </w:rPr>
          <w:fldChar w:fldCharType="end"/>
        </w:r>
      </w:hyperlink>
    </w:p>
    <w:p w14:paraId="7DE38CAC" w14:textId="066F3F7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A61239">
          <w:rPr>
            <w:noProof/>
            <w:webHidden/>
          </w:rPr>
          <w:t>30</w:t>
        </w:r>
        <w:r w:rsidR="00A61239">
          <w:rPr>
            <w:noProof/>
            <w:webHidden/>
          </w:rPr>
          <w:fldChar w:fldCharType="end"/>
        </w:r>
      </w:hyperlink>
    </w:p>
    <w:p w14:paraId="1D98A097" w14:textId="3D42588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A61239">
          <w:rPr>
            <w:noProof/>
            <w:webHidden/>
          </w:rPr>
          <w:t>30</w:t>
        </w:r>
        <w:r w:rsidR="00A61239">
          <w:rPr>
            <w:noProof/>
            <w:webHidden/>
          </w:rPr>
          <w:fldChar w:fldCharType="end"/>
        </w:r>
      </w:hyperlink>
    </w:p>
    <w:p w14:paraId="03558F4F" w14:textId="16D33E7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A61239">
          <w:rPr>
            <w:noProof/>
            <w:webHidden/>
          </w:rPr>
          <w:t>31</w:t>
        </w:r>
        <w:r w:rsidR="00A61239">
          <w:rPr>
            <w:noProof/>
            <w:webHidden/>
          </w:rPr>
          <w:fldChar w:fldCharType="end"/>
        </w:r>
      </w:hyperlink>
    </w:p>
    <w:p w14:paraId="046783FF" w14:textId="2C203C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A61239">
          <w:rPr>
            <w:noProof/>
            <w:webHidden/>
          </w:rPr>
          <w:t>31</w:t>
        </w:r>
        <w:r w:rsidR="00A61239">
          <w:rPr>
            <w:noProof/>
            <w:webHidden/>
          </w:rPr>
          <w:fldChar w:fldCharType="end"/>
        </w:r>
      </w:hyperlink>
    </w:p>
    <w:p w14:paraId="123F8D41" w14:textId="185266E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A61239">
          <w:rPr>
            <w:noProof/>
            <w:webHidden/>
          </w:rPr>
          <w:t>32</w:t>
        </w:r>
        <w:r w:rsidR="00A61239">
          <w:rPr>
            <w:noProof/>
            <w:webHidden/>
          </w:rPr>
          <w:fldChar w:fldCharType="end"/>
        </w:r>
      </w:hyperlink>
    </w:p>
    <w:p w14:paraId="2B1AB242" w14:textId="1516EFD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A61239">
          <w:rPr>
            <w:noProof/>
            <w:webHidden/>
          </w:rPr>
          <w:t>32</w:t>
        </w:r>
        <w:r w:rsidR="00A61239">
          <w:rPr>
            <w:noProof/>
            <w:webHidden/>
          </w:rPr>
          <w:fldChar w:fldCharType="end"/>
        </w:r>
      </w:hyperlink>
    </w:p>
    <w:p w14:paraId="3A3557EE" w14:textId="6AA7551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A61239">
          <w:rPr>
            <w:noProof/>
            <w:webHidden/>
          </w:rPr>
          <w:t>34</w:t>
        </w:r>
        <w:r w:rsidR="00A61239">
          <w:rPr>
            <w:noProof/>
            <w:webHidden/>
          </w:rPr>
          <w:fldChar w:fldCharType="end"/>
        </w:r>
      </w:hyperlink>
    </w:p>
    <w:p w14:paraId="2B7B2A04" w14:textId="732457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A61239">
          <w:rPr>
            <w:noProof/>
            <w:webHidden/>
          </w:rPr>
          <w:t>34</w:t>
        </w:r>
        <w:r w:rsidR="00A61239">
          <w:rPr>
            <w:noProof/>
            <w:webHidden/>
          </w:rPr>
          <w:fldChar w:fldCharType="end"/>
        </w:r>
      </w:hyperlink>
    </w:p>
    <w:p w14:paraId="2F07AC27" w14:textId="1E7E132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A61239">
          <w:rPr>
            <w:noProof/>
            <w:webHidden/>
          </w:rPr>
          <w:t>34</w:t>
        </w:r>
        <w:r w:rsidR="00A61239">
          <w:rPr>
            <w:noProof/>
            <w:webHidden/>
          </w:rPr>
          <w:fldChar w:fldCharType="end"/>
        </w:r>
      </w:hyperlink>
    </w:p>
    <w:p w14:paraId="54641FB2" w14:textId="0F555D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A61239">
          <w:rPr>
            <w:noProof/>
            <w:webHidden/>
          </w:rPr>
          <w:t>35</w:t>
        </w:r>
        <w:r w:rsidR="00A61239">
          <w:rPr>
            <w:noProof/>
            <w:webHidden/>
          </w:rPr>
          <w:fldChar w:fldCharType="end"/>
        </w:r>
      </w:hyperlink>
    </w:p>
    <w:p w14:paraId="2020CD1A" w14:textId="701687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A61239">
          <w:rPr>
            <w:noProof/>
            <w:webHidden/>
          </w:rPr>
          <w:t>37</w:t>
        </w:r>
        <w:r w:rsidR="00A61239">
          <w:rPr>
            <w:noProof/>
            <w:webHidden/>
          </w:rPr>
          <w:fldChar w:fldCharType="end"/>
        </w:r>
      </w:hyperlink>
    </w:p>
    <w:p w14:paraId="25692554" w14:textId="6243CDC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A61239">
          <w:rPr>
            <w:noProof/>
            <w:webHidden/>
          </w:rPr>
          <w:t>37</w:t>
        </w:r>
        <w:r w:rsidR="00A61239">
          <w:rPr>
            <w:noProof/>
            <w:webHidden/>
          </w:rPr>
          <w:fldChar w:fldCharType="end"/>
        </w:r>
      </w:hyperlink>
    </w:p>
    <w:p w14:paraId="4DC9DAE9" w14:textId="013D8CF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A61239">
          <w:rPr>
            <w:noProof/>
            <w:webHidden/>
          </w:rPr>
          <w:t>38</w:t>
        </w:r>
        <w:r w:rsidR="00A61239">
          <w:rPr>
            <w:noProof/>
            <w:webHidden/>
          </w:rPr>
          <w:fldChar w:fldCharType="end"/>
        </w:r>
      </w:hyperlink>
    </w:p>
    <w:p w14:paraId="53DFFCDA" w14:textId="440721D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A61239">
          <w:rPr>
            <w:noProof/>
            <w:webHidden/>
          </w:rPr>
          <w:t>38</w:t>
        </w:r>
        <w:r w:rsidR="00A61239">
          <w:rPr>
            <w:noProof/>
            <w:webHidden/>
          </w:rPr>
          <w:fldChar w:fldCharType="end"/>
        </w:r>
      </w:hyperlink>
    </w:p>
    <w:p w14:paraId="52F419BA" w14:textId="593AF2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A61239">
          <w:rPr>
            <w:noProof/>
            <w:webHidden/>
          </w:rPr>
          <w:t>39</w:t>
        </w:r>
        <w:r w:rsidR="00A61239">
          <w:rPr>
            <w:noProof/>
            <w:webHidden/>
          </w:rPr>
          <w:fldChar w:fldCharType="end"/>
        </w:r>
      </w:hyperlink>
    </w:p>
    <w:p w14:paraId="798BC8F0" w14:textId="11656EF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A61239">
          <w:rPr>
            <w:noProof/>
            <w:webHidden/>
          </w:rPr>
          <w:t>39</w:t>
        </w:r>
        <w:r w:rsidR="00A61239">
          <w:rPr>
            <w:noProof/>
            <w:webHidden/>
          </w:rPr>
          <w:fldChar w:fldCharType="end"/>
        </w:r>
      </w:hyperlink>
    </w:p>
    <w:p w14:paraId="02A88D43" w14:textId="542E11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A61239">
          <w:rPr>
            <w:noProof/>
            <w:webHidden/>
          </w:rPr>
          <w:t>40</w:t>
        </w:r>
        <w:r w:rsidR="00A61239">
          <w:rPr>
            <w:noProof/>
            <w:webHidden/>
          </w:rPr>
          <w:fldChar w:fldCharType="end"/>
        </w:r>
      </w:hyperlink>
    </w:p>
    <w:p w14:paraId="173FF060" w14:textId="62DB77E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A61239">
          <w:rPr>
            <w:noProof/>
            <w:webHidden/>
          </w:rPr>
          <w:t>41</w:t>
        </w:r>
        <w:r w:rsidR="00A61239">
          <w:rPr>
            <w:noProof/>
            <w:webHidden/>
          </w:rPr>
          <w:fldChar w:fldCharType="end"/>
        </w:r>
      </w:hyperlink>
    </w:p>
    <w:p w14:paraId="0AF54CBA" w14:textId="5343557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A61239">
          <w:rPr>
            <w:noProof/>
            <w:webHidden/>
          </w:rPr>
          <w:t>42</w:t>
        </w:r>
        <w:r w:rsidR="00A61239">
          <w:rPr>
            <w:noProof/>
            <w:webHidden/>
          </w:rPr>
          <w:fldChar w:fldCharType="end"/>
        </w:r>
      </w:hyperlink>
    </w:p>
    <w:p w14:paraId="7F8D2860" w14:textId="269143D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A61239">
          <w:rPr>
            <w:noProof/>
            <w:webHidden/>
          </w:rPr>
          <w:t>43</w:t>
        </w:r>
        <w:r w:rsidR="00A61239">
          <w:rPr>
            <w:noProof/>
            <w:webHidden/>
          </w:rPr>
          <w:fldChar w:fldCharType="end"/>
        </w:r>
      </w:hyperlink>
    </w:p>
    <w:p w14:paraId="6552DC8A" w14:textId="0E780FB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A61239">
          <w:rPr>
            <w:noProof/>
            <w:webHidden/>
          </w:rPr>
          <w:t>44</w:t>
        </w:r>
        <w:r w:rsidR="00A61239">
          <w:rPr>
            <w:noProof/>
            <w:webHidden/>
          </w:rPr>
          <w:fldChar w:fldCharType="end"/>
        </w:r>
      </w:hyperlink>
    </w:p>
    <w:p w14:paraId="36E3891A" w14:textId="25EDB4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A61239">
          <w:rPr>
            <w:noProof/>
            <w:webHidden/>
          </w:rPr>
          <w:t>44</w:t>
        </w:r>
        <w:r w:rsidR="00A61239">
          <w:rPr>
            <w:noProof/>
            <w:webHidden/>
          </w:rPr>
          <w:fldChar w:fldCharType="end"/>
        </w:r>
      </w:hyperlink>
    </w:p>
    <w:p w14:paraId="520F84A8" w14:textId="761ED6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A61239">
          <w:rPr>
            <w:noProof/>
            <w:webHidden/>
          </w:rPr>
          <w:t>44</w:t>
        </w:r>
        <w:r w:rsidR="00A61239">
          <w:rPr>
            <w:noProof/>
            <w:webHidden/>
          </w:rPr>
          <w:fldChar w:fldCharType="end"/>
        </w:r>
      </w:hyperlink>
    </w:p>
    <w:p w14:paraId="3861158C" w14:textId="2BD03D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A61239">
          <w:rPr>
            <w:noProof/>
            <w:webHidden/>
          </w:rPr>
          <w:t>44</w:t>
        </w:r>
        <w:r w:rsidR="00A61239">
          <w:rPr>
            <w:noProof/>
            <w:webHidden/>
          </w:rPr>
          <w:fldChar w:fldCharType="end"/>
        </w:r>
      </w:hyperlink>
    </w:p>
    <w:p w14:paraId="7F8460A4" w14:textId="59D9B4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A61239">
          <w:rPr>
            <w:noProof/>
            <w:webHidden/>
          </w:rPr>
          <w:t>45</w:t>
        </w:r>
        <w:r w:rsidR="00A61239">
          <w:rPr>
            <w:noProof/>
            <w:webHidden/>
          </w:rPr>
          <w:fldChar w:fldCharType="end"/>
        </w:r>
      </w:hyperlink>
    </w:p>
    <w:p w14:paraId="147C6A0B" w14:textId="0491F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A61239">
          <w:rPr>
            <w:noProof/>
            <w:webHidden/>
          </w:rPr>
          <w:t>45</w:t>
        </w:r>
        <w:r w:rsidR="00A61239">
          <w:rPr>
            <w:noProof/>
            <w:webHidden/>
          </w:rPr>
          <w:fldChar w:fldCharType="end"/>
        </w:r>
      </w:hyperlink>
    </w:p>
    <w:p w14:paraId="03FCE238" w14:textId="1D6A845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A61239">
          <w:rPr>
            <w:noProof/>
            <w:webHidden/>
          </w:rPr>
          <w:t>46</w:t>
        </w:r>
        <w:r w:rsidR="00A61239">
          <w:rPr>
            <w:noProof/>
            <w:webHidden/>
          </w:rPr>
          <w:fldChar w:fldCharType="end"/>
        </w:r>
      </w:hyperlink>
    </w:p>
    <w:p w14:paraId="177F36FE" w14:textId="1EC9C58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A61239">
          <w:rPr>
            <w:noProof/>
            <w:webHidden/>
          </w:rPr>
          <w:t>49</w:t>
        </w:r>
        <w:r w:rsidR="00A61239">
          <w:rPr>
            <w:noProof/>
            <w:webHidden/>
          </w:rPr>
          <w:fldChar w:fldCharType="end"/>
        </w:r>
      </w:hyperlink>
    </w:p>
    <w:p w14:paraId="066D6E0B" w14:textId="4F26713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A61239">
          <w:rPr>
            <w:noProof/>
            <w:webHidden/>
          </w:rPr>
          <w:t>49</w:t>
        </w:r>
        <w:r w:rsidR="00A61239">
          <w:rPr>
            <w:noProof/>
            <w:webHidden/>
          </w:rPr>
          <w:fldChar w:fldCharType="end"/>
        </w:r>
      </w:hyperlink>
    </w:p>
    <w:p w14:paraId="2F233F37" w14:textId="515DE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A61239">
          <w:rPr>
            <w:noProof/>
            <w:webHidden/>
          </w:rPr>
          <w:t>49</w:t>
        </w:r>
        <w:r w:rsidR="00A61239">
          <w:rPr>
            <w:noProof/>
            <w:webHidden/>
          </w:rPr>
          <w:fldChar w:fldCharType="end"/>
        </w:r>
      </w:hyperlink>
    </w:p>
    <w:p w14:paraId="763CE2B1" w14:textId="14829B8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A61239">
          <w:rPr>
            <w:noProof/>
            <w:webHidden/>
          </w:rPr>
          <w:t>49</w:t>
        </w:r>
        <w:r w:rsidR="00A61239">
          <w:rPr>
            <w:noProof/>
            <w:webHidden/>
          </w:rPr>
          <w:fldChar w:fldCharType="end"/>
        </w:r>
      </w:hyperlink>
    </w:p>
    <w:p w14:paraId="18D1859B" w14:textId="780383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A61239">
          <w:rPr>
            <w:noProof/>
            <w:webHidden/>
          </w:rPr>
          <w:t>50</w:t>
        </w:r>
        <w:r w:rsidR="00A61239">
          <w:rPr>
            <w:noProof/>
            <w:webHidden/>
          </w:rPr>
          <w:fldChar w:fldCharType="end"/>
        </w:r>
      </w:hyperlink>
    </w:p>
    <w:p w14:paraId="38FF54F7" w14:textId="3B76A5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A61239">
          <w:rPr>
            <w:noProof/>
            <w:webHidden/>
          </w:rPr>
          <w:t>51</w:t>
        </w:r>
        <w:r w:rsidR="00A61239">
          <w:rPr>
            <w:noProof/>
            <w:webHidden/>
          </w:rPr>
          <w:fldChar w:fldCharType="end"/>
        </w:r>
      </w:hyperlink>
    </w:p>
    <w:p w14:paraId="366B5069" w14:textId="0BD116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A61239">
          <w:rPr>
            <w:noProof/>
            <w:webHidden/>
          </w:rPr>
          <w:t>52</w:t>
        </w:r>
        <w:r w:rsidR="00A61239">
          <w:rPr>
            <w:noProof/>
            <w:webHidden/>
          </w:rPr>
          <w:fldChar w:fldCharType="end"/>
        </w:r>
      </w:hyperlink>
    </w:p>
    <w:p w14:paraId="4DF8AD53" w14:textId="5F1A75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A61239">
          <w:rPr>
            <w:noProof/>
            <w:webHidden/>
          </w:rPr>
          <w:t>52</w:t>
        </w:r>
        <w:r w:rsidR="00A61239">
          <w:rPr>
            <w:noProof/>
            <w:webHidden/>
          </w:rPr>
          <w:fldChar w:fldCharType="end"/>
        </w:r>
      </w:hyperlink>
    </w:p>
    <w:p w14:paraId="581E398B" w14:textId="3FC239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A61239">
          <w:rPr>
            <w:noProof/>
            <w:webHidden/>
          </w:rPr>
          <w:t>53</w:t>
        </w:r>
        <w:r w:rsidR="00A61239">
          <w:rPr>
            <w:noProof/>
            <w:webHidden/>
          </w:rPr>
          <w:fldChar w:fldCharType="end"/>
        </w:r>
      </w:hyperlink>
    </w:p>
    <w:p w14:paraId="1A927505" w14:textId="69F3735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A61239">
          <w:rPr>
            <w:noProof/>
            <w:webHidden/>
          </w:rPr>
          <w:t>54</w:t>
        </w:r>
        <w:r w:rsidR="00A61239">
          <w:rPr>
            <w:noProof/>
            <w:webHidden/>
          </w:rPr>
          <w:fldChar w:fldCharType="end"/>
        </w:r>
      </w:hyperlink>
    </w:p>
    <w:p w14:paraId="7FA00D64" w14:textId="05BF180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A61239">
          <w:rPr>
            <w:noProof/>
            <w:webHidden/>
          </w:rPr>
          <w:t>55</w:t>
        </w:r>
        <w:r w:rsidR="00A61239">
          <w:rPr>
            <w:noProof/>
            <w:webHidden/>
          </w:rPr>
          <w:fldChar w:fldCharType="end"/>
        </w:r>
      </w:hyperlink>
    </w:p>
    <w:p w14:paraId="3A2EA798" w14:textId="6CB4FA9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A61239">
          <w:rPr>
            <w:noProof/>
            <w:webHidden/>
          </w:rPr>
          <w:t>56</w:t>
        </w:r>
        <w:r w:rsidR="00A61239">
          <w:rPr>
            <w:noProof/>
            <w:webHidden/>
          </w:rPr>
          <w:fldChar w:fldCharType="end"/>
        </w:r>
      </w:hyperlink>
    </w:p>
    <w:p w14:paraId="2AE04C36" w14:textId="3AC7F84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A61239">
          <w:rPr>
            <w:noProof/>
            <w:webHidden/>
          </w:rPr>
          <w:t>56</w:t>
        </w:r>
        <w:r w:rsidR="00A61239">
          <w:rPr>
            <w:noProof/>
            <w:webHidden/>
          </w:rPr>
          <w:fldChar w:fldCharType="end"/>
        </w:r>
      </w:hyperlink>
    </w:p>
    <w:p w14:paraId="79D86CDC" w14:textId="33C1CA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A61239">
          <w:rPr>
            <w:noProof/>
            <w:webHidden/>
          </w:rPr>
          <w:t>56</w:t>
        </w:r>
        <w:r w:rsidR="00A61239">
          <w:rPr>
            <w:noProof/>
            <w:webHidden/>
          </w:rPr>
          <w:fldChar w:fldCharType="end"/>
        </w:r>
      </w:hyperlink>
    </w:p>
    <w:p w14:paraId="7ED52B6E" w14:textId="6079D4A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A61239">
          <w:rPr>
            <w:noProof/>
            <w:webHidden/>
          </w:rPr>
          <w:t>57</w:t>
        </w:r>
        <w:r w:rsidR="00A61239">
          <w:rPr>
            <w:noProof/>
            <w:webHidden/>
          </w:rPr>
          <w:fldChar w:fldCharType="end"/>
        </w:r>
      </w:hyperlink>
    </w:p>
    <w:p w14:paraId="52F0105F" w14:textId="081CBC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A61239">
          <w:rPr>
            <w:noProof/>
            <w:webHidden/>
          </w:rPr>
          <w:t>57</w:t>
        </w:r>
        <w:r w:rsidR="00A61239">
          <w:rPr>
            <w:noProof/>
            <w:webHidden/>
          </w:rPr>
          <w:fldChar w:fldCharType="end"/>
        </w:r>
      </w:hyperlink>
    </w:p>
    <w:p w14:paraId="5EB0FEA0" w14:textId="1A10E7D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A61239">
          <w:rPr>
            <w:noProof/>
            <w:webHidden/>
          </w:rPr>
          <w:t>57</w:t>
        </w:r>
        <w:r w:rsidR="00A61239">
          <w:rPr>
            <w:noProof/>
            <w:webHidden/>
          </w:rPr>
          <w:fldChar w:fldCharType="end"/>
        </w:r>
      </w:hyperlink>
    </w:p>
    <w:p w14:paraId="47253277" w14:textId="57730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A61239">
          <w:rPr>
            <w:noProof/>
            <w:webHidden/>
          </w:rPr>
          <w:t>57</w:t>
        </w:r>
        <w:r w:rsidR="00A61239">
          <w:rPr>
            <w:noProof/>
            <w:webHidden/>
          </w:rPr>
          <w:fldChar w:fldCharType="end"/>
        </w:r>
      </w:hyperlink>
    </w:p>
    <w:p w14:paraId="790DE01C" w14:textId="3AD596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A61239">
          <w:rPr>
            <w:noProof/>
            <w:webHidden/>
          </w:rPr>
          <w:t>58</w:t>
        </w:r>
        <w:r w:rsidR="00A61239">
          <w:rPr>
            <w:noProof/>
            <w:webHidden/>
          </w:rPr>
          <w:fldChar w:fldCharType="end"/>
        </w:r>
      </w:hyperlink>
    </w:p>
    <w:p w14:paraId="245B8D0E" w14:textId="12C10EC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A61239">
          <w:rPr>
            <w:noProof/>
            <w:webHidden/>
          </w:rPr>
          <w:t>59</w:t>
        </w:r>
        <w:r w:rsidR="00A61239">
          <w:rPr>
            <w:noProof/>
            <w:webHidden/>
          </w:rPr>
          <w:fldChar w:fldCharType="end"/>
        </w:r>
      </w:hyperlink>
    </w:p>
    <w:p w14:paraId="673F27BA" w14:textId="00A5B3C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A61239">
          <w:rPr>
            <w:noProof/>
            <w:webHidden/>
          </w:rPr>
          <w:t>60</w:t>
        </w:r>
        <w:r w:rsidR="00A61239">
          <w:rPr>
            <w:noProof/>
            <w:webHidden/>
          </w:rPr>
          <w:fldChar w:fldCharType="end"/>
        </w:r>
      </w:hyperlink>
    </w:p>
    <w:p w14:paraId="7CE3FC02" w14:textId="56635D8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A61239">
          <w:rPr>
            <w:noProof/>
            <w:webHidden/>
          </w:rPr>
          <w:t>60</w:t>
        </w:r>
        <w:r w:rsidR="00A61239">
          <w:rPr>
            <w:noProof/>
            <w:webHidden/>
          </w:rPr>
          <w:fldChar w:fldCharType="end"/>
        </w:r>
      </w:hyperlink>
    </w:p>
    <w:p w14:paraId="5147D914" w14:textId="729B6FF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A61239">
          <w:rPr>
            <w:noProof/>
            <w:webHidden/>
          </w:rPr>
          <w:t>61</w:t>
        </w:r>
        <w:r w:rsidR="00A61239">
          <w:rPr>
            <w:noProof/>
            <w:webHidden/>
          </w:rPr>
          <w:fldChar w:fldCharType="end"/>
        </w:r>
      </w:hyperlink>
    </w:p>
    <w:p w14:paraId="4C5FB3F3" w14:textId="06386E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A61239">
          <w:rPr>
            <w:noProof/>
            <w:webHidden/>
          </w:rPr>
          <w:t>61</w:t>
        </w:r>
        <w:r w:rsidR="00A61239">
          <w:rPr>
            <w:noProof/>
            <w:webHidden/>
          </w:rPr>
          <w:fldChar w:fldCharType="end"/>
        </w:r>
      </w:hyperlink>
    </w:p>
    <w:p w14:paraId="0E874965" w14:textId="7FA286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A61239">
          <w:rPr>
            <w:noProof/>
            <w:webHidden/>
          </w:rPr>
          <w:t>62</w:t>
        </w:r>
        <w:r w:rsidR="00A61239">
          <w:rPr>
            <w:noProof/>
            <w:webHidden/>
          </w:rPr>
          <w:fldChar w:fldCharType="end"/>
        </w:r>
      </w:hyperlink>
    </w:p>
    <w:p w14:paraId="7717728B" w14:textId="62D8E53C"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A61239">
          <w:rPr>
            <w:noProof/>
            <w:webHidden/>
          </w:rPr>
          <w:t>65</w:t>
        </w:r>
        <w:r w:rsidR="00A61239">
          <w:rPr>
            <w:noProof/>
            <w:webHidden/>
          </w:rPr>
          <w:fldChar w:fldCharType="end"/>
        </w:r>
      </w:hyperlink>
    </w:p>
    <w:p w14:paraId="599229F1" w14:textId="48EDC04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A61239">
          <w:rPr>
            <w:noProof/>
            <w:webHidden/>
          </w:rPr>
          <w:t>65</w:t>
        </w:r>
        <w:r w:rsidR="00A61239">
          <w:rPr>
            <w:noProof/>
            <w:webHidden/>
          </w:rPr>
          <w:fldChar w:fldCharType="end"/>
        </w:r>
      </w:hyperlink>
    </w:p>
    <w:p w14:paraId="575FEEAC" w14:textId="0CD4B92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A61239">
          <w:rPr>
            <w:noProof/>
            <w:webHidden/>
          </w:rPr>
          <w:t>66</w:t>
        </w:r>
        <w:r w:rsidR="00A61239">
          <w:rPr>
            <w:noProof/>
            <w:webHidden/>
          </w:rPr>
          <w:fldChar w:fldCharType="end"/>
        </w:r>
      </w:hyperlink>
    </w:p>
    <w:p w14:paraId="16541A73" w14:textId="3557FC2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A61239">
          <w:rPr>
            <w:noProof/>
            <w:webHidden/>
          </w:rPr>
          <w:t>67</w:t>
        </w:r>
        <w:r w:rsidR="00A61239">
          <w:rPr>
            <w:noProof/>
            <w:webHidden/>
          </w:rPr>
          <w:fldChar w:fldCharType="end"/>
        </w:r>
      </w:hyperlink>
    </w:p>
    <w:p w14:paraId="338758B6" w14:textId="7985A2D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A61239">
          <w:rPr>
            <w:noProof/>
            <w:webHidden/>
          </w:rPr>
          <w:t>67</w:t>
        </w:r>
        <w:r w:rsidR="00A61239">
          <w:rPr>
            <w:noProof/>
            <w:webHidden/>
          </w:rPr>
          <w:fldChar w:fldCharType="end"/>
        </w:r>
      </w:hyperlink>
    </w:p>
    <w:p w14:paraId="6A631B07" w14:textId="323110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A61239">
          <w:rPr>
            <w:noProof/>
            <w:webHidden/>
          </w:rPr>
          <w:t>67</w:t>
        </w:r>
        <w:r w:rsidR="00A61239">
          <w:rPr>
            <w:noProof/>
            <w:webHidden/>
          </w:rPr>
          <w:fldChar w:fldCharType="end"/>
        </w:r>
      </w:hyperlink>
    </w:p>
    <w:p w14:paraId="7710BE5F" w14:textId="35D7C2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A61239">
          <w:rPr>
            <w:noProof/>
            <w:webHidden/>
          </w:rPr>
          <w:t>68</w:t>
        </w:r>
        <w:r w:rsidR="00A61239">
          <w:rPr>
            <w:noProof/>
            <w:webHidden/>
          </w:rPr>
          <w:fldChar w:fldCharType="end"/>
        </w:r>
      </w:hyperlink>
    </w:p>
    <w:p w14:paraId="586432C1" w14:textId="27FD5FA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A61239">
          <w:rPr>
            <w:noProof/>
            <w:webHidden/>
          </w:rPr>
          <w:t>68</w:t>
        </w:r>
        <w:r w:rsidR="00A61239">
          <w:rPr>
            <w:noProof/>
            <w:webHidden/>
          </w:rPr>
          <w:fldChar w:fldCharType="end"/>
        </w:r>
      </w:hyperlink>
    </w:p>
    <w:p w14:paraId="16FBF3DA" w14:textId="52341AE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A61239">
          <w:rPr>
            <w:noProof/>
            <w:webHidden/>
          </w:rPr>
          <w:t>70</w:t>
        </w:r>
        <w:r w:rsidR="00A61239">
          <w:rPr>
            <w:noProof/>
            <w:webHidden/>
          </w:rPr>
          <w:fldChar w:fldCharType="end"/>
        </w:r>
      </w:hyperlink>
    </w:p>
    <w:p w14:paraId="5AC6AE96" w14:textId="139C457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A61239">
          <w:rPr>
            <w:noProof/>
            <w:webHidden/>
          </w:rPr>
          <w:t>70</w:t>
        </w:r>
        <w:r w:rsidR="00A61239">
          <w:rPr>
            <w:noProof/>
            <w:webHidden/>
          </w:rPr>
          <w:fldChar w:fldCharType="end"/>
        </w:r>
      </w:hyperlink>
    </w:p>
    <w:p w14:paraId="132499C5" w14:textId="61E3FE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A61239">
          <w:rPr>
            <w:noProof/>
            <w:webHidden/>
          </w:rPr>
          <w:t>70</w:t>
        </w:r>
        <w:r w:rsidR="00A61239">
          <w:rPr>
            <w:noProof/>
            <w:webHidden/>
          </w:rPr>
          <w:fldChar w:fldCharType="end"/>
        </w:r>
      </w:hyperlink>
    </w:p>
    <w:p w14:paraId="7E2BD5E8" w14:textId="2293CCE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A61239">
          <w:rPr>
            <w:noProof/>
            <w:webHidden/>
          </w:rPr>
          <w:t>70</w:t>
        </w:r>
        <w:r w:rsidR="00A61239">
          <w:rPr>
            <w:noProof/>
            <w:webHidden/>
          </w:rPr>
          <w:fldChar w:fldCharType="end"/>
        </w:r>
      </w:hyperlink>
    </w:p>
    <w:p w14:paraId="72BA2016" w14:textId="597D8E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A61239">
          <w:rPr>
            <w:noProof/>
            <w:webHidden/>
          </w:rPr>
          <w:t>71</w:t>
        </w:r>
        <w:r w:rsidR="00A61239">
          <w:rPr>
            <w:noProof/>
            <w:webHidden/>
          </w:rPr>
          <w:fldChar w:fldCharType="end"/>
        </w:r>
      </w:hyperlink>
    </w:p>
    <w:p w14:paraId="696DE11A" w14:textId="783FC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A61239">
          <w:rPr>
            <w:noProof/>
            <w:webHidden/>
          </w:rPr>
          <w:t>72</w:t>
        </w:r>
        <w:r w:rsidR="00A61239">
          <w:rPr>
            <w:noProof/>
            <w:webHidden/>
          </w:rPr>
          <w:fldChar w:fldCharType="end"/>
        </w:r>
      </w:hyperlink>
    </w:p>
    <w:p w14:paraId="37619F0D" w14:textId="2492D84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A61239">
          <w:rPr>
            <w:noProof/>
            <w:webHidden/>
          </w:rPr>
          <w:t>73</w:t>
        </w:r>
        <w:r w:rsidR="00A61239">
          <w:rPr>
            <w:noProof/>
            <w:webHidden/>
          </w:rPr>
          <w:fldChar w:fldCharType="end"/>
        </w:r>
      </w:hyperlink>
    </w:p>
    <w:p w14:paraId="371F922F" w14:textId="3C40888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A61239">
          <w:rPr>
            <w:noProof/>
            <w:webHidden/>
          </w:rPr>
          <w:t>74</w:t>
        </w:r>
        <w:r w:rsidR="00A61239">
          <w:rPr>
            <w:noProof/>
            <w:webHidden/>
          </w:rPr>
          <w:fldChar w:fldCharType="end"/>
        </w:r>
      </w:hyperlink>
    </w:p>
    <w:p w14:paraId="5137F475" w14:textId="2F1454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A61239">
          <w:rPr>
            <w:noProof/>
            <w:webHidden/>
          </w:rPr>
          <w:t>77</w:t>
        </w:r>
        <w:r w:rsidR="00A61239">
          <w:rPr>
            <w:noProof/>
            <w:webHidden/>
          </w:rPr>
          <w:fldChar w:fldCharType="end"/>
        </w:r>
      </w:hyperlink>
    </w:p>
    <w:p w14:paraId="6AAA0F1B" w14:textId="01B661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A61239">
          <w:rPr>
            <w:noProof/>
            <w:webHidden/>
          </w:rPr>
          <w:t>78</w:t>
        </w:r>
        <w:r w:rsidR="00A61239">
          <w:rPr>
            <w:noProof/>
            <w:webHidden/>
          </w:rPr>
          <w:fldChar w:fldCharType="end"/>
        </w:r>
      </w:hyperlink>
    </w:p>
    <w:p w14:paraId="19128083" w14:textId="3471538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A61239">
          <w:rPr>
            <w:noProof/>
            <w:webHidden/>
          </w:rPr>
          <w:t>79</w:t>
        </w:r>
        <w:r w:rsidR="00A61239">
          <w:rPr>
            <w:noProof/>
            <w:webHidden/>
          </w:rPr>
          <w:fldChar w:fldCharType="end"/>
        </w:r>
      </w:hyperlink>
    </w:p>
    <w:p w14:paraId="75D8E52C" w14:textId="49C1A5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A61239">
          <w:rPr>
            <w:noProof/>
            <w:webHidden/>
          </w:rPr>
          <w:t>79</w:t>
        </w:r>
        <w:r w:rsidR="00A61239">
          <w:rPr>
            <w:noProof/>
            <w:webHidden/>
          </w:rPr>
          <w:fldChar w:fldCharType="end"/>
        </w:r>
      </w:hyperlink>
    </w:p>
    <w:p w14:paraId="1CDCC30C" w14:textId="49088B4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A61239">
          <w:rPr>
            <w:noProof/>
            <w:webHidden/>
          </w:rPr>
          <w:t>80</w:t>
        </w:r>
        <w:r w:rsidR="00A61239">
          <w:rPr>
            <w:noProof/>
            <w:webHidden/>
          </w:rPr>
          <w:fldChar w:fldCharType="end"/>
        </w:r>
      </w:hyperlink>
    </w:p>
    <w:p w14:paraId="5C3352CA" w14:textId="2F2F9FD2"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A61239">
          <w:rPr>
            <w:noProof/>
            <w:webHidden/>
          </w:rPr>
          <w:t>81</w:t>
        </w:r>
        <w:r w:rsidR="00A61239">
          <w:rPr>
            <w:noProof/>
            <w:webHidden/>
          </w:rPr>
          <w:fldChar w:fldCharType="end"/>
        </w:r>
      </w:hyperlink>
    </w:p>
    <w:p w14:paraId="37FBE866" w14:textId="6371EC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A61239">
          <w:rPr>
            <w:noProof/>
            <w:webHidden/>
          </w:rPr>
          <w:t>81</w:t>
        </w:r>
        <w:r w:rsidR="00A61239">
          <w:rPr>
            <w:noProof/>
            <w:webHidden/>
          </w:rPr>
          <w:fldChar w:fldCharType="end"/>
        </w:r>
      </w:hyperlink>
    </w:p>
    <w:p w14:paraId="560F62CD" w14:textId="045EA11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A61239">
          <w:rPr>
            <w:noProof/>
            <w:webHidden/>
          </w:rPr>
          <w:t>81</w:t>
        </w:r>
        <w:r w:rsidR="00A61239">
          <w:rPr>
            <w:noProof/>
            <w:webHidden/>
          </w:rPr>
          <w:fldChar w:fldCharType="end"/>
        </w:r>
      </w:hyperlink>
    </w:p>
    <w:p w14:paraId="274E32D5" w14:textId="3501122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A61239">
          <w:rPr>
            <w:noProof/>
            <w:webHidden/>
          </w:rPr>
          <w:t>81</w:t>
        </w:r>
        <w:r w:rsidR="00A61239">
          <w:rPr>
            <w:noProof/>
            <w:webHidden/>
          </w:rPr>
          <w:fldChar w:fldCharType="end"/>
        </w:r>
      </w:hyperlink>
    </w:p>
    <w:p w14:paraId="7E00DF7B" w14:textId="25D990B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A61239">
          <w:rPr>
            <w:noProof/>
            <w:webHidden/>
          </w:rPr>
          <w:t>82</w:t>
        </w:r>
        <w:r w:rsidR="00A61239">
          <w:rPr>
            <w:noProof/>
            <w:webHidden/>
          </w:rPr>
          <w:fldChar w:fldCharType="end"/>
        </w:r>
      </w:hyperlink>
    </w:p>
    <w:p w14:paraId="028A642E" w14:textId="4BA2514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A61239">
          <w:rPr>
            <w:noProof/>
            <w:webHidden/>
          </w:rPr>
          <w:t>82</w:t>
        </w:r>
        <w:r w:rsidR="00A61239">
          <w:rPr>
            <w:noProof/>
            <w:webHidden/>
          </w:rPr>
          <w:fldChar w:fldCharType="end"/>
        </w:r>
      </w:hyperlink>
    </w:p>
    <w:p w14:paraId="1231DACE" w14:textId="03803517"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A61239">
          <w:rPr>
            <w:noProof/>
            <w:webHidden/>
          </w:rPr>
          <w:t>83</w:t>
        </w:r>
        <w:r w:rsidR="00A61239">
          <w:rPr>
            <w:noProof/>
            <w:webHidden/>
          </w:rPr>
          <w:fldChar w:fldCharType="end"/>
        </w:r>
      </w:hyperlink>
    </w:p>
    <w:p w14:paraId="1DA3DD1E" w14:textId="44A0EA17"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A61239">
          <w:rPr>
            <w:noProof/>
            <w:webHidden/>
          </w:rPr>
          <w:t>83</w:t>
        </w:r>
        <w:r w:rsidR="00A61239">
          <w:rPr>
            <w:noProof/>
            <w:webHidden/>
          </w:rPr>
          <w:fldChar w:fldCharType="end"/>
        </w:r>
      </w:hyperlink>
    </w:p>
    <w:p w14:paraId="32668EEE" w14:textId="1F0E7519"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A61239">
          <w:rPr>
            <w:noProof/>
            <w:webHidden/>
          </w:rPr>
          <w:t>84</w:t>
        </w:r>
        <w:r w:rsidR="00A61239">
          <w:rPr>
            <w:noProof/>
            <w:webHidden/>
          </w:rPr>
          <w:fldChar w:fldCharType="end"/>
        </w:r>
      </w:hyperlink>
    </w:p>
    <w:p w14:paraId="238621CB" w14:textId="3E93DAA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A61239">
          <w:rPr>
            <w:noProof/>
            <w:webHidden/>
          </w:rPr>
          <w:t>85</w:t>
        </w:r>
        <w:r w:rsidR="00A61239">
          <w:rPr>
            <w:noProof/>
            <w:webHidden/>
          </w:rPr>
          <w:fldChar w:fldCharType="end"/>
        </w:r>
      </w:hyperlink>
    </w:p>
    <w:p w14:paraId="6BCB40B6" w14:textId="04173A5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A61239">
          <w:rPr>
            <w:noProof/>
            <w:webHidden/>
          </w:rPr>
          <w:t>85</w:t>
        </w:r>
        <w:r w:rsidR="00A61239">
          <w:rPr>
            <w:noProof/>
            <w:webHidden/>
          </w:rPr>
          <w:fldChar w:fldCharType="end"/>
        </w:r>
      </w:hyperlink>
    </w:p>
    <w:p w14:paraId="6F7E6965" w14:textId="6433509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A61239">
          <w:rPr>
            <w:noProof/>
            <w:webHidden/>
          </w:rPr>
          <w:t>85</w:t>
        </w:r>
        <w:r w:rsidR="00A61239">
          <w:rPr>
            <w:noProof/>
            <w:webHidden/>
          </w:rPr>
          <w:fldChar w:fldCharType="end"/>
        </w:r>
      </w:hyperlink>
    </w:p>
    <w:p w14:paraId="5F9E3B74" w14:textId="6CC4F2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A61239">
          <w:rPr>
            <w:noProof/>
            <w:webHidden/>
          </w:rPr>
          <w:t>85</w:t>
        </w:r>
        <w:r w:rsidR="00A61239">
          <w:rPr>
            <w:noProof/>
            <w:webHidden/>
          </w:rPr>
          <w:fldChar w:fldCharType="end"/>
        </w:r>
      </w:hyperlink>
    </w:p>
    <w:p w14:paraId="545BC368" w14:textId="6578BB3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A61239">
          <w:rPr>
            <w:noProof/>
            <w:webHidden/>
          </w:rPr>
          <w:t>85</w:t>
        </w:r>
        <w:r w:rsidR="00A61239">
          <w:rPr>
            <w:noProof/>
            <w:webHidden/>
          </w:rPr>
          <w:fldChar w:fldCharType="end"/>
        </w:r>
      </w:hyperlink>
    </w:p>
    <w:p w14:paraId="5F6446B2" w14:textId="65981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A61239">
          <w:rPr>
            <w:noProof/>
            <w:webHidden/>
          </w:rPr>
          <w:t>86</w:t>
        </w:r>
        <w:r w:rsidR="00A61239">
          <w:rPr>
            <w:noProof/>
            <w:webHidden/>
          </w:rPr>
          <w:fldChar w:fldCharType="end"/>
        </w:r>
      </w:hyperlink>
    </w:p>
    <w:p w14:paraId="24F8F34E" w14:textId="08AC54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A61239">
          <w:rPr>
            <w:noProof/>
            <w:webHidden/>
          </w:rPr>
          <w:t>87</w:t>
        </w:r>
        <w:r w:rsidR="00A61239">
          <w:rPr>
            <w:noProof/>
            <w:webHidden/>
          </w:rPr>
          <w:fldChar w:fldCharType="end"/>
        </w:r>
      </w:hyperlink>
    </w:p>
    <w:p w14:paraId="7D9ACC9A" w14:textId="5DDDBAA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A61239">
          <w:rPr>
            <w:noProof/>
            <w:webHidden/>
          </w:rPr>
          <w:t>88</w:t>
        </w:r>
        <w:r w:rsidR="00A61239">
          <w:rPr>
            <w:noProof/>
            <w:webHidden/>
          </w:rPr>
          <w:fldChar w:fldCharType="end"/>
        </w:r>
      </w:hyperlink>
    </w:p>
    <w:p w14:paraId="36A824E9" w14:textId="1FF925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A61239">
          <w:rPr>
            <w:noProof/>
            <w:webHidden/>
          </w:rPr>
          <w:t>88</w:t>
        </w:r>
        <w:r w:rsidR="00A61239">
          <w:rPr>
            <w:noProof/>
            <w:webHidden/>
          </w:rPr>
          <w:fldChar w:fldCharType="end"/>
        </w:r>
      </w:hyperlink>
    </w:p>
    <w:p w14:paraId="6B9CC6F3" w14:textId="057867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A61239">
          <w:rPr>
            <w:noProof/>
            <w:webHidden/>
          </w:rPr>
          <w:t>88</w:t>
        </w:r>
        <w:r w:rsidR="00A61239">
          <w:rPr>
            <w:noProof/>
            <w:webHidden/>
          </w:rPr>
          <w:fldChar w:fldCharType="end"/>
        </w:r>
      </w:hyperlink>
    </w:p>
    <w:p w14:paraId="78893CFA" w14:textId="1880BA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A61239">
          <w:rPr>
            <w:noProof/>
            <w:webHidden/>
          </w:rPr>
          <w:t>88</w:t>
        </w:r>
        <w:r w:rsidR="00A61239">
          <w:rPr>
            <w:noProof/>
            <w:webHidden/>
          </w:rPr>
          <w:fldChar w:fldCharType="end"/>
        </w:r>
      </w:hyperlink>
    </w:p>
    <w:p w14:paraId="43F547D1" w14:textId="552FC1B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A61239">
          <w:rPr>
            <w:noProof/>
            <w:webHidden/>
          </w:rPr>
          <w:t>89</w:t>
        </w:r>
        <w:r w:rsidR="00A61239">
          <w:rPr>
            <w:noProof/>
            <w:webHidden/>
          </w:rPr>
          <w:fldChar w:fldCharType="end"/>
        </w:r>
      </w:hyperlink>
    </w:p>
    <w:p w14:paraId="33D106A7" w14:textId="0833729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A61239">
          <w:rPr>
            <w:noProof/>
            <w:webHidden/>
          </w:rPr>
          <w:t>90</w:t>
        </w:r>
        <w:r w:rsidR="00A61239">
          <w:rPr>
            <w:noProof/>
            <w:webHidden/>
          </w:rPr>
          <w:fldChar w:fldCharType="end"/>
        </w:r>
      </w:hyperlink>
    </w:p>
    <w:p w14:paraId="74F8F374" w14:textId="1214612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A61239">
          <w:rPr>
            <w:noProof/>
            <w:webHidden/>
          </w:rPr>
          <w:t>91</w:t>
        </w:r>
        <w:r w:rsidR="00A61239">
          <w:rPr>
            <w:noProof/>
            <w:webHidden/>
          </w:rPr>
          <w:fldChar w:fldCharType="end"/>
        </w:r>
      </w:hyperlink>
    </w:p>
    <w:p w14:paraId="0DA0B197" w14:textId="77F79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A61239">
          <w:rPr>
            <w:noProof/>
            <w:webHidden/>
          </w:rPr>
          <w:t>92</w:t>
        </w:r>
        <w:r w:rsidR="00A61239">
          <w:rPr>
            <w:noProof/>
            <w:webHidden/>
          </w:rPr>
          <w:fldChar w:fldCharType="end"/>
        </w:r>
      </w:hyperlink>
    </w:p>
    <w:p w14:paraId="68C9987D" w14:textId="460362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A61239">
          <w:rPr>
            <w:noProof/>
            <w:webHidden/>
          </w:rPr>
          <w:t>92</w:t>
        </w:r>
        <w:r w:rsidR="00A61239">
          <w:rPr>
            <w:noProof/>
            <w:webHidden/>
          </w:rPr>
          <w:fldChar w:fldCharType="end"/>
        </w:r>
      </w:hyperlink>
    </w:p>
    <w:p w14:paraId="18EBDAD0" w14:textId="41B2F8E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A61239">
          <w:rPr>
            <w:noProof/>
            <w:webHidden/>
          </w:rPr>
          <w:t>94</w:t>
        </w:r>
        <w:r w:rsidR="00A61239">
          <w:rPr>
            <w:noProof/>
            <w:webHidden/>
          </w:rPr>
          <w:fldChar w:fldCharType="end"/>
        </w:r>
      </w:hyperlink>
    </w:p>
    <w:p w14:paraId="2B362A84" w14:textId="5CCA8CF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A61239">
          <w:rPr>
            <w:noProof/>
            <w:webHidden/>
          </w:rPr>
          <w:t>94</w:t>
        </w:r>
        <w:r w:rsidR="00A61239">
          <w:rPr>
            <w:noProof/>
            <w:webHidden/>
          </w:rPr>
          <w:fldChar w:fldCharType="end"/>
        </w:r>
      </w:hyperlink>
    </w:p>
    <w:p w14:paraId="5809D255" w14:textId="68F15BA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A61239">
          <w:rPr>
            <w:noProof/>
            <w:webHidden/>
          </w:rPr>
          <w:t>94</w:t>
        </w:r>
        <w:r w:rsidR="00A61239">
          <w:rPr>
            <w:noProof/>
            <w:webHidden/>
          </w:rPr>
          <w:fldChar w:fldCharType="end"/>
        </w:r>
      </w:hyperlink>
    </w:p>
    <w:p w14:paraId="0BD6F28E" w14:textId="3E2C6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A61239">
          <w:rPr>
            <w:noProof/>
            <w:webHidden/>
          </w:rPr>
          <w:t>94</w:t>
        </w:r>
        <w:r w:rsidR="00A61239">
          <w:rPr>
            <w:noProof/>
            <w:webHidden/>
          </w:rPr>
          <w:fldChar w:fldCharType="end"/>
        </w:r>
      </w:hyperlink>
    </w:p>
    <w:p w14:paraId="5023E5BC" w14:textId="249BFA1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A61239">
          <w:rPr>
            <w:noProof/>
            <w:webHidden/>
          </w:rPr>
          <w:t>95</w:t>
        </w:r>
        <w:r w:rsidR="00A61239">
          <w:rPr>
            <w:noProof/>
            <w:webHidden/>
          </w:rPr>
          <w:fldChar w:fldCharType="end"/>
        </w:r>
      </w:hyperlink>
    </w:p>
    <w:p w14:paraId="0C314753" w14:textId="25068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A61239">
          <w:rPr>
            <w:noProof/>
            <w:webHidden/>
          </w:rPr>
          <w:t>96</w:t>
        </w:r>
        <w:r w:rsidR="00A61239">
          <w:rPr>
            <w:noProof/>
            <w:webHidden/>
          </w:rPr>
          <w:fldChar w:fldCharType="end"/>
        </w:r>
      </w:hyperlink>
    </w:p>
    <w:p w14:paraId="5989EF73" w14:textId="4AC4175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A61239">
          <w:rPr>
            <w:noProof/>
            <w:webHidden/>
          </w:rPr>
          <w:t>96</w:t>
        </w:r>
        <w:r w:rsidR="00A61239">
          <w:rPr>
            <w:noProof/>
            <w:webHidden/>
          </w:rPr>
          <w:fldChar w:fldCharType="end"/>
        </w:r>
      </w:hyperlink>
    </w:p>
    <w:p w14:paraId="1BB406BD" w14:textId="5BCC75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A61239">
          <w:rPr>
            <w:noProof/>
            <w:webHidden/>
          </w:rPr>
          <w:t>96</w:t>
        </w:r>
        <w:r w:rsidR="00A61239">
          <w:rPr>
            <w:noProof/>
            <w:webHidden/>
          </w:rPr>
          <w:fldChar w:fldCharType="end"/>
        </w:r>
      </w:hyperlink>
    </w:p>
    <w:p w14:paraId="64735314" w14:textId="4AD12A5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A61239">
          <w:rPr>
            <w:noProof/>
            <w:webHidden/>
          </w:rPr>
          <w:t>97</w:t>
        </w:r>
        <w:r w:rsidR="00A61239">
          <w:rPr>
            <w:noProof/>
            <w:webHidden/>
          </w:rPr>
          <w:fldChar w:fldCharType="end"/>
        </w:r>
      </w:hyperlink>
    </w:p>
    <w:p w14:paraId="37471EFA" w14:textId="5A1D6F2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A61239">
          <w:rPr>
            <w:noProof/>
            <w:webHidden/>
          </w:rPr>
          <w:t>97</w:t>
        </w:r>
        <w:r w:rsidR="00A61239">
          <w:rPr>
            <w:noProof/>
            <w:webHidden/>
          </w:rPr>
          <w:fldChar w:fldCharType="end"/>
        </w:r>
      </w:hyperlink>
    </w:p>
    <w:p w14:paraId="3E7C2833" w14:textId="36502F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A61239">
          <w:rPr>
            <w:noProof/>
            <w:webHidden/>
          </w:rPr>
          <w:t>97</w:t>
        </w:r>
        <w:r w:rsidR="00A61239">
          <w:rPr>
            <w:noProof/>
            <w:webHidden/>
          </w:rPr>
          <w:fldChar w:fldCharType="end"/>
        </w:r>
      </w:hyperlink>
    </w:p>
    <w:p w14:paraId="3C1EFC07" w14:textId="6D15AB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A61239">
          <w:rPr>
            <w:noProof/>
            <w:webHidden/>
          </w:rPr>
          <w:t>98</w:t>
        </w:r>
        <w:r w:rsidR="00A61239">
          <w:rPr>
            <w:noProof/>
            <w:webHidden/>
          </w:rPr>
          <w:fldChar w:fldCharType="end"/>
        </w:r>
      </w:hyperlink>
    </w:p>
    <w:p w14:paraId="0BB767AC" w14:textId="1C339B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A61239">
          <w:rPr>
            <w:noProof/>
            <w:webHidden/>
          </w:rPr>
          <w:t>98</w:t>
        </w:r>
        <w:r w:rsidR="00A61239">
          <w:rPr>
            <w:noProof/>
            <w:webHidden/>
          </w:rPr>
          <w:fldChar w:fldCharType="end"/>
        </w:r>
      </w:hyperlink>
    </w:p>
    <w:p w14:paraId="1610DDC5" w14:textId="0E76BB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A61239">
          <w:rPr>
            <w:noProof/>
            <w:webHidden/>
          </w:rPr>
          <w:t>99</w:t>
        </w:r>
        <w:r w:rsidR="00A61239">
          <w:rPr>
            <w:noProof/>
            <w:webHidden/>
          </w:rPr>
          <w:fldChar w:fldCharType="end"/>
        </w:r>
      </w:hyperlink>
    </w:p>
    <w:p w14:paraId="20188F75" w14:textId="0C5329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A61239">
          <w:rPr>
            <w:noProof/>
            <w:webHidden/>
          </w:rPr>
          <w:t>100</w:t>
        </w:r>
        <w:r w:rsidR="00A61239">
          <w:rPr>
            <w:noProof/>
            <w:webHidden/>
          </w:rPr>
          <w:fldChar w:fldCharType="end"/>
        </w:r>
      </w:hyperlink>
    </w:p>
    <w:p w14:paraId="69443A84" w14:textId="57069A7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A61239">
          <w:rPr>
            <w:noProof/>
            <w:webHidden/>
          </w:rPr>
          <w:t>100</w:t>
        </w:r>
        <w:r w:rsidR="00A61239">
          <w:rPr>
            <w:noProof/>
            <w:webHidden/>
          </w:rPr>
          <w:fldChar w:fldCharType="end"/>
        </w:r>
      </w:hyperlink>
    </w:p>
    <w:p w14:paraId="7985D0F0" w14:textId="38D1C18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A61239">
          <w:rPr>
            <w:noProof/>
            <w:webHidden/>
          </w:rPr>
          <w:t>100</w:t>
        </w:r>
        <w:r w:rsidR="00A61239">
          <w:rPr>
            <w:noProof/>
            <w:webHidden/>
          </w:rPr>
          <w:fldChar w:fldCharType="end"/>
        </w:r>
      </w:hyperlink>
    </w:p>
    <w:p w14:paraId="1DAD721D" w14:textId="47A2E63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A61239">
          <w:rPr>
            <w:noProof/>
            <w:webHidden/>
          </w:rPr>
          <w:t>101</w:t>
        </w:r>
        <w:r w:rsidR="00A61239">
          <w:rPr>
            <w:noProof/>
            <w:webHidden/>
          </w:rPr>
          <w:fldChar w:fldCharType="end"/>
        </w:r>
      </w:hyperlink>
    </w:p>
    <w:p w14:paraId="21FF7DCE" w14:textId="0BCC5B6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A61239">
          <w:rPr>
            <w:noProof/>
            <w:webHidden/>
          </w:rPr>
          <w:t>101</w:t>
        </w:r>
        <w:r w:rsidR="00A61239">
          <w:rPr>
            <w:noProof/>
            <w:webHidden/>
          </w:rPr>
          <w:fldChar w:fldCharType="end"/>
        </w:r>
      </w:hyperlink>
    </w:p>
    <w:p w14:paraId="618A154F" w14:textId="1CEFBB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A61239">
          <w:rPr>
            <w:noProof/>
            <w:webHidden/>
          </w:rPr>
          <w:t>101</w:t>
        </w:r>
        <w:r w:rsidR="00A61239">
          <w:rPr>
            <w:noProof/>
            <w:webHidden/>
          </w:rPr>
          <w:fldChar w:fldCharType="end"/>
        </w:r>
      </w:hyperlink>
    </w:p>
    <w:p w14:paraId="096070DD" w14:textId="21A421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A61239">
          <w:rPr>
            <w:noProof/>
            <w:webHidden/>
          </w:rPr>
          <w:t>102</w:t>
        </w:r>
        <w:r w:rsidR="00A61239">
          <w:rPr>
            <w:noProof/>
            <w:webHidden/>
          </w:rPr>
          <w:fldChar w:fldCharType="end"/>
        </w:r>
      </w:hyperlink>
    </w:p>
    <w:p w14:paraId="53D676BF" w14:textId="745C893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A61239">
          <w:rPr>
            <w:noProof/>
            <w:webHidden/>
          </w:rPr>
          <w:t>103</w:t>
        </w:r>
        <w:r w:rsidR="00A61239">
          <w:rPr>
            <w:noProof/>
            <w:webHidden/>
          </w:rPr>
          <w:fldChar w:fldCharType="end"/>
        </w:r>
      </w:hyperlink>
    </w:p>
    <w:p w14:paraId="65965A85" w14:textId="1C9011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A61239">
          <w:rPr>
            <w:noProof/>
            <w:webHidden/>
          </w:rPr>
          <w:t>103</w:t>
        </w:r>
        <w:r w:rsidR="00A61239">
          <w:rPr>
            <w:noProof/>
            <w:webHidden/>
          </w:rPr>
          <w:fldChar w:fldCharType="end"/>
        </w:r>
      </w:hyperlink>
    </w:p>
    <w:p w14:paraId="541B980D" w14:textId="00A4D8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A61239">
          <w:rPr>
            <w:noProof/>
            <w:webHidden/>
          </w:rPr>
          <w:t>104</w:t>
        </w:r>
        <w:r w:rsidR="00A61239">
          <w:rPr>
            <w:noProof/>
            <w:webHidden/>
          </w:rPr>
          <w:fldChar w:fldCharType="end"/>
        </w:r>
      </w:hyperlink>
    </w:p>
    <w:p w14:paraId="41A50E9A" w14:textId="63215E8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A61239">
          <w:rPr>
            <w:noProof/>
            <w:webHidden/>
          </w:rPr>
          <w:t>105</w:t>
        </w:r>
        <w:r w:rsidR="00A61239">
          <w:rPr>
            <w:noProof/>
            <w:webHidden/>
          </w:rPr>
          <w:fldChar w:fldCharType="end"/>
        </w:r>
      </w:hyperlink>
    </w:p>
    <w:p w14:paraId="742E08A7" w14:textId="02BC4E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A61239">
          <w:rPr>
            <w:noProof/>
            <w:webHidden/>
          </w:rPr>
          <w:t>106</w:t>
        </w:r>
        <w:r w:rsidR="00A61239">
          <w:rPr>
            <w:noProof/>
            <w:webHidden/>
          </w:rPr>
          <w:fldChar w:fldCharType="end"/>
        </w:r>
      </w:hyperlink>
    </w:p>
    <w:p w14:paraId="250EDF4A" w14:textId="102F26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A61239">
          <w:rPr>
            <w:noProof/>
            <w:webHidden/>
          </w:rPr>
          <w:t>106</w:t>
        </w:r>
        <w:r w:rsidR="00A61239">
          <w:rPr>
            <w:noProof/>
            <w:webHidden/>
          </w:rPr>
          <w:fldChar w:fldCharType="end"/>
        </w:r>
      </w:hyperlink>
    </w:p>
    <w:p w14:paraId="4698CDA8" w14:textId="20BAA1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A61239">
          <w:rPr>
            <w:noProof/>
            <w:webHidden/>
          </w:rPr>
          <w:t>106</w:t>
        </w:r>
        <w:r w:rsidR="00A61239">
          <w:rPr>
            <w:noProof/>
            <w:webHidden/>
          </w:rPr>
          <w:fldChar w:fldCharType="end"/>
        </w:r>
      </w:hyperlink>
    </w:p>
    <w:p w14:paraId="6F169393" w14:textId="29A9750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A61239">
          <w:rPr>
            <w:noProof/>
            <w:webHidden/>
          </w:rPr>
          <w:t>107</w:t>
        </w:r>
        <w:r w:rsidR="00A61239">
          <w:rPr>
            <w:noProof/>
            <w:webHidden/>
          </w:rPr>
          <w:fldChar w:fldCharType="end"/>
        </w:r>
      </w:hyperlink>
    </w:p>
    <w:p w14:paraId="50285DAC" w14:textId="4648422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A61239">
          <w:rPr>
            <w:noProof/>
            <w:webHidden/>
          </w:rPr>
          <w:t>109</w:t>
        </w:r>
        <w:r w:rsidR="00A61239">
          <w:rPr>
            <w:noProof/>
            <w:webHidden/>
          </w:rPr>
          <w:fldChar w:fldCharType="end"/>
        </w:r>
      </w:hyperlink>
    </w:p>
    <w:p w14:paraId="379E5F49" w14:textId="596C30F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A61239">
          <w:rPr>
            <w:noProof/>
            <w:webHidden/>
          </w:rPr>
          <w:t>110</w:t>
        </w:r>
        <w:r w:rsidR="00A61239">
          <w:rPr>
            <w:noProof/>
            <w:webHidden/>
          </w:rPr>
          <w:fldChar w:fldCharType="end"/>
        </w:r>
      </w:hyperlink>
    </w:p>
    <w:p w14:paraId="51BA3827" w14:textId="7A952A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A61239">
          <w:rPr>
            <w:noProof/>
            <w:webHidden/>
          </w:rPr>
          <w:t>110</w:t>
        </w:r>
        <w:r w:rsidR="00A61239">
          <w:rPr>
            <w:noProof/>
            <w:webHidden/>
          </w:rPr>
          <w:fldChar w:fldCharType="end"/>
        </w:r>
      </w:hyperlink>
    </w:p>
    <w:p w14:paraId="700918B1" w14:textId="5C88F91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A61239">
          <w:rPr>
            <w:noProof/>
            <w:webHidden/>
          </w:rPr>
          <w:t>110</w:t>
        </w:r>
        <w:r w:rsidR="00A61239">
          <w:rPr>
            <w:noProof/>
            <w:webHidden/>
          </w:rPr>
          <w:fldChar w:fldCharType="end"/>
        </w:r>
      </w:hyperlink>
    </w:p>
    <w:p w14:paraId="2805270D" w14:textId="5D4B9B3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A61239">
          <w:rPr>
            <w:noProof/>
            <w:webHidden/>
          </w:rPr>
          <w:t>110</w:t>
        </w:r>
        <w:r w:rsidR="00A61239">
          <w:rPr>
            <w:noProof/>
            <w:webHidden/>
          </w:rPr>
          <w:fldChar w:fldCharType="end"/>
        </w:r>
      </w:hyperlink>
    </w:p>
    <w:p w14:paraId="68B7F529" w14:textId="5709225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A61239">
          <w:rPr>
            <w:noProof/>
            <w:webHidden/>
          </w:rPr>
          <w:t>110</w:t>
        </w:r>
        <w:r w:rsidR="00A61239">
          <w:rPr>
            <w:noProof/>
            <w:webHidden/>
          </w:rPr>
          <w:fldChar w:fldCharType="end"/>
        </w:r>
      </w:hyperlink>
    </w:p>
    <w:p w14:paraId="7445251F" w14:textId="3045C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A61239">
          <w:rPr>
            <w:noProof/>
            <w:webHidden/>
          </w:rPr>
          <w:t>111</w:t>
        </w:r>
        <w:r w:rsidR="00A61239">
          <w:rPr>
            <w:noProof/>
            <w:webHidden/>
          </w:rPr>
          <w:fldChar w:fldCharType="end"/>
        </w:r>
      </w:hyperlink>
    </w:p>
    <w:p w14:paraId="1BAE0070" w14:textId="379BC02C"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A61239">
          <w:rPr>
            <w:noProof/>
            <w:webHidden/>
          </w:rPr>
          <w:t>113</w:t>
        </w:r>
        <w:r w:rsidR="00A61239">
          <w:rPr>
            <w:noProof/>
            <w:webHidden/>
          </w:rPr>
          <w:fldChar w:fldCharType="end"/>
        </w:r>
      </w:hyperlink>
    </w:p>
    <w:p w14:paraId="7D538AFF" w14:textId="3832010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A61239">
          <w:rPr>
            <w:noProof/>
            <w:webHidden/>
          </w:rPr>
          <w:t>113</w:t>
        </w:r>
        <w:r w:rsidR="00A61239">
          <w:rPr>
            <w:noProof/>
            <w:webHidden/>
          </w:rPr>
          <w:fldChar w:fldCharType="end"/>
        </w:r>
      </w:hyperlink>
    </w:p>
    <w:p w14:paraId="09084F54" w14:textId="686EA6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A61239">
          <w:rPr>
            <w:noProof/>
            <w:webHidden/>
          </w:rPr>
          <w:t>113</w:t>
        </w:r>
        <w:r w:rsidR="00A61239">
          <w:rPr>
            <w:noProof/>
            <w:webHidden/>
          </w:rPr>
          <w:fldChar w:fldCharType="end"/>
        </w:r>
      </w:hyperlink>
    </w:p>
    <w:p w14:paraId="1ED7F234" w14:textId="3297C0D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A61239">
          <w:rPr>
            <w:noProof/>
            <w:webHidden/>
          </w:rPr>
          <w:t>114</w:t>
        </w:r>
        <w:r w:rsidR="00A61239">
          <w:rPr>
            <w:noProof/>
            <w:webHidden/>
          </w:rPr>
          <w:fldChar w:fldCharType="end"/>
        </w:r>
      </w:hyperlink>
    </w:p>
    <w:p w14:paraId="5D738091" w14:textId="20FE0CB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A61239">
          <w:rPr>
            <w:noProof/>
            <w:webHidden/>
          </w:rPr>
          <w:t>115</w:t>
        </w:r>
        <w:r w:rsidR="00A61239">
          <w:rPr>
            <w:noProof/>
            <w:webHidden/>
          </w:rPr>
          <w:fldChar w:fldCharType="end"/>
        </w:r>
      </w:hyperlink>
    </w:p>
    <w:p w14:paraId="3318260D" w14:textId="504EE3C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A61239">
          <w:rPr>
            <w:noProof/>
            <w:webHidden/>
          </w:rPr>
          <w:t>116</w:t>
        </w:r>
        <w:r w:rsidR="00A61239">
          <w:rPr>
            <w:noProof/>
            <w:webHidden/>
          </w:rPr>
          <w:fldChar w:fldCharType="end"/>
        </w:r>
      </w:hyperlink>
    </w:p>
    <w:p w14:paraId="40787F5D" w14:textId="7462E66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A61239">
          <w:rPr>
            <w:noProof/>
            <w:webHidden/>
          </w:rPr>
          <w:t>117</w:t>
        </w:r>
        <w:r w:rsidR="00A61239">
          <w:rPr>
            <w:noProof/>
            <w:webHidden/>
          </w:rPr>
          <w:fldChar w:fldCharType="end"/>
        </w:r>
      </w:hyperlink>
    </w:p>
    <w:p w14:paraId="69BAE6ED" w14:textId="211BD0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A61239">
          <w:rPr>
            <w:noProof/>
            <w:webHidden/>
          </w:rPr>
          <w:t>118</w:t>
        </w:r>
        <w:r w:rsidR="00A61239">
          <w:rPr>
            <w:noProof/>
            <w:webHidden/>
          </w:rPr>
          <w:fldChar w:fldCharType="end"/>
        </w:r>
      </w:hyperlink>
    </w:p>
    <w:p w14:paraId="423A11A0" w14:textId="10A7A5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A61239">
          <w:rPr>
            <w:noProof/>
            <w:webHidden/>
          </w:rPr>
          <w:t>118</w:t>
        </w:r>
        <w:r w:rsidR="00A61239">
          <w:rPr>
            <w:noProof/>
            <w:webHidden/>
          </w:rPr>
          <w:fldChar w:fldCharType="end"/>
        </w:r>
      </w:hyperlink>
    </w:p>
    <w:p w14:paraId="48C306CF" w14:textId="510870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A61239">
          <w:rPr>
            <w:noProof/>
            <w:webHidden/>
          </w:rPr>
          <w:t>119</w:t>
        </w:r>
        <w:r w:rsidR="00A61239">
          <w:rPr>
            <w:noProof/>
            <w:webHidden/>
          </w:rPr>
          <w:fldChar w:fldCharType="end"/>
        </w:r>
      </w:hyperlink>
    </w:p>
    <w:p w14:paraId="7CE90B50" w14:textId="3DF543F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A61239">
          <w:rPr>
            <w:noProof/>
            <w:webHidden/>
          </w:rPr>
          <w:t>120</w:t>
        </w:r>
        <w:r w:rsidR="00A61239">
          <w:rPr>
            <w:noProof/>
            <w:webHidden/>
          </w:rPr>
          <w:fldChar w:fldCharType="end"/>
        </w:r>
      </w:hyperlink>
    </w:p>
    <w:p w14:paraId="1363ED48" w14:textId="12DDF2D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A61239">
          <w:rPr>
            <w:noProof/>
            <w:webHidden/>
          </w:rPr>
          <w:t>120</w:t>
        </w:r>
        <w:r w:rsidR="00A61239">
          <w:rPr>
            <w:noProof/>
            <w:webHidden/>
          </w:rPr>
          <w:fldChar w:fldCharType="end"/>
        </w:r>
      </w:hyperlink>
    </w:p>
    <w:p w14:paraId="7B92A850" w14:textId="7029A4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A61239">
          <w:rPr>
            <w:noProof/>
            <w:webHidden/>
          </w:rPr>
          <w:t>121</w:t>
        </w:r>
        <w:r w:rsidR="00A61239">
          <w:rPr>
            <w:noProof/>
            <w:webHidden/>
          </w:rPr>
          <w:fldChar w:fldCharType="end"/>
        </w:r>
      </w:hyperlink>
    </w:p>
    <w:p w14:paraId="444FF801" w14:textId="751D50D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A61239">
          <w:rPr>
            <w:noProof/>
            <w:webHidden/>
          </w:rPr>
          <w:t>121</w:t>
        </w:r>
        <w:r w:rsidR="00A61239">
          <w:rPr>
            <w:noProof/>
            <w:webHidden/>
          </w:rPr>
          <w:fldChar w:fldCharType="end"/>
        </w:r>
      </w:hyperlink>
    </w:p>
    <w:p w14:paraId="4AEA0A6A" w14:textId="5B42461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A61239">
          <w:rPr>
            <w:noProof/>
            <w:webHidden/>
          </w:rPr>
          <w:t>121</w:t>
        </w:r>
        <w:r w:rsidR="00A61239">
          <w:rPr>
            <w:noProof/>
            <w:webHidden/>
          </w:rPr>
          <w:fldChar w:fldCharType="end"/>
        </w:r>
      </w:hyperlink>
    </w:p>
    <w:p w14:paraId="0F9E6C5D" w14:textId="0D8DD4E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A61239">
          <w:rPr>
            <w:noProof/>
            <w:webHidden/>
          </w:rPr>
          <w:t>122</w:t>
        </w:r>
        <w:r w:rsidR="00A61239">
          <w:rPr>
            <w:noProof/>
            <w:webHidden/>
          </w:rPr>
          <w:fldChar w:fldCharType="end"/>
        </w:r>
      </w:hyperlink>
    </w:p>
    <w:p w14:paraId="4BAFD5D2" w14:textId="6F80A63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A61239">
          <w:rPr>
            <w:noProof/>
            <w:webHidden/>
          </w:rPr>
          <w:t>123</w:t>
        </w:r>
        <w:r w:rsidR="00A61239">
          <w:rPr>
            <w:noProof/>
            <w:webHidden/>
          </w:rPr>
          <w:fldChar w:fldCharType="end"/>
        </w:r>
      </w:hyperlink>
    </w:p>
    <w:p w14:paraId="33AAAF4F" w14:textId="1A08C2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A61239">
          <w:rPr>
            <w:noProof/>
            <w:webHidden/>
          </w:rPr>
          <w:t>124</w:t>
        </w:r>
        <w:r w:rsidR="00A61239">
          <w:rPr>
            <w:noProof/>
            <w:webHidden/>
          </w:rPr>
          <w:fldChar w:fldCharType="end"/>
        </w:r>
      </w:hyperlink>
    </w:p>
    <w:p w14:paraId="36143142" w14:textId="261B24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A61239">
          <w:rPr>
            <w:noProof/>
            <w:webHidden/>
          </w:rPr>
          <w:t>124</w:t>
        </w:r>
        <w:r w:rsidR="00A61239">
          <w:rPr>
            <w:noProof/>
            <w:webHidden/>
          </w:rPr>
          <w:fldChar w:fldCharType="end"/>
        </w:r>
      </w:hyperlink>
    </w:p>
    <w:p w14:paraId="3FB2765C" w14:textId="4EEFED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A61239">
          <w:rPr>
            <w:noProof/>
            <w:webHidden/>
          </w:rPr>
          <w:t>124</w:t>
        </w:r>
        <w:r w:rsidR="00A61239">
          <w:rPr>
            <w:noProof/>
            <w:webHidden/>
          </w:rPr>
          <w:fldChar w:fldCharType="end"/>
        </w:r>
      </w:hyperlink>
    </w:p>
    <w:p w14:paraId="3C7388E7" w14:textId="11844BE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A61239">
          <w:rPr>
            <w:noProof/>
            <w:webHidden/>
          </w:rPr>
          <w:t>126</w:t>
        </w:r>
        <w:r w:rsidR="00A61239">
          <w:rPr>
            <w:noProof/>
            <w:webHidden/>
          </w:rPr>
          <w:fldChar w:fldCharType="end"/>
        </w:r>
      </w:hyperlink>
    </w:p>
    <w:p w14:paraId="3757EBD2" w14:textId="66B7D4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A61239">
          <w:rPr>
            <w:noProof/>
            <w:webHidden/>
          </w:rPr>
          <w:t>126</w:t>
        </w:r>
        <w:r w:rsidR="00A61239">
          <w:rPr>
            <w:noProof/>
            <w:webHidden/>
          </w:rPr>
          <w:fldChar w:fldCharType="end"/>
        </w:r>
      </w:hyperlink>
    </w:p>
    <w:p w14:paraId="42FEB254" w14:textId="5369E09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A61239">
          <w:rPr>
            <w:noProof/>
            <w:webHidden/>
          </w:rPr>
          <w:t>126</w:t>
        </w:r>
        <w:r w:rsidR="00A61239">
          <w:rPr>
            <w:noProof/>
            <w:webHidden/>
          </w:rPr>
          <w:fldChar w:fldCharType="end"/>
        </w:r>
      </w:hyperlink>
    </w:p>
    <w:p w14:paraId="400C0E97" w14:textId="0D3E81E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A61239">
          <w:rPr>
            <w:noProof/>
            <w:webHidden/>
          </w:rPr>
          <w:t>127</w:t>
        </w:r>
        <w:r w:rsidR="00A61239">
          <w:rPr>
            <w:noProof/>
            <w:webHidden/>
          </w:rPr>
          <w:fldChar w:fldCharType="end"/>
        </w:r>
      </w:hyperlink>
    </w:p>
    <w:p w14:paraId="29989B09" w14:textId="41931E3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A61239">
          <w:rPr>
            <w:noProof/>
            <w:webHidden/>
          </w:rPr>
          <w:t>127</w:t>
        </w:r>
        <w:r w:rsidR="00A61239">
          <w:rPr>
            <w:noProof/>
            <w:webHidden/>
          </w:rPr>
          <w:fldChar w:fldCharType="end"/>
        </w:r>
      </w:hyperlink>
    </w:p>
    <w:p w14:paraId="5E807C7D" w14:textId="32C555E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A61239">
          <w:rPr>
            <w:noProof/>
            <w:webHidden/>
          </w:rPr>
          <w:t>127</w:t>
        </w:r>
        <w:r w:rsidR="00A61239">
          <w:rPr>
            <w:noProof/>
            <w:webHidden/>
          </w:rPr>
          <w:fldChar w:fldCharType="end"/>
        </w:r>
      </w:hyperlink>
    </w:p>
    <w:p w14:paraId="0234A78C" w14:textId="7296E85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A61239">
          <w:rPr>
            <w:noProof/>
            <w:webHidden/>
          </w:rPr>
          <w:t>127</w:t>
        </w:r>
        <w:r w:rsidR="00A61239">
          <w:rPr>
            <w:noProof/>
            <w:webHidden/>
          </w:rPr>
          <w:fldChar w:fldCharType="end"/>
        </w:r>
      </w:hyperlink>
    </w:p>
    <w:p w14:paraId="390C5B0F" w14:textId="41B9EB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A61239">
          <w:rPr>
            <w:noProof/>
            <w:webHidden/>
          </w:rPr>
          <w:t>128</w:t>
        </w:r>
        <w:r w:rsidR="00A61239">
          <w:rPr>
            <w:noProof/>
            <w:webHidden/>
          </w:rPr>
          <w:fldChar w:fldCharType="end"/>
        </w:r>
      </w:hyperlink>
    </w:p>
    <w:p w14:paraId="2A0E26F2" w14:textId="5CB4B3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A61239">
          <w:rPr>
            <w:noProof/>
            <w:webHidden/>
          </w:rPr>
          <w:t>128</w:t>
        </w:r>
        <w:r w:rsidR="00A61239">
          <w:rPr>
            <w:noProof/>
            <w:webHidden/>
          </w:rPr>
          <w:fldChar w:fldCharType="end"/>
        </w:r>
      </w:hyperlink>
    </w:p>
    <w:p w14:paraId="7BF8C9E2" w14:textId="58DCF2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A61239">
          <w:rPr>
            <w:noProof/>
            <w:webHidden/>
          </w:rPr>
          <w:t>128</w:t>
        </w:r>
        <w:r w:rsidR="00A61239">
          <w:rPr>
            <w:noProof/>
            <w:webHidden/>
          </w:rPr>
          <w:fldChar w:fldCharType="end"/>
        </w:r>
      </w:hyperlink>
    </w:p>
    <w:p w14:paraId="1265D73E" w14:textId="0B3AC83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A61239">
          <w:rPr>
            <w:noProof/>
            <w:webHidden/>
          </w:rPr>
          <w:t>129</w:t>
        </w:r>
        <w:r w:rsidR="00A61239">
          <w:rPr>
            <w:noProof/>
            <w:webHidden/>
          </w:rPr>
          <w:fldChar w:fldCharType="end"/>
        </w:r>
      </w:hyperlink>
    </w:p>
    <w:p w14:paraId="67FF2DFA" w14:textId="7DB07F4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A61239">
          <w:rPr>
            <w:noProof/>
            <w:webHidden/>
          </w:rPr>
          <w:t>129</w:t>
        </w:r>
        <w:r w:rsidR="00A61239">
          <w:rPr>
            <w:noProof/>
            <w:webHidden/>
          </w:rPr>
          <w:fldChar w:fldCharType="end"/>
        </w:r>
      </w:hyperlink>
    </w:p>
    <w:p w14:paraId="4393C276" w14:textId="20C82BD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A61239">
          <w:rPr>
            <w:noProof/>
            <w:webHidden/>
          </w:rPr>
          <w:t>130</w:t>
        </w:r>
        <w:r w:rsidR="00A61239">
          <w:rPr>
            <w:noProof/>
            <w:webHidden/>
          </w:rPr>
          <w:fldChar w:fldCharType="end"/>
        </w:r>
      </w:hyperlink>
    </w:p>
    <w:p w14:paraId="1697FF43" w14:textId="2FF9F7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A61239">
          <w:rPr>
            <w:noProof/>
            <w:webHidden/>
          </w:rPr>
          <w:t>131</w:t>
        </w:r>
        <w:r w:rsidR="00A61239">
          <w:rPr>
            <w:noProof/>
            <w:webHidden/>
          </w:rPr>
          <w:fldChar w:fldCharType="end"/>
        </w:r>
      </w:hyperlink>
    </w:p>
    <w:p w14:paraId="60287160" w14:textId="453744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A61239">
          <w:rPr>
            <w:noProof/>
            <w:webHidden/>
          </w:rPr>
          <w:t>132</w:t>
        </w:r>
        <w:r w:rsidR="00A61239">
          <w:rPr>
            <w:noProof/>
            <w:webHidden/>
          </w:rPr>
          <w:fldChar w:fldCharType="end"/>
        </w:r>
      </w:hyperlink>
    </w:p>
    <w:p w14:paraId="0A924705" w14:textId="05723C3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A61239">
          <w:rPr>
            <w:noProof/>
            <w:webHidden/>
          </w:rPr>
          <w:t>132</w:t>
        </w:r>
        <w:r w:rsidR="00A61239">
          <w:rPr>
            <w:noProof/>
            <w:webHidden/>
          </w:rPr>
          <w:fldChar w:fldCharType="end"/>
        </w:r>
      </w:hyperlink>
    </w:p>
    <w:p w14:paraId="28BB47CF" w14:textId="4ABC9EF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A61239">
          <w:rPr>
            <w:noProof/>
            <w:webHidden/>
          </w:rPr>
          <w:t>132</w:t>
        </w:r>
        <w:r w:rsidR="00A61239">
          <w:rPr>
            <w:noProof/>
            <w:webHidden/>
          </w:rPr>
          <w:fldChar w:fldCharType="end"/>
        </w:r>
      </w:hyperlink>
    </w:p>
    <w:p w14:paraId="33BEA47F" w14:textId="1CE9D14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A61239">
          <w:rPr>
            <w:noProof/>
            <w:webHidden/>
          </w:rPr>
          <w:t>132</w:t>
        </w:r>
        <w:r w:rsidR="00A61239">
          <w:rPr>
            <w:noProof/>
            <w:webHidden/>
          </w:rPr>
          <w:fldChar w:fldCharType="end"/>
        </w:r>
      </w:hyperlink>
    </w:p>
    <w:p w14:paraId="33B95CE0" w14:textId="309F203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A61239">
          <w:rPr>
            <w:noProof/>
            <w:webHidden/>
          </w:rPr>
          <w:t>133</w:t>
        </w:r>
        <w:r w:rsidR="00A61239">
          <w:rPr>
            <w:noProof/>
            <w:webHidden/>
          </w:rPr>
          <w:fldChar w:fldCharType="end"/>
        </w:r>
      </w:hyperlink>
    </w:p>
    <w:p w14:paraId="692CD4D0" w14:textId="192C17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A61239">
          <w:rPr>
            <w:noProof/>
            <w:webHidden/>
          </w:rPr>
          <w:t>133</w:t>
        </w:r>
        <w:r w:rsidR="00A61239">
          <w:rPr>
            <w:noProof/>
            <w:webHidden/>
          </w:rPr>
          <w:fldChar w:fldCharType="end"/>
        </w:r>
      </w:hyperlink>
    </w:p>
    <w:p w14:paraId="77ED2ECA" w14:textId="288C25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A61239">
          <w:rPr>
            <w:noProof/>
            <w:webHidden/>
          </w:rPr>
          <w:t>133</w:t>
        </w:r>
        <w:r w:rsidR="00A61239">
          <w:rPr>
            <w:noProof/>
            <w:webHidden/>
          </w:rPr>
          <w:fldChar w:fldCharType="end"/>
        </w:r>
      </w:hyperlink>
    </w:p>
    <w:p w14:paraId="6128E58E" w14:textId="4F55321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A61239">
          <w:rPr>
            <w:noProof/>
            <w:webHidden/>
          </w:rPr>
          <w:t>134</w:t>
        </w:r>
        <w:r w:rsidR="00A61239">
          <w:rPr>
            <w:noProof/>
            <w:webHidden/>
          </w:rPr>
          <w:fldChar w:fldCharType="end"/>
        </w:r>
      </w:hyperlink>
    </w:p>
    <w:p w14:paraId="78FB6142" w14:textId="482770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A61239">
          <w:rPr>
            <w:noProof/>
            <w:webHidden/>
          </w:rPr>
          <w:t>134</w:t>
        </w:r>
        <w:r w:rsidR="00A61239">
          <w:rPr>
            <w:noProof/>
            <w:webHidden/>
          </w:rPr>
          <w:fldChar w:fldCharType="end"/>
        </w:r>
      </w:hyperlink>
    </w:p>
    <w:p w14:paraId="5ECF17A9" w14:textId="1C5F28C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A61239">
          <w:rPr>
            <w:noProof/>
            <w:webHidden/>
          </w:rPr>
          <w:t>135</w:t>
        </w:r>
        <w:r w:rsidR="00A61239">
          <w:rPr>
            <w:noProof/>
            <w:webHidden/>
          </w:rPr>
          <w:fldChar w:fldCharType="end"/>
        </w:r>
      </w:hyperlink>
    </w:p>
    <w:p w14:paraId="49CBA3CF" w14:textId="56F2FA6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A61239">
          <w:rPr>
            <w:noProof/>
            <w:webHidden/>
          </w:rPr>
          <w:t>135</w:t>
        </w:r>
        <w:r w:rsidR="00A61239">
          <w:rPr>
            <w:noProof/>
            <w:webHidden/>
          </w:rPr>
          <w:fldChar w:fldCharType="end"/>
        </w:r>
      </w:hyperlink>
    </w:p>
    <w:p w14:paraId="245807E1" w14:textId="3537AD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A61239">
          <w:rPr>
            <w:noProof/>
            <w:webHidden/>
          </w:rPr>
          <w:t>136</w:t>
        </w:r>
        <w:r w:rsidR="00A61239">
          <w:rPr>
            <w:noProof/>
            <w:webHidden/>
          </w:rPr>
          <w:fldChar w:fldCharType="end"/>
        </w:r>
      </w:hyperlink>
    </w:p>
    <w:p w14:paraId="603307BF" w14:textId="7D9E3E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A61239">
          <w:rPr>
            <w:noProof/>
            <w:webHidden/>
          </w:rPr>
          <w:t>136</w:t>
        </w:r>
        <w:r w:rsidR="00A61239">
          <w:rPr>
            <w:noProof/>
            <w:webHidden/>
          </w:rPr>
          <w:fldChar w:fldCharType="end"/>
        </w:r>
      </w:hyperlink>
    </w:p>
    <w:p w14:paraId="20BD0F64" w14:textId="09917C3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A61239">
          <w:rPr>
            <w:noProof/>
            <w:webHidden/>
          </w:rPr>
          <w:t>137</w:t>
        </w:r>
        <w:r w:rsidR="00A61239">
          <w:rPr>
            <w:noProof/>
            <w:webHidden/>
          </w:rPr>
          <w:fldChar w:fldCharType="end"/>
        </w:r>
      </w:hyperlink>
    </w:p>
    <w:p w14:paraId="1004437A" w14:textId="7E0C9A4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A61239">
          <w:rPr>
            <w:noProof/>
            <w:webHidden/>
          </w:rPr>
          <w:t>137</w:t>
        </w:r>
        <w:r w:rsidR="00A61239">
          <w:rPr>
            <w:noProof/>
            <w:webHidden/>
          </w:rPr>
          <w:fldChar w:fldCharType="end"/>
        </w:r>
      </w:hyperlink>
    </w:p>
    <w:p w14:paraId="0E9D5220" w14:textId="75E435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A61239">
          <w:rPr>
            <w:noProof/>
            <w:webHidden/>
          </w:rPr>
          <w:t>140</w:t>
        </w:r>
        <w:r w:rsidR="00A61239">
          <w:rPr>
            <w:noProof/>
            <w:webHidden/>
          </w:rPr>
          <w:fldChar w:fldCharType="end"/>
        </w:r>
      </w:hyperlink>
    </w:p>
    <w:p w14:paraId="44644EF2" w14:textId="13A962C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A61239">
          <w:rPr>
            <w:noProof/>
            <w:webHidden/>
          </w:rPr>
          <w:t>140</w:t>
        </w:r>
        <w:r w:rsidR="00A61239">
          <w:rPr>
            <w:noProof/>
            <w:webHidden/>
          </w:rPr>
          <w:fldChar w:fldCharType="end"/>
        </w:r>
      </w:hyperlink>
    </w:p>
    <w:p w14:paraId="57357207" w14:textId="06D2313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A61239">
          <w:rPr>
            <w:noProof/>
            <w:webHidden/>
          </w:rPr>
          <w:t>140</w:t>
        </w:r>
        <w:r w:rsidR="00A61239">
          <w:rPr>
            <w:noProof/>
            <w:webHidden/>
          </w:rPr>
          <w:fldChar w:fldCharType="end"/>
        </w:r>
      </w:hyperlink>
    </w:p>
    <w:p w14:paraId="386467C3" w14:textId="2E85DAA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A61239">
          <w:rPr>
            <w:noProof/>
            <w:webHidden/>
          </w:rPr>
          <w:t>141</w:t>
        </w:r>
        <w:r w:rsidR="00A61239">
          <w:rPr>
            <w:noProof/>
            <w:webHidden/>
          </w:rPr>
          <w:fldChar w:fldCharType="end"/>
        </w:r>
      </w:hyperlink>
    </w:p>
    <w:p w14:paraId="7EED68EC" w14:textId="19FB4B0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A61239">
          <w:rPr>
            <w:noProof/>
            <w:webHidden/>
          </w:rPr>
          <w:t>141</w:t>
        </w:r>
        <w:r w:rsidR="00A61239">
          <w:rPr>
            <w:noProof/>
            <w:webHidden/>
          </w:rPr>
          <w:fldChar w:fldCharType="end"/>
        </w:r>
      </w:hyperlink>
    </w:p>
    <w:p w14:paraId="74DF11B4" w14:textId="0C815CE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A61239">
          <w:rPr>
            <w:noProof/>
            <w:webHidden/>
          </w:rPr>
          <w:t>141</w:t>
        </w:r>
        <w:r w:rsidR="00A61239">
          <w:rPr>
            <w:noProof/>
            <w:webHidden/>
          </w:rPr>
          <w:fldChar w:fldCharType="end"/>
        </w:r>
      </w:hyperlink>
    </w:p>
    <w:p w14:paraId="2CB71CDB" w14:textId="584528A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A61239">
          <w:rPr>
            <w:noProof/>
            <w:webHidden/>
          </w:rPr>
          <w:t>141</w:t>
        </w:r>
        <w:r w:rsidR="00A61239">
          <w:rPr>
            <w:noProof/>
            <w:webHidden/>
          </w:rPr>
          <w:fldChar w:fldCharType="end"/>
        </w:r>
      </w:hyperlink>
    </w:p>
    <w:p w14:paraId="07DAB7C8" w14:textId="3933CD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A61239">
          <w:rPr>
            <w:noProof/>
            <w:webHidden/>
          </w:rPr>
          <w:t>142</w:t>
        </w:r>
        <w:r w:rsidR="00A61239">
          <w:rPr>
            <w:noProof/>
            <w:webHidden/>
          </w:rPr>
          <w:fldChar w:fldCharType="end"/>
        </w:r>
      </w:hyperlink>
    </w:p>
    <w:p w14:paraId="6CC92C4D" w14:textId="74E7332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A61239">
          <w:rPr>
            <w:noProof/>
            <w:webHidden/>
          </w:rPr>
          <w:t>142</w:t>
        </w:r>
        <w:r w:rsidR="00A61239">
          <w:rPr>
            <w:noProof/>
            <w:webHidden/>
          </w:rPr>
          <w:fldChar w:fldCharType="end"/>
        </w:r>
      </w:hyperlink>
    </w:p>
    <w:p w14:paraId="7CB56C19" w14:textId="71B6C4F8"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A61239">
          <w:rPr>
            <w:noProof/>
            <w:webHidden/>
          </w:rPr>
          <w:t>143</w:t>
        </w:r>
        <w:r w:rsidR="00A61239">
          <w:rPr>
            <w:noProof/>
            <w:webHidden/>
          </w:rPr>
          <w:fldChar w:fldCharType="end"/>
        </w:r>
      </w:hyperlink>
    </w:p>
    <w:p w14:paraId="5700EB19" w14:textId="5FECD0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A61239">
          <w:rPr>
            <w:noProof/>
            <w:webHidden/>
          </w:rPr>
          <w:t>143</w:t>
        </w:r>
        <w:r w:rsidR="00A61239">
          <w:rPr>
            <w:noProof/>
            <w:webHidden/>
          </w:rPr>
          <w:fldChar w:fldCharType="end"/>
        </w:r>
      </w:hyperlink>
    </w:p>
    <w:p w14:paraId="59480D33" w14:textId="415262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A61239">
          <w:rPr>
            <w:noProof/>
            <w:webHidden/>
          </w:rPr>
          <w:t>143</w:t>
        </w:r>
        <w:r w:rsidR="00A61239">
          <w:rPr>
            <w:noProof/>
            <w:webHidden/>
          </w:rPr>
          <w:fldChar w:fldCharType="end"/>
        </w:r>
      </w:hyperlink>
    </w:p>
    <w:p w14:paraId="3C2F45AE" w14:textId="428177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A61239">
          <w:rPr>
            <w:noProof/>
            <w:webHidden/>
          </w:rPr>
          <w:t>143</w:t>
        </w:r>
        <w:r w:rsidR="00A61239">
          <w:rPr>
            <w:noProof/>
            <w:webHidden/>
          </w:rPr>
          <w:fldChar w:fldCharType="end"/>
        </w:r>
      </w:hyperlink>
    </w:p>
    <w:p w14:paraId="7C90EA1E" w14:textId="7471432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A61239">
          <w:rPr>
            <w:noProof/>
            <w:webHidden/>
          </w:rPr>
          <w:t>144</w:t>
        </w:r>
        <w:r w:rsidR="00A61239">
          <w:rPr>
            <w:noProof/>
            <w:webHidden/>
          </w:rPr>
          <w:fldChar w:fldCharType="end"/>
        </w:r>
      </w:hyperlink>
    </w:p>
    <w:p w14:paraId="5E726CCB" w14:textId="60102E3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A61239">
          <w:rPr>
            <w:noProof/>
            <w:webHidden/>
          </w:rPr>
          <w:t>144</w:t>
        </w:r>
        <w:r w:rsidR="00A61239">
          <w:rPr>
            <w:noProof/>
            <w:webHidden/>
          </w:rPr>
          <w:fldChar w:fldCharType="end"/>
        </w:r>
      </w:hyperlink>
    </w:p>
    <w:p w14:paraId="66C4972A" w14:textId="67458B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A61239">
          <w:rPr>
            <w:noProof/>
            <w:webHidden/>
          </w:rPr>
          <w:t>145</w:t>
        </w:r>
        <w:r w:rsidR="00A61239">
          <w:rPr>
            <w:noProof/>
            <w:webHidden/>
          </w:rPr>
          <w:fldChar w:fldCharType="end"/>
        </w:r>
      </w:hyperlink>
    </w:p>
    <w:p w14:paraId="1EE803EC" w14:textId="13B6DF3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A61239">
          <w:rPr>
            <w:noProof/>
            <w:webHidden/>
          </w:rPr>
          <w:t>145</w:t>
        </w:r>
        <w:r w:rsidR="00A61239">
          <w:rPr>
            <w:noProof/>
            <w:webHidden/>
          </w:rPr>
          <w:fldChar w:fldCharType="end"/>
        </w:r>
      </w:hyperlink>
    </w:p>
    <w:p w14:paraId="45EB2A29" w14:textId="6EF998A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A61239">
          <w:rPr>
            <w:noProof/>
            <w:webHidden/>
          </w:rPr>
          <w:t>148</w:t>
        </w:r>
        <w:r w:rsidR="00A61239">
          <w:rPr>
            <w:noProof/>
            <w:webHidden/>
          </w:rPr>
          <w:fldChar w:fldCharType="end"/>
        </w:r>
      </w:hyperlink>
    </w:p>
    <w:p w14:paraId="69BD2DED" w14:textId="022044C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A61239">
          <w:rPr>
            <w:noProof/>
            <w:webHidden/>
          </w:rPr>
          <w:t>150</w:t>
        </w:r>
        <w:r w:rsidR="00A61239">
          <w:rPr>
            <w:noProof/>
            <w:webHidden/>
          </w:rPr>
          <w:fldChar w:fldCharType="end"/>
        </w:r>
      </w:hyperlink>
    </w:p>
    <w:p w14:paraId="1997BE6F" w14:textId="72C445F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A61239">
          <w:rPr>
            <w:noProof/>
            <w:webHidden/>
          </w:rPr>
          <w:t>150</w:t>
        </w:r>
        <w:r w:rsidR="00A61239">
          <w:rPr>
            <w:noProof/>
            <w:webHidden/>
          </w:rPr>
          <w:fldChar w:fldCharType="end"/>
        </w:r>
      </w:hyperlink>
    </w:p>
    <w:p w14:paraId="6D7159ED" w14:textId="4EF6D99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A61239">
          <w:rPr>
            <w:noProof/>
            <w:webHidden/>
          </w:rPr>
          <w:t>150</w:t>
        </w:r>
        <w:r w:rsidR="00A61239">
          <w:rPr>
            <w:noProof/>
            <w:webHidden/>
          </w:rPr>
          <w:fldChar w:fldCharType="end"/>
        </w:r>
      </w:hyperlink>
    </w:p>
    <w:p w14:paraId="3093BC61" w14:textId="462ADCD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A61239">
          <w:rPr>
            <w:noProof/>
            <w:webHidden/>
          </w:rPr>
          <w:t>151</w:t>
        </w:r>
        <w:r w:rsidR="00A61239">
          <w:rPr>
            <w:noProof/>
            <w:webHidden/>
          </w:rPr>
          <w:fldChar w:fldCharType="end"/>
        </w:r>
      </w:hyperlink>
    </w:p>
    <w:p w14:paraId="2EAEA2A4" w14:textId="20E6043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A61239">
          <w:rPr>
            <w:noProof/>
            <w:webHidden/>
          </w:rPr>
          <w:t>152</w:t>
        </w:r>
        <w:r w:rsidR="00A61239">
          <w:rPr>
            <w:noProof/>
            <w:webHidden/>
          </w:rPr>
          <w:fldChar w:fldCharType="end"/>
        </w:r>
      </w:hyperlink>
    </w:p>
    <w:p w14:paraId="7CA23967" w14:textId="2F2F89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A61239">
          <w:rPr>
            <w:noProof/>
            <w:webHidden/>
          </w:rPr>
          <w:t>152</w:t>
        </w:r>
        <w:r w:rsidR="00A61239">
          <w:rPr>
            <w:noProof/>
            <w:webHidden/>
          </w:rPr>
          <w:fldChar w:fldCharType="end"/>
        </w:r>
      </w:hyperlink>
    </w:p>
    <w:p w14:paraId="76811DB9" w14:textId="48A161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A61239">
          <w:rPr>
            <w:noProof/>
            <w:webHidden/>
          </w:rPr>
          <w:t>155</w:t>
        </w:r>
        <w:r w:rsidR="00A61239">
          <w:rPr>
            <w:noProof/>
            <w:webHidden/>
          </w:rPr>
          <w:fldChar w:fldCharType="end"/>
        </w:r>
      </w:hyperlink>
    </w:p>
    <w:p w14:paraId="525E4568" w14:textId="3618F1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A61239">
          <w:rPr>
            <w:noProof/>
            <w:webHidden/>
          </w:rPr>
          <w:t>157</w:t>
        </w:r>
        <w:r w:rsidR="00A61239">
          <w:rPr>
            <w:noProof/>
            <w:webHidden/>
          </w:rPr>
          <w:fldChar w:fldCharType="end"/>
        </w:r>
      </w:hyperlink>
    </w:p>
    <w:p w14:paraId="059982B9" w14:textId="2D7575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A61239">
          <w:rPr>
            <w:noProof/>
            <w:webHidden/>
          </w:rPr>
          <w:t>157</w:t>
        </w:r>
        <w:r w:rsidR="00A61239">
          <w:rPr>
            <w:noProof/>
            <w:webHidden/>
          </w:rPr>
          <w:fldChar w:fldCharType="end"/>
        </w:r>
      </w:hyperlink>
    </w:p>
    <w:p w14:paraId="6D38A1CF" w14:textId="448C4C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A61239">
          <w:rPr>
            <w:noProof/>
            <w:webHidden/>
          </w:rPr>
          <w:t>158</w:t>
        </w:r>
        <w:r w:rsidR="00A61239">
          <w:rPr>
            <w:noProof/>
            <w:webHidden/>
          </w:rPr>
          <w:fldChar w:fldCharType="end"/>
        </w:r>
      </w:hyperlink>
    </w:p>
    <w:p w14:paraId="30A481A7" w14:textId="3787D2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A61239">
          <w:rPr>
            <w:noProof/>
            <w:webHidden/>
          </w:rPr>
          <w:t>158</w:t>
        </w:r>
        <w:r w:rsidR="00A61239">
          <w:rPr>
            <w:noProof/>
            <w:webHidden/>
          </w:rPr>
          <w:fldChar w:fldCharType="end"/>
        </w:r>
      </w:hyperlink>
    </w:p>
    <w:p w14:paraId="320EBC76" w14:textId="0A5748D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A61239">
          <w:rPr>
            <w:noProof/>
            <w:webHidden/>
          </w:rPr>
          <w:t>159</w:t>
        </w:r>
        <w:r w:rsidR="00A61239">
          <w:rPr>
            <w:noProof/>
            <w:webHidden/>
          </w:rPr>
          <w:fldChar w:fldCharType="end"/>
        </w:r>
      </w:hyperlink>
    </w:p>
    <w:p w14:paraId="7A60B7B5" w14:textId="003C24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A61239">
          <w:rPr>
            <w:noProof/>
            <w:webHidden/>
          </w:rPr>
          <w:t>159</w:t>
        </w:r>
        <w:r w:rsidR="00A61239">
          <w:rPr>
            <w:noProof/>
            <w:webHidden/>
          </w:rPr>
          <w:fldChar w:fldCharType="end"/>
        </w:r>
      </w:hyperlink>
    </w:p>
    <w:p w14:paraId="6B748779" w14:textId="5DB6F27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A61239">
          <w:rPr>
            <w:noProof/>
            <w:webHidden/>
          </w:rPr>
          <w:t>160</w:t>
        </w:r>
        <w:r w:rsidR="00A61239">
          <w:rPr>
            <w:noProof/>
            <w:webHidden/>
          </w:rPr>
          <w:fldChar w:fldCharType="end"/>
        </w:r>
      </w:hyperlink>
    </w:p>
    <w:p w14:paraId="707E1C5F" w14:textId="5D6DD8B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A61239">
          <w:rPr>
            <w:noProof/>
            <w:webHidden/>
          </w:rPr>
          <w:t>161</w:t>
        </w:r>
        <w:r w:rsidR="00A61239">
          <w:rPr>
            <w:noProof/>
            <w:webHidden/>
          </w:rPr>
          <w:fldChar w:fldCharType="end"/>
        </w:r>
      </w:hyperlink>
    </w:p>
    <w:p w14:paraId="31136C9D" w14:textId="05EAC82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A61239">
          <w:rPr>
            <w:noProof/>
            <w:webHidden/>
          </w:rPr>
          <w:t>163</w:t>
        </w:r>
        <w:r w:rsidR="00A61239">
          <w:rPr>
            <w:noProof/>
            <w:webHidden/>
          </w:rPr>
          <w:fldChar w:fldCharType="end"/>
        </w:r>
      </w:hyperlink>
    </w:p>
    <w:p w14:paraId="513A7F80" w14:textId="6061423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A61239">
          <w:rPr>
            <w:noProof/>
            <w:webHidden/>
          </w:rPr>
          <w:t>165</w:t>
        </w:r>
        <w:r w:rsidR="00A61239">
          <w:rPr>
            <w:noProof/>
            <w:webHidden/>
          </w:rPr>
          <w:fldChar w:fldCharType="end"/>
        </w:r>
      </w:hyperlink>
    </w:p>
    <w:p w14:paraId="4C3A41BE" w14:textId="3D13DB3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A61239">
          <w:rPr>
            <w:noProof/>
            <w:webHidden/>
          </w:rPr>
          <w:t>166</w:t>
        </w:r>
        <w:r w:rsidR="00A61239">
          <w:rPr>
            <w:noProof/>
            <w:webHidden/>
          </w:rPr>
          <w:fldChar w:fldCharType="end"/>
        </w:r>
      </w:hyperlink>
    </w:p>
    <w:p w14:paraId="71F8F39B" w14:textId="06A7C33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A61239">
          <w:rPr>
            <w:noProof/>
            <w:webHidden/>
          </w:rPr>
          <w:t>168</w:t>
        </w:r>
        <w:r w:rsidR="00A61239">
          <w:rPr>
            <w:noProof/>
            <w:webHidden/>
          </w:rPr>
          <w:fldChar w:fldCharType="end"/>
        </w:r>
      </w:hyperlink>
    </w:p>
    <w:p w14:paraId="76A67C7D" w14:textId="7DECC13C"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A61239">
          <w:rPr>
            <w:noProof/>
            <w:webHidden/>
          </w:rPr>
          <w:t>170</w:t>
        </w:r>
        <w:r w:rsidR="00A61239">
          <w:rPr>
            <w:noProof/>
            <w:webHidden/>
          </w:rPr>
          <w:fldChar w:fldCharType="end"/>
        </w:r>
      </w:hyperlink>
    </w:p>
    <w:p w14:paraId="6C02B8ED" w14:textId="5F1B955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A61239">
          <w:rPr>
            <w:noProof/>
            <w:webHidden/>
          </w:rPr>
          <w:t>172</w:t>
        </w:r>
        <w:r w:rsidR="00A61239">
          <w:rPr>
            <w:noProof/>
            <w:webHidden/>
          </w:rPr>
          <w:fldChar w:fldCharType="end"/>
        </w:r>
      </w:hyperlink>
    </w:p>
    <w:p w14:paraId="3F7D3D21" w14:textId="26809E3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A61239">
          <w:rPr>
            <w:noProof/>
            <w:webHidden/>
          </w:rPr>
          <w:t>174</w:t>
        </w:r>
        <w:r w:rsidR="00A61239">
          <w:rPr>
            <w:noProof/>
            <w:webHidden/>
          </w:rPr>
          <w:fldChar w:fldCharType="end"/>
        </w:r>
      </w:hyperlink>
    </w:p>
    <w:p w14:paraId="429EFD85" w14:textId="16431B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A61239">
          <w:rPr>
            <w:noProof/>
            <w:webHidden/>
          </w:rPr>
          <w:t>175</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7ABBD8B2"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A61239">
        <w:t>2.3.6</w:t>
      </w:r>
      <w:r>
        <w:fldChar w:fldCharType="end"/>
      </w:r>
      <w:r>
        <w:t>) have been elaborated and clarified</w:t>
      </w:r>
    </w:p>
    <w:p w14:paraId="075B5E13" w14:textId="76C53DA4"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A61239">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A61239">
        <w:t>2.3.7</w:t>
      </w:r>
      <w:r w:rsidR="00A30A7D">
        <w:fldChar w:fldCharType="end"/>
      </w:r>
      <w:r>
        <w:t>)</w:t>
      </w:r>
    </w:p>
    <w:p w14:paraId="426CBDB3" w14:textId="78D606B0"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A61239">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A61239">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A61239">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2E15C172"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A61239">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22611E0A"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A61239">
        <w:t>4.3.2</w:t>
      </w:r>
      <w:r>
        <w:fldChar w:fldCharType="end"/>
      </w:r>
    </w:p>
    <w:p w14:paraId="021389FE" w14:textId="2170D379"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A61239">
        <w:t>4.3.6</w:t>
      </w:r>
      <w:r>
        <w:fldChar w:fldCharType="end"/>
      </w:r>
      <w:r>
        <w:t>)</w:t>
      </w:r>
    </w:p>
    <w:p w14:paraId="7E0D469E" w14:textId="02F83AC1"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A61239">
        <w:t>7.5.1</w:t>
      </w:r>
      <w:r>
        <w:fldChar w:fldCharType="end"/>
      </w:r>
      <w:r>
        <w:t>, resulting in a renumbering of the sections from §4.4 onward and the subsections from §7.5.1 onward</w:t>
      </w:r>
    </w:p>
    <w:p w14:paraId="78FD00A3" w14:textId="03D053D3"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A61239">
        <w:t>4.4.2</w:t>
      </w:r>
      <w:r>
        <w:fldChar w:fldCharType="end"/>
      </w:r>
      <w:r>
        <w:t>)</w:t>
      </w:r>
    </w:p>
    <w:p w14:paraId="68819589" w14:textId="479EBFAA" w:rsidR="00F67963" w:rsidRDefault="00F67963" w:rsidP="00F67963">
      <w:pPr>
        <w:pStyle w:val="Lista"/>
      </w:pPr>
      <w:r>
        <w:lastRenderedPageBreak/>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A61239">
        <w:t>5.5</w:t>
      </w:r>
      <w:r>
        <w:fldChar w:fldCharType="end"/>
      </w:r>
    </w:p>
    <w:p w14:paraId="578AA863" w14:textId="19450F08"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A61239">
        <w:t>6.1.4</w:t>
      </w:r>
      <w:r>
        <w:fldChar w:fldCharType="end"/>
      </w:r>
      <w:r>
        <w:t>) have been revised for clarity and slightly expanded</w:t>
      </w:r>
    </w:p>
    <w:p w14:paraId="6AAC34E0" w14:textId="0494CAE6" w:rsidR="00F67963" w:rsidRDefault="00F67963" w:rsidP="00F67963">
      <w:pPr>
        <w:pStyle w:val="Lista"/>
      </w:pPr>
      <w:r>
        <w:t>a new section §</w:t>
      </w:r>
      <w:r>
        <w:fldChar w:fldCharType="begin"/>
      </w:r>
      <w:r>
        <w:instrText xml:space="preserve"> REF _Ref63674857 \r \h </w:instrText>
      </w:r>
      <w:r>
        <w:fldChar w:fldCharType="separate"/>
      </w:r>
      <w:r w:rsidR="00A61239">
        <w:t>6.4</w:t>
      </w:r>
      <w:r>
        <w:fldChar w:fldCharType="end"/>
      </w:r>
      <w:r>
        <w:t xml:space="preserve"> has been added to cater for </w:t>
      </w:r>
      <w:r>
        <w:rPr>
          <w:b/>
          <w:bCs/>
        </w:rPr>
        <w:t>scribal omissions that cannot be restored</w:t>
      </w:r>
    </w:p>
    <w:p w14:paraId="5367B431" w14:textId="20DB1C5C"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A61239">
        <w:t>7.1.4</w:t>
      </w:r>
      <w:r>
        <w:fldChar w:fldCharType="end"/>
      </w:r>
      <w:r>
        <w:t>)</w:t>
      </w:r>
    </w:p>
    <w:p w14:paraId="56B063DB" w14:textId="591BAC7F"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A61239">
        <w:t>7.3.1</w:t>
      </w:r>
      <w:r>
        <w:fldChar w:fldCharType="end"/>
      </w:r>
      <w:r>
        <w:t>)</w:t>
      </w:r>
    </w:p>
    <w:p w14:paraId="5BFF32F8" w14:textId="6CA631AD"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A61239">
        <w:t>7.5.5</w:t>
      </w:r>
      <w:r>
        <w:fldChar w:fldCharType="end"/>
      </w:r>
      <w:r>
        <w:t>)</w:t>
      </w:r>
    </w:p>
    <w:p w14:paraId="2840CB7D" w14:textId="4C867370"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A61239">
        <w:t>7.6</w:t>
      </w:r>
      <w:r>
        <w:fldChar w:fldCharType="end"/>
      </w:r>
      <w:r>
        <w:t>)</w:t>
      </w:r>
    </w:p>
    <w:p w14:paraId="400C1FE8" w14:textId="01BE4254"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A61239">
        <w:t>9.1.6</w:t>
      </w:r>
      <w:r>
        <w:fldChar w:fldCharType="end"/>
      </w:r>
      <w:r>
        <w:t>)</w:t>
      </w:r>
    </w:p>
    <w:p w14:paraId="0629D98C" w14:textId="48820B5E"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A61239">
        <w:t>9.2.1</w:t>
      </w:r>
      <w:r>
        <w:fldChar w:fldCharType="end"/>
      </w:r>
      <w:r>
        <w:t>)</w:t>
      </w:r>
    </w:p>
    <w:p w14:paraId="70867FC1" w14:textId="1A755D2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A61239">
        <w:t>9.2.5</w:t>
      </w:r>
      <w:r>
        <w:fldChar w:fldCharType="end"/>
      </w:r>
      <w:r>
        <w:t>)</w:t>
      </w:r>
    </w:p>
    <w:p w14:paraId="2370AF8E" w14:textId="006A0E95"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A61239">
        <w:t>9.2.6</w:t>
      </w:r>
      <w:r>
        <w:fldChar w:fldCharType="end"/>
      </w:r>
      <w:r>
        <w:t>)</w:t>
      </w:r>
    </w:p>
    <w:p w14:paraId="3294E853" w14:textId="3C404C72"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A61239">
        <w:t>9.4.3</w:t>
      </w:r>
      <w:r>
        <w:fldChar w:fldCharType="end"/>
      </w:r>
      <w:r>
        <w:t>)</w:t>
      </w:r>
    </w:p>
    <w:p w14:paraId="414A2BF1" w14:textId="629A7C2D"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A61239">
        <w:t>10.4.1</w:t>
      </w:r>
      <w:r>
        <w:fldChar w:fldCharType="end"/>
      </w:r>
      <w:r>
        <w:t>), in particular for notes concerning bibliographic items</w:t>
      </w:r>
    </w:p>
    <w:p w14:paraId="0D4CFD88" w14:textId="5C0E9841"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A61239">
        <w:t>10.4.5</w:t>
      </w:r>
      <w:r>
        <w:fldChar w:fldCharType="end"/>
      </w:r>
      <w:r>
        <w:t>)</w:t>
      </w:r>
    </w:p>
    <w:p w14:paraId="20A9B571" w14:textId="46E83315"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A61239">
        <w:t>Appendix B.4.2</w:t>
      </w:r>
      <w:r>
        <w:fldChar w:fldCharType="end"/>
      </w:r>
      <w:r>
        <w:t>)</w:t>
      </w:r>
    </w:p>
    <w:p w14:paraId="3FAE52D3" w14:textId="2CB0260E"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A61239">
        <w:t>16</w:t>
      </w:r>
      <w:r>
        <w:fldChar w:fldCharType="end"/>
      </w:r>
      <w:r>
        <w:t>)</w:t>
      </w:r>
    </w:p>
    <w:p w14:paraId="2348E0E4" w14:textId="15C8055F" w:rsidR="00C02B8C" w:rsidRPr="00DD7CCF" w:rsidRDefault="004D2E67" w:rsidP="00EB2024">
      <w:pPr>
        <w:pStyle w:val="Cmsor2"/>
      </w:pPr>
      <w:bookmarkStart w:id="15" w:name="_mnn7i9yp8l0l" w:colFirst="0" w:colLast="0"/>
      <w:bookmarkStart w:id="16" w:name="_Toc149917252"/>
      <w:bookmarkEnd w:id="15"/>
      <w:r w:rsidRPr="00DD7CCF">
        <w:t xml:space="preserve">Introductory </w:t>
      </w:r>
      <w:r w:rsidR="006733B4" w:rsidRPr="00DD7CCF">
        <w:t>remarks</w:t>
      </w:r>
      <w:bookmarkEnd w:id="16"/>
    </w:p>
    <w:p w14:paraId="3DE85409" w14:textId="4CF06B00" w:rsidR="00C02B8C" w:rsidRPr="00DD7CCF" w:rsidRDefault="004D2E67" w:rsidP="00EB2024">
      <w:pPr>
        <w:pStyle w:val="Cmsor3"/>
      </w:pPr>
      <w:bookmarkStart w:id="17" w:name="_pxxk68dqnvkk" w:colFirst="0" w:colLast="0"/>
      <w:bookmarkStart w:id="18" w:name="_Toc149917253"/>
      <w:bookmarkEnd w:id="17"/>
      <w:r w:rsidRPr="00DD7CCF">
        <w:t>Acknowledgements</w:t>
      </w:r>
      <w:bookmarkEnd w:id="18"/>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19" w:name="_Toc149917254"/>
      <w:r>
        <w:t>Scope</w:t>
      </w:r>
      <w:bookmarkEnd w:id="19"/>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0" w:name="_10lqdugq9c0g" w:colFirst="0" w:colLast="0"/>
      <w:bookmarkStart w:id="21" w:name="_Toc149917255"/>
      <w:bookmarkEnd w:id="20"/>
      <w:r w:rsidRPr="00DD7CCF">
        <w:t xml:space="preserve">Further </w:t>
      </w:r>
      <w:r w:rsidR="00B30777">
        <w:t>r</w:t>
      </w:r>
      <w:r w:rsidRPr="00DD7CCF">
        <w:t>eading</w:t>
      </w:r>
      <w:bookmarkEnd w:id="21"/>
    </w:p>
    <w:p w14:paraId="65FAB615" w14:textId="77777777" w:rsidR="00C02B8C" w:rsidRPr="00DD7CCF" w:rsidRDefault="004D2E67" w:rsidP="00E2714A">
      <w:pPr>
        <w:pStyle w:val="Lista"/>
      </w:pPr>
      <w:r w:rsidRPr="00DD7CCF">
        <w:t>if you are entirely new to XML or the idea of markup, we recommend</w:t>
      </w:r>
    </w:p>
    <w:p w14:paraId="5E282AA7" w14:textId="237DAB77"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3C9ADFE7"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52AA890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093373CA"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5D1FAA0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36001EF4"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lastRenderedPageBreak/>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2" w:name="_tm2h1v9vrjxa" w:colFirst="0" w:colLast="0"/>
      <w:bookmarkStart w:id="23" w:name="_Toc149917256"/>
      <w:bookmarkEnd w:id="22"/>
      <w:r w:rsidRPr="00DD7CCF">
        <w:t>Software</w:t>
      </w:r>
      <w:bookmarkEnd w:id="23"/>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2EE15DCF"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0BDF50EB"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9BF9C9A"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4" w:name="_h6ld3i1yh73t" w:colFirst="0" w:colLast="0"/>
      <w:bookmarkStart w:id="25" w:name="_Toc149917257"/>
      <w:bookmarkEnd w:id="24"/>
      <w:r w:rsidRPr="00DD7CCF">
        <w:t>Miscellaneous</w:t>
      </w:r>
      <w:bookmarkEnd w:id="25"/>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6" w:name="_66jpmlsjumit" w:colFirst="0" w:colLast="0"/>
      <w:bookmarkStart w:id="27" w:name="_Toc149917258"/>
      <w:bookmarkEnd w:id="26"/>
      <w:r w:rsidRPr="00DD7CCF">
        <w:t xml:space="preserve">Terms and </w:t>
      </w:r>
      <w:r w:rsidR="006733B4" w:rsidRPr="00DD7CCF">
        <w:t>definitions</w:t>
      </w:r>
      <w:bookmarkEnd w:id="27"/>
    </w:p>
    <w:p w14:paraId="178AC1BD" w14:textId="36E2E25A" w:rsidR="00C02B8C" w:rsidRPr="00DD7CCF" w:rsidRDefault="004D2E67" w:rsidP="00EB2024">
      <w:pPr>
        <w:pStyle w:val="Cmsor3"/>
      </w:pPr>
      <w:bookmarkStart w:id="28" w:name="_ktq4gtyoojde" w:colFirst="0" w:colLast="0"/>
      <w:bookmarkStart w:id="29" w:name="_Toc149917259"/>
      <w:bookmarkEnd w:id="28"/>
      <w:r w:rsidRPr="00DD7CCF">
        <w:t>Abbreviations</w:t>
      </w:r>
      <w:bookmarkEnd w:id="29"/>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lastRenderedPageBreak/>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0" w:name="_u31qo517lzme" w:colFirst="0" w:colLast="0"/>
      <w:bookmarkStart w:id="31" w:name="_Toc149917260"/>
      <w:bookmarkStart w:id="32" w:name="_Ref149918317"/>
      <w:bookmarkEnd w:id="30"/>
      <w:r w:rsidRPr="00DD7CCF">
        <w:t>Basic terminology</w:t>
      </w:r>
      <w:bookmarkEnd w:id="31"/>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3" w:name="_2jkucuulj067" w:colFirst="0" w:colLast="0"/>
      <w:bookmarkStart w:id="34" w:name="_Ref43978696"/>
      <w:bookmarkStart w:id="35" w:name="_Toc149917261"/>
      <w:bookmarkEnd w:id="33"/>
      <w:commentRangeStart w:id="36"/>
      <w:r w:rsidRPr="00DD7CCF">
        <w:t>XML terms and concepts</w:t>
      </w:r>
      <w:bookmarkEnd w:id="34"/>
      <w:commentRangeEnd w:id="36"/>
      <w:r w:rsidR="00AD56A0">
        <w:rPr>
          <w:rStyle w:val="Jegyzethivatkozs"/>
          <w:rFonts w:ascii="Gentium Plus" w:hAnsi="Gentium Plus" w:cs="Mangal"/>
          <w:kern w:val="0"/>
        </w:rPr>
        <w:commentReference w:id="36"/>
      </w:r>
      <w:bookmarkEnd w:id="35"/>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lastRenderedPageBreak/>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207C3D16"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A61239">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lastRenderedPageBreak/>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79A8511C" w:rsidR="00AE23C3" w:rsidRPr="00DD7CCF" w:rsidRDefault="00AE23C3" w:rsidP="00AE23C3">
            <w:pPr>
              <w:pStyle w:val="Kpalrs"/>
            </w:pPr>
            <w:bookmarkStart w:id="37" w:name="_Ref43993481"/>
            <w:r w:rsidRPr="00DD7CCF">
              <w:t xml:space="preserve">Example </w:t>
            </w:r>
            <w:fldSimple w:instr=" STYLEREF 3 \s ">
              <w:r w:rsidR="00A61239">
                <w:rPr>
                  <w:noProof/>
                </w:rPr>
                <w:t>1.3.3</w:t>
              </w:r>
            </w:fldSimple>
            <w:r w:rsidR="00EE7E86" w:rsidRPr="00DD7CCF">
              <w:t>.</w:t>
            </w:r>
            <w:fldSimple w:instr=" SEQ Example \* ALPHABETIC \s 3 ">
              <w:r w:rsidR="00A61239">
                <w:rPr>
                  <w:noProof/>
                </w:rPr>
                <w:t>A</w:t>
              </w:r>
            </w:fldSimple>
            <w:bookmarkEnd w:id="37"/>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000BA2A"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A61239" w:rsidRPr="00DD7CCF">
        <w:t xml:space="preserve">Example </w:t>
      </w:r>
      <w:r w:rsidR="00A61239">
        <w:rPr>
          <w:noProof/>
        </w:rPr>
        <w:t>1.3.3</w:t>
      </w:r>
      <w:r w:rsidR="00A61239" w:rsidRPr="00DD7CCF">
        <w:rPr>
          <w:noProof/>
        </w:rPr>
        <w:t>.</w:t>
      </w:r>
      <w:r w:rsidR="00A61239">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68B1C864"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A61239">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lastRenderedPageBreak/>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lastRenderedPageBreak/>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8" w:name="_a0njpk1xs3b7" w:colFirst="0" w:colLast="0"/>
      <w:bookmarkStart w:id="39" w:name="_Ref43990537"/>
      <w:bookmarkStart w:id="40" w:name="_Toc149917262"/>
      <w:bookmarkEnd w:id="38"/>
      <w:commentRangeStart w:id="41"/>
      <w:r w:rsidRPr="00DD7CCF">
        <w:t>Conceptual markup</w:t>
      </w:r>
      <w:bookmarkEnd w:id="39"/>
      <w:bookmarkEnd w:id="40"/>
      <w:commentRangeEnd w:id="41"/>
      <w:r w:rsidR="00D82BB6">
        <w:rPr>
          <w:rStyle w:val="Jegyzethivatkozs"/>
          <w:rFonts w:ascii="Gentium Plus" w:hAnsi="Gentium Plus" w:cs="Mangal"/>
          <w:kern w:val="0"/>
        </w:rPr>
        <w:commentReference w:id="41"/>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2" w:name="_z3xeqgcx3br1" w:colFirst="0" w:colLast="0"/>
      <w:bookmarkStart w:id="43" w:name="_Ref43990558"/>
      <w:bookmarkStart w:id="44" w:name="_Toc149917263"/>
      <w:bookmarkEnd w:id="42"/>
      <w:commentRangeStart w:id="45"/>
      <w:r w:rsidRPr="00DD7CCF">
        <w:t xml:space="preserve">The </w:t>
      </w:r>
      <w:r w:rsidR="006733B4" w:rsidRPr="00DD7CCF">
        <w:t xml:space="preserve">structure </w:t>
      </w:r>
      <w:r w:rsidRPr="00DD7CCF">
        <w:t xml:space="preserve">of an EpiDoc </w:t>
      </w:r>
      <w:r w:rsidR="006733B4" w:rsidRPr="00DD7CCF">
        <w:t>edition</w:t>
      </w:r>
      <w:bookmarkEnd w:id="43"/>
      <w:bookmarkEnd w:id="44"/>
      <w:commentRangeEnd w:id="45"/>
      <w:r w:rsidR="00D82BB6">
        <w:rPr>
          <w:rStyle w:val="Jegyzethivatkozs"/>
          <w:rFonts w:ascii="Gentium Plus" w:hAnsi="Gentium Plus" w:cs="Mangal"/>
          <w:kern w:val="0"/>
        </w:rPr>
        <w:commentReference w:id="45"/>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57831C7" w:rsidR="004F4C63" w:rsidRPr="00DD7CCF" w:rsidRDefault="004D2E67" w:rsidP="00E2714A">
      <w:pPr>
        <w:pStyle w:val="Lista3"/>
      </w:pPr>
      <w:r w:rsidRPr="00DD7CCF">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3517C5C" w:rsidR="00C02B8C" w:rsidRPr="00DD7CCF" w:rsidRDefault="004D2E67" w:rsidP="00E2714A">
      <w:pPr>
        <w:pStyle w:val="Lista2"/>
      </w:pPr>
      <w:r w:rsidRPr="00DD7CCF">
        <w:lastRenderedPageBreak/>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A61239">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0E69EB7"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3F717988"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32376D3A"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DA813E8"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4926040E"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21FE734A"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5877CDE5"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6" w:name="_a88bdnf7s1v4" w:colFirst="0" w:colLast="0"/>
      <w:bookmarkStart w:id="47" w:name="_Ref43978632"/>
      <w:bookmarkStart w:id="48" w:name="_Toc149917264"/>
      <w:bookmarkEnd w:id="46"/>
      <w:r w:rsidRPr="00DD7CCF">
        <w:lastRenderedPageBreak/>
        <w:t xml:space="preserve">Marking up </w:t>
      </w:r>
      <w:r w:rsidR="006733B4" w:rsidRPr="00DD7CCF">
        <w:t>intrinsic structure in the edition</w:t>
      </w:r>
      <w:bookmarkEnd w:id="47"/>
      <w:bookmarkEnd w:id="48"/>
    </w:p>
    <w:p w14:paraId="1261C75C" w14:textId="17DA14E8" w:rsidR="00C02B8C" w:rsidRDefault="006733B4" w:rsidP="00EB2024">
      <w:pPr>
        <w:pStyle w:val="Cmsor2"/>
      </w:pPr>
      <w:bookmarkStart w:id="49" w:name="_npo9c26uh9kc" w:colFirst="0" w:colLast="0"/>
      <w:bookmarkStart w:id="50" w:name="_Toc149917265"/>
      <w:bookmarkEnd w:id="49"/>
      <w:r>
        <w:t>Using b</w:t>
      </w:r>
      <w:r w:rsidR="004D2E67" w:rsidRPr="0045293E">
        <w:t xml:space="preserve">lock-level </w:t>
      </w:r>
      <w:r w:rsidRPr="0045293E">
        <w:t xml:space="preserve">containers </w:t>
      </w:r>
      <w:r w:rsidR="004D2E67" w:rsidRPr="0045293E">
        <w:t>for Intrinsic Structure</w:t>
      </w:r>
      <w:bookmarkEnd w:id="50"/>
    </w:p>
    <w:p w14:paraId="4C29D72F" w14:textId="6655BED3" w:rsidR="00C02B8C" w:rsidRPr="00DD7CCF" w:rsidRDefault="004D2E67" w:rsidP="00EB2024">
      <w:pPr>
        <w:pStyle w:val="Cmsor3"/>
      </w:pPr>
      <w:bookmarkStart w:id="51" w:name="_jc4wva15vg6u" w:colFirst="0" w:colLast="0"/>
      <w:bookmarkStart w:id="52" w:name="_Toc149917266"/>
      <w:bookmarkEnd w:id="51"/>
      <w:r w:rsidRPr="00DD7CCF">
        <w:t>Overview</w:t>
      </w:r>
      <w:bookmarkEnd w:id="52"/>
    </w:p>
    <w:p w14:paraId="2B7FDDEB" w14:textId="11653B48" w:rsidR="00C02B8C" w:rsidRPr="00DD7CCF" w:rsidRDefault="00D82BB6" w:rsidP="006733B4">
      <w:r>
        <w:t>Intrinsic structure is defined (§</w:t>
      </w:r>
      <w:r>
        <w:fldChar w:fldCharType="begin"/>
      </w:r>
      <w:r>
        <w:instrText xml:space="preserve"> REF _Ref149918317 \r \h </w:instrText>
      </w:r>
      <w:r>
        <w:fldChar w:fldCharType="separate"/>
      </w:r>
      <w:r>
        <w:t>1.3.2</w:t>
      </w:r>
      <w:r>
        <w:fldChar w:fldCharType="end"/>
      </w:r>
      <w:r>
        <w:t xml:space="preserve">) as </w:t>
      </w:r>
      <w:r w:rsidRPr="00DD7CCF">
        <w:t>the semantic and metrical structure of a text as abstracted from its physical medium</w:t>
      </w:r>
      <w:r>
        <w:t>.</w:t>
      </w:r>
      <w:r>
        <w:t xml:space="preserve">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D00746">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A61239">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w:t>
      </w:r>
      <w:r w:rsidR="006733B4">
        <w:t>See also §</w:t>
      </w:r>
      <w:r w:rsidR="006733B4">
        <w:fldChar w:fldCharType="begin"/>
      </w:r>
      <w:r w:rsidR="006733B4">
        <w:instrText xml:space="preserve"> REF _Ref43978660 \r \h </w:instrText>
      </w:r>
      <w:r w:rsidR="006733B4">
        <w:fldChar w:fldCharType="separate"/>
      </w:r>
      <w:r w:rsidR="006733B4">
        <w:t>8.2</w:t>
      </w:r>
      <w:r w:rsidR="006733B4">
        <w:fldChar w:fldCharType="end"/>
      </w:r>
      <w:r w:rsidR="006733B4">
        <w:t xml:space="preserve"> for general guidelines on hierarchy</w:t>
      </w:r>
      <w:r w:rsidR="006733B4">
        <w:t>, including cases where empty elements may appear in an edition outside one of these structural containers.</w:t>
      </w:r>
    </w:p>
    <w:p w14:paraId="637144B4" w14:textId="2528C223" w:rsidR="00C02B8C" w:rsidRPr="00DD7CCF" w:rsidRDefault="009F2799" w:rsidP="00EB2024">
      <w:pPr>
        <w:pStyle w:val="Cmsor3"/>
      </w:pPr>
      <w:bookmarkStart w:id="53" w:name="_5nopgd94ub2w" w:colFirst="0" w:colLast="0"/>
      <w:bookmarkStart w:id="54" w:name="_Ref61250776"/>
      <w:bookmarkStart w:id="55" w:name="_Toc149917267"/>
      <w:bookmarkEnd w:id="53"/>
      <w:r w:rsidRPr="009F2799">
        <w:t xml:space="preserve">Text segmentation </w:t>
      </w:r>
      <w:r w:rsidR="005343B3">
        <w:t xml:space="preserve">interacting </w:t>
      </w:r>
      <w:r w:rsidRPr="009F2799">
        <w:t>with container boundaries</w:t>
      </w:r>
      <w:bookmarkEnd w:id="54"/>
      <w:bookmarkEnd w:id="55"/>
    </w:p>
    <w:p w14:paraId="6F535F67" w14:textId="671BB16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5343B3">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0AB58CFD"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A61239">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6" w:name="_Ref149921101"/>
      <w:r>
        <w:t xml:space="preserve">Container boundaries </w:t>
      </w:r>
      <w:bookmarkEnd w:id="56"/>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6579F3B6"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A61239">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72D87064"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A61239">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236D627B"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A61239">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AD8EBB7"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3F5E63" w:rsidRPr="00DD7CCF">
        <w:t xml:space="preserve">Example </w:t>
      </w:r>
      <w:r w:rsidR="003F5E63">
        <w:rPr>
          <w:noProof/>
        </w:rPr>
        <w:t>2.1.2.1</w:t>
      </w:r>
      <w:r w:rsidR="003F5E63" w:rsidRPr="00DD7CCF">
        <w:t>.</w:t>
      </w:r>
      <w:r w:rsidR="003F5E63">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0030EEAC"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3F5E63" w:rsidRPr="00DD7CCF">
        <w:t xml:space="preserve">Example </w:t>
      </w:r>
      <w:r w:rsidR="003F5E63">
        <w:rPr>
          <w:noProof/>
        </w:rPr>
        <w:t>2.1.2.1</w:t>
      </w:r>
      <w:r w:rsidR="003F5E63" w:rsidRPr="00DD7CCF">
        <w:t>.</w:t>
      </w:r>
      <w:r w:rsidR="003F5E63">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6EB831B6" w:rsidR="00542B51" w:rsidRPr="00DD7CCF" w:rsidRDefault="001C7A33" w:rsidP="001C7A33">
            <w:pPr>
              <w:pStyle w:val="Kpalrs"/>
            </w:pPr>
            <w:bookmarkStart w:id="57" w:name="_Ref43995893"/>
            <w:r w:rsidRPr="00DD7CCF">
              <w:t xml:space="preserve">Example </w:t>
            </w:r>
            <w:r w:rsidR="00000000">
              <w:fldChar w:fldCharType="begin"/>
            </w:r>
            <w:r w:rsidR="00000000">
              <w:instrText xml:space="preserve"> STYLEREF </w:instrText>
            </w:r>
            <w:r w:rsidR="003F5E63">
              <w:instrText>4</w:instrText>
            </w:r>
            <w:r w:rsidR="00000000">
              <w:instrText xml:space="preserve"> \s </w:instrText>
            </w:r>
            <w:r w:rsidR="00000000">
              <w:fldChar w:fldCharType="separate"/>
            </w:r>
            <w:r w:rsidR="003F5E63">
              <w:rPr>
                <w:noProof/>
              </w:rPr>
              <w:t>2.1.2.1</w:t>
            </w:r>
            <w:r w:rsidR="00000000">
              <w:rPr>
                <w:noProof/>
              </w:rPr>
              <w:fldChar w:fldCharType="end"/>
            </w:r>
            <w:r w:rsidR="00EE7E86" w:rsidRPr="00DD7CCF">
              <w:t>.</w:t>
            </w:r>
            <w:fldSimple w:instr=" SEQ Example \* ALPHABETIC \s 3 ">
              <w:r w:rsidR="00A61239">
                <w:rPr>
                  <w:noProof/>
                </w:rPr>
                <w:t>A</w:t>
              </w:r>
            </w:fldSimple>
            <w:bookmarkEnd w:id="57"/>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09718C53" w:rsidR="00D73AD0" w:rsidRPr="00DD7CCF" w:rsidRDefault="00D73AD0" w:rsidP="00D73AD0">
            <w:pPr>
              <w:pStyle w:val="Kpalrs"/>
            </w:pPr>
            <w:bookmarkStart w:id="58" w:name="_Ref43996267"/>
            <w:r w:rsidRPr="00DD7CCF">
              <w:t xml:space="preserve">Example </w:t>
            </w:r>
            <w:r w:rsidR="00000000">
              <w:fldChar w:fldCharType="begin"/>
            </w:r>
            <w:r w:rsidR="00000000">
              <w:instrText xml:space="preserve"> STYLEREF </w:instrText>
            </w:r>
            <w:r w:rsidR="003F5E63">
              <w:instrText>4</w:instrText>
            </w:r>
            <w:r w:rsidR="00000000">
              <w:instrText xml:space="preserve"> \s </w:instrText>
            </w:r>
            <w:r w:rsidR="00000000">
              <w:fldChar w:fldCharType="separate"/>
            </w:r>
            <w:r w:rsidR="003F5E63">
              <w:rPr>
                <w:noProof/>
              </w:rPr>
              <w:t>2.1.2.1</w:t>
            </w:r>
            <w:r w:rsidR="00000000">
              <w:rPr>
                <w:noProof/>
              </w:rPr>
              <w:fldChar w:fldCharType="end"/>
            </w:r>
            <w:r w:rsidR="00EE7E86" w:rsidRPr="00DD7CCF">
              <w:t>.</w:t>
            </w:r>
            <w:fldSimple w:instr=" SEQ Example \* ALPHABETIC \s 3 ">
              <w:r w:rsidR="00A61239">
                <w:rPr>
                  <w:noProof/>
                </w:rPr>
                <w:t>B</w:t>
              </w:r>
            </w:fldSimple>
            <w:bookmarkEnd w:id="58"/>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59" w:name="_9vbmy5wityl0" w:colFirst="0" w:colLast="0"/>
      <w:bookmarkStart w:id="60" w:name="_Ref54602074"/>
      <w:bookmarkStart w:id="61" w:name="_Toc149917268"/>
      <w:bookmarkStart w:id="62" w:name="_Ref43978813"/>
      <w:bookmarkEnd w:id="59"/>
      <w:r>
        <w:t>Incomplete text containers</w:t>
      </w:r>
      <w:bookmarkEnd w:id="60"/>
      <w:bookmarkEnd w:id="61"/>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5AB5EDA4"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A61239">
        <w:t>5.4.7</w:t>
      </w:r>
      <w:r w:rsidR="009023B1">
        <w:fldChar w:fldCharType="end"/>
      </w:r>
      <w:r>
        <w:t xml:space="preserve"> for further details)</w:t>
      </w:r>
    </w:p>
    <w:p w14:paraId="644E3539" w14:textId="6390B313"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A61239">
        <w:t>5.4.3</w:t>
      </w:r>
      <w:r w:rsidR="009023B1">
        <w:fldChar w:fldCharType="end"/>
      </w:r>
    </w:p>
    <w:p w14:paraId="275CBAFA" w14:textId="2E630AE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A61239">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3" w:name="_Toc149917269"/>
      <w:bookmarkStart w:id="64" w:name="_Ref149918441"/>
      <w:r w:rsidRPr="00DD7CCF">
        <w:t xml:space="preserve">Prose </w:t>
      </w:r>
      <w:r w:rsidR="006733B4" w:rsidRPr="00DD7CCF">
        <w:t>containers</w:t>
      </w:r>
      <w:bookmarkEnd w:id="62"/>
      <w:bookmarkEnd w:id="63"/>
      <w:bookmarkEnd w:id="64"/>
    </w:p>
    <w:p w14:paraId="36B444D6" w14:textId="5A414935" w:rsidR="00C02B8C" w:rsidRPr="00DD7CCF" w:rsidRDefault="004D2E67" w:rsidP="00EB2024">
      <w:pPr>
        <w:pStyle w:val="Cmsor3"/>
      </w:pPr>
      <w:bookmarkStart w:id="65" w:name="_xcjk45g56cuw" w:colFirst="0" w:colLast="0"/>
      <w:bookmarkStart w:id="66" w:name="_Ref43991413"/>
      <w:bookmarkStart w:id="67" w:name="_Toc149917270"/>
      <w:bookmarkEnd w:id="65"/>
      <w:r w:rsidRPr="00DD7CCF">
        <w:t>Paragraphs</w:t>
      </w:r>
      <w:bookmarkEnd w:id="66"/>
      <w:bookmarkEnd w:id="67"/>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t>
      </w:r>
      <w:r>
        <w:t xml:space="preserve">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r>
        <w:t xml:space="preserve">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8" w:name="_28fdtwg1bdas" w:colFirst="0" w:colLast="0"/>
      <w:bookmarkStart w:id="69" w:name="_Ref43981028"/>
      <w:bookmarkStart w:id="70" w:name="_Toc149917271"/>
      <w:bookmarkEnd w:id="68"/>
      <w:commentRangeStart w:id="71"/>
      <w:r w:rsidRPr="00DD7CCF">
        <w:t>Anonymous blocks</w:t>
      </w:r>
      <w:bookmarkEnd w:id="69"/>
      <w:bookmarkEnd w:id="70"/>
      <w:commentRangeEnd w:id="71"/>
      <w:r w:rsidR="00044CFB">
        <w:rPr>
          <w:rStyle w:val="Jegyzethivatkozs"/>
          <w:rFonts w:ascii="Gentium Plus" w:hAnsi="Gentium Plus" w:cs="Mangal"/>
          <w:kern w:val="0"/>
        </w:rPr>
        <w:commentReference w:id="71"/>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50CEA99C"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2" w:name="_twhqkur5z3w2" w:colFirst="0" w:colLast="0"/>
      <w:bookmarkStart w:id="73" w:name="_Ref43978871"/>
      <w:bookmarkStart w:id="74" w:name="_Toc149917272"/>
      <w:bookmarkEnd w:id="72"/>
      <w:r w:rsidRPr="00DD7CCF">
        <w:t xml:space="preserve">Verse </w:t>
      </w:r>
      <w:r w:rsidR="006733B4" w:rsidRPr="00DD7CCF">
        <w:t>containers</w:t>
      </w:r>
      <w:bookmarkEnd w:id="73"/>
      <w:bookmarkEnd w:id="74"/>
    </w:p>
    <w:p w14:paraId="752C0446" w14:textId="527620EC" w:rsidR="00C02B8C" w:rsidRPr="00DD7CCF" w:rsidRDefault="004D2E67" w:rsidP="00EB2024">
      <w:pPr>
        <w:pStyle w:val="Cmsor3"/>
      </w:pPr>
      <w:bookmarkStart w:id="75" w:name="_ddoyoa12vnxb" w:colFirst="0" w:colLast="0"/>
      <w:bookmarkStart w:id="76" w:name="_Ref43984700"/>
      <w:bookmarkStart w:id="77" w:name="_Toc149917273"/>
      <w:bookmarkEnd w:id="75"/>
      <w:r w:rsidRPr="00DD7CCF">
        <w:t>Terminology and definitions</w:t>
      </w:r>
      <w:bookmarkEnd w:id="76"/>
      <w:bookmarkEnd w:id="77"/>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7323FF50"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A61239">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616AC30A"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A61239">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8" w:name="_kb9xljnic52a" w:colFirst="0" w:colLast="0"/>
      <w:bookmarkStart w:id="79" w:name="_Ref43981361"/>
      <w:bookmarkStart w:id="80" w:name="_Toc149917274"/>
      <w:bookmarkEnd w:id="78"/>
      <w:r w:rsidRPr="00DD7CCF">
        <w:t>Overview</w:t>
      </w:r>
      <w:bookmarkEnd w:id="79"/>
      <w:bookmarkEnd w:id="80"/>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4CC78572" w:rsidR="00183969" w:rsidRPr="00DD7CCF" w:rsidRDefault="00AF17D6" w:rsidP="00AF17D6">
      <w:r>
        <w:t xml:space="preserve">The general rules for encoding verse are as follows. </w:t>
      </w:r>
      <w:r w:rsidRPr="00DD7CCF">
        <w:t xml:space="preserve">Various </w:t>
      </w:r>
      <w:r w:rsidRPr="00DD7CCF">
        <w:t>examples of verse encoding</w:t>
      </w:r>
      <w:r w:rsidRPr="00DD7CCF">
        <w:t xml:space="preserve">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A61239">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705F3EE7"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A61239">
        <w:t>2.3.3</w:t>
      </w:r>
      <w:r w:rsidR="00E078CA" w:rsidRPr="00DD7CCF">
        <w:fldChar w:fldCharType="end"/>
      </w:r>
      <w:r w:rsidR="004D2E67" w:rsidRPr="00DD7CCF">
        <w:t>)</w:t>
      </w:r>
    </w:p>
    <w:p w14:paraId="7C640AA8" w14:textId="5696D6AA"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A61239">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 xml:space="preserve">follow a </w:t>
      </w:r>
      <w:r>
        <w:t xml:space="preserve">model </w:t>
      </w:r>
      <w:r>
        <w:t xml:space="preserve">that </w:t>
      </w:r>
      <w:r>
        <w:t>permits</w:t>
      </w:r>
      <w:r w:rsidRPr="00DD7CCF">
        <w:t>) 10 or more lines</w:t>
      </w:r>
      <w:r>
        <w:t xml:space="preserve"> per stanza</w:t>
      </w:r>
    </w:p>
    <w:p w14:paraId="387C1B7E" w14:textId="02767F62" w:rsidR="00C02B8C" w:rsidRPr="00DD7CCF" w:rsidRDefault="00C41868" w:rsidP="005839DA">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2DFB67A8"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A61239">
        <w:t>2.3.6</w:t>
      </w:r>
      <w:r w:rsidR="00435F8C" w:rsidRPr="00DD7CCF">
        <w:fldChar w:fldCharType="end"/>
      </w:r>
      <w:r w:rsidR="00095A6A">
        <w:t xml:space="preserve"> </w:t>
      </w:r>
      <w:r w:rsidR="00095A6A" w:rsidRPr="00095A6A">
        <w:t>for more about enjambement</w:t>
      </w:r>
    </w:p>
    <w:p w14:paraId="5A36FDED" w14:textId="4E6EB7F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A61239">
        <w:t>2.3.5</w:t>
      </w:r>
      <w:r w:rsidRPr="00DD7CCF">
        <w:fldChar w:fldCharType="end"/>
      </w:r>
      <w:r w:rsidRPr="00DD7CCF">
        <w:t>)</w:t>
      </w:r>
    </w:p>
    <w:p w14:paraId="485E66D7" w14:textId="0508E70B"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A61239">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5D0C0321"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A61239" w:rsidRPr="00DD7CCF">
        <w:t xml:space="preserve">Example </w:t>
      </w:r>
      <w:r w:rsidR="00A61239">
        <w:rPr>
          <w:noProof/>
        </w:rPr>
        <w:t>2.3.9</w:t>
      </w:r>
      <w:r w:rsidR="00A61239" w:rsidRPr="00DD7CCF">
        <w:rPr>
          <w:noProof/>
        </w:rPr>
        <w:t>.</w:t>
      </w:r>
      <w:r w:rsidR="00A61239">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4355B80B"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A61239">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1" w:name="_ean8zao6bcdz" w:colFirst="0" w:colLast="0"/>
      <w:bookmarkStart w:id="82" w:name="_Ref43980199"/>
      <w:bookmarkStart w:id="83" w:name="_Toc149917275"/>
      <w:bookmarkEnd w:id="81"/>
      <w:r w:rsidRPr="00DD7CCF">
        <w:t>Numbering stanzas</w:t>
      </w:r>
      <w:bookmarkEnd w:id="82"/>
      <w:bookmarkEnd w:id="83"/>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3301C4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A61239">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A61239">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D34111F"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then stanza numbering must be mandatorily restarted in each textpart division</w:t>
      </w:r>
    </w:p>
    <w:p w14:paraId="5F29122B" w14:textId="7EC6CE6B"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4" w:name="_6q9v7bx41h3i" w:colFirst="0" w:colLast="0"/>
      <w:bookmarkStart w:id="85" w:name="_Ref43980265"/>
      <w:bookmarkStart w:id="86" w:name="_Toc149917276"/>
      <w:bookmarkEnd w:id="84"/>
      <w:r w:rsidRPr="00DD7CCF">
        <w:t>Encoding metre for stanzas</w:t>
      </w:r>
      <w:bookmarkEnd w:id="85"/>
      <w:bookmarkEnd w:id="86"/>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4522B908"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A61239">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1E14215A"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A61239">
        <w:t xml:space="preserve">Table </w:t>
      </w:r>
      <w:r w:rsidR="00A61239">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A61239">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7106F576"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A61239">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2FB47238"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A61239">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7" w:name="_7tlyzfn6s88r" w:colFirst="0" w:colLast="0"/>
      <w:bookmarkStart w:id="88" w:name="_Toc149917277"/>
      <w:bookmarkStart w:id="89" w:name="_Ref43980303"/>
      <w:bookmarkEnd w:id="87"/>
      <w:r w:rsidRPr="00DD7CCF">
        <w:t xml:space="preserve">Encoding </w:t>
      </w:r>
      <w:r w:rsidR="00D35E03">
        <w:t xml:space="preserve">metre </w:t>
      </w:r>
      <w:r w:rsidRPr="00DD7CCF">
        <w:t>for individual lines</w:t>
      </w:r>
      <w:bookmarkEnd w:id="88"/>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8A6CA9D"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A61239">
        <w:t xml:space="preserve">Table </w:t>
      </w:r>
      <w:r w:rsidR="00A61239">
        <w:rPr>
          <w:noProof/>
        </w:rPr>
        <w:t>2</w:t>
      </w:r>
      <w:r>
        <w:fldChar w:fldCharType="end"/>
      </w:r>
      <w:r>
        <w:t xml:space="preserve"> of </w:t>
      </w:r>
      <w:r>
        <w:fldChar w:fldCharType="begin"/>
      </w:r>
      <w:r>
        <w:instrText xml:space="preserve"> REF _Ref43991811 \r \h </w:instrText>
      </w:r>
      <w:r>
        <w:fldChar w:fldCharType="separate"/>
      </w:r>
      <w:r w:rsidR="00A61239">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779B398E"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A61239">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53BD4A65"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A61239" w:rsidRPr="00DD7CCF">
        <w:t xml:space="preserve">Example </w:t>
      </w:r>
      <w:r w:rsidR="00A61239">
        <w:rPr>
          <w:noProof/>
        </w:rPr>
        <w:t>2.3.9</w:t>
      </w:r>
      <w:r w:rsidR="00A61239" w:rsidRPr="00DD7CCF">
        <w:rPr>
          <w:noProof/>
        </w:rPr>
        <w:t>.</w:t>
      </w:r>
      <w:r w:rsidR="00A61239">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A61239" w:rsidRPr="00DD7CCF">
        <w:t xml:space="preserve">Example </w:t>
      </w:r>
      <w:r w:rsidR="00A61239">
        <w:rPr>
          <w:noProof/>
        </w:rPr>
        <w:t>2.3.9</w:t>
      </w:r>
      <w:r w:rsidR="00A61239" w:rsidRPr="00DD7CCF">
        <w:rPr>
          <w:noProof/>
        </w:rPr>
        <w:t>.</w:t>
      </w:r>
      <w:r w:rsidR="00A61239">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A61239" w:rsidRPr="00DD7CCF">
        <w:t xml:space="preserve">Example </w:t>
      </w:r>
      <w:r w:rsidR="00A61239">
        <w:rPr>
          <w:noProof/>
        </w:rPr>
        <w:t>2.3.9</w:t>
      </w:r>
      <w:r w:rsidR="00A61239" w:rsidRPr="00DD7CCF">
        <w:rPr>
          <w:noProof/>
        </w:rPr>
        <w:t>.</w:t>
      </w:r>
      <w:r w:rsidR="00A61239">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2142A5F5"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A61239">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A61239">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A61239">
        <w:t>6.1.4</w:t>
      </w:r>
      <w:r w:rsidRPr="00DD7CCF">
        <w:fldChar w:fldCharType="end"/>
      </w:r>
      <w:r w:rsidRPr="00DD7CCF">
        <w:t>)</w:t>
      </w:r>
    </w:p>
    <w:p w14:paraId="7572098F" w14:textId="25092595"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3F5E63">
        <w:t>2.1.2.1</w:t>
      </w:r>
      <w:r w:rsidR="003F5E63">
        <w:fldChar w:fldCharType="end"/>
      </w:r>
      <w:r>
        <w:t>)</w:t>
      </w:r>
    </w:p>
    <w:p w14:paraId="32E5A537" w14:textId="192154EA"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A61239">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7A526F77"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A61239" w:rsidRPr="00ED5C86">
        <w:t xml:space="preserve">Table </w:t>
      </w:r>
      <w:r w:rsidR="00A61239">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A61239">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E75F4B3"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A61239">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0" w:name="_l3elgprsa6k8" w:colFirst="0" w:colLast="0"/>
      <w:bookmarkStart w:id="91" w:name="_Ref43979843"/>
      <w:bookmarkStart w:id="92" w:name="_Ref88133015"/>
      <w:bookmarkStart w:id="93" w:name="_Toc149917278"/>
      <w:bookmarkEnd w:id="89"/>
      <w:bookmarkEnd w:id="90"/>
      <w:r w:rsidRPr="00DD7CCF">
        <w:t>Verse lines</w:t>
      </w:r>
      <w:r w:rsidR="00E11DE8">
        <w:t>,</w:t>
      </w:r>
      <w:r w:rsidRPr="00DD7CCF">
        <w:t xml:space="preserve"> segmentation</w:t>
      </w:r>
      <w:bookmarkEnd w:id="91"/>
      <w:r w:rsidR="00E11DE8">
        <w:t xml:space="preserve"> and enjambement</w:t>
      </w:r>
      <w:bookmarkEnd w:id="92"/>
      <w:bookmarkEnd w:id="93"/>
    </w:p>
    <w:p w14:paraId="5F663325" w14:textId="50AF2916"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A61239">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1854338B"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A61239">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68F50E73"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A61239" w:rsidRPr="00DD7CCF">
        <w:t xml:space="preserve">Example </w:t>
      </w:r>
      <w:r w:rsidR="00A61239">
        <w:rPr>
          <w:noProof/>
        </w:rPr>
        <w:t>2.3.9</w:t>
      </w:r>
      <w:r w:rsidR="00A61239" w:rsidRPr="00DD7CCF">
        <w:rPr>
          <w:noProof/>
        </w:rPr>
        <w:t>.</w:t>
      </w:r>
      <w:r w:rsidR="00A61239">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A61239" w:rsidRPr="00DD7CCF">
        <w:t xml:space="preserve">Example </w:t>
      </w:r>
      <w:r w:rsidR="00A61239">
        <w:rPr>
          <w:noProof/>
        </w:rPr>
        <w:t>2.3.9</w:t>
      </w:r>
      <w:r w:rsidR="00A61239" w:rsidRPr="00DD7CCF">
        <w:rPr>
          <w:noProof/>
        </w:rPr>
        <w:t>.</w:t>
      </w:r>
      <w:r w:rsidR="00A61239">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10E4B26D"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3F5E63">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30444B09"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3F5E63">
        <w:t>2.1.2.1</w:t>
      </w:r>
      <w:r w:rsidR="003F5E63">
        <w:fldChar w:fldCharType="end"/>
      </w:r>
    </w:p>
    <w:p w14:paraId="4C886D54" w14:textId="77777777" w:rsidR="00C02B8C" w:rsidRPr="00DD7CCF" w:rsidRDefault="004D2E67" w:rsidP="00EB2024">
      <w:pPr>
        <w:pStyle w:val="Cmsor3"/>
      </w:pPr>
      <w:bookmarkStart w:id="94" w:name="_Ref134018245"/>
      <w:bookmarkStart w:id="95" w:name="_Toc149917279"/>
      <w:r w:rsidRPr="00DD7CCF">
        <w:t>Verse markup versus other markup</w:t>
      </w:r>
      <w:bookmarkEnd w:id="94"/>
      <w:bookmarkEnd w:id="95"/>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15B47149"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076B08EC"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A61239">
        <w:t>1.3.3</w:t>
      </w:r>
      <w:r w:rsidR="009A6168" w:rsidRPr="00DD7CCF">
        <w:fldChar w:fldCharType="end"/>
      </w:r>
      <w:r w:rsidRPr="00DD7CCF">
        <w:t>) must always be avoided</w:t>
      </w:r>
    </w:p>
    <w:p w14:paraId="5674EC38" w14:textId="26CD7B39"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A61239">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A61239">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A61239">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A61239">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0DA1C205" w:rsidR="00040B2F" w:rsidRDefault="00040B2F" w:rsidP="00040B2F">
      <w:pPr>
        <w:pStyle w:val="Lista4"/>
      </w:pPr>
      <w:r>
        <w:t>mark it up as an insertion (§</w:t>
      </w:r>
      <w:r>
        <w:fldChar w:fldCharType="begin"/>
      </w:r>
      <w:r>
        <w:instrText xml:space="preserve"> REF _Ref43978471 \r \h </w:instrText>
      </w:r>
      <w:r>
        <w:fldChar w:fldCharType="separate"/>
      </w:r>
      <w:r w:rsidR="00A61239">
        <w:t>4.4.2</w:t>
      </w:r>
      <w:r>
        <w:fldChar w:fldCharType="end"/>
      </w:r>
      <w:r>
        <w:t xml:space="preserve">) with a value of </w:t>
      </w:r>
      <w:r w:rsidRPr="00040B2F">
        <w:rPr>
          <w:rStyle w:val="Codeattribute"/>
        </w:rPr>
        <w:t>@place</w:t>
      </w:r>
      <w:r>
        <w:t xml:space="preserve"> that seems to best describe its physical location</w:t>
      </w:r>
    </w:p>
    <w:p w14:paraId="5ED3DDFC" w14:textId="016C981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A61239">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A61239">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A963F9B" w:rsidR="007B25A7" w:rsidRDefault="007B25A7" w:rsidP="00040B2F">
      <w:pPr>
        <w:pStyle w:val="Lista4"/>
      </w:pPr>
      <w:r w:rsidRPr="007B25A7">
        <w:t xml:space="preserve">see </w:t>
      </w:r>
      <w:r>
        <w:fldChar w:fldCharType="begin"/>
      </w:r>
      <w:r>
        <w:instrText xml:space="preserve"> REF _Ref54603376 \h </w:instrText>
      </w:r>
      <w:r>
        <w:fldChar w:fldCharType="separate"/>
      </w:r>
      <w:r w:rsidR="00A61239" w:rsidRPr="00DD7CCF">
        <w:t xml:space="preserve">Example </w:t>
      </w:r>
      <w:r w:rsidR="00A61239">
        <w:rPr>
          <w:noProof/>
        </w:rPr>
        <w:t>2.3.7</w:t>
      </w:r>
      <w:r w:rsidR="00A61239" w:rsidRPr="00DD7CCF">
        <w:t>.</w:t>
      </w:r>
      <w:r w:rsidR="00A61239">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72497FD3"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A61239">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5699FF8C"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A61239">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314DA613" w:rsidR="009023B1" w:rsidRPr="00DD7CCF" w:rsidRDefault="009023B1" w:rsidP="00C15DAE">
            <w:pPr>
              <w:pStyle w:val="Kpalrs"/>
            </w:pPr>
            <w:bookmarkStart w:id="96" w:name="_Ref54603376"/>
            <w:r w:rsidRPr="00DD7CCF">
              <w:t xml:space="preserve">Example </w:t>
            </w:r>
            <w:fldSimple w:instr=" STYLEREF 3 \s ">
              <w:r w:rsidR="00A61239">
                <w:rPr>
                  <w:noProof/>
                </w:rPr>
                <w:t>2.3.7</w:t>
              </w:r>
            </w:fldSimple>
            <w:r w:rsidRPr="00DD7CCF">
              <w:t>.</w:t>
            </w:r>
            <w:fldSimple w:instr=" SEQ Example \* ALPHABETIC \s 3 ">
              <w:r w:rsidR="00A61239">
                <w:rPr>
                  <w:noProof/>
                </w:rPr>
                <w:t>A</w:t>
              </w:r>
            </w:fldSimple>
            <w:bookmarkEnd w:id="96"/>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7" w:name="_wdva3plgupk6" w:colFirst="0" w:colLast="0"/>
      <w:bookmarkEnd w:id="97"/>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227CF92E" w:rsidR="00251E0D" w:rsidRPr="00DD7CCF" w:rsidRDefault="00251E0D" w:rsidP="00251E0D">
            <w:pPr>
              <w:pStyle w:val="Kpalrs"/>
            </w:pPr>
            <w:r w:rsidRPr="00DD7CCF">
              <w:t xml:space="preserve">Example </w:t>
            </w:r>
            <w:fldSimple w:instr=" STYLEREF 3 \s ">
              <w:r w:rsidR="00A61239">
                <w:rPr>
                  <w:noProof/>
                </w:rPr>
                <w:t>2.3.7</w:t>
              </w:r>
            </w:fldSimple>
            <w:r w:rsidRPr="00DD7CCF">
              <w:t>.</w:t>
            </w:r>
            <w:fldSimple w:instr=" SEQ Example \* ALPHABETIC \s 3 ">
              <w:r w:rsidR="00A61239">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8" w:name="_Toc149917280"/>
      <w:r w:rsidRPr="00DD7CCF">
        <w:t>Marking up structure in lacunose verse</w:t>
      </w:r>
      <w:bookmarkEnd w:id="98"/>
    </w:p>
    <w:p w14:paraId="3829976A" w14:textId="26ADD456"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A61239">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A61239">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A61239">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99" w:name="_Ref44077114"/>
      <w:bookmarkStart w:id="100" w:name="_Toc149917281"/>
      <w:r w:rsidRPr="00DD7CCF">
        <w:t>M</w:t>
      </w:r>
      <w:r w:rsidR="00143A4A" w:rsidRPr="00DD7CCF">
        <w:t>arkup examples for verse</w:t>
      </w:r>
      <w:bookmarkEnd w:id="99"/>
      <w:bookmarkEnd w:id="100"/>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46A2CD59" w:rsidR="00143A4A" w:rsidRPr="00DD7CCF" w:rsidRDefault="00143A4A" w:rsidP="008E24A9">
            <w:pPr>
              <w:pStyle w:val="Kpalrs"/>
            </w:pPr>
            <w:bookmarkStart w:id="101" w:name="_Ref44077336"/>
            <w:r w:rsidRPr="00DD7CCF">
              <w:t xml:space="preserve">Example </w:t>
            </w:r>
            <w:fldSimple w:instr=" STYLEREF 3 \s ">
              <w:r w:rsidR="00A61239">
                <w:rPr>
                  <w:noProof/>
                </w:rPr>
                <w:t>2.3.9</w:t>
              </w:r>
            </w:fldSimple>
            <w:r w:rsidR="00EE7E86" w:rsidRPr="00DD7CCF">
              <w:t>.</w:t>
            </w:r>
            <w:fldSimple w:instr=" SEQ Example \* ALPHABETIC \s 3 ">
              <w:r w:rsidR="00A61239">
                <w:rPr>
                  <w:noProof/>
                </w:rPr>
                <w:t>A</w:t>
              </w:r>
            </w:fldSimple>
            <w:bookmarkEnd w:id="101"/>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11DD815E" w:rsidR="00143A4A" w:rsidRPr="00DD7CCF" w:rsidRDefault="00143A4A" w:rsidP="008E24A9">
            <w:pPr>
              <w:pStyle w:val="Kpalrs"/>
            </w:pPr>
            <w:r w:rsidRPr="00DD7CCF">
              <w:t xml:space="preserve">Example </w:t>
            </w:r>
            <w:fldSimple w:instr=" STYLEREF 3 \s ">
              <w:r w:rsidR="00A61239">
                <w:rPr>
                  <w:noProof/>
                </w:rPr>
                <w:t>2.3.9</w:t>
              </w:r>
            </w:fldSimple>
            <w:r w:rsidR="00EE7E86" w:rsidRPr="00DD7CCF">
              <w:t>.</w:t>
            </w:r>
            <w:fldSimple w:instr=" SEQ Example \* ALPHABETIC \s 3 ">
              <w:r w:rsidR="00A61239">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1FA73FDB" w:rsidR="00143A4A" w:rsidRPr="00DD7CCF" w:rsidRDefault="00143A4A" w:rsidP="008E24A9">
            <w:pPr>
              <w:pStyle w:val="Kpalrs"/>
            </w:pPr>
            <w:bookmarkStart w:id="102" w:name="_Ref44077259"/>
            <w:r w:rsidRPr="00DD7CCF">
              <w:t xml:space="preserve">Example </w:t>
            </w:r>
            <w:fldSimple w:instr=" STYLEREF 3 \s ">
              <w:r w:rsidR="00A61239">
                <w:rPr>
                  <w:noProof/>
                </w:rPr>
                <w:t>2.3.9</w:t>
              </w:r>
            </w:fldSimple>
            <w:r w:rsidR="00EE7E86" w:rsidRPr="00DD7CCF">
              <w:t>.</w:t>
            </w:r>
            <w:fldSimple w:instr=" SEQ Example \* ALPHABETIC \s 3 ">
              <w:r w:rsidR="00A61239">
                <w:rPr>
                  <w:noProof/>
                </w:rPr>
                <w:t>C</w:t>
              </w:r>
            </w:fldSimple>
            <w:bookmarkEnd w:id="102"/>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3C7B32AF"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A61239">
              <w:t>2.3.2</w:t>
            </w:r>
            <w:r w:rsidRPr="00DD7CCF">
              <w:fldChar w:fldCharType="end"/>
            </w:r>
          </w:p>
          <w:p w14:paraId="5D208252" w14:textId="043D97C0"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A61239">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4F97BF9C" w:rsidR="00143A4A" w:rsidRPr="00DD7CCF" w:rsidRDefault="00143A4A" w:rsidP="008E24A9">
            <w:pPr>
              <w:pStyle w:val="Kpalrs"/>
            </w:pPr>
            <w:bookmarkStart w:id="103" w:name="_Ref44077213"/>
            <w:bookmarkStart w:id="104" w:name="_Ref44077183"/>
            <w:r w:rsidRPr="00DD7CCF">
              <w:t xml:space="preserve">Example </w:t>
            </w:r>
            <w:fldSimple w:instr=" STYLEREF 3 \s ">
              <w:r w:rsidR="00A61239">
                <w:rPr>
                  <w:noProof/>
                </w:rPr>
                <w:t>2.3.9</w:t>
              </w:r>
            </w:fldSimple>
            <w:r w:rsidR="00EE7E86" w:rsidRPr="00DD7CCF">
              <w:t>.</w:t>
            </w:r>
            <w:fldSimple w:instr=" SEQ Example \* ALPHABETIC \s 3 ">
              <w:r w:rsidR="00A61239">
                <w:rPr>
                  <w:noProof/>
                </w:rPr>
                <w:t>D</w:t>
              </w:r>
            </w:fldSimple>
            <w:bookmarkEnd w:id="103"/>
            <w:r w:rsidR="00EE7E86" w:rsidRPr="00DD7CCF">
              <w:t>:</w:t>
            </w:r>
            <w:r w:rsidRPr="00DD7CCF">
              <w:t xml:space="preserve"> </w:t>
            </w:r>
            <w:r w:rsidRPr="00DD7CCF">
              <w:rPr>
                <w:rStyle w:val="Foreign"/>
              </w:rPr>
              <w:t>muta cum liquida</w:t>
            </w:r>
            <w:r w:rsidRPr="00DD7CCF">
              <w:t xml:space="preserve"> licence</w:t>
            </w:r>
            <w:bookmarkEnd w:id="104"/>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19B0673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A61239">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0DC046B1" w:rsidR="006A05BF" w:rsidRPr="00DD7CCF" w:rsidRDefault="006A05BF" w:rsidP="000E1BB0">
            <w:pPr>
              <w:pStyle w:val="Kpalrs"/>
            </w:pPr>
            <w:bookmarkStart w:id="105" w:name="_Ref44077218"/>
            <w:r w:rsidRPr="00DD7CCF">
              <w:t xml:space="preserve">Example </w:t>
            </w:r>
            <w:fldSimple w:instr=" STYLEREF 3 \s ">
              <w:r w:rsidR="00A61239">
                <w:rPr>
                  <w:noProof/>
                </w:rPr>
                <w:t>2.3.9</w:t>
              </w:r>
            </w:fldSimple>
            <w:r w:rsidRPr="00DD7CCF">
              <w:t>.</w:t>
            </w:r>
            <w:fldSimple w:instr=" SEQ Example \* ALPHABETIC \s 3 ">
              <w:r w:rsidR="00A61239">
                <w:rPr>
                  <w:noProof/>
                </w:rPr>
                <w:t>E</w:t>
              </w:r>
            </w:fldSimple>
            <w:bookmarkEnd w:id="105"/>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2A45A236"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A61239">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020F99B2" w:rsidR="00143A4A" w:rsidRPr="00DD7CCF" w:rsidRDefault="00143A4A" w:rsidP="008E24A9">
            <w:pPr>
              <w:pStyle w:val="Kpalrs"/>
            </w:pPr>
            <w:bookmarkStart w:id="106" w:name="_Ref44077220"/>
            <w:r w:rsidRPr="00DD7CCF">
              <w:t xml:space="preserve">Example </w:t>
            </w:r>
            <w:fldSimple w:instr=" STYLEREF 3 \s ">
              <w:r w:rsidR="00A61239">
                <w:rPr>
                  <w:noProof/>
                </w:rPr>
                <w:t>2.3.9</w:t>
              </w:r>
            </w:fldSimple>
            <w:r w:rsidR="00EE7E86" w:rsidRPr="00DD7CCF">
              <w:t>.</w:t>
            </w:r>
            <w:fldSimple w:instr=" SEQ Example \* ALPHABETIC \s 3 ">
              <w:r w:rsidR="00A61239">
                <w:rPr>
                  <w:noProof/>
                </w:rPr>
                <w:t>F</w:t>
              </w:r>
            </w:fldSimple>
            <w:bookmarkEnd w:id="106"/>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005F4BE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A61239">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7" w:name="_u75tldno8fkf" w:colFirst="0" w:colLast="0"/>
      <w:bookmarkStart w:id="108" w:name="_Toc149917282"/>
      <w:bookmarkEnd w:id="107"/>
      <w:r w:rsidRPr="00DD7CCF">
        <w:lastRenderedPageBreak/>
        <w:t xml:space="preserve">Marking up </w:t>
      </w:r>
      <w:r w:rsidR="006733B4" w:rsidRPr="00DD7CCF">
        <w:t>extrinsic structure in the edition</w:t>
      </w:r>
      <w:bookmarkEnd w:id="108"/>
    </w:p>
    <w:p w14:paraId="10B1CD43" w14:textId="77777777" w:rsidR="00C02B8C" w:rsidRPr="00DD7CCF" w:rsidRDefault="004D2E67" w:rsidP="00A849C7">
      <w:pPr>
        <w:pStyle w:val="Cmsor2"/>
      </w:pPr>
      <w:bookmarkStart w:id="109" w:name="_2po8nsoeevw0" w:colFirst="0" w:colLast="0"/>
      <w:bookmarkStart w:id="110" w:name="_Toc149917283"/>
      <w:bookmarkEnd w:id="109"/>
      <w:r w:rsidRPr="00F87A56">
        <w:t>Overview</w:t>
      </w:r>
      <w:bookmarkEnd w:id="110"/>
    </w:p>
    <w:p w14:paraId="101C35D8" w14:textId="73D4CD6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A61239">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2795B03E"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A61239">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20A7BFF9"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A61239">
        <w:t>3.3.2</w:t>
      </w:r>
      <w:r w:rsidR="00194541" w:rsidRPr="00DD7CCF">
        <w:fldChar w:fldCharType="end"/>
      </w:r>
      <w:r w:rsidRPr="00DD7CCF">
        <w:t>)</w:t>
      </w:r>
    </w:p>
    <w:p w14:paraId="2598CAB6" w14:textId="65940FD9"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A61239">
        <w:t>3.3.3</w:t>
      </w:r>
      <w:r w:rsidR="00194541" w:rsidRPr="00DD7CCF">
        <w:fldChar w:fldCharType="end"/>
      </w:r>
      <w:r w:rsidRPr="00DD7CCF">
        <w:t>)</w:t>
      </w:r>
    </w:p>
    <w:p w14:paraId="71A57C26" w14:textId="7A808747"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A61239">
        <w:t>3.3.4</w:t>
      </w:r>
      <w:r w:rsidR="00194541" w:rsidRPr="00DD7CCF">
        <w:fldChar w:fldCharType="end"/>
      </w:r>
      <w:r w:rsidRPr="00DD7CCF">
        <w:t>)</w:t>
      </w:r>
    </w:p>
    <w:p w14:paraId="74989FB2" w14:textId="4192F2BF"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A61239">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46FEA9E6">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C4B1201">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351AB2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25497AB9"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A61239">
              <w:t>3.4</w:t>
            </w:r>
            <w:r w:rsidRPr="00DD7CCF">
              <w:fldChar w:fldCharType="end"/>
            </w:r>
          </w:p>
        </w:tc>
        <w:tc>
          <w:tcPr>
            <w:tcW w:w="1667" w:type="pct"/>
            <w:vAlign w:val="center"/>
          </w:tcPr>
          <w:p w14:paraId="21687865" w14:textId="06D19808"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A61239">
              <w:t>3.5</w:t>
            </w:r>
            <w:r w:rsidRPr="00DD7CCF">
              <w:fldChar w:fldCharType="end"/>
            </w:r>
          </w:p>
        </w:tc>
        <w:tc>
          <w:tcPr>
            <w:tcW w:w="1667" w:type="pct"/>
            <w:vAlign w:val="center"/>
          </w:tcPr>
          <w:p w14:paraId="3FDF8911" w14:textId="7F50C48E"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A61239">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5EBCF7EC"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p>
    <w:p w14:paraId="597E9246" w14:textId="51EE5E8C"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p>
    <w:p w14:paraId="67BE5A39" w14:textId="6EC7C791"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A61239">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1" w:name="_t89odjdqfg0j" w:colFirst="0" w:colLast="0"/>
      <w:bookmarkStart w:id="112" w:name="_Ref43979955"/>
      <w:bookmarkStart w:id="113" w:name="_Toc149917284"/>
      <w:bookmarkEnd w:id="111"/>
      <w:r w:rsidRPr="00DD7CCF">
        <w:t xml:space="preserve">Physical </w:t>
      </w:r>
      <w:r w:rsidR="006733B4" w:rsidRPr="00DD7CCF">
        <w:t>lines</w:t>
      </w:r>
      <w:bookmarkEnd w:id="112"/>
      <w:bookmarkEnd w:id="113"/>
    </w:p>
    <w:p w14:paraId="44641CAE" w14:textId="0CD8A0F9"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A61239">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4E7BF40E"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A61239">
        <w:t>3.3</w:t>
      </w:r>
      <w:r w:rsidR="00194541" w:rsidRPr="00DD7CCF">
        <w:fldChar w:fldCharType="end"/>
      </w:r>
      <w:r w:rsidRPr="00DD7CCF">
        <w:t xml:space="preserve"> for specific cases)</w:t>
      </w:r>
    </w:p>
    <w:p w14:paraId="33D6B6AE" w14:textId="57BB7FDA"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A61239">
        <w:t>7.5.4</w:t>
      </w:r>
      <w:r w:rsidR="00194541" w:rsidRPr="00DD7CCF">
        <w:fldChar w:fldCharType="end"/>
      </w:r>
      <w:r w:rsidRPr="00DD7CCF">
        <w:t>)</w:t>
      </w:r>
    </w:p>
    <w:p w14:paraId="4F2B008F" w14:textId="4EDE9574"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A61239">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4" w:name="_xui16zrp0wzt" w:colFirst="0" w:colLast="0"/>
      <w:bookmarkStart w:id="115" w:name="_Ref43980100"/>
      <w:bookmarkStart w:id="116" w:name="_Toc149917285"/>
      <w:bookmarkEnd w:id="114"/>
      <w:r w:rsidRPr="00D67DA5">
        <w:t>Marking up line beginnings</w:t>
      </w:r>
      <w:bookmarkEnd w:id="115"/>
      <w:bookmarkEnd w:id="116"/>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08DFA01"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A61239">
        <w:t>3.2.2</w:t>
      </w:r>
      <w:r w:rsidR="002F1C97">
        <w:fldChar w:fldCharType="end"/>
      </w:r>
    </w:p>
    <w:p w14:paraId="0F461F3A" w14:textId="07E3B802" w:rsidR="00B36E2E" w:rsidRPr="00DD7CCF" w:rsidRDefault="00B36E2E" w:rsidP="00E2714A">
      <w:pPr>
        <w:pStyle w:val="Lista2"/>
      </w:pPr>
      <w:r w:rsidRPr="00B36E2E">
        <w:t>§</w:t>
      </w:r>
      <w:r>
        <w:fldChar w:fldCharType="begin"/>
      </w:r>
      <w:r>
        <w:instrText xml:space="preserve"> REF _Ref43990371 \r \h </w:instrText>
      </w:r>
      <w:r>
        <w:fldChar w:fldCharType="separate"/>
      </w:r>
      <w:r w:rsidR="00A61239">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42BF9C"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consisting of a single line</w:t>
      </w:r>
    </w:p>
    <w:p w14:paraId="43CBDC68" w14:textId="4BF6B3EB" w:rsidR="00B36E2E" w:rsidRDefault="00B36E2E" w:rsidP="00B36E2E">
      <w:pPr>
        <w:pStyle w:val="Lista"/>
      </w:pPr>
      <w:bookmarkStart w:id="117" w:name="_wrkvn4vo3aia" w:colFirst="0" w:colLast="0"/>
      <w:bookmarkStart w:id="118" w:name="_Ref43977936"/>
      <w:bookmarkEnd w:id="117"/>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46AED58A"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A61239">
        <w:t>7.5.2</w:t>
      </w:r>
      <w:r>
        <w:fldChar w:fldCharType="end"/>
      </w:r>
    </w:p>
    <w:p w14:paraId="247913DA" w14:textId="77777777" w:rsidR="00C02B8C" w:rsidRPr="00DD7CCF" w:rsidRDefault="004D2E67" w:rsidP="00A849C7">
      <w:pPr>
        <w:pStyle w:val="Cmsor3"/>
      </w:pPr>
      <w:bookmarkStart w:id="119" w:name="_Ref148523116"/>
      <w:bookmarkStart w:id="120" w:name="_Toc149917286"/>
      <w:r w:rsidRPr="00DD7CCF">
        <w:t>Numbering lines</w:t>
      </w:r>
      <w:bookmarkEnd w:id="118"/>
      <w:bookmarkEnd w:id="119"/>
      <w:bookmarkEnd w:id="120"/>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D9D0DE0"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1B143A96"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290CEB3D"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A61239">
        <w:t>3.3.3</w:t>
      </w:r>
      <w:r w:rsidR="00194541" w:rsidRPr="00DD7CCF">
        <w:fldChar w:fldCharType="end"/>
      </w:r>
      <w:r w:rsidRPr="00DD7CCF">
        <w:t>)</w:t>
      </w:r>
    </w:p>
    <w:p w14:paraId="04178D72" w14:textId="4E0E69EF"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E4B0FB8"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5343B3">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1" w:name="_r2qg54jy8w2e" w:colFirst="0" w:colLast="0"/>
      <w:bookmarkStart w:id="122" w:name="_Ref43990371"/>
      <w:bookmarkStart w:id="123" w:name="_Toc149917287"/>
      <w:bookmarkEnd w:id="121"/>
      <w:r w:rsidRPr="00DD7CCF">
        <w:t>Placement of line beginnings</w:t>
      </w:r>
      <w:bookmarkEnd w:id="122"/>
      <w:bookmarkEnd w:id="123"/>
    </w:p>
    <w:p w14:paraId="16506F69" w14:textId="7450371E"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A61239">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1B976352"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A61239">
        <w:t>5.4.7</w:t>
      </w:r>
      <w:r w:rsidR="009A6168" w:rsidRPr="00DD7CCF">
        <w:fldChar w:fldCharType="end"/>
      </w:r>
      <w:r w:rsidRPr="00DD7CCF">
        <w:t>), where reconstructed line beginnings may be encoded outside block-level containers</w:t>
      </w:r>
    </w:p>
    <w:p w14:paraId="5A6193CF" w14:textId="72EC0F09"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A61239">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4507237E"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A61239">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40B65902"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A61239">
        <w:t>5.4</w:t>
      </w:r>
      <w:r w:rsidR="001A0A54" w:rsidRPr="00DD7CCF">
        <w:fldChar w:fldCharType="end"/>
      </w:r>
      <w:r w:rsidRPr="00DD7CCF">
        <w:t>) of unknown or uncertain length at the end of the former and the beginning of the latter line</w:t>
      </w:r>
    </w:p>
    <w:p w14:paraId="46789EA6" w14:textId="38099FE0"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A61239">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4" w:name="_7n9w5r6yzssj" w:colFirst="0" w:colLast="0"/>
      <w:bookmarkStart w:id="125" w:name="_Ref43984995"/>
      <w:bookmarkStart w:id="126" w:name="_Toc149917288"/>
      <w:bookmarkEnd w:id="124"/>
      <w:r w:rsidRPr="00DD7CCF">
        <w:t>Line beginnings interrupting words</w:t>
      </w:r>
      <w:bookmarkEnd w:id="125"/>
      <w:bookmarkEnd w:id="126"/>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1851F657"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A61239">
        <w:t>4.2.5</w:t>
      </w:r>
      <w:r w:rsidR="00780A5D" w:rsidRPr="00DD7CCF">
        <w:fldChar w:fldCharType="end"/>
      </w:r>
      <w:r w:rsidRPr="00DD7CCF">
        <w:t>) at the end of the previous line</w:t>
      </w:r>
    </w:p>
    <w:p w14:paraId="61B08412" w14:textId="698CB084"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A61239">
        <w:t>4.3.5</w:t>
      </w:r>
      <w:r w:rsidR="00780A5D" w:rsidRPr="00DD7CCF">
        <w:fldChar w:fldCharType="end"/>
      </w:r>
      <w:r w:rsidRPr="00DD7CCF">
        <w:t>) either before or after the interruption</w:t>
      </w:r>
    </w:p>
    <w:p w14:paraId="4BC7993F" w14:textId="5E0C6AFE"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A61239">
        <w:t>4.4.1</w:t>
      </w:r>
      <w:r w:rsidR="00780A5D" w:rsidRPr="00DD7CCF">
        <w:fldChar w:fldCharType="end"/>
      </w:r>
      <w:r w:rsidRPr="00DD7CCF">
        <w:t>) either before or after the interruption</w:t>
      </w:r>
    </w:p>
    <w:p w14:paraId="434ED3F6" w14:textId="22A3CDD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A61239">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3B2B8434"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A61239">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7" w:name="_a0jia5gsgfab" w:colFirst="0" w:colLast="0"/>
      <w:bookmarkStart w:id="128" w:name="_Ref43984718"/>
      <w:bookmarkStart w:id="129" w:name="_Toc149917289"/>
      <w:bookmarkEnd w:id="127"/>
      <w:r w:rsidRPr="00DD7CCF">
        <w:t xml:space="preserve">Not-quite </w:t>
      </w:r>
      <w:r w:rsidR="006733B4" w:rsidRPr="00DD7CCF">
        <w:t>partitions</w:t>
      </w:r>
      <w:bookmarkEnd w:id="128"/>
      <w:bookmarkEnd w:id="129"/>
    </w:p>
    <w:p w14:paraId="03126EFF" w14:textId="41C5CFC6" w:rsidR="00C02B8C" w:rsidRPr="00DD7CCF" w:rsidRDefault="004D2E67" w:rsidP="00EB2024">
      <w:pPr>
        <w:pStyle w:val="Cmsor3"/>
      </w:pPr>
      <w:bookmarkStart w:id="130" w:name="_2aaf1avj18kw" w:colFirst="0" w:colLast="0"/>
      <w:bookmarkStart w:id="131" w:name="_Toc149917290"/>
      <w:bookmarkEnd w:id="130"/>
      <w:r w:rsidRPr="00DD7CCF">
        <w:t>Stuff in margins</w:t>
      </w:r>
      <w:bookmarkEnd w:id="131"/>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7A4247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A61239">
        <w:t>4.3.6</w:t>
      </w:r>
      <w:r w:rsidR="00780A5D" w:rsidRPr="00DD7CCF">
        <w:fldChar w:fldCharType="end"/>
      </w:r>
    </w:p>
    <w:p w14:paraId="0DD12DC1" w14:textId="6F6C3F0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A61239">
        <w:t>3.3.5</w:t>
      </w:r>
      <w:r w:rsidR="00194541" w:rsidRPr="00DD7CCF">
        <w:fldChar w:fldCharType="end"/>
      </w:r>
    </w:p>
    <w:p w14:paraId="2CD505B4" w14:textId="50C4C416"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A61239">
        <w:t>3.3.3</w:t>
      </w:r>
      <w:r w:rsidR="003C3D87" w:rsidRPr="00DD7CCF">
        <w:fldChar w:fldCharType="end"/>
      </w:r>
    </w:p>
    <w:p w14:paraId="034893E6" w14:textId="40557694"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A61239">
        <w:t>3.3.4</w:t>
      </w:r>
      <w:r w:rsidR="00194541" w:rsidRPr="00DD7CCF">
        <w:fldChar w:fldCharType="end"/>
      </w:r>
    </w:p>
    <w:p w14:paraId="125E994D" w14:textId="77777777" w:rsidR="00C02B8C" w:rsidRPr="00DD7CCF" w:rsidRDefault="004D2E67" w:rsidP="00EB2024">
      <w:pPr>
        <w:pStyle w:val="Cmsor3"/>
      </w:pPr>
      <w:bookmarkStart w:id="132" w:name="_rr8pkbi3b1cc" w:colFirst="0" w:colLast="0"/>
      <w:bookmarkStart w:id="133" w:name="_Ref43984388"/>
      <w:bookmarkStart w:id="134" w:name="_Toc149917291"/>
      <w:bookmarkEnd w:id="132"/>
      <w:r w:rsidRPr="00DD7CCF">
        <w:t>Sectioning with space</w:t>
      </w:r>
      <w:bookmarkEnd w:id="133"/>
      <w:bookmarkEnd w:id="134"/>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4DAC6DAA"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76D8271"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A61239">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A61239">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5" w:name="_tmbjz6tt6rwk" w:colFirst="0" w:colLast="0"/>
      <w:bookmarkStart w:id="136" w:name="_Ref43978135"/>
      <w:bookmarkStart w:id="137" w:name="_Toc149917292"/>
      <w:bookmarkEnd w:id="135"/>
      <w:r w:rsidRPr="00DD7CCF">
        <w:t xml:space="preserve">Spatially offset opening sections </w:t>
      </w:r>
      <w:r w:rsidRPr="00E24F87">
        <w:rPr>
          <w:noProof/>
        </w:rPr>
        <w:t>(</w:t>
      </w:r>
      <w:r w:rsidRPr="00DD7CCF">
        <w:t>incipits)</w:t>
      </w:r>
      <w:bookmarkEnd w:id="136"/>
      <w:bookmarkEnd w:id="137"/>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4B5E053E"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A61239">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063C067E"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A61239">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A61239">
        <w:t>Appendix C</w:t>
      </w:r>
      <w:r w:rsidRPr="00DD7CCF">
        <w:fldChar w:fldCharType="end"/>
      </w:r>
      <w:r>
        <w:t xml:space="preserve"> for a Cambodian stele as an illustration</w:t>
      </w:r>
    </w:p>
    <w:p w14:paraId="169F37B0" w14:textId="32F8959F"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A61239">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A61239">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3A1734DC" w:rsidR="00934AD5" w:rsidRPr="00DD7CCF" w:rsidRDefault="00934AD5" w:rsidP="00934AD5">
            <w:pPr>
              <w:pStyle w:val="Kpalrs"/>
            </w:pPr>
            <w:r w:rsidRPr="00DD7CCF">
              <w:t xml:space="preserve">Example </w:t>
            </w:r>
            <w:fldSimple w:instr=" STYLEREF 3 \s ">
              <w:r w:rsidR="00A61239">
                <w:rPr>
                  <w:noProof/>
                </w:rPr>
                <w:t>3.3.3</w:t>
              </w:r>
            </w:fldSimple>
            <w:r w:rsidR="00EE7E86" w:rsidRPr="00DD7CCF">
              <w:t>.</w:t>
            </w:r>
            <w:fldSimple w:instr=" SEQ Example \* ALPHABETIC \s 3 ">
              <w:r w:rsidR="00A61239">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0001E290" w:rsidR="00934AD5" w:rsidRPr="00DD7CCF" w:rsidRDefault="00934AD5" w:rsidP="00934AD5">
            <w:pPr>
              <w:pStyle w:val="Kpalrs"/>
            </w:pPr>
            <w:r w:rsidRPr="00DD7CCF">
              <w:t xml:space="preserve">Example </w:t>
            </w:r>
            <w:fldSimple w:instr=" STYLEREF 3 \s ">
              <w:r w:rsidR="00A61239">
                <w:rPr>
                  <w:noProof/>
                </w:rPr>
                <w:t>3.3.3</w:t>
              </w:r>
            </w:fldSimple>
            <w:r w:rsidR="00EE7E86" w:rsidRPr="00DD7CCF">
              <w:t>.</w:t>
            </w:r>
            <w:fldSimple w:instr=" SEQ Example \* ALPHABETIC \s 3 ">
              <w:r w:rsidR="00A61239">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38" w:name="_tg7yz01k2pc5" w:colFirst="0" w:colLast="0"/>
      <w:bookmarkStart w:id="139" w:name="_Ref43984537"/>
      <w:bookmarkStart w:id="140" w:name="_Toc149917293"/>
      <w:bookmarkEnd w:id="138"/>
      <w:r w:rsidRPr="00DD7CCF">
        <w:t xml:space="preserve">Spatially offset closing lines </w:t>
      </w:r>
      <w:r w:rsidRPr="00E24F87">
        <w:rPr>
          <w:noProof/>
        </w:rPr>
        <w:t>(</w:t>
      </w:r>
      <w:r w:rsidRPr="00DD7CCF">
        <w:t>colophons)</w:t>
      </w:r>
      <w:bookmarkEnd w:id="139"/>
      <w:bookmarkEnd w:id="140"/>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0D3BB990"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A61239">
        <w:t>2</w:t>
      </w:r>
      <w:r w:rsidR="00780A5D" w:rsidRPr="00DD7CCF">
        <w:fldChar w:fldCharType="end"/>
      </w:r>
      <w:r w:rsidRPr="00DD7CCF">
        <w:t>)</w:t>
      </w:r>
    </w:p>
    <w:p w14:paraId="3AFE23AF" w14:textId="0E39FFA9"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A61239">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A61239">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256B797E" w:rsidR="00934AD5" w:rsidRPr="00DD7CCF" w:rsidRDefault="00934AD5" w:rsidP="00934AD5">
            <w:pPr>
              <w:pStyle w:val="Kpalrs"/>
            </w:pPr>
            <w:r w:rsidRPr="00DD7CCF">
              <w:t xml:space="preserve">Example </w:t>
            </w:r>
            <w:fldSimple w:instr=" STYLEREF 3 \s ">
              <w:r w:rsidR="00A61239">
                <w:rPr>
                  <w:noProof/>
                </w:rPr>
                <w:t>3.3.4</w:t>
              </w:r>
            </w:fldSimple>
            <w:r w:rsidR="00EE7E86" w:rsidRPr="00DD7CCF">
              <w:t>.</w:t>
            </w:r>
            <w:fldSimple w:instr=" SEQ Example \* ALPHABETIC \s 3 ">
              <w:r w:rsidR="00A61239">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1" w:name="_l370o66akj7v" w:colFirst="0" w:colLast="0"/>
      <w:bookmarkStart w:id="142" w:name="_Ref43984607"/>
      <w:bookmarkStart w:id="143" w:name="_Toc149917294"/>
      <w:bookmarkEnd w:id="141"/>
      <w:r w:rsidRPr="00DD7CCF">
        <w:t>Pagination or foliation: “forme work”</w:t>
      </w:r>
      <w:bookmarkEnd w:id="142"/>
      <w:bookmarkEnd w:id="143"/>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27981D16"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5977748B"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A61239">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640E93E"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A61239">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78B64CC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A61239">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A61239">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59434C0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A61239">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A61239">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7CA868F7" w:rsidR="00934AD5" w:rsidRPr="00DD7CCF" w:rsidRDefault="00934AD5" w:rsidP="00934AD5">
            <w:pPr>
              <w:pStyle w:val="Kpalrs"/>
            </w:pPr>
            <w:r w:rsidRPr="00DD7CCF">
              <w:t xml:space="preserve">Example </w:t>
            </w:r>
            <w:fldSimple w:instr=" STYLEREF 3 \s ">
              <w:r w:rsidR="00A61239">
                <w:rPr>
                  <w:noProof/>
                </w:rPr>
                <w:t>3.3.5</w:t>
              </w:r>
            </w:fldSimple>
            <w:r w:rsidR="00EE7E86" w:rsidRPr="00DD7CCF">
              <w:t>.</w:t>
            </w:r>
            <w:fldSimple w:instr=" SEQ Example \* ALPHABETIC \s 3 ">
              <w:r w:rsidR="00A61239">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4" w:name="_dzwqp0ufpcn5" w:colFirst="0" w:colLast="0"/>
      <w:bookmarkStart w:id="145" w:name="_Ref43978987"/>
      <w:bookmarkStart w:id="146" w:name="_Toc149917295"/>
      <w:bookmarkEnd w:id="144"/>
      <w:r w:rsidRPr="00DD7CCF">
        <w:lastRenderedPageBreak/>
        <w:t xml:space="preserve">Boxlike </w:t>
      </w:r>
      <w:r w:rsidR="006733B4" w:rsidRPr="00DD7CCF">
        <w:t>partitions: self-contained zones</w:t>
      </w:r>
      <w:bookmarkEnd w:id="145"/>
      <w:bookmarkEnd w:id="146"/>
    </w:p>
    <w:p w14:paraId="0B728DD2" w14:textId="6E5C4B5D" w:rsidR="00C02B8C" w:rsidRPr="00DD7CCF" w:rsidRDefault="0053341E" w:rsidP="00EB2024">
      <w:pPr>
        <w:pStyle w:val="Cmsor3"/>
      </w:pPr>
      <w:bookmarkStart w:id="147" w:name="_7afiixd3hprc" w:colFirst="0" w:colLast="0"/>
      <w:bookmarkStart w:id="148" w:name="_Ref43978278"/>
      <w:bookmarkStart w:id="149" w:name="_Toc149917296"/>
      <w:bookmarkEnd w:id="147"/>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8"/>
      <w:bookmarkEnd w:id="149"/>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2BBC502"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A61239">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66FD529"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A61239" w:rsidRPr="00DD7CCF">
        <w:t xml:space="preserve">Example </w:t>
      </w:r>
      <w:r w:rsidR="00A61239">
        <w:rPr>
          <w:noProof/>
        </w:rPr>
        <w:t>3.4.5</w:t>
      </w:r>
      <w:r w:rsidR="00A61239" w:rsidRPr="00DD7CCF">
        <w:rPr>
          <w:noProof/>
        </w:rPr>
        <w:t>.</w:t>
      </w:r>
      <w:r w:rsidR="00A61239">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563DE13E"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A61239">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025B4580"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A61239">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693FC18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0" w:name="_gwyk1jzb0av6" w:colFirst="0" w:colLast="0"/>
      <w:bookmarkStart w:id="151" w:name="_Ref43990385"/>
      <w:bookmarkStart w:id="152" w:name="_Toc149917297"/>
      <w:bookmarkEnd w:id="150"/>
      <w:r w:rsidRPr="00DD7CCF">
        <w:t>Encoding boxlike partitions</w:t>
      </w:r>
      <w:bookmarkEnd w:id="151"/>
      <w:bookmarkEnd w:id="152"/>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82B9F56"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A61239">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41D12E4C"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A61239">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78222BFC"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A61239">
        <w:t>2</w:t>
      </w:r>
      <w:r w:rsidR="00780A5D" w:rsidRPr="00DD7CCF">
        <w:fldChar w:fldCharType="end"/>
      </w:r>
      <w:r w:rsidRPr="00DD7CCF">
        <w:t>)</w:t>
      </w:r>
    </w:p>
    <w:p w14:paraId="2B6EBB10" w14:textId="2478D0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A61239">
        <w:t>3.2</w:t>
      </w:r>
      <w:r w:rsidR="00543A88" w:rsidRPr="00DD7CCF">
        <w:fldChar w:fldCharType="end"/>
      </w:r>
      <w:r w:rsidRPr="00DD7CCF">
        <w:t>) even if a given partition consists of just one line</w:t>
      </w:r>
    </w:p>
    <w:p w14:paraId="520B28E2" w14:textId="3D3D8A34"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A61239">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A61239">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3" w:name="_82q10pa3ovwa" w:colFirst="0" w:colLast="0"/>
      <w:bookmarkStart w:id="154" w:name="_Ref43984577"/>
      <w:bookmarkStart w:id="155" w:name="_Toc149917298"/>
      <w:bookmarkEnd w:id="153"/>
      <w:r w:rsidRPr="00DD7CCF">
        <w:t>Textpart identification: subtype, number and headers</w:t>
      </w:r>
      <w:bookmarkEnd w:id="154"/>
      <w:bookmarkEnd w:id="155"/>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186F2D7F"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A61239" w:rsidRPr="00DD7CCF">
        <w:t xml:space="preserve">Example </w:t>
      </w:r>
      <w:r w:rsidR="00A61239">
        <w:rPr>
          <w:noProof/>
        </w:rPr>
        <w:t>3.4.3</w:t>
      </w:r>
      <w:r w:rsidR="00A61239" w:rsidRPr="00DD7CCF">
        <w:rPr>
          <w:noProof/>
        </w:rPr>
        <w:t>.</w:t>
      </w:r>
      <w:r w:rsidR="00A61239">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0D4FDC2D"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A61239" w:rsidRPr="00DD7CCF">
        <w:t xml:space="preserve">Example </w:t>
      </w:r>
      <w:r w:rsidR="00A61239">
        <w:rPr>
          <w:noProof/>
        </w:rPr>
        <w:t>3.4.3</w:t>
      </w:r>
      <w:r w:rsidR="00A61239" w:rsidRPr="00DD7CCF">
        <w:rPr>
          <w:noProof/>
        </w:rPr>
        <w:t>.</w:t>
      </w:r>
      <w:r w:rsidR="00A61239">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A61239" w:rsidRPr="00DD7CCF">
        <w:t xml:space="preserve">Example </w:t>
      </w:r>
      <w:r w:rsidR="00A61239">
        <w:rPr>
          <w:noProof/>
        </w:rPr>
        <w:t>3.4.3</w:t>
      </w:r>
      <w:r w:rsidR="00A61239" w:rsidRPr="00DD7CCF">
        <w:rPr>
          <w:noProof/>
        </w:rPr>
        <w:t>.</w:t>
      </w:r>
      <w:r w:rsidR="00A61239">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3867DC7"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A61239">
        <w:t>10.3.3</w:t>
      </w:r>
      <w:r w:rsidR="000A421D" w:rsidRPr="00DD7CCF">
        <w:fldChar w:fldCharType="end"/>
      </w:r>
      <w:r w:rsidRPr="00DD7CCF">
        <w:t>), which you may employ if you deem necessary</w:t>
      </w:r>
    </w:p>
    <w:p w14:paraId="063D2C60" w14:textId="77777777" w:rsidR="004A54F9" w:rsidRPr="00DD7CCF" w:rsidRDefault="004A54F9">
      <w:bookmarkStart w:id="156" w:name="_suh8lewninkg" w:colFirst="0" w:colLast="0"/>
      <w:bookmarkEnd w:id="156"/>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7A6B7552" w:rsidR="004A54F9" w:rsidRPr="00DD7CCF" w:rsidRDefault="004A54F9" w:rsidP="004A54F9">
            <w:pPr>
              <w:pStyle w:val="Kpalrs"/>
            </w:pPr>
            <w:bookmarkStart w:id="157" w:name="_Ref44078070"/>
            <w:r w:rsidRPr="00DD7CCF">
              <w:t xml:space="preserve">Example </w:t>
            </w:r>
            <w:fldSimple w:instr=" STYLEREF 3 \s ">
              <w:r w:rsidR="00A61239">
                <w:rPr>
                  <w:noProof/>
                </w:rPr>
                <w:t>3.4.3</w:t>
              </w:r>
            </w:fldSimple>
            <w:r w:rsidR="00EE7E86" w:rsidRPr="00DD7CCF">
              <w:t>.</w:t>
            </w:r>
            <w:fldSimple w:instr=" SEQ Example \* ALPHABETIC \s 3 ">
              <w:r w:rsidR="00A61239">
                <w:rPr>
                  <w:noProof/>
                </w:rPr>
                <w:t>A</w:t>
              </w:r>
            </w:fldSimple>
            <w:bookmarkEnd w:id="157"/>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02E51076" w:rsidR="004A54F9" w:rsidRPr="00DD7CCF" w:rsidRDefault="004A54F9" w:rsidP="004A54F9">
            <w:pPr>
              <w:pStyle w:val="Kpalrs"/>
            </w:pPr>
            <w:bookmarkStart w:id="158" w:name="_Ref44078271"/>
            <w:r w:rsidRPr="00DD7CCF">
              <w:t xml:space="preserve">Example </w:t>
            </w:r>
            <w:fldSimple w:instr=" STYLEREF 3 \s ">
              <w:r w:rsidR="00A61239">
                <w:rPr>
                  <w:noProof/>
                </w:rPr>
                <w:t>3.4.3</w:t>
              </w:r>
            </w:fldSimple>
            <w:r w:rsidR="00EE7E86" w:rsidRPr="00DD7CCF">
              <w:t>.</w:t>
            </w:r>
            <w:fldSimple w:instr=" SEQ Example \* ALPHABETIC \s 3 ">
              <w:r w:rsidR="00A61239">
                <w:rPr>
                  <w:noProof/>
                </w:rPr>
                <w:t>B</w:t>
              </w:r>
            </w:fldSimple>
            <w:bookmarkEnd w:id="158"/>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79CA6949" w:rsidR="00167D32" w:rsidRPr="00DD7CCF" w:rsidRDefault="00167D32" w:rsidP="00167D32">
            <w:pPr>
              <w:pStyle w:val="Kpalrs"/>
            </w:pPr>
            <w:bookmarkStart w:id="159" w:name="_ntlxakteb3wm" w:colFirst="0" w:colLast="0"/>
            <w:bookmarkStart w:id="160" w:name="_u4tz39yk0lmz" w:colFirst="0" w:colLast="0"/>
            <w:bookmarkEnd w:id="159"/>
            <w:bookmarkEnd w:id="160"/>
            <w:r w:rsidRPr="00DD7CCF">
              <w:t xml:space="preserve">Example </w:t>
            </w:r>
            <w:fldSimple w:instr=" STYLEREF 3 \s ">
              <w:r w:rsidR="00A61239">
                <w:rPr>
                  <w:noProof/>
                </w:rPr>
                <w:t>3.4.3</w:t>
              </w:r>
            </w:fldSimple>
            <w:r w:rsidR="00EE7E86" w:rsidRPr="00DD7CCF">
              <w:t>.</w:t>
            </w:r>
            <w:fldSimple w:instr=" SEQ Example \* ALPHABETIC \s 3 ">
              <w:r w:rsidR="00A61239">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682E1D78"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A61239">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1" w:name="_v01oqe9wesr6" w:colFirst="0" w:colLast="0"/>
      <w:bookmarkEnd w:id="161"/>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55EB167A" w:rsidR="00167D32" w:rsidRPr="00DD7CCF" w:rsidRDefault="00167D32" w:rsidP="00167D32">
            <w:pPr>
              <w:pStyle w:val="Kpalrs"/>
            </w:pPr>
            <w:bookmarkStart w:id="162" w:name="_Ref44078277"/>
            <w:r w:rsidRPr="00DD7CCF">
              <w:t xml:space="preserve">Example </w:t>
            </w:r>
            <w:fldSimple w:instr=" STYLEREF 3 \s ">
              <w:r w:rsidR="00A61239">
                <w:rPr>
                  <w:noProof/>
                </w:rPr>
                <w:t>3.4.3</w:t>
              </w:r>
            </w:fldSimple>
            <w:r w:rsidR="00EE7E86" w:rsidRPr="00DD7CCF">
              <w:t>.</w:t>
            </w:r>
            <w:fldSimple w:instr=" SEQ Example \* ALPHABETIC \s 3 ">
              <w:r w:rsidR="00A61239">
                <w:rPr>
                  <w:noProof/>
                </w:rPr>
                <w:t>D</w:t>
              </w:r>
            </w:fldSimple>
            <w:bookmarkEnd w:id="162"/>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0458B0D1"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A61239">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3" w:name="_ro2q56korov1" w:colFirst="0" w:colLast="0"/>
      <w:bookmarkStart w:id="164" w:name="_fh0zn6srq43l" w:colFirst="0" w:colLast="0"/>
      <w:bookmarkStart w:id="165" w:name="_Ref43986747"/>
      <w:bookmarkStart w:id="166" w:name="_Toc149917299"/>
      <w:bookmarkEnd w:id="163"/>
      <w:bookmarkEnd w:id="164"/>
      <w:r w:rsidRPr="00DD7CCF">
        <w:t>Numbered elements in textparts</w:t>
      </w:r>
      <w:bookmarkEnd w:id="165"/>
      <w:bookmarkEnd w:id="166"/>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87E0A2A"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A61239">
        <w:t>3.5.3</w:t>
      </w:r>
      <w:r w:rsidR="000A421D" w:rsidRPr="00DD7CCF">
        <w:fldChar w:fldCharType="end"/>
      </w:r>
      <w:r w:rsidRPr="00DD7CCF">
        <w:t>)</w:t>
      </w:r>
    </w:p>
    <w:p w14:paraId="455A92D8" w14:textId="27847420"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A61239">
        <w:t>3.6</w:t>
      </w:r>
      <w:r w:rsidR="00194541" w:rsidRPr="00DD7CCF">
        <w:fldChar w:fldCharType="end"/>
      </w:r>
      <w:r w:rsidRPr="00DD7CCF">
        <w:t>)</w:t>
      </w:r>
    </w:p>
    <w:p w14:paraId="3EC05484" w14:textId="77777777" w:rsidR="008E24A9" w:rsidRPr="00DD7CCF" w:rsidRDefault="008E24A9" w:rsidP="00EB2024">
      <w:pPr>
        <w:pStyle w:val="Cmsor3"/>
      </w:pPr>
      <w:bookmarkStart w:id="167" w:name="_Toc149917300"/>
      <w:r w:rsidRPr="00DD7CCF">
        <w:t>Full markup example for</w:t>
      </w:r>
      <w:r w:rsidR="004D2E67" w:rsidRPr="00DD7CCF">
        <w:t xml:space="preserve"> boxlike partitions</w:t>
      </w:r>
      <w:bookmarkEnd w:id="167"/>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CB85FBE" w:rsidR="00D701A6" w:rsidRPr="00DD7CCF" w:rsidRDefault="00D701A6" w:rsidP="00D701A6">
            <w:pPr>
              <w:pStyle w:val="Kpalrs"/>
            </w:pPr>
            <w:bookmarkStart w:id="168" w:name="_Ref44077741"/>
            <w:r w:rsidRPr="00DD7CCF">
              <w:t xml:space="preserve">Example </w:t>
            </w:r>
            <w:fldSimple w:instr=" STYLEREF 3 \s ">
              <w:r w:rsidR="00A61239">
                <w:rPr>
                  <w:noProof/>
                </w:rPr>
                <w:t>3.4.5</w:t>
              </w:r>
            </w:fldSimple>
            <w:r w:rsidRPr="00DD7CCF">
              <w:t>.</w:t>
            </w:r>
            <w:fldSimple w:instr=" SEQ Example \* ALPHABETIC \s 3 ">
              <w:r w:rsidR="00A61239">
                <w:rPr>
                  <w:noProof/>
                </w:rPr>
                <w:t>A</w:t>
              </w:r>
            </w:fldSimple>
            <w:bookmarkEnd w:id="168"/>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9A6230D"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A61239">
              <w:t>5.4.7</w:t>
            </w:r>
            <w:r w:rsidRPr="00DD7CCF">
              <w:fldChar w:fldCharType="end"/>
            </w:r>
          </w:p>
        </w:tc>
      </w:tr>
      <w:tr w:rsidR="004B66AB" w:rsidRPr="00DD7CCF" w14:paraId="74B5D5A3" w14:textId="77777777" w:rsidTr="000B047B">
        <w:tc>
          <w:tcPr>
            <w:tcW w:w="5000" w:type="pct"/>
          </w:tcPr>
          <w:p w14:paraId="5B9B6D1D" w14:textId="2EC613EC"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69" w:name="_k0nurnm93lxl" w:colFirst="0" w:colLast="0"/>
      <w:bookmarkStart w:id="170" w:name="_Ref43979481"/>
      <w:bookmarkStart w:id="171" w:name="_Toc149917301"/>
      <w:bookmarkEnd w:id="169"/>
      <w:r w:rsidRPr="00DD7CCF">
        <w:t xml:space="preserve">Pagelike </w:t>
      </w:r>
      <w:r w:rsidR="006733B4" w:rsidRPr="00DD7CCF">
        <w:t>partitions: text flows through successive zones</w:t>
      </w:r>
      <w:bookmarkEnd w:id="170"/>
      <w:bookmarkEnd w:id="171"/>
    </w:p>
    <w:p w14:paraId="5005C658" w14:textId="1B04FD60" w:rsidR="00C02B8C" w:rsidRPr="00DD7CCF" w:rsidRDefault="004D2E67" w:rsidP="00EB2024">
      <w:pPr>
        <w:pStyle w:val="Cmsor3"/>
      </w:pPr>
      <w:bookmarkStart w:id="172" w:name="_h6ikg2hg8g9u" w:colFirst="0" w:colLast="0"/>
      <w:bookmarkStart w:id="173" w:name="_Toc149917302"/>
      <w:bookmarkEnd w:id="172"/>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3"/>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46972A0"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A61239">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A61239">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1FA79E13"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A61239">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4" w:name="_w6aiimbh4273" w:colFirst="0" w:colLast="0"/>
      <w:bookmarkStart w:id="175" w:name="_Ref43978346"/>
      <w:bookmarkStart w:id="176" w:name="_Toc149917303"/>
      <w:bookmarkEnd w:id="174"/>
      <w:r w:rsidRPr="00DD7CCF">
        <w:t>Genuine pages</w:t>
      </w:r>
      <w:bookmarkEnd w:id="175"/>
      <w:bookmarkEnd w:id="176"/>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3B8DBC1E"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A61239">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2BCECD07"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A61239">
        <w:t>8.2.3</w:t>
      </w:r>
      <w:r w:rsidR="000A421D" w:rsidRPr="00DD7CCF">
        <w:fldChar w:fldCharType="end"/>
      </w:r>
      <w:r w:rsidRPr="00DD7CCF">
        <w:t>) that such empty elements must be inside block-level containers</w:t>
      </w:r>
    </w:p>
    <w:p w14:paraId="7FF71BBC" w14:textId="0046FADA"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A61239">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77" w:name="_t032kyf4wcza" w:colFirst="0" w:colLast="0"/>
      <w:bookmarkStart w:id="178" w:name="_Ref43986679"/>
      <w:bookmarkStart w:id="179" w:name="_Toc149917304"/>
      <w:bookmarkEnd w:id="177"/>
      <w:r w:rsidRPr="00DD7CCF">
        <w:t>Other pagelike zones</w:t>
      </w:r>
      <w:bookmarkEnd w:id="178"/>
      <w:bookmarkEnd w:id="179"/>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5CB972F2"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A61239">
        <w:t>3.5.4</w:t>
      </w:r>
      <w:r w:rsidR="001B68E2" w:rsidRPr="00DD7CCF">
        <w:fldChar w:fldCharType="end"/>
      </w:r>
      <w:r w:rsidRPr="00DD7CCF">
        <w:t xml:space="preserve"> below for values recommended in pagelike partitions</w:t>
      </w:r>
    </w:p>
    <w:p w14:paraId="776B3049" w14:textId="0F5DD763"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A61239">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231C481F"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A61239" w:rsidRPr="00DD7CCF">
        <w:t xml:space="preserve">Example </w:t>
      </w:r>
      <w:r w:rsidR="00A61239">
        <w:rPr>
          <w:noProof/>
        </w:rPr>
        <w:t>3.5.7</w:t>
      </w:r>
      <w:r w:rsidR="00A61239" w:rsidRPr="00DD7CCF">
        <w:rPr>
          <w:noProof/>
        </w:rPr>
        <w:t>.</w:t>
      </w:r>
      <w:r w:rsidR="00A61239">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A61239">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0" w:name="_oypoil6s6m99" w:colFirst="0" w:colLast="0"/>
      <w:bookmarkStart w:id="181" w:name="_Ref43986881"/>
      <w:bookmarkStart w:id="182" w:name="_Toc149917305"/>
      <w:bookmarkEnd w:id="180"/>
      <w:r w:rsidRPr="00DD7CCF">
        <w:t>Zone identification: unit, number and label</w:t>
      </w:r>
      <w:bookmarkEnd w:id="181"/>
      <w:bookmarkEnd w:id="182"/>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20A8BD40"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A61239" w:rsidRPr="00DD7CCF">
        <w:t xml:space="preserve">Example </w:t>
      </w:r>
      <w:r w:rsidR="00A61239">
        <w:rPr>
          <w:noProof/>
        </w:rPr>
        <w:t>3.5.4</w:t>
      </w:r>
      <w:r w:rsidR="00A61239" w:rsidRPr="00DD7CCF">
        <w:rPr>
          <w:noProof/>
        </w:rPr>
        <w:t>.</w:t>
      </w:r>
      <w:r w:rsidR="00A61239">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F4B1552"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A61239">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3F95E50E" w:rsidR="001E133B" w:rsidRPr="00DD7CCF" w:rsidRDefault="001E133B" w:rsidP="001E133B">
      <w:pPr>
        <w:pStyle w:val="Lista4"/>
      </w:pPr>
      <w:r>
        <w:t>gridlike partitions (§</w:t>
      </w:r>
      <w:r>
        <w:fldChar w:fldCharType="begin"/>
      </w:r>
      <w:r>
        <w:instrText xml:space="preserve"> REF _Ref43984651 \r \h </w:instrText>
      </w:r>
      <w:r>
        <w:fldChar w:fldCharType="separate"/>
      </w:r>
      <w:r w:rsidR="00A61239">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lastRenderedPageBreak/>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5C989E6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A61239" w:rsidRPr="00DD7CCF">
        <w:t xml:space="preserve">Example </w:t>
      </w:r>
      <w:r w:rsidR="00A61239">
        <w:rPr>
          <w:noProof/>
        </w:rPr>
        <w:t>3.5.4</w:t>
      </w:r>
      <w:r w:rsidR="00A61239" w:rsidRPr="00DD7CCF">
        <w:rPr>
          <w:noProof/>
        </w:rPr>
        <w:t>.</w:t>
      </w:r>
      <w:r w:rsidR="00A61239">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4EEE3CB4"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A61239">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1B4D8D0B" w:rsidR="000931D1" w:rsidRPr="00DD7CCF" w:rsidRDefault="000931D1" w:rsidP="00B3351B">
            <w:pPr>
              <w:pStyle w:val="Kpalrs"/>
            </w:pPr>
            <w:bookmarkStart w:id="183" w:name="_Ref44078412"/>
            <w:r w:rsidRPr="00DD7CCF">
              <w:t xml:space="preserve">Example </w:t>
            </w:r>
            <w:fldSimple w:instr=" STYLEREF 3 \s ">
              <w:r w:rsidR="00A61239">
                <w:rPr>
                  <w:noProof/>
                </w:rPr>
                <w:t>3.5.4</w:t>
              </w:r>
            </w:fldSimple>
            <w:r w:rsidRPr="00DD7CCF">
              <w:t>.</w:t>
            </w:r>
            <w:fldSimple w:instr=" SEQ Example \* ALPHABETIC \s 3 ">
              <w:r w:rsidR="00A61239">
                <w:rPr>
                  <w:noProof/>
                </w:rPr>
                <w:t>A</w:t>
              </w:r>
            </w:fldSimple>
            <w:bookmarkEnd w:id="183"/>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3464D224" w:rsidR="000931D1" w:rsidRPr="00DD7CCF" w:rsidRDefault="000931D1" w:rsidP="00B3351B">
            <w:pPr>
              <w:pStyle w:val="Kpalrs"/>
            </w:pPr>
            <w:bookmarkStart w:id="184" w:name="_Ref44078459"/>
            <w:r w:rsidRPr="00DD7CCF">
              <w:t xml:space="preserve">Example </w:t>
            </w:r>
            <w:fldSimple w:instr=" STYLEREF 3 \s ">
              <w:r w:rsidR="00A61239">
                <w:rPr>
                  <w:noProof/>
                </w:rPr>
                <w:t>3.5.4</w:t>
              </w:r>
            </w:fldSimple>
            <w:r w:rsidRPr="00DD7CCF">
              <w:t>.</w:t>
            </w:r>
            <w:fldSimple w:instr=" SEQ Example \* ALPHABETIC \s 3 ">
              <w:r w:rsidR="00A61239">
                <w:rPr>
                  <w:noProof/>
                </w:rPr>
                <w:t>B</w:t>
              </w:r>
            </w:fldSimple>
            <w:bookmarkEnd w:id="184"/>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5" w:name="_h6lmsgu4umfd" w:colFirst="0" w:colLast="0"/>
      <w:bookmarkStart w:id="186" w:name="_Toc149917306"/>
      <w:bookmarkEnd w:id="185"/>
      <w:r w:rsidRPr="00DD7CCF">
        <w:t>Placement of page and zone beginnings</w:t>
      </w:r>
      <w:bookmarkEnd w:id="186"/>
    </w:p>
    <w:p w14:paraId="2D3F6021" w14:textId="0074F4E7"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A61239">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42F921F7"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A61239">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6296B03" w:rsidR="00C02B8C" w:rsidRPr="00DD7CCF" w:rsidRDefault="004D2E67" w:rsidP="00E2714A">
      <w:pPr>
        <w:pStyle w:val="Lista2"/>
      </w:pPr>
      <w:r w:rsidRPr="00DD7CCF">
        <w:lastRenderedPageBreak/>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5343B3">
        <w:t>5.4.8.3</w:t>
      </w:r>
      <w:r w:rsidR="005343B3">
        <w:fldChar w:fldCharType="end"/>
      </w:r>
      <w:r w:rsidRPr="00DD7CCF">
        <w:t>), where reconstructed page beginnings may be encoded outside block-level containers</w:t>
      </w:r>
    </w:p>
    <w:p w14:paraId="5D87DF6D" w14:textId="7292CF8B"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A61239">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41AE560E"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A61239">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87" w:name="_tezue83pb823" w:colFirst="0" w:colLast="0"/>
      <w:bookmarkStart w:id="188" w:name="_Ref43986994"/>
      <w:bookmarkStart w:id="189" w:name="_Toc149917307"/>
      <w:bookmarkEnd w:id="187"/>
      <w:r w:rsidRPr="00DD7CCF">
        <w:t>Numbered elements in pagelike partitions</w:t>
      </w:r>
      <w:bookmarkEnd w:id="188"/>
      <w:bookmarkEnd w:id="189"/>
    </w:p>
    <w:p w14:paraId="172F4A06" w14:textId="18B8E7F9"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A61239">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2C7504C9"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A61239">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0" w:name="_8rycat4dh5yx" w:colFirst="0" w:colLast="0"/>
      <w:bookmarkStart w:id="191" w:name="_Ref43986940"/>
      <w:bookmarkStart w:id="192" w:name="_Toc149917308"/>
      <w:bookmarkEnd w:id="190"/>
      <w:r w:rsidRPr="00DD7CCF">
        <w:lastRenderedPageBreak/>
        <w:t>Full m</w:t>
      </w:r>
      <w:r w:rsidR="004D2E67" w:rsidRPr="00DD7CCF">
        <w:t>arkup example</w:t>
      </w:r>
      <w:r w:rsidRPr="00DD7CCF">
        <w:t xml:space="preserve"> for</w:t>
      </w:r>
      <w:r w:rsidR="004D2E67" w:rsidRPr="00DD7CCF">
        <w:t xml:space="preserve"> pagelike partitions</w:t>
      </w:r>
      <w:bookmarkEnd w:id="191"/>
      <w:bookmarkEnd w:id="192"/>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72DAE7DC" w:rsidR="000931D1" w:rsidRPr="00DD7CCF" w:rsidRDefault="000931D1" w:rsidP="00B3351B">
            <w:pPr>
              <w:pStyle w:val="Kpalrs"/>
            </w:pPr>
            <w:bookmarkStart w:id="193" w:name="_Ref44078357"/>
            <w:r w:rsidRPr="00DD7CCF">
              <w:t xml:space="preserve">Example </w:t>
            </w:r>
            <w:fldSimple w:instr=" STYLEREF 3 \s ">
              <w:r w:rsidR="00A61239">
                <w:rPr>
                  <w:noProof/>
                </w:rPr>
                <w:t>3.5.7</w:t>
              </w:r>
            </w:fldSimple>
            <w:r w:rsidRPr="00DD7CCF">
              <w:t>.</w:t>
            </w:r>
            <w:fldSimple w:instr=" SEQ Example \* ALPHABETIC \s 3 ">
              <w:r w:rsidR="00A61239">
                <w:rPr>
                  <w:noProof/>
                </w:rPr>
                <w:t>A</w:t>
              </w:r>
            </w:fldSimple>
            <w:bookmarkEnd w:id="193"/>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46215C77"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A61239">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5A7CD9FE"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A61239">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4" w:name="_xbyjw7atziy5" w:colFirst="0" w:colLast="0"/>
            <w:bookmarkEnd w:id="194"/>
            <w:r w:rsidRPr="00DD7CCF">
              <w:t>a partition may, however, coincide with a semantic boundary as in the slightly altered illustration here</w:t>
            </w:r>
          </w:p>
          <w:p w14:paraId="01224F63" w14:textId="2AC3EA7E"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A61239">
              <w:t>3.4.1</w:t>
            </w:r>
            <w:r w:rsidRPr="00DD7CCF">
              <w:fldChar w:fldCharType="end"/>
            </w:r>
            <w:r w:rsidRPr="00DD7CCF">
              <w:t xml:space="preserve"> above</w:t>
            </w:r>
          </w:p>
          <w:p w14:paraId="1C4C4CDA" w14:textId="77777777" w:rsidR="00ED3579" w:rsidRPr="00DD7CCF" w:rsidRDefault="00ED3579" w:rsidP="00ED3579">
            <w:pPr>
              <w:pStyle w:val="TableNote"/>
            </w:pPr>
            <w:bookmarkStart w:id="195" w:name="_9uretion352s" w:colFirst="0" w:colLast="0"/>
            <w:bookmarkEnd w:id="195"/>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6" w:name="_2o3hdppskxxm" w:colFirst="0" w:colLast="0"/>
            <w:bookmarkEnd w:id="196"/>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197" w:name="_wf6bj4i4k83j" w:colFirst="0" w:colLast="0"/>
      <w:bookmarkStart w:id="198" w:name="_17dlwttgms9w" w:colFirst="0" w:colLast="0"/>
      <w:bookmarkStart w:id="199" w:name="_Ref43984651"/>
      <w:bookmarkStart w:id="200" w:name="_Toc149917309"/>
      <w:bookmarkEnd w:id="197"/>
      <w:bookmarkEnd w:id="198"/>
      <w:r w:rsidRPr="00DD7CCF">
        <w:lastRenderedPageBreak/>
        <w:t xml:space="preserve">Gridlike </w:t>
      </w:r>
      <w:r w:rsidR="006733B4" w:rsidRPr="00DD7CCF">
        <w:t>partitions: text runs across contiguous zones</w:t>
      </w:r>
      <w:bookmarkEnd w:id="199"/>
      <w:bookmarkEnd w:id="200"/>
    </w:p>
    <w:p w14:paraId="10526A32" w14:textId="42910855" w:rsidR="00C02B8C" w:rsidRPr="00DD7CCF" w:rsidRDefault="004D2E67" w:rsidP="00EB2024">
      <w:pPr>
        <w:pStyle w:val="Cmsor3"/>
      </w:pPr>
      <w:bookmarkStart w:id="201" w:name="_8u6cxgxomq4n" w:colFirst="0" w:colLast="0"/>
      <w:bookmarkStart w:id="202" w:name="_Toc149917310"/>
      <w:bookmarkEnd w:id="201"/>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2"/>
    </w:p>
    <w:p w14:paraId="44C0C40D" w14:textId="77777777" w:rsidR="00C02B8C" w:rsidRPr="00DD7CCF" w:rsidRDefault="004D2E67" w:rsidP="00E2714A">
      <w:pPr>
        <w:pStyle w:val="Lista"/>
      </w:pPr>
      <w:bookmarkStart w:id="203" w:name="_mq9ex2gduvu8" w:colFirst="0" w:colLast="0"/>
      <w:bookmarkEnd w:id="203"/>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4" w:name="_t81unikmyuu5" w:colFirst="0" w:colLast="0"/>
      <w:bookmarkEnd w:id="204"/>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5" w:name="_npulg4gtw0my" w:colFirst="0" w:colLast="0"/>
      <w:bookmarkEnd w:id="205"/>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6" w:name="_5vtp8j2ur3e0" w:colFirst="0" w:colLast="0"/>
      <w:bookmarkEnd w:id="206"/>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7" w:name="_rs0n67ntt3ye" w:colFirst="0" w:colLast="0"/>
      <w:bookmarkEnd w:id="207"/>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77784A6D"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A61239">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6A744C0E" w:rsidR="00C02B8C" w:rsidRPr="00DD7CCF" w:rsidRDefault="004D2E67" w:rsidP="00E2714A">
      <w:pPr>
        <w:pStyle w:val="Lista3"/>
      </w:pPr>
      <w:bookmarkStart w:id="208" w:name="_mtlzzef8q66a" w:colFirst="0" w:colLast="0"/>
      <w:bookmarkEnd w:id="208"/>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A61239" w:rsidRPr="00DD7CCF">
        <w:t xml:space="preserve">Example </w:t>
      </w:r>
      <w:r w:rsidR="00A61239">
        <w:rPr>
          <w:noProof/>
        </w:rPr>
        <w:t>3.6.6</w:t>
      </w:r>
      <w:r w:rsidR="00A61239" w:rsidRPr="00DD7CCF">
        <w:rPr>
          <w:noProof/>
        </w:rPr>
        <w:t>.</w:t>
      </w:r>
      <w:r w:rsidR="00A61239">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A61239">
        <w:t>Appendix C</w:t>
      </w:r>
      <w:r w:rsidR="009713F4" w:rsidRPr="00DD7CCF">
        <w:fldChar w:fldCharType="end"/>
      </w:r>
    </w:p>
    <w:p w14:paraId="4EF357DE" w14:textId="77777777" w:rsidR="00C02B8C" w:rsidRPr="00DD7CCF" w:rsidRDefault="004D2E67" w:rsidP="00E2714A">
      <w:pPr>
        <w:pStyle w:val="Lista3"/>
      </w:pPr>
      <w:bookmarkStart w:id="209" w:name="_r2vovj8fm87l" w:colFirst="0" w:colLast="0"/>
      <w:bookmarkEnd w:id="209"/>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4E1E5988" w:rsidR="00C02B8C" w:rsidRPr="00DD7CCF" w:rsidRDefault="004D2E67" w:rsidP="00E2714A">
      <w:pPr>
        <w:pStyle w:val="Lista3"/>
      </w:pPr>
      <w:bookmarkStart w:id="210" w:name="_mssvwla5qx2o" w:colFirst="0" w:colLast="0"/>
      <w:bookmarkEnd w:id="210"/>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A61239" w:rsidRPr="00DD7CCF">
        <w:t xml:space="preserve">Example </w:t>
      </w:r>
      <w:r w:rsidR="00A61239">
        <w:rPr>
          <w:noProof/>
        </w:rPr>
        <w:t>3.6.6</w:t>
      </w:r>
      <w:r w:rsidR="00A61239" w:rsidRPr="00DD7CCF">
        <w:rPr>
          <w:noProof/>
        </w:rPr>
        <w:t>.</w:t>
      </w:r>
      <w:r w:rsidR="00A61239">
        <w:rPr>
          <w:noProof/>
        </w:rPr>
        <w:t>B</w:t>
      </w:r>
      <w:r w:rsidR="00AA796A" w:rsidRPr="00DD7CCF">
        <w:fldChar w:fldCharType="end"/>
      </w:r>
    </w:p>
    <w:p w14:paraId="63030689" w14:textId="175FC49E"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A61239" w:rsidRPr="00DD7CCF">
        <w:t xml:space="preserve">Example </w:t>
      </w:r>
      <w:r w:rsidR="00A61239">
        <w:rPr>
          <w:noProof/>
        </w:rPr>
        <w:t>3.6.6</w:t>
      </w:r>
      <w:r w:rsidR="00A61239" w:rsidRPr="00DD7CCF">
        <w:rPr>
          <w:noProof/>
        </w:rPr>
        <w:t>.</w:t>
      </w:r>
      <w:r w:rsidR="00A61239">
        <w:rPr>
          <w:noProof/>
        </w:rPr>
        <w:t>C</w:t>
      </w:r>
      <w:r w:rsidR="00AA796A" w:rsidRPr="00DD7CCF">
        <w:fldChar w:fldCharType="end"/>
      </w:r>
    </w:p>
    <w:p w14:paraId="061E93BC" w14:textId="77777777" w:rsidR="00C02B8C" w:rsidRPr="00DD7CCF" w:rsidRDefault="004D2E67" w:rsidP="00EB2024">
      <w:pPr>
        <w:pStyle w:val="Cmsor3"/>
      </w:pPr>
      <w:bookmarkStart w:id="211" w:name="_tnb25u59sdgt" w:colFirst="0" w:colLast="0"/>
      <w:bookmarkStart w:id="212" w:name="_Toc149917311"/>
      <w:bookmarkEnd w:id="211"/>
      <w:r w:rsidRPr="00DD7CCF">
        <w:t>Encoding gridlike partitions</w:t>
      </w:r>
      <w:bookmarkEnd w:id="212"/>
    </w:p>
    <w:p w14:paraId="5E163E3B" w14:textId="2A7B452A"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3" w:name="_444cwmslg3uo" w:colFirst="0" w:colLast="0"/>
      <w:bookmarkStart w:id="214" w:name="_Ref63674302"/>
      <w:bookmarkStart w:id="215" w:name="_Toc149917312"/>
      <w:bookmarkEnd w:id="213"/>
      <w:r w:rsidRPr="00DD7CCF">
        <w:t>Gridlike milestone identification: unit and number</w:t>
      </w:r>
      <w:bookmarkEnd w:id="214"/>
      <w:bookmarkEnd w:id="215"/>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1F57391A"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16" w:name="_kqgib25um4gs" w:colFirst="0" w:colLast="0"/>
      <w:bookmarkStart w:id="217" w:name="_Toc149917313"/>
      <w:bookmarkEnd w:id="216"/>
      <w:r w:rsidRPr="00DD7CCF">
        <w:t>Gridlike partitions interrupting words</w:t>
      </w:r>
      <w:bookmarkEnd w:id="217"/>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71B0C1DD"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A61239">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18" w:name="_toz4tvrpqg6p" w:colFirst="0" w:colLast="0"/>
      <w:bookmarkStart w:id="219" w:name="_Toc149917314"/>
      <w:bookmarkEnd w:id="218"/>
      <w:r w:rsidRPr="00DD7CCF">
        <w:t>When to encode gridlike partitions</w:t>
      </w:r>
      <w:bookmarkEnd w:id="21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lastRenderedPageBreak/>
        <w:t xml:space="preserve">this encoding is </w:t>
      </w:r>
      <w:r w:rsidRPr="005D2B22">
        <w:rPr>
          <w:b/>
          <w:bCs/>
        </w:rPr>
        <w:t>recommended for visually demarcated areas</w:t>
      </w:r>
      <w:r w:rsidRPr="00DD7CCF">
        <w:t xml:space="preserve"> on a simplex surface, such as</w:t>
      </w:r>
    </w:p>
    <w:p w14:paraId="43036A56" w14:textId="1F2ABC96"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A61239" w:rsidRPr="00DD7CCF">
        <w:t xml:space="preserve">Example </w:t>
      </w:r>
      <w:r w:rsidR="00A61239">
        <w:rPr>
          <w:noProof/>
        </w:rPr>
        <w:t>3.6.6</w:t>
      </w:r>
      <w:r w:rsidR="00A61239" w:rsidRPr="00DD7CCF">
        <w:rPr>
          <w:noProof/>
        </w:rPr>
        <w:t>.</w:t>
      </w:r>
      <w:r w:rsidR="00A61239">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A61239">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7DA41B5A"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A61239">
        <w:t>4.3.3</w:t>
      </w:r>
      <w:r w:rsidR="001663CE">
        <w:fldChar w:fldCharType="end"/>
      </w:r>
      <w:r w:rsidRPr="00F422F8">
        <w:t>)</w:t>
      </w:r>
    </w:p>
    <w:p w14:paraId="5D6D4B95" w14:textId="77777777" w:rsidR="00C02B8C" w:rsidRPr="00DD7CCF" w:rsidRDefault="000931D1" w:rsidP="00EB2024">
      <w:pPr>
        <w:pStyle w:val="Cmsor3"/>
      </w:pPr>
      <w:bookmarkStart w:id="220" w:name="_varsapous7ty" w:colFirst="0" w:colLast="0"/>
      <w:bookmarkStart w:id="221" w:name="_Toc149917315"/>
      <w:bookmarkEnd w:id="220"/>
      <w:r w:rsidRPr="00DD7CCF">
        <w:t>Full markup examples for</w:t>
      </w:r>
      <w:r w:rsidR="004D2E67" w:rsidRPr="00DD7CCF">
        <w:t xml:space="preserve"> gridlike partitions</w:t>
      </w:r>
      <w:bookmarkEnd w:id="22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53B8CA7A" w:rsidR="006D5583" w:rsidRPr="00DD7CCF" w:rsidRDefault="006D5583" w:rsidP="00B3351B">
            <w:pPr>
              <w:pStyle w:val="Kpalrs"/>
            </w:pPr>
            <w:bookmarkStart w:id="222" w:name="_Ref44078509"/>
            <w:r w:rsidRPr="00DD7CCF">
              <w:t xml:space="preserve">Example </w:t>
            </w:r>
            <w:fldSimple w:instr=" STYLEREF 3 \s ">
              <w:r w:rsidR="00A61239">
                <w:rPr>
                  <w:noProof/>
                </w:rPr>
                <w:t>3.6.6</w:t>
              </w:r>
            </w:fldSimple>
            <w:r w:rsidRPr="00DD7CCF">
              <w:t>.</w:t>
            </w:r>
            <w:fldSimple w:instr=" SEQ Example \* ALPHABETIC \s 3 ">
              <w:r w:rsidR="00A61239">
                <w:rPr>
                  <w:noProof/>
                </w:rPr>
                <w:t>A</w:t>
              </w:r>
            </w:fldSimple>
            <w:bookmarkEnd w:id="22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67187F84" w:rsidR="009119AC" w:rsidRPr="00DD7CCF" w:rsidRDefault="009119AC" w:rsidP="00B3351B">
            <w:pPr>
              <w:pStyle w:val="Kpalrs"/>
            </w:pPr>
            <w:bookmarkStart w:id="223" w:name="_Ref44078533"/>
            <w:r w:rsidRPr="00DD7CCF">
              <w:lastRenderedPageBreak/>
              <w:t xml:space="preserve">Example </w:t>
            </w:r>
            <w:fldSimple w:instr=" STYLEREF 3 \s ">
              <w:r w:rsidR="00A61239">
                <w:rPr>
                  <w:noProof/>
                </w:rPr>
                <w:t>3.6.6</w:t>
              </w:r>
            </w:fldSimple>
            <w:r w:rsidRPr="00DD7CCF">
              <w:t>.</w:t>
            </w:r>
            <w:fldSimple w:instr=" SEQ Example \* ALPHABETIC \s 3 ">
              <w:r w:rsidR="00A61239">
                <w:rPr>
                  <w:noProof/>
                </w:rPr>
                <w:t>B</w:t>
              </w:r>
            </w:fldSimple>
            <w:bookmarkEnd w:id="22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6BA4F96E" w:rsidR="009119AC" w:rsidRPr="00DD7CCF" w:rsidRDefault="009119AC" w:rsidP="00B3351B">
            <w:pPr>
              <w:pStyle w:val="Kpalrs"/>
            </w:pPr>
            <w:bookmarkStart w:id="224" w:name="_Ref44078552"/>
            <w:r w:rsidRPr="00DD7CCF">
              <w:lastRenderedPageBreak/>
              <w:t xml:space="preserve">Example </w:t>
            </w:r>
            <w:fldSimple w:instr=" STYLEREF 3 \s ">
              <w:r w:rsidR="00A61239">
                <w:rPr>
                  <w:noProof/>
                </w:rPr>
                <w:t>3.6.6</w:t>
              </w:r>
            </w:fldSimple>
            <w:r w:rsidRPr="00DD7CCF">
              <w:t>.</w:t>
            </w:r>
            <w:fldSimple w:instr=" SEQ Example \* ALPHABETIC \s 3 ">
              <w:r w:rsidR="00A61239">
                <w:rPr>
                  <w:noProof/>
                </w:rPr>
                <w:t>C</w:t>
              </w:r>
            </w:fldSimple>
            <w:bookmarkEnd w:id="22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25" w:name="_4iehglajtm57" w:colFirst="0" w:colLast="0"/>
      <w:bookmarkStart w:id="226" w:name="_Ref43990458"/>
      <w:bookmarkStart w:id="227" w:name="_Toc149917316"/>
      <w:bookmarkEnd w:id="225"/>
      <w:r w:rsidRPr="00DD7CCF">
        <w:lastRenderedPageBreak/>
        <w:t xml:space="preserve">Encoding the </w:t>
      </w:r>
      <w:r w:rsidR="006733B4" w:rsidRPr="00DD7CCF">
        <w:t>originally inscribed text</w:t>
      </w:r>
      <w:bookmarkEnd w:id="226"/>
      <w:bookmarkEnd w:id="227"/>
    </w:p>
    <w:p w14:paraId="0AA45B87" w14:textId="182F1420" w:rsidR="00C02B8C" w:rsidRPr="00DD7CCF" w:rsidRDefault="004D2E67" w:rsidP="00EB2024">
      <w:pPr>
        <w:pStyle w:val="Cmsor2"/>
      </w:pPr>
      <w:bookmarkStart w:id="228" w:name="_2wkl86mjw6p2" w:colFirst="0" w:colLast="0"/>
      <w:bookmarkStart w:id="229" w:name="_Toc149917317"/>
      <w:bookmarkEnd w:id="228"/>
      <w:r w:rsidRPr="00DD7CCF">
        <w:t xml:space="preserve">Alphabetic </w:t>
      </w:r>
      <w:r w:rsidR="006733B4" w:rsidRPr="00DD7CCF">
        <w:t>characters</w:t>
      </w:r>
      <w:bookmarkEnd w:id="22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0" w:name="_83o605fngw18" w:colFirst="0" w:colLast="0"/>
      <w:bookmarkStart w:id="231" w:name="_Ref43987221"/>
      <w:bookmarkStart w:id="232" w:name="_Toc149917318"/>
      <w:bookmarkEnd w:id="230"/>
      <w:r w:rsidRPr="00DD7CCF">
        <w:t xml:space="preserve">Tagging transliterated characters as one </w:t>
      </w:r>
      <w:r w:rsidRPr="00E24F87">
        <w:rPr>
          <w:rStyle w:val="Foreign"/>
        </w:rPr>
        <w:t>akṣara</w:t>
      </w:r>
      <w:bookmarkEnd w:id="231"/>
      <w:bookmarkEnd w:id="23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4D0E5EBB" w:rsidR="00EA17FA" w:rsidRPr="00EA17FA" w:rsidRDefault="00EA17FA" w:rsidP="00EA17FA">
            <w:pPr>
              <w:pStyle w:val="Kpalrs"/>
            </w:pPr>
            <w:r w:rsidRPr="00DD7CCF">
              <w:t xml:space="preserve">Example </w:t>
            </w:r>
            <w:fldSimple w:instr=" STYLEREF 3 \s ">
              <w:r w:rsidR="00A61239">
                <w:rPr>
                  <w:noProof/>
                </w:rPr>
                <w:t>4.1.1</w:t>
              </w:r>
            </w:fldSimple>
            <w:r w:rsidRPr="00DD7CCF">
              <w:t>.</w:t>
            </w:r>
            <w:fldSimple w:instr=" SEQ Example \* ALPHABETIC \s 3 ">
              <w:r w:rsidR="00A61239">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0DDEBD8E">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3" w:name="_qasht2vjwj9m" w:colFirst="0" w:colLast="0"/>
      <w:bookmarkStart w:id="234" w:name="_Ref43987131"/>
      <w:bookmarkStart w:id="235" w:name="_Toc149917319"/>
      <w:bookmarkEnd w:id="233"/>
      <w:r w:rsidRPr="00DD7CCF">
        <w:t>Tagging parts of alphabetic characters</w:t>
      </w:r>
      <w:bookmarkEnd w:id="234"/>
      <w:bookmarkEnd w:id="23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628C97D2"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A61239">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A61239">
        <w:t>4.1.3</w:t>
      </w:r>
      <w:r w:rsidR="001B68E2" w:rsidRPr="00DD7CCF">
        <w:fldChar w:fldCharType="end"/>
      </w:r>
      <w:r w:rsidRPr="00DD7CCF">
        <w:t>), but we suggest that you avoid it in all other situations</w:t>
      </w:r>
    </w:p>
    <w:p w14:paraId="65435487" w14:textId="6593B860"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A61239">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1746FC77"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A61239">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36" w:name="_dv2inorm1p09" w:colFirst="0" w:colLast="0"/>
      <w:bookmarkStart w:id="237" w:name="_Ref43987090"/>
      <w:bookmarkStart w:id="238" w:name="_Toc149917320"/>
      <w:bookmarkEnd w:id="236"/>
      <w:r w:rsidRPr="00DD7CCF">
        <w:t>Unusual spatial arrangement in conjuncts</w:t>
      </w:r>
      <w:bookmarkEnd w:id="237"/>
      <w:bookmarkEnd w:id="23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31BE23D7"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A61239">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5BBF5889" w:rsidR="009119AC" w:rsidRPr="00DD7CCF" w:rsidRDefault="009119AC" w:rsidP="00B3351B">
            <w:pPr>
              <w:pStyle w:val="Kpalrs"/>
            </w:pPr>
            <w:r w:rsidRPr="00DD7CCF">
              <w:t xml:space="preserve">Example </w:t>
            </w:r>
            <w:fldSimple w:instr=" STYLEREF 3 \s ">
              <w:r w:rsidR="00A61239">
                <w:rPr>
                  <w:noProof/>
                </w:rPr>
                <w:t>4.1.3</w:t>
              </w:r>
            </w:fldSimple>
            <w:r w:rsidRPr="00DD7CCF">
              <w:t>.</w:t>
            </w:r>
            <w:fldSimple w:instr=" SEQ Example \* ALPHABETIC \s 3 ">
              <w:r w:rsidR="00A61239">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2708B4A" w:rsidR="00ED3579" w:rsidRPr="00DD7CCF" w:rsidRDefault="00ED3579" w:rsidP="00B3351B">
            <w:pPr>
              <w:pStyle w:val="Kpalrs"/>
            </w:pPr>
            <w:r w:rsidRPr="00DD7CCF">
              <w:t xml:space="preserve">Example </w:t>
            </w:r>
            <w:fldSimple w:instr=" STYLEREF 3 \s ">
              <w:r w:rsidR="00A61239">
                <w:rPr>
                  <w:noProof/>
                </w:rPr>
                <w:t>4.1.3</w:t>
              </w:r>
            </w:fldSimple>
            <w:r w:rsidRPr="00DD7CCF">
              <w:t>.</w:t>
            </w:r>
            <w:fldSimple w:instr=" SEQ Example \* ALPHABETIC \s 3 ">
              <w:r w:rsidR="00A61239">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39" w:name="_qy84vdm4cqcm" w:colFirst="0" w:colLast="0"/>
      <w:bookmarkStart w:id="240" w:name="_Ref43987165"/>
      <w:bookmarkStart w:id="241" w:name="_Toc149917321"/>
      <w:bookmarkEnd w:id="239"/>
      <w:r w:rsidRPr="00DD7CCF">
        <w:lastRenderedPageBreak/>
        <w:t>Complex characters split by an intervening feature</w:t>
      </w:r>
      <w:bookmarkEnd w:id="240"/>
      <w:bookmarkEnd w:id="24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0764300B"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A61239">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A61239">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01D77A78"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A61239" w:rsidRPr="00DD7CCF">
        <w:t xml:space="preserve">Example </w:t>
      </w:r>
      <w:r w:rsidR="00A61239">
        <w:rPr>
          <w:noProof/>
        </w:rPr>
        <w:t>4.1.4</w:t>
      </w:r>
      <w:r w:rsidR="00A61239" w:rsidRPr="00DD7CCF">
        <w:t>.</w:t>
      </w:r>
      <w:r w:rsidR="00A61239">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107880D4"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A61239">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7ABAB9DB"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A61239">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0278E175"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A61239">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78BFAA66" w:rsidR="00817FFE" w:rsidRPr="00DD7CCF" w:rsidRDefault="00817FFE" w:rsidP="00A25D88">
            <w:pPr>
              <w:pStyle w:val="Kpalrs"/>
            </w:pPr>
            <w:bookmarkStart w:id="242" w:name="_Ref148523637"/>
            <w:r w:rsidRPr="00DD7CCF">
              <w:t xml:space="preserve">Example </w:t>
            </w:r>
            <w:fldSimple w:instr=" STYLEREF 3 \s ">
              <w:r w:rsidR="00A61239">
                <w:rPr>
                  <w:noProof/>
                </w:rPr>
                <w:t>4.1.4</w:t>
              </w:r>
            </w:fldSimple>
            <w:r w:rsidRPr="00DD7CCF">
              <w:t>.</w:t>
            </w:r>
            <w:fldSimple w:instr=" SEQ Example \* ALPHABETIC \s 3 ">
              <w:r w:rsidR="00A61239">
                <w:rPr>
                  <w:noProof/>
                </w:rPr>
                <w:t>A</w:t>
              </w:r>
            </w:fldSimple>
            <w:bookmarkEnd w:id="242"/>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3" w:name="_f8rlfquf7u2o" w:colFirst="0" w:colLast="0"/>
      <w:bookmarkStart w:id="244" w:name="_Ref43978591"/>
      <w:bookmarkStart w:id="245" w:name="_Toc149917322"/>
      <w:bookmarkEnd w:id="243"/>
      <w:r w:rsidRPr="00DD7CCF">
        <w:t xml:space="preserve">Non-alphabetic </w:t>
      </w:r>
      <w:r w:rsidR="006733B4" w:rsidRPr="00DD7CCF">
        <w:t>characters</w:t>
      </w:r>
      <w:bookmarkEnd w:id="244"/>
      <w:bookmarkEnd w:id="245"/>
    </w:p>
    <w:p w14:paraId="1397C66F" w14:textId="3727369D" w:rsidR="00C02B8C" w:rsidRPr="00DD7CCF" w:rsidRDefault="004D2E67" w:rsidP="00EB2024">
      <w:pPr>
        <w:pStyle w:val="Cmsor3"/>
      </w:pPr>
      <w:bookmarkStart w:id="246" w:name="_4mw6s39lu6fq" w:colFirst="0" w:colLast="0"/>
      <w:bookmarkStart w:id="247" w:name="_Ref43987431"/>
      <w:bookmarkStart w:id="248" w:name="_Toc149917323"/>
      <w:bookmarkEnd w:id="246"/>
      <w:r w:rsidRPr="00DD7CCF">
        <w:t>Overview</w:t>
      </w:r>
      <w:bookmarkEnd w:id="247"/>
      <w:bookmarkEnd w:id="248"/>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09F1F3B"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A61239">
        <w:t>4.2.2</w:t>
      </w:r>
      <w:r w:rsidR="006762C0">
        <w:fldChar w:fldCharType="end"/>
      </w:r>
    </w:p>
    <w:p w14:paraId="59CDC9AC" w14:textId="3DC124C4"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A61239">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2B6E0F31"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A61239">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787264F6"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A61239">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9" w:name="_llvg2tmd9u22" w:colFirst="0" w:colLast="0"/>
      <w:bookmarkStart w:id="250" w:name="_Ref43980440"/>
      <w:bookmarkEnd w:id="249"/>
    </w:p>
    <w:p w14:paraId="2331E7F4" w14:textId="00A7AE59"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A61239">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712BE458"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A61239">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1" w:name="_Ref44577917"/>
      <w:bookmarkStart w:id="252" w:name="_Ref44577928"/>
      <w:bookmarkStart w:id="253" w:name="_Ref44577934"/>
      <w:bookmarkStart w:id="254" w:name="_Ref44577939"/>
      <w:bookmarkStart w:id="255" w:name="_Toc149917324"/>
      <w:r w:rsidRPr="00DD7CCF">
        <w:t>Numeral symbols other than decimal digits</w:t>
      </w:r>
      <w:bookmarkEnd w:id="250"/>
      <w:bookmarkEnd w:id="251"/>
      <w:bookmarkEnd w:id="252"/>
      <w:bookmarkEnd w:id="253"/>
      <w:bookmarkEnd w:id="254"/>
      <w:bookmarkEnd w:id="255"/>
    </w:p>
    <w:p w14:paraId="6CBB7791" w14:textId="356F9E82"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A61239">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56" w:name="_ocw59j4fd9ai" w:colFirst="0" w:colLast="0"/>
      <w:bookmarkStart w:id="257" w:name="_Ref43987525"/>
      <w:bookmarkStart w:id="258" w:name="_Toc149917325"/>
      <w:bookmarkEnd w:id="256"/>
      <w:r w:rsidRPr="00DD7CCF">
        <w:t>Symbol tokens</w:t>
      </w:r>
      <w:bookmarkEnd w:id="257"/>
      <w:bookmarkEnd w:id="258"/>
    </w:p>
    <w:p w14:paraId="67AFE5D2" w14:textId="7FA43921"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A61239">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18A767D2"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A61239">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59" w:name="_n0tb9t590fso" w:colFirst="0" w:colLast="0"/>
      <w:bookmarkStart w:id="260" w:name="_Ref43980384"/>
      <w:bookmarkStart w:id="261" w:name="_Toc149917326"/>
      <w:bookmarkEnd w:id="259"/>
      <w:r w:rsidRPr="00DD7CCF">
        <w:lastRenderedPageBreak/>
        <w:t>Punctuation marks</w:t>
      </w:r>
      <w:bookmarkEnd w:id="260"/>
      <w:bookmarkEnd w:id="261"/>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8319F69"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A61239">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384A47D8"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A61239">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323F7A20"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A61239">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2" w:name="_zhzv8lagn4n3" w:colFirst="0" w:colLast="0"/>
      <w:bookmarkStart w:id="263" w:name="_Ref43985052"/>
      <w:bookmarkStart w:id="264" w:name="_Toc149917327"/>
      <w:bookmarkEnd w:id="262"/>
      <w:r w:rsidRPr="00DD7CCF">
        <w:lastRenderedPageBreak/>
        <w:t>Space filler signs</w:t>
      </w:r>
      <w:bookmarkEnd w:id="263"/>
      <w:bookmarkEnd w:id="264"/>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652AEAB2"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A61239">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71A44465" w:rsidR="00074E9C" w:rsidRPr="00DD7CCF" w:rsidRDefault="00074E9C" w:rsidP="00B3351B">
            <w:pPr>
              <w:pStyle w:val="Kpalrs"/>
            </w:pPr>
            <w:r w:rsidRPr="00DD7CCF">
              <w:t xml:space="preserve">Example </w:t>
            </w:r>
            <w:fldSimple w:instr=" STYLEREF 3 \s ">
              <w:r w:rsidR="00A61239">
                <w:rPr>
                  <w:noProof/>
                </w:rPr>
                <w:t>4.2.5</w:t>
              </w:r>
            </w:fldSimple>
            <w:r w:rsidRPr="00DD7CCF">
              <w:t>.</w:t>
            </w:r>
            <w:fldSimple w:instr=" SEQ Example \* ALPHABETIC \s 3 ">
              <w:r w:rsidR="00A61239">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22F2EDD4" w:rsidR="00074E9C" w:rsidRPr="00DD7CCF" w:rsidRDefault="00074E9C" w:rsidP="00B3351B">
            <w:pPr>
              <w:pStyle w:val="Kpalrs"/>
            </w:pPr>
            <w:r w:rsidRPr="00DD7CCF">
              <w:t xml:space="preserve">Example </w:t>
            </w:r>
            <w:fldSimple w:instr=" STYLEREF 3 \s ">
              <w:r w:rsidR="00A61239">
                <w:rPr>
                  <w:noProof/>
                </w:rPr>
                <w:t>4.2.5</w:t>
              </w:r>
            </w:fldSimple>
            <w:r w:rsidRPr="00DD7CCF">
              <w:t>.</w:t>
            </w:r>
            <w:fldSimple w:instr=" SEQ Example \* ALPHABETIC \s 3 ">
              <w:r w:rsidR="00A61239">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65" w:name="_ds0gogy82fug" w:colFirst="0" w:colLast="0"/>
      <w:bookmarkStart w:id="266" w:name="_Ref43987396"/>
      <w:bookmarkStart w:id="267" w:name="_Toc149917328"/>
      <w:bookmarkEnd w:id="265"/>
      <w:r w:rsidRPr="00DD7CCF">
        <w:t>Miscellaneous symbols</w:t>
      </w:r>
      <w:bookmarkEnd w:id="266"/>
      <w:bookmarkEnd w:id="267"/>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322550ED"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A61239">
        <w:t>4.3.6</w:t>
      </w:r>
      <w:r w:rsidR="00780A5D" w:rsidRPr="00DD7CCF">
        <w:fldChar w:fldCharType="end"/>
      </w:r>
    </w:p>
    <w:p w14:paraId="6FDB36ED" w14:textId="457C1B65"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A61239">
        <w:t>4.2.4</w:t>
      </w:r>
      <w:r w:rsidR="00E078CA" w:rsidRPr="00DD7CCF">
        <w:fldChar w:fldCharType="end"/>
      </w:r>
    </w:p>
    <w:p w14:paraId="47D7199C" w14:textId="6CE08B6C"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A61239">
        <w:t>4.2.5</w:t>
      </w:r>
      <w:r w:rsidR="00780A5D" w:rsidRPr="00DD7CCF">
        <w:fldChar w:fldCharType="end"/>
      </w:r>
    </w:p>
    <w:p w14:paraId="21FE44B9" w14:textId="41DD0D97"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A61239">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68" w:name="_szxkvje7z9d2" w:colFirst="0" w:colLast="0"/>
      <w:bookmarkStart w:id="269" w:name="_Ref44577965"/>
      <w:bookmarkStart w:id="270" w:name="_Toc149917329"/>
      <w:bookmarkEnd w:id="268"/>
      <w:r w:rsidRPr="00DD7CCF">
        <w:t xml:space="preserve">Alphanumeric characters used </w:t>
      </w:r>
      <w:r w:rsidR="00547689">
        <w:t>for a different function</w:t>
      </w:r>
      <w:bookmarkEnd w:id="269"/>
      <w:bookmarkEnd w:id="270"/>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6355202"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A61239">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20EB9A35"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A61239">
        <w:t>7.1</w:t>
      </w:r>
      <w:r w:rsidRPr="00DD7CCF">
        <w:fldChar w:fldCharType="end"/>
      </w:r>
    </w:p>
    <w:p w14:paraId="4BFB121D" w14:textId="77777777" w:rsidR="00C02B8C" w:rsidRPr="00DD7CCF" w:rsidRDefault="004D2E67" w:rsidP="00EB2024">
      <w:pPr>
        <w:pStyle w:val="Cmsor2"/>
      </w:pPr>
      <w:bookmarkStart w:id="271" w:name="_1jfnyljo6f10" w:colFirst="0" w:colLast="0"/>
      <w:bookmarkStart w:id="272" w:name="_Ref43989284"/>
      <w:bookmarkStart w:id="273" w:name="_Toc149917330"/>
      <w:bookmarkEnd w:id="271"/>
      <w:r w:rsidRPr="00DD7CCF">
        <w:lastRenderedPageBreak/>
        <w:t>Space</w:t>
      </w:r>
      <w:bookmarkEnd w:id="272"/>
      <w:bookmarkEnd w:id="273"/>
    </w:p>
    <w:p w14:paraId="79F2B687" w14:textId="12379300" w:rsidR="00C02B8C" w:rsidRPr="00DD7CCF" w:rsidRDefault="004D2E67" w:rsidP="00EB2024">
      <w:pPr>
        <w:pStyle w:val="Cmsor3"/>
      </w:pPr>
      <w:bookmarkStart w:id="274" w:name="_mczil3ausgeg" w:colFirst="0" w:colLast="0"/>
      <w:bookmarkStart w:id="275" w:name="_Ref43987984"/>
      <w:bookmarkStart w:id="276" w:name="_Toc149917331"/>
      <w:bookmarkEnd w:id="274"/>
      <w:r w:rsidRPr="00DD7CCF">
        <w:t>Generic markup for original space</w:t>
      </w:r>
      <w:bookmarkEnd w:id="275"/>
      <w:bookmarkEnd w:id="276"/>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354BEBF7"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A61239">
        <w:t>8.1.2</w:t>
      </w:r>
      <w:r w:rsidR="00780A5D" w:rsidRPr="00DD7CCF">
        <w:fldChar w:fldCharType="end"/>
      </w:r>
      <w:r w:rsidRPr="00DD7CCF">
        <w:t xml:space="preserve"> for more details</w:t>
      </w:r>
    </w:p>
    <w:p w14:paraId="694361A6" w14:textId="79473EA0" w:rsidR="001663CE" w:rsidRDefault="001663CE" w:rsidP="00EB2024">
      <w:pPr>
        <w:pStyle w:val="Cmsor3"/>
      </w:pPr>
      <w:bookmarkStart w:id="277" w:name="_g16v5ug6dm4p" w:colFirst="0" w:colLast="0"/>
      <w:bookmarkStart w:id="278" w:name="_Ref134027392"/>
      <w:bookmarkStart w:id="279" w:name="_Toc149917332"/>
      <w:bookmarkStart w:id="280" w:name="_Ref43987645"/>
      <w:bookmarkEnd w:id="277"/>
      <w:r>
        <w:t>Not all blanks are space</w:t>
      </w:r>
      <w:bookmarkEnd w:id="278"/>
      <w:bookmarkEnd w:id="279"/>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19B3268C"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A61239">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414DFC0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A61239">
        <w:t>3.6</w:t>
      </w:r>
      <w:r w:rsidR="00AF54D4">
        <w:fldChar w:fldCharType="end"/>
      </w:r>
      <w:r>
        <w:t>)</w:t>
      </w:r>
    </w:p>
    <w:p w14:paraId="2AABDE76" w14:textId="33CAC0FC"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A61239">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1A922712"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A61239">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1" w:name="_Ref134026679"/>
      <w:bookmarkStart w:id="282" w:name="_Toc149917333"/>
      <w:r w:rsidRPr="00DD7CCF">
        <w:t>Space for semantic segmentation</w:t>
      </w:r>
      <w:bookmarkEnd w:id="280"/>
      <w:bookmarkEnd w:id="281"/>
      <w:bookmarkEnd w:id="28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158E958B"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A61239">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4B783479"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A61239">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3" w:name="_ezodp8p1jvoq" w:colFirst="0" w:colLast="0"/>
      <w:bookmarkStart w:id="284" w:name="_Ref43987728"/>
      <w:bookmarkStart w:id="285" w:name="_Toc149917334"/>
      <w:bookmarkEnd w:id="283"/>
      <w:r w:rsidRPr="00DD7CCF">
        <w:t xml:space="preserve">Space left blank </w:t>
      </w:r>
      <w:bookmarkEnd w:id="284"/>
      <w:r w:rsidR="0044366B" w:rsidRPr="0044366B">
        <w:t>for information not available to the engraver</w:t>
      </w:r>
      <w:bookmarkEnd w:id="28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5DCC003E" w:rsidR="00C02B8C" w:rsidRPr="00DD7CCF" w:rsidRDefault="004D2E67" w:rsidP="00E2714A">
      <w:pPr>
        <w:pStyle w:val="Lista2"/>
      </w:pPr>
      <w:r w:rsidRPr="00DD7CCF">
        <w:lastRenderedPageBreak/>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A61239">
        <w:t>4.4.2</w:t>
      </w:r>
      <w:r w:rsidR="00EE57DB" w:rsidRPr="00DD7CCF">
        <w:fldChar w:fldCharType="end"/>
      </w:r>
      <w:r w:rsidRPr="00DD7CCF">
        <w:t>) either after or before the space</w:t>
      </w:r>
    </w:p>
    <w:p w14:paraId="4749F7BD" w14:textId="77777777" w:rsidR="00C02B8C" w:rsidRPr="00DD7CCF" w:rsidRDefault="004D2E67" w:rsidP="00EB2024">
      <w:pPr>
        <w:pStyle w:val="Cmsor3"/>
      </w:pPr>
      <w:bookmarkStart w:id="286" w:name="_8rva2rlyx9df" w:colFirst="0" w:colLast="0"/>
      <w:bookmarkStart w:id="287" w:name="_3hdkntv18hp0" w:colFirst="0" w:colLast="0"/>
      <w:bookmarkStart w:id="288" w:name="_Ref43985107"/>
      <w:bookmarkStart w:id="289" w:name="_Toc149917335"/>
      <w:bookmarkEnd w:id="286"/>
      <w:bookmarkEnd w:id="287"/>
      <w:r w:rsidRPr="00DD7CCF">
        <w:t>Spaces imposed by physical necessity</w:t>
      </w:r>
      <w:bookmarkEnd w:id="288"/>
      <w:bookmarkEnd w:id="28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C87570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A61239">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lastRenderedPageBreak/>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0" w:name="_mo8ye4cvqr4s" w:colFirst="0" w:colLast="0"/>
      <w:bookmarkEnd w:id="29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731FF3B4"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A61239" w:rsidRPr="00DD7CCF">
        <w:t xml:space="preserve">Example </w:t>
      </w:r>
      <w:r w:rsidR="00A61239">
        <w:rPr>
          <w:noProof/>
        </w:rPr>
        <w:t>4.3.5</w:t>
      </w:r>
      <w:r w:rsidR="00A61239" w:rsidRPr="00DD7CCF">
        <w:rPr>
          <w:noProof/>
        </w:rPr>
        <w:t>.</w:t>
      </w:r>
      <w:r w:rsidR="00A61239">
        <w:rPr>
          <w:noProof/>
        </w:rPr>
        <w:t>A</w:t>
      </w:r>
      <w:r w:rsidR="001C1063" w:rsidRPr="00DD7CCF">
        <w:fldChar w:fldCharType="end"/>
      </w:r>
      <w:r w:rsidR="001C1063" w:rsidRPr="00DD7CCF">
        <w:t>/1</w:t>
      </w:r>
    </w:p>
    <w:p w14:paraId="69689FC1" w14:textId="42BFDCC9"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A61239" w:rsidRPr="00DD7CCF">
        <w:t xml:space="preserve">Example </w:t>
      </w:r>
      <w:r w:rsidR="00A61239">
        <w:rPr>
          <w:noProof/>
        </w:rPr>
        <w:t>4.3.5</w:t>
      </w:r>
      <w:r w:rsidR="00A61239" w:rsidRPr="00DD7CCF">
        <w:rPr>
          <w:noProof/>
        </w:rPr>
        <w:t>.</w:t>
      </w:r>
      <w:r w:rsidR="00A61239">
        <w:rPr>
          <w:noProof/>
        </w:rPr>
        <w:t>A</w:t>
      </w:r>
      <w:r w:rsidR="001C1063" w:rsidRPr="00DD7CCF">
        <w:fldChar w:fldCharType="end"/>
      </w:r>
      <w:r w:rsidR="001C1063" w:rsidRPr="00DD7CCF">
        <w:t>/2</w:t>
      </w:r>
    </w:p>
    <w:p w14:paraId="6DC59B62" w14:textId="36CB19BB"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A61239" w:rsidRPr="00DD7CCF">
        <w:t xml:space="preserve">Example </w:t>
      </w:r>
      <w:r w:rsidR="00A61239">
        <w:rPr>
          <w:noProof/>
        </w:rPr>
        <w:t>4.3.5</w:t>
      </w:r>
      <w:r w:rsidR="00A61239" w:rsidRPr="00DD7CCF">
        <w:rPr>
          <w:noProof/>
        </w:rPr>
        <w:t>.</w:t>
      </w:r>
      <w:r w:rsidR="00A61239">
        <w:rPr>
          <w:noProof/>
        </w:rPr>
        <w:t>A</w:t>
      </w:r>
      <w:r w:rsidR="001C1063" w:rsidRPr="00DD7CCF">
        <w:fldChar w:fldCharType="end"/>
      </w:r>
      <w:r w:rsidR="001C1063" w:rsidRPr="00DD7CCF">
        <w:t>/3</w:t>
      </w:r>
    </w:p>
    <w:p w14:paraId="50E6EA7F" w14:textId="4BC5E4D3"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A61239" w:rsidRPr="00DD7CCF">
        <w:t xml:space="preserve">Example </w:t>
      </w:r>
      <w:r w:rsidR="00A61239">
        <w:rPr>
          <w:noProof/>
        </w:rPr>
        <w:t>4.3.5</w:t>
      </w:r>
      <w:r w:rsidR="00A61239" w:rsidRPr="00DD7CCF">
        <w:rPr>
          <w:noProof/>
        </w:rPr>
        <w:t>.</w:t>
      </w:r>
      <w:r w:rsidR="00A61239">
        <w:rPr>
          <w:noProof/>
        </w:rPr>
        <w:t>A</w:t>
      </w:r>
      <w:r w:rsidR="001C1063" w:rsidRPr="00DD7CCF">
        <w:fldChar w:fldCharType="end"/>
      </w:r>
      <w:r w:rsidR="001C1063" w:rsidRPr="00DD7CCF">
        <w:t>/4</w:t>
      </w:r>
    </w:p>
    <w:p w14:paraId="016E7C4F" w14:textId="63F6D574"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A61239" w:rsidRPr="00DD7CCF">
        <w:t xml:space="preserve">Example </w:t>
      </w:r>
      <w:r w:rsidR="00A61239">
        <w:rPr>
          <w:noProof/>
        </w:rPr>
        <w:t>4.3.5</w:t>
      </w:r>
      <w:r w:rsidR="00A61239" w:rsidRPr="00DD7CCF">
        <w:rPr>
          <w:noProof/>
        </w:rPr>
        <w:t>.</w:t>
      </w:r>
      <w:r w:rsidR="00A61239">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1D09D83D" w:rsidR="00894E6E" w:rsidRPr="00DD7CCF" w:rsidRDefault="00894E6E" w:rsidP="00B3351B">
            <w:pPr>
              <w:pStyle w:val="Kpalrs"/>
            </w:pPr>
            <w:bookmarkStart w:id="291" w:name="_Ref44063881"/>
            <w:bookmarkStart w:id="292" w:name="_Ref44063878"/>
            <w:r w:rsidRPr="00DD7CCF">
              <w:t xml:space="preserve">Example </w:t>
            </w:r>
            <w:fldSimple w:instr=" STYLEREF 3 \s ">
              <w:r w:rsidR="00A61239">
                <w:rPr>
                  <w:noProof/>
                </w:rPr>
                <w:t>4.3.5</w:t>
              </w:r>
            </w:fldSimple>
            <w:r w:rsidRPr="00DD7CCF">
              <w:t>.</w:t>
            </w:r>
            <w:fldSimple w:instr=" SEQ Example \* ALPHABETIC \s 3 ">
              <w:r w:rsidR="00A61239">
                <w:rPr>
                  <w:noProof/>
                </w:rPr>
                <w:t>A</w:t>
              </w:r>
            </w:fldSimple>
            <w:bookmarkEnd w:id="291"/>
            <w:r w:rsidRPr="00DD7CCF">
              <w:t>: positions of a binding hole relative to text</w:t>
            </w:r>
            <w:bookmarkEnd w:id="29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293" w:name="_4ie6uwnthfaw" w:colFirst="0" w:colLast="0"/>
      <w:bookmarkStart w:id="294" w:name="_9qk9995s9cyz" w:colFirst="0" w:colLast="0"/>
      <w:bookmarkStart w:id="295" w:name="_Ref63674539"/>
      <w:bookmarkStart w:id="296" w:name="_Toc149917336"/>
      <w:bookmarkStart w:id="297" w:name="_Ref43985257"/>
      <w:bookmarkEnd w:id="293"/>
      <w:bookmarkEnd w:id="294"/>
      <w:r>
        <w:t>Unexplained space</w:t>
      </w:r>
      <w:bookmarkEnd w:id="295"/>
      <w:bookmarkEnd w:id="296"/>
    </w:p>
    <w:p w14:paraId="073BF291" w14:textId="13936D99"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A61239">
        <w:t>4.3.2</w:t>
      </w:r>
      <w:r>
        <w:fldChar w:fldCharType="end"/>
      </w:r>
      <w:r>
        <w:t xml:space="preserve"> to §</w:t>
      </w:r>
      <w:r>
        <w:fldChar w:fldCharType="begin"/>
      </w:r>
      <w:r>
        <w:instrText xml:space="preserve"> REF _Ref43985107 \r \h </w:instrText>
      </w:r>
      <w:r>
        <w:fldChar w:fldCharType="separate"/>
      </w:r>
      <w:r w:rsidR="00A61239">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4928EE3E"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A61239">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298" w:name="_Toc149917337"/>
      <w:r w:rsidRPr="00DD7CCF">
        <w:t xml:space="preserve">Premodern </w:t>
      </w:r>
      <w:r w:rsidR="006733B4">
        <w:t xml:space="preserve">scribal </w:t>
      </w:r>
      <w:r w:rsidR="006733B4" w:rsidRPr="00DD7CCF">
        <w:t>intervention</w:t>
      </w:r>
      <w:bookmarkEnd w:id="297"/>
      <w:bookmarkEnd w:id="298"/>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299" w:name="_an1iq23tb1j" w:colFirst="0" w:colLast="0"/>
      <w:bookmarkStart w:id="300" w:name="_Ref43985171"/>
      <w:bookmarkStart w:id="301" w:name="_Toc149917338"/>
      <w:bookmarkEnd w:id="299"/>
      <w:r w:rsidRPr="00DD7CCF">
        <w:lastRenderedPageBreak/>
        <w:t>Premodern deletion</w:t>
      </w:r>
      <w:bookmarkEnd w:id="300"/>
      <w:bookmarkEnd w:id="301"/>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19340A5C"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A61239">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1181E08B" w:rsidR="007346F4" w:rsidRPr="00DD7CCF" w:rsidRDefault="007346F4" w:rsidP="00E2714A">
      <w:pPr>
        <w:pStyle w:val="Lista2"/>
      </w:pPr>
      <w:r w:rsidRPr="007346F4">
        <w:t>see §</w:t>
      </w:r>
      <w:r>
        <w:fldChar w:fldCharType="begin"/>
      </w:r>
      <w:r>
        <w:instrText xml:space="preserve"> REF _Ref74727538 \r \h </w:instrText>
      </w:r>
      <w:r>
        <w:fldChar w:fldCharType="separate"/>
      </w:r>
      <w:r w:rsidR="00A61239">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32F97F2A"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A61239">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6C70FF86" w:rsidR="002E3FB1" w:rsidRPr="00DD7CCF" w:rsidRDefault="002E3FB1" w:rsidP="002E3FB1">
            <w:pPr>
              <w:pStyle w:val="Kpalrs"/>
            </w:pPr>
            <w:r w:rsidRPr="00DD7CCF">
              <w:t xml:space="preserve">Example </w:t>
            </w:r>
            <w:fldSimple w:instr=" STYLEREF 3 \s ">
              <w:r w:rsidR="00A61239">
                <w:rPr>
                  <w:noProof/>
                </w:rPr>
                <w:t>4.4.1</w:t>
              </w:r>
            </w:fldSimple>
            <w:r w:rsidRPr="00DD7CCF">
              <w:t>.</w:t>
            </w:r>
            <w:fldSimple w:instr=" SEQ Example \* ALPHABETIC \s 3 ">
              <w:r w:rsidR="00A61239">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2" w:name="_dvngk7b8udu7" w:colFirst="0" w:colLast="0"/>
      <w:bookmarkStart w:id="303" w:name="_Ref43978471"/>
      <w:bookmarkStart w:id="304" w:name="_Toc149917339"/>
      <w:bookmarkEnd w:id="302"/>
      <w:r w:rsidRPr="00DD7CCF">
        <w:t>Premodern insertion</w:t>
      </w:r>
      <w:bookmarkEnd w:id="303"/>
      <w:bookmarkEnd w:id="304"/>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304BB4AE"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A61239">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1D34669E"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A61239" w:rsidRPr="00DD7CCF">
        <w:t xml:space="preserve">Example </w:t>
      </w:r>
      <w:r w:rsidR="00A61239">
        <w:rPr>
          <w:noProof/>
        </w:rPr>
        <w:t>4.4.2</w:t>
      </w:r>
      <w:r w:rsidR="00A61239" w:rsidRPr="00DD7CCF">
        <w:rPr>
          <w:noProof/>
        </w:rPr>
        <w:t>.</w:t>
      </w:r>
      <w:r w:rsidR="00A61239">
        <w:rPr>
          <w:noProof/>
        </w:rPr>
        <w:t>B</w:t>
      </w:r>
      <w:r w:rsidR="00AA796A" w:rsidRPr="00DD7CCF">
        <w:fldChar w:fldCharType="end"/>
      </w:r>
    </w:p>
    <w:p w14:paraId="0FE5D2B8" w14:textId="2D3F4CC2" w:rsidR="00C02B8C" w:rsidRPr="00DD7CCF" w:rsidRDefault="004D2E67" w:rsidP="00E2714A">
      <w:pPr>
        <w:pStyle w:val="Lista3"/>
      </w:pPr>
      <w:r w:rsidRPr="00DD7CCF">
        <w:lastRenderedPageBreak/>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953084B"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A61239">
        <w:t>8.2</w:t>
      </w:r>
      <w:r>
        <w:fldChar w:fldCharType="end"/>
      </w:r>
      <w:r w:rsidRPr="00F94D39">
        <w:t xml:space="preserve">) </w:t>
      </w:r>
    </w:p>
    <w:p w14:paraId="500824A1" w14:textId="00C6B4F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A61239">
        <w:t>3.2</w:t>
      </w:r>
      <w:r>
        <w:fldChar w:fldCharType="end"/>
      </w:r>
      <w:r w:rsidRPr="00F94D39">
        <w:t>; and gridlike milestones, §</w:t>
      </w:r>
      <w:r>
        <w:fldChar w:fldCharType="begin"/>
      </w:r>
      <w:r>
        <w:instrText xml:space="preserve"> REF _Ref43984651 \r \h </w:instrText>
      </w:r>
      <w:r>
        <w:fldChar w:fldCharType="separate"/>
      </w:r>
      <w:r w:rsidR="00A61239">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A61239" w:rsidRPr="00DD7CCF">
        <w:t xml:space="preserve">Example </w:t>
      </w:r>
      <w:r w:rsidR="00A61239">
        <w:rPr>
          <w:noProof/>
        </w:rPr>
        <w:t>2.3.7</w:t>
      </w:r>
      <w:r w:rsidR="00A61239" w:rsidRPr="00DD7CCF">
        <w:rPr>
          <w:noProof/>
        </w:rPr>
        <w:t>.</w:t>
      </w:r>
      <w:r w:rsidR="00A61239">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1664364D"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A61239">
        <w:t>3.3.4</w:t>
      </w:r>
      <w:r w:rsidR="00194541" w:rsidRPr="00DD7CCF">
        <w:fldChar w:fldCharType="end"/>
      </w:r>
      <w:r w:rsidRPr="00DD7CCF">
        <w:t>)</w:t>
      </w:r>
    </w:p>
    <w:p w14:paraId="68A00AEB" w14:textId="699D18E2"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A61239">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CD06CB2" w:rsidR="001C1063" w:rsidRPr="00DD7CCF" w:rsidRDefault="001C1063" w:rsidP="00B3351B">
            <w:pPr>
              <w:pStyle w:val="Kpalrs"/>
            </w:pPr>
            <w:r w:rsidRPr="00DD7CCF">
              <w:t xml:space="preserve">Example </w:t>
            </w:r>
            <w:fldSimple w:instr=" STYLEREF 3 \s ">
              <w:r w:rsidR="00A61239">
                <w:rPr>
                  <w:noProof/>
                </w:rPr>
                <w:t>4.4.2</w:t>
              </w:r>
            </w:fldSimple>
            <w:r w:rsidRPr="00DD7CCF">
              <w:t>.</w:t>
            </w:r>
            <w:fldSimple w:instr=" SEQ Example \* ALPHABETIC \s 3 ">
              <w:r w:rsidR="00A61239">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FBE6AF1" w:rsidR="001C1063" w:rsidRPr="00DD7CCF" w:rsidRDefault="001C1063" w:rsidP="00B3351B">
            <w:pPr>
              <w:pStyle w:val="Kpalrs"/>
            </w:pPr>
            <w:bookmarkStart w:id="305" w:name="_Ref44078703"/>
            <w:r w:rsidRPr="00DD7CCF">
              <w:t xml:space="preserve">Example </w:t>
            </w:r>
            <w:fldSimple w:instr=" STYLEREF 3 \s ">
              <w:r w:rsidR="00A61239">
                <w:rPr>
                  <w:noProof/>
                </w:rPr>
                <w:t>4.4.2</w:t>
              </w:r>
            </w:fldSimple>
            <w:r w:rsidRPr="00DD7CCF">
              <w:t>.</w:t>
            </w:r>
            <w:fldSimple w:instr=" SEQ Example \* ALPHABETIC \s 3 ">
              <w:r w:rsidR="00A61239">
                <w:rPr>
                  <w:noProof/>
                </w:rPr>
                <w:t>B</w:t>
              </w:r>
            </w:fldSimple>
            <w:bookmarkEnd w:id="305"/>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6" w:name="_maecup4bnx3" w:colFirst="0" w:colLast="0"/>
      <w:bookmarkStart w:id="307" w:name="_Ref43987708"/>
      <w:bookmarkEnd w:id="306"/>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2EAFD1FD" w:rsidR="00203DC6" w:rsidRPr="00DD7CCF" w:rsidRDefault="00203DC6" w:rsidP="006F3B68">
            <w:pPr>
              <w:pStyle w:val="Kpalrs"/>
            </w:pPr>
            <w:r w:rsidRPr="00DD7CCF">
              <w:t xml:space="preserve">Example </w:t>
            </w:r>
            <w:fldSimple w:instr=" STYLEREF 3 \s ">
              <w:r w:rsidR="00A61239">
                <w:rPr>
                  <w:noProof/>
                </w:rPr>
                <w:t>4.4.2</w:t>
              </w:r>
            </w:fldSimple>
            <w:r w:rsidRPr="00DD7CCF">
              <w:t>.</w:t>
            </w:r>
            <w:fldSimple w:instr=" SEQ Example \* ALPHABETIC \s 3 ">
              <w:r w:rsidR="00A61239">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08" w:name="_Ref74727538"/>
      <w:bookmarkStart w:id="309" w:name="_Toc149917340"/>
      <w:r w:rsidRPr="00DD7CCF">
        <w:t>Premodern correction</w:t>
      </w:r>
      <w:bookmarkEnd w:id="307"/>
      <w:bookmarkEnd w:id="308"/>
      <w:bookmarkEnd w:id="309"/>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680A3CC2"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A61239">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5CB57019"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A61239" w:rsidRPr="00DD7CCF">
        <w:t xml:space="preserve">Example </w:t>
      </w:r>
      <w:r w:rsidR="00A61239">
        <w:rPr>
          <w:noProof/>
        </w:rPr>
        <w:t>4.4.3</w:t>
      </w:r>
      <w:r w:rsidR="00A61239" w:rsidRPr="00DD7CCF">
        <w:rPr>
          <w:noProof/>
        </w:rPr>
        <w:t>.</w:t>
      </w:r>
      <w:r w:rsidR="00A61239">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590846FB" w:rsidR="00203DC6" w:rsidRPr="00DD7CCF" w:rsidRDefault="00203DC6" w:rsidP="006F3B68">
            <w:pPr>
              <w:pStyle w:val="Kpalrs"/>
            </w:pPr>
            <w:r w:rsidRPr="00DD7CCF">
              <w:t xml:space="preserve">Example </w:t>
            </w:r>
            <w:fldSimple w:instr=" STYLEREF 3 \s ">
              <w:r w:rsidR="00A61239">
                <w:rPr>
                  <w:noProof/>
                </w:rPr>
                <w:t>4.4.3</w:t>
              </w:r>
            </w:fldSimple>
            <w:r w:rsidRPr="00DD7CCF">
              <w:t>.</w:t>
            </w:r>
            <w:fldSimple w:instr=" SEQ Example \* ALPHABETIC \s 3 ">
              <w:r w:rsidR="00A61239">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259E0652" w:rsidR="00517D87" w:rsidRPr="00DD7CCF" w:rsidRDefault="00517D87" w:rsidP="009633E9">
            <w:pPr>
              <w:pStyle w:val="Kpalrs"/>
            </w:pPr>
            <w:r w:rsidRPr="00DD7CCF">
              <w:t xml:space="preserve">Example </w:t>
            </w:r>
            <w:fldSimple w:instr=" STYLEREF 3 \s ">
              <w:r w:rsidR="00A61239">
                <w:rPr>
                  <w:noProof/>
                </w:rPr>
                <w:t>4.4.3</w:t>
              </w:r>
            </w:fldSimple>
            <w:r w:rsidRPr="00DD7CCF">
              <w:t>.</w:t>
            </w:r>
            <w:fldSimple w:instr=" SEQ Example \* ALPHABETIC \s 3 ">
              <w:r w:rsidR="00A61239">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50C788CD" w:rsidR="001F11CA" w:rsidRPr="00DD7CCF" w:rsidRDefault="001F11CA" w:rsidP="00B3351B">
            <w:pPr>
              <w:pStyle w:val="Kpalrs"/>
            </w:pPr>
            <w:bookmarkStart w:id="310" w:name="_Ref44078690"/>
            <w:r w:rsidRPr="00DD7CCF">
              <w:t xml:space="preserve">Example </w:t>
            </w:r>
            <w:fldSimple w:instr=" STYLEREF 3 \s ">
              <w:r w:rsidR="00A61239">
                <w:rPr>
                  <w:noProof/>
                </w:rPr>
                <w:t>4.4.3</w:t>
              </w:r>
            </w:fldSimple>
            <w:r w:rsidRPr="00DD7CCF">
              <w:t>.</w:t>
            </w:r>
            <w:fldSimple w:instr=" SEQ Example \* ALPHABETIC \s 3 ">
              <w:r w:rsidR="00A61239">
                <w:rPr>
                  <w:noProof/>
                </w:rPr>
                <w:t>C</w:t>
              </w:r>
            </w:fldSimple>
            <w:bookmarkEnd w:id="310"/>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F9EC91F" w:rsidR="001F11CA" w:rsidRPr="00DD7CCF" w:rsidRDefault="001F11CA" w:rsidP="00B3351B">
            <w:pPr>
              <w:pStyle w:val="Kpalrs"/>
            </w:pPr>
            <w:bookmarkStart w:id="311" w:name="_Ref44078634"/>
            <w:r w:rsidRPr="00DD7CCF">
              <w:t xml:space="preserve">Example </w:t>
            </w:r>
            <w:fldSimple w:instr=" STYLEREF 3 \s ">
              <w:r w:rsidR="00A61239">
                <w:rPr>
                  <w:noProof/>
                </w:rPr>
                <w:t>4.4.3</w:t>
              </w:r>
            </w:fldSimple>
            <w:r w:rsidRPr="00DD7CCF">
              <w:t>.</w:t>
            </w:r>
            <w:fldSimple w:instr=" SEQ Example \* ALPHABETIC \s 3 ">
              <w:r w:rsidR="00A61239">
                <w:rPr>
                  <w:noProof/>
                </w:rPr>
                <w:t>D</w:t>
              </w:r>
            </w:fldSimple>
            <w:bookmarkEnd w:id="31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5CE0C54B" w:rsidR="001F11CA" w:rsidRPr="00DD7CCF" w:rsidRDefault="001F11CA" w:rsidP="00B3351B">
            <w:pPr>
              <w:pStyle w:val="Kpalrs"/>
            </w:pPr>
            <w:r w:rsidRPr="00DD7CCF">
              <w:t xml:space="preserve">Example </w:t>
            </w:r>
            <w:fldSimple w:instr=" STYLEREF 3 \s ">
              <w:r w:rsidR="00A61239">
                <w:rPr>
                  <w:noProof/>
                </w:rPr>
                <w:t>4.4.3</w:t>
              </w:r>
            </w:fldSimple>
            <w:r w:rsidRPr="00DD7CCF">
              <w:t>.</w:t>
            </w:r>
            <w:fldSimple w:instr=" SEQ Example \* ALPHABETIC \s 3 ">
              <w:r w:rsidR="00A61239">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2" w:name="_zf8yqisjzwlq" w:colFirst="0" w:colLast="0"/>
      <w:bookmarkStart w:id="313" w:name="_Ref43988752"/>
      <w:bookmarkStart w:id="314" w:name="_Toc149917341"/>
      <w:bookmarkEnd w:id="312"/>
      <w:r w:rsidRPr="00DD7CCF">
        <w:lastRenderedPageBreak/>
        <w:t xml:space="preserve">Physical </w:t>
      </w:r>
      <w:r w:rsidR="006733B4" w:rsidRPr="00DD7CCF">
        <w:t>condition and legibility</w:t>
      </w:r>
      <w:bookmarkEnd w:id="313"/>
      <w:bookmarkEnd w:id="314"/>
    </w:p>
    <w:p w14:paraId="6400D3A4" w14:textId="77777777" w:rsidR="00C02B8C" w:rsidRPr="00DD7CCF" w:rsidRDefault="004D2E67" w:rsidP="00EB2024">
      <w:pPr>
        <w:pStyle w:val="Cmsor2"/>
      </w:pPr>
      <w:bookmarkStart w:id="315" w:name="_z6ifhw1ovfh2" w:colFirst="0" w:colLast="0"/>
      <w:bookmarkStart w:id="316" w:name="_Ref43988606"/>
      <w:bookmarkStart w:id="317" w:name="_Toc149917342"/>
      <w:bookmarkEnd w:id="315"/>
      <w:r w:rsidRPr="00DD7CCF">
        <w:t>Overview</w:t>
      </w:r>
      <w:bookmarkEnd w:id="316"/>
      <w:bookmarkEnd w:id="31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6305D90B"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A61239">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136CC9FD"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A61239">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0767C3F8"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A61239">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4B0A1BE2"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A61239">
        <w:t>5.3.1</w:t>
      </w:r>
      <w:r w:rsidR="0082156E" w:rsidRPr="00DD7CCF">
        <w:fldChar w:fldCharType="end"/>
      </w:r>
    </w:p>
    <w:p w14:paraId="68EB5E74" w14:textId="71D54A5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A61239">
        <w:t>5.3.3</w:t>
      </w:r>
      <w:r w:rsidR="001B68E2" w:rsidRPr="00DD7CCF">
        <w:fldChar w:fldCharType="end"/>
      </w:r>
    </w:p>
    <w:p w14:paraId="289374F0" w14:textId="5B10E3FC"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A61239">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01BD1452" w:rsidR="00177FFC" w:rsidRDefault="00177FFC" w:rsidP="00177FFC">
      <w:pPr>
        <w:pStyle w:val="Kpalrs"/>
      </w:pPr>
      <w:r>
        <w:t xml:space="preserve">Table </w:t>
      </w:r>
      <w:fldSimple w:instr=" SEQ Table \* ARABIC ">
        <w:r w:rsidR="00A61239">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18" w:name="_qwn6j8iel73t" w:colFirst="0" w:colLast="0"/>
      <w:bookmarkStart w:id="319" w:name="_Ref43987823"/>
      <w:bookmarkStart w:id="320" w:name="_Toc149917343"/>
      <w:bookmarkEnd w:id="318"/>
      <w:r w:rsidRPr="00DD7CCF">
        <w:t xml:space="preserve">Damage </w:t>
      </w:r>
      <w:r w:rsidR="006733B4" w:rsidRPr="00DD7CCF">
        <w:t>not affecting legibility</w:t>
      </w:r>
      <w:bookmarkEnd w:id="319"/>
      <w:bookmarkEnd w:id="32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0B75ADEC"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A61239">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1" w:name="_x58d7yl7rh7w" w:colFirst="0" w:colLast="0"/>
      <w:bookmarkStart w:id="322" w:name="_Ref43981505"/>
      <w:bookmarkStart w:id="323" w:name="_Toc149917344"/>
      <w:bookmarkEnd w:id="321"/>
      <w:r w:rsidRPr="00DD7CCF">
        <w:lastRenderedPageBreak/>
        <w:t xml:space="preserve">Doubtful </w:t>
      </w:r>
      <w:r w:rsidR="006733B4" w:rsidRPr="00DD7CCF">
        <w:t>readings</w:t>
      </w:r>
      <w:bookmarkEnd w:id="322"/>
      <w:bookmarkEnd w:id="323"/>
    </w:p>
    <w:p w14:paraId="1435C20F" w14:textId="656FFF0C" w:rsidR="00C02B8C" w:rsidRPr="00DD7CCF" w:rsidRDefault="004D2E67" w:rsidP="00EB2024">
      <w:pPr>
        <w:pStyle w:val="Cmsor3"/>
      </w:pPr>
      <w:bookmarkStart w:id="324" w:name="_tcav1hmvdct4" w:colFirst="0" w:colLast="0"/>
      <w:bookmarkStart w:id="325" w:name="_Ref43987289"/>
      <w:bookmarkStart w:id="326" w:name="_Toc149917345"/>
      <w:bookmarkEnd w:id="324"/>
      <w:r w:rsidRPr="00DD7CCF">
        <w:t xml:space="preserve">The EpiDoc element </w:t>
      </w:r>
      <w:r w:rsidRPr="008608D1">
        <w:rPr>
          <w:rStyle w:val="Code"/>
        </w:rPr>
        <w:t>&lt;unclear&gt;</w:t>
      </w:r>
      <w:bookmarkEnd w:id="325"/>
      <w:bookmarkEnd w:id="32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11AD6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A61239">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27" w:name="_gpk9nikrok6m" w:colFirst="0" w:colLast="0"/>
      <w:bookmarkStart w:id="328" w:name="_Ref43987867"/>
      <w:bookmarkStart w:id="329" w:name="_Toc149917346"/>
      <w:bookmarkEnd w:id="327"/>
      <w:r w:rsidRPr="00DD7CCF">
        <w:t>Tentative readings</w:t>
      </w:r>
      <w:bookmarkEnd w:id="328"/>
      <w:bookmarkEnd w:id="32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0" w:name="_is1q03k2vcu2" w:colFirst="0" w:colLast="0"/>
      <w:bookmarkStart w:id="331" w:name="_Ref43987339"/>
      <w:bookmarkStart w:id="332" w:name="_Toc149917347"/>
      <w:bookmarkEnd w:id="330"/>
      <w:r w:rsidRPr="00DD7CCF">
        <w:t>Ambiguous characters</w:t>
      </w:r>
      <w:bookmarkEnd w:id="331"/>
      <w:bookmarkEnd w:id="33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7DCC795"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A61239">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3503D835"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A61239">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A61239">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33" w:name="_ke7xgc7f3fhh" w:colFirst="0" w:colLast="0"/>
      <w:bookmarkStart w:id="334" w:name="_Ref43987187"/>
      <w:bookmarkStart w:id="335" w:name="_Toc149917348"/>
      <w:bookmarkEnd w:id="333"/>
      <w:r w:rsidRPr="00DD7CCF">
        <w:t xml:space="preserve">Reading difficulties below the </w:t>
      </w:r>
      <w:r w:rsidRPr="00ED5C86">
        <w:rPr>
          <w:rStyle w:val="Foreign"/>
        </w:rPr>
        <w:t>akṣara</w:t>
      </w:r>
      <w:r w:rsidRPr="00DD7CCF">
        <w:t xml:space="preserve"> level</w:t>
      </w:r>
      <w:bookmarkEnd w:id="334"/>
      <w:bookmarkEnd w:id="335"/>
    </w:p>
    <w:p w14:paraId="340F2E3E" w14:textId="238AE06E"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A61239">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D8DDA25"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A61239">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02AB991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A61239">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41167EA5"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A61239">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36" w:name="_advce1m7uke1" w:colFirst="0" w:colLast="0"/>
      <w:bookmarkStart w:id="337" w:name="_Ref43979611"/>
      <w:bookmarkStart w:id="338" w:name="_Toc149917349"/>
      <w:bookmarkEnd w:id="336"/>
      <w:r w:rsidRPr="00DD7CCF">
        <w:lastRenderedPageBreak/>
        <w:t>Lacunae</w:t>
      </w:r>
      <w:bookmarkEnd w:id="337"/>
      <w:bookmarkEnd w:id="338"/>
    </w:p>
    <w:p w14:paraId="7380ABF6" w14:textId="7F6B4707" w:rsidR="00C02B8C" w:rsidRPr="00DD7CCF" w:rsidRDefault="004D2E67" w:rsidP="00EB2024">
      <w:pPr>
        <w:pStyle w:val="Cmsor3"/>
      </w:pPr>
      <w:bookmarkStart w:id="339" w:name="_lo8gk73ax0q" w:colFirst="0" w:colLast="0"/>
      <w:bookmarkStart w:id="340" w:name="_Toc149917350"/>
      <w:bookmarkEnd w:id="339"/>
      <w:r w:rsidRPr="00DD7CCF">
        <w:t xml:space="preserve">The EpiDoc element </w:t>
      </w:r>
      <w:r w:rsidRPr="008608D1">
        <w:rPr>
          <w:rStyle w:val="Code"/>
        </w:rPr>
        <w:t>&lt;gap/&gt;</w:t>
      </w:r>
      <w:bookmarkEnd w:id="34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4011B6D"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A61239">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1" w:name="_hxyhjj6qtlem" w:colFirst="0" w:colLast="0"/>
      <w:bookmarkStart w:id="342" w:name="_Ref43987758"/>
      <w:bookmarkStart w:id="343" w:name="_Toc149917351"/>
      <w:bookmarkEnd w:id="341"/>
      <w:r w:rsidRPr="00DD7CCF">
        <w:t>The reason for a lacuna: illegible or lost</w:t>
      </w:r>
      <w:bookmarkEnd w:id="342"/>
      <w:bookmarkEnd w:id="34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44" w:name="_qo376k1007h" w:colFirst="0" w:colLast="0"/>
      <w:bookmarkStart w:id="345" w:name="_Ref43988016"/>
      <w:bookmarkStart w:id="346" w:name="_Toc149917352"/>
      <w:bookmarkEnd w:id="344"/>
      <w:r w:rsidRPr="00DD7CCF">
        <w:t>Inline lacunae</w:t>
      </w:r>
      <w:bookmarkEnd w:id="345"/>
      <w:bookmarkEnd w:id="346"/>
    </w:p>
    <w:p w14:paraId="62C5AB67" w14:textId="26AF6725"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A61239">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4E9409A6"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A61239">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A61239">
        <w:t>5.4.8</w:t>
      </w:r>
      <w:r w:rsidR="00194541" w:rsidRPr="00DD7CCF">
        <w:fldChar w:fldCharType="end"/>
      </w:r>
      <w:r w:rsidRPr="00DD7CCF">
        <w:t xml:space="preserve"> below</w:t>
      </w:r>
    </w:p>
    <w:p w14:paraId="3943AAC1" w14:textId="48C99781"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A61239">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47" w:name="_gheocos7adm9" w:colFirst="0" w:colLast="0"/>
      <w:bookmarkStart w:id="348" w:name="_Ref43981586"/>
      <w:bookmarkStart w:id="349" w:name="_Toc149917353"/>
      <w:bookmarkEnd w:id="347"/>
      <w:r w:rsidRPr="00DD7CCF">
        <w:t>Lacunae with known metre</w:t>
      </w:r>
      <w:bookmarkEnd w:id="348"/>
      <w:bookmarkEnd w:id="34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8A7D53D"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A61239">
        <w:t xml:space="preserve">Table </w:t>
      </w:r>
      <w:r w:rsidR="00A61239">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A61239">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7D75370A"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A61239">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A61239">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0" w:name="_xrhzsspv9sor" w:colFirst="0" w:colLast="0"/>
      <w:bookmarkStart w:id="351" w:name="_Ref43987049"/>
      <w:bookmarkStart w:id="352" w:name="_Toc149917354"/>
      <w:bookmarkEnd w:id="350"/>
      <w:r w:rsidRPr="00DD7CCF">
        <w:t xml:space="preserve">Lacunae below the </w:t>
      </w:r>
      <w:r w:rsidRPr="00ED5C86">
        <w:rPr>
          <w:rStyle w:val="Foreign"/>
        </w:rPr>
        <w:t>akṣara</w:t>
      </w:r>
      <w:r w:rsidRPr="00DD7CCF">
        <w:t xml:space="preserve"> level</w:t>
      </w:r>
      <w:bookmarkEnd w:id="351"/>
      <w:bookmarkEnd w:id="35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99DB91D"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A61239">
        <w:t>4.1.2</w:t>
      </w:r>
      <w:r w:rsidR="001B68E2" w:rsidRPr="00DD7CCF">
        <w:fldChar w:fldCharType="end"/>
      </w:r>
    </w:p>
    <w:p w14:paraId="283B86AF" w14:textId="1E7775FF"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A61239">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74B15B1C"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A61239">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F300D12" w:rsidR="00B3351B" w:rsidRPr="00DD7CCF" w:rsidRDefault="00B3351B" w:rsidP="00B3351B">
            <w:pPr>
              <w:pStyle w:val="Kpalrs"/>
            </w:pPr>
            <w:r w:rsidRPr="00DD7CCF">
              <w:t xml:space="preserve">Example </w:t>
            </w:r>
            <w:fldSimple w:instr=" STYLEREF 3 \s ">
              <w:r w:rsidR="00A61239">
                <w:rPr>
                  <w:noProof/>
                </w:rPr>
                <w:t>5.4.5</w:t>
              </w:r>
            </w:fldSimple>
            <w:r w:rsidRPr="00DD7CCF">
              <w:t>.</w:t>
            </w:r>
            <w:fldSimple w:instr=" SEQ Example \* ALPHABETIC \s 3 ">
              <w:r w:rsidR="00A61239">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61A6ED02" w:rsidR="00B3351B" w:rsidRPr="00DD7CCF" w:rsidRDefault="00B3351B" w:rsidP="00B3351B">
            <w:pPr>
              <w:pStyle w:val="Kpalrs"/>
            </w:pPr>
            <w:r w:rsidRPr="00DD7CCF">
              <w:lastRenderedPageBreak/>
              <w:t xml:space="preserve">Example </w:t>
            </w:r>
            <w:fldSimple w:instr=" STYLEREF 3 \s ">
              <w:r w:rsidR="00A61239">
                <w:rPr>
                  <w:noProof/>
                </w:rPr>
                <w:t>5.4.5</w:t>
              </w:r>
            </w:fldSimple>
            <w:r w:rsidRPr="00DD7CCF">
              <w:t>.</w:t>
            </w:r>
            <w:fldSimple w:instr=" SEQ Example \* ALPHABETIC \s 3 ">
              <w:r w:rsidR="00A61239">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37D46BF4" w:rsidR="004B08F9" w:rsidRPr="00DD7CCF" w:rsidRDefault="004B08F9" w:rsidP="009F585E">
            <w:pPr>
              <w:pStyle w:val="Kpalrs"/>
            </w:pPr>
            <w:r w:rsidRPr="00DD7CCF">
              <w:t xml:space="preserve">Example </w:t>
            </w:r>
            <w:fldSimple w:instr=" STYLEREF 3 \s ">
              <w:r w:rsidR="00A61239">
                <w:rPr>
                  <w:noProof/>
                </w:rPr>
                <w:t>5.4.5</w:t>
              </w:r>
            </w:fldSimple>
            <w:r w:rsidRPr="00DD7CCF">
              <w:t>.</w:t>
            </w:r>
            <w:fldSimple w:instr=" SEQ Example \* ALPHABETIC \s 3 ">
              <w:r w:rsidR="00A61239">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6BE96FEE" w:rsidR="004B08F9" w:rsidRPr="00DD7CCF" w:rsidRDefault="004B08F9" w:rsidP="009F585E">
            <w:pPr>
              <w:pStyle w:val="Kpalrs"/>
            </w:pPr>
            <w:r w:rsidRPr="00DD7CCF">
              <w:t xml:space="preserve">Example </w:t>
            </w:r>
            <w:fldSimple w:instr=" STYLEREF 3 \s ">
              <w:r w:rsidR="00A61239">
                <w:rPr>
                  <w:noProof/>
                </w:rPr>
                <w:t>5.4.5</w:t>
              </w:r>
            </w:fldSimple>
            <w:r w:rsidRPr="00DD7CCF">
              <w:t>.</w:t>
            </w:r>
            <w:fldSimple w:instr=" SEQ Example \* ALPHABETIC \s 3 ">
              <w:r w:rsidR="00A61239">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53" w:name="_ks1ouwdqdoh4" w:colFirst="0" w:colLast="0"/>
      <w:bookmarkStart w:id="354" w:name="_Ref43987920"/>
      <w:bookmarkStart w:id="355" w:name="_Toc149917355"/>
      <w:bookmarkEnd w:id="353"/>
      <w:r w:rsidRPr="00DD7CCF">
        <w:t>Entire lines lost</w:t>
      </w:r>
      <w:bookmarkEnd w:id="354"/>
      <w:bookmarkEnd w:id="355"/>
    </w:p>
    <w:p w14:paraId="0A676620" w14:textId="30705019"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A61239">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A61239">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07C19189"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A61239">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6" w:name="_2xcytpi" w:colFirst="0" w:colLast="0"/>
      <w:bookmarkEnd w:id="35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7" w:name="_dag8mx6ycrl2" w:colFirst="0" w:colLast="0"/>
      <w:bookmarkEnd w:id="35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58" w:name="_bj792jk8c4tv" w:colFirst="0" w:colLast="0"/>
      <w:bookmarkStart w:id="359" w:name="_Ref43981711"/>
      <w:bookmarkStart w:id="360" w:name="_Toc149917356"/>
      <w:bookmarkEnd w:id="358"/>
      <w:r w:rsidRPr="00DD7CCF">
        <w:t>Massive lacunae</w:t>
      </w:r>
      <w:bookmarkEnd w:id="359"/>
      <w:bookmarkEnd w:id="36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11269F41"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A61239">
        <w:t>5.4.8</w:t>
      </w:r>
      <w:r w:rsidR="00194541" w:rsidRPr="00DD7CCF">
        <w:fldChar w:fldCharType="end"/>
      </w:r>
      <w:r w:rsidRPr="00DD7CCF">
        <w:t xml:space="preserve"> below for the special case of lost copper plates</w:t>
      </w:r>
    </w:p>
    <w:p w14:paraId="3EF83D39" w14:textId="63B5DC63"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A61239">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3416A4C"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A61239">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DBA97E1"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A61239">
        <w:t>5.4.8</w:t>
      </w:r>
      <w:r w:rsidR="00194541" w:rsidRPr="00DD7CCF">
        <w:fldChar w:fldCharType="end"/>
      </w:r>
      <w:r w:rsidRPr="00DD7CCF">
        <w:t xml:space="preserve"> for specific guidance on dealing with incomplete copper plate sets</w:t>
      </w:r>
    </w:p>
    <w:p w14:paraId="6248FD20" w14:textId="4422575F"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A61239">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3C804EB2"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A61239">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540FB240" w:rsidR="004B08F9" w:rsidRPr="00DD7CCF" w:rsidRDefault="004B08F9" w:rsidP="009F585E">
            <w:pPr>
              <w:pStyle w:val="Kpalrs"/>
            </w:pPr>
            <w:r w:rsidRPr="00DD7CCF">
              <w:t xml:space="preserve">Example </w:t>
            </w:r>
            <w:fldSimple w:instr=" STYLEREF 3 \s ">
              <w:r w:rsidR="00A61239">
                <w:rPr>
                  <w:noProof/>
                </w:rPr>
                <w:t>5.4.7</w:t>
              </w:r>
            </w:fldSimple>
            <w:r w:rsidRPr="00DD7CCF">
              <w:t>.</w:t>
            </w:r>
            <w:fldSimple w:instr=" SEQ Example \* ALPHABETIC \s 3 ">
              <w:r w:rsidR="00A61239">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FD063F4"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A61239">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0352E51E" w:rsidR="004B08F9" w:rsidRPr="00DD7CCF" w:rsidRDefault="004B08F9" w:rsidP="009F585E">
            <w:pPr>
              <w:pStyle w:val="Kpalrs"/>
            </w:pPr>
            <w:r w:rsidRPr="00DD7CCF">
              <w:t xml:space="preserve">Example </w:t>
            </w:r>
            <w:fldSimple w:instr=" STYLEREF 3 \s ">
              <w:r w:rsidR="00A61239">
                <w:rPr>
                  <w:noProof/>
                </w:rPr>
                <w:t>5.4.7</w:t>
              </w:r>
            </w:fldSimple>
            <w:r w:rsidRPr="00DD7CCF">
              <w:t>.</w:t>
            </w:r>
            <w:fldSimple w:instr=" SEQ Example \* ALPHABETIC \s 3 ">
              <w:r w:rsidR="00A61239">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A880D8C"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1" w:name="_ogtcaja4eie" w:colFirst="0" w:colLast="0"/>
      <w:bookmarkStart w:id="362" w:name="_Ref43984811"/>
      <w:bookmarkStart w:id="363" w:name="_Toc149917357"/>
      <w:bookmarkEnd w:id="361"/>
      <w:r w:rsidRPr="00DD7CCF">
        <w:t>Lost copper plates</w:t>
      </w:r>
      <w:bookmarkEnd w:id="362"/>
      <w:bookmarkEnd w:id="363"/>
    </w:p>
    <w:p w14:paraId="77338A30" w14:textId="036953D1"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A61239">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61DF456C"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A61239">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6F18C696"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A61239">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7835D883"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A61239">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9DDE4BC"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A61239">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64" w:name="_Ref149918878"/>
      <w:r>
        <w:t>Lost medial plates</w:t>
      </w:r>
      <w:bookmarkEnd w:id="364"/>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45D7AE0B"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A61239">
        <w:t>Appendix C</w:t>
      </w:r>
      <w:r w:rsidR="00780A5D" w:rsidRPr="00DD7CCF">
        <w:fldChar w:fldCharType="end"/>
      </w:r>
      <w:r w:rsidRPr="00DD7CCF">
        <w:t xml:space="preserve"> for an illustration of the encoding of a reconstructed medial plate</w:t>
      </w:r>
    </w:p>
    <w:p w14:paraId="6028EAA9" w14:textId="072B076C"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A61239">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5A79640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A61239">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65" w:name="_m2k3hdqjm9zb" w:colFirst="0" w:colLast="0"/>
      <w:bookmarkStart w:id="366" w:name="_Toc149917358"/>
      <w:bookmarkEnd w:id="365"/>
      <w:r w:rsidRPr="00DD7CCF">
        <w:lastRenderedPageBreak/>
        <w:t>Fractured inscriptions</w:t>
      </w:r>
      <w:bookmarkEnd w:id="366"/>
    </w:p>
    <w:p w14:paraId="2F592D8C" w14:textId="7164E1F1"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A61239">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55E95B50"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A61239">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A61239" w:rsidRPr="00DD7CCF">
        <w:t xml:space="preserve">Example </w:t>
      </w:r>
      <w:r w:rsidR="00A61239">
        <w:rPr>
          <w:noProof/>
        </w:rPr>
        <w:t>3.6.6</w:t>
      </w:r>
      <w:r w:rsidR="00A61239" w:rsidRPr="00DD7CCF">
        <w:rPr>
          <w:noProof/>
        </w:rPr>
        <w:t>.</w:t>
      </w:r>
      <w:r w:rsidR="00A61239">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1EE3AD98"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A61239" w:rsidRPr="00DD7CCF">
        <w:t xml:space="preserve">Example </w:t>
      </w:r>
      <w:r w:rsidR="00A61239">
        <w:rPr>
          <w:noProof/>
        </w:rPr>
        <w:t>3.4.5</w:t>
      </w:r>
      <w:r w:rsidR="00A61239" w:rsidRPr="00DD7CCF">
        <w:rPr>
          <w:noProof/>
        </w:rPr>
        <w:t>.</w:t>
      </w:r>
      <w:r w:rsidR="00A61239">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67" w:name="_v1clk7602zin" w:colFirst="0" w:colLast="0"/>
      <w:bookmarkStart w:id="368" w:name="_Ref43984912"/>
      <w:bookmarkStart w:id="369" w:name="_Toc149917359"/>
      <w:bookmarkStart w:id="370" w:name="_Ref43978565"/>
      <w:bookmarkEnd w:id="367"/>
      <w:r w:rsidRPr="00DD7CCF">
        <w:t xml:space="preserve">Restoring </w:t>
      </w:r>
      <w:r w:rsidR="006733B4" w:rsidRPr="00DD7CCF">
        <w:t>lacunae</w:t>
      </w:r>
      <w:bookmarkEnd w:id="368"/>
      <w:bookmarkEnd w:id="369"/>
    </w:p>
    <w:p w14:paraId="7E450D22" w14:textId="77777777" w:rsidR="00DA61F4" w:rsidRPr="00DD7CCF" w:rsidRDefault="00DA61F4" w:rsidP="00EB2024">
      <w:pPr>
        <w:pStyle w:val="Cmsor3"/>
      </w:pPr>
      <w:bookmarkStart w:id="371" w:name="_ck6yxgbwhraw" w:colFirst="0" w:colLast="0"/>
      <w:bookmarkStart w:id="372" w:name="_Toc149917360"/>
      <w:bookmarkEnd w:id="371"/>
      <w:r w:rsidRPr="00DD7CCF">
        <w:t>Marking up restored text</w:t>
      </w:r>
      <w:bookmarkEnd w:id="372"/>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1BF82F19"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A61239">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24A598F5"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A61239">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42F0E480"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A61239">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73" w:name="_1tkql41gk7ns" w:colFirst="0" w:colLast="0"/>
      <w:bookmarkStart w:id="374" w:name="_Toc149917361"/>
      <w:bookmarkEnd w:id="373"/>
      <w:r w:rsidRPr="00DD7CCF">
        <w:t>The basis of restoration</w:t>
      </w:r>
      <w:bookmarkEnd w:id="374"/>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3972522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A61239">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55623044"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A61239">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75" w:name="_Toc149917362"/>
      <w:r w:rsidRPr="008608D1">
        <w:lastRenderedPageBreak/>
        <w:t xml:space="preserve">Editorial </w:t>
      </w:r>
      <w:r w:rsidR="006733B4" w:rsidRPr="008608D1">
        <w:t>intervention</w:t>
      </w:r>
      <w:bookmarkEnd w:id="370"/>
      <w:bookmarkEnd w:id="375"/>
    </w:p>
    <w:p w14:paraId="233253B5" w14:textId="04FE0552" w:rsidR="00C02B8C" w:rsidRPr="00DD7CCF" w:rsidRDefault="004D2E67" w:rsidP="00EB2024">
      <w:pPr>
        <w:pStyle w:val="Cmsor2"/>
      </w:pPr>
      <w:bookmarkStart w:id="376" w:name="_syuqjrbqvtf4" w:colFirst="0" w:colLast="0"/>
      <w:bookmarkStart w:id="377" w:name="_Toc149917363"/>
      <w:bookmarkEnd w:id="376"/>
      <w:r w:rsidRPr="00DD7CCF">
        <w:t xml:space="preserve">Correction and </w:t>
      </w:r>
      <w:r w:rsidR="006733B4" w:rsidRPr="00DD7CCF">
        <w:t>normalisation</w:t>
      </w:r>
      <w:bookmarkEnd w:id="377"/>
    </w:p>
    <w:p w14:paraId="5CC20CF6" w14:textId="4F20B781" w:rsidR="00C02B8C" w:rsidRPr="00DD7CCF" w:rsidRDefault="004D2E67" w:rsidP="00EB2024">
      <w:pPr>
        <w:pStyle w:val="Cmsor3"/>
      </w:pPr>
      <w:bookmarkStart w:id="378" w:name="_jwbb962kns6j" w:colFirst="0" w:colLast="0"/>
      <w:bookmarkStart w:id="379" w:name="_Toc149917364"/>
      <w:bookmarkEnd w:id="378"/>
      <w:r w:rsidRPr="00DD7CCF">
        <w:t>Correction versus normalisation</w:t>
      </w:r>
      <w:bookmarkEnd w:id="37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27D8EBDC"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A61239">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0" w:name="_8gcqc0hm9n9l" w:colFirst="0" w:colLast="0"/>
      <w:bookmarkStart w:id="381" w:name="_Ref43988511"/>
      <w:bookmarkStart w:id="382" w:name="_Toc149917365"/>
      <w:bookmarkEnd w:id="380"/>
      <w:r w:rsidRPr="00DD7CCF">
        <w:t>Markup methods for correction and normalisation</w:t>
      </w:r>
      <w:bookmarkEnd w:id="381"/>
      <w:bookmarkEnd w:id="38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AC8A55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A61239">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A61239">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052E3C4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A61239">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A61239">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3849D594"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A61239">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4A93A34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A61239">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36FCC8C9"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A61239">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83" w:name="_yyyl8vy3rih7" w:colFirst="0" w:colLast="0"/>
      <w:bookmarkStart w:id="384" w:name="_Ref43991017"/>
      <w:bookmarkStart w:id="385" w:name="_Toc149917366"/>
      <w:bookmarkEnd w:id="383"/>
      <w:r w:rsidRPr="00DD7CCF">
        <w:t>Good practice in editorial intervention</w:t>
      </w:r>
      <w:bookmarkEnd w:id="384"/>
      <w:bookmarkEnd w:id="385"/>
    </w:p>
    <w:p w14:paraId="260F477B" w14:textId="15B5BA34"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A61239">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A61239">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7ADF79AF"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A61239">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7C8AC35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A61239">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A61239">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69230479"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A61239">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0667502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A61239">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A61239">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86" w:name="_28dwy480zoal" w:colFirst="0" w:colLast="0"/>
      <w:bookmarkStart w:id="387" w:name="_Ref43981233"/>
      <w:bookmarkStart w:id="388" w:name="_Toc149917367"/>
      <w:bookmarkEnd w:id="386"/>
      <w:r w:rsidRPr="008D585D">
        <w:t>Correction</w:t>
      </w:r>
      <w:r w:rsidRPr="00DD7CCF">
        <w:t xml:space="preserve"> and normalisation in verse</w:t>
      </w:r>
      <w:bookmarkEnd w:id="387"/>
      <w:bookmarkEnd w:id="38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349136FA"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A61239">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381207DF"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A61239">
        <w:t>6.1.4.1</w:t>
      </w:r>
      <w:r>
        <w:fldChar w:fldCharType="end"/>
      </w:r>
      <w:r w:rsidRPr="00302A26">
        <w:t xml:space="preserve"> for details)</w:t>
      </w:r>
    </w:p>
    <w:p w14:paraId="0EAE1C35" w14:textId="653BE8D3"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A61239">
        <w:t>6.1.4.2</w:t>
      </w:r>
      <w:r>
        <w:fldChar w:fldCharType="end"/>
      </w:r>
      <w:r>
        <w:t>)</w:t>
      </w:r>
    </w:p>
    <w:p w14:paraId="487CD53A" w14:textId="668D23B9"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A61239">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89" w:name="_Ref137824123"/>
      <w:bookmarkStart w:id="390" w:name="_Toc138064444"/>
      <w:bookmarkStart w:id="391" w:name="_Toc149917368"/>
      <w:bookmarkStart w:id="392" w:name="_Ref43981070"/>
      <w:r w:rsidRPr="00D67DA5">
        <w:t>Non-standard prosody with non-standard language</w:t>
      </w:r>
      <w:bookmarkEnd w:id="389"/>
      <w:bookmarkEnd w:id="390"/>
      <w:bookmarkEnd w:id="391"/>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4BD4F0E1"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A61239">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72E2E5F5"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A61239">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A61239">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393" w:name="_Ref137824158"/>
      <w:bookmarkStart w:id="394" w:name="_Toc138064445"/>
      <w:bookmarkStart w:id="395" w:name="_Toc149917369"/>
      <w:r w:rsidRPr="00302A26">
        <w:t xml:space="preserve">Standard </w:t>
      </w:r>
      <w:r w:rsidRPr="002049E7">
        <w:t xml:space="preserve">prosody </w:t>
      </w:r>
      <w:r w:rsidRPr="00302A26">
        <w:t>with non-standard language</w:t>
      </w:r>
      <w:bookmarkEnd w:id="393"/>
      <w:bookmarkEnd w:id="394"/>
      <w:bookmarkEnd w:id="395"/>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6FB308EE"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A61239">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0A6199EC"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A61239">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396" w:name="_Ref137825393"/>
      <w:bookmarkStart w:id="397" w:name="_Toc138064446"/>
      <w:bookmarkStart w:id="398" w:name="_Toc149917370"/>
      <w:r w:rsidRPr="00302A26">
        <w:t>Non-standard prosody with standard language</w:t>
      </w:r>
      <w:bookmarkEnd w:id="396"/>
      <w:bookmarkEnd w:id="397"/>
      <w:bookmarkEnd w:id="398"/>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7CBDB3B9"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A61239">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0C48D26B"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A61239">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5E813BB0"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A61239">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A61239">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5967262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A61239">
        <w:t>2.2.2</w:t>
      </w:r>
      <w:r>
        <w:fldChar w:fldCharType="end"/>
      </w:r>
      <w:r>
        <w:t xml:space="preserve">) for the addition as in </w:t>
      </w:r>
      <w:r>
        <w:fldChar w:fldCharType="begin"/>
      </w:r>
      <w:r>
        <w:instrText xml:space="preserve"> REF _Ref137825293 \h </w:instrText>
      </w:r>
      <w:r>
        <w:fldChar w:fldCharType="separate"/>
      </w:r>
      <w:r w:rsidR="00A61239" w:rsidRPr="00DD7CCF">
        <w:t xml:space="preserve">Example </w:t>
      </w:r>
      <w:r w:rsidR="00A61239">
        <w:rPr>
          <w:noProof/>
        </w:rPr>
        <w:t>6.1.4</w:t>
      </w:r>
      <w:r w:rsidR="00A61239" w:rsidRPr="00DD7CCF">
        <w:t>.</w:t>
      </w:r>
      <w:r w:rsidR="00A61239">
        <w:rPr>
          <w:noProof/>
        </w:rPr>
        <w:t>A</w:t>
      </w:r>
      <w:r>
        <w:fldChar w:fldCharType="end"/>
      </w:r>
    </w:p>
    <w:p w14:paraId="2F8B0730" w14:textId="4F0598A9"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A61239">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41FDBF5A" w:rsidR="00267571" w:rsidRPr="00DD7CCF" w:rsidRDefault="00267571" w:rsidP="00216AC5">
            <w:pPr>
              <w:pStyle w:val="Kpalrs"/>
            </w:pPr>
            <w:bookmarkStart w:id="399" w:name="_Ref137825293"/>
            <w:bookmarkStart w:id="400" w:name="_Ref137825286"/>
            <w:r w:rsidRPr="00DD7CCF">
              <w:t xml:space="preserve">Example </w:t>
            </w:r>
            <w:fldSimple w:instr=" STYLEREF 3 \s ">
              <w:r w:rsidR="00A61239">
                <w:rPr>
                  <w:noProof/>
                </w:rPr>
                <w:t>6.1.4</w:t>
              </w:r>
            </w:fldSimple>
            <w:r w:rsidRPr="00DD7CCF">
              <w:t>.</w:t>
            </w:r>
            <w:fldSimple w:instr=" SEQ Example \* ALPHABETIC \s 3 ">
              <w:r w:rsidR="00A61239">
                <w:rPr>
                  <w:noProof/>
                </w:rPr>
                <w:t>A</w:t>
              </w:r>
            </w:fldSimple>
            <w:bookmarkEnd w:id="399"/>
            <w:r w:rsidRPr="00DD7CCF">
              <w:t xml:space="preserve">: </w:t>
            </w:r>
            <w:r w:rsidRPr="00DE4BF5">
              <w:t>stanza with initial extrametrical addition</w:t>
            </w:r>
            <w:bookmarkEnd w:id="400"/>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1" w:name="_Toc149917371"/>
      <w:r w:rsidRPr="00DD7CCF">
        <w:lastRenderedPageBreak/>
        <w:t xml:space="preserve">Encoding </w:t>
      </w:r>
      <w:r w:rsidR="006733B4" w:rsidRPr="00DD7CCF">
        <w:t>correction</w:t>
      </w:r>
      <w:bookmarkEnd w:id="392"/>
      <w:bookmarkEnd w:id="401"/>
    </w:p>
    <w:p w14:paraId="33667352" w14:textId="0D7129B3" w:rsidR="00C02B8C" w:rsidRPr="00DD7CCF" w:rsidRDefault="004D2E67" w:rsidP="00EB2024">
      <w:pPr>
        <w:pStyle w:val="Cmsor3"/>
      </w:pPr>
      <w:bookmarkStart w:id="402" w:name="_tebtz9jasa9y" w:colFirst="0" w:colLast="0"/>
      <w:bookmarkStart w:id="403" w:name="_Ref43988218"/>
      <w:bookmarkStart w:id="404" w:name="_Toc149917372"/>
      <w:bookmarkEnd w:id="402"/>
      <w:r w:rsidRPr="00DD7CCF">
        <w:t>Flagging erroneous and uninterpretable text</w:t>
      </w:r>
      <w:bookmarkEnd w:id="403"/>
      <w:bookmarkEnd w:id="40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05" w:name="_wc8w2ovzvy8k" w:colFirst="0" w:colLast="0"/>
      <w:bookmarkStart w:id="406" w:name="_Ref43988258"/>
      <w:bookmarkStart w:id="407" w:name="_Toc149917373"/>
      <w:bookmarkEnd w:id="405"/>
      <w:r w:rsidRPr="00DD7CCF">
        <w:t>Correcting erroneous text</w:t>
      </w:r>
      <w:bookmarkEnd w:id="406"/>
      <w:bookmarkEnd w:id="40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08" w:name="_26gcps9vrjkt" w:colFirst="0" w:colLast="0"/>
      <w:bookmarkStart w:id="409" w:name="_Ref43988286"/>
      <w:bookmarkStart w:id="410" w:name="_Toc149917374"/>
      <w:bookmarkEnd w:id="408"/>
      <w:r w:rsidRPr="00DD7CCF">
        <w:t>Editorial deletion</w:t>
      </w:r>
      <w:bookmarkEnd w:id="409"/>
      <w:r w:rsidR="00E61AB0">
        <w:t xml:space="preserve"> (suppression)</w:t>
      </w:r>
      <w:bookmarkEnd w:id="410"/>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54808E2"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A61239">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1" w:name="_mhw0d0be1rtp" w:colFirst="0" w:colLast="0"/>
      <w:bookmarkStart w:id="412" w:name="_Ref43988316"/>
      <w:bookmarkStart w:id="413" w:name="_Toc149917375"/>
      <w:bookmarkEnd w:id="411"/>
      <w:r w:rsidRPr="00DD7CCF">
        <w:t>Editorial addition</w:t>
      </w:r>
      <w:bookmarkEnd w:id="412"/>
      <w:bookmarkEnd w:id="41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04682222"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A61239">
        <w:t>5.4</w:t>
      </w:r>
      <w:r w:rsidR="00FE7AC5">
        <w:fldChar w:fldCharType="end"/>
      </w:r>
      <w:r w:rsidRPr="00DD7CCF">
        <w:t>)</w:t>
      </w:r>
    </w:p>
    <w:p w14:paraId="08353EDE" w14:textId="46E5DDA0"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A61239">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A61239">
        <w:t>4.4.2</w:t>
      </w:r>
      <w:r>
        <w:fldChar w:fldCharType="end"/>
      </w:r>
      <w:r w:rsidRPr="00FE7AC5">
        <w:t xml:space="preserve"> </w:t>
      </w:r>
    </w:p>
    <w:p w14:paraId="1C7299B3" w14:textId="318D95A3"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A61239">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15CB26C0"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A61239">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14" w:name="_9w2cv2tff5ws" w:colFirst="0" w:colLast="0"/>
      <w:bookmarkStart w:id="415" w:name="_Ref43988467"/>
      <w:bookmarkStart w:id="416" w:name="_Toc149917376"/>
      <w:bookmarkEnd w:id="414"/>
      <w:r w:rsidRPr="00DD7CCF">
        <w:t>Distinguishing correction from deletion and addition</w:t>
      </w:r>
      <w:bookmarkEnd w:id="415"/>
      <w:bookmarkEnd w:id="41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13A8425D"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A61239">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17" w:name="_xk5v4l7lzr6g" w:colFirst="0" w:colLast="0"/>
      <w:bookmarkStart w:id="418" w:name="_Ref43988445"/>
      <w:bookmarkStart w:id="419" w:name="_Toc149917377"/>
      <w:bookmarkEnd w:id="417"/>
      <w:r w:rsidRPr="00DD7CCF">
        <w:t>Good practice in correction</w:t>
      </w:r>
      <w:bookmarkEnd w:id="418"/>
      <w:bookmarkEnd w:id="41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0DF8193"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A61239">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8117D77"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A61239">
        <w:t>6.3.3</w:t>
      </w:r>
      <w:r w:rsidR="0082156E" w:rsidRPr="00DD7CCF">
        <w:fldChar w:fldCharType="end"/>
      </w:r>
      <w:r w:rsidRPr="00DD7CCF">
        <w:t>)</w:t>
      </w:r>
    </w:p>
    <w:p w14:paraId="6DD9832B" w14:textId="62194AA2" w:rsidR="00C02B8C" w:rsidRPr="00DD7CCF" w:rsidRDefault="004D2E67" w:rsidP="00EB2024">
      <w:pPr>
        <w:pStyle w:val="Cmsor2"/>
      </w:pPr>
      <w:bookmarkStart w:id="420" w:name="_s3fp2wg6e0tr" w:colFirst="0" w:colLast="0"/>
      <w:bookmarkStart w:id="421" w:name="_Ref43979756"/>
      <w:bookmarkStart w:id="422" w:name="_Toc149917378"/>
      <w:bookmarkEnd w:id="420"/>
      <w:r w:rsidRPr="00DD7CCF">
        <w:t xml:space="preserve">Encoding </w:t>
      </w:r>
      <w:r w:rsidR="006733B4" w:rsidRPr="00DD7CCF">
        <w:t>normalisation</w:t>
      </w:r>
      <w:bookmarkEnd w:id="421"/>
      <w:bookmarkEnd w:id="422"/>
    </w:p>
    <w:p w14:paraId="4C8A02C1" w14:textId="5F7A2267" w:rsidR="00C02B8C" w:rsidRPr="00DD7CCF" w:rsidRDefault="004D2E67" w:rsidP="00EB2024">
      <w:pPr>
        <w:pStyle w:val="Cmsor3"/>
      </w:pPr>
      <w:bookmarkStart w:id="423" w:name="_4q8co2w6em7s" w:colFirst="0" w:colLast="0"/>
      <w:bookmarkStart w:id="424" w:name="_Ref43981422"/>
      <w:bookmarkStart w:id="425" w:name="_Toc149917379"/>
      <w:bookmarkEnd w:id="423"/>
      <w:r w:rsidRPr="00DD7CCF">
        <w:t>Flagging non-standard usage</w:t>
      </w:r>
      <w:bookmarkEnd w:id="424"/>
      <w:bookmarkEnd w:id="42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26" w:name="_gfq2483l08s8" w:colFirst="0" w:colLast="0"/>
      <w:bookmarkStart w:id="427" w:name="_Ref43979886"/>
      <w:bookmarkStart w:id="428" w:name="_Toc149917380"/>
      <w:bookmarkEnd w:id="426"/>
      <w:r w:rsidRPr="00DD7CCF">
        <w:t>Normalising non-standard usage</w:t>
      </w:r>
      <w:bookmarkEnd w:id="427"/>
      <w:bookmarkEnd w:id="42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29" w:name="_17phg3rwszds" w:colFirst="0" w:colLast="0"/>
      <w:bookmarkStart w:id="430" w:name="_Ref43988493"/>
      <w:bookmarkStart w:id="431" w:name="_Toc149917381"/>
      <w:bookmarkEnd w:id="429"/>
      <w:r w:rsidRPr="00DD7CCF">
        <w:t>Nesting normalisation and correction</w:t>
      </w:r>
      <w:bookmarkEnd w:id="430"/>
      <w:bookmarkEnd w:id="43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F65C65"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A61239">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2" w:name="_ed4evxx65471" w:colFirst="0" w:colLast="0"/>
      <w:bookmarkStart w:id="433" w:name="_Ref43988385"/>
      <w:bookmarkStart w:id="434" w:name="_Toc149917382"/>
      <w:bookmarkEnd w:id="432"/>
      <w:r w:rsidRPr="00DD7CCF">
        <w:t>Good practice in normalisation</w:t>
      </w:r>
      <w:bookmarkEnd w:id="433"/>
      <w:bookmarkEnd w:id="43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4549ECD6"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A61239">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35" w:name="_ucm4r081jfln" w:colFirst="0" w:colLast="0"/>
      <w:bookmarkStart w:id="436" w:name="_Toc149917383"/>
      <w:bookmarkEnd w:id="435"/>
      <w:r w:rsidRPr="00DD7CCF">
        <w:t>How non-standard is non-standard?</w:t>
      </w:r>
      <w:bookmarkEnd w:id="43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328E9CF5"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A61239">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37" w:name="_65k0k8n31en0" w:colFirst="0" w:colLast="0"/>
      <w:bookmarkStart w:id="438" w:name="_Ref43987541"/>
      <w:bookmarkStart w:id="439" w:name="_Toc149917384"/>
      <w:bookmarkEnd w:id="437"/>
      <w:r w:rsidRPr="00DD7CCF">
        <w:t>Supplying punctuation</w:t>
      </w:r>
      <w:bookmarkEnd w:id="438"/>
      <w:bookmarkEnd w:id="439"/>
    </w:p>
    <w:p w14:paraId="1A004FDE" w14:textId="3731767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A61239">
        <w:t>4.2.4</w:t>
      </w:r>
      <w:r w:rsidR="00E078CA" w:rsidRPr="00DD7CCF">
        <w:fldChar w:fldCharType="end"/>
      </w:r>
      <w:r w:rsidRPr="00DD7CCF">
        <w:t>, editorial punctuation marks must never be added silently to a text</w:t>
      </w:r>
    </w:p>
    <w:p w14:paraId="1904C6A0" w14:textId="51A4F4BD"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A61239">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07AE68DC"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A61239">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6B58BBE"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A61239">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326BF3B4" w:rsidR="004B08F9" w:rsidRPr="00DD7CCF" w:rsidRDefault="004B08F9" w:rsidP="009F585E">
            <w:pPr>
              <w:pStyle w:val="Kpalrs"/>
            </w:pPr>
            <w:r w:rsidRPr="00DD7CCF">
              <w:t xml:space="preserve">Example </w:t>
            </w:r>
            <w:fldSimple w:instr=" STYLEREF 3 \s ">
              <w:r w:rsidR="00A61239">
                <w:rPr>
                  <w:noProof/>
                </w:rPr>
                <w:t>6.3.6</w:t>
              </w:r>
            </w:fldSimple>
            <w:r w:rsidRPr="00DD7CCF">
              <w:t>.</w:t>
            </w:r>
            <w:fldSimple w:instr=" SEQ Example \* ALPHABETIC \s 3 ">
              <w:r w:rsidR="00A61239">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3EAED6FC" w:rsidR="004B08F9" w:rsidRPr="00DD7CCF" w:rsidRDefault="004B08F9" w:rsidP="009F585E">
            <w:pPr>
              <w:pStyle w:val="Kpalrs"/>
            </w:pPr>
            <w:r w:rsidRPr="00DD7CCF">
              <w:t xml:space="preserve">Example </w:t>
            </w:r>
            <w:fldSimple w:instr=" STYLEREF 3 \s ">
              <w:r w:rsidR="00A61239">
                <w:rPr>
                  <w:noProof/>
                </w:rPr>
                <w:t>6.3.6</w:t>
              </w:r>
            </w:fldSimple>
            <w:r w:rsidRPr="00DD7CCF">
              <w:t>.</w:t>
            </w:r>
            <w:fldSimple w:instr=" SEQ Example \* ALPHABETIC \s 3 ">
              <w:r w:rsidR="00A61239">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0" w:name="_1tyn3helxkp0" w:colFirst="0" w:colLast="0"/>
      <w:bookmarkStart w:id="441" w:name="_Ref43991983"/>
      <w:bookmarkStart w:id="442" w:name="_Toc149917385"/>
      <w:bookmarkEnd w:id="440"/>
      <w:r w:rsidRPr="00DD7CCF">
        <w:t>Automated normali</w:t>
      </w:r>
      <w:r w:rsidRPr="008608D1">
        <w:t>sation</w:t>
      </w:r>
      <w:bookmarkEnd w:id="441"/>
      <w:bookmarkEnd w:id="44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43" w:name="_Ref63674857"/>
      <w:bookmarkStart w:id="444" w:name="_Toc149917386"/>
      <w:bookmarkStart w:id="445" w:name="_Ref43978756"/>
      <w:r>
        <w:t xml:space="preserve">Scribal </w:t>
      </w:r>
      <w:r w:rsidR="006733B4">
        <w:t>omission without editorial restoration</w:t>
      </w:r>
      <w:bookmarkEnd w:id="443"/>
      <w:bookmarkEnd w:id="444"/>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55E064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A61239">
        <w:t>4.4.2</w:t>
      </w:r>
      <w:r>
        <w:fldChar w:fldCharType="end"/>
      </w:r>
      <w:r>
        <w:t>, and scribal omissions restored by the modern editor are dealt with under §</w:t>
      </w:r>
      <w:r>
        <w:fldChar w:fldCharType="begin"/>
      </w:r>
      <w:r>
        <w:instrText xml:space="preserve"> REF _Ref43988316 \r \h </w:instrText>
      </w:r>
      <w:r>
        <w:fldChar w:fldCharType="separate"/>
      </w:r>
      <w:r w:rsidR="00A61239">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46149FB7"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A61239">
        <w:t>5.4.3</w:t>
      </w:r>
      <w:r>
        <w:fldChar w:fldCharType="end"/>
      </w:r>
    </w:p>
    <w:p w14:paraId="705CAF84" w14:textId="52FA68BD"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A61239">
        <w:t>5.4.4</w:t>
      </w:r>
      <w:r>
        <w:fldChar w:fldCharType="end"/>
      </w:r>
    </w:p>
    <w:p w14:paraId="5FA19843" w14:textId="4C0D2F3D" w:rsidR="00C02B8C" w:rsidRPr="00DD7CCF" w:rsidRDefault="004D2E67" w:rsidP="00EB2024">
      <w:pPr>
        <w:pStyle w:val="Cmsor1"/>
      </w:pPr>
      <w:bookmarkStart w:id="446" w:name="_Toc149917387"/>
      <w:r w:rsidRPr="00DD7CCF">
        <w:lastRenderedPageBreak/>
        <w:t xml:space="preserve">Encoding </w:t>
      </w:r>
      <w:r w:rsidR="006733B4" w:rsidRPr="00DD7CCF">
        <w:t>additional information in the edition</w:t>
      </w:r>
      <w:bookmarkEnd w:id="445"/>
      <w:bookmarkEnd w:id="446"/>
    </w:p>
    <w:p w14:paraId="555B319B" w14:textId="7EB4D08F" w:rsidR="00C02B8C" w:rsidRPr="00DD7CCF" w:rsidRDefault="004D2E67" w:rsidP="00EB2024">
      <w:pPr>
        <w:pStyle w:val="Cmsor2"/>
      </w:pPr>
      <w:bookmarkStart w:id="447" w:name="_hrv588cx6rm9" w:colFirst="0" w:colLast="0"/>
      <w:bookmarkStart w:id="448" w:name="_Ref43980607"/>
      <w:bookmarkStart w:id="449" w:name="_Toc149917388"/>
      <w:bookmarkEnd w:id="447"/>
      <w:r w:rsidRPr="00DD7CCF">
        <w:t xml:space="preserve">Numeral </w:t>
      </w:r>
      <w:r w:rsidR="006733B4" w:rsidRPr="00DD7CCF">
        <w:t>values</w:t>
      </w:r>
      <w:bookmarkEnd w:id="448"/>
      <w:bookmarkEnd w:id="449"/>
    </w:p>
    <w:p w14:paraId="268AFD66" w14:textId="1D11D9B4" w:rsidR="00C02B8C" w:rsidRPr="00DD7CCF" w:rsidRDefault="004D2E67" w:rsidP="00EB2024">
      <w:pPr>
        <w:pStyle w:val="Cmsor3"/>
      </w:pPr>
      <w:bookmarkStart w:id="450" w:name="_u6q2l31rs9n0" w:colFirst="0" w:colLast="0"/>
      <w:bookmarkStart w:id="451" w:name="_Toc149917389"/>
      <w:bookmarkEnd w:id="450"/>
      <w:r w:rsidRPr="00DD7CCF">
        <w:t>Generic numeral markup</w:t>
      </w:r>
      <w:bookmarkEnd w:id="45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73E8A3F4"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A61239">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36DB17CD"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A61239">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1F5AF782" w:rsidR="00E83110" w:rsidRPr="00DD7CCF" w:rsidRDefault="00E83110" w:rsidP="009F585E">
            <w:pPr>
              <w:pStyle w:val="Kpalrs"/>
            </w:pPr>
            <w:r w:rsidRPr="00DD7CCF">
              <w:t xml:space="preserve">Example </w:t>
            </w:r>
            <w:fldSimple w:instr=" STYLEREF 3 \s ">
              <w:r w:rsidR="00A61239">
                <w:rPr>
                  <w:noProof/>
                </w:rPr>
                <w:t>7.1.1</w:t>
              </w:r>
            </w:fldSimple>
            <w:r w:rsidRPr="00DD7CCF">
              <w:t>.</w:t>
            </w:r>
            <w:fldSimple w:instr=" SEQ Example \* ALPHABETIC \s 3 ">
              <w:r w:rsidR="00A61239">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2"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2"/>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53" w:name="_du4pk4npc5nc" w:colFirst="0" w:colLast="0"/>
      <w:bookmarkStart w:id="454" w:name="_Toc149917390"/>
      <w:bookmarkEnd w:id="453"/>
      <w:r w:rsidRPr="00DD7CCF">
        <w:t>Difficulties in reading numbers</w:t>
      </w:r>
      <w:bookmarkEnd w:id="454"/>
    </w:p>
    <w:p w14:paraId="73970C90" w14:textId="5133595B"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A61239">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55" w:name="_h6ric5yl5k83" w:colFirst="0" w:colLast="0"/>
      <w:bookmarkStart w:id="456" w:name="_Toc149917391"/>
      <w:bookmarkEnd w:id="455"/>
      <w:r w:rsidRPr="00DD7CCF">
        <w:t>Editorial intervention and numerals</w:t>
      </w:r>
      <w:bookmarkEnd w:id="456"/>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57" w:name="_givjq86nqgzx" w:colFirst="0" w:colLast="0"/>
      <w:bookmarkStart w:id="458" w:name="_Ref72139759"/>
      <w:bookmarkStart w:id="459" w:name="_Toc149917392"/>
      <w:bookmarkEnd w:id="457"/>
      <w:r w:rsidRPr="00DD7CCF">
        <w:t>Numbers expressed in words</w:t>
      </w:r>
      <w:bookmarkEnd w:id="458"/>
      <w:bookmarkEnd w:id="459"/>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0"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1" w:name="_Ref148532549"/>
      <w:bookmarkStart w:id="462" w:name="_Toc149917393"/>
      <w:r w:rsidRPr="00DD7CCF">
        <w:t xml:space="preserve">Tagging </w:t>
      </w:r>
      <w:r w:rsidR="006733B4" w:rsidRPr="00DD7CCF">
        <w:t>language in the edition</w:t>
      </w:r>
      <w:bookmarkEnd w:id="460"/>
      <w:bookmarkEnd w:id="461"/>
      <w:bookmarkEnd w:id="462"/>
    </w:p>
    <w:p w14:paraId="18C630F9" w14:textId="77777777" w:rsidR="00C02B8C" w:rsidRPr="00DD7CCF" w:rsidRDefault="004D2E67" w:rsidP="00E2714A">
      <w:pPr>
        <w:pStyle w:val="Lista"/>
      </w:pPr>
      <w:r w:rsidRPr="00DD7CCF">
        <w:t>this section concerns encoding language within the edition</w:t>
      </w:r>
    </w:p>
    <w:p w14:paraId="06516CBE" w14:textId="7666D1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A61239">
        <w:t>10.3</w:t>
      </w:r>
      <w:r w:rsidR="0082156E" w:rsidRPr="00DD7CCF">
        <w:fldChar w:fldCharType="end"/>
      </w:r>
      <w:r w:rsidRPr="00DD7CCF">
        <w:t xml:space="preserve"> for wider applications of language encoding</w:t>
      </w:r>
    </w:p>
    <w:p w14:paraId="7CC575E8" w14:textId="7EA25E5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A61239">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452E4C97"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A61239">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63" w:name="_klgqi6fi4k5w" w:colFirst="0" w:colLast="0"/>
      <w:bookmarkStart w:id="464" w:name="_Ref43986547"/>
      <w:bookmarkStart w:id="465" w:name="_Toc149917394"/>
      <w:bookmarkEnd w:id="463"/>
      <w:r w:rsidRPr="00DD7CCF">
        <w:t>Inscriptions consisting of sections in different languages</w:t>
      </w:r>
      <w:bookmarkEnd w:id="464"/>
      <w:bookmarkEnd w:id="465"/>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707C86BC"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66" w:name="_oeygdv1jszl8" w:colFirst="0" w:colLast="0"/>
      <w:bookmarkStart w:id="467" w:name="_Toc149917395"/>
      <w:bookmarkEnd w:id="466"/>
      <w:r w:rsidRPr="00DD7CCF">
        <w:lastRenderedPageBreak/>
        <w:t>Inscriptions containing foreign words or phrases</w:t>
      </w:r>
      <w:bookmarkEnd w:id="467"/>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68" w:name="_jbf4mvmrfbn2" w:colFirst="0" w:colLast="0"/>
      <w:bookmarkStart w:id="469" w:name="_Ref43989327"/>
      <w:bookmarkStart w:id="470" w:name="_Toc149917396"/>
      <w:bookmarkEnd w:id="468"/>
      <w:r w:rsidRPr="00DD7CCF">
        <w:t>Abbreviations</w:t>
      </w:r>
      <w:bookmarkEnd w:id="469"/>
      <w:bookmarkEnd w:id="470"/>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EB2024">
      <w:pPr>
        <w:pStyle w:val="Cmsor3"/>
      </w:pPr>
      <w:bookmarkStart w:id="471" w:name="_Ref122445893"/>
      <w:bookmarkStart w:id="472" w:name="_Toc149917397"/>
      <w:r>
        <w:t>Expanding (resolving) abbreviations</w:t>
      </w:r>
      <w:bookmarkEnd w:id="471"/>
      <w:bookmarkEnd w:id="472"/>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lastRenderedPageBreak/>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50980EF0"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A61239">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73" w:name="_y8d6jllfz1" w:colFirst="0" w:colLast="0"/>
      <w:bookmarkStart w:id="474" w:name="_Ref43978612"/>
      <w:bookmarkStart w:id="475" w:name="_Toc149917398"/>
      <w:bookmarkEnd w:id="473"/>
      <w:r w:rsidRPr="00DD7CCF">
        <w:t xml:space="preserve">Optional </w:t>
      </w:r>
      <w:r w:rsidR="006733B4" w:rsidRPr="00DD7CCF">
        <w:t>encoding of semantic features</w:t>
      </w:r>
      <w:bookmarkEnd w:id="474"/>
      <w:bookmarkEnd w:id="475"/>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76" w:name="_if22uogatvm3" w:colFirst="0" w:colLast="0"/>
      <w:bookmarkStart w:id="477" w:name="_Toc149917399"/>
      <w:bookmarkEnd w:id="476"/>
      <w:r w:rsidRPr="00DD7CCF">
        <w:t>Personal names</w:t>
      </w:r>
      <w:bookmarkEnd w:id="477"/>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3849350A"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A61239">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65B8FF1" w:rsidR="00FE4C29" w:rsidRPr="00DD7CCF" w:rsidRDefault="00FE4C29" w:rsidP="009F585E">
            <w:pPr>
              <w:pStyle w:val="Kpalrs"/>
            </w:pPr>
            <w:r w:rsidRPr="00DD7CCF">
              <w:t xml:space="preserve">Example </w:t>
            </w:r>
            <w:fldSimple w:instr=" STYLEREF 3 \s ">
              <w:r w:rsidR="00A61239">
                <w:rPr>
                  <w:noProof/>
                </w:rPr>
                <w:t>7.4.1</w:t>
              </w:r>
            </w:fldSimple>
            <w:r w:rsidRPr="00DD7CCF">
              <w:t>.</w:t>
            </w:r>
            <w:fldSimple w:instr=" SEQ Example \* ALPHABETIC \s 3 ">
              <w:r w:rsidR="00A61239">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78" w:name="_3pq8h4icqxh2" w:colFirst="0" w:colLast="0"/>
      <w:bookmarkStart w:id="479" w:name="_Toc149917400"/>
      <w:bookmarkEnd w:id="478"/>
      <w:r w:rsidRPr="00DD7CCF">
        <w:lastRenderedPageBreak/>
        <w:t>Adding ranks and roles to names</w:t>
      </w:r>
      <w:bookmarkEnd w:id="479"/>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21EA7A14" w:rsidR="00C011E1" w:rsidRPr="00DD7CCF" w:rsidRDefault="00C011E1" w:rsidP="009F585E">
            <w:pPr>
              <w:pStyle w:val="Kpalrs"/>
            </w:pPr>
            <w:bookmarkStart w:id="480" w:name="_kzswls62u25y" w:colFirst="0" w:colLast="0"/>
            <w:bookmarkEnd w:id="480"/>
            <w:r w:rsidRPr="00DD7CCF">
              <w:t xml:space="preserve">Example </w:t>
            </w:r>
            <w:fldSimple w:instr=" STYLEREF 3 \s ">
              <w:r w:rsidR="00A61239">
                <w:rPr>
                  <w:noProof/>
                </w:rPr>
                <w:t>7.4.2</w:t>
              </w:r>
            </w:fldSimple>
            <w:r w:rsidRPr="00DD7CCF">
              <w:t>.</w:t>
            </w:r>
            <w:fldSimple w:instr=" SEQ Example \* ALPHABETIC \s 3 ">
              <w:r w:rsidR="00A61239">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1" w:name="_l50o1bs9vq7k" w:colFirst="0" w:colLast="0"/>
      <w:bookmarkStart w:id="482" w:name="_Toc149917401"/>
      <w:bookmarkEnd w:id="481"/>
      <w:r w:rsidRPr="00DD7CCF">
        <w:lastRenderedPageBreak/>
        <w:t>Place names</w:t>
      </w:r>
      <w:bookmarkEnd w:id="482"/>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0BD2EC64"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A61239">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5B9AF614" w:rsidR="00C011E1" w:rsidRPr="00DD7CCF" w:rsidRDefault="00C011E1" w:rsidP="009F585E">
            <w:pPr>
              <w:pStyle w:val="Kpalrs"/>
            </w:pPr>
            <w:r w:rsidRPr="00DD7CCF">
              <w:t xml:space="preserve">Example </w:t>
            </w:r>
            <w:fldSimple w:instr=" STYLEREF 3 \s ">
              <w:r w:rsidR="00A61239">
                <w:rPr>
                  <w:noProof/>
                </w:rPr>
                <w:t>7.4.3</w:t>
              </w:r>
            </w:fldSimple>
            <w:r w:rsidRPr="00DD7CCF">
              <w:t>.</w:t>
            </w:r>
            <w:fldSimple w:instr=" SEQ Example \* ALPHABETIC \s 3 ">
              <w:r w:rsidR="00A61239">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83" w:name="_s4eo5ge9e49x" w:colFirst="0" w:colLast="0"/>
      <w:bookmarkStart w:id="484" w:name="_Toc149917402"/>
      <w:bookmarkEnd w:id="483"/>
      <w:r w:rsidRPr="00DD7CCF">
        <w:t>Measurements</w:t>
      </w:r>
      <w:bookmarkEnd w:id="484"/>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298B35DA"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A61239">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3DD47FF2" w:rsidR="00C011E1" w:rsidRPr="00DD7CCF" w:rsidRDefault="00C011E1" w:rsidP="009F585E">
            <w:pPr>
              <w:pStyle w:val="Kpalrs"/>
            </w:pPr>
            <w:r w:rsidRPr="00DD7CCF">
              <w:t xml:space="preserve">Example </w:t>
            </w:r>
            <w:fldSimple w:instr=" STYLEREF 3 \s ">
              <w:r w:rsidR="00A61239">
                <w:rPr>
                  <w:noProof/>
                </w:rPr>
                <w:t>7.4.4</w:t>
              </w:r>
            </w:fldSimple>
            <w:r w:rsidRPr="00DD7CCF">
              <w:t>.</w:t>
            </w:r>
            <w:fldSimple w:instr=" SEQ Example \* ALPHABETIC \s 3 ">
              <w:r w:rsidR="00A61239">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85" w:name="_j6ih485s14j7" w:colFirst="0" w:colLast="0"/>
      <w:bookmarkStart w:id="486" w:name="_Toc149917403"/>
      <w:bookmarkEnd w:id="485"/>
      <w:r w:rsidRPr="00DD7CCF">
        <w:t>Tagged semantic features interacting with text or markup</w:t>
      </w:r>
      <w:bookmarkEnd w:id="486"/>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59F2CA3"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A61239">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7822F11F" w:rsidR="00C011E1" w:rsidRPr="00DD7CCF" w:rsidRDefault="00C011E1" w:rsidP="009F585E">
            <w:pPr>
              <w:pStyle w:val="Kpalrs"/>
            </w:pPr>
            <w:r w:rsidRPr="00DD7CCF">
              <w:t xml:space="preserve">Example </w:t>
            </w:r>
            <w:fldSimple w:instr=" STYLEREF 3 \s ">
              <w:r w:rsidR="00A61239">
                <w:rPr>
                  <w:noProof/>
                </w:rPr>
                <w:t>7.4.5</w:t>
              </w:r>
            </w:fldSimple>
            <w:r w:rsidRPr="00DD7CCF">
              <w:t>.</w:t>
            </w:r>
            <w:fldSimple w:instr=" SEQ Example \* ALPHABETIC \s 3 ">
              <w:r w:rsidR="00A61239">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87" w:name="_2s6au4dtqyfr" w:colFirst="0" w:colLast="0"/>
      <w:bookmarkStart w:id="488" w:name="_Ref43990481"/>
      <w:bookmarkStart w:id="489" w:name="_Toc149917404"/>
      <w:bookmarkEnd w:id="487"/>
      <w:r w:rsidRPr="00DD7CCF">
        <w:t xml:space="preserve">Visual </w:t>
      </w:r>
      <w:r w:rsidR="006733B4" w:rsidRPr="00DD7CCF">
        <w:t>features</w:t>
      </w:r>
      <w:bookmarkEnd w:id="488"/>
      <w:bookmarkEnd w:id="489"/>
    </w:p>
    <w:p w14:paraId="7705E048" w14:textId="77777777" w:rsidR="00926092" w:rsidRPr="00DD7CCF" w:rsidRDefault="00926092" w:rsidP="00EB2024">
      <w:pPr>
        <w:pStyle w:val="Cmsor3"/>
      </w:pPr>
      <w:bookmarkStart w:id="490" w:name="_lj3p4hxrzblk" w:colFirst="0" w:colLast="0"/>
      <w:bookmarkStart w:id="491" w:name="_Ref43989139"/>
      <w:bookmarkStart w:id="492" w:name="_Toc149917405"/>
      <w:bookmarkStart w:id="493" w:name="_Ref43989046"/>
      <w:bookmarkEnd w:id="490"/>
      <w:commentRangeStart w:id="494"/>
      <w:r w:rsidRPr="00DD7CCF">
        <w:t>Scribal Hands</w:t>
      </w:r>
      <w:bookmarkEnd w:id="491"/>
      <w:bookmarkEnd w:id="492"/>
      <w:commentRangeEnd w:id="494"/>
      <w:r w:rsidR="00A61239">
        <w:rPr>
          <w:rStyle w:val="Jegyzethivatkozs"/>
          <w:rFonts w:ascii="Gentium Plus" w:hAnsi="Gentium Plus" w:cs="Mangal"/>
          <w:kern w:val="0"/>
        </w:rPr>
        <w:commentReference w:id="494"/>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0224B704"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A61239">
        <w:t>7.5.5</w:t>
      </w:r>
      <w:r w:rsidRPr="00DD7CCF">
        <w:fldChar w:fldCharType="end"/>
      </w:r>
      <w:r>
        <w:t xml:space="preserve"> and §</w:t>
      </w:r>
      <w:r>
        <w:fldChar w:fldCharType="begin"/>
      </w:r>
      <w:r>
        <w:instrText xml:space="preserve"> REF _Ref43987586 \r \h </w:instrText>
      </w:r>
      <w:r>
        <w:fldChar w:fldCharType="separate"/>
      </w:r>
      <w:r w:rsidR="00A61239">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A61239">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495" w:name="_Ref134025629"/>
      <w:bookmarkStart w:id="496" w:name="_Toc149917406"/>
      <w:r w:rsidRPr="00DD7CCF">
        <w:t>The scope of visual features encoded in attributes</w:t>
      </w:r>
      <w:bookmarkEnd w:id="493"/>
      <w:bookmarkEnd w:id="495"/>
      <w:bookmarkEnd w:id="496"/>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2A17C1DF"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A61239">
        <w:t>3.3.5</w:t>
      </w:r>
      <w:r w:rsidR="00194541" w:rsidRPr="00DD7CCF">
        <w:fldChar w:fldCharType="end"/>
      </w:r>
      <w:r w:rsidRPr="00DD7CCF">
        <w:t>)</w:t>
      </w:r>
    </w:p>
    <w:p w14:paraId="10733230" w14:textId="717EAC69"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A61239">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A61239">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lastRenderedPageBreak/>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497" w:name="_c0467s7j2myi" w:colFirst="0" w:colLast="0"/>
      <w:bookmarkStart w:id="498" w:name="_Ref43987598"/>
      <w:bookmarkStart w:id="499" w:name="_Toc149917407"/>
      <w:bookmarkEnd w:id="497"/>
      <w:r w:rsidRPr="00DD7CCF">
        <w:t>Alignment</w:t>
      </w:r>
      <w:bookmarkEnd w:id="498"/>
      <w:bookmarkEnd w:id="499"/>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E73399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w:t>
      </w:r>
    </w:p>
    <w:p w14:paraId="383859D0" w14:textId="6D09F15D"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A61239">
        <w:t>3.3.5</w:t>
      </w:r>
      <w:r w:rsidR="00194541" w:rsidRPr="00DD7CCF">
        <w:fldChar w:fldCharType="end"/>
      </w:r>
      <w:r w:rsidRPr="00DD7CCF">
        <w:t>)</w:t>
      </w:r>
    </w:p>
    <w:p w14:paraId="64DA657D" w14:textId="367E643E"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A61239">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6D669DCC"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A61239">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521F0A5" w:rsidR="00C011E1" w:rsidRPr="00DD7CCF" w:rsidRDefault="00C011E1" w:rsidP="009F585E">
            <w:pPr>
              <w:pStyle w:val="Kpalrs"/>
            </w:pPr>
            <w:r w:rsidRPr="00DD7CCF">
              <w:t xml:space="preserve">Example </w:t>
            </w:r>
            <w:fldSimple w:instr=" STYLEREF 3 \s ">
              <w:r w:rsidR="00A61239">
                <w:rPr>
                  <w:noProof/>
                </w:rPr>
                <w:t>7.5.3</w:t>
              </w:r>
            </w:fldSimple>
            <w:r w:rsidRPr="00DD7CCF">
              <w:t>.</w:t>
            </w:r>
            <w:fldSimple w:instr=" SEQ Example \* ALPHABETIC \s 3 ">
              <w:r w:rsidR="00A61239">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lastRenderedPageBreak/>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0" w:name="_gjt7ggwzx2z5" w:colFirst="0" w:colLast="0"/>
      <w:bookmarkStart w:id="501" w:name="_Ref43984782"/>
      <w:bookmarkStart w:id="502" w:name="_Toc149917408"/>
      <w:bookmarkEnd w:id="500"/>
      <w:r w:rsidRPr="00DD7CCF">
        <w:t>Directionality and orientation</w:t>
      </w:r>
      <w:bookmarkEnd w:id="501"/>
      <w:bookmarkEnd w:id="502"/>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6EC3E07E"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w:t>
      </w:r>
    </w:p>
    <w:p w14:paraId="013C2D57" w14:textId="64A2CDA3"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A61239">
        <w:t>3.3.5</w:t>
      </w:r>
      <w:r w:rsidR="00194541" w:rsidRPr="00DD7CCF">
        <w:fldChar w:fldCharType="end"/>
      </w:r>
      <w:r w:rsidRPr="00DD7CCF">
        <w:t>)</w:t>
      </w:r>
    </w:p>
    <w:p w14:paraId="7CA405E5" w14:textId="2CAAF895"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A61239">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03" w:name="_vj2ep179y4tp" w:colFirst="0" w:colLast="0"/>
      <w:bookmarkStart w:id="504" w:name="_Ref43985361"/>
      <w:bookmarkStart w:id="505" w:name="_Toc149917409"/>
      <w:bookmarkEnd w:id="503"/>
      <w:commentRangeStart w:id="506"/>
      <w:r w:rsidRPr="00DD7CCF">
        <w:t>Script</w:t>
      </w:r>
      <w:bookmarkEnd w:id="504"/>
      <w:bookmarkEnd w:id="505"/>
      <w:commentRangeEnd w:id="506"/>
      <w:r w:rsidR="00A61239">
        <w:rPr>
          <w:rStyle w:val="Jegyzethivatkozs"/>
          <w:rFonts w:ascii="Gentium Plus" w:hAnsi="Gentium Plus" w:cs="Mangal"/>
          <w:kern w:val="0"/>
        </w:rPr>
        <w:commentReference w:id="506"/>
      </w:r>
    </w:p>
    <w:p w14:paraId="19B22CCF" w14:textId="7F027A8B"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A61239">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0F0471BE"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A61239">
        <w:t>7.5.1</w:t>
      </w:r>
      <w:r>
        <w:fldChar w:fldCharType="end"/>
      </w:r>
    </w:p>
    <w:p w14:paraId="6F5F63F3" w14:textId="784FC09B"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A61239">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lastRenderedPageBreak/>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6EBC2B56"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A61239">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3DEABEC7"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A61239">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07" w:name="_alr4dlls2gjb" w:colFirst="0" w:colLast="0"/>
      <w:bookmarkStart w:id="508" w:name="_Ref43987586"/>
      <w:bookmarkStart w:id="509" w:name="_Toc149917410"/>
      <w:bookmarkEnd w:id="507"/>
      <w:r w:rsidRPr="00DD7CCF">
        <w:t>Lettering</w:t>
      </w:r>
      <w:bookmarkEnd w:id="508"/>
      <w:bookmarkEnd w:id="509"/>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7E789F75"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A61239">
        <w:t>7.5.5</w:t>
      </w:r>
      <w:r w:rsidR="00780A5D" w:rsidRPr="00DD7CCF">
        <w:fldChar w:fldCharType="end"/>
      </w:r>
      <w:r w:rsidRPr="00DD7CCF">
        <w:t xml:space="preserve"> above</w:t>
      </w:r>
    </w:p>
    <w:p w14:paraId="182F8E43" w14:textId="7802F672"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A61239">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lastRenderedPageBreak/>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0" w:name="_msv3i980wz4v" w:colFirst="0" w:colLast="0"/>
      <w:bookmarkStart w:id="511" w:name="_Ref122447347"/>
      <w:bookmarkStart w:id="512" w:name="_Toc149917411"/>
      <w:bookmarkStart w:id="513" w:name="_Ref43978966"/>
      <w:bookmarkEnd w:id="510"/>
      <w:r>
        <w:t>Highlighting text for internal review</w:t>
      </w:r>
      <w:bookmarkEnd w:id="511"/>
      <w:bookmarkEnd w:id="512"/>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14" w:name="_Toc149917412"/>
      <w:r w:rsidRPr="00DD7CCF">
        <w:lastRenderedPageBreak/>
        <w:t xml:space="preserve">General </w:t>
      </w:r>
      <w:r w:rsidR="006733B4" w:rsidRPr="00DD7CCF">
        <w:t>guidance for tidy XML code</w:t>
      </w:r>
      <w:bookmarkEnd w:id="513"/>
      <w:bookmarkEnd w:id="514"/>
    </w:p>
    <w:p w14:paraId="0EF89728" w14:textId="76CCDA3A" w:rsidR="00C02B8C" w:rsidRPr="00DD7CCF" w:rsidRDefault="004D2E67" w:rsidP="00EB2024">
      <w:pPr>
        <w:pStyle w:val="Cmsor2"/>
      </w:pPr>
      <w:bookmarkStart w:id="515" w:name="_udlxmxv788yo" w:colFirst="0" w:colLast="0"/>
      <w:bookmarkStart w:id="516" w:name="_Ref43985198"/>
      <w:bookmarkStart w:id="517" w:name="_Toc149917413"/>
      <w:bookmarkEnd w:id="515"/>
      <w:r w:rsidRPr="00DD7CCF">
        <w:t xml:space="preserve">Spaces and </w:t>
      </w:r>
      <w:r w:rsidR="006733B4" w:rsidRPr="00DD7CCF">
        <w:t>new lines in the code</w:t>
      </w:r>
      <w:bookmarkEnd w:id="516"/>
      <w:bookmarkEnd w:id="517"/>
    </w:p>
    <w:p w14:paraId="71CB8656" w14:textId="3B807388" w:rsidR="00C02B8C" w:rsidRPr="00DD7CCF" w:rsidRDefault="004D2E67" w:rsidP="00EB2024">
      <w:pPr>
        <w:pStyle w:val="Cmsor3"/>
      </w:pPr>
      <w:bookmarkStart w:id="518" w:name="_i3nexhtm21xy" w:colFirst="0" w:colLast="0"/>
      <w:bookmarkStart w:id="519" w:name="_Ref43989206"/>
      <w:bookmarkStart w:id="520" w:name="_Toc149917414"/>
      <w:bookmarkEnd w:id="518"/>
      <w:r w:rsidRPr="00DD7CCF">
        <w:t>White space</w:t>
      </w:r>
      <w:bookmarkEnd w:id="519"/>
      <w:bookmarkEnd w:id="520"/>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1" w:name="_8hshbbqbehg5" w:colFirst="0" w:colLast="0"/>
      <w:bookmarkStart w:id="522" w:name="_Ref43984944"/>
      <w:bookmarkStart w:id="523" w:name="_Toc149917415"/>
      <w:bookmarkEnd w:id="521"/>
      <w:r w:rsidRPr="00DD7CCF">
        <w:t>Editorial spaces and markup</w:t>
      </w:r>
      <w:bookmarkEnd w:id="522"/>
      <w:bookmarkEnd w:id="523"/>
    </w:p>
    <w:p w14:paraId="5C031BB8" w14:textId="60C7FEA5"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A61239">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30D68357" w:rsidR="00C02B8C" w:rsidRDefault="00132DCD" w:rsidP="00E2714A">
      <w:pPr>
        <w:pStyle w:val="Lista3"/>
      </w:pPr>
      <w:r w:rsidRPr="00132DCD">
        <w:t>between symbols (§</w:t>
      </w:r>
      <w:r>
        <w:fldChar w:fldCharType="begin"/>
      </w:r>
      <w:r>
        <w:instrText xml:space="preserve"> REF _Ref43978591 \r \h </w:instrText>
      </w:r>
      <w:r>
        <w:fldChar w:fldCharType="separate"/>
      </w:r>
      <w:r w:rsidR="00A61239">
        <w:t>4.2</w:t>
      </w:r>
      <w:r>
        <w:fldChar w:fldCharType="end"/>
      </w:r>
      <w:r w:rsidRPr="00132DCD">
        <w:t>) of any kind and following text</w:t>
      </w:r>
    </w:p>
    <w:p w14:paraId="4489D6F0" w14:textId="3B72E618"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A61239">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24" w:name="_xg74xrj1ejbr" w:colFirst="0" w:colLast="0"/>
      <w:bookmarkStart w:id="525" w:name="_Toc149917416"/>
      <w:bookmarkEnd w:id="524"/>
      <w:r w:rsidRPr="00DD7CCF">
        <w:t>Editorial hyphens and markup</w:t>
      </w:r>
      <w:bookmarkEnd w:id="525"/>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786EA943"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A61239">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26" w:name="_7ept2hrl5gak" w:colFirst="0" w:colLast="0"/>
      <w:bookmarkStart w:id="527" w:name="_Ref43978660"/>
      <w:bookmarkStart w:id="528" w:name="_Toc149917417"/>
      <w:bookmarkEnd w:id="526"/>
      <w:r w:rsidRPr="00DD7CCF">
        <w:t xml:space="preserve">Top to </w:t>
      </w:r>
      <w:r w:rsidR="006733B4" w:rsidRPr="00DD7CCF">
        <w:t>bottom hierarchy</w:t>
      </w:r>
      <w:bookmarkEnd w:id="527"/>
      <w:bookmarkEnd w:id="528"/>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29" w:name="_oo0c5sndse6h" w:colFirst="0" w:colLast="0"/>
      <w:bookmarkStart w:id="530" w:name="_Ref43979443"/>
      <w:bookmarkStart w:id="531" w:name="_Toc149917418"/>
      <w:bookmarkEnd w:id="529"/>
      <w:r w:rsidRPr="00644A27">
        <w:t>Tier 1, b</w:t>
      </w:r>
      <w:r w:rsidR="004D2E67" w:rsidRPr="00DD7CCF">
        <w:t>lock-level elements representing XML structure and extrinsic structure</w:t>
      </w:r>
      <w:bookmarkEnd w:id="530"/>
      <w:bookmarkEnd w:id="531"/>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3437152E"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2" w:name="_avslxtgod3of" w:colFirst="0" w:colLast="0"/>
      <w:bookmarkStart w:id="533" w:name="_Toc149917419"/>
      <w:bookmarkEnd w:id="532"/>
      <w:r w:rsidRPr="00644A27">
        <w:t>Tier 2, b</w:t>
      </w:r>
      <w:r w:rsidR="004D2E67" w:rsidRPr="00DD7CCF">
        <w:t>lock-level elements representing intrinsic structure</w:t>
      </w:r>
      <w:bookmarkEnd w:id="533"/>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30A7BF69"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A61239">
        <w:t>3.3.5</w:t>
      </w:r>
      <w:r w:rsidR="00194541" w:rsidRPr="00DD7CCF">
        <w:fldChar w:fldCharType="end"/>
      </w:r>
      <w:r w:rsidRPr="00DD7CCF">
        <w:t>)</w:t>
      </w:r>
    </w:p>
    <w:p w14:paraId="2BBF4B3E" w14:textId="2BC2E699" w:rsidR="00C02B8C" w:rsidRPr="00DD7CCF" w:rsidRDefault="00644A27" w:rsidP="00EB2024">
      <w:pPr>
        <w:pStyle w:val="Cmsor3"/>
      </w:pPr>
      <w:bookmarkStart w:id="534" w:name="_b4084bcsknv2" w:colFirst="0" w:colLast="0"/>
      <w:bookmarkStart w:id="535" w:name="_Ref43979552"/>
      <w:bookmarkStart w:id="536" w:name="_Toc149917420"/>
      <w:bookmarkEnd w:id="534"/>
      <w:r w:rsidRPr="00644A27">
        <w:t>Tier 3, e</w:t>
      </w:r>
      <w:r w:rsidR="004D2E67" w:rsidRPr="00DD7CCF">
        <w:t>mpty elements representing extrinsic structure</w:t>
      </w:r>
      <w:bookmarkEnd w:id="535"/>
      <w:bookmarkEnd w:id="536"/>
    </w:p>
    <w:p w14:paraId="64B6605D" w14:textId="0490B2A9"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A61239">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A61239">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A61239">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3A04FEA"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A61239">
        <w:t>3.5.2</w:t>
      </w:r>
      <w:r w:rsidR="00EE57DB" w:rsidRPr="00DD7CCF">
        <w:fldChar w:fldCharType="end"/>
      </w:r>
      <w:r w:rsidRPr="00DD7CCF">
        <w:t>), which have no associated text</w:t>
      </w:r>
    </w:p>
    <w:p w14:paraId="09184C4F" w14:textId="106212E4"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A61239">
        <w:t>5.4.7</w:t>
      </w:r>
      <w:r w:rsidR="009A6168" w:rsidRPr="00DD7CCF">
        <w:fldChar w:fldCharType="end"/>
      </w:r>
      <w:r w:rsidRPr="00DD7CCF">
        <w:t>)</w:t>
      </w:r>
    </w:p>
    <w:p w14:paraId="043431DE" w14:textId="3187BA18" w:rsidR="00C02B8C" w:rsidRPr="00DD7CCF" w:rsidRDefault="00644A27" w:rsidP="00EB2024">
      <w:pPr>
        <w:pStyle w:val="Cmsor3"/>
      </w:pPr>
      <w:bookmarkStart w:id="537" w:name="_6kukm0ycu92" w:colFirst="0" w:colLast="0"/>
      <w:bookmarkStart w:id="538" w:name="_Ref43979566"/>
      <w:bookmarkStart w:id="539" w:name="_Toc149917421"/>
      <w:bookmarkEnd w:id="537"/>
      <w:r w:rsidRPr="00644A27">
        <w:t>Tier 4, e</w:t>
      </w:r>
      <w:r w:rsidR="004D2E67" w:rsidRPr="00DD7CCF">
        <w:t>mpty elements representing local features</w:t>
      </w:r>
      <w:bookmarkEnd w:id="538"/>
      <w:bookmarkEnd w:id="539"/>
    </w:p>
    <w:p w14:paraId="6169C9D8" w14:textId="057401A0"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A61239">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A61239">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A61239">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78E89BF"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A61239">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3F769B47" w:rsidR="00DA6CDB" w:rsidRPr="00DD7CCF" w:rsidRDefault="00DA6CDB" w:rsidP="009F585E">
            <w:pPr>
              <w:pStyle w:val="Kpalrs"/>
            </w:pPr>
            <w:r w:rsidRPr="00DD7CCF">
              <w:t xml:space="preserve">Example </w:t>
            </w:r>
            <w:fldSimple w:instr=" STYLEREF 3 \s ">
              <w:r w:rsidR="00A61239">
                <w:rPr>
                  <w:noProof/>
                </w:rPr>
                <w:t>8.2.4</w:t>
              </w:r>
            </w:fldSimple>
            <w:r w:rsidRPr="00DD7CCF">
              <w:t>.</w:t>
            </w:r>
            <w:fldSimple w:instr=" SEQ Example \* ALPHABETIC \s 3 ">
              <w:r w:rsidR="00A61239">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0" w:name="_jr9td4xsvig6" w:colFirst="0" w:colLast="0"/>
      <w:bookmarkStart w:id="541" w:name="_Ref43987901"/>
      <w:bookmarkStart w:id="542" w:name="_Toc149917422"/>
      <w:bookmarkEnd w:id="540"/>
      <w:r w:rsidRPr="00644A27">
        <w:t>Tier 5, p</w:t>
      </w:r>
      <w:r w:rsidR="004D2E67" w:rsidRPr="00DD7CCF">
        <w:t>hrase-level elements</w:t>
      </w:r>
      <w:bookmarkEnd w:id="541"/>
      <w:bookmarkEnd w:id="542"/>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29A949E6"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A61239">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A61239">
        <w:t>7.5.5</w:t>
      </w:r>
      <w:r w:rsidR="00780A5D" w:rsidRPr="00DD7CCF">
        <w:fldChar w:fldCharType="end"/>
      </w:r>
      <w:r w:rsidRPr="00DD7CCF">
        <w:t>)</w:t>
      </w:r>
    </w:p>
    <w:p w14:paraId="753E0D49" w14:textId="6F7FF133"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A61239">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A61239">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A61239">
        <w:t>7.2</w:t>
      </w:r>
      <w:r w:rsidR="00270CD8">
        <w:fldChar w:fldCharType="end"/>
      </w:r>
      <w:r w:rsidRPr="00DD7CCF">
        <w:t>)</w:t>
      </w:r>
    </w:p>
    <w:p w14:paraId="6890A4C6" w14:textId="7E422490"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A61239">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A61239">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A61239">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46F364B6" w:rsidR="00DA6CDB" w:rsidRPr="00DD7CCF" w:rsidRDefault="00DA6CDB" w:rsidP="009F585E">
            <w:pPr>
              <w:pStyle w:val="Kpalrs"/>
            </w:pPr>
            <w:r w:rsidRPr="00DD7CCF">
              <w:t xml:space="preserve">Example </w:t>
            </w:r>
            <w:fldSimple w:instr=" STYLEREF 3 \s ">
              <w:r w:rsidR="00A61239">
                <w:rPr>
                  <w:noProof/>
                </w:rPr>
                <w:t>8.2.5</w:t>
              </w:r>
            </w:fldSimple>
            <w:r w:rsidRPr="00DD7CCF">
              <w:t>.</w:t>
            </w:r>
            <w:fldSimple w:instr=" SEQ Example \* ALPHABETIC \s 3 ">
              <w:r w:rsidR="00A61239">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7F8A3009" w:rsidR="00DA6CDB" w:rsidRPr="00DD7CCF" w:rsidRDefault="00DA6CDB" w:rsidP="009F585E">
            <w:pPr>
              <w:pStyle w:val="Kpalrs"/>
            </w:pPr>
            <w:bookmarkStart w:id="543" w:name="_Ref44072089"/>
            <w:r w:rsidRPr="00DD7CCF">
              <w:t xml:space="preserve">Example </w:t>
            </w:r>
            <w:fldSimple w:instr=" STYLEREF 3 \s ">
              <w:r w:rsidR="00A61239">
                <w:rPr>
                  <w:noProof/>
                </w:rPr>
                <w:t>8.2.5</w:t>
              </w:r>
            </w:fldSimple>
            <w:r w:rsidRPr="00DD7CCF">
              <w:t>.</w:t>
            </w:r>
            <w:fldSimple w:instr=" SEQ Example \* ALPHABETIC \s 3 ">
              <w:r w:rsidR="00A61239">
                <w:rPr>
                  <w:noProof/>
                </w:rPr>
                <w:t>B</w:t>
              </w:r>
            </w:fldSimple>
            <w:bookmarkEnd w:id="543"/>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6880B216"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A61239" w:rsidRPr="00DD7CCF">
        <w:t xml:space="preserve">Example </w:t>
      </w:r>
      <w:r w:rsidR="00A61239">
        <w:rPr>
          <w:noProof/>
        </w:rPr>
        <w:t>8.2.5</w:t>
      </w:r>
      <w:r w:rsidR="00A61239" w:rsidRPr="00DD7CCF">
        <w:rPr>
          <w:noProof/>
        </w:rPr>
        <w:t>.</w:t>
      </w:r>
      <w:r w:rsidR="00A61239">
        <w:rPr>
          <w:noProof/>
        </w:rPr>
        <w:t>B</w:t>
      </w:r>
      <w:r w:rsidRPr="00DD7CCF">
        <w:fldChar w:fldCharType="end"/>
      </w:r>
      <w:r w:rsidRPr="00DD7CCF">
        <w:t xml:space="preserve"> above</w:t>
      </w:r>
    </w:p>
    <w:p w14:paraId="75EF4EE9" w14:textId="711C243D"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A61239" w:rsidRPr="00DD7CCF">
        <w:t xml:space="preserve">Example </w:t>
      </w:r>
      <w:r w:rsidR="00A61239">
        <w:rPr>
          <w:noProof/>
        </w:rPr>
        <w:t>8.2.5</w:t>
      </w:r>
      <w:r w:rsidR="00A61239" w:rsidRPr="00DD7CCF">
        <w:rPr>
          <w:noProof/>
        </w:rPr>
        <w:t>.</w:t>
      </w:r>
      <w:r w:rsidR="00A61239">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18306ACB" w:rsidR="009F585E" w:rsidRPr="00DD7CCF" w:rsidRDefault="009F585E" w:rsidP="009F585E">
            <w:pPr>
              <w:pStyle w:val="Kpalrs"/>
            </w:pPr>
            <w:bookmarkStart w:id="544" w:name="_Ref44072159"/>
            <w:r w:rsidRPr="00DD7CCF">
              <w:lastRenderedPageBreak/>
              <w:t xml:space="preserve">Example </w:t>
            </w:r>
            <w:fldSimple w:instr=" STYLEREF 3 \s ">
              <w:r w:rsidR="00A61239">
                <w:rPr>
                  <w:noProof/>
                </w:rPr>
                <w:t>8.2.5</w:t>
              </w:r>
            </w:fldSimple>
            <w:r w:rsidRPr="00DD7CCF">
              <w:t>.</w:t>
            </w:r>
            <w:fldSimple w:instr=" SEQ Example \* ALPHABETIC \s 3 ">
              <w:r w:rsidR="00A61239">
                <w:rPr>
                  <w:noProof/>
                </w:rPr>
                <w:t>C</w:t>
              </w:r>
            </w:fldSimple>
            <w:bookmarkEnd w:id="544"/>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45" w:name="_k7hidbku03us" w:colFirst="0" w:colLast="0"/>
      <w:bookmarkStart w:id="546" w:name="_Ref43990429"/>
      <w:bookmarkStart w:id="547" w:name="_Toc149917423"/>
      <w:bookmarkEnd w:id="545"/>
      <w:r w:rsidRPr="00DD7CCF">
        <w:lastRenderedPageBreak/>
        <w:t xml:space="preserve">Additional </w:t>
      </w:r>
      <w:r w:rsidR="006733B4" w:rsidRPr="00DD7CCF">
        <w:t>content div</w:t>
      </w:r>
      <w:r w:rsidRPr="00DD7CCF">
        <w:t>isions</w:t>
      </w:r>
      <w:bookmarkEnd w:id="546"/>
      <w:bookmarkEnd w:id="547"/>
    </w:p>
    <w:p w14:paraId="0BB4B14A" w14:textId="508CF586" w:rsidR="00C02B8C" w:rsidRPr="00DD7CCF" w:rsidRDefault="004D2E67" w:rsidP="00EB2024">
      <w:pPr>
        <w:pStyle w:val="Cmsor2"/>
      </w:pPr>
      <w:bookmarkStart w:id="548" w:name="_c4m58vl65n98" w:colFirst="0" w:colLast="0"/>
      <w:bookmarkStart w:id="549" w:name="_Ref43978773"/>
      <w:bookmarkStart w:id="550" w:name="_Toc149917424"/>
      <w:bookmarkEnd w:id="548"/>
      <w:r w:rsidRPr="00DD7CCF">
        <w:t xml:space="preserve">The </w:t>
      </w:r>
      <w:r w:rsidR="006733B4" w:rsidRPr="00DD7CCF">
        <w:t>critical apparatus</w:t>
      </w:r>
      <w:bookmarkEnd w:id="549"/>
      <w:bookmarkEnd w:id="550"/>
    </w:p>
    <w:p w14:paraId="2E02273F" w14:textId="63498A22" w:rsidR="00C02B8C" w:rsidRPr="00DD7CCF" w:rsidRDefault="004D2E67" w:rsidP="00EB2024">
      <w:pPr>
        <w:pStyle w:val="Cmsor3"/>
      </w:pPr>
      <w:bookmarkStart w:id="551" w:name="_wvqmcsurv552" w:colFirst="0" w:colLast="0"/>
      <w:bookmarkStart w:id="552" w:name="_Ref43989643"/>
      <w:bookmarkStart w:id="553" w:name="_Toc149917425"/>
      <w:bookmarkEnd w:id="551"/>
      <w:r w:rsidRPr="00DD7CCF">
        <w:t>Overview</w:t>
      </w:r>
      <w:bookmarkEnd w:id="552"/>
      <w:bookmarkEnd w:id="553"/>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2B472F43"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A61239">
        <w:t>9.1.2</w:t>
      </w:r>
      <w:r w:rsidR="0082156E" w:rsidRPr="00DD7CCF">
        <w:fldChar w:fldCharType="end"/>
      </w:r>
      <w:r w:rsidRPr="00DD7CCF">
        <w:t xml:space="preserve"> below</w:t>
      </w:r>
    </w:p>
    <w:p w14:paraId="231719B4" w14:textId="6D52C53D"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A61239">
        <w:t>9.1.3</w:t>
      </w:r>
      <w:r w:rsidR="0049640D">
        <w:fldChar w:fldCharType="end"/>
      </w:r>
      <w:r w:rsidRPr="00DD7CCF">
        <w:t xml:space="preserve"> below</w:t>
      </w:r>
    </w:p>
    <w:p w14:paraId="4841C5C3" w14:textId="284A5E31"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A61239">
        <w:t>9.1.4</w:t>
      </w:r>
      <w:r w:rsidR="0082156E" w:rsidRPr="00DD7CCF">
        <w:fldChar w:fldCharType="end"/>
      </w:r>
      <w:r w:rsidRPr="00DD7CCF">
        <w:t xml:space="preserve"> below</w:t>
      </w:r>
    </w:p>
    <w:p w14:paraId="1E4CAC99" w14:textId="1957C51C"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A61239">
        <w:t>9.1.7</w:t>
      </w:r>
      <w:r w:rsidR="0082156E" w:rsidRPr="00DD7CCF">
        <w:fldChar w:fldCharType="end"/>
      </w:r>
      <w:r w:rsidRPr="00DD7CCF">
        <w:t xml:space="preserve"> below</w:t>
      </w:r>
    </w:p>
    <w:p w14:paraId="7E862C7D" w14:textId="2319C804"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3CC50B7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A61239">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76F3F2D5" w:rsidR="0044294E" w:rsidRPr="00DD7CCF" w:rsidRDefault="0044294E" w:rsidP="00837BA5">
            <w:pPr>
              <w:pStyle w:val="Kpalrs"/>
            </w:pPr>
            <w:r w:rsidRPr="00DD7CCF">
              <w:lastRenderedPageBreak/>
              <w:t xml:space="preserve">Example </w:t>
            </w:r>
            <w:fldSimple w:instr=" STYLEREF 3 \s ">
              <w:r w:rsidR="00A61239">
                <w:rPr>
                  <w:noProof/>
                </w:rPr>
                <w:t>9.1.1</w:t>
              </w:r>
            </w:fldSimple>
            <w:r w:rsidRPr="00DD7CCF">
              <w:t>.</w:t>
            </w:r>
            <w:fldSimple w:instr=" SEQ Example \* ALPHABETIC \s 3 ">
              <w:r w:rsidR="00A61239">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54" w:name="_ylrtvcd6yrbu" w:colFirst="0" w:colLast="0"/>
      <w:bookmarkStart w:id="555" w:name="_Ref43978538"/>
      <w:bookmarkStart w:id="556" w:name="_Toc149917426"/>
      <w:bookmarkEnd w:id="554"/>
      <w:r w:rsidRPr="00DD7CCF">
        <w:t>Indicating location</w:t>
      </w:r>
      <w:bookmarkEnd w:id="555"/>
      <w:bookmarkEnd w:id="556"/>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3147955D"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A61239">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1E5322B2"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A61239">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5D8FADCB"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57" w:name="_h4ndd3ziflyd" w:colFirst="0" w:colLast="0"/>
      <w:bookmarkStart w:id="558" w:name="_Ref61250887"/>
      <w:bookmarkStart w:id="559" w:name="_Toc149917427"/>
      <w:bookmarkEnd w:id="557"/>
      <w:r>
        <w:t>Lemmas</w:t>
      </w:r>
      <w:bookmarkEnd w:id="558"/>
      <w:bookmarkEnd w:id="559"/>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F5E96EE"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A61239">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A61239">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7CDC91F7"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A61239">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753CD2D8"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A61239">
        <w:t>10.6.2</w:t>
      </w:r>
      <w:r w:rsidR="0082156E" w:rsidRPr="00DD7CCF">
        <w:fldChar w:fldCharType="end"/>
      </w:r>
      <w:r w:rsidRPr="00DD7CCF">
        <w:t xml:space="preserve">) to show that </w:t>
      </w:r>
      <w:r w:rsidRPr="005D2B22">
        <w:rPr>
          <w:b/>
          <w:bCs/>
        </w:rPr>
        <w:t>a previous edition supports the reading adopted in your edition</w:t>
      </w:r>
    </w:p>
    <w:p w14:paraId="1D90B8FE" w14:textId="58F339B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A61239">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5BB0B515"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A61239">
        <w:t>9.4.3</w:t>
      </w:r>
      <w:r w:rsidR="0082156E" w:rsidRPr="00DD7CCF">
        <w:fldChar w:fldCharType="end"/>
      </w:r>
    </w:p>
    <w:p w14:paraId="654B7F36" w14:textId="77777777" w:rsidR="00C02B8C" w:rsidRPr="00DD7CCF" w:rsidRDefault="004D2E67" w:rsidP="00EB2024">
      <w:pPr>
        <w:pStyle w:val="Cmsor3"/>
      </w:pPr>
      <w:bookmarkStart w:id="560" w:name="_b7x6ivkmyvqo" w:colFirst="0" w:colLast="0"/>
      <w:bookmarkStart w:id="561" w:name="_Ref43989425"/>
      <w:bookmarkStart w:id="562" w:name="_Toc149917428"/>
      <w:bookmarkEnd w:id="560"/>
      <w:r w:rsidRPr="00DD7CCF">
        <w:t>Alternative readings, restorations and emendations</w:t>
      </w:r>
      <w:bookmarkEnd w:id="561"/>
      <w:bookmarkEnd w:id="562"/>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4DFC6F3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A61239">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6F990AE6"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A61239">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18AB5881"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A61239">
        <w:t>10.6.2</w:t>
      </w:r>
      <w:r w:rsidR="0082156E" w:rsidRPr="00DD7CCF">
        <w:fldChar w:fldCharType="end"/>
      </w:r>
      <w:r w:rsidRPr="00DD7CCF">
        <w:t xml:space="preserve"> for details</w:t>
      </w:r>
    </w:p>
    <w:p w14:paraId="313E819C" w14:textId="4004DD6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A61239">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662D9F9A"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A61239">
        <w:t>9.1.1</w:t>
      </w:r>
      <w:r w:rsidR="0082156E" w:rsidRPr="00DD7CCF">
        <w:fldChar w:fldCharType="end"/>
      </w:r>
      <w:r w:rsidRPr="00DD7CCF">
        <w:t>)</w:t>
      </w:r>
    </w:p>
    <w:p w14:paraId="70A7B770" w14:textId="56DCD235"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A61239">
        <w:t>9.4.3</w:t>
      </w:r>
      <w:r w:rsidR="0082156E" w:rsidRPr="00DD7CCF">
        <w:fldChar w:fldCharType="end"/>
      </w:r>
    </w:p>
    <w:p w14:paraId="6D35484F" w14:textId="77777777" w:rsidR="00C02B8C" w:rsidRPr="00DD7CCF" w:rsidRDefault="004D2E67" w:rsidP="00EB2024">
      <w:pPr>
        <w:pStyle w:val="Cmsor3"/>
      </w:pPr>
      <w:bookmarkStart w:id="563" w:name="_wlnr5yx14afg" w:colFirst="0" w:colLast="0"/>
      <w:bookmarkStart w:id="564" w:name="_Ref43989583"/>
      <w:bookmarkStart w:id="565" w:name="_Toc149917429"/>
      <w:bookmarkEnd w:id="563"/>
      <w:r w:rsidRPr="00DD7CCF">
        <w:t>Identical lemmas, identical readings</w:t>
      </w:r>
      <w:bookmarkEnd w:id="564"/>
      <w:bookmarkEnd w:id="565"/>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6FF18DF9"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A61239">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61DCE0D4"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A61239">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66" w:name="_qb0qotwuz8be" w:colFirst="0" w:colLast="0"/>
      <w:bookmarkStart w:id="567" w:name="_Ref43989517"/>
      <w:bookmarkStart w:id="568" w:name="_Toc149917430"/>
      <w:bookmarkEnd w:id="566"/>
      <w:r w:rsidRPr="00DD7CCF">
        <w:t>XML tags in lemmas and readings</w:t>
      </w:r>
      <w:bookmarkEnd w:id="567"/>
      <w:bookmarkEnd w:id="568"/>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2423EC65"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A61239">
        <w:t>3.3.5</w:t>
      </w:r>
      <w:r>
        <w:fldChar w:fldCharType="end"/>
      </w:r>
      <w:r>
        <w:t>) is present after a page break that intervenes in your lemma, then delete it (along with its contents) from the contents of the lemma pasted from your edition</w:t>
      </w:r>
    </w:p>
    <w:p w14:paraId="463F00DC" w14:textId="0F980AF8"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A61239">
        <w:t>9.1.2</w:t>
      </w:r>
      <w:r w:rsidR="00C76203">
        <w:fldChar w:fldCharType="end"/>
      </w:r>
    </w:p>
    <w:p w14:paraId="6A76DC1A" w14:textId="7FA1988C"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A61239">
        <w:t>4</w:t>
      </w:r>
      <w:r>
        <w:fldChar w:fldCharType="end"/>
      </w:r>
      <w:r>
        <w:t xml:space="preserve"> to §</w:t>
      </w:r>
      <w:r>
        <w:fldChar w:fldCharType="begin"/>
      </w:r>
      <w:r>
        <w:instrText xml:space="preserve"> REF _Ref43978565 \r \h </w:instrText>
      </w:r>
      <w:r>
        <w:fldChar w:fldCharType="separate"/>
      </w:r>
      <w:r w:rsidR="00A61239">
        <w:t>5.5</w:t>
      </w:r>
      <w:r>
        <w:fldChar w:fldCharType="end"/>
      </w:r>
      <w:r>
        <w:t>, except §</w:t>
      </w:r>
      <w:r>
        <w:fldChar w:fldCharType="begin"/>
      </w:r>
      <w:r>
        <w:instrText xml:space="preserve"> REF _Ref43989139 \r \h </w:instrText>
      </w:r>
      <w:r>
        <w:fldChar w:fldCharType="separate"/>
      </w:r>
      <w:r w:rsidR="00A61239">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6F9F60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A61239">
        <w:t>6.4</w:t>
      </w:r>
      <w:r>
        <w:fldChar w:fldCharType="end"/>
      </w:r>
      <w:r>
        <w:t xml:space="preserve"> and §</w:t>
      </w:r>
      <w:r>
        <w:fldChar w:fldCharType="begin"/>
      </w:r>
      <w:r>
        <w:instrText xml:space="preserve"> REF _Ref43989139 \r \h </w:instrText>
      </w:r>
      <w:r>
        <w:fldChar w:fldCharType="separate"/>
      </w:r>
      <w:r w:rsidR="00A61239">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69" w:name="_1khg88862vrq" w:colFirst="0" w:colLast="0"/>
      <w:bookmarkStart w:id="570" w:name="_Ref43988104"/>
      <w:bookmarkStart w:id="571" w:name="_Toc149917431"/>
      <w:bookmarkEnd w:id="569"/>
      <w:r w:rsidRPr="00DD7CCF">
        <w:t>Freeform apparatus notes</w:t>
      </w:r>
      <w:bookmarkEnd w:id="570"/>
      <w:bookmarkEnd w:id="571"/>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5D6605E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A61239">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2" w:name="_1vsssow7ypzu" w:colFirst="0" w:colLast="0"/>
      <w:bookmarkStart w:id="573" w:name="_pn0gltowrfhw" w:colFirst="0" w:colLast="0"/>
      <w:bookmarkStart w:id="574" w:name="_Ref43989464"/>
      <w:bookmarkStart w:id="575" w:name="_Toc149917432"/>
      <w:bookmarkEnd w:id="572"/>
      <w:bookmarkEnd w:id="573"/>
      <w:r w:rsidRPr="00DD7CCF">
        <w:t>Textpart divisions in the apparatus</w:t>
      </w:r>
      <w:bookmarkEnd w:id="574"/>
      <w:bookmarkEnd w:id="575"/>
    </w:p>
    <w:p w14:paraId="3DF0438B" w14:textId="707FB434"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601E87F" w:rsidR="0044294E" w:rsidRPr="00DD7CCF" w:rsidRDefault="0044294E" w:rsidP="00025303">
            <w:pPr>
              <w:pStyle w:val="Kpalrs"/>
            </w:pPr>
            <w:r w:rsidRPr="00DD7CCF">
              <w:t xml:space="preserve">Example </w:t>
            </w:r>
            <w:fldSimple w:instr=" STYLEREF 3 \s ">
              <w:r w:rsidR="00A61239">
                <w:rPr>
                  <w:noProof/>
                </w:rPr>
                <w:t>9.1.8</w:t>
              </w:r>
            </w:fldSimple>
            <w:r w:rsidRPr="00DD7CCF">
              <w:t>.</w:t>
            </w:r>
            <w:fldSimple w:instr=" SEQ Example \* ALPHABETIC \s 3 ">
              <w:r w:rsidR="00A61239">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048ED95" w:rsidR="0044294E" w:rsidRPr="00DD7CCF" w:rsidRDefault="0044294E" w:rsidP="00025303">
            <w:pPr>
              <w:pStyle w:val="Kpalrs"/>
            </w:pPr>
            <w:r w:rsidRPr="00DD7CCF">
              <w:t xml:space="preserve">Example </w:t>
            </w:r>
            <w:fldSimple w:instr=" STYLEREF 3 \s ">
              <w:r w:rsidR="00A61239">
                <w:rPr>
                  <w:noProof/>
                </w:rPr>
                <w:t>9.1.8</w:t>
              </w:r>
            </w:fldSimple>
            <w:r w:rsidRPr="00DD7CCF">
              <w:t>.</w:t>
            </w:r>
            <w:fldSimple w:instr=" SEQ Example \* ALPHABETIC \s 3 ">
              <w:r w:rsidR="00A61239">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76" w:name="_95bkq7g4grjl" w:colFirst="0" w:colLast="0"/>
      <w:bookmarkStart w:id="577" w:name="_Ref43978780"/>
      <w:bookmarkStart w:id="578" w:name="_Toc149917433"/>
      <w:bookmarkEnd w:id="576"/>
      <w:r w:rsidRPr="00DD7CCF">
        <w:lastRenderedPageBreak/>
        <w:t xml:space="preserve">The </w:t>
      </w:r>
      <w:r w:rsidR="006733B4" w:rsidRPr="00DD7CCF">
        <w:t>translation</w:t>
      </w:r>
      <w:bookmarkEnd w:id="577"/>
      <w:bookmarkEnd w:id="578"/>
    </w:p>
    <w:p w14:paraId="7AEAB51F" w14:textId="5406E844" w:rsidR="00C02B8C" w:rsidRPr="00DD7CCF" w:rsidRDefault="004D2E67" w:rsidP="00EB2024">
      <w:pPr>
        <w:pStyle w:val="Cmsor3"/>
      </w:pPr>
      <w:bookmarkStart w:id="579" w:name="_pvxrutfvtymm" w:colFirst="0" w:colLast="0"/>
      <w:bookmarkStart w:id="580" w:name="_Ref43990036"/>
      <w:bookmarkStart w:id="581" w:name="_Toc149917434"/>
      <w:bookmarkEnd w:id="579"/>
      <w:r w:rsidRPr="00DD7CCF">
        <w:t>Overview</w:t>
      </w:r>
      <w:bookmarkEnd w:id="580"/>
      <w:bookmarkEnd w:id="581"/>
    </w:p>
    <w:p w14:paraId="1933554F" w14:textId="5D43C0AD" w:rsidR="00C02B8C" w:rsidRDefault="004D2E67" w:rsidP="00E2714A">
      <w:pPr>
        <w:pStyle w:val="Lista"/>
      </w:pPr>
      <w:r w:rsidRPr="00DD7CCF">
        <w:t>whenever possible, a translation should be included in your XML document along with your edition</w:t>
      </w:r>
    </w:p>
    <w:p w14:paraId="1985A5AD" w14:textId="61025F5C"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A61239">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394B0C95"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A61239">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0739233A"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A61239">
        <w:t>16</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169DB99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A61239">
        <w:t>10.3.2</w:t>
      </w:r>
      <w:r>
        <w:fldChar w:fldCharType="end"/>
      </w:r>
      <w:r w:rsidRPr="00371F9A">
        <w:t>)</w:t>
      </w:r>
    </w:p>
    <w:p w14:paraId="6C285C4E" w14:textId="172B315D"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A61239">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A61239">
        <w:t>9.2.4</w:t>
      </w:r>
      <w:r w:rsidR="00582A9C">
        <w:fldChar w:fldCharType="end"/>
      </w:r>
    </w:p>
    <w:p w14:paraId="636A1F15" w14:textId="0CA79986"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A61239">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41571C7"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A61239">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43E7C6DB"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A61239">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EB2024">
      <w:pPr>
        <w:pStyle w:val="Cmsor3"/>
      </w:pPr>
      <w:bookmarkStart w:id="582" w:name="_l9hrq46lm8f5" w:colFirst="0" w:colLast="0"/>
      <w:bookmarkStart w:id="583" w:name="_Ref43989787"/>
      <w:bookmarkStart w:id="584" w:name="_Toc149917435"/>
      <w:bookmarkEnd w:id="582"/>
      <w:commentRangeStart w:id="585"/>
      <w:r>
        <w:lastRenderedPageBreak/>
        <w:t>Headings</w:t>
      </w:r>
      <w:r w:rsidR="004D2E67" w:rsidRPr="00DD7CCF">
        <w:t xml:space="preserve"> </w:t>
      </w:r>
      <w:r>
        <w:t>in</w:t>
      </w:r>
      <w:r w:rsidR="004D2E67" w:rsidRPr="00DD7CCF">
        <w:t xml:space="preserve"> translation</w:t>
      </w:r>
      <w:bookmarkEnd w:id="583"/>
      <w:r>
        <w:t>s</w:t>
      </w:r>
      <w:bookmarkEnd w:id="584"/>
      <w:commentRangeEnd w:id="585"/>
      <w:r w:rsidR="00A61239">
        <w:rPr>
          <w:rStyle w:val="Jegyzethivatkozs"/>
          <w:rFonts w:ascii="Gentium Plus" w:hAnsi="Gentium Plus" w:cs="Mangal"/>
          <w:kern w:val="0"/>
        </w:rPr>
        <w:commentReference w:id="585"/>
      </w:r>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EB2024">
      <w:pPr>
        <w:pStyle w:val="Cmsor3"/>
      </w:pPr>
      <w:bookmarkStart w:id="586" w:name="_jki9tbn1nzqo" w:colFirst="0" w:colLast="0"/>
      <w:bookmarkStart w:id="587" w:name="_Ref53128241"/>
      <w:bookmarkStart w:id="588" w:name="_Toc149917436"/>
      <w:bookmarkEnd w:id="586"/>
      <w:r w:rsidRPr="00DD7CCF">
        <w:t>Attaching multiple translations</w:t>
      </w:r>
      <w:bookmarkEnd w:id="587"/>
      <w:bookmarkEnd w:id="588"/>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6AAAEACF"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A61239">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73BAFED7" w:rsidR="0044294E" w:rsidRPr="00DD7CCF" w:rsidRDefault="0044294E" w:rsidP="00025303">
            <w:pPr>
              <w:pStyle w:val="Kpalrs"/>
            </w:pPr>
            <w:r w:rsidRPr="00DD7CCF">
              <w:t xml:space="preserve">Example </w:t>
            </w:r>
            <w:fldSimple w:instr=" STYLEREF 3 \s ">
              <w:r w:rsidR="00A61239">
                <w:rPr>
                  <w:noProof/>
                </w:rPr>
                <w:t>9.2.3</w:t>
              </w:r>
            </w:fldSimple>
            <w:r w:rsidRPr="00DD7CCF">
              <w:t>.</w:t>
            </w:r>
            <w:fldSimple w:instr=" SEQ Example \* ALPHABETIC \s 3 ">
              <w:r w:rsidR="00A61239">
                <w:rPr>
                  <w:noProof/>
                </w:rPr>
                <w:t>A</w:t>
              </w:r>
            </w:fldSimple>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EB2024">
      <w:pPr>
        <w:pStyle w:val="Cmsor3"/>
      </w:pPr>
      <w:bookmarkStart w:id="589" w:name="_ikyv2ushnpo2" w:colFirst="0" w:colLast="0"/>
      <w:bookmarkStart w:id="590" w:name="_Ref43990725"/>
      <w:bookmarkStart w:id="591" w:name="_Toc149917437"/>
      <w:bookmarkEnd w:id="589"/>
      <w:r w:rsidRPr="00DD7CCF">
        <w:t>Reproducing a published translation</w:t>
      </w:r>
      <w:bookmarkEnd w:id="590"/>
      <w:bookmarkEnd w:id="591"/>
    </w:p>
    <w:p w14:paraId="1C6FD05D" w14:textId="1F5CB0D8"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A61239">
        <w:t>10.6.2</w:t>
      </w:r>
      <w:r w:rsidR="0082156E" w:rsidRPr="00DD7CCF">
        <w:fldChar w:fldCharType="end"/>
      </w:r>
      <w:r w:rsidRPr="00DD7CCF">
        <w:t>)</w:t>
      </w:r>
    </w:p>
    <w:p w14:paraId="089946BF" w14:textId="08621760"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A61239">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21FDBDD4"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A61239">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lastRenderedPageBreak/>
        <w:t>notes attached to a published translation</w:t>
      </w:r>
      <w:r w:rsidRPr="00DD7CCF">
        <w:t xml:space="preserve"> do not have to be reproduced verbatim or in their entirety</w:t>
      </w:r>
    </w:p>
    <w:p w14:paraId="745F8646" w14:textId="1C04CE82"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A61239">
        <w:t>9.2.1</w:t>
      </w:r>
      <w:r w:rsidR="009430EC" w:rsidRPr="00DD7CCF">
        <w:fldChar w:fldCharType="end"/>
      </w:r>
      <w:r w:rsidRPr="00DD7CCF">
        <w:t>), therefore any notes that are not reproduced verbatim from the published translation must be attributed explicitly as follows:</w:t>
      </w:r>
    </w:p>
    <w:p w14:paraId="0FAF2FE8" w14:textId="7CB30619"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A61239">
        <w:t>10.6.1</w:t>
      </w:r>
      <w:r w:rsidR="0082156E" w:rsidRPr="00DD7CCF">
        <w:fldChar w:fldCharType="end"/>
      </w:r>
      <w:r w:rsidRPr="00DD7CCF">
        <w:t>) on each such note to encode your authorship</w:t>
      </w:r>
    </w:p>
    <w:p w14:paraId="4ECD9027" w14:textId="3F518AA1"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A61239">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A61239">
        <w:t>10.6.2</w:t>
      </w:r>
      <w:r w:rsidR="0082156E" w:rsidRPr="00DD7CCF">
        <w:fldChar w:fldCharType="end"/>
      </w:r>
      <w:r w:rsidRPr="00DD7CCF">
        <w:t>) to assign credit to a project member or to a publication, as applicable</w:t>
      </w:r>
    </w:p>
    <w:p w14:paraId="3F1FFCD6" w14:textId="523E4EB3"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A61239">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20AF2FAD"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A61239">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46B84AF3"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A61239">
        <w:t>9.2.11</w:t>
      </w:r>
      <w:r w:rsidR="009430EC" w:rsidRPr="00DD7CCF">
        <w:fldChar w:fldCharType="end"/>
      </w:r>
    </w:p>
    <w:p w14:paraId="5C822DA8" w14:textId="77777777" w:rsidR="00C02B8C" w:rsidRPr="00DD7CCF" w:rsidRDefault="004D2E67" w:rsidP="00EB2024">
      <w:pPr>
        <w:pStyle w:val="Cmsor3"/>
      </w:pPr>
      <w:bookmarkStart w:id="592" w:name="_8oa8esure61" w:colFirst="0" w:colLast="0"/>
      <w:bookmarkStart w:id="593" w:name="_Ref63675776"/>
      <w:bookmarkStart w:id="594" w:name="_Toc149917438"/>
      <w:bookmarkEnd w:id="592"/>
      <w:r w:rsidRPr="00DD7CCF">
        <w:t>Structural markup in translation</w:t>
      </w:r>
      <w:bookmarkEnd w:id="593"/>
      <w:bookmarkEnd w:id="594"/>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1865D2EF"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33239C70"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6282A41C"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A61239">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A61239">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A61239">
        <w:t>3.3.5</w:t>
      </w:r>
      <w:r w:rsidR="00194541" w:rsidRPr="00DD7CCF">
        <w:fldChar w:fldCharType="end"/>
      </w:r>
      <w:r w:rsidRPr="00DD7CCF">
        <w:t>) shall not be replicated in the translation</w:t>
      </w:r>
    </w:p>
    <w:p w14:paraId="158BCB0A" w14:textId="2253C63E"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A61239">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405BA383"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A61239">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EB2024">
      <w:pPr>
        <w:pStyle w:val="Cmsor3"/>
      </w:pPr>
      <w:bookmarkStart w:id="595" w:name="_tofxidp3cso" w:colFirst="0" w:colLast="0"/>
      <w:bookmarkStart w:id="596" w:name="_Ref43990179"/>
      <w:bookmarkStart w:id="597" w:name="_Toc149917439"/>
      <w:bookmarkEnd w:id="595"/>
      <w:r w:rsidRPr="00DD7CCF">
        <w:lastRenderedPageBreak/>
        <w:t>Indicating correspondence to the original</w:t>
      </w:r>
      <w:bookmarkEnd w:id="596"/>
      <w:bookmarkEnd w:id="597"/>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lastRenderedPageBreak/>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00B804C6" w:rsidR="0044294E" w:rsidRPr="00DD7CCF" w:rsidRDefault="0044294E" w:rsidP="00025303">
            <w:pPr>
              <w:pStyle w:val="Kpalrs"/>
            </w:pPr>
            <w:r w:rsidRPr="00DD7CCF">
              <w:t xml:space="preserve">Example </w:t>
            </w:r>
            <w:fldSimple w:instr=" STYLEREF 3 \s ">
              <w:r w:rsidR="00A61239">
                <w:rPr>
                  <w:noProof/>
                </w:rPr>
                <w:t>9.2.6</w:t>
              </w:r>
            </w:fldSimple>
            <w:r w:rsidRPr="00DD7CCF">
              <w:t>.</w:t>
            </w:r>
            <w:fldSimple w:instr=" SEQ Example \* ALPHABETIC \s 3 ">
              <w:r w:rsidR="00A61239">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598" w:name="_1959vvmyvc8" w:colFirst="0" w:colLast="0"/>
      <w:bookmarkStart w:id="599" w:name="_Toc149917440"/>
      <w:bookmarkEnd w:id="598"/>
      <w:r w:rsidRPr="00DD7CCF">
        <w:t>Phrase-level markup in translations</w:t>
      </w:r>
      <w:bookmarkEnd w:id="59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2A4F425C"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A61239">
        <w:t>10</w:t>
      </w:r>
      <w:r w:rsidR="00140B8F" w:rsidRPr="00DD7CCF">
        <w:fldChar w:fldCharType="end"/>
      </w:r>
    </w:p>
    <w:p w14:paraId="383331B8" w14:textId="2E839453"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A61239">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A61239">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04B485CB" w:rsidR="0044294E" w:rsidRPr="00DD7CCF" w:rsidRDefault="0044294E" w:rsidP="00025303">
            <w:pPr>
              <w:pStyle w:val="Kpalrs"/>
            </w:pPr>
            <w:r w:rsidRPr="00DD7CCF">
              <w:t xml:space="preserve">Example </w:t>
            </w:r>
            <w:fldSimple w:instr=" STYLEREF 3 \s ">
              <w:r w:rsidR="00A61239">
                <w:rPr>
                  <w:noProof/>
                </w:rPr>
                <w:t>9.2.7</w:t>
              </w:r>
            </w:fldSimple>
            <w:r w:rsidRPr="00DD7CCF">
              <w:t>.</w:t>
            </w:r>
            <w:fldSimple w:instr=" SEQ Example \* ALPHABETIC \s 3 ">
              <w:r w:rsidR="00A61239">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EB2024">
      <w:pPr>
        <w:pStyle w:val="Cmsor3"/>
      </w:pPr>
      <w:bookmarkStart w:id="600" w:name="_13vab39mftla" w:colFirst="0" w:colLast="0"/>
      <w:bookmarkStart w:id="601" w:name="_Toc149917441"/>
      <w:bookmarkEnd w:id="600"/>
      <w:r w:rsidRPr="00DD7CCF">
        <w:t>Foreign words</w:t>
      </w:r>
      <w:bookmarkEnd w:id="601"/>
    </w:p>
    <w:p w14:paraId="23A94882" w14:textId="142A222A"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A61239">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13D4B4BC"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A61239">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3335B61"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A61239">
        <w:t>9.2.12</w:t>
      </w:r>
      <w:r w:rsidR="009430EC" w:rsidRPr="00DD7CCF">
        <w:fldChar w:fldCharType="end"/>
      </w:r>
    </w:p>
    <w:p w14:paraId="74DCDCDF" w14:textId="4D325602"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A61239">
        <w:t>9.2.9</w:t>
      </w:r>
      <w:r w:rsidR="00140B8F" w:rsidRPr="00DD7CCF">
        <w:fldChar w:fldCharType="end"/>
      </w:r>
    </w:p>
    <w:p w14:paraId="58124096" w14:textId="51071211"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A61239">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EB2024">
      <w:pPr>
        <w:pStyle w:val="Cmsor3"/>
      </w:pPr>
      <w:bookmarkStart w:id="602" w:name="_ch9cnmcz0pvb" w:colFirst="0" w:colLast="0"/>
      <w:bookmarkStart w:id="603" w:name="_Ref43990269"/>
      <w:bookmarkStart w:id="604" w:name="_Toc149917442"/>
      <w:bookmarkEnd w:id="602"/>
      <w:r w:rsidRPr="00DD7CCF">
        <w:t>Additions to the translation</w:t>
      </w:r>
      <w:bookmarkEnd w:id="603"/>
      <w:bookmarkEnd w:id="604"/>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7BEE8EA6" w:rsidR="00C02B8C" w:rsidRPr="00DD7CCF" w:rsidRDefault="004D2E67" w:rsidP="00E2714A">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A61239">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779BD35"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A61239">
        <w:t>5.1</w:t>
      </w:r>
      <w:r w:rsidR="0082156E" w:rsidRPr="00DD7CCF">
        <w:fldChar w:fldCharType="end"/>
      </w:r>
      <w:r w:rsidRPr="00DD7CCF">
        <w:t>)</w:t>
      </w:r>
    </w:p>
    <w:p w14:paraId="17129BB5" w14:textId="3ECC75C4"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A61239">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4AE09CDD"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A61239">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EB2024">
      <w:pPr>
        <w:pStyle w:val="Cmsor3"/>
      </w:pPr>
      <w:bookmarkStart w:id="605" w:name="_lqyt4grwngxw" w:colFirst="0" w:colLast="0"/>
      <w:bookmarkStart w:id="606" w:name="_Ref43990290"/>
      <w:bookmarkStart w:id="607" w:name="_Toc149917443"/>
      <w:bookmarkEnd w:id="605"/>
      <w:r w:rsidRPr="00DD7CCF">
        <w:lastRenderedPageBreak/>
        <w:t>Indicating uncertainty</w:t>
      </w:r>
      <w:bookmarkEnd w:id="606"/>
      <w:bookmarkEnd w:id="607"/>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512379E3"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A61239">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EB2024">
      <w:pPr>
        <w:pStyle w:val="Cmsor3"/>
      </w:pPr>
      <w:bookmarkStart w:id="608" w:name="_7koll7kvgjet" w:colFirst="0" w:colLast="0"/>
      <w:bookmarkStart w:id="609" w:name="_Ref43990147"/>
      <w:bookmarkStart w:id="610" w:name="_Toc149917444"/>
      <w:bookmarkEnd w:id="608"/>
      <w:r w:rsidRPr="00DD7CCF">
        <w:t>Indicating incorrect or unexpected text</w:t>
      </w:r>
      <w:bookmarkEnd w:id="609"/>
      <w:bookmarkEnd w:id="610"/>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EB2024">
      <w:pPr>
        <w:pStyle w:val="Cmsor3"/>
      </w:pPr>
      <w:bookmarkStart w:id="611" w:name="_nmj09iowt53z" w:colFirst="0" w:colLast="0"/>
      <w:bookmarkStart w:id="612" w:name="_Ref43990112"/>
      <w:bookmarkStart w:id="613" w:name="_Toc149917445"/>
      <w:bookmarkEnd w:id="611"/>
      <w:r w:rsidRPr="00DD7CCF">
        <w:t>Gaps in the translation</w:t>
      </w:r>
      <w:bookmarkEnd w:id="612"/>
      <w:bookmarkEnd w:id="613"/>
    </w:p>
    <w:p w14:paraId="4A25E486" w14:textId="1F6424EE"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A61239">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5D3EC71C"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A61239">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A61239">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04DF0A5B"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A61239">
        <w:t>10.1</w:t>
      </w:r>
      <w:r w:rsidR="00140B8F" w:rsidRPr="00DD7CCF">
        <w:fldChar w:fldCharType="end"/>
      </w:r>
    </w:p>
    <w:p w14:paraId="19F71853" w14:textId="77777777" w:rsidR="00C02B8C" w:rsidRPr="00DD7CCF" w:rsidRDefault="004D2E67" w:rsidP="00E2714A">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EB2024">
      <w:pPr>
        <w:pStyle w:val="Cmsor3"/>
      </w:pPr>
      <w:bookmarkStart w:id="614" w:name="_Toc149917446"/>
      <w:r>
        <w:t>Blank space in the translation</w:t>
      </w:r>
      <w:bookmarkEnd w:id="614"/>
    </w:p>
    <w:p w14:paraId="0CB7C216" w14:textId="4DCCAA67" w:rsidR="001079C3" w:rsidRDefault="001079C3" w:rsidP="001079C3">
      <w:pPr>
        <w:pStyle w:val="Lista"/>
      </w:pPr>
      <w:r>
        <w:t>in general, spaces encoded in the edition (§</w:t>
      </w:r>
      <w:r>
        <w:fldChar w:fldCharType="begin"/>
      </w:r>
      <w:r>
        <w:instrText xml:space="preserve"> REF _Ref43989284 \r \h </w:instrText>
      </w:r>
      <w:r>
        <w:fldChar w:fldCharType="separate"/>
      </w:r>
      <w:r w:rsidR="00A61239">
        <w:t>4.3</w:t>
      </w:r>
      <w:r>
        <w:fldChar w:fldCharType="end"/>
      </w:r>
      <w:r>
        <w:t>) should not be preserved in the translation</w:t>
      </w:r>
    </w:p>
    <w:p w14:paraId="009D7CD8" w14:textId="2ACE8704"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A61239">
        <w:t>4.3.4</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EB2024">
      <w:pPr>
        <w:pStyle w:val="Cmsor3"/>
      </w:pPr>
      <w:bookmarkStart w:id="615" w:name="_uuedk8qhkcii" w:colFirst="0" w:colLast="0"/>
      <w:bookmarkStart w:id="616" w:name="_Toc149917447"/>
      <w:bookmarkEnd w:id="615"/>
      <w:r w:rsidRPr="00DD7CCF">
        <w:t>Indicating bitextuality</w:t>
      </w:r>
      <w:bookmarkEnd w:id="616"/>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15528CBE" w:rsidR="00F80E90" w:rsidRPr="00DD7CCF" w:rsidRDefault="00F80E90" w:rsidP="00025303">
            <w:pPr>
              <w:pStyle w:val="Kpalrs"/>
            </w:pPr>
            <w:r w:rsidRPr="00DD7CCF">
              <w:t xml:space="preserve">Example </w:t>
            </w:r>
            <w:fldSimple w:instr=" STYLEREF 3 \s ">
              <w:r w:rsidR="00A61239">
                <w:rPr>
                  <w:noProof/>
                </w:rPr>
                <w:t>9.2.14</w:t>
              </w:r>
            </w:fldSimple>
            <w:r w:rsidRPr="00DD7CCF">
              <w:t>.</w:t>
            </w:r>
            <w:fldSimple w:instr=" SEQ Example \* ALPHABETIC \s 3 ">
              <w:r w:rsidR="00A61239">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61B3B617" w:rsidR="00F80E90" w:rsidRPr="00DD7CCF" w:rsidRDefault="00F80E90" w:rsidP="00025303">
            <w:pPr>
              <w:pStyle w:val="Kpalrs"/>
            </w:pPr>
            <w:r w:rsidRPr="00DD7CCF">
              <w:t xml:space="preserve">Example </w:t>
            </w:r>
            <w:fldSimple w:instr=" STYLEREF 3 \s ">
              <w:r w:rsidR="00A61239">
                <w:rPr>
                  <w:noProof/>
                </w:rPr>
                <w:t>9.2.14</w:t>
              </w:r>
            </w:fldSimple>
            <w:r w:rsidRPr="00DD7CCF">
              <w:t>.</w:t>
            </w:r>
            <w:fldSimple w:instr=" SEQ Example \* ALPHABETIC \s 3 ">
              <w:r w:rsidR="00A61239">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E65B545" w:rsidR="00C02B8C" w:rsidRPr="00DD7CCF" w:rsidRDefault="004D2E67" w:rsidP="00EB2024">
      <w:pPr>
        <w:pStyle w:val="Cmsor2"/>
      </w:pPr>
      <w:bookmarkStart w:id="617" w:name="_r5nlq6s8z4nw" w:colFirst="0" w:colLast="0"/>
      <w:bookmarkStart w:id="618" w:name="_Ref43978788"/>
      <w:bookmarkStart w:id="619" w:name="_Toc149917448"/>
      <w:bookmarkEnd w:id="617"/>
      <w:r w:rsidRPr="00DD7CCF">
        <w:t xml:space="preserve">The </w:t>
      </w:r>
      <w:r w:rsidR="006733B4" w:rsidRPr="00DD7CCF">
        <w:t>commentary</w:t>
      </w:r>
      <w:bookmarkEnd w:id="618"/>
      <w:bookmarkEnd w:id="619"/>
    </w:p>
    <w:p w14:paraId="4C265382" w14:textId="41ACCC50" w:rsidR="00C02B8C" w:rsidRPr="00DD7CCF" w:rsidRDefault="004D2E67" w:rsidP="00EB2024">
      <w:pPr>
        <w:pStyle w:val="Cmsor3"/>
      </w:pPr>
      <w:bookmarkStart w:id="620" w:name="_5cjqjha8yozn" w:colFirst="0" w:colLast="0"/>
      <w:bookmarkStart w:id="621" w:name="_Toc149917449"/>
      <w:bookmarkEnd w:id="620"/>
      <w:r w:rsidRPr="00DD7CCF">
        <w:t>Overview</w:t>
      </w:r>
      <w:bookmarkEnd w:id="62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98EC887" w:rsidR="00C02B8C" w:rsidRPr="00DD7CCF" w:rsidRDefault="004D2E67" w:rsidP="00E2714A">
      <w:pPr>
        <w:pStyle w:val="Lista"/>
      </w:pPr>
      <w:r w:rsidRPr="00DD7CCF">
        <w:lastRenderedPageBreak/>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A61239">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7DA3ED2C"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A61239">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892CEA2"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A61239">
        <w:t>11.2.1</w:t>
      </w:r>
      <w:r w:rsidR="001B68E2" w:rsidRPr="00DD7CCF">
        <w:fldChar w:fldCharType="end"/>
      </w:r>
    </w:p>
    <w:p w14:paraId="037BAB57" w14:textId="190E5DDD"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A61239">
        <w:t>9.1.7</w:t>
      </w:r>
      <w:r w:rsidR="0082156E" w:rsidRPr="00DD7CCF">
        <w:fldChar w:fldCharType="end"/>
      </w:r>
      <w:r w:rsidRPr="00DD7CCF">
        <w:t>)</w:t>
      </w:r>
    </w:p>
    <w:p w14:paraId="3A68CA19" w14:textId="77777777" w:rsidR="00C02B8C" w:rsidRPr="00DD7CCF" w:rsidRDefault="004D2E67" w:rsidP="00EB2024">
      <w:pPr>
        <w:pStyle w:val="Cmsor3"/>
      </w:pPr>
      <w:bookmarkStart w:id="622" w:name="_lvf2agfolatw" w:colFirst="0" w:colLast="0"/>
      <w:bookmarkStart w:id="623" w:name="_Toc149917450"/>
      <w:bookmarkEnd w:id="622"/>
      <w:r w:rsidRPr="00DD7CCF">
        <w:t>Structure of the commentary and correspondence to the text</w:t>
      </w:r>
      <w:bookmarkEnd w:id="62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74E138AF"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A61239">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1F6361BA"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A61239">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64898844"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A61239">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24" w:name="_l90e8jlwm99j" w:colFirst="0" w:colLast="0"/>
      <w:bookmarkStart w:id="625" w:name="_Ref43978796"/>
      <w:bookmarkStart w:id="626" w:name="_Toc149917451"/>
      <w:bookmarkEnd w:id="624"/>
      <w:r w:rsidRPr="00DD7CCF">
        <w:t xml:space="preserve">The </w:t>
      </w:r>
      <w:r w:rsidR="006733B4" w:rsidRPr="00DD7CCF">
        <w:t>bibliography</w:t>
      </w:r>
      <w:bookmarkEnd w:id="625"/>
      <w:bookmarkEnd w:id="626"/>
    </w:p>
    <w:p w14:paraId="722A8353" w14:textId="1CB7A9BD" w:rsidR="00C02B8C" w:rsidRPr="00DD7CCF" w:rsidRDefault="004D2E67" w:rsidP="00EB2024">
      <w:pPr>
        <w:pStyle w:val="Cmsor3"/>
      </w:pPr>
      <w:bookmarkStart w:id="627" w:name="_h2xigwi2bqlf" w:colFirst="0" w:colLast="0"/>
      <w:bookmarkStart w:id="628" w:name="_Ref74728619"/>
      <w:bookmarkStart w:id="629" w:name="_Toc149917452"/>
      <w:bookmarkEnd w:id="627"/>
      <w:r w:rsidRPr="00DD7CCF">
        <w:t>Overview</w:t>
      </w:r>
      <w:bookmarkEnd w:id="628"/>
      <w:bookmarkEnd w:id="629"/>
    </w:p>
    <w:p w14:paraId="7CCE85FC" w14:textId="77777777" w:rsidR="00C76203" w:rsidRDefault="00C76203" w:rsidP="00C76203">
      <w:pPr>
        <w:pStyle w:val="Lista"/>
      </w:pPr>
      <w:r>
        <w:t>this Guide section is about the bibliography division in your XML editions</w:t>
      </w:r>
    </w:p>
    <w:p w14:paraId="19F70491" w14:textId="52F2270B"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A61239">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lastRenderedPageBreak/>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0" w:name="_hp16ctxmuxyv" w:colFirst="0" w:colLast="0"/>
      <w:bookmarkStart w:id="631" w:name="_Ref63676627"/>
      <w:bookmarkStart w:id="632" w:name="_Toc149917453"/>
      <w:bookmarkEnd w:id="630"/>
      <w:r w:rsidRPr="00DD7CCF">
        <w:t>The structured bibliography</w:t>
      </w:r>
      <w:bookmarkEnd w:id="631"/>
      <w:bookmarkEnd w:id="63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1539B0CC"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A61239">
        <w:t>10.4.5</w:t>
      </w:r>
      <w:r w:rsidR="0082156E" w:rsidRPr="00DD7CCF">
        <w:fldChar w:fldCharType="end"/>
      </w:r>
    </w:p>
    <w:p w14:paraId="4E10ADEB" w14:textId="79DE2FEF"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A61239">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33" w:name="_80cu70li1mlm" w:colFirst="0" w:colLast="0"/>
      <w:bookmarkStart w:id="634" w:name="_Ref43989610"/>
      <w:bookmarkStart w:id="635" w:name="_Toc149917454"/>
      <w:bookmarkEnd w:id="633"/>
      <w:r w:rsidRPr="00DD7CCF">
        <w:t>Bibliographic sigla</w:t>
      </w:r>
      <w:bookmarkEnd w:id="634"/>
      <w:bookmarkEnd w:id="635"/>
    </w:p>
    <w:p w14:paraId="4452E8BA" w14:textId="67A9339E"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A61239">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A61239">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3A7D4FF"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A61239">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lastRenderedPageBreak/>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3E9292CE" w:rsidR="00F80E90" w:rsidRPr="00DD7CCF" w:rsidRDefault="00F80E90" w:rsidP="00025303">
            <w:pPr>
              <w:pStyle w:val="Kpalrs"/>
            </w:pPr>
            <w:r w:rsidRPr="00DD7CCF">
              <w:t xml:space="preserve">Example </w:t>
            </w:r>
            <w:fldSimple w:instr=" STYLEREF 3 \s ">
              <w:r w:rsidR="00A61239">
                <w:rPr>
                  <w:noProof/>
                </w:rPr>
                <w:t>9.4.3</w:t>
              </w:r>
            </w:fldSimple>
            <w:r w:rsidRPr="00DD7CCF">
              <w:t>.</w:t>
            </w:r>
            <w:fldSimple w:instr=" SEQ Example \* ALPHABETIC \s 3 ">
              <w:r w:rsidR="00A61239">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6" w:name="_mjrrg3ve8nta" w:colFirst="0" w:colLast="0"/>
      <w:bookmarkEnd w:id="63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CB880B0" w:rsidR="00D17B6A" w:rsidRPr="00DD7CCF" w:rsidRDefault="00D17B6A" w:rsidP="006F3B68">
            <w:pPr>
              <w:pStyle w:val="Kpalrs"/>
            </w:pPr>
            <w:r w:rsidRPr="00DD7CCF">
              <w:t xml:space="preserve">Example </w:t>
            </w:r>
            <w:fldSimple w:instr=" STYLEREF 3 \s ">
              <w:r w:rsidR="00A61239">
                <w:rPr>
                  <w:noProof/>
                </w:rPr>
                <w:t>9.4.3</w:t>
              </w:r>
            </w:fldSimple>
            <w:r w:rsidRPr="00DD7CCF">
              <w:t>.</w:t>
            </w:r>
            <w:fldSimple w:instr=" SEQ Example \* ALPHABETIC \s 3 ">
              <w:r w:rsidR="00A61239">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37" w:name="_Ref63676587"/>
      <w:bookmarkStart w:id="638" w:name="_Toc149917455"/>
      <w:r w:rsidRPr="00DD7CCF">
        <w:t>The epigraphic lemma</w:t>
      </w:r>
      <w:bookmarkEnd w:id="637"/>
      <w:bookmarkEnd w:id="638"/>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3C3D2FFC"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A61239">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092A9066" w:rsidR="0013797B" w:rsidRPr="00DD7CCF" w:rsidRDefault="0013797B" w:rsidP="0013797B">
      <w:pPr>
        <w:pStyle w:val="Lista2"/>
      </w:pPr>
      <w:r w:rsidRPr="0013797B">
        <w:t>notes (§</w:t>
      </w:r>
      <w:r>
        <w:fldChar w:fldCharType="begin"/>
      </w:r>
      <w:r>
        <w:instrText xml:space="preserve"> REF _Ref43989684 \r \h </w:instrText>
      </w:r>
      <w:r>
        <w:fldChar w:fldCharType="separate"/>
      </w:r>
      <w:r w:rsidR="00A61239">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lastRenderedPageBreak/>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2A4690E4"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A61239">
        <w:t>11.1.2</w:t>
      </w:r>
      <w:r w:rsidR="0082156E" w:rsidRPr="00DD7CCF">
        <w:fldChar w:fldCharType="end"/>
      </w:r>
    </w:p>
    <w:p w14:paraId="1D860451" w14:textId="77777777" w:rsidR="00C02B8C" w:rsidRPr="00DD7CCF" w:rsidRDefault="00F80E90" w:rsidP="00EB2024">
      <w:pPr>
        <w:pStyle w:val="Cmsor3"/>
      </w:pPr>
      <w:bookmarkStart w:id="639" w:name="_v37b3rvxgvz" w:colFirst="0" w:colLast="0"/>
      <w:bookmarkStart w:id="640" w:name="_Toc149917456"/>
      <w:bookmarkEnd w:id="639"/>
      <w:r w:rsidRPr="00DD7CCF">
        <w:t>Full markup example for the</w:t>
      </w:r>
      <w:r w:rsidR="004D2E67" w:rsidRPr="00DD7CCF">
        <w:t xml:space="preserve"> bibliography</w:t>
      </w:r>
      <w:bookmarkEnd w:id="640"/>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6B2B980B" w:rsidR="00F80E90" w:rsidRPr="00DD7CCF" w:rsidRDefault="00F80E90" w:rsidP="00025303">
            <w:pPr>
              <w:pStyle w:val="Kpalrs"/>
            </w:pPr>
            <w:r w:rsidRPr="00DD7CCF">
              <w:t xml:space="preserve">Example </w:t>
            </w:r>
            <w:fldSimple w:instr=" STYLEREF 3 \s ">
              <w:r w:rsidR="00A61239">
                <w:rPr>
                  <w:noProof/>
                </w:rPr>
                <w:t>9.4.5</w:t>
              </w:r>
            </w:fldSimple>
            <w:r w:rsidRPr="00DD7CCF">
              <w:t>.</w:t>
            </w:r>
            <w:fldSimple w:instr=" SEQ Example \* ALPHABETIC \s 3 ">
              <w:r w:rsidR="00A61239">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1" w:name="_s2c4wh2r29fy" w:colFirst="0" w:colLast="0"/>
      <w:bookmarkStart w:id="642" w:name="_Ref43990225"/>
      <w:bookmarkStart w:id="643" w:name="_Toc149917457"/>
      <w:bookmarkEnd w:id="641"/>
      <w:r w:rsidRPr="00DD7CCF">
        <w:lastRenderedPageBreak/>
        <w:t xml:space="preserve">Globally </w:t>
      </w:r>
      <w:r w:rsidR="006733B4" w:rsidRPr="00DD7CCF">
        <w:t>available markup outside the edition</w:t>
      </w:r>
      <w:bookmarkEnd w:id="642"/>
      <w:bookmarkEnd w:id="643"/>
    </w:p>
    <w:p w14:paraId="1E387829" w14:textId="3FF05EC2" w:rsidR="00C02B8C" w:rsidRPr="00DD7CCF" w:rsidRDefault="004D2E67" w:rsidP="00EB2024">
      <w:pPr>
        <w:pStyle w:val="Cmsor2"/>
      </w:pPr>
      <w:bookmarkStart w:id="644" w:name="_vn3bfilgag1u" w:colFirst="0" w:colLast="0"/>
      <w:bookmarkStart w:id="645" w:name="_Ref43990337"/>
      <w:bookmarkStart w:id="646" w:name="_Toc149917458"/>
      <w:bookmarkEnd w:id="644"/>
      <w:r w:rsidRPr="00DD7CCF">
        <w:t xml:space="preserve">Editorial </w:t>
      </w:r>
      <w:r w:rsidR="006733B4" w:rsidRPr="00DD7CCF">
        <w:t>markup outside the edition</w:t>
      </w:r>
      <w:bookmarkEnd w:id="645"/>
      <w:bookmarkEnd w:id="646"/>
    </w:p>
    <w:p w14:paraId="77667F0E" w14:textId="6EC2B266"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A61239">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A61239">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A61239">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A61239">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272517A0"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A61239">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4FD7C01E"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A61239">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A61239">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3EE7E299"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A61239">
        <w:t>4</w:t>
      </w:r>
      <w:r w:rsidR="00140B8F" w:rsidRPr="00DD7CCF">
        <w:fldChar w:fldCharType="end"/>
      </w:r>
      <w:r w:rsidRPr="00DD7CCF">
        <w:t>)</w:t>
      </w:r>
    </w:p>
    <w:p w14:paraId="1A9E41D5" w14:textId="7854B7A4"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A61239">
        <w:t>5</w:t>
      </w:r>
      <w:r w:rsidR="00140B8F" w:rsidRPr="00DD7CCF">
        <w:fldChar w:fldCharType="end"/>
      </w:r>
      <w:r w:rsidRPr="00DD7CCF">
        <w:t>)</w:t>
      </w:r>
    </w:p>
    <w:p w14:paraId="44505362" w14:textId="169BAA83"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A61239">
        <w:t>5.5</w:t>
      </w:r>
      <w:r w:rsidR="00140B8F" w:rsidRPr="00DD7CCF">
        <w:fldChar w:fldCharType="end"/>
      </w:r>
      <w:r w:rsidRPr="00DD7CCF">
        <w:t>)</w:t>
      </w:r>
    </w:p>
    <w:p w14:paraId="589BA99F" w14:textId="46AAC76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A61239">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1D04222E"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A61239">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47" w:name="_a0ie3m4iw2wx" w:colFirst="0" w:colLast="0"/>
      <w:bookmarkStart w:id="648" w:name="_Toc149917459"/>
      <w:bookmarkEnd w:id="647"/>
      <w:r w:rsidRPr="00DD7CCF">
        <w:t>Formatting</w:t>
      </w:r>
      <w:bookmarkEnd w:id="648"/>
    </w:p>
    <w:p w14:paraId="7EC6277E" w14:textId="2E03FB34" w:rsidR="00C02B8C" w:rsidRPr="00DD7CCF" w:rsidRDefault="004D2E67" w:rsidP="00EB2024">
      <w:pPr>
        <w:pStyle w:val="Cmsor3"/>
      </w:pPr>
      <w:bookmarkStart w:id="649" w:name="_79u3x92o5v7r" w:colFirst="0" w:colLast="0"/>
      <w:bookmarkStart w:id="650" w:name="_Toc149917460"/>
      <w:bookmarkEnd w:id="649"/>
      <w:r w:rsidRPr="00DD7CCF">
        <w:t>Character formatting</w:t>
      </w:r>
      <w:bookmarkEnd w:id="650"/>
    </w:p>
    <w:p w14:paraId="12E608C8" w14:textId="0DDE6452"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A61239">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5657C453"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A61239">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1" w:name="_w8m7jrrw5g8k" w:colFirst="0" w:colLast="0"/>
      <w:bookmarkStart w:id="652" w:name="_Ref56419954"/>
      <w:bookmarkStart w:id="653" w:name="_Toc149917461"/>
      <w:bookmarkEnd w:id="651"/>
      <w:r w:rsidRPr="00DD7CCF">
        <w:t>Lists</w:t>
      </w:r>
      <w:bookmarkEnd w:id="652"/>
      <w:bookmarkEnd w:id="653"/>
    </w:p>
    <w:p w14:paraId="1EC7478A" w14:textId="09143115"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A61239">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54" w:name="_4euu8urmvkq9" w:colFirst="0" w:colLast="0"/>
      <w:bookmarkStart w:id="655" w:name="_Ref43988770"/>
      <w:bookmarkStart w:id="656" w:name="_Toc149917462"/>
      <w:bookmarkEnd w:id="654"/>
      <w:r w:rsidRPr="00DD7CCF">
        <w:t xml:space="preserve">Encoding </w:t>
      </w:r>
      <w:r w:rsidR="006733B4" w:rsidRPr="00DD7CCF">
        <w:t>language</w:t>
      </w:r>
      <w:bookmarkEnd w:id="655"/>
      <w:bookmarkEnd w:id="656"/>
    </w:p>
    <w:p w14:paraId="69AD1C10" w14:textId="5E0CA162" w:rsidR="00C02B8C" w:rsidRPr="00DD7CCF" w:rsidRDefault="004D2E67" w:rsidP="00EB2024">
      <w:pPr>
        <w:pStyle w:val="Cmsor3"/>
      </w:pPr>
      <w:bookmarkStart w:id="657" w:name="_wp8hx3ov5ccr" w:colFirst="0" w:colLast="0"/>
      <w:bookmarkStart w:id="658" w:name="_Ref43988969"/>
      <w:bookmarkStart w:id="659" w:name="_Toc149917463"/>
      <w:bookmarkEnd w:id="657"/>
      <w:r w:rsidRPr="00DD7CCF">
        <w:t xml:space="preserve">Tagging language with </w:t>
      </w:r>
      <w:r w:rsidR="008525C6" w:rsidRPr="00B30777">
        <w:rPr>
          <w:rStyle w:val="Codeattribute"/>
        </w:rPr>
        <w:t>@xml:</w:t>
      </w:r>
      <w:r w:rsidRPr="00B30777">
        <w:rPr>
          <w:rStyle w:val="Codeattribute"/>
        </w:rPr>
        <w:t>lang</w:t>
      </w:r>
      <w:bookmarkEnd w:id="658"/>
      <w:bookmarkEnd w:id="659"/>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64F5D7C5"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A61239">
        <w:t>16</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7216910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A61239">
        <w:t>7.5.5</w:t>
      </w:r>
      <w:r w:rsidR="00DD5901">
        <w:fldChar w:fldCharType="end"/>
      </w:r>
    </w:p>
    <w:p w14:paraId="2FA95BB7" w14:textId="77777777" w:rsidR="00C02B8C" w:rsidRPr="00DD7CCF" w:rsidRDefault="004D2E67" w:rsidP="00EB2024">
      <w:pPr>
        <w:pStyle w:val="Cmsor3"/>
      </w:pPr>
      <w:bookmarkStart w:id="660" w:name="_xs33sh2oghy" w:colFirst="0" w:colLast="0"/>
      <w:bookmarkStart w:id="661" w:name="_Ref43990600"/>
      <w:bookmarkStart w:id="662" w:name="_Toc149917464"/>
      <w:bookmarkEnd w:id="660"/>
      <w:r w:rsidRPr="00DD7CCF">
        <w:t>Tagging language in pre-existing containers</w:t>
      </w:r>
      <w:bookmarkEnd w:id="661"/>
      <w:bookmarkEnd w:id="662"/>
    </w:p>
    <w:p w14:paraId="0F304C68" w14:textId="07D83CF7"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A61239">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6E8C77FC"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A61239">
        <w:t>7.2</w:t>
      </w:r>
      <w:r w:rsidR="00270CD8">
        <w:fldChar w:fldCharType="end"/>
      </w:r>
      <w:r w:rsidRPr="00DD5901">
        <w:t xml:space="preserve"> for detailed instructions on language encoding within the edition</w:t>
      </w:r>
    </w:p>
    <w:p w14:paraId="06E3AE14" w14:textId="4B1BE6A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A61239">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63" w:name="_6pkkdwn5pxyn" w:colFirst="0" w:colLast="0"/>
      <w:bookmarkStart w:id="664" w:name="_Ref43986658"/>
      <w:bookmarkStart w:id="665" w:name="_Toc149917465"/>
      <w:bookmarkEnd w:id="663"/>
      <w:r w:rsidRPr="00DD7CCF">
        <w:t>Tagging foreign languages outside the edition</w:t>
      </w:r>
      <w:bookmarkEnd w:id="664"/>
      <w:bookmarkEnd w:id="665"/>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66CF44AA"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A61239">
        <w:t>7.2</w:t>
      </w:r>
      <w:r w:rsidR="00270CD8">
        <w:fldChar w:fldCharType="end"/>
      </w:r>
      <w:r w:rsidRPr="00DD7CCF">
        <w:t xml:space="preserve"> about tagging language within the edition</w:t>
      </w:r>
    </w:p>
    <w:p w14:paraId="0E61A26D" w14:textId="27966D9A"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A61239">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40B8D8B0"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A61239">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90FECC5"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A61239">
        <w:t>10.4.5</w:t>
      </w:r>
      <w:r>
        <w:fldChar w:fldCharType="end"/>
      </w:r>
      <w:r w:rsidRPr="00D3108A">
        <w:t>)</w:t>
      </w:r>
    </w:p>
    <w:p w14:paraId="53D408CF" w14:textId="66D2D0E4"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A61239">
        <w:t>10.3.1</w:t>
      </w:r>
      <w:r>
        <w:fldChar w:fldCharType="end"/>
      </w:r>
    </w:p>
    <w:p w14:paraId="6106CE29" w14:textId="07077D5B"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A61239">
        <w:t>7.5.5</w:t>
      </w:r>
      <w:r>
        <w:fldChar w:fldCharType="end"/>
      </w:r>
      <w:r>
        <w:t>) should generally be avoided when citing text in a modern-language context</w:t>
      </w:r>
    </w:p>
    <w:p w14:paraId="3ED49332" w14:textId="29D1F144"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A61239">
        <w:t>10.1</w:t>
      </w:r>
      <w:r>
        <w:fldChar w:fldCharType="end"/>
      </w:r>
      <w:r>
        <w:t>), then such encoding may also be retained</w:t>
      </w:r>
    </w:p>
    <w:p w14:paraId="59EB29A8" w14:textId="282195D2" w:rsidR="00C02B8C" w:rsidRPr="00DD7CCF" w:rsidRDefault="004D2E67" w:rsidP="00EB2024">
      <w:pPr>
        <w:pStyle w:val="Cmsor2"/>
      </w:pPr>
      <w:bookmarkStart w:id="666" w:name="_yj9mfyez22i9" w:colFirst="0" w:colLast="0"/>
      <w:bookmarkStart w:id="667" w:name="_Toc149917466"/>
      <w:bookmarkEnd w:id="666"/>
      <w:r w:rsidRPr="00DD7CCF">
        <w:t xml:space="preserve">Notes, </w:t>
      </w:r>
      <w:r w:rsidR="006733B4" w:rsidRPr="00DD7CCF">
        <w:t>quotations and references</w:t>
      </w:r>
      <w:bookmarkEnd w:id="667"/>
    </w:p>
    <w:p w14:paraId="2DA9F7C9" w14:textId="178D1B15" w:rsidR="00C02B8C" w:rsidRPr="00DD7CCF" w:rsidRDefault="004D2E67" w:rsidP="00EB2024">
      <w:pPr>
        <w:pStyle w:val="Cmsor3"/>
      </w:pPr>
      <w:bookmarkStart w:id="668" w:name="_awz2oua7qthd" w:colFirst="0" w:colLast="0"/>
      <w:bookmarkStart w:id="669" w:name="_Ref43989684"/>
      <w:bookmarkStart w:id="670" w:name="_Toc149917467"/>
      <w:bookmarkEnd w:id="668"/>
      <w:r w:rsidRPr="00DD7CCF">
        <w:t>Encoding notes</w:t>
      </w:r>
      <w:bookmarkEnd w:id="669"/>
      <w:bookmarkEnd w:id="670"/>
    </w:p>
    <w:p w14:paraId="6C93A71E" w14:textId="46503316" w:rsidR="00C02B8C" w:rsidRPr="00DD7CCF" w:rsidRDefault="0013797B" w:rsidP="00E2714A">
      <w:pPr>
        <w:pStyle w:val="Lista"/>
      </w:pPr>
      <w:r w:rsidRPr="0013797B">
        <w:t>in our project’s XML files, notes may only be used in the following contexts:</w:t>
      </w:r>
    </w:p>
    <w:p w14:paraId="729F49D0" w14:textId="7DA090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A61239">
        <w:t>9.4.4</w:t>
      </w:r>
      <w:r>
        <w:fldChar w:fldCharType="end"/>
      </w:r>
      <w:r>
        <w:t>) within the bibliography</w:t>
      </w:r>
    </w:p>
    <w:p w14:paraId="63DFA081" w14:textId="1466AED9"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A61239">
        <w:t>9.1.7</w:t>
      </w:r>
      <w:r>
        <w:fldChar w:fldCharType="end"/>
      </w:r>
      <w:r>
        <w:t>), but not at any other place, for instance within the lemma or a particular reading</w:t>
      </w:r>
    </w:p>
    <w:p w14:paraId="151D5D17" w14:textId="5832241E"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A61239">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2483B44F"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A61239">
        <w:t>10.6.1</w:t>
      </w:r>
      <w:r w:rsidR="0082156E" w:rsidRPr="00DD7CCF">
        <w:fldChar w:fldCharType="end"/>
      </w:r>
      <w:r w:rsidRPr="00DD7CCF">
        <w:t>) if the note is by you and/or another project member</w:t>
      </w:r>
    </w:p>
    <w:p w14:paraId="1CE22B10" w14:textId="4AC32626"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A61239">
        <w:t>10.6.2</w:t>
      </w:r>
      <w:r w:rsidR="0082156E" w:rsidRPr="00DD7CCF">
        <w:fldChar w:fldCharType="end"/>
      </w:r>
      <w:r w:rsidRPr="00DD7CCF">
        <w:t>) if the note is adopted verbatim from a publication</w:t>
      </w:r>
    </w:p>
    <w:p w14:paraId="2B9ABE6F" w14:textId="525A9A25"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A61239">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1" w:name="_wsjjvbttqmtg" w:colFirst="0" w:colLast="0"/>
      <w:bookmarkStart w:id="672" w:name="_Toc149917468"/>
      <w:bookmarkEnd w:id="671"/>
      <w:r w:rsidRPr="00DD7CCF">
        <w:t>Encoding titles</w:t>
      </w:r>
      <w:bookmarkEnd w:id="672"/>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22258DF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A61239">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927EFD3"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A61239">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73" w:name="_57tiei7g7b2r" w:colFirst="0" w:colLast="0"/>
      <w:bookmarkStart w:id="674" w:name="_Toc149917469"/>
      <w:bookmarkEnd w:id="673"/>
      <w:r w:rsidRPr="00DD7CCF">
        <w:t>Quotations without an encoded reference</w:t>
      </w:r>
      <w:bookmarkEnd w:id="674"/>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1D80D981"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A61239">
        <w:t>10.3.3</w:t>
      </w:r>
      <w:r>
        <w:fldChar w:fldCharType="end"/>
      </w:r>
    </w:p>
    <w:p w14:paraId="73B513BD" w14:textId="6AC487D3"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A61239">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75" w:name="_oux10a9n6xn3" w:colFirst="0" w:colLast="0"/>
      <w:bookmarkStart w:id="676" w:name="_Ref43990078"/>
      <w:bookmarkStart w:id="677" w:name="_Toc149917470"/>
      <w:bookmarkEnd w:id="675"/>
      <w:r w:rsidRPr="00DD7CCF">
        <w:lastRenderedPageBreak/>
        <w:t>Quoting published material</w:t>
      </w:r>
      <w:bookmarkEnd w:id="676"/>
      <w:bookmarkEnd w:id="677"/>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3B2132BA"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A61239">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78" w:name="_dx7skv6pu8qf" w:colFirst="0" w:colLast="0"/>
      <w:bookmarkStart w:id="679" w:name="_Ref43989849"/>
      <w:bookmarkStart w:id="680" w:name="_Toc149917471"/>
      <w:bookmarkEnd w:id="678"/>
      <w:r w:rsidRPr="00DD7CCF">
        <w:t>Bibliographic citations</w:t>
      </w:r>
      <w:bookmarkEnd w:id="679"/>
      <w:bookmarkEnd w:id="680"/>
    </w:p>
    <w:p w14:paraId="01AEED06" w14:textId="3DEB4C43"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A61239">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5FAA26CE"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A61239">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50545D01"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A61239" w:rsidRPr="00DD7CCF">
        <w:t xml:space="preserve">Example </w:t>
      </w:r>
      <w:r w:rsidR="00A61239">
        <w:rPr>
          <w:noProof/>
        </w:rPr>
        <w:t>10.4.5</w:t>
      </w:r>
      <w:r w:rsidR="00A61239" w:rsidRPr="00DD7CCF">
        <w:rPr>
          <w:noProof/>
        </w:rPr>
        <w:t>.</w:t>
      </w:r>
      <w:r w:rsidR="00A61239">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0DAE9E82" w:rsidR="00C02B8C" w:rsidRPr="00DD7CCF" w:rsidRDefault="004D2E67" w:rsidP="00E2714A">
      <w:pPr>
        <w:pStyle w:val="Lista3"/>
      </w:pPr>
      <w:r w:rsidRPr="00DD7CCF">
        <w:lastRenderedPageBreak/>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A61239" w:rsidRPr="00DD7CCF">
        <w:t xml:space="preserve">Example </w:t>
      </w:r>
      <w:r w:rsidR="00A61239">
        <w:rPr>
          <w:noProof/>
        </w:rPr>
        <w:t>10.4.5</w:t>
      </w:r>
      <w:r w:rsidR="00A61239" w:rsidRPr="00DD7CCF">
        <w:rPr>
          <w:noProof/>
        </w:rPr>
        <w:t>.</w:t>
      </w:r>
      <w:r w:rsidR="00A61239">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1E72FADD" w:rsidR="00F80E90" w:rsidRPr="00DD7CCF" w:rsidRDefault="00F80E90" w:rsidP="00025303">
            <w:pPr>
              <w:pStyle w:val="Kpalrs"/>
            </w:pPr>
            <w:r w:rsidRPr="00DD7CCF">
              <w:t xml:space="preserve">Example </w:t>
            </w:r>
            <w:fldSimple w:instr=" STYLEREF 3 \s ">
              <w:r w:rsidR="00A61239">
                <w:rPr>
                  <w:noProof/>
                </w:rPr>
                <w:t>10.4.5</w:t>
              </w:r>
            </w:fldSimple>
            <w:r w:rsidRPr="00DD7CCF">
              <w:t>.</w:t>
            </w:r>
            <w:fldSimple w:instr=" SEQ Example \* ALPHABETIC \s 3 ">
              <w:r w:rsidR="00A61239">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78A6214D" w:rsidR="00F80E90" w:rsidRPr="00DD7CCF" w:rsidRDefault="00F80E90" w:rsidP="00025303">
            <w:pPr>
              <w:pStyle w:val="Kpalrs"/>
            </w:pPr>
            <w:r w:rsidRPr="00DD7CCF">
              <w:t xml:space="preserve">Example </w:t>
            </w:r>
            <w:fldSimple w:instr=" STYLEREF 3 \s ">
              <w:r w:rsidR="00A61239">
                <w:rPr>
                  <w:noProof/>
                </w:rPr>
                <w:t>10.4.5</w:t>
              </w:r>
            </w:fldSimple>
            <w:r w:rsidRPr="00DD7CCF">
              <w:t>.</w:t>
            </w:r>
            <w:fldSimple w:instr=" SEQ Example \* ALPHABETIC \s 3 ">
              <w:r w:rsidR="00A61239">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796BCF9" w:rsidR="00F80E90" w:rsidRPr="00DD7CCF" w:rsidRDefault="00F80E90" w:rsidP="00025303">
            <w:pPr>
              <w:pStyle w:val="Kpalrs"/>
            </w:pPr>
            <w:r w:rsidRPr="00DD7CCF">
              <w:t xml:space="preserve">Example </w:t>
            </w:r>
            <w:fldSimple w:instr=" STYLEREF 3 \s ">
              <w:r w:rsidR="00A61239">
                <w:rPr>
                  <w:noProof/>
                </w:rPr>
                <w:t>10.4.5</w:t>
              </w:r>
            </w:fldSimple>
            <w:r w:rsidRPr="00DD7CCF">
              <w:t>.</w:t>
            </w:r>
            <w:fldSimple w:instr=" SEQ Example \* ALPHABETIC \s 3 ">
              <w:r w:rsidR="00A61239">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408F19F2" w:rsidR="00E67260" w:rsidRPr="00DD7CCF" w:rsidRDefault="00E67260" w:rsidP="00025303">
            <w:pPr>
              <w:pStyle w:val="Kpalrs"/>
            </w:pPr>
            <w:bookmarkStart w:id="681" w:name="_Ref44079069"/>
            <w:r w:rsidRPr="00DD7CCF">
              <w:t xml:space="preserve">Example </w:t>
            </w:r>
            <w:fldSimple w:instr=" STYLEREF 3 \s ">
              <w:r w:rsidR="00A61239">
                <w:rPr>
                  <w:noProof/>
                </w:rPr>
                <w:t>10.4.5</w:t>
              </w:r>
            </w:fldSimple>
            <w:r w:rsidRPr="00DD7CCF">
              <w:t>.</w:t>
            </w:r>
            <w:fldSimple w:instr=" SEQ Example \* ALPHABETIC \s 3 ">
              <w:r w:rsidR="00A61239">
                <w:rPr>
                  <w:noProof/>
                </w:rPr>
                <w:t>D</w:t>
              </w:r>
            </w:fldSimple>
            <w:bookmarkEnd w:id="681"/>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4F4E7D9D" w:rsidR="00E67260" w:rsidRPr="00DD7CCF" w:rsidRDefault="00E67260" w:rsidP="00025303">
            <w:pPr>
              <w:pStyle w:val="Kpalrs"/>
            </w:pPr>
            <w:bookmarkStart w:id="682" w:name="_Ref44079082"/>
            <w:r w:rsidRPr="00DD7CCF">
              <w:t xml:space="preserve">Example </w:t>
            </w:r>
            <w:fldSimple w:instr=" STYLEREF 3 \s ">
              <w:r w:rsidR="00A61239">
                <w:rPr>
                  <w:noProof/>
                </w:rPr>
                <w:t>10.4.5</w:t>
              </w:r>
            </w:fldSimple>
            <w:r w:rsidRPr="00DD7CCF">
              <w:t>.</w:t>
            </w:r>
            <w:fldSimple w:instr=" SEQ Example \* ALPHABETIC \s 3 ">
              <w:r w:rsidR="00A61239">
                <w:rPr>
                  <w:noProof/>
                </w:rPr>
                <w:t>E</w:t>
              </w:r>
            </w:fldSimple>
            <w:bookmarkEnd w:id="682"/>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EB00A0C" w:rsidR="00E67260" w:rsidRPr="00DD7CCF" w:rsidRDefault="00E67260" w:rsidP="00025303">
            <w:pPr>
              <w:pStyle w:val="Kpalrs"/>
            </w:pPr>
            <w:bookmarkStart w:id="683" w:name="_Ref44079042"/>
            <w:r w:rsidRPr="00DD7CCF">
              <w:t xml:space="preserve">Example </w:t>
            </w:r>
            <w:fldSimple w:instr=" STYLEREF 3 \s ">
              <w:r w:rsidR="00A61239">
                <w:rPr>
                  <w:noProof/>
                </w:rPr>
                <w:t>10.4.5</w:t>
              </w:r>
            </w:fldSimple>
            <w:r w:rsidRPr="00DD7CCF">
              <w:t>.</w:t>
            </w:r>
            <w:fldSimple w:instr=" SEQ Example \* ALPHABETIC \s 3 ">
              <w:r w:rsidR="00A61239">
                <w:rPr>
                  <w:noProof/>
                </w:rPr>
                <w:t>F</w:t>
              </w:r>
            </w:fldSimple>
            <w:bookmarkEnd w:id="683"/>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84" w:name="_7sk1okht0w4v" w:colFirst="0" w:colLast="0"/>
      <w:bookmarkStart w:id="685" w:name="_Ref43988648"/>
      <w:bookmarkEnd w:id="684"/>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58CD12F5" w:rsidR="00F04F4C" w:rsidRPr="00DD7CCF" w:rsidRDefault="00F04F4C" w:rsidP="00F04F4C">
            <w:pPr>
              <w:pStyle w:val="Kpalrs"/>
            </w:pPr>
            <w:r w:rsidRPr="00DD7CCF">
              <w:t xml:space="preserve">Example </w:t>
            </w:r>
            <w:fldSimple w:instr=" STYLEREF 3 \s ">
              <w:r w:rsidR="00A61239">
                <w:rPr>
                  <w:noProof/>
                </w:rPr>
                <w:t>10.4.5</w:t>
              </w:r>
            </w:fldSimple>
            <w:r w:rsidRPr="00DD7CCF">
              <w:t>.</w:t>
            </w:r>
            <w:fldSimple w:instr=" SEQ Example \* ALPHABETIC \s 3 ">
              <w:r w:rsidR="00A61239">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86" w:name="_Ref148531705"/>
      <w:bookmarkStart w:id="687" w:name="_Toc149917472"/>
      <w:r w:rsidRPr="00DD7CCF">
        <w:lastRenderedPageBreak/>
        <w:t>Referring to inscriptions in the DHARMABase</w:t>
      </w:r>
      <w:bookmarkEnd w:id="685"/>
      <w:bookmarkEnd w:id="686"/>
      <w:bookmarkEnd w:id="687"/>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65711B6A"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A61239">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6C6448C7" w:rsidR="00C02B8C" w:rsidRPr="00DD7CCF" w:rsidRDefault="004D2E67" w:rsidP="00EB2024">
      <w:pPr>
        <w:pStyle w:val="Cmsor2"/>
      </w:pPr>
      <w:bookmarkStart w:id="688" w:name="_m34hlz9vjuhp" w:colFirst="0" w:colLast="0"/>
      <w:bookmarkStart w:id="689" w:name="_Toc149917473"/>
      <w:bookmarkEnd w:id="688"/>
      <w:r w:rsidRPr="00DD7CCF">
        <w:t xml:space="preserve">Encoding </w:t>
      </w:r>
      <w:r w:rsidR="006733B4" w:rsidRPr="00DD7CCF">
        <w:t>names</w:t>
      </w:r>
      <w:bookmarkEnd w:id="689"/>
    </w:p>
    <w:p w14:paraId="1F46300B" w14:textId="067FCC5E"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A61239">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14DA061C"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A61239">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0" w:name="_5n8o6akv2b3b" w:colFirst="0" w:colLast="0"/>
      <w:bookmarkStart w:id="691" w:name="_Ref43989951"/>
      <w:bookmarkStart w:id="692" w:name="_Toc149917474"/>
      <w:bookmarkEnd w:id="690"/>
      <w:r w:rsidRPr="00DD7CCF">
        <w:t>Tagging contemporary names</w:t>
      </w:r>
      <w:bookmarkEnd w:id="691"/>
      <w:bookmarkEnd w:id="692"/>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123E46E2" w:rsidR="00E67260" w:rsidRPr="00DD7CCF" w:rsidRDefault="00E67260" w:rsidP="00025303">
            <w:pPr>
              <w:pStyle w:val="Kpalrs"/>
            </w:pPr>
            <w:r w:rsidRPr="00DD7CCF">
              <w:t xml:space="preserve">Example </w:t>
            </w:r>
            <w:fldSimple w:instr=" STYLEREF 3 \s ">
              <w:r w:rsidR="00A61239">
                <w:rPr>
                  <w:noProof/>
                </w:rPr>
                <w:t>10.5.1</w:t>
              </w:r>
            </w:fldSimple>
            <w:r w:rsidRPr="00DD7CCF">
              <w:t>.</w:t>
            </w:r>
            <w:fldSimple w:instr=" SEQ Example \* ALPHABETIC \s 3 ">
              <w:r w:rsidR="00A61239">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693" w:name="_yz32t9xtry6d" w:colFirst="0" w:colLast="0"/>
      <w:bookmarkStart w:id="694" w:name="_Toc149917475"/>
      <w:bookmarkEnd w:id="693"/>
      <w:r w:rsidRPr="00DD7CCF">
        <w:lastRenderedPageBreak/>
        <w:t xml:space="preserve">Attributes as </w:t>
      </w:r>
      <w:r w:rsidR="006733B4" w:rsidRPr="00DD7CCF">
        <w:t>referencing sy</w:t>
      </w:r>
      <w:r w:rsidRPr="00DD7CCF">
        <w:t>stems</w:t>
      </w:r>
      <w:bookmarkEnd w:id="694"/>
    </w:p>
    <w:p w14:paraId="730E3BCB" w14:textId="3591910A" w:rsidR="008525C6" w:rsidRPr="008525C6" w:rsidRDefault="004D2E67" w:rsidP="00EB2024">
      <w:pPr>
        <w:pStyle w:val="Cmsor3"/>
      </w:pPr>
      <w:bookmarkStart w:id="695" w:name="_g75gsrc5lpm1" w:colFirst="0" w:colLast="0"/>
      <w:bookmarkStart w:id="696" w:name="_Ref43989765"/>
      <w:bookmarkStart w:id="697" w:name="_Toc149917476"/>
      <w:bookmarkEnd w:id="695"/>
      <w:r w:rsidRPr="00DD7CCF">
        <w:t xml:space="preserve">Encoding authorship with </w:t>
      </w:r>
      <w:bookmarkEnd w:id="696"/>
      <w:r w:rsidR="008525C6" w:rsidRPr="008525C6">
        <w:rPr>
          <w:rStyle w:val="Codeattribute"/>
        </w:rPr>
        <w:t>@resp</w:t>
      </w:r>
      <w:bookmarkEnd w:id="697"/>
    </w:p>
    <w:p w14:paraId="0418BF14" w14:textId="6D264B6A"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A61239">
        <w:t>10.5.1</w:t>
      </w:r>
      <w:r w:rsidR="0082156E" w:rsidRPr="00DD7CCF">
        <w:fldChar w:fldCharType="end"/>
      </w:r>
      <w:r w:rsidR="0082156E" w:rsidRPr="00DD7CCF">
        <w:t>)</w:t>
      </w:r>
    </w:p>
    <w:p w14:paraId="44671E22" w14:textId="2ADE9DA9"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A61239">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45521021"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A61239">
        <w:t>9.2.1</w:t>
      </w:r>
      <w:r w:rsidR="009430EC" w:rsidRPr="00DD7CCF">
        <w:fldChar w:fldCharType="end"/>
      </w:r>
      <w:r w:rsidRPr="00DD7CCF">
        <w:t>)</w:t>
      </w:r>
    </w:p>
    <w:p w14:paraId="7A2A2F05" w14:textId="06BC346F"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A61239">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698" w:name="_5hzh3m6qj48r" w:colFirst="0" w:colLast="0"/>
      <w:bookmarkStart w:id="699" w:name="_Ref43989551"/>
      <w:bookmarkStart w:id="700" w:name="_Ref44490119"/>
      <w:bookmarkStart w:id="701" w:name="_Toc149917477"/>
      <w:bookmarkEnd w:id="698"/>
      <w:r w:rsidRPr="00DD7CCF">
        <w:t xml:space="preserve">Crediting publications with </w:t>
      </w:r>
      <w:bookmarkEnd w:id="699"/>
      <w:r w:rsidR="008525C6" w:rsidRPr="008525C6">
        <w:rPr>
          <w:rStyle w:val="Codeattribute"/>
        </w:rPr>
        <w:t>@source</w:t>
      </w:r>
      <w:bookmarkEnd w:id="700"/>
      <w:bookmarkEnd w:id="701"/>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611CDCA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A61239">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A61239">
        <w:t>9.1.4</w:t>
      </w:r>
      <w:r w:rsidR="0082156E" w:rsidRPr="00DD7CCF">
        <w:fldChar w:fldCharType="end"/>
      </w:r>
      <w:r w:rsidRPr="00DD7CCF">
        <w:t>)</w:t>
      </w:r>
    </w:p>
    <w:p w14:paraId="05C28581" w14:textId="6E0600F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A61239">
        <w:t>10.4.1</w:t>
      </w:r>
      <w:r w:rsidR="0082156E" w:rsidRPr="00DD7CCF">
        <w:fldChar w:fldCharType="end"/>
      </w:r>
      <w:r w:rsidRPr="00DD7CCF">
        <w:t>)</w:t>
      </w:r>
    </w:p>
    <w:p w14:paraId="12885AB1" w14:textId="38B4C2E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A61239">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20EFC26F"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A61239">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02" w:name="_u75429ibco3" w:colFirst="0" w:colLast="0"/>
      <w:bookmarkStart w:id="703" w:name="_Ref44490073"/>
      <w:bookmarkStart w:id="704" w:name="_Toc149917478"/>
      <w:bookmarkEnd w:id="702"/>
      <w:r w:rsidRPr="00DD7CCF">
        <w:t xml:space="preserve">Identifying persons and places with </w:t>
      </w:r>
      <w:r w:rsidR="008525C6" w:rsidRPr="008525C6">
        <w:rPr>
          <w:rStyle w:val="Codeattribute"/>
        </w:rPr>
        <w:t>@key</w:t>
      </w:r>
      <w:bookmarkEnd w:id="703"/>
      <w:bookmarkEnd w:id="704"/>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lastRenderedPageBreak/>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05" w:name="_ydxlcq8ogmtp" w:colFirst="0" w:colLast="0"/>
      <w:bookmarkStart w:id="706" w:name="_Ref43988993"/>
      <w:bookmarkStart w:id="707" w:name="_Toc149917479"/>
      <w:bookmarkEnd w:id="705"/>
      <w:r w:rsidRPr="00DD7CCF">
        <w:t xml:space="preserve">Identifying elements with </w:t>
      </w:r>
      <w:r w:rsidR="008525C6" w:rsidRPr="00B30777">
        <w:rPr>
          <w:rStyle w:val="Codeattribute"/>
        </w:rPr>
        <w:t>@xml:</w:t>
      </w:r>
      <w:r w:rsidRPr="00B30777">
        <w:rPr>
          <w:rStyle w:val="Codeattribute"/>
        </w:rPr>
        <w:t>id</w:t>
      </w:r>
      <w:bookmarkEnd w:id="706"/>
      <w:bookmarkEnd w:id="707"/>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08" w:name="_ulwrsat15v9f" w:colFirst="0" w:colLast="0"/>
      <w:bookmarkStart w:id="709" w:name="_Toc149917480"/>
      <w:bookmarkEnd w:id="708"/>
      <w:r w:rsidRPr="00DD7CCF">
        <w:t xml:space="preserve">Punctuation and </w:t>
      </w:r>
      <w:r w:rsidR="006733B4" w:rsidRPr="00DD7CCF">
        <w:t>style in modern languages</w:t>
      </w:r>
      <w:bookmarkEnd w:id="709"/>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0" w:name="_k9hfjcx1f0k3" w:colFirst="0" w:colLast="0"/>
      <w:bookmarkStart w:id="711" w:name="_Ref43978719"/>
      <w:bookmarkStart w:id="712" w:name="_Toc149917481"/>
      <w:bookmarkEnd w:id="710"/>
      <w:r w:rsidRPr="00DD7CCF">
        <w:lastRenderedPageBreak/>
        <w:t>The TEI Header</w:t>
      </w:r>
      <w:bookmarkEnd w:id="711"/>
      <w:bookmarkEnd w:id="712"/>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13" w:name="_23j65vxuxzj5" w:colFirst="0" w:colLast="0"/>
      <w:bookmarkStart w:id="714" w:name="_Toc149917482"/>
      <w:bookmarkEnd w:id="713"/>
      <w:r w:rsidRPr="00DD7CCF">
        <w:t xml:space="preserve">Describing the XML </w:t>
      </w:r>
      <w:r w:rsidR="006733B4" w:rsidRPr="00DD7CCF">
        <w:t>document</w:t>
      </w:r>
      <w:bookmarkEnd w:id="714"/>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15" w:name="_2jfs86ft37ax" w:colFirst="0" w:colLast="0"/>
      <w:bookmarkStart w:id="716" w:name="_Toc149917483"/>
      <w:bookmarkEnd w:id="715"/>
      <w:r w:rsidRPr="00DD7CCF">
        <w:t>The title</w:t>
      </w:r>
      <w:bookmarkEnd w:id="716"/>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6CBF7392"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A61239">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17" w:name="_r3zbaj6a07eq" w:colFirst="0" w:colLast="0"/>
      <w:bookmarkStart w:id="718" w:name="_Ref43990001"/>
      <w:bookmarkStart w:id="719" w:name="_Toc149917484"/>
      <w:bookmarkEnd w:id="717"/>
      <w:r w:rsidRPr="00DD7CCF">
        <w:t>The responsibility statement</w:t>
      </w:r>
      <w:bookmarkEnd w:id="718"/>
      <w:bookmarkEnd w:id="719"/>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2B99A1AF"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A61239">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250C5F1C" w:rsidR="00E67260" w:rsidRPr="00DD7CCF" w:rsidRDefault="00E67260" w:rsidP="00025303">
            <w:pPr>
              <w:pStyle w:val="Kpalrs"/>
            </w:pPr>
            <w:r w:rsidRPr="00DD7CCF">
              <w:lastRenderedPageBreak/>
              <w:t xml:space="preserve">Example </w:t>
            </w:r>
            <w:fldSimple w:instr=" STYLEREF 3 \s ">
              <w:r w:rsidR="00A61239">
                <w:rPr>
                  <w:noProof/>
                </w:rPr>
                <w:t>11.1.2</w:t>
              </w:r>
            </w:fldSimple>
            <w:r w:rsidRPr="00DD7CCF">
              <w:t>.</w:t>
            </w:r>
            <w:fldSimple w:instr=" SEQ Example \* ALPHABETIC \s 3 ">
              <w:r w:rsidR="00A61239">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0" w:name="_vner4ocywhk7" w:colFirst="0" w:colLast="0"/>
      <w:bookmarkStart w:id="721" w:name="_Toc149917485"/>
      <w:bookmarkEnd w:id="720"/>
      <w:r w:rsidRPr="00DD7CCF">
        <w:t>The publication statement</w:t>
      </w:r>
      <w:bookmarkEnd w:id="721"/>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3BAC7225" w:rsidR="00E67260" w:rsidRPr="00DD7CCF" w:rsidRDefault="00E67260" w:rsidP="00025303">
            <w:pPr>
              <w:pStyle w:val="Kpalrs"/>
            </w:pPr>
            <w:r w:rsidRPr="00DD7CCF">
              <w:t xml:space="preserve">Example </w:t>
            </w:r>
            <w:fldSimple w:instr=" STYLEREF 3 \s ">
              <w:r w:rsidR="00A61239">
                <w:rPr>
                  <w:noProof/>
                </w:rPr>
                <w:t>11.1.3</w:t>
              </w:r>
            </w:fldSimple>
            <w:r w:rsidRPr="00DD7CCF">
              <w:t>.</w:t>
            </w:r>
            <w:fldSimple w:instr=" SEQ Example \* ALPHABETIC \s 3 ">
              <w:r w:rsidR="00A61239">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22" w:name="_hettlvg4peby" w:colFirst="0" w:colLast="0"/>
      <w:bookmarkStart w:id="723" w:name="_Ref43978731"/>
      <w:bookmarkStart w:id="724" w:name="_Toc149917486"/>
      <w:bookmarkEnd w:id="722"/>
      <w:r w:rsidRPr="00DD7CCF">
        <w:t xml:space="preserve">Describing the </w:t>
      </w:r>
      <w:r w:rsidR="006733B4" w:rsidRPr="00DD7CCF">
        <w:t>original document</w:t>
      </w:r>
      <w:bookmarkEnd w:id="723"/>
      <w:bookmarkEnd w:id="724"/>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25" w:name="_l88w6yddwwcn" w:colFirst="0" w:colLast="0"/>
      <w:bookmarkStart w:id="726" w:name="_Ref43987455"/>
      <w:bookmarkStart w:id="727" w:name="_Toc149917487"/>
      <w:bookmarkEnd w:id="725"/>
      <w:r w:rsidRPr="00DD7CCF">
        <w:lastRenderedPageBreak/>
        <w:t xml:space="preserve">The </w:t>
      </w:r>
      <w:r w:rsidR="00547689">
        <w:t>h</w:t>
      </w:r>
      <w:r w:rsidRPr="00DD7CCF">
        <w:t xml:space="preserve">and </w:t>
      </w:r>
      <w:r w:rsidR="00547689">
        <w:t>d</w:t>
      </w:r>
      <w:r w:rsidRPr="00DD7CCF">
        <w:t>escription</w:t>
      </w:r>
      <w:bookmarkEnd w:id="726"/>
      <w:bookmarkEnd w:id="727"/>
    </w:p>
    <w:p w14:paraId="52650714" w14:textId="77777777" w:rsidR="00C02B8C" w:rsidRPr="00DD7CCF" w:rsidRDefault="004D2E67" w:rsidP="00E2714A">
      <w:pPr>
        <w:pStyle w:val="Lista"/>
      </w:pPr>
      <w:commentRangeStart w:id="728"/>
      <w:r w:rsidRPr="00DD7CCF">
        <w:t xml:space="preserve">basic designations of script names </w:t>
      </w:r>
      <w:commentRangeEnd w:id="728"/>
      <w:r w:rsidR="00A61239">
        <w:rPr>
          <w:rStyle w:val="Jegyzethivatkozs"/>
          <w:rFonts w:cs="Mangal"/>
        </w:rPr>
        <w:commentReference w:id="728"/>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10F54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A61239">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30E95D01"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A61239">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6CEDACE2"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A61239">
        <w:t>7.5.1</w:t>
      </w:r>
      <w:r w:rsidR="0082156E" w:rsidRPr="00DD7CCF">
        <w:fldChar w:fldCharType="end"/>
      </w:r>
    </w:p>
    <w:p w14:paraId="7F1F234D" w14:textId="2337A850" w:rsidR="00C02B8C" w:rsidRPr="00DD7CCF" w:rsidRDefault="004D2E67" w:rsidP="00EB2024">
      <w:pPr>
        <w:pStyle w:val="Cmsor2"/>
      </w:pPr>
      <w:bookmarkStart w:id="729" w:name="_wnsvz48xieus" w:colFirst="0" w:colLast="0"/>
      <w:bookmarkStart w:id="730" w:name="_Toc149917488"/>
      <w:bookmarkEnd w:id="729"/>
      <w:r w:rsidRPr="00DD7CCF">
        <w:t xml:space="preserve">Keeping </w:t>
      </w:r>
      <w:r w:rsidR="006733B4" w:rsidRPr="00DD7CCF">
        <w:t>track of file history</w:t>
      </w:r>
      <w:bookmarkEnd w:id="730"/>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5857705F" w:rsidR="00E67260" w:rsidRPr="00DD7CCF" w:rsidRDefault="00E67260" w:rsidP="00025303">
            <w:pPr>
              <w:pStyle w:val="Kpalrs"/>
            </w:pPr>
            <w:r w:rsidRPr="00DD7CCF">
              <w:t xml:space="preserve">Example </w:t>
            </w:r>
            <w:fldSimple w:instr=" STYLEREF 3 \s ">
              <w:r w:rsidR="00A61239">
                <w:rPr>
                  <w:noProof/>
                </w:rPr>
                <w:t>11.2.1</w:t>
              </w:r>
            </w:fldSimple>
            <w:r w:rsidRPr="00DD7CCF">
              <w:t>.</w:t>
            </w:r>
            <w:fldSimple w:instr=" SEQ Example \* ALPHABETIC \s 3 ">
              <w:r w:rsidR="00A61239">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31" w:name="_m394n9pgjwwz" w:colFirst="0" w:colLast="0"/>
      <w:bookmarkEnd w:id="731"/>
      <w:r w:rsidRPr="00DD7CCF">
        <w:lastRenderedPageBreak/>
        <w:t>Appendices</w:t>
      </w:r>
    </w:p>
    <w:p w14:paraId="73F64D53" w14:textId="46A1AD78" w:rsidR="00C02B8C" w:rsidRPr="00DD7CCF" w:rsidRDefault="004D2E67">
      <w:pPr>
        <w:pStyle w:val="Cmsor1"/>
        <w:numPr>
          <w:ilvl w:val="0"/>
          <w:numId w:val="7"/>
        </w:numPr>
      </w:pPr>
      <w:bookmarkStart w:id="732" w:name="_qidxc825gutk" w:colFirst="0" w:colLast="0"/>
      <w:bookmarkStart w:id="733" w:name="_Toc149917489"/>
      <w:bookmarkEnd w:id="732"/>
      <w:r w:rsidRPr="00DD7CCF">
        <w:lastRenderedPageBreak/>
        <w:t xml:space="preserve">Converting CII/EI </w:t>
      </w:r>
      <w:r w:rsidR="006733B4" w:rsidRPr="00DD7CCF">
        <w:t xml:space="preserve">markup conventions </w:t>
      </w:r>
      <w:r w:rsidRPr="00DD7CCF">
        <w:t>to EpiDoc</w:t>
      </w:r>
      <w:bookmarkEnd w:id="733"/>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75BFA304"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A61239">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1D2151E1"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A61239">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A61239">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4A2D7516"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A61239">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6D85EBF4"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A61239">
        <w:t>5.3.3</w:t>
      </w:r>
      <w:r w:rsidR="001B68E2" w:rsidRPr="00DD7CCF">
        <w:fldChar w:fldCharType="end"/>
      </w:r>
      <w:r w:rsidRPr="00DD7CCF">
        <w:t>)</w:t>
      </w:r>
    </w:p>
    <w:p w14:paraId="1C6A2AAC" w14:textId="07B4B47F"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A61239">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6B1ED3A1"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A61239">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43928C28"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A61239">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6E392BA9"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A61239">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8214182"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A61239">
        <w:t>6.2.4</w:t>
      </w:r>
      <w:r w:rsidR="0082156E" w:rsidRPr="00DD7CCF">
        <w:fldChar w:fldCharType="end"/>
      </w:r>
    </w:p>
    <w:p w14:paraId="44A2C641" w14:textId="24A4388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A61239">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34880C21"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A61239">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383C2425"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A61239">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34" w:name="_qgilsms4nw42" w:colFirst="0" w:colLast="0"/>
      <w:bookmarkStart w:id="735" w:name="_Ref43980968"/>
      <w:bookmarkStart w:id="736" w:name="_Toc149917490"/>
      <w:bookmarkEnd w:id="734"/>
      <w:r w:rsidRPr="00DD7CCF">
        <w:lastRenderedPageBreak/>
        <w:t xml:space="preserve">Metre </w:t>
      </w:r>
      <w:r w:rsidRPr="00E24F87">
        <w:rPr>
          <w:noProof/>
        </w:rPr>
        <w:t>(</w:t>
      </w:r>
      <w:r w:rsidR="006733B4" w:rsidRPr="00DD7CCF">
        <w:t>prosody</w:t>
      </w:r>
      <w:r w:rsidRPr="00DD7CCF">
        <w:t>)</w:t>
      </w:r>
      <w:bookmarkEnd w:id="735"/>
      <w:bookmarkEnd w:id="736"/>
    </w:p>
    <w:p w14:paraId="157813F4" w14:textId="77777777" w:rsidR="00A15C19" w:rsidRDefault="00A15C19" w:rsidP="00A15C19">
      <w:bookmarkStart w:id="737" w:name="_3ig9fb4xl00q" w:colFirst="0" w:colLast="0"/>
      <w:bookmarkStart w:id="738" w:name="_Toc149917491"/>
      <w:bookmarkEnd w:id="737"/>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38"/>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1B25ABDD" w:rsidR="00C02B8C" w:rsidRPr="00DD7CCF" w:rsidRDefault="00000000"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7D1195B9" w:rsidR="00C02B8C" w:rsidRDefault="00000000"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5D40DF0F" w:rsidR="00A23873" w:rsidRPr="00DD7CCF" w:rsidRDefault="00000000" w:rsidP="006436FD">
      <w:pPr>
        <w:pStyle w:val="Lista2"/>
      </w:pPr>
      <w:hyperlink r:id="rId64"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39" w:name="_orz8fxvyzur0" w:colFirst="0" w:colLast="0"/>
      <w:bookmarkStart w:id="740" w:name="_Toc149917492"/>
      <w:bookmarkEnd w:id="739"/>
      <w:r w:rsidRPr="00DD7CCF">
        <w:t>Syllable length</w:t>
      </w:r>
      <w:bookmarkEnd w:id="740"/>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15BBAEE4"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A61239">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64126CEB"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A61239">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F1E5875"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A61239">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41" w:name="_uiwqp6i2kceu" w:colFirst="0" w:colLast="0"/>
      <w:bookmarkStart w:id="742" w:name="_Ref43991811"/>
      <w:bookmarkStart w:id="743" w:name="_Toc149917493"/>
      <w:bookmarkEnd w:id="741"/>
      <w:r w:rsidRPr="00DD7CCF">
        <w:t>Prosodic code</w:t>
      </w:r>
      <w:bookmarkEnd w:id="742"/>
      <w:bookmarkEnd w:id="743"/>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3A37BD11"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A61239">
        <w:t>2.3.4</w:t>
      </w:r>
      <w:r w:rsidR="00E078CA" w:rsidRPr="00DD7CCF">
        <w:fldChar w:fldCharType="end"/>
      </w:r>
      <w:r w:rsidRPr="00DD7CCF">
        <w:t>)</w:t>
      </w:r>
    </w:p>
    <w:p w14:paraId="7676B26A" w14:textId="7A8E82FD"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A61239">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A61239">
        <w:t>5.4.5</w:t>
      </w:r>
      <w:r w:rsidR="001B68E2" w:rsidRPr="00DD7CCF">
        <w:fldChar w:fldCharType="end"/>
      </w:r>
      <w:r w:rsidRPr="00DD7CCF">
        <w:t>)</w:t>
      </w:r>
    </w:p>
    <w:p w14:paraId="42A78837" w14:textId="77F3CC3F"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A61239">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0D2CE261" w:rsidR="00177FFC" w:rsidRDefault="00177FFC" w:rsidP="006436FD">
      <w:pPr>
        <w:pStyle w:val="Kpalrs"/>
      </w:pPr>
      <w:bookmarkStart w:id="744" w:name="_Ref44134408"/>
      <w:bookmarkStart w:id="745" w:name="_Ref48034861"/>
      <w:r>
        <w:t xml:space="preserve">Table </w:t>
      </w:r>
      <w:fldSimple w:instr=" SEQ Table \* ARABIC ">
        <w:r w:rsidR="00A61239">
          <w:rPr>
            <w:noProof/>
          </w:rPr>
          <w:t>2</w:t>
        </w:r>
      </w:fldSimple>
      <w:bookmarkEnd w:id="744"/>
      <w:r>
        <w:t>. Prosodic notation</w:t>
      </w:r>
      <w:bookmarkEnd w:id="745"/>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46" w:name="_g11y2ljnx9av" w:colFirst="0" w:colLast="0"/>
      <w:bookmarkStart w:id="747" w:name="_Toc149917494"/>
      <w:bookmarkEnd w:id="746"/>
      <w:r w:rsidRPr="00DD7CCF">
        <w:t>Sanskrit</w:t>
      </w:r>
      <w:r w:rsidR="006436FD">
        <w:t>, Prakrit and Sanskrit-</w:t>
      </w:r>
      <w:r w:rsidR="006733B4">
        <w:t>based</w:t>
      </w:r>
      <w:r w:rsidR="006733B4" w:rsidRPr="00DD7CCF">
        <w:t xml:space="preserve"> </w:t>
      </w:r>
      <w:r w:rsidRPr="00DD7CCF">
        <w:t>metres</w:t>
      </w:r>
      <w:bookmarkEnd w:id="747"/>
    </w:p>
    <w:p w14:paraId="605C038A" w14:textId="7EF1EB85" w:rsidR="006436FD" w:rsidRPr="006436FD" w:rsidRDefault="006436FD">
      <w:pPr>
        <w:pStyle w:val="Cmsor3"/>
        <w:numPr>
          <w:ilvl w:val="2"/>
          <w:numId w:val="7"/>
        </w:numPr>
      </w:pPr>
      <w:bookmarkStart w:id="748" w:name="_Ref48034402"/>
      <w:bookmarkStart w:id="749" w:name="_Toc149917495"/>
      <w:r>
        <w:t>Syllabic metres (</w:t>
      </w:r>
      <w:proofErr w:type="spellStart"/>
      <w:r>
        <w:rPr>
          <w:rStyle w:val="Foreign"/>
        </w:rPr>
        <w:t>varṇav</w:t>
      </w:r>
      <w:r w:rsidRPr="00DD7CCF">
        <w:rPr>
          <w:rStyle w:val="Foreign"/>
        </w:rPr>
        <w:t>r̥tta</w:t>
      </w:r>
      <w:proofErr w:type="spellEnd"/>
      <w:r>
        <w:t>)</w:t>
      </w:r>
      <w:bookmarkEnd w:id="748"/>
      <w:bookmarkEnd w:id="749"/>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25B42C4F"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A61239">
        <w:rPr>
          <w:noProof/>
        </w:rPr>
        <w:t>151</w:t>
      </w:r>
      <w:r w:rsidR="006E2C5C" w:rsidRPr="00DD7CCF">
        <w:fldChar w:fldCharType="end"/>
      </w:r>
      <w:r w:rsidR="006E2C5C" w:rsidRPr="00DD7CCF">
        <w:t xml:space="preserve"> </w:t>
      </w:r>
      <w:r w:rsidRPr="00DD7CCF">
        <w:t>above</w:t>
      </w:r>
    </w:p>
    <w:p w14:paraId="244DC2D1" w14:textId="0FB6211C"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A61239">
        <w:t>5.4.4</w:t>
      </w:r>
      <w:r w:rsidR="009A6168" w:rsidRPr="00DD7CCF">
        <w:fldChar w:fldCharType="end"/>
      </w:r>
      <w:r w:rsidRPr="00DD7CCF">
        <w:t>)</w:t>
      </w:r>
    </w:p>
    <w:p w14:paraId="563783E5" w14:textId="72A05198" w:rsidR="00263A70" w:rsidRPr="00DD7CCF" w:rsidRDefault="00177FFC" w:rsidP="006436FD">
      <w:pPr>
        <w:pStyle w:val="Kpalrs"/>
      </w:pPr>
      <w:bookmarkStart w:id="750" w:name="_Ref44134196"/>
      <w:bookmarkStart w:id="751" w:name="_Ref48035097"/>
      <w:r>
        <w:t xml:space="preserve">Table </w:t>
      </w:r>
      <w:fldSimple w:instr=" SEQ Table \* ARABIC ">
        <w:r w:rsidR="00A61239">
          <w:rPr>
            <w:noProof/>
          </w:rPr>
          <w:t>3</w:t>
        </w:r>
      </w:fldSimple>
      <w:bookmarkEnd w:id="750"/>
      <w:r>
        <w:t>. Sanskrit syllabic metres</w:t>
      </w:r>
      <w:bookmarkEnd w:id="751"/>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52" w:name="_2qn1tcnogd7u" w:colFirst="0" w:colLast="0"/>
      <w:bookmarkStart w:id="753" w:name="_Ref56418748"/>
      <w:bookmarkStart w:id="754" w:name="_Toc149917496"/>
      <w:bookmarkStart w:id="755" w:name="_Ref43991783"/>
      <w:bookmarkEnd w:id="752"/>
      <w:r>
        <w:t>M</w:t>
      </w:r>
      <w:r w:rsidRPr="00DD7CCF">
        <w:t>oraic metres</w:t>
      </w:r>
      <w:bookmarkEnd w:id="753"/>
      <w:bookmarkEnd w:id="754"/>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2B2055A0"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A61239">
        <w:t xml:space="preserve">Table </w:t>
      </w:r>
      <w:r w:rsidR="00A61239">
        <w:rPr>
          <w:noProof/>
        </w:rPr>
        <w:t>5</w:t>
      </w:r>
      <w:r w:rsidR="009633E9">
        <w:fldChar w:fldCharType="end"/>
      </w:r>
      <w:r w:rsidR="009633E9" w:rsidRPr="00DD7CCF">
        <w:t xml:space="preserve"> below</w:t>
      </w:r>
    </w:p>
    <w:p w14:paraId="7D24F394" w14:textId="188C0AEC"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A61239">
        <w:t xml:space="preserve">Table </w:t>
      </w:r>
      <w:r w:rsidR="00A61239">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41356473"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A61239">
        <w:t>2.3.2</w:t>
      </w:r>
      <w:r w:rsidRPr="00DD7CCF">
        <w:fldChar w:fldCharType="end"/>
      </w:r>
      <w:r w:rsidRPr="00DD7CCF">
        <w:t>)</w:t>
      </w:r>
    </w:p>
    <w:p w14:paraId="708E3E88" w14:textId="237A2065"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A61239">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C8B07EA"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A61239">
        <w:t xml:space="preserve">Table </w:t>
      </w:r>
      <w:r w:rsidR="00A61239">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397CD0AC"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A61239">
        <w:t xml:space="preserve">Table </w:t>
      </w:r>
      <w:r w:rsidR="00A61239">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719F83E"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A61239">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A61239">
        <w:t>2.3.2</w:t>
      </w:r>
      <w:r w:rsidRPr="00DD7CCF">
        <w:fldChar w:fldCharType="end"/>
      </w:r>
      <w:r w:rsidRPr="00DD7CCF">
        <w:t>)</w:t>
      </w:r>
    </w:p>
    <w:p w14:paraId="762919A0" w14:textId="12AB16D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A61239">
        <w:t xml:space="preserve">Table </w:t>
      </w:r>
      <w:r w:rsidR="00A61239">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37587C5" w:rsidR="006436FD" w:rsidRDefault="006436FD" w:rsidP="006436FD">
      <w:pPr>
        <w:pStyle w:val="Kpalrs"/>
      </w:pPr>
      <w:bookmarkStart w:id="756" w:name="_Ref48034870"/>
      <w:r>
        <w:t xml:space="preserve">Table </w:t>
      </w:r>
      <w:fldSimple w:instr=" SEQ Table \* ARABIC ">
        <w:r w:rsidR="00A61239">
          <w:rPr>
            <w:noProof/>
          </w:rPr>
          <w:t>4</w:t>
        </w:r>
      </w:fldSimple>
      <w:bookmarkEnd w:id="756"/>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047FA70"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A61239">
              <w:t xml:space="preserve">Table </w:t>
            </w:r>
            <w:r w:rsidR="00A61239">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57" w:name="_Ref44134646"/>
    </w:p>
    <w:p w14:paraId="4380A4AD" w14:textId="27E2C492" w:rsidR="006436FD" w:rsidRDefault="006436FD" w:rsidP="006436FD">
      <w:pPr>
        <w:pStyle w:val="Kpalrs"/>
      </w:pPr>
      <w:bookmarkStart w:id="758" w:name="_Ref48034862"/>
      <w:r>
        <w:t xml:space="preserve">Table </w:t>
      </w:r>
      <w:fldSimple w:instr=" SEQ Table \* ARABIC ">
        <w:r w:rsidR="00A61239">
          <w:rPr>
            <w:noProof/>
          </w:rPr>
          <w:t>5</w:t>
        </w:r>
      </w:fldSimple>
      <w:bookmarkEnd w:id="757"/>
      <w:bookmarkEnd w:id="758"/>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59" w:name="_Ref48034509"/>
      <w:bookmarkStart w:id="760" w:name="_Toc149917497"/>
      <w:r>
        <w:rPr>
          <w:rStyle w:val="Foreign"/>
        </w:rPr>
        <w:t>A</w:t>
      </w:r>
      <w:r w:rsidR="004D2E67" w:rsidRPr="00ED5C86">
        <w:rPr>
          <w:rStyle w:val="Foreign"/>
        </w:rPr>
        <w:t>nuṣṭubh</w:t>
      </w:r>
      <w:bookmarkEnd w:id="755"/>
      <w:r w:rsidR="00991C8A">
        <w:t xml:space="preserve"> details</w:t>
      </w:r>
      <w:bookmarkEnd w:id="759"/>
      <w:bookmarkEnd w:id="760"/>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148B34EC"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A61239">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A61239">
        <w:t xml:space="preserve">Table </w:t>
      </w:r>
      <w:r w:rsidR="00A61239">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77274356"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A61239" w:rsidRPr="00ED5C86">
        <w:t xml:space="preserve">Table </w:t>
      </w:r>
      <w:r w:rsidR="00A61239">
        <w:rPr>
          <w:noProof/>
        </w:rPr>
        <w:t>6</w:t>
      </w:r>
      <w:r w:rsidR="004C2A93">
        <w:fldChar w:fldCharType="end"/>
      </w:r>
      <w:r w:rsidR="004C2A93">
        <w:t xml:space="preserve"> </w:t>
      </w:r>
      <w:r w:rsidRPr="00DD7CCF">
        <w:t>below</w:t>
      </w:r>
    </w:p>
    <w:p w14:paraId="3F498E04" w14:textId="4FEFB6DA"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A61239">
        <w:t>2.3.5</w:t>
      </w:r>
      <w:r w:rsidR="00E078CA" w:rsidRPr="00DD7CCF">
        <w:fldChar w:fldCharType="end"/>
      </w:r>
      <w:r w:rsidRPr="00DD7CCF">
        <w:t>)</w:t>
      </w:r>
    </w:p>
    <w:p w14:paraId="03D9F36B" w14:textId="5C15502F"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A61239" w:rsidRPr="00ED5C86">
        <w:t xml:space="preserve">Table </w:t>
      </w:r>
      <w:r w:rsidR="00A61239">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A61239">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A61239">
        <w:t>2.3.5</w:t>
      </w:r>
      <w:r w:rsidR="002F2410" w:rsidRPr="00DD7CCF">
        <w:fldChar w:fldCharType="end"/>
      </w:r>
      <w:r w:rsidRPr="00DD7CCF">
        <w:t>)</w:t>
      </w:r>
    </w:p>
    <w:p w14:paraId="5B5BF9AE" w14:textId="0C3E8F98" w:rsidR="00177FFC" w:rsidRDefault="00177FFC" w:rsidP="006436FD">
      <w:pPr>
        <w:pStyle w:val="Kpalrs"/>
      </w:pPr>
      <w:bookmarkStart w:id="761" w:name="_Ref44134600"/>
      <w:r w:rsidRPr="00ED5C86">
        <w:t xml:space="preserve">Table </w:t>
      </w:r>
      <w:fldSimple w:instr=" SEQ Table \* ARABIC ">
        <w:r w:rsidR="00A61239">
          <w:rPr>
            <w:noProof/>
          </w:rPr>
          <w:t>6</w:t>
        </w:r>
      </w:fldSimple>
      <w:bookmarkEnd w:id="761"/>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37DEFB7F" w:rsidR="00177FFC" w:rsidRDefault="00177FFC" w:rsidP="006436FD">
      <w:pPr>
        <w:pStyle w:val="Kpalrs"/>
      </w:pPr>
      <w:bookmarkStart w:id="762" w:name="_Ref48034860"/>
      <w:bookmarkStart w:id="763" w:name="_Ref48034859"/>
      <w:r w:rsidRPr="00ED5C86">
        <w:t xml:space="preserve">Table </w:t>
      </w:r>
      <w:fldSimple w:instr=" SEQ Table \* ARABIC ">
        <w:r w:rsidR="00A61239">
          <w:rPr>
            <w:noProof/>
          </w:rPr>
          <w:t>7</w:t>
        </w:r>
      </w:fldSimple>
      <w:bookmarkEnd w:id="762"/>
      <w:r w:rsidRPr="00ED5C86">
        <w:t xml:space="preserve">. Recognised </w:t>
      </w:r>
      <w:r w:rsidRPr="00ED5C86">
        <w:rPr>
          <w:rStyle w:val="Foreign"/>
        </w:rPr>
        <w:t>vipulā anuṣṭubh</w:t>
      </w:r>
      <w:r w:rsidRPr="00ED5C86">
        <w:t xml:space="preserve"> patterns (even lines only)</w:t>
      </w:r>
      <w:bookmarkEnd w:id="763"/>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64" w:name="_n2qlg5gxi1qw" w:colFirst="0" w:colLast="0"/>
      <w:bookmarkStart w:id="765" w:name="_Ref43991920"/>
      <w:bookmarkStart w:id="766" w:name="_Toc149917498"/>
      <w:bookmarkEnd w:id="764"/>
      <w:r>
        <w:t>T</w:t>
      </w:r>
      <w:r w:rsidR="004D2E67" w:rsidRPr="00DD7CCF">
        <w:t xml:space="preserve">he </w:t>
      </w:r>
      <w:r w:rsidR="004D2E67" w:rsidRPr="00ED5C86">
        <w:rPr>
          <w:rStyle w:val="Foreign"/>
        </w:rPr>
        <w:t>upajāti</w:t>
      </w:r>
      <w:r w:rsidR="004D2E67" w:rsidRPr="00DD7CCF">
        <w:t xml:space="preserve"> family</w:t>
      </w:r>
      <w:bookmarkEnd w:id="765"/>
      <w:bookmarkEnd w:id="766"/>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67" w:name="_n8vla59yhjha" w:colFirst="0" w:colLast="0"/>
      <w:bookmarkStart w:id="768" w:name="_Ref43991854"/>
      <w:bookmarkStart w:id="769" w:name="_Toc149917499"/>
      <w:bookmarkEnd w:id="767"/>
      <w:r>
        <w:t>T</w:t>
      </w:r>
      <w:r w:rsidR="004D2E67" w:rsidRPr="00DD7CCF">
        <w:t xml:space="preserve">he </w:t>
      </w:r>
      <w:r w:rsidR="004D2E67" w:rsidRPr="00ED5C86">
        <w:rPr>
          <w:rStyle w:val="Foreign"/>
        </w:rPr>
        <w:t>vaitālīya</w:t>
      </w:r>
      <w:r w:rsidR="004D2E67" w:rsidRPr="00DD7CCF">
        <w:t xml:space="preserve"> family</w:t>
      </w:r>
      <w:bookmarkEnd w:id="768"/>
      <w:bookmarkEnd w:id="769"/>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001BFA96"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A61239">
        <w:t xml:space="preserve">Table </w:t>
      </w:r>
      <w:r w:rsidR="00A61239">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0" w:name="_4rj5tl9kxhaa" w:colFirst="0" w:colLast="0"/>
      <w:bookmarkStart w:id="771" w:name="_Ref43991879"/>
      <w:bookmarkStart w:id="772" w:name="_Toc149917500"/>
      <w:bookmarkEnd w:id="770"/>
      <w:r w:rsidRPr="00DD7CCF">
        <w:t>Vedic trimeter</w:t>
      </w:r>
      <w:bookmarkEnd w:id="771"/>
      <w:bookmarkEnd w:id="772"/>
    </w:p>
    <w:p w14:paraId="2EBBE361" w14:textId="4A0CAC56"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A61239">
        <w:t xml:space="preserve">Table </w:t>
      </w:r>
      <w:r w:rsidR="00A61239">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73" w:name="_uk4ukgks9biu" w:colFirst="0" w:colLast="0"/>
      <w:bookmarkEnd w:id="773"/>
    </w:p>
    <w:p w14:paraId="7F9E4B3B" w14:textId="7D982462" w:rsidR="00F132CC" w:rsidRDefault="00F132CC">
      <w:pPr>
        <w:pStyle w:val="Cmsor3"/>
        <w:numPr>
          <w:ilvl w:val="2"/>
          <w:numId w:val="7"/>
        </w:numPr>
      </w:pPr>
      <w:bookmarkStart w:id="774" w:name="_Toc149917501"/>
      <w:r>
        <w:t>Other semi-syllabic metres</w:t>
      </w:r>
      <w:bookmarkEnd w:id="774"/>
    </w:p>
    <w:p w14:paraId="72157A83" w14:textId="3B714FF2" w:rsidR="009505BE" w:rsidRDefault="00E96DB6" w:rsidP="00F132CC">
      <w:pPr>
        <w:pStyle w:val="Lista"/>
      </w:pPr>
      <w:r>
        <w:t xml:space="preserve">a rare epigraphic metre provisionally named </w:t>
      </w:r>
      <w:bookmarkStart w:id="775" w:name="_Hlk47542365"/>
      <w:r w:rsidRPr="00E96DB6">
        <w:rPr>
          <w:rStyle w:val="Foreign"/>
        </w:rPr>
        <w:t>gītikā</w:t>
      </w:r>
      <w:bookmarkEnd w:id="775"/>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76" w:name="_zhjmnze98hpp" w:colFirst="0" w:colLast="0"/>
      <w:bookmarkStart w:id="777" w:name="_Toc149917502"/>
      <w:bookmarkEnd w:id="776"/>
      <w:r w:rsidRPr="00DD7CCF">
        <w:t>Tamil metres</w:t>
      </w:r>
      <w:bookmarkEnd w:id="777"/>
    </w:p>
    <w:p w14:paraId="5CD28D50" w14:textId="1F73D621"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A61239">
        <w:t xml:space="preserve">Table </w:t>
      </w:r>
      <w:r w:rsidR="00A61239">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2E8106A7" w:rsidR="00C02B8C" w:rsidRPr="00DD7CCF" w:rsidRDefault="00177FFC" w:rsidP="006436FD">
      <w:pPr>
        <w:pStyle w:val="Kpalrs"/>
      </w:pPr>
      <w:bookmarkStart w:id="778" w:name="_Ref44134715"/>
      <w:r>
        <w:t xml:space="preserve">Table </w:t>
      </w:r>
      <w:fldSimple w:instr=" SEQ Table \* ARABIC ">
        <w:r w:rsidR="00A61239">
          <w:rPr>
            <w:noProof/>
          </w:rPr>
          <w:t>8</w:t>
        </w:r>
      </w:fldSimple>
      <w:bookmarkEnd w:id="778"/>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79" w:name="_9d8e21ca9gia" w:colFirst="0" w:colLast="0"/>
      <w:bookmarkStart w:id="780" w:name="_Ref43985466"/>
      <w:bookmarkStart w:id="781" w:name="_Toc149917503"/>
      <w:bookmarkEnd w:id="779"/>
      <w:r w:rsidRPr="00DD7CCF">
        <w:lastRenderedPageBreak/>
        <w:t xml:space="preserve">“Case Studies” in </w:t>
      </w:r>
      <w:r w:rsidR="006733B4" w:rsidRPr="00DD7CCF">
        <w:t>encoding complex layout</w:t>
      </w:r>
      <w:bookmarkEnd w:id="780"/>
      <w:bookmarkEnd w:id="781"/>
    </w:p>
    <w:p w14:paraId="11FAF6C2" w14:textId="77777777" w:rsidR="00C02B8C" w:rsidRPr="00DD7CCF" w:rsidRDefault="00847076" w:rsidP="00A15C19">
      <w:pPr>
        <w:pStyle w:val="Cmsor2"/>
        <w:numPr>
          <w:ilvl w:val="0"/>
          <w:numId w:val="0"/>
        </w:numPr>
      </w:pPr>
      <w:bookmarkStart w:id="782" w:name="_fxhw8prafv6z" w:colFirst="0" w:colLast="0"/>
      <w:bookmarkStart w:id="783" w:name="_Toc149917504"/>
      <w:bookmarkEnd w:id="782"/>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83"/>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690248AF"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A61239">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22DBD799"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A61239">
        <w:t>3.6</w:t>
      </w:r>
      <w:r w:rsidR="00194541" w:rsidRPr="00DD7CCF">
        <w:fldChar w:fldCharType="end"/>
      </w:r>
      <w:r w:rsidRPr="00DD7CCF">
        <w:t>)</w:t>
      </w:r>
    </w:p>
    <w:p w14:paraId="7B01F462" w14:textId="77777777" w:rsidR="00C02B8C" w:rsidRPr="00DD7CCF" w:rsidRDefault="00C02B8C" w:rsidP="006436FD"/>
    <w:p w14:paraId="15094EDD" w14:textId="5AC3C900"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212DE19C"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A61239">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20F46630"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84" w:name="_mqsd94x1tblc" w:colFirst="0" w:colLast="0"/>
      <w:bookmarkStart w:id="785" w:name="_Toc149917505"/>
      <w:bookmarkEnd w:id="784"/>
      <w:r w:rsidRPr="00DD7CCF">
        <w:t>Case study 2A: copperplate charter with seal and other goodies</w:t>
      </w:r>
      <w:bookmarkEnd w:id="785"/>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536A5384"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A61239">
        <w:t>3.4</w:t>
      </w:r>
      <w:r w:rsidR="00C927BB" w:rsidRPr="00DD7CCF">
        <w:fldChar w:fldCharType="end"/>
      </w:r>
      <w:r w:rsidRPr="00DD7CCF">
        <w:t>)</w:t>
      </w:r>
    </w:p>
    <w:p w14:paraId="10ED9595" w14:textId="3B9943CB"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A61239">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553C3449"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A61239">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240AF79E"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A61239">
        <w:t>3.3.3</w:t>
      </w:r>
      <w:r w:rsidR="003C3D87" w:rsidRPr="00DD7CCF">
        <w:fldChar w:fldCharType="end"/>
      </w:r>
      <w:r w:rsidRPr="00DD7CCF">
        <w:t>)</w:t>
      </w:r>
    </w:p>
    <w:p w14:paraId="5164A6BD" w14:textId="0F4DFE81"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A61239">
        <w:t>3.3.5</w:t>
      </w:r>
      <w:r w:rsidR="00194541" w:rsidRPr="00DD7CCF">
        <w:fldChar w:fldCharType="end"/>
      </w:r>
      <w:r w:rsidRPr="00DD7CCF">
        <w:t>), each attached to the relevant page</w:t>
      </w:r>
    </w:p>
    <w:p w14:paraId="1D5D7901" w14:textId="540AD61E"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A61239">
        <w:t>7.5.3</w:t>
      </w:r>
      <w:r w:rsidR="00B670B4" w:rsidRPr="00DD7CCF">
        <w:fldChar w:fldCharType="end"/>
      </w:r>
      <w:r w:rsidRPr="00DD7CCF">
        <w:t>)</w:t>
      </w:r>
    </w:p>
    <w:p w14:paraId="25F7D4C3" w14:textId="77777777" w:rsidR="00C02B8C" w:rsidRPr="00DD7CCF" w:rsidRDefault="00C02B8C" w:rsidP="006436FD"/>
    <w:p w14:paraId="2FA9F590" w14:textId="5FDC4D78"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4825D57E"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A61239">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2903D47D"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86" w:name="_q8mje15sbli5" w:colFirst="0" w:colLast="0"/>
      <w:bookmarkStart w:id="787" w:name="_Toc149917506"/>
      <w:bookmarkEnd w:id="786"/>
      <w:r w:rsidRPr="00DD7CCF">
        <w:t>Case study 2B: copperplate charter with a lost plate reconstructed</w:t>
      </w:r>
      <w:bookmarkEnd w:id="787"/>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79216C00"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5343B3">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2331C9E7"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A61239">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sidRPr="005343B3">
        <w:rPr>
          <w:rStyle w:val="Codecomment"/>
        </w:rPr>
      </w:r>
      <w:r w:rsidR="005343B3">
        <w:rPr>
          <w:rStyle w:val="Codecomment"/>
        </w:rPr>
        <w:instrText xml:space="preserve"> \* MERGEFORMAT </w:instrText>
      </w:r>
      <w:r w:rsidR="005343B3" w:rsidRPr="005343B3">
        <w:rPr>
          <w:rStyle w:val="Codecomment"/>
        </w:rPr>
        <w:fldChar w:fldCharType="separate"/>
      </w:r>
      <w:r w:rsidR="005343B3" w:rsidRPr="005343B3">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88" w:name="_91l5g3c4663p" w:colFirst="0" w:colLast="0"/>
      <w:bookmarkStart w:id="789" w:name="_Toc149917507"/>
      <w:bookmarkEnd w:id="788"/>
      <w:r w:rsidRPr="00A15C19">
        <w:t>Case study 2C: copperplate charter with a lost plate not</w:t>
      </w:r>
      <w:r w:rsidRPr="00DD7CCF">
        <w:t xml:space="preserve"> reconstructed</w:t>
      </w:r>
      <w:bookmarkEnd w:id="789"/>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26651436"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5343B3">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D538C56"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A61239">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A15C19">
      <w:pPr>
        <w:pStyle w:val="Cmsor2"/>
        <w:numPr>
          <w:ilvl w:val="0"/>
          <w:numId w:val="0"/>
        </w:numPr>
      </w:pPr>
      <w:bookmarkStart w:id="790" w:name="_1h8zsds4qdsf" w:colFirst="0" w:colLast="0"/>
      <w:bookmarkStart w:id="791" w:name="_Toc149917508"/>
      <w:bookmarkStart w:id="792" w:name="_Ref43989726"/>
      <w:bookmarkEnd w:id="790"/>
      <w:r w:rsidRPr="00DD7CCF">
        <w:t xml:space="preserve">Case study </w:t>
      </w:r>
      <w:r>
        <w:t>3</w:t>
      </w:r>
      <w:r w:rsidRPr="00DD7CCF">
        <w:t xml:space="preserve">: </w:t>
      </w:r>
      <w:r>
        <w:t>stele with two inscribed faces, an incipit and columns</w:t>
      </w:r>
      <w:bookmarkEnd w:id="791"/>
    </w:p>
    <w:p w14:paraId="5F07901A" w14:textId="77777777" w:rsidR="0098269A" w:rsidRPr="002047CC" w:rsidRDefault="0098269A" w:rsidP="0098269A">
      <w:pPr>
        <w:pStyle w:val="BlockImage"/>
      </w:pPr>
      <w:r>
        <w:drawing>
          <wp:inline distT="0" distB="0" distL="0" distR="0" wp14:anchorId="0ACAC4C2" wp14:editId="418B08D5">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76DC39F8"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A61239">
        <w:t>3.5</w:t>
      </w:r>
      <w:r>
        <w:fldChar w:fldCharType="end"/>
      </w:r>
      <w:r>
        <w:t>), as for similar stelae without an incipit on the second face</w:t>
      </w:r>
    </w:p>
    <w:p w14:paraId="39F0A88B" w14:textId="5E0CBE0C"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A61239">
        <w:t>3.3.3</w:t>
      </w:r>
      <w:r>
        <w:fldChar w:fldCharType="end"/>
      </w:r>
      <w:r>
        <w:t>), without regard for the fact that the second incipit is not part of the logical flow</w:t>
      </w:r>
    </w:p>
    <w:p w14:paraId="607EA327" w14:textId="1DBC78ED"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A61239">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793" w:name="_Toc149917509"/>
      <w:r w:rsidR="004D2E67" w:rsidRPr="00DD7CCF">
        <w:t xml:space="preserve">Language </w:t>
      </w:r>
      <w:bookmarkEnd w:id="792"/>
      <w:r w:rsidR="006733B4">
        <w:t>tags</w:t>
      </w:r>
      <w:bookmarkEnd w:id="793"/>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382DB43E" w:rsidR="00C02B8C" w:rsidRPr="00DD7CCF" w:rsidRDefault="00177FFC" w:rsidP="00177FFC">
      <w:pPr>
        <w:pStyle w:val="Kpalrs"/>
      </w:pPr>
      <w:r>
        <w:t xml:space="preserve">Table </w:t>
      </w:r>
      <w:fldSimple w:instr=" SEQ Table \* ARABIC ">
        <w:r w:rsidR="00A61239">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lastRenderedPageBreak/>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794" w:name="_jalh6cgsei8" w:colFirst="0" w:colLast="0"/>
      <w:bookmarkStart w:id="795" w:name="_Ref43990834"/>
      <w:bookmarkStart w:id="796" w:name="_Toc149917510"/>
      <w:bookmarkEnd w:id="794"/>
      <w:r w:rsidRPr="00DD7CCF">
        <w:lastRenderedPageBreak/>
        <w:t xml:space="preserve">Titling </w:t>
      </w:r>
      <w:r w:rsidR="006733B4" w:rsidRPr="00DD7CCF">
        <w:t>conventions</w:t>
      </w:r>
      <w:bookmarkEnd w:id="795"/>
      <w:bookmarkEnd w:id="796"/>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797" w:name="_fkfiw4gv3nvf" w:colFirst="0" w:colLast="0"/>
      <w:bookmarkStart w:id="798" w:name="_Ref43988536"/>
      <w:bookmarkStart w:id="799" w:name="_Toc149917511"/>
      <w:bookmarkEnd w:id="797"/>
      <w:r w:rsidRPr="008608D1">
        <w:lastRenderedPageBreak/>
        <w:t xml:space="preserve">Normalisation </w:t>
      </w:r>
      <w:bookmarkEnd w:id="798"/>
      <w:r w:rsidR="006733B4">
        <w:t>suggestions</w:t>
      </w:r>
      <w:bookmarkEnd w:id="799"/>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E250D6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A61239">
        <w:t>6.1.4</w:t>
      </w:r>
      <w:r w:rsidR="009A6168" w:rsidRPr="00DD7CCF">
        <w:fldChar w:fldCharType="end"/>
      </w:r>
      <w:r w:rsidRPr="00DD7CCF">
        <w:t xml:space="preserve"> overrule the suggestions listed below</w:t>
      </w:r>
    </w:p>
    <w:p w14:paraId="56F05FA9" w14:textId="0B6FD71E" w:rsidR="00177FFC" w:rsidRPr="00DD7CCF" w:rsidRDefault="00177FFC" w:rsidP="00177FFC">
      <w:pPr>
        <w:pStyle w:val="Kpalrs"/>
      </w:pPr>
      <w:r>
        <w:t xml:space="preserve">Table </w:t>
      </w:r>
      <w:fldSimple w:instr=" SEQ Table \* ARABIC ">
        <w:r w:rsidR="00A61239">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00" w:name="_td0xcb1s1fvx" w:colFirst="0" w:colLast="0"/>
      <w:bookmarkStart w:id="801" w:name="_Toc149917512"/>
      <w:bookmarkEnd w:id="800"/>
      <w:r w:rsidRPr="00DD7CCF">
        <w:lastRenderedPageBreak/>
        <w:t>References</w:t>
      </w:r>
      <w:bookmarkEnd w:id="801"/>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1CEF38AF"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5C550C57"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0A8BAB0D"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1723B97E"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Dániel Balogh" w:date="2023-10-31T17:03:00Z" w:initials="DB">
    <w:p w14:paraId="42101D05" w14:textId="77777777" w:rsidR="00AD56A0" w:rsidRDefault="00AD56A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AD56A0" w:rsidRDefault="00AD56A0">
      <w:pPr>
        <w:pStyle w:val="Jegyzetszveg"/>
      </w:pPr>
      <w:r>
        <w:t>If retain, ask Michaël to read and improve?</w:t>
      </w:r>
    </w:p>
  </w:comment>
  <w:comment w:id="41" w:author="Dániel Balogh [2]" w:date="2023-11-03T15:35:00Z" w:initials="DB">
    <w:p w14:paraId="004C2435" w14:textId="53E27F0F" w:rsidR="00D82BB6" w:rsidRDefault="00D82BB6">
      <w:pPr>
        <w:pStyle w:val="Jegyzetszveg"/>
      </w:pPr>
      <w:r>
        <w:rPr>
          <w:rStyle w:val="Jegyzethivatkozs"/>
        </w:rPr>
        <w:annotationRef/>
      </w:r>
      <w:r>
        <w:t>As for 1.3.3: do we want to retain this or can we now assume that participants have the basic idea?</w:t>
      </w:r>
    </w:p>
  </w:comment>
  <w:comment w:id="45" w:author="Dániel Balogh [2]" w:date="2023-11-03T15:36:00Z" w:initials="DB">
    <w:p w14:paraId="33314907" w14:textId="18E6A6C7" w:rsidR="00D82BB6" w:rsidRDefault="00D82BB6">
      <w:pPr>
        <w:pStyle w:val="Jegyzetszveg"/>
      </w:pPr>
      <w:r>
        <w:rPr>
          <w:rStyle w:val="Jegyzethivatkozs"/>
        </w:rPr>
        <w:annotationRef/>
      </w:r>
      <w:r>
        <w:t>I now doubt the usefulness of this section.</w:t>
      </w:r>
    </w:p>
  </w:comment>
  <w:comment w:id="71" w:author="Dániel Balogh [2]" w:date="2023-11-03T16:44:00Z" w:initials="DB">
    <w:p w14:paraId="3BFC8A99" w14:textId="386A11EE" w:rsidR="00044CFB" w:rsidRDefault="00044CFB">
      <w:pPr>
        <w:pStyle w:val="Jegyzetszveg"/>
      </w:pPr>
      <w:r>
        <w:rPr>
          <w:rStyle w:val="Jegyzethivatkozs"/>
        </w:rPr>
        <w:annotationRef/>
      </w:r>
      <w:r>
        <w:t>Reconsider getting rid of &lt;ab&gt; altogether and just using &lt;p&gt; all the time?</w:t>
      </w:r>
    </w:p>
  </w:comment>
  <w:comment w:id="494" w:author="Dániel Balogh [2]" w:date="2023-11-03T15:22:00Z" w:initials="DB">
    <w:p w14:paraId="5C9C3E63" w14:textId="75A7627C" w:rsidR="00A61239" w:rsidRDefault="00A61239">
      <w:pPr>
        <w:pStyle w:val="Jegyzetszveg"/>
      </w:pPr>
      <w:r>
        <w:rPr>
          <w:rStyle w:val="Jegyzethivatkozs"/>
        </w:rPr>
        <w:annotationRef/>
      </w:r>
      <w:r>
        <w:rPr>
          <w:rStyle w:val="Jegyzethivatkozs"/>
        </w:rPr>
        <w:t>Change to a higher-level section next to Script?</w:t>
      </w:r>
    </w:p>
  </w:comment>
  <w:comment w:id="506" w:author="Dániel Balogh [2]" w:date="2023-11-03T15:23:00Z" w:initials="DB">
    <w:p w14:paraId="317A268F" w14:textId="7D776069" w:rsidR="00A61239" w:rsidRDefault="00A61239">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585" w:author="Dániel Balogh [2]" w:date="2023-11-03T15:24:00Z" w:initials="DB">
    <w:p w14:paraId="355C2F80" w14:textId="3210526E" w:rsidR="00A61239" w:rsidRDefault="00A61239">
      <w:pPr>
        <w:pStyle w:val="Jegyzetszveg"/>
      </w:pPr>
      <w:r>
        <w:rPr>
          <w:rStyle w:val="Jegyzethivatkozs"/>
        </w:rPr>
        <w:annotationRef/>
      </w:r>
      <w:r>
        <w:rPr>
          <w:rStyle w:val="Jegyzethivatkozs"/>
        </w:rPr>
        <w:annotationRef/>
      </w:r>
      <w:r>
        <w:rPr>
          <w:rStyle w:val="Jegyzethivatkozs"/>
        </w:rPr>
        <w:annotationRef/>
      </w:r>
      <w:r>
        <w:rPr>
          <w:rStyle w:val="Jegyzethivatkozs"/>
        </w:rPr>
        <w:t>A</w:t>
      </w:r>
      <w:r w:rsidRPr="00A61239">
        <w:t xml:space="preserve">llow &lt;label </w:t>
      </w:r>
      <w:proofErr w:type="spellStart"/>
      <w:r w:rsidRPr="00A61239">
        <w:t>xml:lang</w:t>
      </w:r>
      <w:proofErr w:type="spellEnd"/>
      <w:r w:rsidRPr="00A61239">
        <w:t>="</w:t>
      </w:r>
      <w:proofErr w:type="spellStart"/>
      <w:r w:rsidRPr="00A61239">
        <w:t>eng</w:t>
      </w:r>
      <w:proofErr w:type="spellEnd"/>
      <w:r w:rsidRPr="00A61239">
        <w:t>"&gt;</w:t>
      </w:r>
      <w:r>
        <w:t xml:space="preserve"> (or other modern-language tag as the case may be, or no language tag?)</w:t>
      </w:r>
      <w:r w:rsidRPr="00A61239">
        <w:t xml:space="preserve"> in translation at arbitrary locations (between two p elements). No need to change anything about editions.</w:t>
      </w:r>
    </w:p>
  </w:comment>
  <w:comment w:id="728" w:author="Dániel Balogh [2]" w:date="2023-11-03T15:27:00Z" w:initials="DB">
    <w:p w14:paraId="37370799" w14:textId="07525639" w:rsidR="00A61239" w:rsidRDefault="00A61239">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F7D671" w15:done="0"/>
  <w15:commentEx w15:paraId="004C2435" w15:done="0"/>
  <w15:commentEx w15:paraId="33314907" w15:done="0"/>
  <w15:commentEx w15:paraId="3BFC8A99" w15:done="0"/>
  <w15:commentEx w15:paraId="5C9C3E63" w15:done="0"/>
  <w15:commentEx w15:paraId="317A268F" w15:done="0"/>
  <w15:commentEx w15:paraId="355C2F80"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34F541" w16cex:dateUtc="2023-11-03T14:35:00Z"/>
  <w16cex:commentExtensible w16cex:durableId="1C108A43" w16cex:dateUtc="2023-11-03T14:36:00Z"/>
  <w16cex:commentExtensible w16cex:durableId="029D5336" w16cex:dateUtc="2023-11-03T15:44:00Z"/>
  <w16cex:commentExtensible w16cex:durableId="6C542943" w16cex:dateUtc="2023-11-03T14:22:00Z"/>
  <w16cex:commentExtensible w16cex:durableId="017FAFA4" w16cex:dateUtc="2023-11-03T14:23:00Z"/>
  <w16cex:commentExtensible w16cex:durableId="01481DF3" w16cex:dateUtc="2023-11-03T14:24: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F7D671" w16cid:durableId="28EBB1CE"/>
  <w16cid:commentId w16cid:paraId="004C2435" w16cid:durableId="2234F541"/>
  <w16cid:commentId w16cid:paraId="33314907" w16cid:durableId="1C108A43"/>
  <w16cid:commentId w16cid:paraId="3BFC8A99" w16cid:durableId="029D5336"/>
  <w16cid:commentId w16cid:paraId="5C9C3E63" w16cid:durableId="6C542943"/>
  <w16cid:commentId w16cid:paraId="317A268F" w16cid:durableId="017FAFA4"/>
  <w16cid:commentId w16cid:paraId="355C2F80" w16cid:durableId="01481DF3"/>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1FE30" w14:textId="77777777" w:rsidR="00DE03A2" w:rsidRDefault="00DE03A2">
      <w:pPr>
        <w:spacing w:line="240" w:lineRule="auto"/>
      </w:pPr>
      <w:r>
        <w:separator/>
      </w:r>
    </w:p>
  </w:endnote>
  <w:endnote w:type="continuationSeparator" w:id="0">
    <w:p w14:paraId="1E98C045" w14:textId="77777777" w:rsidR="00DE03A2" w:rsidRDefault="00DE03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216AC5" w:rsidRDefault="00216AC5">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216AC5" w:rsidRDefault="00216AC5">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272F6" w14:textId="77777777" w:rsidR="00DE03A2" w:rsidRDefault="00DE03A2">
      <w:pPr>
        <w:spacing w:line="240" w:lineRule="auto"/>
      </w:pPr>
      <w:r>
        <w:separator/>
      </w:r>
    </w:p>
  </w:footnote>
  <w:footnote w:type="continuationSeparator" w:id="0">
    <w:p w14:paraId="4F435A40" w14:textId="77777777" w:rsidR="00DE03A2" w:rsidRDefault="00DE03A2">
      <w:pPr>
        <w:spacing w:line="240" w:lineRule="auto"/>
      </w:pPr>
      <w:r>
        <w:continuationSeparator/>
      </w:r>
    </w:p>
  </w:footnote>
  <w:footnote w:id="1">
    <w:p w14:paraId="51AC8031" w14:textId="64BB5E07" w:rsidR="00624516" w:rsidRDefault="00624516">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AB6AAB" w:rsidRDefault="00AB6AAB"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216AC5" w:rsidRPr="00CF217C" w:rsidRDefault="00216AC5" w:rsidP="00CF217C">
      <w:pPr>
        <w:pStyle w:val="Lbjegyzetszveg"/>
        <w:rPr>
          <w:lang w:val="hu-HU"/>
        </w:rPr>
      </w:pPr>
      <w:r w:rsidRPr="00F47381">
        <w:rPr>
          <w:rStyle w:val="Lbjegyzet-hivatkozs"/>
        </w:rPr>
        <w:tab/>
      </w:r>
      <w:r>
        <w:rPr>
          <w:rStyle w:val="Lbjegyzet-hivatkozs"/>
        </w:rPr>
        <w:footnoteRef/>
      </w:r>
      <w:r>
        <w:tab/>
      </w:r>
      <w:r w:rsidR="00D30A51">
        <w:t xml:space="preserve">Griffiths and Janiak (2023). Online draft at </w:t>
      </w:r>
      <w:hyperlink r:id="rId3" w:history="1">
        <w:r w:rsidR="00D30A51" w:rsidRPr="00127736">
          <w:rPr>
            <w:rStyle w:val="Hiperhivatkozs"/>
          </w:rPr>
          <w:t>https://docs.google.com/document/d/15HFxHJTOzIU1UDyVrB2yQYJ5wI6JyEshEkYgg5qwj8M</w:t>
        </w:r>
      </w:hyperlink>
      <w:r w:rsidR="00D30A51">
        <w:t xml:space="preserve">; </w:t>
      </w:r>
      <w:r w:rsidR="00624516">
        <w:t xml:space="preserve">latest internal release at </w:t>
      </w:r>
      <w:hyperlink r:id="rId4" w:history="1">
        <w:r w:rsidR="00624516" w:rsidRPr="00127736">
          <w:rPr>
            <w:rStyle w:val="Hiperhivatkozs"/>
          </w:rPr>
          <w:t>https://github.com/erc-dharma/project-documentation/tree/master/docs/encoding-critical</w:t>
        </w:r>
      </w:hyperlink>
      <w:r w:rsidR="00624516">
        <w:t>.</w:t>
      </w:r>
    </w:p>
  </w:footnote>
  <w:footnote w:id="4">
    <w:p w14:paraId="72B3CD61" w14:textId="2646D119" w:rsidR="00216AC5" w:rsidRPr="00CF217C" w:rsidRDefault="00216AC5">
      <w:pPr>
        <w:pStyle w:val="Lbjegyzetszveg"/>
        <w:rPr>
          <w:lang w:val="hu-HU"/>
        </w:rPr>
      </w:pPr>
      <w:r>
        <w:tab/>
      </w:r>
      <w:r w:rsidRPr="00F47381">
        <w:rPr>
          <w:rStyle w:val="Lbjegyzet-hivatkozs"/>
        </w:rPr>
        <w:footnoteRef/>
      </w:r>
      <w:r>
        <w:tab/>
      </w:r>
      <w:r w:rsidR="00624516">
        <w:t>See §</w:t>
      </w:r>
      <w:r w:rsidR="00624516">
        <w:fldChar w:fldCharType="begin"/>
      </w:r>
      <w:r w:rsidR="00624516">
        <w:instrText xml:space="preserve"> REF _Ref149662927 \r \h </w:instrText>
      </w:r>
      <w:r w:rsidR="00624516">
        <w:fldChar w:fldCharType="separate"/>
      </w:r>
      <w:r w:rsidR="00624516">
        <w:t>1.1.1</w:t>
      </w:r>
      <w:r w:rsidR="00624516">
        <w:fldChar w:fldCharType="end"/>
      </w:r>
      <w:r w:rsidR="00624516">
        <w:t xml:space="preserve"> about versions and their availability.</w:t>
      </w:r>
    </w:p>
  </w:footnote>
  <w:footnote w:id="5">
    <w:p w14:paraId="7AD35DA1" w14:textId="328C698D" w:rsidR="00216AC5" w:rsidRDefault="00216AC5" w:rsidP="002519B3">
      <w:pPr>
        <w:pStyle w:val="Lbjegyzetszveg"/>
      </w:pPr>
      <w:r>
        <w:tab/>
      </w:r>
      <w:r w:rsidRPr="00F47381">
        <w:rPr>
          <w:rStyle w:val="Lbjegyzet-hivatkozs"/>
        </w:rPr>
        <w:footnoteRef/>
      </w:r>
      <w:r>
        <w:tab/>
      </w:r>
      <w:r w:rsidR="00D30A51">
        <w:t>Balogh and Griffiths (2020</w:t>
      </w:r>
      <w:r w:rsidR="00624516">
        <w:t>a</w:t>
      </w:r>
      <w:r w:rsidR="00D30A51">
        <w:t xml:space="preserve">). </w:t>
      </w:r>
      <w:r w:rsidR="00624516">
        <w:t xml:space="preserve">Latest internal release at </w:t>
      </w:r>
      <w:hyperlink r:id="rId5" w:history="1">
        <w:r w:rsidR="00624516" w:rsidRPr="00127736">
          <w:rPr>
            <w:rStyle w:val="Hiperhivatkozs"/>
          </w:rPr>
          <w:t>https://github.com/erc-dharma/project-documentation/tree/master/docs/transliteration</w:t>
        </w:r>
      </w:hyperlink>
      <w:r w:rsidR="00624516">
        <w:t xml:space="preserve">. </w:t>
      </w:r>
      <w:r>
        <w:t xml:space="preserve">The references to the TG in this document pertain to TG version </w:t>
      </w:r>
      <w:r w:rsidR="00624516">
        <w:t>###</w:t>
      </w:r>
      <w:r>
        <w:t xml:space="preserve">3, released </w:t>
      </w:r>
      <w:r w:rsidR="00624516">
        <w:t>###</w:t>
      </w:r>
      <w:r>
        <w:t xml:space="preserve">simultaneously with EGD version </w:t>
      </w:r>
      <w:r w:rsidR="00624516">
        <w:t>2</w:t>
      </w:r>
      <w:r>
        <w:t>.</w:t>
      </w:r>
    </w:p>
  </w:footnote>
  <w:footnote w:id="6">
    <w:p w14:paraId="19BBD3BD" w14:textId="609A2518" w:rsidR="00216AC5" w:rsidRDefault="00216AC5" w:rsidP="002519B3">
      <w:pPr>
        <w:pStyle w:val="Lbjegyzetszveg"/>
      </w:pPr>
      <w:r>
        <w:tab/>
      </w:r>
      <w:r w:rsidRPr="00F47381">
        <w:rPr>
          <w:rStyle w:val="Lbjegyzet-hivatkozs"/>
        </w:rPr>
        <w:footnoteRef/>
      </w:r>
      <w:r>
        <w:tab/>
      </w:r>
      <w:r w:rsidR="00624516">
        <w:t xml:space="preserve">Internal release version at </w:t>
      </w:r>
      <w:hyperlink r:id="rId6" w:history="1">
        <w:r w:rsidR="00624516" w:rsidRPr="00127736">
          <w:rPr>
            <w:rStyle w:val="Hiperhivatkozs"/>
          </w:rPr>
          <w:t>https://github.com/erc-dharma/project-documentation/tree/master/docs/zotero</w:t>
        </w:r>
      </w:hyperlink>
      <w:r w:rsidR="00624516">
        <w:t xml:space="preserve">; online draft at </w:t>
      </w:r>
      <w:hyperlink r:id="rId7" w:history="1">
        <w:r w:rsidR="00624516" w:rsidRPr="00127736">
          <w:rPr>
            <w:rStyle w:val="Hiperhivatkozs"/>
          </w:rPr>
          <w:t>https://docs.google.com/document/d/1V_AJzCtQ8KCnFm2dcE9D31gDd9jWpsWyvWwOCZuIcGY</w:t>
        </w:r>
      </w:hyperlink>
      <w:r w:rsidR="00624516">
        <w:t>.</w:t>
      </w:r>
    </w:p>
  </w:footnote>
  <w:footnote w:id="7">
    <w:p w14:paraId="55B6C304" w14:textId="27CBC185" w:rsidR="00216AC5" w:rsidRDefault="00216AC5" w:rsidP="002519B3">
      <w:pPr>
        <w:pStyle w:val="Lbjegyzetszveg"/>
      </w:pPr>
      <w:r>
        <w:tab/>
      </w:r>
      <w:r w:rsidRPr="00F47381">
        <w:rPr>
          <w:rStyle w:val="Lbjegyzet-hivatkozs"/>
        </w:rPr>
        <w:footnoteRef/>
      </w:r>
      <w:r>
        <w:tab/>
      </w:r>
      <w:r w:rsidR="00AD56A0">
        <w:t>TEI Consortium (2023, §</w:t>
      </w:r>
      <w:r w:rsidR="00AD56A0" w:rsidRPr="00AD56A0">
        <w:t>v</w:t>
      </w:r>
      <w:r w:rsidR="00AD56A0">
        <w:t>).</w:t>
      </w:r>
    </w:p>
  </w:footnote>
  <w:footnote w:id="8">
    <w:p w14:paraId="5F64439F" w14:textId="77777777" w:rsidR="00216AC5" w:rsidRDefault="00216AC5"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216AC5" w:rsidRDefault="00216AC5"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216AC5" w:rsidRDefault="00216AC5"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216AC5" w:rsidRDefault="00216AC5"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216AC5" w:rsidRDefault="00216AC5"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216AC5" w:rsidRDefault="00216AC5"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216AC5" w:rsidRDefault="00216AC5"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216AC5" w:rsidRDefault="00216AC5"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rsidR="005343B3">
        <w:fldChar w:fldCharType="begin"/>
      </w:r>
      <w:r w:rsidR="005343B3">
        <w:instrText xml:space="preserve"> REF _Ref149918878 \r \h </w:instrText>
      </w:r>
      <w:r w:rsidR="005343B3">
        <w:fldChar w:fldCharType="separate"/>
      </w:r>
      <w:r w:rsidR="005343B3">
        <w:t>5.4.8.3</w:t>
      </w:r>
      <w:r w:rsidR="005343B3">
        <w:fldChar w:fldCharType="end"/>
      </w:r>
      <w:r>
        <w:t>). Another theoretically possible scenario might be two sets of copper plates bound with a single ring and edited as a single text.</w:t>
      </w:r>
    </w:p>
  </w:footnote>
  <w:footnote w:id="16">
    <w:p w14:paraId="73420CFC" w14:textId="77777777" w:rsidR="00216AC5" w:rsidRDefault="00216AC5"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216AC5" w:rsidRDefault="00216AC5"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216AC5" w:rsidRDefault="00216AC5"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216AC5" w:rsidRDefault="00216AC5"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216AC5" w:rsidRDefault="00216AC5"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216AC5" w:rsidRDefault="00216AC5"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216AC5" w:rsidRDefault="00216AC5"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216AC5" w:rsidRDefault="00216AC5"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216AC5" w:rsidRDefault="00216AC5"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216AC5" w:rsidRDefault="00216AC5"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216AC5" w:rsidRDefault="00216AC5"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216AC5" w:rsidRDefault="00216AC5"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216AC5" w:rsidRDefault="00216AC5"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216AC5" w:rsidRPr="00EF69A7" w:rsidRDefault="00216AC5">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216AC5" w:rsidRDefault="00216AC5"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216AC5" w:rsidRDefault="00216AC5"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216AC5" w:rsidRDefault="00216AC5"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216AC5" w:rsidRDefault="00216AC5"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216AC5" w:rsidRDefault="00216AC5"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216AC5" w:rsidRPr="00FF5EF5" w:rsidRDefault="00216AC5">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216AC5" w:rsidRDefault="00216AC5"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216AC5" w:rsidRDefault="00216AC5"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216AC5" w:rsidRDefault="00216AC5"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216AC5" w:rsidRDefault="00216AC5"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216AC5" w:rsidRDefault="00216AC5"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216AC5" w:rsidRDefault="00216AC5">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216AC5" w:rsidRDefault="00216AC5"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216AC5" w:rsidRDefault="00216AC5"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216AC5" w:rsidRDefault="00216AC5"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216AC5" w:rsidRDefault="00216AC5"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216AC5" w:rsidRDefault="00216AC5">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216AC5" w:rsidRDefault="00216AC5">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216AC5" w:rsidRDefault="00216AC5"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216AC5" w:rsidRDefault="00216AC5"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216AC5" w:rsidRDefault="00216AC5"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216AC5" w:rsidRDefault="00216AC5"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216AC5" w:rsidRDefault="00216AC5"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216AC5" w:rsidRDefault="00216AC5"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216AC5" w:rsidRDefault="00216AC5"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216AC5" w:rsidRDefault="00216AC5"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216AC5" w:rsidRDefault="00216AC5"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216AC5" w:rsidRDefault="00216AC5"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216AC5" w:rsidRDefault="00216AC5"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216AC5" w:rsidRDefault="00216AC5"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216AC5" w:rsidRDefault="00216AC5"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216AC5" w:rsidRDefault="00216AC5"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216AC5" w:rsidRDefault="00216AC5"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216AC5" w:rsidRDefault="00216AC5"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216AC5" w:rsidRDefault="00216AC5"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216AC5" w:rsidRDefault="00216AC5"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216AC5" w:rsidRDefault="00216AC5"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216AC5" w:rsidRDefault="00216AC5"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216AC5" w:rsidRDefault="00216AC5"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216AC5" w:rsidRDefault="00216AC5"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216AC5" w:rsidRDefault="00216AC5"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216AC5" w:rsidRDefault="00216AC5"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216AC5" w:rsidRDefault="00216AC5"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216AC5" w:rsidRDefault="00216AC5"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216AC5" w:rsidRDefault="00216AC5"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216AC5" w:rsidRPr="006A7CCA" w:rsidRDefault="00216AC5">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216AC5" w:rsidRDefault="00216AC5"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216AC5" w:rsidRDefault="00216AC5"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216AC5" w:rsidRPr="00D955CA" w:rsidRDefault="00216AC5">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216AC5" w:rsidRPr="00D955CA" w:rsidRDefault="00216AC5">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216AC5" w:rsidRPr="00D955CA" w:rsidRDefault="00216AC5">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216AC5" w:rsidRDefault="00216AC5">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216AC5" w:rsidRPr="00F11F32" w:rsidRDefault="00216AC5">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216AC5" w:rsidRDefault="00216AC5"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216AC5" w:rsidRDefault="00216AC5"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216AC5" w:rsidRDefault="00216AC5"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216AC5" w:rsidRDefault="00216AC5"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618440457">
    <w:abstractNumId w:val="3"/>
  </w:num>
  <w:num w:numId="2" w16cid:durableId="2095592275">
    <w:abstractNumId w:val="1"/>
  </w:num>
  <w:num w:numId="3" w16cid:durableId="1745223753">
    <w:abstractNumId w:val="6"/>
  </w:num>
  <w:num w:numId="4" w16cid:durableId="370767125">
    <w:abstractNumId w:val="0"/>
  </w:num>
  <w:num w:numId="5" w16cid:durableId="1146507136">
    <w:abstractNumId w:val="5"/>
  </w:num>
  <w:num w:numId="6" w16cid:durableId="1562907380">
    <w:abstractNumId w:val="7"/>
  </w:num>
  <w:num w:numId="7" w16cid:durableId="1305550410">
    <w:abstractNumId w:val="2"/>
  </w:num>
  <w:num w:numId="8" w16cid:durableId="1327510461">
    <w:abstractNumId w:val="8"/>
  </w:num>
  <w:num w:numId="9" w16cid:durableId="685400762">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70"/>
  </w:docVars>
  <w:rsids>
    <w:rsidRoot w:val="00C02B8C"/>
    <w:rsid w:val="00002B07"/>
    <w:rsid w:val="00011B8A"/>
    <w:rsid w:val="000123EA"/>
    <w:rsid w:val="00025303"/>
    <w:rsid w:val="00034950"/>
    <w:rsid w:val="00040B2F"/>
    <w:rsid w:val="00043915"/>
    <w:rsid w:val="00044CFB"/>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77DD"/>
    <w:rsid w:val="000E7CD4"/>
    <w:rsid w:val="000F2AF9"/>
    <w:rsid w:val="000F3114"/>
    <w:rsid w:val="000F7351"/>
    <w:rsid w:val="001001F6"/>
    <w:rsid w:val="0010288F"/>
    <w:rsid w:val="001079C3"/>
    <w:rsid w:val="00113DD6"/>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1369"/>
    <w:rsid w:val="002F1C97"/>
    <w:rsid w:val="002F2410"/>
    <w:rsid w:val="002F7CFA"/>
    <w:rsid w:val="00303844"/>
    <w:rsid w:val="0033220F"/>
    <w:rsid w:val="00333B39"/>
    <w:rsid w:val="00335EA3"/>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D5583"/>
    <w:rsid w:val="006D6AD5"/>
    <w:rsid w:val="006E1074"/>
    <w:rsid w:val="006E2C5C"/>
    <w:rsid w:val="006E6496"/>
    <w:rsid w:val="006F0FAF"/>
    <w:rsid w:val="006F3B68"/>
    <w:rsid w:val="00701662"/>
    <w:rsid w:val="00703543"/>
    <w:rsid w:val="0070755A"/>
    <w:rsid w:val="007245B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38F"/>
    <w:rsid w:val="00876E54"/>
    <w:rsid w:val="008840DC"/>
    <w:rsid w:val="008876BA"/>
    <w:rsid w:val="008876C7"/>
    <w:rsid w:val="00894E6E"/>
    <w:rsid w:val="00895A8E"/>
    <w:rsid w:val="008A501C"/>
    <w:rsid w:val="008C4BD1"/>
    <w:rsid w:val="008D294D"/>
    <w:rsid w:val="008D585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E0E78"/>
    <w:rsid w:val="00EE57DB"/>
    <w:rsid w:val="00EE683E"/>
    <w:rsid w:val="00EE6E30"/>
    <w:rsid w:val="00EE7E86"/>
    <w:rsid w:val="00EF3A98"/>
    <w:rsid w:val="00EF69A7"/>
    <w:rsid w:val="00F04F4C"/>
    <w:rsid w:val="00F11F32"/>
    <w:rsid w:val="00F11F52"/>
    <w:rsid w:val="00F132CC"/>
    <w:rsid w:val="00F14096"/>
    <w:rsid w:val="00F305BD"/>
    <w:rsid w:val="00F422F8"/>
    <w:rsid w:val="00F47381"/>
    <w:rsid w:val="00F57F31"/>
    <w:rsid w:val="00F62461"/>
    <w:rsid w:val="00F62939"/>
    <w:rsid w:val="00F65272"/>
    <w:rsid w:val="00F66DE4"/>
    <w:rsid w:val="00F67963"/>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82BB6"/>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D82BB6"/>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D82BB6"/>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D82BB6"/>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D82BB6"/>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D82BB6"/>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D82BB6"/>
    <w:pPr>
      <w:keepNext/>
      <w:keepLines/>
      <w:spacing w:before="200" w:after="40"/>
      <w:outlineLvl w:val="5"/>
    </w:pPr>
    <w:rPr>
      <w:b/>
      <w:sz w:val="20"/>
      <w:szCs w:val="20"/>
    </w:rPr>
  </w:style>
  <w:style w:type="character" w:default="1" w:styleId="Bekezdsalapbettpusa">
    <w:name w:val="Default Paragraph Font"/>
    <w:uiPriority w:val="1"/>
    <w:unhideWhenUsed/>
    <w:rsid w:val="00D82BB6"/>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D82BB6"/>
  </w:style>
  <w:style w:type="character" w:customStyle="1" w:styleId="Cmsor1Char">
    <w:name w:val="Címsor 1 Char"/>
    <w:basedOn w:val="Bekezdsalapbettpusa"/>
    <w:link w:val="Cmsor1"/>
    <w:uiPriority w:val="4"/>
    <w:rsid w:val="00D82BB6"/>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D82BB6"/>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D82BB6"/>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D82BB6"/>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D82BB6"/>
    <w:rPr>
      <w:rFonts w:ascii="Tahoma" w:eastAsia="Arial Unicode MS" w:hAnsi="Tahoma" w:cs="Arial Unicode MS"/>
      <w:sz w:val="22"/>
      <w:szCs w:val="22"/>
      <w:lang w:val="hu-HU" w:eastAsia="en-US" w:bidi="ar-SA"/>
    </w:rPr>
  </w:style>
  <w:style w:type="table" w:customStyle="1" w:styleId="TableNormal">
    <w:name w:val="Table Normal"/>
    <w:rsid w:val="00D82BB6"/>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D82BB6"/>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D82BB6"/>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D82BB6"/>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D82BB6"/>
    <w:rPr>
      <w:rFonts w:ascii="Calibri" w:eastAsia="Arial Unicode MS" w:hAnsi="Calibri" w:cs="Arial Unicode MS"/>
      <w:sz w:val="28"/>
      <w:szCs w:val="26"/>
      <w:lang w:eastAsia="en-US" w:bidi="ar-SA"/>
    </w:rPr>
  </w:style>
  <w:style w:type="table" w:customStyle="1" w:styleId="84">
    <w:name w:val="84"/>
    <w:basedOn w:val="TableNormal"/>
    <w:rsid w:val="00D82BB6"/>
    <w:tblPr>
      <w:tblStyleRowBandSize w:val="1"/>
      <w:tblStyleColBandSize w:val="1"/>
      <w:tblCellMar>
        <w:top w:w="100" w:type="dxa"/>
        <w:left w:w="100" w:type="dxa"/>
        <w:bottom w:w="100" w:type="dxa"/>
        <w:right w:w="100" w:type="dxa"/>
      </w:tblCellMar>
    </w:tblPr>
  </w:style>
  <w:style w:type="table" w:customStyle="1" w:styleId="83">
    <w:name w:val="83"/>
    <w:basedOn w:val="TableNormal"/>
    <w:rsid w:val="00D82BB6"/>
    <w:tblPr>
      <w:tblStyleRowBandSize w:val="1"/>
      <w:tblStyleColBandSize w:val="1"/>
      <w:tblCellMar>
        <w:top w:w="100" w:type="dxa"/>
        <w:left w:w="100" w:type="dxa"/>
        <w:bottom w:w="100" w:type="dxa"/>
        <w:right w:w="100" w:type="dxa"/>
      </w:tblCellMar>
    </w:tblPr>
  </w:style>
  <w:style w:type="table" w:customStyle="1" w:styleId="82">
    <w:name w:val="82"/>
    <w:basedOn w:val="TableNormal"/>
    <w:rsid w:val="00D82BB6"/>
    <w:tblPr>
      <w:tblStyleRowBandSize w:val="1"/>
      <w:tblStyleColBandSize w:val="1"/>
      <w:tblCellMar>
        <w:top w:w="100" w:type="dxa"/>
        <w:left w:w="100" w:type="dxa"/>
        <w:bottom w:w="100" w:type="dxa"/>
        <w:right w:w="100" w:type="dxa"/>
      </w:tblCellMar>
    </w:tblPr>
  </w:style>
  <w:style w:type="table" w:customStyle="1" w:styleId="81">
    <w:name w:val="81"/>
    <w:basedOn w:val="TableNormal"/>
    <w:rsid w:val="00D82BB6"/>
    <w:tblPr>
      <w:tblStyleRowBandSize w:val="1"/>
      <w:tblStyleColBandSize w:val="1"/>
      <w:tblCellMar>
        <w:top w:w="100" w:type="dxa"/>
        <w:left w:w="100" w:type="dxa"/>
        <w:bottom w:w="100" w:type="dxa"/>
        <w:right w:w="100" w:type="dxa"/>
      </w:tblCellMar>
    </w:tblPr>
  </w:style>
  <w:style w:type="table" w:customStyle="1" w:styleId="80">
    <w:name w:val="80"/>
    <w:basedOn w:val="TableNormal"/>
    <w:rsid w:val="00D82BB6"/>
    <w:tblPr>
      <w:tblStyleRowBandSize w:val="1"/>
      <w:tblStyleColBandSize w:val="1"/>
      <w:tblCellMar>
        <w:top w:w="100" w:type="dxa"/>
        <w:left w:w="100" w:type="dxa"/>
        <w:bottom w:w="100" w:type="dxa"/>
        <w:right w:w="100" w:type="dxa"/>
      </w:tblCellMar>
    </w:tblPr>
  </w:style>
  <w:style w:type="table" w:customStyle="1" w:styleId="79">
    <w:name w:val="79"/>
    <w:basedOn w:val="TableNormal"/>
    <w:rsid w:val="00D82BB6"/>
    <w:tblPr>
      <w:tblStyleRowBandSize w:val="1"/>
      <w:tblStyleColBandSize w:val="1"/>
      <w:tblCellMar>
        <w:top w:w="100" w:type="dxa"/>
        <w:left w:w="100" w:type="dxa"/>
        <w:bottom w:w="100" w:type="dxa"/>
        <w:right w:w="100" w:type="dxa"/>
      </w:tblCellMar>
    </w:tblPr>
  </w:style>
  <w:style w:type="table" w:customStyle="1" w:styleId="78">
    <w:name w:val="78"/>
    <w:basedOn w:val="TableNormal"/>
    <w:rsid w:val="00D82BB6"/>
    <w:tblPr>
      <w:tblStyleRowBandSize w:val="1"/>
      <w:tblStyleColBandSize w:val="1"/>
      <w:tblCellMar>
        <w:top w:w="100" w:type="dxa"/>
        <w:left w:w="100" w:type="dxa"/>
        <w:bottom w:w="100" w:type="dxa"/>
        <w:right w:w="100" w:type="dxa"/>
      </w:tblCellMar>
    </w:tblPr>
  </w:style>
  <w:style w:type="table" w:customStyle="1" w:styleId="77">
    <w:name w:val="77"/>
    <w:basedOn w:val="TableNormal"/>
    <w:rsid w:val="00D82BB6"/>
    <w:tblPr>
      <w:tblStyleRowBandSize w:val="1"/>
      <w:tblStyleColBandSize w:val="1"/>
      <w:tblCellMar>
        <w:top w:w="100" w:type="dxa"/>
        <w:left w:w="100" w:type="dxa"/>
        <w:bottom w:w="100" w:type="dxa"/>
        <w:right w:w="100" w:type="dxa"/>
      </w:tblCellMar>
    </w:tblPr>
  </w:style>
  <w:style w:type="table" w:customStyle="1" w:styleId="76">
    <w:name w:val="76"/>
    <w:basedOn w:val="TableNormal"/>
    <w:rsid w:val="00D82BB6"/>
    <w:tblPr>
      <w:tblStyleRowBandSize w:val="1"/>
      <w:tblStyleColBandSize w:val="1"/>
      <w:tblCellMar>
        <w:top w:w="100" w:type="dxa"/>
        <w:left w:w="100" w:type="dxa"/>
        <w:bottom w:w="100" w:type="dxa"/>
        <w:right w:w="100" w:type="dxa"/>
      </w:tblCellMar>
    </w:tblPr>
  </w:style>
  <w:style w:type="table" w:customStyle="1" w:styleId="75">
    <w:name w:val="75"/>
    <w:basedOn w:val="TableNormal"/>
    <w:rsid w:val="00D82BB6"/>
    <w:tblPr>
      <w:tblStyleRowBandSize w:val="1"/>
      <w:tblStyleColBandSize w:val="1"/>
      <w:tblCellMar>
        <w:top w:w="100" w:type="dxa"/>
        <w:left w:w="100" w:type="dxa"/>
        <w:bottom w:w="100" w:type="dxa"/>
        <w:right w:w="100" w:type="dxa"/>
      </w:tblCellMar>
    </w:tblPr>
  </w:style>
  <w:style w:type="table" w:customStyle="1" w:styleId="74">
    <w:name w:val="74"/>
    <w:basedOn w:val="TableNormal"/>
    <w:rsid w:val="00D82BB6"/>
    <w:tblPr>
      <w:tblStyleRowBandSize w:val="1"/>
      <w:tblStyleColBandSize w:val="1"/>
      <w:tblCellMar>
        <w:top w:w="100" w:type="dxa"/>
        <w:left w:w="100" w:type="dxa"/>
        <w:bottom w:w="100" w:type="dxa"/>
        <w:right w:w="100" w:type="dxa"/>
      </w:tblCellMar>
    </w:tblPr>
  </w:style>
  <w:style w:type="table" w:customStyle="1" w:styleId="73">
    <w:name w:val="73"/>
    <w:basedOn w:val="TableNormal"/>
    <w:rsid w:val="00D82BB6"/>
    <w:tblPr>
      <w:tblStyleRowBandSize w:val="1"/>
      <w:tblStyleColBandSize w:val="1"/>
      <w:tblCellMar>
        <w:top w:w="100" w:type="dxa"/>
        <w:left w:w="100" w:type="dxa"/>
        <w:bottom w:w="100" w:type="dxa"/>
        <w:right w:w="100" w:type="dxa"/>
      </w:tblCellMar>
    </w:tblPr>
  </w:style>
  <w:style w:type="table" w:customStyle="1" w:styleId="72">
    <w:name w:val="72"/>
    <w:basedOn w:val="TableNormal"/>
    <w:rsid w:val="00D82BB6"/>
    <w:tblPr>
      <w:tblStyleRowBandSize w:val="1"/>
      <w:tblStyleColBandSize w:val="1"/>
      <w:tblCellMar>
        <w:top w:w="100" w:type="dxa"/>
        <w:left w:w="100" w:type="dxa"/>
        <w:bottom w:w="100" w:type="dxa"/>
        <w:right w:w="100" w:type="dxa"/>
      </w:tblCellMar>
    </w:tblPr>
  </w:style>
  <w:style w:type="table" w:customStyle="1" w:styleId="71">
    <w:name w:val="71"/>
    <w:basedOn w:val="TableNormal"/>
    <w:rsid w:val="00D82BB6"/>
    <w:tblPr>
      <w:tblStyleRowBandSize w:val="1"/>
      <w:tblStyleColBandSize w:val="1"/>
      <w:tblCellMar>
        <w:top w:w="100" w:type="dxa"/>
        <w:left w:w="100" w:type="dxa"/>
        <w:bottom w:w="100" w:type="dxa"/>
        <w:right w:w="100" w:type="dxa"/>
      </w:tblCellMar>
    </w:tblPr>
  </w:style>
  <w:style w:type="table" w:customStyle="1" w:styleId="70">
    <w:name w:val="70"/>
    <w:basedOn w:val="TableNormal"/>
    <w:rsid w:val="00D82BB6"/>
    <w:tblPr>
      <w:tblStyleRowBandSize w:val="1"/>
      <w:tblStyleColBandSize w:val="1"/>
      <w:tblCellMar>
        <w:top w:w="100" w:type="dxa"/>
        <w:left w:w="100" w:type="dxa"/>
        <w:bottom w:w="100" w:type="dxa"/>
        <w:right w:w="100" w:type="dxa"/>
      </w:tblCellMar>
    </w:tblPr>
  </w:style>
  <w:style w:type="table" w:customStyle="1" w:styleId="69">
    <w:name w:val="69"/>
    <w:basedOn w:val="TableNormal"/>
    <w:rsid w:val="00D82BB6"/>
    <w:tblPr>
      <w:tblStyleRowBandSize w:val="1"/>
      <w:tblStyleColBandSize w:val="1"/>
      <w:tblCellMar>
        <w:top w:w="100" w:type="dxa"/>
        <w:left w:w="100" w:type="dxa"/>
        <w:bottom w:w="100" w:type="dxa"/>
        <w:right w:w="100" w:type="dxa"/>
      </w:tblCellMar>
    </w:tblPr>
  </w:style>
  <w:style w:type="table" w:customStyle="1" w:styleId="68">
    <w:name w:val="68"/>
    <w:basedOn w:val="TableNormal"/>
    <w:rsid w:val="00D82BB6"/>
    <w:tblPr>
      <w:tblStyleRowBandSize w:val="1"/>
      <w:tblStyleColBandSize w:val="1"/>
      <w:tblCellMar>
        <w:top w:w="100" w:type="dxa"/>
        <w:left w:w="100" w:type="dxa"/>
        <w:bottom w:w="100" w:type="dxa"/>
        <w:right w:w="100" w:type="dxa"/>
      </w:tblCellMar>
    </w:tblPr>
  </w:style>
  <w:style w:type="table" w:customStyle="1" w:styleId="67">
    <w:name w:val="67"/>
    <w:basedOn w:val="TableNormal"/>
    <w:rsid w:val="00D82BB6"/>
    <w:tblPr>
      <w:tblStyleRowBandSize w:val="1"/>
      <w:tblStyleColBandSize w:val="1"/>
      <w:tblCellMar>
        <w:top w:w="100" w:type="dxa"/>
        <w:left w:w="100" w:type="dxa"/>
        <w:bottom w:w="100" w:type="dxa"/>
        <w:right w:w="100" w:type="dxa"/>
      </w:tblCellMar>
    </w:tblPr>
  </w:style>
  <w:style w:type="table" w:customStyle="1" w:styleId="66">
    <w:name w:val="66"/>
    <w:basedOn w:val="TableNormal"/>
    <w:rsid w:val="00D82BB6"/>
    <w:tblPr>
      <w:tblStyleRowBandSize w:val="1"/>
      <w:tblStyleColBandSize w:val="1"/>
      <w:tblCellMar>
        <w:top w:w="100" w:type="dxa"/>
        <w:left w:w="100" w:type="dxa"/>
        <w:bottom w:w="100" w:type="dxa"/>
        <w:right w:w="100" w:type="dxa"/>
      </w:tblCellMar>
    </w:tblPr>
  </w:style>
  <w:style w:type="table" w:customStyle="1" w:styleId="65">
    <w:name w:val="65"/>
    <w:basedOn w:val="TableNormal"/>
    <w:rsid w:val="00D82BB6"/>
    <w:tblPr>
      <w:tblStyleRowBandSize w:val="1"/>
      <w:tblStyleColBandSize w:val="1"/>
      <w:tblCellMar>
        <w:top w:w="100" w:type="dxa"/>
        <w:left w:w="100" w:type="dxa"/>
        <w:bottom w:w="100" w:type="dxa"/>
        <w:right w:w="100" w:type="dxa"/>
      </w:tblCellMar>
    </w:tblPr>
  </w:style>
  <w:style w:type="table" w:customStyle="1" w:styleId="64">
    <w:name w:val="64"/>
    <w:basedOn w:val="TableNormal"/>
    <w:rsid w:val="00D82BB6"/>
    <w:tblPr>
      <w:tblStyleRowBandSize w:val="1"/>
      <w:tblStyleColBandSize w:val="1"/>
      <w:tblCellMar>
        <w:top w:w="100" w:type="dxa"/>
        <w:left w:w="100" w:type="dxa"/>
        <w:bottom w:w="100" w:type="dxa"/>
        <w:right w:w="100" w:type="dxa"/>
      </w:tblCellMar>
    </w:tblPr>
  </w:style>
  <w:style w:type="table" w:customStyle="1" w:styleId="63">
    <w:name w:val="63"/>
    <w:basedOn w:val="TableNormal"/>
    <w:rsid w:val="00D82BB6"/>
    <w:tblPr>
      <w:tblStyleRowBandSize w:val="1"/>
      <w:tblStyleColBandSize w:val="1"/>
      <w:tblCellMar>
        <w:top w:w="100" w:type="dxa"/>
        <w:left w:w="100" w:type="dxa"/>
        <w:bottom w:w="100" w:type="dxa"/>
        <w:right w:w="100" w:type="dxa"/>
      </w:tblCellMar>
    </w:tblPr>
  </w:style>
  <w:style w:type="table" w:customStyle="1" w:styleId="62">
    <w:name w:val="62"/>
    <w:basedOn w:val="TableNormal"/>
    <w:rsid w:val="00D82BB6"/>
    <w:tblPr>
      <w:tblStyleRowBandSize w:val="1"/>
      <w:tblStyleColBandSize w:val="1"/>
      <w:tblCellMar>
        <w:top w:w="100" w:type="dxa"/>
        <w:left w:w="100" w:type="dxa"/>
        <w:bottom w:w="100" w:type="dxa"/>
        <w:right w:w="100" w:type="dxa"/>
      </w:tblCellMar>
    </w:tblPr>
  </w:style>
  <w:style w:type="table" w:customStyle="1" w:styleId="61">
    <w:name w:val="61"/>
    <w:basedOn w:val="TableNormal"/>
    <w:rsid w:val="00D82BB6"/>
    <w:tblPr>
      <w:tblStyleRowBandSize w:val="1"/>
      <w:tblStyleColBandSize w:val="1"/>
      <w:tblCellMar>
        <w:top w:w="100" w:type="dxa"/>
        <w:left w:w="100" w:type="dxa"/>
        <w:bottom w:w="100" w:type="dxa"/>
        <w:right w:w="100" w:type="dxa"/>
      </w:tblCellMar>
    </w:tblPr>
  </w:style>
  <w:style w:type="table" w:customStyle="1" w:styleId="60">
    <w:name w:val="60"/>
    <w:basedOn w:val="TableNormal"/>
    <w:rsid w:val="00D82BB6"/>
    <w:tblPr>
      <w:tblStyleRowBandSize w:val="1"/>
      <w:tblStyleColBandSize w:val="1"/>
      <w:tblCellMar>
        <w:top w:w="100" w:type="dxa"/>
        <w:left w:w="100" w:type="dxa"/>
        <w:bottom w:w="100" w:type="dxa"/>
        <w:right w:w="100" w:type="dxa"/>
      </w:tblCellMar>
    </w:tblPr>
  </w:style>
  <w:style w:type="table" w:customStyle="1" w:styleId="59">
    <w:name w:val="59"/>
    <w:basedOn w:val="TableNormal"/>
    <w:rsid w:val="00D82BB6"/>
    <w:tblPr>
      <w:tblStyleRowBandSize w:val="1"/>
      <w:tblStyleColBandSize w:val="1"/>
      <w:tblCellMar>
        <w:top w:w="100" w:type="dxa"/>
        <w:left w:w="100" w:type="dxa"/>
        <w:bottom w:w="100" w:type="dxa"/>
        <w:right w:w="100" w:type="dxa"/>
      </w:tblCellMar>
    </w:tblPr>
  </w:style>
  <w:style w:type="table" w:customStyle="1" w:styleId="58">
    <w:name w:val="58"/>
    <w:basedOn w:val="TableNormal"/>
    <w:rsid w:val="00D82BB6"/>
    <w:tblPr>
      <w:tblStyleRowBandSize w:val="1"/>
      <w:tblStyleColBandSize w:val="1"/>
      <w:tblCellMar>
        <w:top w:w="100" w:type="dxa"/>
        <w:left w:w="100" w:type="dxa"/>
        <w:bottom w:w="100" w:type="dxa"/>
        <w:right w:w="100" w:type="dxa"/>
      </w:tblCellMar>
    </w:tblPr>
  </w:style>
  <w:style w:type="table" w:customStyle="1" w:styleId="57">
    <w:name w:val="57"/>
    <w:basedOn w:val="TableNormal"/>
    <w:rsid w:val="00D82BB6"/>
    <w:tblPr>
      <w:tblStyleRowBandSize w:val="1"/>
      <w:tblStyleColBandSize w:val="1"/>
      <w:tblCellMar>
        <w:top w:w="100" w:type="dxa"/>
        <w:left w:w="100" w:type="dxa"/>
        <w:bottom w:w="100" w:type="dxa"/>
        <w:right w:w="100" w:type="dxa"/>
      </w:tblCellMar>
    </w:tblPr>
  </w:style>
  <w:style w:type="table" w:customStyle="1" w:styleId="56">
    <w:name w:val="56"/>
    <w:basedOn w:val="TableNormal"/>
    <w:rsid w:val="00D82BB6"/>
    <w:tblPr>
      <w:tblStyleRowBandSize w:val="1"/>
      <w:tblStyleColBandSize w:val="1"/>
      <w:tblCellMar>
        <w:top w:w="100" w:type="dxa"/>
        <w:left w:w="100" w:type="dxa"/>
        <w:bottom w:w="100" w:type="dxa"/>
        <w:right w:w="100" w:type="dxa"/>
      </w:tblCellMar>
    </w:tblPr>
  </w:style>
  <w:style w:type="table" w:customStyle="1" w:styleId="55">
    <w:name w:val="55"/>
    <w:basedOn w:val="TableNormal"/>
    <w:rsid w:val="00D82BB6"/>
    <w:tblPr>
      <w:tblStyleRowBandSize w:val="1"/>
      <w:tblStyleColBandSize w:val="1"/>
      <w:tblCellMar>
        <w:top w:w="100" w:type="dxa"/>
        <w:left w:w="100" w:type="dxa"/>
        <w:bottom w:w="100" w:type="dxa"/>
        <w:right w:w="100" w:type="dxa"/>
      </w:tblCellMar>
    </w:tblPr>
  </w:style>
  <w:style w:type="table" w:customStyle="1" w:styleId="54">
    <w:name w:val="54"/>
    <w:basedOn w:val="TableNormal"/>
    <w:rsid w:val="00D82BB6"/>
    <w:tblPr>
      <w:tblStyleRowBandSize w:val="1"/>
      <w:tblStyleColBandSize w:val="1"/>
      <w:tblCellMar>
        <w:top w:w="100" w:type="dxa"/>
        <w:left w:w="100" w:type="dxa"/>
        <w:bottom w:w="100" w:type="dxa"/>
        <w:right w:w="100" w:type="dxa"/>
      </w:tblCellMar>
    </w:tblPr>
  </w:style>
  <w:style w:type="table" w:customStyle="1" w:styleId="53">
    <w:name w:val="53"/>
    <w:basedOn w:val="TableNormal"/>
    <w:rsid w:val="00D82BB6"/>
    <w:tblPr>
      <w:tblStyleRowBandSize w:val="1"/>
      <w:tblStyleColBandSize w:val="1"/>
      <w:tblCellMar>
        <w:top w:w="100" w:type="dxa"/>
        <w:left w:w="100" w:type="dxa"/>
        <w:bottom w:w="100" w:type="dxa"/>
        <w:right w:w="100" w:type="dxa"/>
      </w:tblCellMar>
    </w:tblPr>
  </w:style>
  <w:style w:type="table" w:customStyle="1" w:styleId="52">
    <w:name w:val="52"/>
    <w:basedOn w:val="TableNormal"/>
    <w:rsid w:val="00D82BB6"/>
    <w:tblPr>
      <w:tblStyleRowBandSize w:val="1"/>
      <w:tblStyleColBandSize w:val="1"/>
      <w:tblCellMar>
        <w:top w:w="100" w:type="dxa"/>
        <w:left w:w="100" w:type="dxa"/>
        <w:bottom w:w="100" w:type="dxa"/>
        <w:right w:w="100" w:type="dxa"/>
      </w:tblCellMar>
    </w:tblPr>
  </w:style>
  <w:style w:type="table" w:customStyle="1" w:styleId="51">
    <w:name w:val="51"/>
    <w:basedOn w:val="TableNormal"/>
    <w:rsid w:val="00D82BB6"/>
    <w:tblPr>
      <w:tblStyleRowBandSize w:val="1"/>
      <w:tblStyleColBandSize w:val="1"/>
      <w:tblCellMar>
        <w:top w:w="100" w:type="dxa"/>
        <w:left w:w="100" w:type="dxa"/>
        <w:bottom w:w="100" w:type="dxa"/>
        <w:right w:w="100" w:type="dxa"/>
      </w:tblCellMar>
    </w:tblPr>
  </w:style>
  <w:style w:type="table" w:customStyle="1" w:styleId="50">
    <w:name w:val="50"/>
    <w:basedOn w:val="TableNormal"/>
    <w:rsid w:val="00D82BB6"/>
    <w:tblPr>
      <w:tblStyleRowBandSize w:val="1"/>
      <w:tblStyleColBandSize w:val="1"/>
      <w:tblCellMar>
        <w:top w:w="100" w:type="dxa"/>
        <w:left w:w="100" w:type="dxa"/>
        <w:bottom w:w="100" w:type="dxa"/>
        <w:right w:w="100" w:type="dxa"/>
      </w:tblCellMar>
    </w:tblPr>
  </w:style>
  <w:style w:type="table" w:customStyle="1" w:styleId="49">
    <w:name w:val="49"/>
    <w:basedOn w:val="TableNormal"/>
    <w:rsid w:val="00D82BB6"/>
    <w:tblPr>
      <w:tblStyleRowBandSize w:val="1"/>
      <w:tblStyleColBandSize w:val="1"/>
      <w:tblCellMar>
        <w:top w:w="100" w:type="dxa"/>
        <w:left w:w="100" w:type="dxa"/>
        <w:bottom w:w="100" w:type="dxa"/>
        <w:right w:w="100" w:type="dxa"/>
      </w:tblCellMar>
    </w:tblPr>
  </w:style>
  <w:style w:type="table" w:customStyle="1" w:styleId="48">
    <w:name w:val="48"/>
    <w:basedOn w:val="TableNormal"/>
    <w:rsid w:val="00D82BB6"/>
    <w:tblPr>
      <w:tblStyleRowBandSize w:val="1"/>
      <w:tblStyleColBandSize w:val="1"/>
      <w:tblCellMar>
        <w:top w:w="100" w:type="dxa"/>
        <w:left w:w="100" w:type="dxa"/>
        <w:bottom w:w="100" w:type="dxa"/>
        <w:right w:w="100" w:type="dxa"/>
      </w:tblCellMar>
    </w:tblPr>
  </w:style>
  <w:style w:type="table" w:customStyle="1" w:styleId="47">
    <w:name w:val="47"/>
    <w:basedOn w:val="TableNormal"/>
    <w:rsid w:val="00D82BB6"/>
    <w:tblPr>
      <w:tblStyleRowBandSize w:val="1"/>
      <w:tblStyleColBandSize w:val="1"/>
      <w:tblCellMar>
        <w:top w:w="100" w:type="dxa"/>
        <w:left w:w="100" w:type="dxa"/>
        <w:bottom w:w="100" w:type="dxa"/>
        <w:right w:w="100" w:type="dxa"/>
      </w:tblCellMar>
    </w:tblPr>
  </w:style>
  <w:style w:type="table" w:customStyle="1" w:styleId="46">
    <w:name w:val="46"/>
    <w:basedOn w:val="TableNormal"/>
    <w:rsid w:val="00D82BB6"/>
    <w:tblPr>
      <w:tblStyleRowBandSize w:val="1"/>
      <w:tblStyleColBandSize w:val="1"/>
      <w:tblCellMar>
        <w:top w:w="100" w:type="dxa"/>
        <w:left w:w="100" w:type="dxa"/>
        <w:bottom w:w="100" w:type="dxa"/>
        <w:right w:w="100" w:type="dxa"/>
      </w:tblCellMar>
    </w:tblPr>
  </w:style>
  <w:style w:type="table" w:customStyle="1" w:styleId="45">
    <w:name w:val="45"/>
    <w:basedOn w:val="TableNormal"/>
    <w:rsid w:val="00D82BB6"/>
    <w:tblPr>
      <w:tblStyleRowBandSize w:val="1"/>
      <w:tblStyleColBandSize w:val="1"/>
      <w:tblCellMar>
        <w:top w:w="100" w:type="dxa"/>
        <w:left w:w="100" w:type="dxa"/>
        <w:bottom w:w="100" w:type="dxa"/>
        <w:right w:w="100" w:type="dxa"/>
      </w:tblCellMar>
    </w:tblPr>
  </w:style>
  <w:style w:type="table" w:customStyle="1" w:styleId="44">
    <w:name w:val="44"/>
    <w:basedOn w:val="TableNormal"/>
    <w:rsid w:val="00D82BB6"/>
    <w:tblPr>
      <w:tblStyleRowBandSize w:val="1"/>
      <w:tblStyleColBandSize w:val="1"/>
      <w:tblCellMar>
        <w:top w:w="100" w:type="dxa"/>
        <w:left w:w="100" w:type="dxa"/>
        <w:bottom w:w="100" w:type="dxa"/>
        <w:right w:w="100" w:type="dxa"/>
      </w:tblCellMar>
    </w:tblPr>
  </w:style>
  <w:style w:type="table" w:customStyle="1" w:styleId="43">
    <w:name w:val="43"/>
    <w:basedOn w:val="TableNormal"/>
    <w:rsid w:val="00D82BB6"/>
    <w:tblPr>
      <w:tblStyleRowBandSize w:val="1"/>
      <w:tblStyleColBandSize w:val="1"/>
      <w:tblCellMar>
        <w:top w:w="100" w:type="dxa"/>
        <w:left w:w="100" w:type="dxa"/>
        <w:bottom w:w="100" w:type="dxa"/>
        <w:right w:w="100" w:type="dxa"/>
      </w:tblCellMar>
    </w:tblPr>
  </w:style>
  <w:style w:type="table" w:customStyle="1" w:styleId="42">
    <w:name w:val="42"/>
    <w:basedOn w:val="TableNormal"/>
    <w:rsid w:val="00D82BB6"/>
    <w:tblPr>
      <w:tblStyleRowBandSize w:val="1"/>
      <w:tblStyleColBandSize w:val="1"/>
      <w:tblCellMar>
        <w:top w:w="100" w:type="dxa"/>
        <w:left w:w="100" w:type="dxa"/>
        <w:bottom w:w="100" w:type="dxa"/>
        <w:right w:w="100" w:type="dxa"/>
      </w:tblCellMar>
    </w:tblPr>
  </w:style>
  <w:style w:type="table" w:customStyle="1" w:styleId="41">
    <w:name w:val="41"/>
    <w:basedOn w:val="TableNormal"/>
    <w:rsid w:val="00D82BB6"/>
    <w:tblPr>
      <w:tblStyleRowBandSize w:val="1"/>
      <w:tblStyleColBandSize w:val="1"/>
      <w:tblCellMar>
        <w:top w:w="100" w:type="dxa"/>
        <w:left w:w="100" w:type="dxa"/>
        <w:bottom w:w="100" w:type="dxa"/>
        <w:right w:w="100" w:type="dxa"/>
      </w:tblCellMar>
    </w:tblPr>
  </w:style>
  <w:style w:type="table" w:customStyle="1" w:styleId="40">
    <w:name w:val="40"/>
    <w:basedOn w:val="TableNormal"/>
    <w:rsid w:val="00D82BB6"/>
    <w:tblPr>
      <w:tblStyleRowBandSize w:val="1"/>
      <w:tblStyleColBandSize w:val="1"/>
      <w:tblCellMar>
        <w:top w:w="100" w:type="dxa"/>
        <w:left w:w="100" w:type="dxa"/>
        <w:bottom w:w="100" w:type="dxa"/>
        <w:right w:w="100" w:type="dxa"/>
      </w:tblCellMar>
    </w:tblPr>
  </w:style>
  <w:style w:type="table" w:customStyle="1" w:styleId="39">
    <w:name w:val="39"/>
    <w:basedOn w:val="TableNormal"/>
    <w:rsid w:val="00D82BB6"/>
    <w:tblPr>
      <w:tblStyleRowBandSize w:val="1"/>
      <w:tblStyleColBandSize w:val="1"/>
      <w:tblCellMar>
        <w:top w:w="100" w:type="dxa"/>
        <w:left w:w="100" w:type="dxa"/>
        <w:bottom w:w="100" w:type="dxa"/>
        <w:right w:w="100" w:type="dxa"/>
      </w:tblCellMar>
    </w:tblPr>
  </w:style>
  <w:style w:type="table" w:customStyle="1" w:styleId="38">
    <w:name w:val="38"/>
    <w:basedOn w:val="TableNormal"/>
    <w:rsid w:val="00D82BB6"/>
    <w:tblPr>
      <w:tblStyleRowBandSize w:val="1"/>
      <w:tblStyleColBandSize w:val="1"/>
      <w:tblCellMar>
        <w:top w:w="100" w:type="dxa"/>
        <w:left w:w="100" w:type="dxa"/>
        <w:bottom w:w="100" w:type="dxa"/>
        <w:right w:w="100" w:type="dxa"/>
      </w:tblCellMar>
    </w:tblPr>
  </w:style>
  <w:style w:type="table" w:customStyle="1" w:styleId="37">
    <w:name w:val="37"/>
    <w:basedOn w:val="TableNormal"/>
    <w:rsid w:val="00D82BB6"/>
    <w:tblPr>
      <w:tblStyleRowBandSize w:val="1"/>
      <w:tblStyleColBandSize w:val="1"/>
      <w:tblCellMar>
        <w:top w:w="100" w:type="dxa"/>
        <w:left w:w="100" w:type="dxa"/>
        <w:bottom w:w="100" w:type="dxa"/>
        <w:right w:w="100" w:type="dxa"/>
      </w:tblCellMar>
    </w:tblPr>
  </w:style>
  <w:style w:type="table" w:customStyle="1" w:styleId="36">
    <w:name w:val="36"/>
    <w:basedOn w:val="TableNormal"/>
    <w:rsid w:val="00D82BB6"/>
    <w:tblPr>
      <w:tblStyleRowBandSize w:val="1"/>
      <w:tblStyleColBandSize w:val="1"/>
      <w:tblCellMar>
        <w:top w:w="100" w:type="dxa"/>
        <w:left w:w="100" w:type="dxa"/>
        <w:bottom w:w="100" w:type="dxa"/>
        <w:right w:w="100" w:type="dxa"/>
      </w:tblCellMar>
    </w:tblPr>
  </w:style>
  <w:style w:type="table" w:customStyle="1" w:styleId="35">
    <w:name w:val="35"/>
    <w:basedOn w:val="TableNormal"/>
    <w:rsid w:val="00D82BB6"/>
    <w:tblPr>
      <w:tblStyleRowBandSize w:val="1"/>
      <w:tblStyleColBandSize w:val="1"/>
      <w:tblCellMar>
        <w:top w:w="100" w:type="dxa"/>
        <w:left w:w="100" w:type="dxa"/>
        <w:bottom w:w="100" w:type="dxa"/>
        <w:right w:w="100" w:type="dxa"/>
      </w:tblCellMar>
    </w:tblPr>
  </w:style>
  <w:style w:type="table" w:customStyle="1" w:styleId="34">
    <w:name w:val="34"/>
    <w:basedOn w:val="TableNormal"/>
    <w:rsid w:val="00D82BB6"/>
    <w:tblPr>
      <w:tblStyleRowBandSize w:val="1"/>
      <w:tblStyleColBandSize w:val="1"/>
      <w:tblCellMar>
        <w:top w:w="100" w:type="dxa"/>
        <w:left w:w="100" w:type="dxa"/>
        <w:bottom w:w="100" w:type="dxa"/>
        <w:right w:w="100" w:type="dxa"/>
      </w:tblCellMar>
    </w:tblPr>
  </w:style>
  <w:style w:type="table" w:customStyle="1" w:styleId="33">
    <w:name w:val="33"/>
    <w:basedOn w:val="TableNormal"/>
    <w:rsid w:val="00D82BB6"/>
    <w:tblPr>
      <w:tblStyleRowBandSize w:val="1"/>
      <w:tblStyleColBandSize w:val="1"/>
      <w:tblCellMar>
        <w:top w:w="100" w:type="dxa"/>
        <w:left w:w="100" w:type="dxa"/>
        <w:bottom w:w="100" w:type="dxa"/>
        <w:right w:w="100" w:type="dxa"/>
      </w:tblCellMar>
    </w:tblPr>
  </w:style>
  <w:style w:type="table" w:customStyle="1" w:styleId="32">
    <w:name w:val="32"/>
    <w:basedOn w:val="TableNormal"/>
    <w:rsid w:val="00D82BB6"/>
    <w:tblPr>
      <w:tblStyleRowBandSize w:val="1"/>
      <w:tblStyleColBandSize w:val="1"/>
      <w:tblCellMar>
        <w:top w:w="100" w:type="dxa"/>
        <w:left w:w="100" w:type="dxa"/>
        <w:bottom w:w="100" w:type="dxa"/>
        <w:right w:w="100" w:type="dxa"/>
      </w:tblCellMar>
    </w:tblPr>
  </w:style>
  <w:style w:type="table" w:customStyle="1" w:styleId="31">
    <w:name w:val="31"/>
    <w:basedOn w:val="TableNormal"/>
    <w:rsid w:val="00D82BB6"/>
    <w:tblPr>
      <w:tblStyleRowBandSize w:val="1"/>
      <w:tblStyleColBandSize w:val="1"/>
      <w:tblCellMar>
        <w:top w:w="100" w:type="dxa"/>
        <w:left w:w="100" w:type="dxa"/>
        <w:bottom w:w="100" w:type="dxa"/>
        <w:right w:w="100" w:type="dxa"/>
      </w:tblCellMar>
    </w:tblPr>
  </w:style>
  <w:style w:type="table" w:customStyle="1" w:styleId="30">
    <w:name w:val="30"/>
    <w:basedOn w:val="TableNormal"/>
    <w:rsid w:val="00D82BB6"/>
    <w:tblPr>
      <w:tblStyleRowBandSize w:val="1"/>
      <w:tblStyleColBandSize w:val="1"/>
      <w:tblCellMar>
        <w:top w:w="100" w:type="dxa"/>
        <w:left w:w="100" w:type="dxa"/>
        <w:bottom w:w="100" w:type="dxa"/>
        <w:right w:w="100" w:type="dxa"/>
      </w:tblCellMar>
    </w:tblPr>
  </w:style>
  <w:style w:type="table" w:customStyle="1" w:styleId="29">
    <w:name w:val="29"/>
    <w:basedOn w:val="TableNormal"/>
    <w:rsid w:val="00D82BB6"/>
    <w:tblPr>
      <w:tblStyleRowBandSize w:val="1"/>
      <w:tblStyleColBandSize w:val="1"/>
      <w:tblCellMar>
        <w:top w:w="100" w:type="dxa"/>
        <w:left w:w="100" w:type="dxa"/>
        <w:bottom w:w="100" w:type="dxa"/>
        <w:right w:w="100" w:type="dxa"/>
      </w:tblCellMar>
    </w:tblPr>
  </w:style>
  <w:style w:type="table" w:customStyle="1" w:styleId="28">
    <w:name w:val="28"/>
    <w:basedOn w:val="TableNormal"/>
    <w:rsid w:val="00D82BB6"/>
    <w:tblPr>
      <w:tblStyleRowBandSize w:val="1"/>
      <w:tblStyleColBandSize w:val="1"/>
      <w:tblCellMar>
        <w:top w:w="100" w:type="dxa"/>
        <w:left w:w="100" w:type="dxa"/>
        <w:bottom w:w="100" w:type="dxa"/>
        <w:right w:w="100" w:type="dxa"/>
      </w:tblCellMar>
    </w:tblPr>
  </w:style>
  <w:style w:type="table" w:customStyle="1" w:styleId="27">
    <w:name w:val="27"/>
    <w:basedOn w:val="TableNormal"/>
    <w:rsid w:val="00D82BB6"/>
    <w:tblPr>
      <w:tblStyleRowBandSize w:val="1"/>
      <w:tblStyleColBandSize w:val="1"/>
      <w:tblCellMar>
        <w:top w:w="100" w:type="dxa"/>
        <w:left w:w="100" w:type="dxa"/>
        <w:bottom w:w="100" w:type="dxa"/>
        <w:right w:w="100" w:type="dxa"/>
      </w:tblCellMar>
    </w:tblPr>
  </w:style>
  <w:style w:type="table" w:customStyle="1" w:styleId="26">
    <w:name w:val="26"/>
    <w:basedOn w:val="TableNormal"/>
    <w:rsid w:val="00D82BB6"/>
    <w:tblPr>
      <w:tblStyleRowBandSize w:val="1"/>
      <w:tblStyleColBandSize w:val="1"/>
      <w:tblCellMar>
        <w:top w:w="100" w:type="dxa"/>
        <w:left w:w="100" w:type="dxa"/>
        <w:bottom w:w="100" w:type="dxa"/>
        <w:right w:w="100" w:type="dxa"/>
      </w:tblCellMar>
    </w:tblPr>
  </w:style>
  <w:style w:type="table" w:customStyle="1" w:styleId="25">
    <w:name w:val="25"/>
    <w:basedOn w:val="TableNormal"/>
    <w:rsid w:val="00D82BB6"/>
    <w:tblPr>
      <w:tblStyleRowBandSize w:val="1"/>
      <w:tblStyleColBandSize w:val="1"/>
      <w:tblCellMar>
        <w:top w:w="100" w:type="dxa"/>
        <w:left w:w="100" w:type="dxa"/>
        <w:bottom w:w="100" w:type="dxa"/>
        <w:right w:w="100" w:type="dxa"/>
      </w:tblCellMar>
    </w:tblPr>
  </w:style>
  <w:style w:type="table" w:customStyle="1" w:styleId="24">
    <w:name w:val="24"/>
    <w:basedOn w:val="TableNormal"/>
    <w:rsid w:val="00D82BB6"/>
    <w:tblPr>
      <w:tblStyleRowBandSize w:val="1"/>
      <w:tblStyleColBandSize w:val="1"/>
      <w:tblCellMar>
        <w:top w:w="100" w:type="dxa"/>
        <w:left w:w="100" w:type="dxa"/>
        <w:bottom w:w="100" w:type="dxa"/>
        <w:right w:w="100" w:type="dxa"/>
      </w:tblCellMar>
    </w:tblPr>
  </w:style>
  <w:style w:type="table" w:customStyle="1" w:styleId="23">
    <w:name w:val="23"/>
    <w:basedOn w:val="TableNormal"/>
    <w:rsid w:val="00D82BB6"/>
    <w:tblPr>
      <w:tblStyleRowBandSize w:val="1"/>
      <w:tblStyleColBandSize w:val="1"/>
      <w:tblCellMar>
        <w:top w:w="100" w:type="dxa"/>
        <w:left w:w="100" w:type="dxa"/>
        <w:bottom w:w="100" w:type="dxa"/>
        <w:right w:w="100" w:type="dxa"/>
      </w:tblCellMar>
    </w:tblPr>
  </w:style>
  <w:style w:type="table" w:customStyle="1" w:styleId="22">
    <w:name w:val="22"/>
    <w:basedOn w:val="TableNormal"/>
    <w:rsid w:val="00D82BB6"/>
    <w:tblPr>
      <w:tblStyleRowBandSize w:val="1"/>
      <w:tblStyleColBandSize w:val="1"/>
      <w:tblCellMar>
        <w:top w:w="100" w:type="dxa"/>
        <w:left w:w="100" w:type="dxa"/>
        <w:bottom w:w="100" w:type="dxa"/>
        <w:right w:w="100" w:type="dxa"/>
      </w:tblCellMar>
    </w:tblPr>
  </w:style>
  <w:style w:type="table" w:customStyle="1" w:styleId="21">
    <w:name w:val="21"/>
    <w:basedOn w:val="TableNormal"/>
    <w:rsid w:val="00D82BB6"/>
    <w:tblPr>
      <w:tblStyleRowBandSize w:val="1"/>
      <w:tblStyleColBandSize w:val="1"/>
      <w:tblCellMar>
        <w:top w:w="100" w:type="dxa"/>
        <w:left w:w="100" w:type="dxa"/>
        <w:bottom w:w="100" w:type="dxa"/>
        <w:right w:w="100" w:type="dxa"/>
      </w:tblCellMar>
    </w:tblPr>
  </w:style>
  <w:style w:type="table" w:customStyle="1" w:styleId="20">
    <w:name w:val="20"/>
    <w:basedOn w:val="TableNormal"/>
    <w:rsid w:val="00D82BB6"/>
    <w:tblPr>
      <w:tblStyleRowBandSize w:val="1"/>
      <w:tblStyleColBandSize w:val="1"/>
      <w:tblCellMar>
        <w:top w:w="100" w:type="dxa"/>
        <w:left w:w="100" w:type="dxa"/>
        <w:bottom w:w="100" w:type="dxa"/>
        <w:right w:w="100" w:type="dxa"/>
      </w:tblCellMar>
    </w:tblPr>
  </w:style>
  <w:style w:type="table" w:customStyle="1" w:styleId="19">
    <w:name w:val="19"/>
    <w:basedOn w:val="TableNormal"/>
    <w:rsid w:val="00D82BB6"/>
    <w:tblPr>
      <w:tblStyleRowBandSize w:val="1"/>
      <w:tblStyleColBandSize w:val="1"/>
      <w:tblCellMar>
        <w:top w:w="100" w:type="dxa"/>
        <w:left w:w="100" w:type="dxa"/>
        <w:bottom w:w="100" w:type="dxa"/>
        <w:right w:w="100" w:type="dxa"/>
      </w:tblCellMar>
    </w:tblPr>
  </w:style>
  <w:style w:type="table" w:customStyle="1" w:styleId="18">
    <w:name w:val="18"/>
    <w:basedOn w:val="TableNormal"/>
    <w:rsid w:val="00D82BB6"/>
    <w:tblPr>
      <w:tblStyleRowBandSize w:val="1"/>
      <w:tblStyleColBandSize w:val="1"/>
      <w:tblCellMar>
        <w:top w:w="100" w:type="dxa"/>
        <w:left w:w="100" w:type="dxa"/>
        <w:bottom w:w="100" w:type="dxa"/>
        <w:right w:w="100" w:type="dxa"/>
      </w:tblCellMar>
    </w:tblPr>
  </w:style>
  <w:style w:type="table" w:customStyle="1" w:styleId="17">
    <w:name w:val="17"/>
    <w:basedOn w:val="TableNormal"/>
    <w:rsid w:val="00D82BB6"/>
    <w:tblPr>
      <w:tblStyleRowBandSize w:val="1"/>
      <w:tblStyleColBandSize w:val="1"/>
      <w:tblCellMar>
        <w:top w:w="100" w:type="dxa"/>
        <w:left w:w="100" w:type="dxa"/>
        <w:bottom w:w="100" w:type="dxa"/>
        <w:right w:w="100" w:type="dxa"/>
      </w:tblCellMar>
    </w:tblPr>
  </w:style>
  <w:style w:type="table" w:customStyle="1" w:styleId="16">
    <w:name w:val="16"/>
    <w:basedOn w:val="TableNormal"/>
    <w:rsid w:val="00D82BB6"/>
    <w:tblPr>
      <w:tblStyleRowBandSize w:val="1"/>
      <w:tblStyleColBandSize w:val="1"/>
      <w:tblCellMar>
        <w:top w:w="100" w:type="dxa"/>
        <w:left w:w="100" w:type="dxa"/>
        <w:bottom w:w="100" w:type="dxa"/>
        <w:right w:w="100" w:type="dxa"/>
      </w:tblCellMar>
    </w:tblPr>
  </w:style>
  <w:style w:type="table" w:customStyle="1" w:styleId="15">
    <w:name w:val="15"/>
    <w:basedOn w:val="TableNormal"/>
    <w:rsid w:val="00D82BB6"/>
    <w:tblPr>
      <w:tblStyleRowBandSize w:val="1"/>
      <w:tblStyleColBandSize w:val="1"/>
      <w:tblCellMar>
        <w:top w:w="100" w:type="dxa"/>
        <w:left w:w="100" w:type="dxa"/>
        <w:bottom w:w="100" w:type="dxa"/>
        <w:right w:w="100" w:type="dxa"/>
      </w:tblCellMar>
    </w:tblPr>
  </w:style>
  <w:style w:type="table" w:customStyle="1" w:styleId="14">
    <w:name w:val="14"/>
    <w:basedOn w:val="TableNormal"/>
    <w:rsid w:val="00D82BB6"/>
    <w:tblPr>
      <w:tblStyleRowBandSize w:val="1"/>
      <w:tblStyleColBandSize w:val="1"/>
      <w:tblCellMar>
        <w:top w:w="100" w:type="dxa"/>
        <w:left w:w="100" w:type="dxa"/>
        <w:bottom w:w="100" w:type="dxa"/>
        <w:right w:w="100" w:type="dxa"/>
      </w:tblCellMar>
    </w:tblPr>
  </w:style>
  <w:style w:type="table" w:customStyle="1" w:styleId="13">
    <w:name w:val="13"/>
    <w:basedOn w:val="TableNormal"/>
    <w:rsid w:val="00D82BB6"/>
    <w:tblPr>
      <w:tblStyleRowBandSize w:val="1"/>
      <w:tblStyleColBandSize w:val="1"/>
      <w:tblCellMar>
        <w:top w:w="100" w:type="dxa"/>
        <w:left w:w="100" w:type="dxa"/>
        <w:bottom w:w="100" w:type="dxa"/>
        <w:right w:w="100" w:type="dxa"/>
      </w:tblCellMar>
    </w:tblPr>
  </w:style>
  <w:style w:type="table" w:customStyle="1" w:styleId="12">
    <w:name w:val="12"/>
    <w:basedOn w:val="TableNormal"/>
    <w:rsid w:val="00D82BB6"/>
    <w:tblPr>
      <w:tblStyleRowBandSize w:val="1"/>
      <w:tblStyleColBandSize w:val="1"/>
      <w:tblCellMar>
        <w:top w:w="100" w:type="dxa"/>
        <w:left w:w="100" w:type="dxa"/>
        <w:bottom w:w="100" w:type="dxa"/>
        <w:right w:w="100" w:type="dxa"/>
      </w:tblCellMar>
    </w:tblPr>
  </w:style>
  <w:style w:type="table" w:customStyle="1" w:styleId="11">
    <w:name w:val="11"/>
    <w:basedOn w:val="TableNormal"/>
    <w:rsid w:val="00D82BB6"/>
    <w:tblPr>
      <w:tblStyleRowBandSize w:val="1"/>
      <w:tblStyleColBandSize w:val="1"/>
      <w:tblCellMar>
        <w:top w:w="100" w:type="dxa"/>
        <w:left w:w="100" w:type="dxa"/>
        <w:bottom w:w="100" w:type="dxa"/>
        <w:right w:w="100" w:type="dxa"/>
      </w:tblCellMar>
    </w:tblPr>
  </w:style>
  <w:style w:type="table" w:customStyle="1" w:styleId="10">
    <w:name w:val="10"/>
    <w:basedOn w:val="TableNormal"/>
    <w:rsid w:val="00D82BB6"/>
    <w:tblPr>
      <w:tblStyleRowBandSize w:val="1"/>
      <w:tblStyleColBandSize w:val="1"/>
      <w:tblCellMar>
        <w:top w:w="100" w:type="dxa"/>
        <w:left w:w="100" w:type="dxa"/>
        <w:bottom w:w="100" w:type="dxa"/>
        <w:right w:w="100" w:type="dxa"/>
      </w:tblCellMar>
    </w:tblPr>
  </w:style>
  <w:style w:type="table" w:customStyle="1" w:styleId="9">
    <w:name w:val="9"/>
    <w:basedOn w:val="TableNormal"/>
    <w:rsid w:val="00D82BB6"/>
    <w:tblPr>
      <w:tblStyleRowBandSize w:val="1"/>
      <w:tblStyleColBandSize w:val="1"/>
      <w:tblCellMar>
        <w:top w:w="100" w:type="dxa"/>
        <w:left w:w="100" w:type="dxa"/>
        <w:bottom w:w="100" w:type="dxa"/>
        <w:right w:w="100" w:type="dxa"/>
      </w:tblCellMar>
    </w:tblPr>
  </w:style>
  <w:style w:type="table" w:customStyle="1" w:styleId="8">
    <w:name w:val="8"/>
    <w:basedOn w:val="TableNormal"/>
    <w:rsid w:val="00D82BB6"/>
    <w:tblPr>
      <w:tblStyleRowBandSize w:val="1"/>
      <w:tblStyleColBandSize w:val="1"/>
      <w:tblCellMar>
        <w:top w:w="100" w:type="dxa"/>
        <w:left w:w="100" w:type="dxa"/>
        <w:bottom w:w="100" w:type="dxa"/>
        <w:right w:w="100" w:type="dxa"/>
      </w:tblCellMar>
    </w:tblPr>
  </w:style>
  <w:style w:type="table" w:customStyle="1" w:styleId="7">
    <w:name w:val="7"/>
    <w:basedOn w:val="TableNormal"/>
    <w:rsid w:val="00D82BB6"/>
    <w:tblPr>
      <w:tblStyleRowBandSize w:val="1"/>
      <w:tblStyleColBandSize w:val="1"/>
      <w:tblCellMar>
        <w:top w:w="100" w:type="dxa"/>
        <w:left w:w="100" w:type="dxa"/>
        <w:bottom w:w="100" w:type="dxa"/>
        <w:right w:w="100" w:type="dxa"/>
      </w:tblCellMar>
    </w:tblPr>
  </w:style>
  <w:style w:type="table" w:customStyle="1" w:styleId="6">
    <w:name w:val="6"/>
    <w:basedOn w:val="TableNormal"/>
    <w:rsid w:val="00D82BB6"/>
    <w:tblPr>
      <w:tblStyleRowBandSize w:val="1"/>
      <w:tblStyleColBandSize w:val="1"/>
      <w:tblCellMar>
        <w:top w:w="100" w:type="dxa"/>
        <w:left w:w="100" w:type="dxa"/>
        <w:bottom w:w="100" w:type="dxa"/>
        <w:right w:w="100" w:type="dxa"/>
      </w:tblCellMar>
    </w:tblPr>
  </w:style>
  <w:style w:type="table" w:customStyle="1" w:styleId="5">
    <w:name w:val="5"/>
    <w:basedOn w:val="TableNormal"/>
    <w:rsid w:val="00D82BB6"/>
    <w:tblPr>
      <w:tblStyleRowBandSize w:val="1"/>
      <w:tblStyleColBandSize w:val="1"/>
      <w:tblCellMar>
        <w:top w:w="100" w:type="dxa"/>
        <w:left w:w="100" w:type="dxa"/>
        <w:bottom w:w="100" w:type="dxa"/>
        <w:right w:w="100" w:type="dxa"/>
      </w:tblCellMar>
    </w:tblPr>
  </w:style>
  <w:style w:type="table" w:customStyle="1" w:styleId="4">
    <w:name w:val="4"/>
    <w:basedOn w:val="TableNormal"/>
    <w:rsid w:val="00D82BB6"/>
    <w:tblPr>
      <w:tblStyleRowBandSize w:val="1"/>
      <w:tblStyleColBandSize w:val="1"/>
      <w:tblCellMar>
        <w:top w:w="100" w:type="dxa"/>
        <w:left w:w="100" w:type="dxa"/>
        <w:bottom w:w="100" w:type="dxa"/>
        <w:right w:w="100" w:type="dxa"/>
      </w:tblCellMar>
    </w:tblPr>
  </w:style>
  <w:style w:type="table" w:customStyle="1" w:styleId="3">
    <w:name w:val="3"/>
    <w:basedOn w:val="TableNormal"/>
    <w:rsid w:val="00D82BB6"/>
    <w:tblPr>
      <w:tblStyleRowBandSize w:val="1"/>
      <w:tblStyleColBandSize w:val="1"/>
      <w:tblCellMar>
        <w:top w:w="100" w:type="dxa"/>
        <w:left w:w="100" w:type="dxa"/>
        <w:bottom w:w="100" w:type="dxa"/>
        <w:right w:w="100" w:type="dxa"/>
      </w:tblCellMar>
    </w:tblPr>
  </w:style>
  <w:style w:type="table" w:customStyle="1" w:styleId="2">
    <w:name w:val="2"/>
    <w:basedOn w:val="TableNormal"/>
    <w:rsid w:val="00D82BB6"/>
    <w:tblPr>
      <w:tblStyleRowBandSize w:val="1"/>
      <w:tblStyleColBandSize w:val="1"/>
      <w:tblCellMar>
        <w:top w:w="100" w:type="dxa"/>
        <w:left w:w="100" w:type="dxa"/>
        <w:bottom w:w="100" w:type="dxa"/>
        <w:right w:w="100" w:type="dxa"/>
      </w:tblCellMar>
    </w:tblPr>
  </w:style>
  <w:style w:type="table" w:customStyle="1" w:styleId="1">
    <w:name w:val="1"/>
    <w:basedOn w:val="TableNormal"/>
    <w:rsid w:val="00D82BB6"/>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D82BB6"/>
    <w:rPr>
      <w:rFonts w:cs="Mangal"/>
      <w:sz w:val="20"/>
      <w:szCs w:val="18"/>
    </w:rPr>
  </w:style>
  <w:style w:type="character" w:customStyle="1" w:styleId="JegyzetszvegChar">
    <w:name w:val="Jegyzetszöveg Char"/>
    <w:basedOn w:val="Bekezdsalapbettpusa"/>
    <w:link w:val="Jegyzetszveg"/>
    <w:uiPriority w:val="99"/>
    <w:rsid w:val="00D82BB6"/>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D82BB6"/>
    <w:rPr>
      <w:sz w:val="16"/>
      <w:szCs w:val="16"/>
    </w:rPr>
  </w:style>
  <w:style w:type="paragraph" w:styleId="Buborkszveg">
    <w:name w:val="Balloon Text"/>
    <w:basedOn w:val="Norml"/>
    <w:link w:val="BuborkszvegChar"/>
    <w:uiPriority w:val="99"/>
    <w:semiHidden/>
    <w:unhideWhenUsed/>
    <w:rsid w:val="00D82BB6"/>
    <w:rPr>
      <w:rFonts w:ascii="Segoe UI" w:hAnsi="Segoe UI" w:cs="Mangal"/>
      <w:sz w:val="18"/>
      <w:szCs w:val="16"/>
    </w:rPr>
  </w:style>
  <w:style w:type="character" w:customStyle="1" w:styleId="BuborkszvegChar">
    <w:name w:val="Buborékszöveg Char"/>
    <w:basedOn w:val="Bekezdsalapbettpusa"/>
    <w:link w:val="Buborkszveg"/>
    <w:uiPriority w:val="99"/>
    <w:semiHidden/>
    <w:rsid w:val="00D82BB6"/>
    <w:rPr>
      <w:rFonts w:ascii="Segoe UI" w:eastAsia="Arial Unicode MS" w:hAnsi="Segoe UI" w:cs="Mangal"/>
      <w:sz w:val="18"/>
      <w:szCs w:val="16"/>
      <w:lang w:eastAsia="en-US" w:bidi="ar-SA"/>
    </w:rPr>
  </w:style>
  <w:style w:type="paragraph" w:styleId="llb">
    <w:name w:val="footer"/>
    <w:basedOn w:val="Norml"/>
    <w:link w:val="llbChar"/>
    <w:uiPriority w:val="24"/>
    <w:rsid w:val="00D82BB6"/>
    <w:pPr>
      <w:tabs>
        <w:tab w:val="center" w:pos="4536"/>
        <w:tab w:val="right" w:pos="9072"/>
      </w:tabs>
    </w:pPr>
  </w:style>
  <w:style w:type="character" w:customStyle="1" w:styleId="llbChar">
    <w:name w:val="Élőláb Char"/>
    <w:basedOn w:val="Bekezdsalapbettpusa"/>
    <w:link w:val="llb"/>
    <w:uiPriority w:val="24"/>
    <w:rsid w:val="00D82BB6"/>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D82BB6"/>
    <w:rPr>
      <w:i/>
      <w:noProof/>
    </w:rPr>
  </w:style>
  <w:style w:type="paragraph" w:styleId="Lista">
    <w:name w:val="List"/>
    <w:basedOn w:val="Norml"/>
    <w:uiPriority w:val="7"/>
    <w:qFormat/>
    <w:rsid w:val="00D82BB6"/>
    <w:pPr>
      <w:keepLines/>
      <w:widowControl/>
      <w:numPr>
        <w:numId w:val="2"/>
      </w:numPr>
    </w:pPr>
  </w:style>
  <w:style w:type="paragraph" w:styleId="Lista2">
    <w:name w:val="List 2"/>
    <w:basedOn w:val="Lista"/>
    <w:uiPriority w:val="7"/>
    <w:rsid w:val="00D82BB6"/>
    <w:pPr>
      <w:numPr>
        <w:ilvl w:val="1"/>
      </w:numPr>
    </w:pPr>
  </w:style>
  <w:style w:type="paragraph" w:styleId="Lista3">
    <w:name w:val="List 3"/>
    <w:basedOn w:val="Lista"/>
    <w:uiPriority w:val="7"/>
    <w:rsid w:val="00D82BB6"/>
    <w:pPr>
      <w:numPr>
        <w:ilvl w:val="2"/>
      </w:numPr>
    </w:pPr>
  </w:style>
  <w:style w:type="paragraph" w:styleId="Lista4">
    <w:name w:val="List 4"/>
    <w:basedOn w:val="Lista"/>
    <w:uiPriority w:val="7"/>
    <w:rsid w:val="00D82BB6"/>
    <w:pPr>
      <w:numPr>
        <w:ilvl w:val="3"/>
      </w:numPr>
    </w:pPr>
  </w:style>
  <w:style w:type="paragraph" w:styleId="Lista5">
    <w:name w:val="List 5"/>
    <w:basedOn w:val="Lista"/>
    <w:uiPriority w:val="7"/>
    <w:rsid w:val="00D82BB6"/>
    <w:pPr>
      <w:numPr>
        <w:ilvl w:val="4"/>
      </w:numPr>
    </w:pPr>
  </w:style>
  <w:style w:type="character" w:customStyle="1" w:styleId="Nv">
    <w:name w:val="Név"/>
    <w:basedOn w:val="Bekezdsalapbettpusa"/>
    <w:uiPriority w:val="1"/>
    <w:rsid w:val="00D82BB6"/>
    <w:rPr>
      <w:smallCaps/>
      <w:noProof/>
    </w:rPr>
  </w:style>
  <w:style w:type="paragraph" w:styleId="lfej">
    <w:name w:val="header"/>
    <w:basedOn w:val="Norml"/>
    <w:link w:val="lfejChar"/>
    <w:uiPriority w:val="24"/>
    <w:qFormat/>
    <w:rsid w:val="00D82BB6"/>
    <w:pPr>
      <w:tabs>
        <w:tab w:val="center" w:pos="4536"/>
        <w:tab w:val="right" w:pos="9072"/>
      </w:tabs>
    </w:pPr>
  </w:style>
  <w:style w:type="character" w:customStyle="1" w:styleId="lfejChar">
    <w:name w:val="Élőfej Char"/>
    <w:basedOn w:val="Bekezdsalapbettpusa"/>
    <w:link w:val="lfej"/>
    <w:uiPriority w:val="24"/>
    <w:rsid w:val="00D82BB6"/>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D82BB6"/>
    <w:pPr>
      <w:ind w:left="720" w:hanging="720"/>
    </w:pPr>
  </w:style>
  <w:style w:type="character" w:customStyle="1" w:styleId="Code">
    <w:name w:val="Code"/>
    <w:uiPriority w:val="1"/>
    <w:qFormat/>
    <w:rsid w:val="00D82BB6"/>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D82BB6"/>
    <w:rPr>
      <w:rFonts w:ascii="Tahoma" w:hAnsi="Tahoma"/>
      <w:noProof/>
      <w:color w:val="00B050"/>
      <w:sz w:val="20"/>
      <w:lang w:val="en-GB"/>
    </w:rPr>
  </w:style>
  <w:style w:type="paragraph" w:styleId="Lbjegyzetszveg">
    <w:name w:val="footnote text"/>
    <w:basedOn w:val="Norml"/>
    <w:link w:val="LbjegyzetszvegChar"/>
    <w:uiPriority w:val="99"/>
    <w:unhideWhenUsed/>
    <w:rsid w:val="00D82BB6"/>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D82BB6"/>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D82BB6"/>
    <w:rPr>
      <w:vertAlign w:val="superscript"/>
    </w:rPr>
  </w:style>
  <w:style w:type="character" w:customStyle="1" w:styleId="ForeignKannadaScript">
    <w:name w:val="Foreign: KannadaScript"/>
    <w:basedOn w:val="Foreign"/>
    <w:uiPriority w:val="1"/>
    <w:qFormat/>
    <w:rsid w:val="00D82BB6"/>
    <w:rPr>
      <w:rFonts w:ascii="Gentium Plus" w:hAnsi="Gentium Plus" w:cs="Arial Unicode MS"/>
      <w:b w:val="0"/>
      <w:i w:val="0"/>
      <w:noProof/>
    </w:rPr>
  </w:style>
  <w:style w:type="character" w:customStyle="1" w:styleId="ForeignTamilScript">
    <w:name w:val="Foreign: TamilScript"/>
    <w:basedOn w:val="Foreign"/>
    <w:uiPriority w:val="1"/>
    <w:qFormat/>
    <w:rsid w:val="00D82BB6"/>
    <w:rPr>
      <w:rFonts w:ascii="Gentium Plus" w:hAnsi="Gentium Plus" w:cs="Nirmala UI"/>
      <w:b w:val="0"/>
      <w:i w:val="0"/>
      <w:noProof/>
      <w:szCs w:val="24"/>
    </w:rPr>
  </w:style>
  <w:style w:type="character" w:customStyle="1" w:styleId="ForeignBalineseScript">
    <w:name w:val="Foreign: BalineseScript"/>
    <w:basedOn w:val="Foreign"/>
    <w:uiPriority w:val="1"/>
    <w:qFormat/>
    <w:rsid w:val="00D82BB6"/>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D82BB6"/>
    <w:rPr>
      <w:rFonts w:ascii="Leelawadee UI" w:hAnsi="Leelawadee UI" w:cs="Leelawadee UI"/>
      <w:i w:val="0"/>
      <w:noProof/>
    </w:rPr>
  </w:style>
  <w:style w:type="character" w:customStyle="1" w:styleId="ForeignBrahmiScript">
    <w:name w:val="Foreign: BrahmiScript"/>
    <w:basedOn w:val="Foreign"/>
    <w:uiPriority w:val="1"/>
    <w:qFormat/>
    <w:rsid w:val="00D82BB6"/>
    <w:rPr>
      <w:rFonts w:ascii="Segoe UI Historic" w:hAnsi="Segoe UI Historic" w:cs="Segoe UI Historic"/>
      <w:i w:val="0"/>
      <w:noProof/>
    </w:rPr>
  </w:style>
  <w:style w:type="character" w:customStyle="1" w:styleId="ForeignOriyaScript">
    <w:name w:val="Foreign: OriyaScript"/>
    <w:basedOn w:val="Foreign"/>
    <w:uiPriority w:val="1"/>
    <w:qFormat/>
    <w:rsid w:val="00D82BB6"/>
    <w:rPr>
      <w:rFonts w:ascii="Arial Unicode MS" w:hAnsi="Arial Unicode MS" w:cs="Nirmala UI"/>
      <w:i w:val="0"/>
      <w:noProof/>
    </w:rPr>
  </w:style>
  <w:style w:type="paragraph" w:styleId="NormlWeb">
    <w:name w:val="Normal (Web)"/>
    <w:basedOn w:val="Norml"/>
    <w:uiPriority w:val="99"/>
    <w:semiHidden/>
    <w:unhideWhenUsed/>
    <w:rsid w:val="00D82BB6"/>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D82BB6"/>
    <w:pPr>
      <w:tabs>
        <w:tab w:val="right" w:pos="851"/>
        <w:tab w:val="left" w:pos="1134"/>
      </w:tabs>
    </w:pPr>
    <w:rPr>
      <w:lang w:eastAsia="en-GB" w:bidi="hi-IN"/>
    </w:rPr>
  </w:style>
  <w:style w:type="character" w:styleId="Hiperhivatkozs">
    <w:name w:val="Hyperlink"/>
    <w:basedOn w:val="Bekezdsalapbettpusa"/>
    <w:uiPriority w:val="99"/>
    <w:unhideWhenUsed/>
    <w:rsid w:val="00D82BB6"/>
    <w:rPr>
      <w:color w:val="0000FF" w:themeColor="hyperlink"/>
      <w:u w:val="single"/>
    </w:rPr>
  </w:style>
  <w:style w:type="character" w:styleId="Feloldatlanmegemlts">
    <w:name w:val="Unresolved Mention"/>
    <w:basedOn w:val="Bekezdsalapbettpusa"/>
    <w:uiPriority w:val="99"/>
    <w:semiHidden/>
    <w:unhideWhenUsed/>
    <w:rsid w:val="00D82BB6"/>
    <w:rPr>
      <w:color w:val="605E5C"/>
      <w:shd w:val="clear" w:color="auto" w:fill="E1DFDD"/>
    </w:rPr>
  </w:style>
  <w:style w:type="character" w:styleId="Mrltotthiperhivatkozs">
    <w:name w:val="FollowedHyperlink"/>
    <w:basedOn w:val="Bekezdsalapbettpusa"/>
    <w:uiPriority w:val="99"/>
    <w:semiHidden/>
    <w:unhideWhenUsed/>
    <w:rsid w:val="00D82BB6"/>
    <w:rPr>
      <w:color w:val="800080" w:themeColor="followedHyperlink"/>
      <w:u w:val="single"/>
    </w:rPr>
  </w:style>
  <w:style w:type="table" w:styleId="Rcsostblzat">
    <w:name w:val="Table Grid"/>
    <w:basedOn w:val="Normltblzat"/>
    <w:uiPriority w:val="39"/>
    <w:rsid w:val="00D82BB6"/>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D82BB6"/>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D82BB6"/>
    <w:rPr>
      <w:noProof/>
      <w:position w:val="-10"/>
      <w:lang w:val="en-GB" w:eastAsia="fr-FR"/>
    </w:rPr>
  </w:style>
  <w:style w:type="character" w:customStyle="1" w:styleId="ForeignKhmerScript">
    <w:name w:val="Foreign: KhmerScript"/>
    <w:basedOn w:val="Bekezdsalapbettpusa"/>
    <w:uiPriority w:val="1"/>
    <w:qFormat/>
    <w:rsid w:val="00D82BB6"/>
    <w:rPr>
      <w:rFonts w:ascii="Gentium Plus" w:hAnsi="Gentium Plus" w:cs="DaunPenh"/>
      <w:szCs w:val="36"/>
      <w:lang w:bidi="km-KH"/>
    </w:rPr>
  </w:style>
  <w:style w:type="character" w:customStyle="1" w:styleId="MetreCode">
    <w:name w:val="MetreCode"/>
    <w:basedOn w:val="Bekezdsalapbettpusa"/>
    <w:uiPriority w:val="1"/>
    <w:qFormat/>
    <w:rsid w:val="00D82BB6"/>
    <w:rPr>
      <w:rFonts w:ascii="Cardo" w:eastAsia="Arial Unicode MS" w:hAnsi="Cardo" w:cs="Arial Unicode MS"/>
      <w:spacing w:val="30"/>
    </w:rPr>
  </w:style>
  <w:style w:type="paragraph" w:styleId="Tartalomjegyzkcmsora">
    <w:name w:val="TOC Heading"/>
    <w:basedOn w:val="Cmsor1"/>
    <w:next w:val="Norml"/>
    <w:uiPriority w:val="39"/>
    <w:unhideWhenUsed/>
    <w:qFormat/>
    <w:rsid w:val="00D82BB6"/>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D82BB6"/>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D82BB6"/>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D82BB6"/>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D82BB6"/>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D82BB6"/>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D82BB6"/>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D82BB6"/>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D82BB6"/>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D82BB6"/>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D82BB6"/>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D82BB6"/>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D82BB6"/>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D82BB6"/>
    <w:pPr>
      <w:widowControl/>
      <w:numPr>
        <w:numId w:val="4"/>
      </w:numPr>
      <w:spacing w:before="60"/>
      <w:contextualSpacing/>
    </w:pPr>
  </w:style>
  <w:style w:type="character" w:customStyle="1" w:styleId="ForeignTamilGrantha">
    <w:name w:val="Foreign:TamilGrantha"/>
    <w:basedOn w:val="ForeignTamilScript"/>
    <w:uiPriority w:val="1"/>
    <w:qFormat/>
    <w:rsid w:val="00D82BB6"/>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D82BB6"/>
    <w:rPr>
      <w:rFonts w:ascii="Gentium Plus" w:hAnsi="Gentium Plus" w:cs="Arial Unicode MS"/>
      <w:b w:val="0"/>
      <w:i w:val="0"/>
      <w:noProof/>
    </w:rPr>
  </w:style>
  <w:style w:type="paragraph" w:styleId="TJ4">
    <w:name w:val="toc 4"/>
    <w:basedOn w:val="TJ3"/>
    <w:next w:val="Norml"/>
    <w:autoRedefine/>
    <w:uiPriority w:val="39"/>
    <w:unhideWhenUsed/>
    <w:rsid w:val="00D82BB6"/>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D82BB6"/>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D82BB6"/>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D82BB6"/>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D82BB6"/>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D82BB6"/>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D82BB6"/>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82BB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82BB6"/>
    <w:rPr>
      <w:rFonts w:ascii="Gentium Plus" w:eastAsia="Arial Unicode MS" w:hAnsi="Gentium Plus" w:cs="Arial Unicode MS"/>
      <w:b/>
      <w:bCs/>
      <w:sz w:val="20"/>
      <w:szCs w:val="20"/>
      <w:lang w:eastAsia="en-US" w:bidi="ar-SA"/>
    </w:rPr>
  </w:style>
  <w:style w:type="character" w:customStyle="1" w:styleId="Metrum">
    <w:name w:val="Metrum"/>
    <w:rsid w:val="00D82BB6"/>
    <w:rPr>
      <w:rFonts w:ascii="Cardo" w:hAnsi="Cardo"/>
      <w:noProof/>
      <w:lang w:val="en-GB"/>
    </w:rPr>
  </w:style>
  <w:style w:type="character" w:customStyle="1" w:styleId="ForeignBurmeseScript">
    <w:name w:val="Foreign: BurmeseScript"/>
    <w:basedOn w:val="Foreign"/>
    <w:uiPriority w:val="1"/>
    <w:qFormat/>
    <w:rsid w:val="00D82BB6"/>
    <w:rPr>
      <w:rFonts w:ascii="Myanmar Text" w:hAnsi="Myanmar Text" w:cs="Myanmar Text"/>
      <w:i w:val="0"/>
      <w:noProof/>
    </w:rPr>
  </w:style>
  <w:style w:type="character" w:styleId="Vgjegyzet-hivatkozs">
    <w:name w:val="endnote reference"/>
    <w:basedOn w:val="Bekezdsalapbettpusa"/>
    <w:uiPriority w:val="99"/>
    <w:semiHidden/>
    <w:unhideWhenUsed/>
    <w:rsid w:val="00D82BB6"/>
    <w:rPr>
      <w:vertAlign w:val="superscript"/>
    </w:rPr>
  </w:style>
  <w:style w:type="paragraph" w:customStyle="1" w:styleId="BlockImage">
    <w:name w:val="BlockImage"/>
    <w:basedOn w:val="Norml"/>
    <w:qFormat/>
    <w:rsid w:val="00D82BB6"/>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anskritlibrary.org:8080/MeterIdentification/"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skrutable.pythonanywhere.com/" TargetMode="External"/><Relationship Id="rId69" Type="http://schemas.openxmlformats.org/officeDocument/2006/relationships/image" Target="media/image45.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E1606-AE87-4379-A30D-A22EDDEA3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123</TotalTime>
  <Pages>1</Pages>
  <Words>67363</Words>
  <Characters>464806</Characters>
  <Application>Microsoft Office Word</Application>
  <DocSecurity>0</DocSecurity>
  <Lines>3873</Lines>
  <Paragraphs>1062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21</cp:revision>
  <cp:lastPrinted>2020-06-29T07:48:00Z</cp:lastPrinted>
  <dcterms:created xsi:type="dcterms:W3CDTF">2023-10-31T14:02:00Z</dcterms:created>
  <dcterms:modified xsi:type="dcterms:W3CDTF">2023-11-03T16:01:00Z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