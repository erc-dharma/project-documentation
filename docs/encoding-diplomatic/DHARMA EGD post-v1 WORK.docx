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bookmarkStart w:id="0" w:name="_Toc7473337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74733372"/>
      <w:bookmarkEnd w:id="5"/>
      <w:bookmarkEnd w:id="6"/>
      <w:r>
        <w:lastRenderedPageBreak/>
        <w:t>Contents</w:t>
      </w:r>
      <w:bookmarkEnd w:id="7"/>
    </w:p>
    <w:p w14:paraId="14ED90A5" w14:textId="1F507A60" w:rsidR="00E90D07" w:rsidRDefault="00F305BD">
      <w:pPr>
        <w:pStyle w:val="TJ1"/>
        <w:rPr>
          <w:rFonts w:asciiTheme="minorHAnsi" w:eastAsia="SimSun" w:hAnsiTheme="minorHAnsi" w:cstheme="minorBidi"/>
          <w:b w:val="0"/>
          <w:noProof/>
          <w:szCs w:val="20"/>
          <w:lang w:val="hu-HU" w:eastAsia="zh-CN" w:bidi="hi-IN"/>
        </w:rPr>
      </w:pPr>
      <w:r>
        <w:fldChar w:fldCharType="begin"/>
      </w:r>
      <w:r>
        <w:instrText xml:space="preserve"> TOC \o "1-4" \h \z \u </w:instrText>
      </w:r>
      <w:r>
        <w:fldChar w:fldCharType="separate"/>
      </w:r>
      <w:hyperlink w:anchor="_Toc74733371" w:history="1">
        <w:r w:rsidR="00E90D07" w:rsidRPr="00633939">
          <w:rPr>
            <w:rStyle w:val="Hiperhivatkozs"/>
            <w:noProof/>
          </w:rPr>
          <w:t>Encoding Guide for Diplomatic Editions</w:t>
        </w:r>
        <w:r w:rsidR="00E90D07">
          <w:rPr>
            <w:noProof/>
            <w:webHidden/>
          </w:rPr>
          <w:tab/>
        </w:r>
        <w:r w:rsidR="00E90D07">
          <w:rPr>
            <w:noProof/>
            <w:webHidden/>
          </w:rPr>
          <w:fldChar w:fldCharType="begin"/>
        </w:r>
        <w:r w:rsidR="00E90D07">
          <w:rPr>
            <w:noProof/>
            <w:webHidden/>
          </w:rPr>
          <w:instrText xml:space="preserve"> PAGEREF _Toc74733371 \h </w:instrText>
        </w:r>
        <w:r w:rsidR="00E90D07">
          <w:rPr>
            <w:noProof/>
            <w:webHidden/>
          </w:rPr>
        </w:r>
        <w:r w:rsidR="00E90D07">
          <w:rPr>
            <w:noProof/>
            <w:webHidden/>
          </w:rPr>
          <w:fldChar w:fldCharType="separate"/>
        </w:r>
        <w:r w:rsidR="00E90D07">
          <w:rPr>
            <w:noProof/>
            <w:webHidden/>
          </w:rPr>
          <w:t>0</w:t>
        </w:r>
        <w:r w:rsidR="00E90D07">
          <w:rPr>
            <w:noProof/>
            <w:webHidden/>
          </w:rPr>
          <w:fldChar w:fldCharType="end"/>
        </w:r>
      </w:hyperlink>
    </w:p>
    <w:p w14:paraId="78D2BE8A" w14:textId="7D130D1A" w:rsidR="00E90D07" w:rsidRDefault="00C5363C">
      <w:pPr>
        <w:pStyle w:val="TJ1"/>
        <w:rPr>
          <w:rFonts w:asciiTheme="minorHAnsi" w:eastAsia="SimSun" w:hAnsiTheme="minorHAnsi" w:cstheme="minorBidi"/>
          <w:b w:val="0"/>
          <w:noProof/>
          <w:szCs w:val="20"/>
          <w:lang w:val="hu-HU" w:eastAsia="zh-CN" w:bidi="hi-IN"/>
        </w:rPr>
      </w:pPr>
      <w:hyperlink w:anchor="_Toc74733372" w:history="1">
        <w:r w:rsidR="00E90D07" w:rsidRPr="00633939">
          <w:rPr>
            <w:rStyle w:val="Hiperhivatkozs"/>
            <w:noProof/>
          </w:rPr>
          <w:t>Contents</w:t>
        </w:r>
        <w:r w:rsidR="00E90D07">
          <w:rPr>
            <w:noProof/>
            <w:webHidden/>
          </w:rPr>
          <w:tab/>
        </w:r>
        <w:r w:rsidR="00E90D07">
          <w:rPr>
            <w:noProof/>
            <w:webHidden/>
          </w:rPr>
          <w:fldChar w:fldCharType="begin"/>
        </w:r>
        <w:r w:rsidR="00E90D07">
          <w:rPr>
            <w:noProof/>
            <w:webHidden/>
          </w:rPr>
          <w:instrText xml:space="preserve"> PAGEREF _Toc74733372 \h </w:instrText>
        </w:r>
        <w:r w:rsidR="00E90D07">
          <w:rPr>
            <w:noProof/>
            <w:webHidden/>
          </w:rPr>
        </w:r>
        <w:r w:rsidR="00E90D07">
          <w:rPr>
            <w:noProof/>
            <w:webHidden/>
          </w:rPr>
          <w:fldChar w:fldCharType="separate"/>
        </w:r>
        <w:r w:rsidR="00E90D07">
          <w:rPr>
            <w:noProof/>
            <w:webHidden/>
          </w:rPr>
          <w:t>1</w:t>
        </w:r>
        <w:r w:rsidR="00E90D07">
          <w:rPr>
            <w:noProof/>
            <w:webHidden/>
          </w:rPr>
          <w:fldChar w:fldCharType="end"/>
        </w:r>
      </w:hyperlink>
    </w:p>
    <w:p w14:paraId="47E4A19A" w14:textId="5B67EEA8" w:rsidR="00E90D07" w:rsidRDefault="00C5363C">
      <w:pPr>
        <w:pStyle w:val="TJ1"/>
        <w:rPr>
          <w:rFonts w:asciiTheme="minorHAnsi" w:eastAsia="SimSun" w:hAnsiTheme="minorHAnsi" w:cstheme="minorBidi"/>
          <w:b w:val="0"/>
          <w:noProof/>
          <w:szCs w:val="20"/>
          <w:lang w:val="hu-HU" w:eastAsia="zh-CN" w:bidi="hi-IN"/>
        </w:rPr>
      </w:pPr>
      <w:hyperlink w:anchor="_Toc74733373" w:history="1">
        <w:r w:rsidR="00E90D07" w:rsidRPr="00633939">
          <w:rPr>
            <w:rStyle w:val="Hiperhivatkozs"/>
            <w:noProof/>
          </w:rPr>
          <w:t>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Introduction</w:t>
        </w:r>
        <w:r w:rsidR="00E90D07">
          <w:rPr>
            <w:noProof/>
            <w:webHidden/>
          </w:rPr>
          <w:tab/>
        </w:r>
        <w:r w:rsidR="00E90D07">
          <w:rPr>
            <w:noProof/>
            <w:webHidden/>
          </w:rPr>
          <w:fldChar w:fldCharType="begin"/>
        </w:r>
        <w:r w:rsidR="00E90D07">
          <w:rPr>
            <w:noProof/>
            <w:webHidden/>
          </w:rPr>
          <w:instrText xml:space="preserve"> PAGEREF _Toc74733373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9187952" w14:textId="37BDADB8" w:rsidR="00E90D07" w:rsidRDefault="00C5363C">
      <w:pPr>
        <w:pStyle w:val="TJ2"/>
        <w:rPr>
          <w:rFonts w:asciiTheme="minorHAnsi" w:eastAsia="SimSun" w:hAnsiTheme="minorHAnsi" w:cstheme="minorBidi"/>
          <w:noProof/>
          <w:sz w:val="22"/>
          <w:szCs w:val="20"/>
          <w:lang w:val="hu-HU" w:eastAsia="zh-CN" w:bidi="hi-IN"/>
        </w:rPr>
      </w:pPr>
      <w:hyperlink w:anchor="_Toc74733374" w:history="1">
        <w:r w:rsidR="00E90D07" w:rsidRPr="00633939">
          <w:rPr>
            <w:rStyle w:val="Hiperhivatkozs"/>
            <w:noProof/>
          </w:rPr>
          <w:t>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Version History</w:t>
        </w:r>
        <w:r w:rsidR="00E90D07">
          <w:rPr>
            <w:noProof/>
            <w:webHidden/>
          </w:rPr>
          <w:tab/>
        </w:r>
        <w:r w:rsidR="00E90D07">
          <w:rPr>
            <w:noProof/>
            <w:webHidden/>
          </w:rPr>
          <w:fldChar w:fldCharType="begin"/>
        </w:r>
        <w:r w:rsidR="00E90D07">
          <w:rPr>
            <w:noProof/>
            <w:webHidden/>
          </w:rPr>
          <w:instrText xml:space="preserve"> PAGEREF _Toc74733374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AF3199B" w14:textId="53723388" w:rsidR="00E90D07" w:rsidRDefault="00C5363C">
      <w:pPr>
        <w:pStyle w:val="TJ3"/>
        <w:rPr>
          <w:rFonts w:asciiTheme="minorHAnsi" w:eastAsia="SimSun" w:hAnsiTheme="minorHAnsi" w:cstheme="minorBidi"/>
          <w:noProof/>
          <w:sz w:val="22"/>
          <w:szCs w:val="20"/>
          <w:lang w:val="hu-HU" w:eastAsia="zh-CN" w:bidi="hi-IN"/>
        </w:rPr>
      </w:pPr>
      <w:hyperlink w:anchor="_Toc7473337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About this version</w:t>
        </w:r>
        <w:r w:rsidR="00E90D07">
          <w:rPr>
            <w:noProof/>
            <w:webHidden/>
          </w:rPr>
          <w:tab/>
        </w:r>
        <w:r w:rsidR="00E90D07">
          <w:rPr>
            <w:noProof/>
            <w:webHidden/>
          </w:rPr>
          <w:fldChar w:fldCharType="begin"/>
        </w:r>
        <w:r w:rsidR="00E90D07">
          <w:rPr>
            <w:noProof/>
            <w:webHidden/>
          </w:rPr>
          <w:instrText xml:space="preserve"> PAGEREF _Toc74733375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4B2A087B" w14:textId="3374F855" w:rsidR="00E90D07" w:rsidRDefault="00C5363C">
      <w:pPr>
        <w:pStyle w:val="TJ3"/>
        <w:rPr>
          <w:rFonts w:asciiTheme="minorHAnsi" w:eastAsia="SimSun" w:hAnsiTheme="minorHAnsi" w:cstheme="minorBidi"/>
          <w:noProof/>
          <w:sz w:val="22"/>
          <w:szCs w:val="20"/>
          <w:lang w:val="hu-HU" w:eastAsia="zh-CN" w:bidi="hi-IN"/>
        </w:rPr>
      </w:pPr>
      <w:hyperlink w:anchor="_Toc74733376"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Fundamental changes since version 1</w:t>
        </w:r>
        <w:r w:rsidR="00E90D07">
          <w:rPr>
            <w:noProof/>
            <w:webHidden/>
          </w:rPr>
          <w:tab/>
        </w:r>
        <w:r w:rsidR="00E90D07">
          <w:rPr>
            <w:noProof/>
            <w:webHidden/>
          </w:rPr>
          <w:fldChar w:fldCharType="begin"/>
        </w:r>
        <w:r w:rsidR="00E90D07">
          <w:rPr>
            <w:noProof/>
            <w:webHidden/>
          </w:rPr>
          <w:instrText xml:space="preserve"> PAGEREF _Toc74733376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69420DD" w14:textId="11F1F9EF" w:rsidR="00E90D07" w:rsidRDefault="00C5363C">
      <w:pPr>
        <w:pStyle w:val="TJ2"/>
        <w:rPr>
          <w:rFonts w:asciiTheme="minorHAnsi" w:eastAsia="SimSun" w:hAnsiTheme="minorHAnsi" w:cstheme="minorBidi"/>
          <w:noProof/>
          <w:sz w:val="22"/>
          <w:szCs w:val="20"/>
          <w:lang w:val="hu-HU" w:eastAsia="zh-CN" w:bidi="hi-IN"/>
        </w:rPr>
      </w:pPr>
      <w:hyperlink w:anchor="_Toc74733377" w:history="1">
        <w:r w:rsidR="00E90D07" w:rsidRPr="00633939">
          <w:rPr>
            <w:rStyle w:val="Hiperhivatkozs"/>
            <w:noProof/>
          </w:rPr>
          <w:t>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Introductory Remarks</w:t>
        </w:r>
        <w:r w:rsidR="00E90D07">
          <w:rPr>
            <w:noProof/>
            <w:webHidden/>
          </w:rPr>
          <w:tab/>
        </w:r>
        <w:r w:rsidR="00E90D07">
          <w:rPr>
            <w:noProof/>
            <w:webHidden/>
          </w:rPr>
          <w:fldChar w:fldCharType="begin"/>
        </w:r>
        <w:r w:rsidR="00E90D07">
          <w:rPr>
            <w:noProof/>
            <w:webHidden/>
          </w:rPr>
          <w:instrText xml:space="preserve"> PAGEREF _Toc74733377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1BBD9162" w14:textId="2D069CB8" w:rsidR="00E90D07" w:rsidRDefault="00C5363C">
      <w:pPr>
        <w:pStyle w:val="TJ3"/>
        <w:rPr>
          <w:rFonts w:asciiTheme="minorHAnsi" w:eastAsia="SimSun" w:hAnsiTheme="minorHAnsi" w:cstheme="minorBidi"/>
          <w:noProof/>
          <w:sz w:val="22"/>
          <w:szCs w:val="20"/>
          <w:lang w:val="hu-HU" w:eastAsia="zh-CN" w:bidi="hi-IN"/>
        </w:rPr>
      </w:pPr>
      <w:hyperlink w:anchor="_Toc74733378" w:history="1">
        <w:r w:rsidR="00E90D07" w:rsidRPr="00633939">
          <w:rPr>
            <w:rStyle w:val="Hiperhivatkozs"/>
            <w:noProof/>
          </w:rPr>
          <w:t>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Acknowledgements</w:t>
        </w:r>
        <w:r w:rsidR="00E90D07">
          <w:rPr>
            <w:noProof/>
            <w:webHidden/>
          </w:rPr>
          <w:tab/>
        </w:r>
        <w:r w:rsidR="00E90D07">
          <w:rPr>
            <w:noProof/>
            <w:webHidden/>
          </w:rPr>
          <w:fldChar w:fldCharType="begin"/>
        </w:r>
        <w:r w:rsidR="00E90D07">
          <w:rPr>
            <w:noProof/>
            <w:webHidden/>
          </w:rPr>
          <w:instrText xml:space="preserve"> PAGEREF _Toc74733378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27F20EF" w14:textId="6B894B90" w:rsidR="00E90D07" w:rsidRDefault="00C5363C">
      <w:pPr>
        <w:pStyle w:val="TJ3"/>
        <w:rPr>
          <w:rFonts w:asciiTheme="minorHAnsi" w:eastAsia="SimSun" w:hAnsiTheme="minorHAnsi" w:cstheme="minorBidi"/>
          <w:noProof/>
          <w:sz w:val="22"/>
          <w:szCs w:val="20"/>
          <w:lang w:val="hu-HU" w:eastAsia="zh-CN" w:bidi="hi-IN"/>
        </w:rPr>
      </w:pPr>
      <w:hyperlink w:anchor="_Toc74733379" w:history="1">
        <w:r w:rsidR="00E90D07" w:rsidRPr="00633939">
          <w:rPr>
            <w:rStyle w:val="Hiperhivatkozs"/>
            <w:noProof/>
          </w:rPr>
          <w:t>1.2.2.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Scope</w:t>
        </w:r>
        <w:r w:rsidR="00E90D07">
          <w:rPr>
            <w:noProof/>
            <w:webHidden/>
          </w:rPr>
          <w:tab/>
        </w:r>
        <w:r w:rsidR="00E90D07">
          <w:rPr>
            <w:noProof/>
            <w:webHidden/>
          </w:rPr>
          <w:fldChar w:fldCharType="begin"/>
        </w:r>
        <w:r w:rsidR="00E90D07">
          <w:rPr>
            <w:noProof/>
            <w:webHidden/>
          </w:rPr>
          <w:instrText xml:space="preserve"> PAGEREF _Toc74733379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721F63D6" w14:textId="731C06A5" w:rsidR="00E90D07" w:rsidRDefault="00C5363C">
      <w:pPr>
        <w:pStyle w:val="TJ3"/>
        <w:rPr>
          <w:rFonts w:asciiTheme="minorHAnsi" w:eastAsia="SimSun" w:hAnsiTheme="minorHAnsi" w:cstheme="minorBidi"/>
          <w:noProof/>
          <w:sz w:val="22"/>
          <w:szCs w:val="20"/>
          <w:lang w:val="hu-HU" w:eastAsia="zh-CN" w:bidi="hi-IN"/>
        </w:rPr>
      </w:pPr>
      <w:hyperlink w:anchor="_Toc74733380" w:history="1">
        <w:r w:rsidR="00E90D07" w:rsidRPr="00633939">
          <w:rPr>
            <w:rStyle w:val="Hiperhivatkozs"/>
            <w:noProof/>
          </w:rPr>
          <w:t>1.2.3.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Further reading</w:t>
        </w:r>
        <w:r w:rsidR="00E90D07">
          <w:rPr>
            <w:noProof/>
            <w:webHidden/>
          </w:rPr>
          <w:tab/>
        </w:r>
        <w:r w:rsidR="00E90D07">
          <w:rPr>
            <w:noProof/>
            <w:webHidden/>
          </w:rPr>
          <w:fldChar w:fldCharType="begin"/>
        </w:r>
        <w:r w:rsidR="00E90D07">
          <w:rPr>
            <w:noProof/>
            <w:webHidden/>
          </w:rPr>
          <w:instrText xml:space="preserve"> PAGEREF _Toc74733380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394601FA" w14:textId="03CC081D" w:rsidR="00E90D07" w:rsidRDefault="00C5363C">
      <w:pPr>
        <w:pStyle w:val="TJ3"/>
        <w:rPr>
          <w:rFonts w:asciiTheme="minorHAnsi" w:eastAsia="SimSun" w:hAnsiTheme="minorHAnsi" w:cstheme="minorBidi"/>
          <w:noProof/>
          <w:sz w:val="22"/>
          <w:szCs w:val="20"/>
          <w:lang w:val="hu-HU" w:eastAsia="zh-CN" w:bidi="hi-IN"/>
        </w:rPr>
      </w:pPr>
      <w:hyperlink w:anchor="_Toc74733381" w:history="1">
        <w:r w:rsidR="00E90D07" w:rsidRPr="00633939">
          <w:rPr>
            <w:rStyle w:val="Hiperhivatkozs"/>
            <w:noProof/>
          </w:rPr>
          <w:t>1.2.4.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Software</w:t>
        </w:r>
        <w:r w:rsidR="00E90D07">
          <w:rPr>
            <w:noProof/>
            <w:webHidden/>
          </w:rPr>
          <w:tab/>
        </w:r>
        <w:r w:rsidR="00E90D07">
          <w:rPr>
            <w:noProof/>
            <w:webHidden/>
          </w:rPr>
          <w:fldChar w:fldCharType="begin"/>
        </w:r>
        <w:r w:rsidR="00E90D07">
          <w:rPr>
            <w:noProof/>
            <w:webHidden/>
          </w:rPr>
          <w:instrText xml:space="preserve"> PAGEREF _Toc74733381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4DC6A9C3" w14:textId="26F48C8B" w:rsidR="00E90D07" w:rsidRDefault="00C5363C">
      <w:pPr>
        <w:pStyle w:val="TJ3"/>
        <w:rPr>
          <w:rFonts w:asciiTheme="minorHAnsi" w:eastAsia="SimSun" w:hAnsiTheme="minorHAnsi" w:cstheme="minorBidi"/>
          <w:noProof/>
          <w:sz w:val="22"/>
          <w:szCs w:val="20"/>
          <w:lang w:val="hu-HU" w:eastAsia="zh-CN" w:bidi="hi-IN"/>
        </w:rPr>
      </w:pPr>
      <w:hyperlink w:anchor="_Toc74733382" w:history="1">
        <w:r w:rsidR="00E90D07" w:rsidRPr="00633939">
          <w:rPr>
            <w:rStyle w:val="Hiperhivatkozs"/>
            <w:noProof/>
          </w:rPr>
          <w:t>1.2.5.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w:t>
        </w:r>
        <w:r w:rsidR="00E90D07">
          <w:rPr>
            <w:noProof/>
            <w:webHidden/>
          </w:rPr>
          <w:tab/>
        </w:r>
        <w:r w:rsidR="00E90D07">
          <w:rPr>
            <w:noProof/>
            <w:webHidden/>
          </w:rPr>
          <w:fldChar w:fldCharType="begin"/>
        </w:r>
        <w:r w:rsidR="00E90D07">
          <w:rPr>
            <w:noProof/>
            <w:webHidden/>
          </w:rPr>
          <w:instrText xml:space="preserve"> PAGEREF _Toc74733382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96B84CA" w14:textId="37AACB37" w:rsidR="00E90D07" w:rsidRDefault="00C5363C">
      <w:pPr>
        <w:pStyle w:val="TJ2"/>
        <w:rPr>
          <w:rFonts w:asciiTheme="minorHAnsi" w:eastAsia="SimSun" w:hAnsiTheme="minorHAnsi" w:cstheme="minorBidi"/>
          <w:noProof/>
          <w:sz w:val="22"/>
          <w:szCs w:val="20"/>
          <w:lang w:val="hu-HU" w:eastAsia="zh-CN" w:bidi="hi-IN"/>
        </w:rPr>
      </w:pPr>
      <w:hyperlink w:anchor="_Toc74733383" w:history="1">
        <w:r w:rsidR="00E90D07" w:rsidRPr="00633939">
          <w:rPr>
            <w:rStyle w:val="Hiperhivatkozs"/>
            <w:noProof/>
          </w:rPr>
          <w:t>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Terms and Definitions</w:t>
        </w:r>
        <w:r w:rsidR="00E90D07">
          <w:rPr>
            <w:noProof/>
            <w:webHidden/>
          </w:rPr>
          <w:tab/>
        </w:r>
        <w:r w:rsidR="00E90D07">
          <w:rPr>
            <w:noProof/>
            <w:webHidden/>
          </w:rPr>
          <w:fldChar w:fldCharType="begin"/>
        </w:r>
        <w:r w:rsidR="00E90D07">
          <w:rPr>
            <w:noProof/>
            <w:webHidden/>
          </w:rPr>
          <w:instrText xml:space="preserve"> PAGEREF _Toc74733383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0CD22941" w14:textId="42C43A1C" w:rsidR="00E90D07" w:rsidRDefault="00C5363C">
      <w:pPr>
        <w:pStyle w:val="TJ3"/>
        <w:rPr>
          <w:rFonts w:asciiTheme="minorHAnsi" w:eastAsia="SimSun" w:hAnsiTheme="minorHAnsi" w:cstheme="minorBidi"/>
          <w:noProof/>
          <w:sz w:val="22"/>
          <w:szCs w:val="20"/>
          <w:lang w:val="hu-HU" w:eastAsia="zh-CN" w:bidi="hi-IN"/>
        </w:rPr>
      </w:pPr>
      <w:hyperlink w:anchor="_Toc74733384" w:history="1">
        <w:r w:rsidR="00E90D07" w:rsidRPr="00633939">
          <w:rPr>
            <w:rStyle w:val="Hiperhivatkozs"/>
            <w:noProof/>
          </w:rPr>
          <w:t>1.3.1.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_Toc74733384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75855D5B" w14:textId="12E3621F" w:rsidR="00E90D07" w:rsidRDefault="00C5363C">
      <w:pPr>
        <w:pStyle w:val="TJ3"/>
        <w:rPr>
          <w:rFonts w:asciiTheme="minorHAnsi" w:eastAsia="SimSun" w:hAnsiTheme="minorHAnsi" w:cstheme="minorBidi"/>
          <w:noProof/>
          <w:sz w:val="22"/>
          <w:szCs w:val="20"/>
          <w:lang w:val="hu-HU" w:eastAsia="zh-CN" w:bidi="hi-IN"/>
        </w:rPr>
      </w:pPr>
      <w:hyperlink w:anchor="_Toc74733385" w:history="1">
        <w:r w:rsidR="00E90D07" w:rsidRPr="00633939">
          <w:rPr>
            <w:rStyle w:val="Hiperhivatkozs"/>
            <w:noProof/>
          </w:rPr>
          <w:t>1.3.2.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Basic terminology</w:t>
        </w:r>
        <w:r w:rsidR="00E90D07">
          <w:rPr>
            <w:noProof/>
            <w:webHidden/>
          </w:rPr>
          <w:tab/>
        </w:r>
        <w:r w:rsidR="00E90D07">
          <w:rPr>
            <w:noProof/>
            <w:webHidden/>
          </w:rPr>
          <w:fldChar w:fldCharType="begin"/>
        </w:r>
        <w:r w:rsidR="00E90D07">
          <w:rPr>
            <w:noProof/>
            <w:webHidden/>
          </w:rPr>
          <w:instrText xml:space="preserve"> PAGEREF _Toc74733385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185B557C" w14:textId="011B99F3" w:rsidR="00E90D07" w:rsidRDefault="00C5363C">
      <w:pPr>
        <w:pStyle w:val="TJ3"/>
        <w:rPr>
          <w:rFonts w:asciiTheme="minorHAnsi" w:eastAsia="SimSun" w:hAnsiTheme="minorHAnsi" w:cstheme="minorBidi"/>
          <w:noProof/>
          <w:sz w:val="22"/>
          <w:szCs w:val="20"/>
          <w:lang w:val="hu-HU" w:eastAsia="zh-CN" w:bidi="hi-IN"/>
        </w:rPr>
      </w:pPr>
      <w:hyperlink w:anchor="_Toc74733386" w:history="1">
        <w:r w:rsidR="00E90D07" w:rsidRPr="00633939">
          <w:rPr>
            <w:rStyle w:val="Hiperhivatkozs"/>
            <w:noProof/>
          </w:rPr>
          <w:t>1.3.3.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terms and concepts</w:t>
        </w:r>
        <w:r w:rsidR="00E90D07">
          <w:rPr>
            <w:noProof/>
            <w:webHidden/>
          </w:rPr>
          <w:tab/>
        </w:r>
        <w:r w:rsidR="00E90D07">
          <w:rPr>
            <w:noProof/>
            <w:webHidden/>
          </w:rPr>
          <w:fldChar w:fldCharType="begin"/>
        </w:r>
        <w:r w:rsidR="00E90D07">
          <w:rPr>
            <w:noProof/>
            <w:webHidden/>
          </w:rPr>
          <w:instrText xml:space="preserve"> PAGEREF _Toc74733386 \h </w:instrText>
        </w:r>
        <w:r w:rsidR="00E90D07">
          <w:rPr>
            <w:noProof/>
            <w:webHidden/>
          </w:rPr>
        </w:r>
        <w:r w:rsidR="00E90D07">
          <w:rPr>
            <w:noProof/>
            <w:webHidden/>
          </w:rPr>
          <w:fldChar w:fldCharType="separate"/>
        </w:r>
        <w:r w:rsidR="00E90D07">
          <w:rPr>
            <w:noProof/>
            <w:webHidden/>
          </w:rPr>
          <w:t>9</w:t>
        </w:r>
        <w:r w:rsidR="00E90D07">
          <w:rPr>
            <w:noProof/>
            <w:webHidden/>
          </w:rPr>
          <w:fldChar w:fldCharType="end"/>
        </w:r>
      </w:hyperlink>
    </w:p>
    <w:p w14:paraId="02EB3F68" w14:textId="3B16B004" w:rsidR="00E90D07" w:rsidRDefault="00C5363C">
      <w:pPr>
        <w:pStyle w:val="TJ3"/>
        <w:rPr>
          <w:rFonts w:asciiTheme="minorHAnsi" w:eastAsia="SimSun" w:hAnsiTheme="minorHAnsi" w:cstheme="minorBidi"/>
          <w:noProof/>
          <w:sz w:val="22"/>
          <w:szCs w:val="20"/>
          <w:lang w:val="hu-HU" w:eastAsia="zh-CN" w:bidi="hi-IN"/>
        </w:rPr>
      </w:pPr>
      <w:hyperlink w:anchor="_Toc74733387" w:history="1">
        <w:r w:rsidR="00E90D07" w:rsidRPr="00633939">
          <w:rPr>
            <w:rStyle w:val="Hiperhivatkozs"/>
            <w:noProof/>
          </w:rPr>
          <w:t>1.3.4.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Conceptual markup</w:t>
        </w:r>
        <w:r w:rsidR="00E90D07">
          <w:rPr>
            <w:noProof/>
            <w:webHidden/>
          </w:rPr>
          <w:tab/>
        </w:r>
        <w:r w:rsidR="00E90D07">
          <w:rPr>
            <w:noProof/>
            <w:webHidden/>
          </w:rPr>
          <w:fldChar w:fldCharType="begin"/>
        </w:r>
        <w:r w:rsidR="00E90D07">
          <w:rPr>
            <w:noProof/>
            <w:webHidden/>
          </w:rPr>
          <w:instrText xml:space="preserve"> PAGEREF _Toc74733387 \h </w:instrText>
        </w:r>
        <w:r w:rsidR="00E90D07">
          <w:rPr>
            <w:noProof/>
            <w:webHidden/>
          </w:rPr>
        </w:r>
        <w:r w:rsidR="00E90D07">
          <w:rPr>
            <w:noProof/>
            <w:webHidden/>
          </w:rPr>
          <w:fldChar w:fldCharType="separate"/>
        </w:r>
        <w:r w:rsidR="00E90D07">
          <w:rPr>
            <w:noProof/>
            <w:webHidden/>
          </w:rPr>
          <w:t>12</w:t>
        </w:r>
        <w:r w:rsidR="00E90D07">
          <w:rPr>
            <w:noProof/>
            <w:webHidden/>
          </w:rPr>
          <w:fldChar w:fldCharType="end"/>
        </w:r>
      </w:hyperlink>
    </w:p>
    <w:p w14:paraId="15EC2597" w14:textId="366D4754" w:rsidR="00E90D07" w:rsidRDefault="00C5363C">
      <w:pPr>
        <w:pStyle w:val="TJ2"/>
        <w:rPr>
          <w:rFonts w:asciiTheme="minorHAnsi" w:eastAsia="SimSun" w:hAnsiTheme="minorHAnsi" w:cstheme="minorBidi"/>
          <w:noProof/>
          <w:sz w:val="22"/>
          <w:szCs w:val="20"/>
          <w:lang w:val="hu-HU" w:eastAsia="zh-CN" w:bidi="hi-IN"/>
        </w:rPr>
      </w:pPr>
      <w:hyperlink w:anchor="_Toc74733388" w:history="1">
        <w:r w:rsidR="00E90D07" w:rsidRPr="00633939">
          <w:rPr>
            <w:rStyle w:val="Hiperhivatkozs"/>
            <w:noProof/>
          </w:rPr>
          <w:t>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 of an EpiDoc Edition</w:t>
        </w:r>
        <w:r w:rsidR="00E90D07">
          <w:rPr>
            <w:noProof/>
            <w:webHidden/>
          </w:rPr>
          <w:tab/>
        </w:r>
        <w:r w:rsidR="00E90D07">
          <w:rPr>
            <w:noProof/>
            <w:webHidden/>
          </w:rPr>
          <w:fldChar w:fldCharType="begin"/>
        </w:r>
        <w:r w:rsidR="00E90D07">
          <w:rPr>
            <w:noProof/>
            <w:webHidden/>
          </w:rPr>
          <w:instrText xml:space="preserve"> PAGEREF _Toc74733388 \h </w:instrText>
        </w:r>
        <w:r w:rsidR="00E90D07">
          <w:rPr>
            <w:noProof/>
            <w:webHidden/>
          </w:rPr>
        </w:r>
        <w:r w:rsidR="00E90D07">
          <w:rPr>
            <w:noProof/>
            <w:webHidden/>
          </w:rPr>
          <w:fldChar w:fldCharType="separate"/>
        </w:r>
        <w:r w:rsidR="00E90D07">
          <w:rPr>
            <w:noProof/>
            <w:webHidden/>
          </w:rPr>
          <w:t>13</w:t>
        </w:r>
        <w:r w:rsidR="00E90D07">
          <w:rPr>
            <w:noProof/>
            <w:webHidden/>
          </w:rPr>
          <w:fldChar w:fldCharType="end"/>
        </w:r>
      </w:hyperlink>
    </w:p>
    <w:p w14:paraId="1F6ADD2A" w14:textId="1B6ABE39" w:rsidR="00E90D07" w:rsidRDefault="00C5363C">
      <w:pPr>
        <w:pStyle w:val="TJ1"/>
        <w:rPr>
          <w:rFonts w:asciiTheme="minorHAnsi" w:eastAsia="SimSun" w:hAnsiTheme="minorHAnsi" w:cstheme="minorBidi"/>
          <w:b w:val="0"/>
          <w:noProof/>
          <w:szCs w:val="20"/>
          <w:lang w:val="hu-HU" w:eastAsia="zh-CN" w:bidi="hi-IN"/>
        </w:rPr>
      </w:pPr>
      <w:hyperlink w:anchor="_Toc74733389" w:history="1">
        <w:r w:rsidR="00E90D07" w:rsidRPr="00633939">
          <w:rPr>
            <w:rStyle w:val="Hiperhivatkozs"/>
            <w:noProof/>
          </w:rPr>
          <w:t>2.</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Intrinsic Structure in the Edition</w:t>
        </w:r>
        <w:r w:rsidR="00E90D07">
          <w:rPr>
            <w:noProof/>
            <w:webHidden/>
          </w:rPr>
          <w:tab/>
        </w:r>
        <w:r w:rsidR="00E90D07">
          <w:rPr>
            <w:noProof/>
            <w:webHidden/>
          </w:rPr>
          <w:fldChar w:fldCharType="begin"/>
        </w:r>
        <w:r w:rsidR="00E90D07">
          <w:rPr>
            <w:noProof/>
            <w:webHidden/>
          </w:rPr>
          <w:instrText xml:space="preserve"> PAGEREF _Toc74733389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61B34D6D" w14:textId="50F8380F" w:rsidR="00E90D07" w:rsidRDefault="00C5363C">
      <w:pPr>
        <w:pStyle w:val="TJ2"/>
        <w:rPr>
          <w:rFonts w:asciiTheme="minorHAnsi" w:eastAsia="SimSun" w:hAnsiTheme="minorHAnsi" w:cstheme="minorBidi"/>
          <w:noProof/>
          <w:sz w:val="22"/>
          <w:szCs w:val="20"/>
          <w:lang w:val="hu-HU" w:eastAsia="zh-CN" w:bidi="hi-IN"/>
        </w:rPr>
      </w:pPr>
      <w:hyperlink w:anchor="_Toc74733390" w:history="1">
        <w:r w:rsidR="00E90D07" w:rsidRPr="00633939">
          <w:rPr>
            <w:rStyle w:val="Hiperhivatkozs"/>
            <w:noProof/>
          </w:rPr>
          <w:t>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Block-level Containers for Intrinsic Structure</w:t>
        </w:r>
        <w:r w:rsidR="00E90D07">
          <w:rPr>
            <w:noProof/>
            <w:webHidden/>
          </w:rPr>
          <w:tab/>
        </w:r>
        <w:r w:rsidR="00E90D07">
          <w:rPr>
            <w:noProof/>
            <w:webHidden/>
          </w:rPr>
          <w:fldChar w:fldCharType="begin"/>
        </w:r>
        <w:r w:rsidR="00E90D07">
          <w:rPr>
            <w:noProof/>
            <w:webHidden/>
          </w:rPr>
          <w:instrText xml:space="preserve"> PAGEREF _Toc74733390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6AE3F24" w14:textId="340EB77F" w:rsidR="00E90D07" w:rsidRDefault="00C5363C">
      <w:pPr>
        <w:pStyle w:val="TJ3"/>
        <w:rPr>
          <w:rFonts w:asciiTheme="minorHAnsi" w:eastAsia="SimSun" w:hAnsiTheme="minorHAnsi" w:cstheme="minorBidi"/>
          <w:noProof/>
          <w:sz w:val="22"/>
          <w:szCs w:val="20"/>
          <w:lang w:val="hu-HU" w:eastAsia="zh-CN" w:bidi="hi-IN"/>
        </w:rPr>
      </w:pPr>
      <w:hyperlink w:anchor="_Toc74733391" w:history="1">
        <w:r w:rsidR="00E90D07" w:rsidRPr="00633939">
          <w:rPr>
            <w:rStyle w:val="Hiperhivatkozs"/>
            <w:noProof/>
          </w:rPr>
          <w:t>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_Toc74733391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55B91B2C" w14:textId="74E3CC16" w:rsidR="00E90D07" w:rsidRDefault="00C5363C">
      <w:pPr>
        <w:pStyle w:val="TJ3"/>
        <w:rPr>
          <w:rFonts w:asciiTheme="minorHAnsi" w:eastAsia="SimSun" w:hAnsiTheme="minorHAnsi" w:cstheme="minorBidi"/>
          <w:noProof/>
          <w:sz w:val="22"/>
          <w:szCs w:val="20"/>
          <w:lang w:val="hu-HU" w:eastAsia="zh-CN" w:bidi="hi-IN"/>
        </w:rPr>
      </w:pPr>
      <w:hyperlink w:anchor="_Toc74733392" w:history="1">
        <w:r w:rsidR="00E90D07" w:rsidRPr="00633939">
          <w:rPr>
            <w:rStyle w:val="Hiperhivatkozs"/>
            <w:noProof/>
          </w:rPr>
          <w:t>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 segmentation interfering with container boundaries</w:t>
        </w:r>
        <w:r w:rsidR="00E90D07">
          <w:rPr>
            <w:noProof/>
            <w:webHidden/>
          </w:rPr>
          <w:tab/>
        </w:r>
        <w:r w:rsidR="00E90D07">
          <w:rPr>
            <w:noProof/>
            <w:webHidden/>
          </w:rPr>
          <w:fldChar w:fldCharType="begin"/>
        </w:r>
        <w:r w:rsidR="00E90D07">
          <w:rPr>
            <w:noProof/>
            <w:webHidden/>
          </w:rPr>
          <w:instrText xml:space="preserve"> PAGEREF _Toc74733392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95451AF" w14:textId="4ACAF4AE" w:rsidR="00E90D07" w:rsidRDefault="00C5363C">
      <w:pPr>
        <w:pStyle w:val="TJ3"/>
        <w:rPr>
          <w:rFonts w:asciiTheme="minorHAnsi" w:eastAsia="SimSun" w:hAnsiTheme="minorHAnsi" w:cstheme="minorBidi"/>
          <w:noProof/>
          <w:sz w:val="22"/>
          <w:szCs w:val="20"/>
          <w:lang w:val="hu-HU" w:eastAsia="zh-CN" w:bidi="hi-IN"/>
        </w:rPr>
      </w:pPr>
      <w:hyperlink w:anchor="_Toc74733393" w:history="1">
        <w:r w:rsidR="00E90D07" w:rsidRPr="00633939">
          <w:rPr>
            <w:rStyle w:val="Hiperhivatkozs"/>
            <w:noProof/>
          </w:rPr>
          <w:t>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Incomplete text containers</w:t>
        </w:r>
        <w:r w:rsidR="00E90D07">
          <w:rPr>
            <w:noProof/>
            <w:webHidden/>
          </w:rPr>
          <w:tab/>
        </w:r>
        <w:r w:rsidR="00E90D07">
          <w:rPr>
            <w:noProof/>
            <w:webHidden/>
          </w:rPr>
          <w:fldChar w:fldCharType="begin"/>
        </w:r>
        <w:r w:rsidR="00E90D07">
          <w:rPr>
            <w:noProof/>
            <w:webHidden/>
          </w:rPr>
          <w:instrText xml:space="preserve"> PAGEREF _Toc74733393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2CE7339" w14:textId="31C8531C" w:rsidR="00E90D07" w:rsidRDefault="00C5363C">
      <w:pPr>
        <w:pStyle w:val="TJ2"/>
        <w:rPr>
          <w:rFonts w:asciiTheme="minorHAnsi" w:eastAsia="SimSun" w:hAnsiTheme="minorHAnsi" w:cstheme="minorBidi"/>
          <w:noProof/>
          <w:sz w:val="22"/>
          <w:szCs w:val="20"/>
          <w:lang w:val="hu-HU" w:eastAsia="zh-CN" w:bidi="hi-IN"/>
        </w:rPr>
      </w:pPr>
      <w:hyperlink w:anchor="_Toc74733394" w:history="1">
        <w:r w:rsidR="00E90D07" w:rsidRPr="00633939">
          <w:rPr>
            <w:rStyle w:val="Hiperhivatkozs"/>
            <w:noProof/>
          </w:rPr>
          <w:t>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Prose Containers</w:t>
        </w:r>
        <w:r w:rsidR="00E90D07">
          <w:rPr>
            <w:noProof/>
            <w:webHidden/>
          </w:rPr>
          <w:tab/>
        </w:r>
        <w:r w:rsidR="00E90D07">
          <w:rPr>
            <w:noProof/>
            <w:webHidden/>
          </w:rPr>
          <w:fldChar w:fldCharType="begin"/>
        </w:r>
        <w:r w:rsidR="00E90D07">
          <w:rPr>
            <w:noProof/>
            <w:webHidden/>
          </w:rPr>
          <w:instrText xml:space="preserve"> PAGEREF _Toc74733394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5274AF0" w14:textId="373C10AD" w:rsidR="00E90D07" w:rsidRDefault="00C5363C">
      <w:pPr>
        <w:pStyle w:val="TJ3"/>
        <w:rPr>
          <w:rFonts w:asciiTheme="minorHAnsi" w:eastAsia="SimSun" w:hAnsiTheme="minorHAnsi" w:cstheme="minorBidi"/>
          <w:noProof/>
          <w:sz w:val="22"/>
          <w:szCs w:val="20"/>
          <w:lang w:val="hu-HU" w:eastAsia="zh-CN" w:bidi="hi-IN"/>
        </w:rPr>
      </w:pPr>
      <w:hyperlink w:anchor="_Toc74733395" w:history="1">
        <w:r w:rsidR="00E90D07" w:rsidRPr="00633939">
          <w:rPr>
            <w:rStyle w:val="Hiperhivatkozs"/>
            <w:noProof/>
          </w:rPr>
          <w:t>2.2.1.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Paragraphs</w:t>
        </w:r>
        <w:r w:rsidR="00E90D07">
          <w:rPr>
            <w:noProof/>
            <w:webHidden/>
          </w:rPr>
          <w:tab/>
        </w:r>
        <w:r w:rsidR="00E90D07">
          <w:rPr>
            <w:noProof/>
            <w:webHidden/>
          </w:rPr>
          <w:fldChar w:fldCharType="begin"/>
        </w:r>
        <w:r w:rsidR="00E90D07">
          <w:rPr>
            <w:noProof/>
            <w:webHidden/>
          </w:rPr>
          <w:instrText xml:space="preserve"> PAGEREF _Toc74733395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F72D57D" w14:textId="72FBCDA7" w:rsidR="00E90D07" w:rsidRDefault="00C5363C">
      <w:pPr>
        <w:pStyle w:val="TJ3"/>
        <w:rPr>
          <w:rFonts w:asciiTheme="minorHAnsi" w:eastAsia="SimSun" w:hAnsiTheme="minorHAnsi" w:cstheme="minorBidi"/>
          <w:noProof/>
          <w:sz w:val="22"/>
          <w:szCs w:val="20"/>
          <w:lang w:val="hu-HU" w:eastAsia="zh-CN" w:bidi="hi-IN"/>
        </w:rPr>
      </w:pPr>
      <w:hyperlink w:anchor="_Toc74733396" w:history="1">
        <w:r w:rsidR="00E90D07" w:rsidRPr="00633939">
          <w:rPr>
            <w:rStyle w:val="Hiperhivatkozs"/>
            <w:noProof/>
          </w:rPr>
          <w:t>2.2.2.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Anonymous blocks</w:t>
        </w:r>
        <w:r w:rsidR="00E90D07">
          <w:rPr>
            <w:noProof/>
            <w:webHidden/>
          </w:rPr>
          <w:tab/>
        </w:r>
        <w:r w:rsidR="00E90D07">
          <w:rPr>
            <w:noProof/>
            <w:webHidden/>
          </w:rPr>
          <w:fldChar w:fldCharType="begin"/>
        </w:r>
        <w:r w:rsidR="00E90D07">
          <w:rPr>
            <w:noProof/>
            <w:webHidden/>
          </w:rPr>
          <w:instrText xml:space="preserve"> PAGEREF _Toc74733396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37529CC" w14:textId="60309318" w:rsidR="00E90D07" w:rsidRDefault="00C5363C">
      <w:pPr>
        <w:pStyle w:val="TJ2"/>
        <w:rPr>
          <w:rFonts w:asciiTheme="minorHAnsi" w:eastAsia="SimSun" w:hAnsiTheme="minorHAnsi" w:cstheme="minorBidi"/>
          <w:noProof/>
          <w:sz w:val="22"/>
          <w:szCs w:val="20"/>
          <w:lang w:val="hu-HU" w:eastAsia="zh-CN" w:bidi="hi-IN"/>
        </w:rPr>
      </w:pPr>
      <w:hyperlink w:anchor="_Toc74733397" w:history="1">
        <w:r w:rsidR="00E90D07" w:rsidRPr="00633939">
          <w:rPr>
            <w:rStyle w:val="Hiperhivatkozs"/>
            <w:noProof/>
          </w:rPr>
          <w:t>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Containers</w:t>
        </w:r>
        <w:r w:rsidR="00E90D07">
          <w:rPr>
            <w:noProof/>
            <w:webHidden/>
          </w:rPr>
          <w:tab/>
        </w:r>
        <w:r w:rsidR="00E90D07">
          <w:rPr>
            <w:noProof/>
            <w:webHidden/>
          </w:rPr>
          <w:fldChar w:fldCharType="begin"/>
        </w:r>
        <w:r w:rsidR="00E90D07">
          <w:rPr>
            <w:noProof/>
            <w:webHidden/>
          </w:rPr>
          <w:instrText xml:space="preserve"> PAGEREF _Toc74733397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0D16E05" w14:textId="1F3E2508" w:rsidR="00E90D07" w:rsidRDefault="00C5363C">
      <w:pPr>
        <w:pStyle w:val="TJ3"/>
        <w:rPr>
          <w:rFonts w:asciiTheme="minorHAnsi" w:eastAsia="SimSun" w:hAnsiTheme="minorHAnsi" w:cstheme="minorBidi"/>
          <w:noProof/>
          <w:sz w:val="22"/>
          <w:szCs w:val="20"/>
          <w:lang w:val="hu-HU" w:eastAsia="zh-CN" w:bidi="hi-IN"/>
        </w:rPr>
      </w:pPr>
      <w:hyperlink w:anchor="_Toc74733398" w:history="1">
        <w:r w:rsidR="00E90D07" w:rsidRPr="00633939">
          <w:rPr>
            <w:rStyle w:val="Hiperhivatkozs"/>
            <w:noProof/>
          </w:rPr>
          <w:t>2.3.1.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Terminology and definitions</w:t>
        </w:r>
        <w:r w:rsidR="00E90D07">
          <w:rPr>
            <w:noProof/>
            <w:webHidden/>
          </w:rPr>
          <w:tab/>
        </w:r>
        <w:r w:rsidR="00E90D07">
          <w:rPr>
            <w:noProof/>
            <w:webHidden/>
          </w:rPr>
          <w:fldChar w:fldCharType="begin"/>
        </w:r>
        <w:r w:rsidR="00E90D07">
          <w:rPr>
            <w:noProof/>
            <w:webHidden/>
          </w:rPr>
          <w:instrText xml:space="preserve"> PAGEREF _Toc74733398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2D7699D9" w14:textId="3C140A0E" w:rsidR="00E90D07" w:rsidRDefault="00C5363C">
      <w:pPr>
        <w:pStyle w:val="TJ3"/>
        <w:rPr>
          <w:rFonts w:asciiTheme="minorHAnsi" w:eastAsia="SimSun" w:hAnsiTheme="minorHAnsi" w:cstheme="minorBidi"/>
          <w:noProof/>
          <w:sz w:val="22"/>
          <w:szCs w:val="20"/>
          <w:lang w:val="hu-HU" w:eastAsia="zh-CN" w:bidi="hi-IN"/>
        </w:rPr>
      </w:pPr>
      <w:hyperlink w:anchor="_Toc74733399" w:history="1">
        <w:r w:rsidR="00E90D07" w:rsidRPr="00633939">
          <w:rPr>
            <w:rStyle w:val="Hiperhivatkozs"/>
            <w:noProof/>
          </w:rPr>
          <w:t>2.3.2.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_Toc74733399 \h </w:instrText>
        </w:r>
        <w:r w:rsidR="00E90D07">
          <w:rPr>
            <w:noProof/>
            <w:webHidden/>
          </w:rPr>
        </w:r>
        <w:r w:rsidR="00E90D07">
          <w:rPr>
            <w:noProof/>
            <w:webHidden/>
          </w:rPr>
          <w:fldChar w:fldCharType="separate"/>
        </w:r>
        <w:r w:rsidR="00E90D07">
          <w:rPr>
            <w:noProof/>
            <w:webHidden/>
          </w:rPr>
          <w:t>19</w:t>
        </w:r>
        <w:r w:rsidR="00E90D07">
          <w:rPr>
            <w:noProof/>
            <w:webHidden/>
          </w:rPr>
          <w:fldChar w:fldCharType="end"/>
        </w:r>
      </w:hyperlink>
    </w:p>
    <w:p w14:paraId="39F8E031" w14:textId="0FE1DE38" w:rsidR="00E90D07" w:rsidRDefault="00C5363C">
      <w:pPr>
        <w:pStyle w:val="TJ3"/>
        <w:rPr>
          <w:rFonts w:asciiTheme="minorHAnsi" w:eastAsia="SimSun" w:hAnsiTheme="minorHAnsi" w:cstheme="minorBidi"/>
          <w:noProof/>
          <w:sz w:val="22"/>
          <w:szCs w:val="20"/>
          <w:lang w:val="hu-HU" w:eastAsia="zh-CN" w:bidi="hi-IN"/>
        </w:rPr>
      </w:pPr>
      <w:hyperlink w:anchor="_Toc74733400" w:history="1">
        <w:r w:rsidR="00E90D07" w:rsidRPr="00633939">
          <w:rPr>
            <w:rStyle w:val="Hiperhivatkozs"/>
            <w:noProof/>
          </w:rPr>
          <w:t>2.3.3.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stanzas</w:t>
        </w:r>
        <w:r w:rsidR="00E90D07">
          <w:rPr>
            <w:noProof/>
            <w:webHidden/>
          </w:rPr>
          <w:tab/>
        </w:r>
        <w:r w:rsidR="00E90D07">
          <w:rPr>
            <w:noProof/>
            <w:webHidden/>
          </w:rPr>
          <w:fldChar w:fldCharType="begin"/>
        </w:r>
        <w:r w:rsidR="00E90D07">
          <w:rPr>
            <w:noProof/>
            <w:webHidden/>
          </w:rPr>
          <w:instrText xml:space="preserve"> PAGEREF _Toc74733400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1BBD80C9" w14:textId="055F434E" w:rsidR="00E90D07" w:rsidRDefault="00C5363C">
      <w:pPr>
        <w:pStyle w:val="TJ3"/>
        <w:rPr>
          <w:rFonts w:asciiTheme="minorHAnsi" w:eastAsia="SimSun" w:hAnsiTheme="minorHAnsi" w:cstheme="minorBidi"/>
          <w:noProof/>
          <w:sz w:val="22"/>
          <w:szCs w:val="20"/>
          <w:lang w:val="hu-HU" w:eastAsia="zh-CN" w:bidi="hi-IN"/>
        </w:rPr>
      </w:pPr>
      <w:hyperlink w:anchor="_Toc74733401" w:history="1">
        <w:r w:rsidR="00E90D07" w:rsidRPr="00633939">
          <w:rPr>
            <w:rStyle w:val="Hiperhivatkozs"/>
            <w:noProof/>
          </w:rPr>
          <w:t>2.3.4.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stanzas</w:t>
        </w:r>
        <w:r w:rsidR="00E90D07">
          <w:rPr>
            <w:noProof/>
            <w:webHidden/>
          </w:rPr>
          <w:tab/>
        </w:r>
        <w:r w:rsidR="00E90D07">
          <w:rPr>
            <w:noProof/>
            <w:webHidden/>
          </w:rPr>
          <w:fldChar w:fldCharType="begin"/>
        </w:r>
        <w:r w:rsidR="00E90D07">
          <w:rPr>
            <w:noProof/>
            <w:webHidden/>
          </w:rPr>
          <w:instrText xml:space="preserve"> PAGEREF _Toc74733401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50024F59" w14:textId="0E521D8E" w:rsidR="00E90D07" w:rsidRDefault="00C5363C">
      <w:pPr>
        <w:pStyle w:val="TJ3"/>
        <w:rPr>
          <w:rFonts w:asciiTheme="minorHAnsi" w:eastAsia="SimSun" w:hAnsiTheme="minorHAnsi" w:cstheme="minorBidi"/>
          <w:noProof/>
          <w:sz w:val="22"/>
          <w:szCs w:val="20"/>
          <w:lang w:val="hu-HU" w:eastAsia="zh-CN" w:bidi="hi-IN"/>
        </w:rPr>
      </w:pPr>
      <w:hyperlink w:anchor="_Toc74733402" w:history="1">
        <w:r w:rsidR="00E90D07" w:rsidRPr="00633939">
          <w:rPr>
            <w:rStyle w:val="Hiperhivatkozs"/>
            <w:noProof/>
          </w:rPr>
          <w:t>2.3.5.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individual lines</w:t>
        </w:r>
        <w:r w:rsidR="00E90D07">
          <w:rPr>
            <w:noProof/>
            <w:webHidden/>
          </w:rPr>
          <w:tab/>
        </w:r>
        <w:r w:rsidR="00E90D07">
          <w:rPr>
            <w:noProof/>
            <w:webHidden/>
          </w:rPr>
          <w:fldChar w:fldCharType="begin"/>
        </w:r>
        <w:r w:rsidR="00E90D07">
          <w:rPr>
            <w:noProof/>
            <w:webHidden/>
          </w:rPr>
          <w:instrText xml:space="preserve"> PAGEREF _Toc74733402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03AAE93F" w14:textId="1A8C4DA9" w:rsidR="00E90D07" w:rsidRDefault="00C5363C">
      <w:pPr>
        <w:pStyle w:val="TJ3"/>
        <w:rPr>
          <w:rFonts w:asciiTheme="minorHAnsi" w:eastAsia="SimSun" w:hAnsiTheme="minorHAnsi" w:cstheme="minorBidi"/>
          <w:noProof/>
          <w:sz w:val="22"/>
          <w:szCs w:val="20"/>
          <w:lang w:val="hu-HU" w:eastAsia="zh-CN" w:bidi="hi-IN"/>
        </w:rPr>
      </w:pPr>
      <w:hyperlink w:anchor="_Toc74733403" w:history="1">
        <w:r w:rsidR="00E90D07" w:rsidRPr="00633939">
          <w:rPr>
            <w:rStyle w:val="Hiperhivatkozs"/>
            <w:noProof/>
          </w:rPr>
          <w:t>2.3.6.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lines and text segmentation</w:t>
        </w:r>
        <w:r w:rsidR="00E90D07">
          <w:rPr>
            <w:noProof/>
            <w:webHidden/>
          </w:rPr>
          <w:tab/>
        </w:r>
        <w:r w:rsidR="00E90D07">
          <w:rPr>
            <w:noProof/>
            <w:webHidden/>
          </w:rPr>
          <w:fldChar w:fldCharType="begin"/>
        </w:r>
        <w:r w:rsidR="00E90D07">
          <w:rPr>
            <w:noProof/>
            <w:webHidden/>
          </w:rPr>
          <w:instrText xml:space="preserve"> PAGEREF _Toc74733403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4EC2B62E" w14:textId="6B7CD0E5" w:rsidR="00E90D07" w:rsidRDefault="00C5363C">
      <w:pPr>
        <w:pStyle w:val="TJ3"/>
        <w:rPr>
          <w:rFonts w:asciiTheme="minorHAnsi" w:eastAsia="SimSun" w:hAnsiTheme="minorHAnsi" w:cstheme="minorBidi"/>
          <w:noProof/>
          <w:sz w:val="22"/>
          <w:szCs w:val="20"/>
          <w:lang w:val="hu-HU" w:eastAsia="zh-CN" w:bidi="hi-IN"/>
        </w:rPr>
      </w:pPr>
      <w:hyperlink w:anchor="_Toc74733404" w:history="1">
        <w:r w:rsidR="00E90D07" w:rsidRPr="00633939">
          <w:rPr>
            <w:rStyle w:val="Hiperhivatkozs"/>
            <w:noProof/>
          </w:rPr>
          <w:t>2.3.7.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markup versus other markup</w:t>
        </w:r>
        <w:r w:rsidR="00E90D07">
          <w:rPr>
            <w:noProof/>
            <w:webHidden/>
          </w:rPr>
          <w:tab/>
        </w:r>
        <w:r w:rsidR="00E90D07">
          <w:rPr>
            <w:noProof/>
            <w:webHidden/>
          </w:rPr>
          <w:fldChar w:fldCharType="begin"/>
        </w:r>
        <w:r w:rsidR="00E90D07">
          <w:rPr>
            <w:noProof/>
            <w:webHidden/>
          </w:rPr>
          <w:instrText xml:space="preserve"> PAGEREF _Toc74733404 \h </w:instrText>
        </w:r>
        <w:r w:rsidR="00E90D07">
          <w:rPr>
            <w:noProof/>
            <w:webHidden/>
          </w:rPr>
        </w:r>
        <w:r w:rsidR="00E90D07">
          <w:rPr>
            <w:noProof/>
            <w:webHidden/>
          </w:rPr>
          <w:fldChar w:fldCharType="separate"/>
        </w:r>
        <w:r w:rsidR="00E90D07">
          <w:rPr>
            <w:noProof/>
            <w:webHidden/>
          </w:rPr>
          <w:t>22</w:t>
        </w:r>
        <w:r w:rsidR="00E90D07">
          <w:rPr>
            <w:noProof/>
            <w:webHidden/>
          </w:rPr>
          <w:fldChar w:fldCharType="end"/>
        </w:r>
      </w:hyperlink>
    </w:p>
    <w:p w14:paraId="1ED3E791" w14:textId="2EE0D0EA" w:rsidR="00E90D07" w:rsidRDefault="00C5363C">
      <w:pPr>
        <w:pStyle w:val="TJ3"/>
        <w:rPr>
          <w:rFonts w:asciiTheme="minorHAnsi" w:eastAsia="SimSun" w:hAnsiTheme="minorHAnsi" w:cstheme="minorBidi"/>
          <w:noProof/>
          <w:sz w:val="22"/>
          <w:szCs w:val="20"/>
          <w:lang w:val="hu-HU" w:eastAsia="zh-CN" w:bidi="hi-IN"/>
        </w:rPr>
      </w:pPr>
      <w:hyperlink w:anchor="_Toc74733405" w:history="1">
        <w:r w:rsidR="00E90D07" w:rsidRPr="00633939">
          <w:rPr>
            <w:rStyle w:val="Hiperhivatkozs"/>
            <w:noProof/>
          </w:rPr>
          <w:t>2.3.8.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structure in lacunose verse</w:t>
        </w:r>
        <w:r w:rsidR="00E90D07">
          <w:rPr>
            <w:noProof/>
            <w:webHidden/>
          </w:rPr>
          <w:tab/>
        </w:r>
        <w:r w:rsidR="00E90D07">
          <w:rPr>
            <w:noProof/>
            <w:webHidden/>
          </w:rPr>
          <w:fldChar w:fldCharType="begin"/>
        </w:r>
        <w:r w:rsidR="00E90D07">
          <w:rPr>
            <w:noProof/>
            <w:webHidden/>
          </w:rPr>
          <w:instrText xml:space="preserve"> PAGEREF _Toc74733405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42676BE2" w14:textId="7C3A13E6" w:rsidR="00E90D07" w:rsidRDefault="00C5363C">
      <w:pPr>
        <w:pStyle w:val="TJ3"/>
        <w:rPr>
          <w:rFonts w:asciiTheme="minorHAnsi" w:eastAsia="SimSun" w:hAnsiTheme="minorHAnsi" w:cstheme="minorBidi"/>
          <w:noProof/>
          <w:sz w:val="22"/>
          <w:szCs w:val="20"/>
          <w:lang w:val="hu-HU" w:eastAsia="zh-CN" w:bidi="hi-IN"/>
        </w:rPr>
      </w:pPr>
      <w:hyperlink w:anchor="_Toc74733406" w:history="1">
        <w:r w:rsidR="00E90D07" w:rsidRPr="00633939">
          <w:rPr>
            <w:rStyle w:val="Hiperhivatkozs"/>
            <w:noProof/>
          </w:rPr>
          <w:t>2.3.9.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examples for verse</w:t>
        </w:r>
        <w:r w:rsidR="00E90D07">
          <w:rPr>
            <w:noProof/>
            <w:webHidden/>
          </w:rPr>
          <w:tab/>
        </w:r>
        <w:r w:rsidR="00E90D07">
          <w:rPr>
            <w:noProof/>
            <w:webHidden/>
          </w:rPr>
          <w:fldChar w:fldCharType="begin"/>
        </w:r>
        <w:r w:rsidR="00E90D07">
          <w:rPr>
            <w:noProof/>
            <w:webHidden/>
          </w:rPr>
          <w:instrText xml:space="preserve"> PAGEREF _Toc74733406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14A29E83" w14:textId="3E340ED3" w:rsidR="00E90D07" w:rsidRDefault="00C5363C">
      <w:pPr>
        <w:pStyle w:val="TJ1"/>
        <w:rPr>
          <w:rFonts w:asciiTheme="minorHAnsi" w:eastAsia="SimSun" w:hAnsiTheme="minorHAnsi" w:cstheme="minorBidi"/>
          <w:b w:val="0"/>
          <w:noProof/>
          <w:szCs w:val="20"/>
          <w:lang w:val="hu-HU" w:eastAsia="zh-CN" w:bidi="hi-IN"/>
        </w:rPr>
      </w:pPr>
      <w:hyperlink w:anchor="_Toc74733407" w:history="1">
        <w:r w:rsidR="00E90D07" w:rsidRPr="00633939">
          <w:rPr>
            <w:rStyle w:val="Hiperhivatkozs"/>
            <w:noProof/>
          </w:rPr>
          <w:t>3.</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Extrinsic Structure in the Edition</w:t>
        </w:r>
        <w:r w:rsidR="00E90D07">
          <w:rPr>
            <w:noProof/>
            <w:webHidden/>
          </w:rPr>
          <w:tab/>
        </w:r>
        <w:r w:rsidR="00E90D07">
          <w:rPr>
            <w:noProof/>
            <w:webHidden/>
          </w:rPr>
          <w:fldChar w:fldCharType="begin"/>
        </w:r>
        <w:r w:rsidR="00E90D07">
          <w:rPr>
            <w:noProof/>
            <w:webHidden/>
          </w:rPr>
          <w:instrText xml:space="preserve"> PAGEREF _Toc74733407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3DA7C029" w14:textId="39CB7B1A" w:rsidR="00E90D07" w:rsidRDefault="00C5363C">
      <w:pPr>
        <w:pStyle w:val="TJ2"/>
        <w:rPr>
          <w:rFonts w:asciiTheme="minorHAnsi" w:eastAsia="SimSun" w:hAnsiTheme="minorHAnsi" w:cstheme="minorBidi"/>
          <w:noProof/>
          <w:sz w:val="22"/>
          <w:szCs w:val="20"/>
          <w:lang w:val="hu-HU" w:eastAsia="zh-CN" w:bidi="hi-IN"/>
        </w:rPr>
      </w:pPr>
      <w:hyperlink w:anchor="_Toc74733408" w:history="1">
        <w:r w:rsidR="00E90D07" w:rsidRPr="00633939">
          <w:rPr>
            <w:rStyle w:val="Hiperhivatkozs"/>
            <w:noProof/>
          </w:rPr>
          <w:t>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_Toc74733408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6783C40D" w14:textId="25841D00" w:rsidR="00E90D07" w:rsidRDefault="00C5363C">
      <w:pPr>
        <w:pStyle w:val="TJ2"/>
        <w:rPr>
          <w:rFonts w:asciiTheme="minorHAnsi" w:eastAsia="SimSun" w:hAnsiTheme="minorHAnsi" w:cstheme="minorBidi"/>
          <w:noProof/>
          <w:sz w:val="22"/>
          <w:szCs w:val="20"/>
          <w:lang w:val="hu-HU" w:eastAsia="zh-CN" w:bidi="hi-IN"/>
        </w:rPr>
      </w:pPr>
      <w:hyperlink w:anchor="_Toc74733409" w:history="1">
        <w:r w:rsidR="00E90D07" w:rsidRPr="00633939">
          <w:rPr>
            <w:rStyle w:val="Hiperhivatkozs"/>
            <w:noProof/>
          </w:rPr>
          <w:t>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Physical Lines</w:t>
        </w:r>
        <w:r w:rsidR="00E90D07">
          <w:rPr>
            <w:noProof/>
            <w:webHidden/>
          </w:rPr>
          <w:tab/>
        </w:r>
        <w:r w:rsidR="00E90D07">
          <w:rPr>
            <w:noProof/>
            <w:webHidden/>
          </w:rPr>
          <w:fldChar w:fldCharType="begin"/>
        </w:r>
        <w:r w:rsidR="00E90D07">
          <w:rPr>
            <w:noProof/>
            <w:webHidden/>
          </w:rPr>
          <w:instrText xml:space="preserve"> PAGEREF _Toc74733409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45051AC9" w14:textId="38E18FFB" w:rsidR="00E90D07" w:rsidRDefault="00C5363C">
      <w:pPr>
        <w:pStyle w:val="TJ3"/>
        <w:rPr>
          <w:rFonts w:asciiTheme="minorHAnsi" w:eastAsia="SimSun" w:hAnsiTheme="minorHAnsi" w:cstheme="minorBidi"/>
          <w:noProof/>
          <w:sz w:val="22"/>
          <w:szCs w:val="20"/>
          <w:lang w:val="hu-HU" w:eastAsia="zh-CN" w:bidi="hi-IN"/>
        </w:rPr>
      </w:pPr>
      <w:hyperlink w:anchor="_Toc74733410" w:history="1">
        <w:r w:rsidR="00E90D07" w:rsidRPr="00633939">
          <w:rPr>
            <w:rStyle w:val="Hiperhivatkozs"/>
            <w:noProof/>
          </w:rPr>
          <w:t>3.2.1.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line beginnings</w:t>
        </w:r>
        <w:r w:rsidR="00E90D07">
          <w:rPr>
            <w:noProof/>
            <w:webHidden/>
          </w:rPr>
          <w:tab/>
        </w:r>
        <w:r w:rsidR="00E90D07">
          <w:rPr>
            <w:noProof/>
            <w:webHidden/>
          </w:rPr>
          <w:fldChar w:fldCharType="begin"/>
        </w:r>
        <w:r w:rsidR="00E90D07">
          <w:rPr>
            <w:noProof/>
            <w:webHidden/>
          </w:rPr>
          <w:instrText xml:space="preserve"> PAGEREF _Toc74733410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6FE178B8" w14:textId="62E59B9D" w:rsidR="00E90D07" w:rsidRDefault="00C5363C">
      <w:pPr>
        <w:pStyle w:val="TJ3"/>
        <w:rPr>
          <w:rFonts w:asciiTheme="minorHAnsi" w:eastAsia="SimSun" w:hAnsiTheme="minorHAnsi" w:cstheme="minorBidi"/>
          <w:noProof/>
          <w:sz w:val="22"/>
          <w:szCs w:val="20"/>
          <w:lang w:val="hu-HU" w:eastAsia="zh-CN" w:bidi="hi-IN"/>
        </w:rPr>
      </w:pPr>
      <w:hyperlink w:anchor="_Toc74733411" w:history="1">
        <w:r w:rsidR="00E90D07" w:rsidRPr="00633939">
          <w:rPr>
            <w:rStyle w:val="Hiperhivatkozs"/>
            <w:noProof/>
          </w:rPr>
          <w:t>3.2.2.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lines</w:t>
        </w:r>
        <w:r w:rsidR="00E90D07">
          <w:rPr>
            <w:noProof/>
            <w:webHidden/>
          </w:rPr>
          <w:tab/>
        </w:r>
        <w:r w:rsidR="00E90D07">
          <w:rPr>
            <w:noProof/>
            <w:webHidden/>
          </w:rPr>
          <w:fldChar w:fldCharType="begin"/>
        </w:r>
        <w:r w:rsidR="00E90D07">
          <w:rPr>
            <w:noProof/>
            <w:webHidden/>
          </w:rPr>
          <w:instrText xml:space="preserve"> PAGEREF _Toc74733411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37E113AB" w14:textId="6AF449DE" w:rsidR="00E90D07" w:rsidRDefault="00C5363C">
      <w:pPr>
        <w:pStyle w:val="TJ3"/>
        <w:rPr>
          <w:rFonts w:asciiTheme="minorHAnsi" w:eastAsia="SimSun" w:hAnsiTheme="minorHAnsi" w:cstheme="minorBidi"/>
          <w:noProof/>
          <w:sz w:val="22"/>
          <w:szCs w:val="20"/>
          <w:lang w:val="hu-HU" w:eastAsia="zh-CN" w:bidi="hi-IN"/>
        </w:rPr>
      </w:pPr>
      <w:hyperlink w:anchor="_Toc74733412" w:history="1">
        <w:r w:rsidR="00E90D07" w:rsidRPr="00633939">
          <w:rPr>
            <w:rStyle w:val="Hiperhivatkozs"/>
            <w:noProof/>
          </w:rPr>
          <w:t>3.2.3.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line beginnings</w:t>
        </w:r>
        <w:r w:rsidR="00E90D07">
          <w:rPr>
            <w:noProof/>
            <w:webHidden/>
          </w:rPr>
          <w:tab/>
        </w:r>
        <w:r w:rsidR="00E90D07">
          <w:rPr>
            <w:noProof/>
            <w:webHidden/>
          </w:rPr>
          <w:fldChar w:fldCharType="begin"/>
        </w:r>
        <w:r w:rsidR="00E90D07">
          <w:rPr>
            <w:noProof/>
            <w:webHidden/>
          </w:rPr>
          <w:instrText xml:space="preserve"> PAGEREF _Toc74733412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50BC6575" w14:textId="7BD97366" w:rsidR="00E90D07" w:rsidRDefault="00C5363C">
      <w:pPr>
        <w:pStyle w:val="TJ3"/>
        <w:rPr>
          <w:rFonts w:asciiTheme="minorHAnsi" w:eastAsia="SimSun" w:hAnsiTheme="minorHAnsi" w:cstheme="minorBidi"/>
          <w:noProof/>
          <w:sz w:val="22"/>
          <w:szCs w:val="20"/>
          <w:lang w:val="hu-HU" w:eastAsia="zh-CN" w:bidi="hi-IN"/>
        </w:rPr>
      </w:pPr>
      <w:hyperlink w:anchor="_Toc74733413" w:history="1">
        <w:r w:rsidR="00E90D07" w:rsidRPr="00633939">
          <w:rPr>
            <w:rStyle w:val="Hiperhivatkozs"/>
            <w:noProof/>
          </w:rPr>
          <w:t>3.2.4.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Line beginnings interrupting words</w:t>
        </w:r>
        <w:r w:rsidR="00E90D07">
          <w:rPr>
            <w:noProof/>
            <w:webHidden/>
          </w:rPr>
          <w:tab/>
        </w:r>
        <w:r w:rsidR="00E90D07">
          <w:rPr>
            <w:noProof/>
            <w:webHidden/>
          </w:rPr>
          <w:fldChar w:fldCharType="begin"/>
        </w:r>
        <w:r w:rsidR="00E90D07">
          <w:rPr>
            <w:noProof/>
            <w:webHidden/>
          </w:rPr>
          <w:instrText xml:space="preserve"> PAGEREF _Toc74733413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668D0747" w14:textId="0BF0868F" w:rsidR="00E90D07" w:rsidRDefault="00C5363C">
      <w:pPr>
        <w:pStyle w:val="TJ2"/>
        <w:rPr>
          <w:rFonts w:asciiTheme="minorHAnsi" w:eastAsia="SimSun" w:hAnsiTheme="minorHAnsi" w:cstheme="minorBidi"/>
          <w:noProof/>
          <w:sz w:val="22"/>
          <w:szCs w:val="20"/>
          <w:lang w:val="hu-HU" w:eastAsia="zh-CN" w:bidi="hi-IN"/>
        </w:rPr>
      </w:pPr>
      <w:hyperlink w:anchor="_Toc74733414" w:history="1">
        <w:r w:rsidR="00E90D07" w:rsidRPr="00633939">
          <w:rPr>
            <w:rStyle w:val="Hiperhivatkozs"/>
            <w:noProof/>
          </w:rPr>
          <w:t>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Not-quite Partitions</w:t>
        </w:r>
        <w:r w:rsidR="00E90D07">
          <w:rPr>
            <w:noProof/>
            <w:webHidden/>
          </w:rPr>
          <w:tab/>
        </w:r>
        <w:r w:rsidR="00E90D07">
          <w:rPr>
            <w:noProof/>
            <w:webHidden/>
          </w:rPr>
          <w:fldChar w:fldCharType="begin"/>
        </w:r>
        <w:r w:rsidR="00E90D07">
          <w:rPr>
            <w:noProof/>
            <w:webHidden/>
          </w:rPr>
          <w:instrText xml:space="preserve"> PAGEREF _Toc74733414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B5D1D76" w14:textId="3B376A7E" w:rsidR="00E90D07" w:rsidRDefault="00C5363C">
      <w:pPr>
        <w:pStyle w:val="TJ3"/>
        <w:rPr>
          <w:rFonts w:asciiTheme="minorHAnsi" w:eastAsia="SimSun" w:hAnsiTheme="minorHAnsi" w:cstheme="minorBidi"/>
          <w:noProof/>
          <w:sz w:val="22"/>
          <w:szCs w:val="20"/>
          <w:lang w:val="hu-HU" w:eastAsia="zh-CN" w:bidi="hi-IN"/>
        </w:rPr>
      </w:pPr>
      <w:hyperlink w:anchor="_Toc74733415" w:history="1">
        <w:r w:rsidR="00E90D07" w:rsidRPr="00633939">
          <w:rPr>
            <w:rStyle w:val="Hiperhivatkozs"/>
            <w:noProof/>
          </w:rPr>
          <w:t>3.3.1.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Stuff in margins</w:t>
        </w:r>
        <w:r w:rsidR="00E90D07">
          <w:rPr>
            <w:noProof/>
            <w:webHidden/>
          </w:rPr>
          <w:tab/>
        </w:r>
        <w:r w:rsidR="00E90D07">
          <w:rPr>
            <w:noProof/>
            <w:webHidden/>
          </w:rPr>
          <w:fldChar w:fldCharType="begin"/>
        </w:r>
        <w:r w:rsidR="00E90D07">
          <w:rPr>
            <w:noProof/>
            <w:webHidden/>
          </w:rPr>
          <w:instrText xml:space="preserve"> PAGEREF _Toc74733415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E401C92" w14:textId="2E1058F3" w:rsidR="00E90D07" w:rsidRDefault="00C5363C">
      <w:pPr>
        <w:pStyle w:val="TJ3"/>
        <w:rPr>
          <w:rFonts w:asciiTheme="minorHAnsi" w:eastAsia="SimSun" w:hAnsiTheme="minorHAnsi" w:cstheme="minorBidi"/>
          <w:noProof/>
          <w:sz w:val="22"/>
          <w:szCs w:val="20"/>
          <w:lang w:val="hu-HU" w:eastAsia="zh-CN" w:bidi="hi-IN"/>
        </w:rPr>
      </w:pPr>
      <w:hyperlink w:anchor="_Toc74733416" w:history="1">
        <w:r w:rsidR="00E90D07" w:rsidRPr="00633939">
          <w:rPr>
            <w:rStyle w:val="Hiperhivatkozs"/>
            <w:noProof/>
          </w:rPr>
          <w:t>3.3.2.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Sectioning with space</w:t>
        </w:r>
        <w:r w:rsidR="00E90D07">
          <w:rPr>
            <w:noProof/>
            <w:webHidden/>
          </w:rPr>
          <w:tab/>
        </w:r>
        <w:r w:rsidR="00E90D07">
          <w:rPr>
            <w:noProof/>
            <w:webHidden/>
          </w:rPr>
          <w:fldChar w:fldCharType="begin"/>
        </w:r>
        <w:r w:rsidR="00E90D07">
          <w:rPr>
            <w:noProof/>
            <w:webHidden/>
          </w:rPr>
          <w:instrText xml:space="preserve"> PAGEREF _Toc74733416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0C94EBAD" w14:textId="417C80AA" w:rsidR="00E90D07" w:rsidRDefault="00C5363C">
      <w:pPr>
        <w:pStyle w:val="TJ3"/>
        <w:rPr>
          <w:rFonts w:asciiTheme="minorHAnsi" w:eastAsia="SimSun" w:hAnsiTheme="minorHAnsi" w:cstheme="minorBidi"/>
          <w:noProof/>
          <w:sz w:val="22"/>
          <w:szCs w:val="20"/>
          <w:lang w:val="hu-HU" w:eastAsia="zh-CN" w:bidi="hi-IN"/>
        </w:rPr>
      </w:pPr>
      <w:hyperlink w:anchor="_Toc74733417" w:history="1">
        <w:r w:rsidR="00E90D07" w:rsidRPr="00633939">
          <w:rPr>
            <w:rStyle w:val="Hiperhivatkozs"/>
            <w:noProof/>
          </w:rPr>
          <w:t>3.3.3.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opening sections (incipits)</w:t>
        </w:r>
        <w:r w:rsidR="00E90D07">
          <w:rPr>
            <w:noProof/>
            <w:webHidden/>
          </w:rPr>
          <w:tab/>
        </w:r>
        <w:r w:rsidR="00E90D07">
          <w:rPr>
            <w:noProof/>
            <w:webHidden/>
          </w:rPr>
          <w:fldChar w:fldCharType="begin"/>
        </w:r>
        <w:r w:rsidR="00E90D07">
          <w:rPr>
            <w:noProof/>
            <w:webHidden/>
          </w:rPr>
          <w:instrText xml:space="preserve"> PAGEREF _Toc74733417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48220F22" w14:textId="6D883431" w:rsidR="00E90D07" w:rsidRDefault="00C5363C">
      <w:pPr>
        <w:pStyle w:val="TJ3"/>
        <w:rPr>
          <w:rFonts w:asciiTheme="minorHAnsi" w:eastAsia="SimSun" w:hAnsiTheme="minorHAnsi" w:cstheme="minorBidi"/>
          <w:noProof/>
          <w:sz w:val="22"/>
          <w:szCs w:val="20"/>
          <w:lang w:val="hu-HU" w:eastAsia="zh-CN" w:bidi="hi-IN"/>
        </w:rPr>
      </w:pPr>
      <w:hyperlink w:anchor="_Toc74733418" w:history="1">
        <w:r w:rsidR="00E90D07" w:rsidRPr="00633939">
          <w:rPr>
            <w:rStyle w:val="Hiperhivatkozs"/>
            <w:noProof/>
          </w:rPr>
          <w:t>3.3.4.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closing lines (colophons)</w:t>
        </w:r>
        <w:r w:rsidR="00E90D07">
          <w:rPr>
            <w:noProof/>
            <w:webHidden/>
          </w:rPr>
          <w:tab/>
        </w:r>
        <w:r w:rsidR="00E90D07">
          <w:rPr>
            <w:noProof/>
            <w:webHidden/>
          </w:rPr>
          <w:fldChar w:fldCharType="begin"/>
        </w:r>
        <w:r w:rsidR="00E90D07">
          <w:rPr>
            <w:noProof/>
            <w:webHidden/>
          </w:rPr>
          <w:instrText xml:space="preserve"> PAGEREF _Toc74733418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5DAB6989" w14:textId="09D3CDA1" w:rsidR="00E90D07" w:rsidRDefault="00C5363C">
      <w:pPr>
        <w:pStyle w:val="TJ3"/>
        <w:rPr>
          <w:rFonts w:asciiTheme="minorHAnsi" w:eastAsia="SimSun" w:hAnsiTheme="minorHAnsi" w:cstheme="minorBidi"/>
          <w:noProof/>
          <w:sz w:val="22"/>
          <w:szCs w:val="20"/>
          <w:lang w:val="hu-HU" w:eastAsia="zh-CN" w:bidi="hi-IN"/>
        </w:rPr>
      </w:pPr>
      <w:hyperlink w:anchor="_Toc74733419" w:history="1">
        <w:r w:rsidR="00E90D07" w:rsidRPr="00633939">
          <w:rPr>
            <w:rStyle w:val="Hiperhivatkozs"/>
            <w:noProof/>
          </w:rPr>
          <w:t>3.3.5.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Pagination or foliation: “forme work”</w:t>
        </w:r>
        <w:r w:rsidR="00E90D07">
          <w:rPr>
            <w:noProof/>
            <w:webHidden/>
          </w:rPr>
          <w:tab/>
        </w:r>
        <w:r w:rsidR="00E90D07">
          <w:rPr>
            <w:noProof/>
            <w:webHidden/>
          </w:rPr>
          <w:fldChar w:fldCharType="begin"/>
        </w:r>
        <w:r w:rsidR="00E90D07">
          <w:rPr>
            <w:noProof/>
            <w:webHidden/>
          </w:rPr>
          <w:instrText xml:space="preserve"> PAGEREF _Toc74733419 \h </w:instrText>
        </w:r>
        <w:r w:rsidR="00E90D07">
          <w:rPr>
            <w:noProof/>
            <w:webHidden/>
          </w:rPr>
        </w:r>
        <w:r w:rsidR="00E90D07">
          <w:rPr>
            <w:noProof/>
            <w:webHidden/>
          </w:rPr>
          <w:fldChar w:fldCharType="separate"/>
        </w:r>
        <w:r w:rsidR="00E90D07">
          <w:rPr>
            <w:noProof/>
            <w:webHidden/>
          </w:rPr>
          <w:t>30</w:t>
        </w:r>
        <w:r w:rsidR="00E90D07">
          <w:rPr>
            <w:noProof/>
            <w:webHidden/>
          </w:rPr>
          <w:fldChar w:fldCharType="end"/>
        </w:r>
      </w:hyperlink>
    </w:p>
    <w:p w14:paraId="13FC92FA" w14:textId="254FAE95" w:rsidR="00E90D07" w:rsidRDefault="00C5363C">
      <w:pPr>
        <w:pStyle w:val="TJ2"/>
        <w:rPr>
          <w:rFonts w:asciiTheme="minorHAnsi" w:eastAsia="SimSun" w:hAnsiTheme="minorHAnsi" w:cstheme="minorBidi"/>
          <w:noProof/>
          <w:sz w:val="22"/>
          <w:szCs w:val="20"/>
          <w:lang w:val="hu-HU" w:eastAsia="zh-CN" w:bidi="hi-IN"/>
        </w:rPr>
      </w:pPr>
      <w:hyperlink w:anchor="_Toc74733420" w:history="1">
        <w:r w:rsidR="00E90D07" w:rsidRPr="00633939">
          <w:rPr>
            <w:rStyle w:val="Hiperhivatkozs"/>
            <w:noProof/>
          </w:rPr>
          <w:t>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Boxlike Partitions: Self-contained Zones</w:t>
        </w:r>
        <w:r w:rsidR="00E90D07">
          <w:rPr>
            <w:noProof/>
            <w:webHidden/>
          </w:rPr>
          <w:tab/>
        </w:r>
        <w:r w:rsidR="00E90D07">
          <w:rPr>
            <w:noProof/>
            <w:webHidden/>
          </w:rPr>
          <w:fldChar w:fldCharType="begin"/>
        </w:r>
        <w:r w:rsidR="00E90D07">
          <w:rPr>
            <w:noProof/>
            <w:webHidden/>
          </w:rPr>
          <w:instrText xml:space="preserve"> PAGEREF _Toc74733420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5B9F2B01" w14:textId="68F1BF58" w:rsidR="00E90D07" w:rsidRDefault="00C5363C">
      <w:pPr>
        <w:pStyle w:val="TJ3"/>
        <w:rPr>
          <w:rFonts w:asciiTheme="minorHAnsi" w:eastAsia="SimSun" w:hAnsiTheme="minorHAnsi" w:cstheme="minorBidi"/>
          <w:noProof/>
          <w:sz w:val="22"/>
          <w:szCs w:val="20"/>
          <w:lang w:val="hu-HU" w:eastAsia="zh-CN" w:bidi="hi-IN"/>
        </w:rPr>
      </w:pPr>
      <w:hyperlink w:anchor="_Toc74733421" w:history="1">
        <w:r w:rsidR="00E90D07" w:rsidRPr="00633939">
          <w:rPr>
            <w:rStyle w:val="Hiperhivatkozs"/>
            <w:noProof/>
          </w:rPr>
          <w:t>3.4.1.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_Toc74733421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0441A952" w14:textId="59434609" w:rsidR="00E90D07" w:rsidRDefault="00C5363C">
      <w:pPr>
        <w:pStyle w:val="TJ3"/>
        <w:rPr>
          <w:rFonts w:asciiTheme="minorHAnsi" w:eastAsia="SimSun" w:hAnsiTheme="minorHAnsi" w:cstheme="minorBidi"/>
          <w:noProof/>
          <w:sz w:val="22"/>
          <w:szCs w:val="20"/>
          <w:lang w:val="hu-HU" w:eastAsia="zh-CN" w:bidi="hi-IN"/>
        </w:rPr>
      </w:pPr>
      <w:hyperlink w:anchor="_Toc74733422" w:history="1">
        <w:r w:rsidR="00E90D07" w:rsidRPr="00633939">
          <w:rPr>
            <w:rStyle w:val="Hiperhivatkozs"/>
            <w:noProof/>
          </w:rPr>
          <w:t>3.4.2.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boxlike partitions</w:t>
        </w:r>
        <w:r w:rsidR="00E90D07">
          <w:rPr>
            <w:noProof/>
            <w:webHidden/>
          </w:rPr>
          <w:tab/>
        </w:r>
        <w:r w:rsidR="00E90D07">
          <w:rPr>
            <w:noProof/>
            <w:webHidden/>
          </w:rPr>
          <w:fldChar w:fldCharType="begin"/>
        </w:r>
        <w:r w:rsidR="00E90D07">
          <w:rPr>
            <w:noProof/>
            <w:webHidden/>
          </w:rPr>
          <w:instrText xml:space="preserve"> PAGEREF _Toc74733422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66096E1A" w14:textId="65D7B9D5" w:rsidR="00E90D07" w:rsidRDefault="00C5363C">
      <w:pPr>
        <w:pStyle w:val="TJ3"/>
        <w:rPr>
          <w:rFonts w:asciiTheme="minorHAnsi" w:eastAsia="SimSun" w:hAnsiTheme="minorHAnsi" w:cstheme="minorBidi"/>
          <w:noProof/>
          <w:sz w:val="22"/>
          <w:szCs w:val="20"/>
          <w:lang w:val="hu-HU" w:eastAsia="zh-CN" w:bidi="hi-IN"/>
        </w:rPr>
      </w:pPr>
      <w:hyperlink w:anchor="_Toc74733423" w:history="1">
        <w:r w:rsidR="00E90D07" w:rsidRPr="00633939">
          <w:rPr>
            <w:rStyle w:val="Hiperhivatkozs"/>
            <w:noProof/>
          </w:rPr>
          <w:t>3.4.3.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identification: subtype, number and headers</w:t>
        </w:r>
        <w:r w:rsidR="00E90D07">
          <w:rPr>
            <w:noProof/>
            <w:webHidden/>
          </w:rPr>
          <w:tab/>
        </w:r>
        <w:r w:rsidR="00E90D07">
          <w:rPr>
            <w:noProof/>
            <w:webHidden/>
          </w:rPr>
          <w:fldChar w:fldCharType="begin"/>
        </w:r>
        <w:r w:rsidR="00E90D07">
          <w:rPr>
            <w:noProof/>
            <w:webHidden/>
          </w:rPr>
          <w:instrText xml:space="preserve"> PAGEREF _Toc74733423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12D1C7F2" w14:textId="30CA9055" w:rsidR="00E90D07" w:rsidRDefault="00C5363C">
      <w:pPr>
        <w:pStyle w:val="TJ3"/>
        <w:rPr>
          <w:rFonts w:asciiTheme="minorHAnsi" w:eastAsia="SimSun" w:hAnsiTheme="minorHAnsi" w:cstheme="minorBidi"/>
          <w:noProof/>
          <w:sz w:val="22"/>
          <w:szCs w:val="20"/>
          <w:lang w:val="hu-HU" w:eastAsia="zh-CN" w:bidi="hi-IN"/>
        </w:rPr>
      </w:pPr>
      <w:hyperlink w:anchor="_Toc74733424" w:history="1">
        <w:r w:rsidR="00E90D07" w:rsidRPr="00633939">
          <w:rPr>
            <w:rStyle w:val="Hiperhivatkozs"/>
            <w:noProof/>
          </w:rPr>
          <w:t>3.4.4.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textparts</w:t>
        </w:r>
        <w:r w:rsidR="00E90D07">
          <w:rPr>
            <w:noProof/>
            <w:webHidden/>
          </w:rPr>
          <w:tab/>
        </w:r>
        <w:r w:rsidR="00E90D07">
          <w:rPr>
            <w:noProof/>
            <w:webHidden/>
          </w:rPr>
          <w:fldChar w:fldCharType="begin"/>
        </w:r>
        <w:r w:rsidR="00E90D07">
          <w:rPr>
            <w:noProof/>
            <w:webHidden/>
          </w:rPr>
          <w:instrText xml:space="preserve"> PAGEREF _Toc74733424 \h </w:instrText>
        </w:r>
        <w:r w:rsidR="00E90D07">
          <w:rPr>
            <w:noProof/>
            <w:webHidden/>
          </w:rPr>
        </w:r>
        <w:r w:rsidR="00E90D07">
          <w:rPr>
            <w:noProof/>
            <w:webHidden/>
          </w:rPr>
          <w:fldChar w:fldCharType="separate"/>
        </w:r>
        <w:r w:rsidR="00E90D07">
          <w:rPr>
            <w:noProof/>
            <w:webHidden/>
          </w:rPr>
          <w:t>34</w:t>
        </w:r>
        <w:r w:rsidR="00E90D07">
          <w:rPr>
            <w:noProof/>
            <w:webHidden/>
          </w:rPr>
          <w:fldChar w:fldCharType="end"/>
        </w:r>
      </w:hyperlink>
    </w:p>
    <w:p w14:paraId="14F042FE" w14:textId="2C9EB6A9" w:rsidR="00E90D07" w:rsidRDefault="00C5363C">
      <w:pPr>
        <w:pStyle w:val="TJ3"/>
        <w:rPr>
          <w:rFonts w:asciiTheme="minorHAnsi" w:eastAsia="SimSun" w:hAnsiTheme="minorHAnsi" w:cstheme="minorBidi"/>
          <w:noProof/>
          <w:sz w:val="22"/>
          <w:szCs w:val="20"/>
          <w:lang w:val="hu-HU" w:eastAsia="zh-CN" w:bidi="hi-IN"/>
        </w:rPr>
      </w:pPr>
      <w:hyperlink w:anchor="_Toc74733425" w:history="1">
        <w:r w:rsidR="00E90D07" w:rsidRPr="00633939">
          <w:rPr>
            <w:rStyle w:val="Hiperhivatkozs"/>
            <w:noProof/>
          </w:rPr>
          <w:t>3.4.5.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boxlike partitions</w:t>
        </w:r>
        <w:r w:rsidR="00E90D07">
          <w:rPr>
            <w:noProof/>
            <w:webHidden/>
          </w:rPr>
          <w:tab/>
        </w:r>
        <w:r w:rsidR="00E90D07">
          <w:rPr>
            <w:noProof/>
            <w:webHidden/>
          </w:rPr>
          <w:fldChar w:fldCharType="begin"/>
        </w:r>
        <w:r w:rsidR="00E90D07">
          <w:rPr>
            <w:noProof/>
            <w:webHidden/>
          </w:rPr>
          <w:instrText xml:space="preserve"> PAGEREF _Toc74733425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6046C6F7" w14:textId="6B0094E7" w:rsidR="00E90D07" w:rsidRDefault="00C5363C">
      <w:pPr>
        <w:pStyle w:val="TJ2"/>
        <w:rPr>
          <w:rFonts w:asciiTheme="minorHAnsi" w:eastAsia="SimSun" w:hAnsiTheme="minorHAnsi" w:cstheme="minorBidi"/>
          <w:noProof/>
          <w:sz w:val="22"/>
          <w:szCs w:val="20"/>
          <w:lang w:val="hu-HU" w:eastAsia="zh-CN" w:bidi="hi-IN"/>
        </w:rPr>
      </w:pPr>
      <w:hyperlink w:anchor="_Toc74733426" w:history="1">
        <w:r w:rsidR="00E90D07" w:rsidRPr="00633939">
          <w:rPr>
            <w:rStyle w:val="Hiperhivatkozs"/>
            <w:noProof/>
          </w:rPr>
          <w:t>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Pagelike Partitions: Text Flows through Successive Zones</w:t>
        </w:r>
        <w:r w:rsidR="00E90D07">
          <w:rPr>
            <w:noProof/>
            <w:webHidden/>
          </w:rPr>
          <w:tab/>
        </w:r>
        <w:r w:rsidR="00E90D07">
          <w:rPr>
            <w:noProof/>
            <w:webHidden/>
          </w:rPr>
          <w:fldChar w:fldCharType="begin"/>
        </w:r>
        <w:r w:rsidR="00E90D07">
          <w:rPr>
            <w:noProof/>
            <w:webHidden/>
          </w:rPr>
          <w:instrText xml:space="preserve"> PAGEREF _Toc74733426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164BD085" w14:textId="27F54BF5" w:rsidR="00E90D07" w:rsidRDefault="00C5363C">
      <w:pPr>
        <w:pStyle w:val="TJ3"/>
        <w:rPr>
          <w:rFonts w:asciiTheme="minorHAnsi" w:eastAsia="SimSun" w:hAnsiTheme="minorHAnsi" w:cstheme="minorBidi"/>
          <w:noProof/>
          <w:sz w:val="22"/>
          <w:szCs w:val="20"/>
          <w:lang w:val="hu-HU" w:eastAsia="zh-CN" w:bidi="hi-IN"/>
        </w:rPr>
      </w:pPr>
      <w:hyperlink w:anchor="_Toc74733427" w:history="1">
        <w:r w:rsidR="00E90D07" w:rsidRPr="00633939">
          <w:rPr>
            <w:rStyle w:val="Hiperhivatkozs"/>
            <w:noProof/>
          </w:rPr>
          <w:t>3.5.1.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_Toc74733427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758B292C" w14:textId="40DEACB7" w:rsidR="00E90D07" w:rsidRDefault="00C5363C">
      <w:pPr>
        <w:pStyle w:val="TJ3"/>
        <w:rPr>
          <w:rFonts w:asciiTheme="minorHAnsi" w:eastAsia="SimSun" w:hAnsiTheme="minorHAnsi" w:cstheme="minorBidi"/>
          <w:noProof/>
          <w:sz w:val="22"/>
          <w:szCs w:val="20"/>
          <w:lang w:val="hu-HU" w:eastAsia="zh-CN" w:bidi="hi-IN"/>
        </w:rPr>
      </w:pPr>
      <w:hyperlink w:anchor="_Toc74733428" w:history="1">
        <w:r w:rsidR="00E90D07" w:rsidRPr="00633939">
          <w:rPr>
            <w:rStyle w:val="Hiperhivatkozs"/>
            <w:noProof/>
          </w:rPr>
          <w:t>3.5.2.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Genuine pages</w:t>
        </w:r>
        <w:r w:rsidR="00E90D07">
          <w:rPr>
            <w:noProof/>
            <w:webHidden/>
          </w:rPr>
          <w:tab/>
        </w:r>
        <w:r w:rsidR="00E90D07">
          <w:rPr>
            <w:noProof/>
            <w:webHidden/>
          </w:rPr>
          <w:fldChar w:fldCharType="begin"/>
        </w:r>
        <w:r w:rsidR="00E90D07">
          <w:rPr>
            <w:noProof/>
            <w:webHidden/>
          </w:rPr>
          <w:instrText xml:space="preserve"> PAGEREF _Toc74733428 \h </w:instrText>
        </w:r>
        <w:r w:rsidR="00E90D07">
          <w:rPr>
            <w:noProof/>
            <w:webHidden/>
          </w:rPr>
        </w:r>
        <w:r w:rsidR="00E90D07">
          <w:rPr>
            <w:noProof/>
            <w:webHidden/>
          </w:rPr>
          <w:fldChar w:fldCharType="separate"/>
        </w:r>
        <w:r w:rsidR="00E90D07">
          <w:rPr>
            <w:noProof/>
            <w:webHidden/>
          </w:rPr>
          <w:t>36</w:t>
        </w:r>
        <w:r w:rsidR="00E90D07">
          <w:rPr>
            <w:noProof/>
            <w:webHidden/>
          </w:rPr>
          <w:fldChar w:fldCharType="end"/>
        </w:r>
      </w:hyperlink>
    </w:p>
    <w:p w14:paraId="76B7794A" w14:textId="683D9BE5" w:rsidR="00E90D07" w:rsidRDefault="00C5363C">
      <w:pPr>
        <w:pStyle w:val="TJ3"/>
        <w:rPr>
          <w:rFonts w:asciiTheme="minorHAnsi" w:eastAsia="SimSun" w:hAnsiTheme="minorHAnsi" w:cstheme="minorBidi"/>
          <w:noProof/>
          <w:sz w:val="22"/>
          <w:szCs w:val="20"/>
          <w:lang w:val="hu-HU" w:eastAsia="zh-CN" w:bidi="hi-IN"/>
        </w:rPr>
      </w:pPr>
      <w:hyperlink w:anchor="_Toc74733429" w:history="1">
        <w:r w:rsidR="00E90D07" w:rsidRPr="00633939">
          <w:rPr>
            <w:rStyle w:val="Hiperhivatkozs"/>
            <w:noProof/>
          </w:rPr>
          <w:t>3.5.3.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Other pagelike zones</w:t>
        </w:r>
        <w:r w:rsidR="00E90D07">
          <w:rPr>
            <w:noProof/>
            <w:webHidden/>
          </w:rPr>
          <w:tab/>
        </w:r>
        <w:r w:rsidR="00E90D07">
          <w:rPr>
            <w:noProof/>
            <w:webHidden/>
          </w:rPr>
          <w:fldChar w:fldCharType="begin"/>
        </w:r>
        <w:r w:rsidR="00E90D07">
          <w:rPr>
            <w:noProof/>
            <w:webHidden/>
          </w:rPr>
          <w:instrText xml:space="preserve"> PAGEREF _Toc74733429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7B4F2E8" w14:textId="4303E8BE" w:rsidR="00E90D07" w:rsidRDefault="00C5363C">
      <w:pPr>
        <w:pStyle w:val="TJ3"/>
        <w:rPr>
          <w:rFonts w:asciiTheme="minorHAnsi" w:eastAsia="SimSun" w:hAnsiTheme="minorHAnsi" w:cstheme="minorBidi"/>
          <w:noProof/>
          <w:sz w:val="22"/>
          <w:szCs w:val="20"/>
          <w:lang w:val="hu-HU" w:eastAsia="zh-CN" w:bidi="hi-IN"/>
        </w:rPr>
      </w:pPr>
      <w:hyperlink w:anchor="_Toc74733430" w:history="1">
        <w:r w:rsidR="00E90D07" w:rsidRPr="00633939">
          <w:rPr>
            <w:rStyle w:val="Hiperhivatkozs"/>
            <w:noProof/>
          </w:rPr>
          <w:t>3.5.4.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Zone identification: unit, number and label</w:t>
        </w:r>
        <w:r w:rsidR="00E90D07">
          <w:rPr>
            <w:noProof/>
            <w:webHidden/>
          </w:rPr>
          <w:tab/>
        </w:r>
        <w:r w:rsidR="00E90D07">
          <w:rPr>
            <w:noProof/>
            <w:webHidden/>
          </w:rPr>
          <w:fldChar w:fldCharType="begin"/>
        </w:r>
        <w:r w:rsidR="00E90D07">
          <w:rPr>
            <w:noProof/>
            <w:webHidden/>
          </w:rPr>
          <w:instrText xml:space="preserve"> PAGEREF _Toc74733430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3D7A531" w14:textId="20F9019D" w:rsidR="00E90D07" w:rsidRDefault="00C5363C">
      <w:pPr>
        <w:pStyle w:val="TJ3"/>
        <w:rPr>
          <w:rFonts w:asciiTheme="minorHAnsi" w:eastAsia="SimSun" w:hAnsiTheme="minorHAnsi" w:cstheme="minorBidi"/>
          <w:noProof/>
          <w:sz w:val="22"/>
          <w:szCs w:val="20"/>
          <w:lang w:val="hu-HU" w:eastAsia="zh-CN" w:bidi="hi-IN"/>
        </w:rPr>
      </w:pPr>
      <w:hyperlink w:anchor="_Toc74733431" w:history="1">
        <w:r w:rsidR="00E90D07" w:rsidRPr="00633939">
          <w:rPr>
            <w:rStyle w:val="Hiperhivatkozs"/>
            <w:noProof/>
          </w:rPr>
          <w:t>3.5.5.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page and zone beginnings</w:t>
        </w:r>
        <w:r w:rsidR="00E90D07">
          <w:rPr>
            <w:noProof/>
            <w:webHidden/>
          </w:rPr>
          <w:tab/>
        </w:r>
        <w:r w:rsidR="00E90D07">
          <w:rPr>
            <w:noProof/>
            <w:webHidden/>
          </w:rPr>
          <w:fldChar w:fldCharType="begin"/>
        </w:r>
        <w:r w:rsidR="00E90D07">
          <w:rPr>
            <w:noProof/>
            <w:webHidden/>
          </w:rPr>
          <w:instrText xml:space="preserve"> PAGEREF _Toc74733431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2E92CD5" w14:textId="0F4F8986" w:rsidR="00E90D07" w:rsidRDefault="00C5363C">
      <w:pPr>
        <w:pStyle w:val="TJ3"/>
        <w:rPr>
          <w:rFonts w:asciiTheme="minorHAnsi" w:eastAsia="SimSun" w:hAnsiTheme="minorHAnsi" w:cstheme="minorBidi"/>
          <w:noProof/>
          <w:sz w:val="22"/>
          <w:szCs w:val="20"/>
          <w:lang w:val="hu-HU" w:eastAsia="zh-CN" w:bidi="hi-IN"/>
        </w:rPr>
      </w:pPr>
      <w:hyperlink w:anchor="_Toc74733432" w:history="1">
        <w:r w:rsidR="00E90D07" w:rsidRPr="00633939">
          <w:rPr>
            <w:rStyle w:val="Hiperhivatkozs"/>
            <w:noProof/>
          </w:rPr>
          <w:t>3.5.6.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pagelike partitions</w:t>
        </w:r>
        <w:r w:rsidR="00E90D07">
          <w:rPr>
            <w:noProof/>
            <w:webHidden/>
          </w:rPr>
          <w:tab/>
        </w:r>
        <w:r w:rsidR="00E90D07">
          <w:rPr>
            <w:noProof/>
            <w:webHidden/>
          </w:rPr>
          <w:fldChar w:fldCharType="begin"/>
        </w:r>
        <w:r w:rsidR="00E90D07">
          <w:rPr>
            <w:noProof/>
            <w:webHidden/>
          </w:rPr>
          <w:instrText xml:space="preserve"> PAGEREF _Toc74733432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669ADBD" w14:textId="6DEB21B9" w:rsidR="00E90D07" w:rsidRDefault="00C5363C">
      <w:pPr>
        <w:pStyle w:val="TJ3"/>
        <w:rPr>
          <w:rFonts w:asciiTheme="minorHAnsi" w:eastAsia="SimSun" w:hAnsiTheme="minorHAnsi" w:cstheme="minorBidi"/>
          <w:noProof/>
          <w:sz w:val="22"/>
          <w:szCs w:val="20"/>
          <w:lang w:val="hu-HU" w:eastAsia="zh-CN" w:bidi="hi-IN"/>
        </w:rPr>
      </w:pPr>
      <w:hyperlink w:anchor="_Toc74733433" w:history="1">
        <w:r w:rsidR="00E90D07" w:rsidRPr="00633939">
          <w:rPr>
            <w:rStyle w:val="Hiperhivatkozs"/>
            <w:noProof/>
          </w:rPr>
          <w:t>3.5.7.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pagelike partitions</w:t>
        </w:r>
        <w:r w:rsidR="00E90D07">
          <w:rPr>
            <w:noProof/>
            <w:webHidden/>
          </w:rPr>
          <w:tab/>
        </w:r>
        <w:r w:rsidR="00E90D07">
          <w:rPr>
            <w:noProof/>
            <w:webHidden/>
          </w:rPr>
          <w:fldChar w:fldCharType="begin"/>
        </w:r>
        <w:r w:rsidR="00E90D07">
          <w:rPr>
            <w:noProof/>
            <w:webHidden/>
          </w:rPr>
          <w:instrText xml:space="preserve"> PAGEREF _Toc74733433 \h </w:instrText>
        </w:r>
        <w:r w:rsidR="00E90D07">
          <w:rPr>
            <w:noProof/>
            <w:webHidden/>
          </w:rPr>
        </w:r>
        <w:r w:rsidR="00E90D07">
          <w:rPr>
            <w:noProof/>
            <w:webHidden/>
          </w:rPr>
          <w:fldChar w:fldCharType="separate"/>
        </w:r>
        <w:r w:rsidR="00E90D07">
          <w:rPr>
            <w:noProof/>
            <w:webHidden/>
          </w:rPr>
          <w:t>40</w:t>
        </w:r>
        <w:r w:rsidR="00E90D07">
          <w:rPr>
            <w:noProof/>
            <w:webHidden/>
          </w:rPr>
          <w:fldChar w:fldCharType="end"/>
        </w:r>
      </w:hyperlink>
    </w:p>
    <w:p w14:paraId="0F3AF4A5" w14:textId="797B8736" w:rsidR="00E90D07" w:rsidRDefault="00C5363C">
      <w:pPr>
        <w:pStyle w:val="TJ2"/>
        <w:rPr>
          <w:rFonts w:asciiTheme="minorHAnsi" w:eastAsia="SimSun" w:hAnsiTheme="minorHAnsi" w:cstheme="minorBidi"/>
          <w:noProof/>
          <w:sz w:val="22"/>
          <w:szCs w:val="20"/>
          <w:lang w:val="hu-HU" w:eastAsia="zh-CN" w:bidi="hi-IN"/>
        </w:rPr>
      </w:pPr>
      <w:hyperlink w:anchor="_Toc74733434" w:history="1">
        <w:r w:rsidR="00E90D07" w:rsidRPr="00633939">
          <w:rPr>
            <w:rStyle w:val="Hiperhivatkozs"/>
            <w:noProof/>
          </w:rPr>
          <w:t>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Text Runs Across Contiguous Zones</w:t>
        </w:r>
        <w:r w:rsidR="00E90D07">
          <w:rPr>
            <w:noProof/>
            <w:webHidden/>
          </w:rPr>
          <w:tab/>
        </w:r>
        <w:r w:rsidR="00E90D07">
          <w:rPr>
            <w:noProof/>
            <w:webHidden/>
          </w:rPr>
          <w:fldChar w:fldCharType="begin"/>
        </w:r>
        <w:r w:rsidR="00E90D07">
          <w:rPr>
            <w:noProof/>
            <w:webHidden/>
          </w:rPr>
          <w:instrText xml:space="preserve"> PAGEREF _Toc74733434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3C80E45" w14:textId="10686588" w:rsidR="00E90D07" w:rsidRDefault="00C5363C">
      <w:pPr>
        <w:pStyle w:val="TJ3"/>
        <w:rPr>
          <w:rFonts w:asciiTheme="minorHAnsi" w:eastAsia="SimSun" w:hAnsiTheme="minorHAnsi" w:cstheme="minorBidi"/>
          <w:noProof/>
          <w:sz w:val="22"/>
          <w:szCs w:val="20"/>
          <w:lang w:val="hu-HU" w:eastAsia="zh-CN" w:bidi="hi-IN"/>
        </w:rPr>
      </w:pPr>
      <w:hyperlink w:anchor="_Toc74733435" w:history="1">
        <w:r w:rsidR="00E90D07" w:rsidRPr="00633939">
          <w:rPr>
            <w:rStyle w:val="Hiperhivatkozs"/>
            <w:noProof/>
          </w:rPr>
          <w:t>3.6.1.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_Toc74733435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0CD84CFA" w14:textId="634471F3" w:rsidR="00E90D07" w:rsidRDefault="00C5363C">
      <w:pPr>
        <w:pStyle w:val="TJ3"/>
        <w:rPr>
          <w:rFonts w:asciiTheme="minorHAnsi" w:eastAsia="SimSun" w:hAnsiTheme="minorHAnsi" w:cstheme="minorBidi"/>
          <w:noProof/>
          <w:sz w:val="22"/>
          <w:szCs w:val="20"/>
          <w:lang w:val="hu-HU" w:eastAsia="zh-CN" w:bidi="hi-IN"/>
        </w:rPr>
      </w:pPr>
      <w:hyperlink w:anchor="_Toc74733436" w:history="1">
        <w:r w:rsidR="00E90D07" w:rsidRPr="00633939">
          <w:rPr>
            <w:rStyle w:val="Hiperhivatkozs"/>
            <w:noProof/>
          </w:rPr>
          <w:t>3.6.2.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gridlike partitions</w:t>
        </w:r>
        <w:r w:rsidR="00E90D07">
          <w:rPr>
            <w:noProof/>
            <w:webHidden/>
          </w:rPr>
          <w:tab/>
        </w:r>
        <w:r w:rsidR="00E90D07">
          <w:rPr>
            <w:noProof/>
            <w:webHidden/>
          </w:rPr>
          <w:fldChar w:fldCharType="begin"/>
        </w:r>
        <w:r w:rsidR="00E90D07">
          <w:rPr>
            <w:noProof/>
            <w:webHidden/>
          </w:rPr>
          <w:instrText xml:space="preserve"> PAGEREF _Toc74733436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10DD97A" w14:textId="24475ED9" w:rsidR="00E90D07" w:rsidRDefault="00C5363C">
      <w:pPr>
        <w:pStyle w:val="TJ3"/>
        <w:rPr>
          <w:rFonts w:asciiTheme="minorHAnsi" w:eastAsia="SimSun" w:hAnsiTheme="minorHAnsi" w:cstheme="minorBidi"/>
          <w:noProof/>
          <w:sz w:val="22"/>
          <w:szCs w:val="20"/>
          <w:lang w:val="hu-HU" w:eastAsia="zh-CN" w:bidi="hi-IN"/>
        </w:rPr>
      </w:pPr>
      <w:hyperlink w:anchor="_Toc74733437" w:history="1">
        <w:r w:rsidR="00E90D07" w:rsidRPr="00633939">
          <w:rPr>
            <w:rStyle w:val="Hiperhivatkozs"/>
            <w:noProof/>
          </w:rPr>
          <w:t>3.6.3.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milestone identification: unit and number</w:t>
        </w:r>
        <w:r w:rsidR="00E90D07">
          <w:rPr>
            <w:noProof/>
            <w:webHidden/>
          </w:rPr>
          <w:tab/>
        </w:r>
        <w:r w:rsidR="00E90D07">
          <w:rPr>
            <w:noProof/>
            <w:webHidden/>
          </w:rPr>
          <w:fldChar w:fldCharType="begin"/>
        </w:r>
        <w:r w:rsidR="00E90D07">
          <w:rPr>
            <w:noProof/>
            <w:webHidden/>
          </w:rPr>
          <w:instrText xml:space="preserve"> PAGEREF _Toc74733437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B5D022C" w14:textId="3F9F07B8" w:rsidR="00E90D07" w:rsidRDefault="00C5363C">
      <w:pPr>
        <w:pStyle w:val="TJ3"/>
        <w:rPr>
          <w:rFonts w:asciiTheme="minorHAnsi" w:eastAsia="SimSun" w:hAnsiTheme="minorHAnsi" w:cstheme="minorBidi"/>
          <w:noProof/>
          <w:sz w:val="22"/>
          <w:szCs w:val="20"/>
          <w:lang w:val="hu-HU" w:eastAsia="zh-CN" w:bidi="hi-IN"/>
        </w:rPr>
      </w:pPr>
      <w:hyperlink w:anchor="_Toc74733438" w:history="1">
        <w:r w:rsidR="00E90D07" w:rsidRPr="00633939">
          <w:rPr>
            <w:rStyle w:val="Hiperhivatkozs"/>
            <w:noProof/>
          </w:rPr>
          <w:t>3.6.4.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interrupting words</w:t>
        </w:r>
        <w:r w:rsidR="00E90D07">
          <w:rPr>
            <w:noProof/>
            <w:webHidden/>
          </w:rPr>
          <w:tab/>
        </w:r>
        <w:r w:rsidR="00E90D07">
          <w:rPr>
            <w:noProof/>
            <w:webHidden/>
          </w:rPr>
          <w:fldChar w:fldCharType="begin"/>
        </w:r>
        <w:r w:rsidR="00E90D07">
          <w:rPr>
            <w:noProof/>
            <w:webHidden/>
          </w:rPr>
          <w:instrText xml:space="preserve"> PAGEREF _Toc74733438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6A293E8E" w14:textId="1192E917" w:rsidR="00E90D07" w:rsidRDefault="00C5363C">
      <w:pPr>
        <w:pStyle w:val="TJ3"/>
        <w:rPr>
          <w:rFonts w:asciiTheme="minorHAnsi" w:eastAsia="SimSun" w:hAnsiTheme="minorHAnsi" w:cstheme="minorBidi"/>
          <w:noProof/>
          <w:sz w:val="22"/>
          <w:szCs w:val="20"/>
          <w:lang w:val="hu-HU" w:eastAsia="zh-CN" w:bidi="hi-IN"/>
        </w:rPr>
      </w:pPr>
      <w:hyperlink w:anchor="_Toc74733439" w:history="1">
        <w:r w:rsidR="00E90D07" w:rsidRPr="00633939">
          <w:rPr>
            <w:rStyle w:val="Hiperhivatkozs"/>
            <w:noProof/>
          </w:rPr>
          <w:t>3.6.5.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When to encode gridlike partitions</w:t>
        </w:r>
        <w:r w:rsidR="00E90D07">
          <w:rPr>
            <w:noProof/>
            <w:webHidden/>
          </w:rPr>
          <w:tab/>
        </w:r>
        <w:r w:rsidR="00E90D07">
          <w:rPr>
            <w:noProof/>
            <w:webHidden/>
          </w:rPr>
          <w:fldChar w:fldCharType="begin"/>
        </w:r>
        <w:r w:rsidR="00E90D07">
          <w:rPr>
            <w:noProof/>
            <w:webHidden/>
          </w:rPr>
          <w:instrText xml:space="preserve"> PAGEREF _Toc74733439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4B51AF11" w14:textId="4E2B9620" w:rsidR="00E90D07" w:rsidRDefault="00C5363C">
      <w:pPr>
        <w:pStyle w:val="TJ3"/>
        <w:rPr>
          <w:rFonts w:asciiTheme="minorHAnsi" w:eastAsia="SimSun" w:hAnsiTheme="minorHAnsi" w:cstheme="minorBidi"/>
          <w:noProof/>
          <w:sz w:val="22"/>
          <w:szCs w:val="20"/>
          <w:lang w:val="hu-HU" w:eastAsia="zh-CN" w:bidi="hi-IN"/>
        </w:rPr>
      </w:pPr>
      <w:hyperlink w:anchor="_Toc74733440" w:history="1">
        <w:r w:rsidR="00E90D07" w:rsidRPr="00633939">
          <w:rPr>
            <w:rStyle w:val="Hiperhivatkozs"/>
            <w:noProof/>
          </w:rPr>
          <w:t>3.6.6.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examples for gridlike partitions</w:t>
        </w:r>
        <w:r w:rsidR="00E90D07">
          <w:rPr>
            <w:noProof/>
            <w:webHidden/>
          </w:rPr>
          <w:tab/>
        </w:r>
        <w:r w:rsidR="00E90D07">
          <w:rPr>
            <w:noProof/>
            <w:webHidden/>
          </w:rPr>
          <w:fldChar w:fldCharType="begin"/>
        </w:r>
        <w:r w:rsidR="00E90D07">
          <w:rPr>
            <w:noProof/>
            <w:webHidden/>
          </w:rPr>
          <w:instrText xml:space="preserve"> PAGEREF _Toc74733440 \h </w:instrText>
        </w:r>
        <w:r w:rsidR="00E90D07">
          <w:rPr>
            <w:noProof/>
            <w:webHidden/>
          </w:rPr>
        </w:r>
        <w:r w:rsidR="00E90D07">
          <w:rPr>
            <w:noProof/>
            <w:webHidden/>
          </w:rPr>
          <w:fldChar w:fldCharType="separate"/>
        </w:r>
        <w:r w:rsidR="00E90D07">
          <w:rPr>
            <w:noProof/>
            <w:webHidden/>
          </w:rPr>
          <w:t>43</w:t>
        </w:r>
        <w:r w:rsidR="00E90D07">
          <w:rPr>
            <w:noProof/>
            <w:webHidden/>
          </w:rPr>
          <w:fldChar w:fldCharType="end"/>
        </w:r>
      </w:hyperlink>
    </w:p>
    <w:p w14:paraId="17B60515" w14:textId="1881253E" w:rsidR="00E90D07" w:rsidRDefault="00C5363C">
      <w:pPr>
        <w:pStyle w:val="TJ1"/>
        <w:rPr>
          <w:rFonts w:asciiTheme="minorHAnsi" w:eastAsia="SimSun" w:hAnsiTheme="minorHAnsi" w:cstheme="minorBidi"/>
          <w:b w:val="0"/>
          <w:noProof/>
          <w:szCs w:val="20"/>
          <w:lang w:val="hu-HU" w:eastAsia="zh-CN" w:bidi="hi-IN"/>
        </w:rPr>
      </w:pPr>
      <w:hyperlink w:anchor="_Toc74733441" w:history="1">
        <w:r w:rsidR="00E90D07" w:rsidRPr="00633939">
          <w:rPr>
            <w:rStyle w:val="Hiperhivatkozs"/>
            <w:noProof/>
          </w:rPr>
          <w:t>4.</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the Originally Inscribed Text</w:t>
        </w:r>
        <w:r w:rsidR="00E90D07">
          <w:rPr>
            <w:noProof/>
            <w:webHidden/>
          </w:rPr>
          <w:tab/>
        </w:r>
        <w:r w:rsidR="00E90D07">
          <w:rPr>
            <w:noProof/>
            <w:webHidden/>
          </w:rPr>
          <w:fldChar w:fldCharType="begin"/>
        </w:r>
        <w:r w:rsidR="00E90D07">
          <w:rPr>
            <w:noProof/>
            <w:webHidden/>
          </w:rPr>
          <w:instrText xml:space="preserve"> PAGEREF _Toc74733441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3CEDAB4E" w14:textId="28EAF600" w:rsidR="00E90D07" w:rsidRDefault="00C5363C">
      <w:pPr>
        <w:pStyle w:val="TJ2"/>
        <w:rPr>
          <w:rFonts w:asciiTheme="minorHAnsi" w:eastAsia="SimSun" w:hAnsiTheme="minorHAnsi" w:cstheme="minorBidi"/>
          <w:noProof/>
          <w:sz w:val="22"/>
          <w:szCs w:val="20"/>
          <w:lang w:val="hu-HU" w:eastAsia="zh-CN" w:bidi="hi-IN"/>
        </w:rPr>
      </w:pPr>
      <w:hyperlink w:anchor="_Toc74733442" w:history="1">
        <w:r w:rsidR="00E90D07" w:rsidRPr="00633939">
          <w:rPr>
            <w:rStyle w:val="Hiperhivatkozs"/>
            <w:noProof/>
          </w:rPr>
          <w:t>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Alphabetic Characters</w:t>
        </w:r>
        <w:r w:rsidR="00E90D07">
          <w:rPr>
            <w:noProof/>
            <w:webHidden/>
          </w:rPr>
          <w:tab/>
        </w:r>
        <w:r w:rsidR="00E90D07">
          <w:rPr>
            <w:noProof/>
            <w:webHidden/>
          </w:rPr>
          <w:fldChar w:fldCharType="begin"/>
        </w:r>
        <w:r w:rsidR="00E90D07">
          <w:rPr>
            <w:noProof/>
            <w:webHidden/>
          </w:rPr>
          <w:instrText xml:space="preserve"> PAGEREF _Toc74733442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04D19D6A" w14:textId="44A58249" w:rsidR="00E90D07" w:rsidRDefault="00C5363C">
      <w:pPr>
        <w:pStyle w:val="TJ3"/>
        <w:rPr>
          <w:rFonts w:asciiTheme="minorHAnsi" w:eastAsia="SimSun" w:hAnsiTheme="minorHAnsi" w:cstheme="minorBidi"/>
          <w:noProof/>
          <w:sz w:val="22"/>
          <w:szCs w:val="20"/>
          <w:lang w:val="hu-HU" w:eastAsia="zh-CN" w:bidi="hi-IN"/>
        </w:rPr>
      </w:pPr>
      <w:hyperlink w:anchor="_Toc74733443" w:history="1">
        <w:r w:rsidR="00E90D07" w:rsidRPr="00633939">
          <w:rPr>
            <w:rStyle w:val="Hiperhivatkozs"/>
            <w:noProof/>
          </w:rPr>
          <w:t>4.1.1.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transliterated characters as one </w:t>
        </w:r>
        <w:r w:rsidR="00E90D07" w:rsidRPr="00633939">
          <w:rPr>
            <w:rStyle w:val="Hiperhivatkozs"/>
            <w:i/>
            <w:noProof/>
          </w:rPr>
          <w:t>akṣara</w:t>
        </w:r>
        <w:r w:rsidR="00E90D07">
          <w:rPr>
            <w:noProof/>
            <w:webHidden/>
          </w:rPr>
          <w:tab/>
        </w:r>
        <w:r w:rsidR="00E90D07">
          <w:rPr>
            <w:noProof/>
            <w:webHidden/>
          </w:rPr>
          <w:fldChar w:fldCharType="begin"/>
        </w:r>
        <w:r w:rsidR="00E90D07">
          <w:rPr>
            <w:noProof/>
            <w:webHidden/>
          </w:rPr>
          <w:instrText xml:space="preserve"> PAGEREF _Toc74733443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7890A952" w14:textId="2FA49C05" w:rsidR="00E90D07" w:rsidRDefault="00C5363C">
      <w:pPr>
        <w:pStyle w:val="TJ3"/>
        <w:rPr>
          <w:rFonts w:asciiTheme="minorHAnsi" w:eastAsia="SimSun" w:hAnsiTheme="minorHAnsi" w:cstheme="minorBidi"/>
          <w:noProof/>
          <w:sz w:val="22"/>
          <w:szCs w:val="20"/>
          <w:lang w:val="hu-HU" w:eastAsia="zh-CN" w:bidi="hi-IN"/>
        </w:rPr>
      </w:pPr>
      <w:hyperlink w:anchor="_Toc74733444" w:history="1">
        <w:r w:rsidR="00E90D07" w:rsidRPr="00633939">
          <w:rPr>
            <w:rStyle w:val="Hiperhivatkozs"/>
            <w:noProof/>
          </w:rPr>
          <w:t>4.1.2.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parts of alphabetic characters</w:t>
        </w:r>
        <w:r w:rsidR="00E90D07">
          <w:rPr>
            <w:noProof/>
            <w:webHidden/>
          </w:rPr>
          <w:tab/>
        </w:r>
        <w:r w:rsidR="00E90D07">
          <w:rPr>
            <w:noProof/>
            <w:webHidden/>
          </w:rPr>
          <w:fldChar w:fldCharType="begin"/>
        </w:r>
        <w:r w:rsidR="00E90D07">
          <w:rPr>
            <w:noProof/>
            <w:webHidden/>
          </w:rPr>
          <w:instrText xml:space="preserve"> PAGEREF _Toc74733444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60BCA95F" w14:textId="13B7838D" w:rsidR="00E90D07" w:rsidRDefault="00C5363C">
      <w:pPr>
        <w:pStyle w:val="TJ3"/>
        <w:rPr>
          <w:rFonts w:asciiTheme="minorHAnsi" w:eastAsia="SimSun" w:hAnsiTheme="minorHAnsi" w:cstheme="minorBidi"/>
          <w:noProof/>
          <w:sz w:val="22"/>
          <w:szCs w:val="20"/>
          <w:lang w:val="hu-HU" w:eastAsia="zh-CN" w:bidi="hi-IN"/>
        </w:rPr>
      </w:pPr>
      <w:hyperlink w:anchor="_Toc74733445" w:history="1">
        <w:r w:rsidR="00E90D07" w:rsidRPr="00633939">
          <w:rPr>
            <w:rStyle w:val="Hiperhivatkozs"/>
            <w:noProof/>
          </w:rPr>
          <w:t>4.1.3.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Unusual spatial arrangement in conjuncts</w:t>
        </w:r>
        <w:r w:rsidR="00E90D07">
          <w:rPr>
            <w:noProof/>
            <w:webHidden/>
          </w:rPr>
          <w:tab/>
        </w:r>
        <w:r w:rsidR="00E90D07">
          <w:rPr>
            <w:noProof/>
            <w:webHidden/>
          </w:rPr>
          <w:fldChar w:fldCharType="begin"/>
        </w:r>
        <w:r w:rsidR="00E90D07">
          <w:rPr>
            <w:noProof/>
            <w:webHidden/>
          </w:rPr>
          <w:instrText xml:space="preserve"> PAGEREF _Toc74733445 \h </w:instrText>
        </w:r>
        <w:r w:rsidR="00E90D07">
          <w:rPr>
            <w:noProof/>
            <w:webHidden/>
          </w:rPr>
        </w:r>
        <w:r w:rsidR="00E90D07">
          <w:rPr>
            <w:noProof/>
            <w:webHidden/>
          </w:rPr>
          <w:fldChar w:fldCharType="separate"/>
        </w:r>
        <w:r w:rsidR="00E90D07">
          <w:rPr>
            <w:noProof/>
            <w:webHidden/>
          </w:rPr>
          <w:t>47</w:t>
        </w:r>
        <w:r w:rsidR="00E90D07">
          <w:rPr>
            <w:noProof/>
            <w:webHidden/>
          </w:rPr>
          <w:fldChar w:fldCharType="end"/>
        </w:r>
      </w:hyperlink>
    </w:p>
    <w:p w14:paraId="40BA81A5" w14:textId="47B774D3" w:rsidR="00E90D07" w:rsidRDefault="00C5363C">
      <w:pPr>
        <w:pStyle w:val="TJ3"/>
        <w:rPr>
          <w:rFonts w:asciiTheme="minorHAnsi" w:eastAsia="SimSun" w:hAnsiTheme="minorHAnsi" w:cstheme="minorBidi"/>
          <w:noProof/>
          <w:sz w:val="22"/>
          <w:szCs w:val="20"/>
          <w:lang w:val="hu-HU" w:eastAsia="zh-CN" w:bidi="hi-IN"/>
        </w:rPr>
      </w:pPr>
      <w:hyperlink w:anchor="_Toc74733446" w:history="1">
        <w:r w:rsidR="00E90D07" w:rsidRPr="00633939">
          <w:rPr>
            <w:rStyle w:val="Hiperhivatkozs"/>
            <w:noProof/>
          </w:rPr>
          <w:t>4.1.4.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Complex characters split by an intervening feature</w:t>
        </w:r>
        <w:r w:rsidR="00E90D07">
          <w:rPr>
            <w:noProof/>
            <w:webHidden/>
          </w:rPr>
          <w:tab/>
        </w:r>
        <w:r w:rsidR="00E90D07">
          <w:rPr>
            <w:noProof/>
            <w:webHidden/>
          </w:rPr>
          <w:fldChar w:fldCharType="begin"/>
        </w:r>
        <w:r w:rsidR="00E90D07">
          <w:rPr>
            <w:noProof/>
            <w:webHidden/>
          </w:rPr>
          <w:instrText xml:space="preserve"> PAGEREF _Toc74733446 \h </w:instrText>
        </w:r>
        <w:r w:rsidR="00E90D07">
          <w:rPr>
            <w:noProof/>
            <w:webHidden/>
          </w:rPr>
        </w:r>
        <w:r w:rsidR="00E90D07">
          <w:rPr>
            <w:noProof/>
            <w:webHidden/>
          </w:rPr>
          <w:fldChar w:fldCharType="separate"/>
        </w:r>
        <w:r w:rsidR="00E90D07">
          <w:rPr>
            <w:noProof/>
            <w:webHidden/>
          </w:rPr>
          <w:t>48</w:t>
        </w:r>
        <w:r w:rsidR="00E90D07">
          <w:rPr>
            <w:noProof/>
            <w:webHidden/>
          </w:rPr>
          <w:fldChar w:fldCharType="end"/>
        </w:r>
      </w:hyperlink>
    </w:p>
    <w:p w14:paraId="4E0C7281" w14:textId="4A82FC27" w:rsidR="00E90D07" w:rsidRDefault="00C5363C">
      <w:pPr>
        <w:pStyle w:val="TJ2"/>
        <w:rPr>
          <w:rFonts w:asciiTheme="minorHAnsi" w:eastAsia="SimSun" w:hAnsiTheme="minorHAnsi" w:cstheme="minorBidi"/>
          <w:noProof/>
          <w:sz w:val="22"/>
          <w:szCs w:val="20"/>
          <w:lang w:val="hu-HU" w:eastAsia="zh-CN" w:bidi="hi-IN"/>
        </w:rPr>
      </w:pPr>
      <w:hyperlink w:anchor="_Toc74733447" w:history="1">
        <w:r w:rsidR="00E90D07" w:rsidRPr="00633939">
          <w:rPr>
            <w:rStyle w:val="Hiperhivatkozs"/>
            <w:noProof/>
          </w:rPr>
          <w:t>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Non-alphabetic Characters</w:t>
        </w:r>
        <w:r w:rsidR="00E90D07">
          <w:rPr>
            <w:noProof/>
            <w:webHidden/>
          </w:rPr>
          <w:tab/>
        </w:r>
        <w:r w:rsidR="00E90D07">
          <w:rPr>
            <w:noProof/>
            <w:webHidden/>
          </w:rPr>
          <w:fldChar w:fldCharType="begin"/>
        </w:r>
        <w:r w:rsidR="00E90D07">
          <w:rPr>
            <w:noProof/>
            <w:webHidden/>
          </w:rPr>
          <w:instrText xml:space="preserve"> PAGEREF _Toc74733447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E91975A" w14:textId="188AED77" w:rsidR="00E90D07" w:rsidRDefault="00C5363C">
      <w:pPr>
        <w:pStyle w:val="TJ3"/>
        <w:rPr>
          <w:rFonts w:asciiTheme="minorHAnsi" w:eastAsia="SimSun" w:hAnsiTheme="minorHAnsi" w:cstheme="minorBidi"/>
          <w:noProof/>
          <w:sz w:val="22"/>
          <w:szCs w:val="20"/>
          <w:lang w:val="hu-HU" w:eastAsia="zh-CN" w:bidi="hi-IN"/>
        </w:rPr>
      </w:pPr>
      <w:hyperlink w:anchor="_Toc74733448" w:history="1">
        <w:r w:rsidR="00E90D07" w:rsidRPr="00633939">
          <w:rPr>
            <w:rStyle w:val="Hiperhivatkozs"/>
            <w:noProof/>
          </w:rPr>
          <w:t>4.2.1.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_Toc74733448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2684564" w14:textId="51D0F2DB" w:rsidR="00E90D07" w:rsidRDefault="00C5363C">
      <w:pPr>
        <w:pStyle w:val="TJ3"/>
        <w:rPr>
          <w:rFonts w:asciiTheme="minorHAnsi" w:eastAsia="SimSun" w:hAnsiTheme="minorHAnsi" w:cstheme="minorBidi"/>
          <w:noProof/>
          <w:sz w:val="22"/>
          <w:szCs w:val="20"/>
          <w:lang w:val="hu-HU" w:eastAsia="zh-CN" w:bidi="hi-IN"/>
        </w:rPr>
      </w:pPr>
      <w:hyperlink w:anchor="_Toc74733449" w:history="1">
        <w:r w:rsidR="00E90D07" w:rsidRPr="00633939">
          <w:rPr>
            <w:rStyle w:val="Hiperhivatkozs"/>
            <w:noProof/>
          </w:rPr>
          <w:t>4.2.2.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symbols other than decimal digits</w:t>
        </w:r>
        <w:r w:rsidR="00E90D07">
          <w:rPr>
            <w:noProof/>
            <w:webHidden/>
          </w:rPr>
          <w:tab/>
        </w:r>
        <w:r w:rsidR="00E90D07">
          <w:rPr>
            <w:noProof/>
            <w:webHidden/>
          </w:rPr>
          <w:fldChar w:fldCharType="begin"/>
        </w:r>
        <w:r w:rsidR="00E90D07">
          <w:rPr>
            <w:noProof/>
            <w:webHidden/>
          </w:rPr>
          <w:instrText xml:space="preserve"> PAGEREF _Toc74733449 \h </w:instrText>
        </w:r>
        <w:r w:rsidR="00E90D07">
          <w:rPr>
            <w:noProof/>
            <w:webHidden/>
          </w:rPr>
        </w:r>
        <w:r w:rsidR="00E90D07">
          <w:rPr>
            <w:noProof/>
            <w:webHidden/>
          </w:rPr>
          <w:fldChar w:fldCharType="separate"/>
        </w:r>
        <w:r w:rsidR="00E90D07">
          <w:rPr>
            <w:noProof/>
            <w:webHidden/>
          </w:rPr>
          <w:t>50</w:t>
        </w:r>
        <w:r w:rsidR="00E90D07">
          <w:rPr>
            <w:noProof/>
            <w:webHidden/>
          </w:rPr>
          <w:fldChar w:fldCharType="end"/>
        </w:r>
      </w:hyperlink>
    </w:p>
    <w:p w14:paraId="353AE42C" w14:textId="5C7634CD" w:rsidR="00E90D07" w:rsidRDefault="00C5363C">
      <w:pPr>
        <w:pStyle w:val="TJ3"/>
        <w:rPr>
          <w:rFonts w:asciiTheme="minorHAnsi" w:eastAsia="SimSun" w:hAnsiTheme="minorHAnsi" w:cstheme="minorBidi"/>
          <w:noProof/>
          <w:sz w:val="22"/>
          <w:szCs w:val="20"/>
          <w:lang w:val="hu-HU" w:eastAsia="zh-CN" w:bidi="hi-IN"/>
        </w:rPr>
      </w:pPr>
      <w:hyperlink w:anchor="_Toc74733450" w:history="1">
        <w:r w:rsidR="00E90D07" w:rsidRPr="00633939">
          <w:rPr>
            <w:rStyle w:val="Hiperhivatkozs"/>
            <w:noProof/>
          </w:rPr>
          <w:t>4.2.3.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Symbol tokens</w:t>
        </w:r>
        <w:r w:rsidR="00E90D07">
          <w:rPr>
            <w:noProof/>
            <w:webHidden/>
          </w:rPr>
          <w:tab/>
        </w:r>
        <w:r w:rsidR="00E90D07">
          <w:rPr>
            <w:noProof/>
            <w:webHidden/>
          </w:rPr>
          <w:fldChar w:fldCharType="begin"/>
        </w:r>
        <w:r w:rsidR="00E90D07">
          <w:rPr>
            <w:noProof/>
            <w:webHidden/>
          </w:rPr>
          <w:instrText xml:space="preserve"> PAGEREF _Toc74733450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2F503378" w14:textId="1394C0C3" w:rsidR="00E90D07" w:rsidRDefault="00C5363C">
      <w:pPr>
        <w:pStyle w:val="TJ3"/>
        <w:rPr>
          <w:rFonts w:asciiTheme="minorHAnsi" w:eastAsia="SimSun" w:hAnsiTheme="minorHAnsi" w:cstheme="minorBidi"/>
          <w:noProof/>
          <w:sz w:val="22"/>
          <w:szCs w:val="20"/>
          <w:lang w:val="hu-HU" w:eastAsia="zh-CN" w:bidi="hi-IN"/>
        </w:rPr>
      </w:pPr>
      <w:hyperlink w:anchor="_Toc74733451" w:history="1">
        <w:r w:rsidR="00E90D07" w:rsidRPr="00633939">
          <w:rPr>
            <w:rStyle w:val="Hiperhivatkozs"/>
            <w:noProof/>
          </w:rPr>
          <w:t>4.2.4.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marks</w:t>
        </w:r>
        <w:r w:rsidR="00E90D07">
          <w:rPr>
            <w:noProof/>
            <w:webHidden/>
          </w:rPr>
          <w:tab/>
        </w:r>
        <w:r w:rsidR="00E90D07">
          <w:rPr>
            <w:noProof/>
            <w:webHidden/>
          </w:rPr>
          <w:fldChar w:fldCharType="begin"/>
        </w:r>
        <w:r w:rsidR="00E90D07">
          <w:rPr>
            <w:noProof/>
            <w:webHidden/>
          </w:rPr>
          <w:instrText xml:space="preserve"> PAGEREF _Toc74733451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32D34103" w14:textId="17935FBA" w:rsidR="00E90D07" w:rsidRDefault="00C5363C">
      <w:pPr>
        <w:pStyle w:val="TJ3"/>
        <w:rPr>
          <w:rFonts w:asciiTheme="minorHAnsi" w:eastAsia="SimSun" w:hAnsiTheme="minorHAnsi" w:cstheme="minorBidi"/>
          <w:noProof/>
          <w:sz w:val="22"/>
          <w:szCs w:val="20"/>
          <w:lang w:val="hu-HU" w:eastAsia="zh-CN" w:bidi="hi-IN"/>
        </w:rPr>
      </w:pPr>
      <w:hyperlink w:anchor="_Toc74733452" w:history="1">
        <w:r w:rsidR="00E90D07" w:rsidRPr="00633939">
          <w:rPr>
            <w:rStyle w:val="Hiperhivatkozs"/>
            <w:noProof/>
          </w:rPr>
          <w:t>4.2.5.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filler signs</w:t>
        </w:r>
        <w:r w:rsidR="00E90D07">
          <w:rPr>
            <w:noProof/>
            <w:webHidden/>
          </w:rPr>
          <w:tab/>
        </w:r>
        <w:r w:rsidR="00E90D07">
          <w:rPr>
            <w:noProof/>
            <w:webHidden/>
          </w:rPr>
          <w:fldChar w:fldCharType="begin"/>
        </w:r>
        <w:r w:rsidR="00E90D07">
          <w:rPr>
            <w:noProof/>
            <w:webHidden/>
          </w:rPr>
          <w:instrText xml:space="preserve"> PAGEREF _Toc74733452 \h </w:instrText>
        </w:r>
        <w:r w:rsidR="00E90D07">
          <w:rPr>
            <w:noProof/>
            <w:webHidden/>
          </w:rPr>
        </w:r>
        <w:r w:rsidR="00E90D07">
          <w:rPr>
            <w:noProof/>
            <w:webHidden/>
          </w:rPr>
          <w:fldChar w:fldCharType="separate"/>
        </w:r>
        <w:r w:rsidR="00E90D07">
          <w:rPr>
            <w:noProof/>
            <w:webHidden/>
          </w:rPr>
          <w:t>52</w:t>
        </w:r>
        <w:r w:rsidR="00E90D07">
          <w:rPr>
            <w:noProof/>
            <w:webHidden/>
          </w:rPr>
          <w:fldChar w:fldCharType="end"/>
        </w:r>
      </w:hyperlink>
    </w:p>
    <w:p w14:paraId="6D71CF54" w14:textId="435F87B4" w:rsidR="00E90D07" w:rsidRDefault="00C5363C">
      <w:pPr>
        <w:pStyle w:val="TJ3"/>
        <w:rPr>
          <w:rFonts w:asciiTheme="minorHAnsi" w:eastAsia="SimSun" w:hAnsiTheme="minorHAnsi" w:cstheme="minorBidi"/>
          <w:noProof/>
          <w:sz w:val="22"/>
          <w:szCs w:val="20"/>
          <w:lang w:val="hu-HU" w:eastAsia="zh-CN" w:bidi="hi-IN"/>
        </w:rPr>
      </w:pPr>
      <w:hyperlink w:anchor="_Toc74733453" w:history="1">
        <w:r w:rsidR="00E90D07" w:rsidRPr="00633939">
          <w:rPr>
            <w:rStyle w:val="Hiperhivatkozs"/>
            <w:noProof/>
          </w:rPr>
          <w:t>4.2.6.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 symbols</w:t>
        </w:r>
        <w:r w:rsidR="00E90D07">
          <w:rPr>
            <w:noProof/>
            <w:webHidden/>
          </w:rPr>
          <w:tab/>
        </w:r>
        <w:r w:rsidR="00E90D07">
          <w:rPr>
            <w:noProof/>
            <w:webHidden/>
          </w:rPr>
          <w:fldChar w:fldCharType="begin"/>
        </w:r>
        <w:r w:rsidR="00E90D07">
          <w:rPr>
            <w:noProof/>
            <w:webHidden/>
          </w:rPr>
          <w:instrText xml:space="preserve"> PAGEREF _Toc74733453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422BAF0B" w14:textId="3C596D29" w:rsidR="00E90D07" w:rsidRDefault="00C5363C">
      <w:pPr>
        <w:pStyle w:val="TJ3"/>
        <w:rPr>
          <w:rFonts w:asciiTheme="minorHAnsi" w:eastAsia="SimSun" w:hAnsiTheme="minorHAnsi" w:cstheme="minorBidi"/>
          <w:noProof/>
          <w:sz w:val="22"/>
          <w:szCs w:val="20"/>
          <w:lang w:val="hu-HU" w:eastAsia="zh-CN" w:bidi="hi-IN"/>
        </w:rPr>
      </w:pPr>
      <w:hyperlink w:anchor="_Toc74733454" w:history="1">
        <w:r w:rsidR="00E90D07" w:rsidRPr="00633939">
          <w:rPr>
            <w:rStyle w:val="Hiperhivatkozs"/>
            <w:noProof/>
          </w:rPr>
          <w:t>4.2.7.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Alphanumeric characters used for a different function</w:t>
        </w:r>
        <w:r w:rsidR="00E90D07">
          <w:rPr>
            <w:noProof/>
            <w:webHidden/>
          </w:rPr>
          <w:tab/>
        </w:r>
        <w:r w:rsidR="00E90D07">
          <w:rPr>
            <w:noProof/>
            <w:webHidden/>
          </w:rPr>
          <w:fldChar w:fldCharType="begin"/>
        </w:r>
        <w:r w:rsidR="00E90D07">
          <w:rPr>
            <w:noProof/>
            <w:webHidden/>
          </w:rPr>
          <w:instrText xml:space="preserve"> PAGEREF _Toc74733454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20E717A2" w14:textId="396627F8" w:rsidR="00E90D07" w:rsidRDefault="00C5363C">
      <w:pPr>
        <w:pStyle w:val="TJ2"/>
        <w:rPr>
          <w:rFonts w:asciiTheme="minorHAnsi" w:eastAsia="SimSun" w:hAnsiTheme="minorHAnsi" w:cstheme="minorBidi"/>
          <w:noProof/>
          <w:sz w:val="22"/>
          <w:szCs w:val="20"/>
          <w:lang w:val="hu-HU" w:eastAsia="zh-CN" w:bidi="hi-IN"/>
        </w:rPr>
      </w:pPr>
      <w:hyperlink w:anchor="_Toc74733455" w:history="1">
        <w:r w:rsidR="00E90D07" w:rsidRPr="00633939">
          <w:rPr>
            <w:rStyle w:val="Hiperhivatkozs"/>
            <w:noProof/>
          </w:rPr>
          <w:t>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w:t>
        </w:r>
        <w:r w:rsidR="00E90D07">
          <w:rPr>
            <w:noProof/>
            <w:webHidden/>
          </w:rPr>
          <w:tab/>
        </w:r>
        <w:r w:rsidR="00E90D07">
          <w:rPr>
            <w:noProof/>
            <w:webHidden/>
          </w:rPr>
          <w:fldChar w:fldCharType="begin"/>
        </w:r>
        <w:r w:rsidR="00E90D07">
          <w:rPr>
            <w:noProof/>
            <w:webHidden/>
          </w:rPr>
          <w:instrText xml:space="preserve"> PAGEREF _Toc74733455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5C826523" w14:textId="50542B4D" w:rsidR="00E90D07" w:rsidRDefault="00C5363C">
      <w:pPr>
        <w:pStyle w:val="TJ3"/>
        <w:rPr>
          <w:rFonts w:asciiTheme="minorHAnsi" w:eastAsia="SimSun" w:hAnsiTheme="minorHAnsi" w:cstheme="minorBidi"/>
          <w:noProof/>
          <w:sz w:val="22"/>
          <w:szCs w:val="20"/>
          <w:lang w:val="hu-HU" w:eastAsia="zh-CN" w:bidi="hi-IN"/>
        </w:rPr>
      </w:pPr>
      <w:hyperlink w:anchor="_Toc74733456" w:history="1">
        <w:r w:rsidR="00E90D07" w:rsidRPr="00633939">
          <w:rPr>
            <w:rStyle w:val="Hiperhivatkozs"/>
            <w:noProof/>
          </w:rPr>
          <w:t>4.3.1.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markup for original space</w:t>
        </w:r>
        <w:r w:rsidR="00E90D07">
          <w:rPr>
            <w:noProof/>
            <w:webHidden/>
          </w:rPr>
          <w:tab/>
        </w:r>
        <w:r w:rsidR="00E90D07">
          <w:rPr>
            <w:noProof/>
            <w:webHidden/>
          </w:rPr>
          <w:fldChar w:fldCharType="begin"/>
        </w:r>
        <w:r w:rsidR="00E90D07">
          <w:rPr>
            <w:noProof/>
            <w:webHidden/>
          </w:rPr>
          <w:instrText xml:space="preserve"> PAGEREF _Toc74733456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116ECDE7" w14:textId="5D771DE4" w:rsidR="00E90D07" w:rsidRDefault="00C5363C">
      <w:pPr>
        <w:pStyle w:val="TJ3"/>
        <w:rPr>
          <w:rFonts w:asciiTheme="minorHAnsi" w:eastAsia="SimSun" w:hAnsiTheme="minorHAnsi" w:cstheme="minorBidi"/>
          <w:noProof/>
          <w:sz w:val="22"/>
          <w:szCs w:val="20"/>
          <w:lang w:val="hu-HU" w:eastAsia="zh-CN" w:bidi="hi-IN"/>
        </w:rPr>
      </w:pPr>
      <w:hyperlink w:anchor="_Toc74733457" w:history="1">
        <w:r w:rsidR="00E90D07" w:rsidRPr="00633939">
          <w:rPr>
            <w:rStyle w:val="Hiperhivatkozs"/>
            <w:noProof/>
          </w:rPr>
          <w:t>4.3.2.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semantic segmentation</w:t>
        </w:r>
        <w:r w:rsidR="00E90D07">
          <w:rPr>
            <w:noProof/>
            <w:webHidden/>
          </w:rPr>
          <w:tab/>
        </w:r>
        <w:r w:rsidR="00E90D07">
          <w:rPr>
            <w:noProof/>
            <w:webHidden/>
          </w:rPr>
          <w:fldChar w:fldCharType="begin"/>
        </w:r>
        <w:r w:rsidR="00E90D07">
          <w:rPr>
            <w:noProof/>
            <w:webHidden/>
          </w:rPr>
          <w:instrText xml:space="preserve"> PAGEREF _Toc74733457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62DDD6C1" w14:textId="06BD2DC0" w:rsidR="00E90D07" w:rsidRDefault="00C5363C">
      <w:pPr>
        <w:pStyle w:val="TJ3"/>
        <w:rPr>
          <w:rFonts w:asciiTheme="minorHAnsi" w:eastAsia="SimSun" w:hAnsiTheme="minorHAnsi" w:cstheme="minorBidi"/>
          <w:noProof/>
          <w:sz w:val="22"/>
          <w:szCs w:val="20"/>
          <w:lang w:val="hu-HU" w:eastAsia="zh-CN" w:bidi="hi-IN"/>
        </w:rPr>
      </w:pPr>
      <w:hyperlink w:anchor="_Toc74733458" w:history="1">
        <w:r w:rsidR="00E90D07" w:rsidRPr="00633939">
          <w:rPr>
            <w:rStyle w:val="Hiperhivatkozs"/>
            <w:noProof/>
          </w:rPr>
          <w:t>4.3.3.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left blank for subsequent filling</w:t>
        </w:r>
        <w:r w:rsidR="00E90D07">
          <w:rPr>
            <w:noProof/>
            <w:webHidden/>
          </w:rPr>
          <w:tab/>
        </w:r>
        <w:r w:rsidR="00E90D07">
          <w:rPr>
            <w:noProof/>
            <w:webHidden/>
          </w:rPr>
          <w:fldChar w:fldCharType="begin"/>
        </w:r>
        <w:r w:rsidR="00E90D07">
          <w:rPr>
            <w:noProof/>
            <w:webHidden/>
          </w:rPr>
          <w:instrText xml:space="preserve"> PAGEREF _Toc74733458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7384A106" w14:textId="5752B3F9" w:rsidR="00E90D07" w:rsidRDefault="00C5363C">
      <w:pPr>
        <w:pStyle w:val="TJ3"/>
        <w:rPr>
          <w:rFonts w:asciiTheme="minorHAnsi" w:eastAsia="SimSun" w:hAnsiTheme="minorHAnsi" w:cstheme="minorBidi"/>
          <w:noProof/>
          <w:sz w:val="22"/>
          <w:szCs w:val="20"/>
          <w:lang w:val="hu-HU" w:eastAsia="zh-CN" w:bidi="hi-IN"/>
        </w:rPr>
      </w:pPr>
      <w:hyperlink w:anchor="_Toc74733459" w:history="1">
        <w:r w:rsidR="00E90D07" w:rsidRPr="00633939">
          <w:rPr>
            <w:rStyle w:val="Hiperhivatkozs"/>
            <w:noProof/>
          </w:rPr>
          <w:t>4.3.4.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visual layout</w:t>
        </w:r>
        <w:r w:rsidR="00E90D07">
          <w:rPr>
            <w:noProof/>
            <w:webHidden/>
          </w:rPr>
          <w:tab/>
        </w:r>
        <w:r w:rsidR="00E90D07">
          <w:rPr>
            <w:noProof/>
            <w:webHidden/>
          </w:rPr>
          <w:fldChar w:fldCharType="begin"/>
        </w:r>
        <w:r w:rsidR="00E90D07">
          <w:rPr>
            <w:noProof/>
            <w:webHidden/>
          </w:rPr>
          <w:instrText xml:space="preserve"> PAGEREF _Toc74733459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42224722" w14:textId="3A028CAB" w:rsidR="00E90D07" w:rsidRDefault="00C5363C">
      <w:pPr>
        <w:pStyle w:val="TJ3"/>
        <w:rPr>
          <w:rFonts w:asciiTheme="minorHAnsi" w:eastAsia="SimSun" w:hAnsiTheme="minorHAnsi" w:cstheme="minorBidi"/>
          <w:noProof/>
          <w:sz w:val="22"/>
          <w:szCs w:val="20"/>
          <w:lang w:val="hu-HU" w:eastAsia="zh-CN" w:bidi="hi-IN"/>
        </w:rPr>
      </w:pPr>
      <w:hyperlink w:anchor="_Toc74733460" w:history="1">
        <w:r w:rsidR="00E90D07" w:rsidRPr="00633939">
          <w:rPr>
            <w:rStyle w:val="Hiperhivatkozs"/>
            <w:noProof/>
          </w:rPr>
          <w:t>4.3.5.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imposed by physical necessity</w:t>
        </w:r>
        <w:r w:rsidR="00E90D07">
          <w:rPr>
            <w:noProof/>
            <w:webHidden/>
          </w:rPr>
          <w:tab/>
        </w:r>
        <w:r w:rsidR="00E90D07">
          <w:rPr>
            <w:noProof/>
            <w:webHidden/>
          </w:rPr>
          <w:fldChar w:fldCharType="begin"/>
        </w:r>
        <w:r w:rsidR="00E90D07">
          <w:rPr>
            <w:noProof/>
            <w:webHidden/>
          </w:rPr>
          <w:instrText xml:space="preserve"> PAGEREF _Toc74733460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380FC92E" w14:textId="53DD1D4B" w:rsidR="00E90D07" w:rsidRDefault="00C5363C" w:rsidP="00B34641">
      <w:pPr>
        <w:pStyle w:val="TJ4"/>
        <w:rPr>
          <w:rFonts w:asciiTheme="minorHAnsi" w:eastAsia="SimSun" w:hAnsiTheme="minorHAnsi" w:cstheme="minorBidi"/>
          <w:noProof/>
          <w:sz w:val="22"/>
          <w:szCs w:val="20"/>
          <w:lang w:val="hu-HU"/>
        </w:rPr>
      </w:pPr>
      <w:hyperlink w:anchor="_Toc74733461" w:history="1">
        <w:r w:rsidR="00E90D07" w:rsidRPr="00633939">
          <w:rPr>
            <w:rStyle w:val="Hiperhivatkozs"/>
            <w:noProof/>
            <w:lang w:bidi="ar-SA"/>
          </w:rPr>
          <w:t>4.3.5.1. Binding holes in copper plates</w:t>
        </w:r>
        <w:r w:rsidR="00E90D07">
          <w:rPr>
            <w:noProof/>
            <w:webHidden/>
          </w:rPr>
          <w:tab/>
        </w:r>
        <w:r w:rsidR="00E90D07">
          <w:rPr>
            <w:noProof/>
            <w:webHidden/>
          </w:rPr>
          <w:fldChar w:fldCharType="begin"/>
        </w:r>
        <w:r w:rsidR="00E90D07">
          <w:rPr>
            <w:noProof/>
            <w:webHidden/>
          </w:rPr>
          <w:instrText xml:space="preserve"> PAGEREF _Toc74733461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50A5BDC8" w14:textId="34AB50CF" w:rsidR="00E90D07" w:rsidRDefault="00C5363C" w:rsidP="00B34641">
      <w:pPr>
        <w:pStyle w:val="TJ4"/>
        <w:rPr>
          <w:rFonts w:asciiTheme="minorHAnsi" w:eastAsia="SimSun" w:hAnsiTheme="minorHAnsi" w:cstheme="minorBidi"/>
          <w:noProof/>
          <w:sz w:val="22"/>
          <w:szCs w:val="20"/>
          <w:lang w:val="hu-HU"/>
        </w:rPr>
      </w:pPr>
      <w:hyperlink w:anchor="_Toc74733462" w:history="1">
        <w:r w:rsidR="00E90D07" w:rsidRPr="00633939">
          <w:rPr>
            <w:rStyle w:val="Hiperhivatkozs"/>
            <w:noProof/>
            <w:lang w:bidi="ar-SA"/>
          </w:rPr>
          <w:t>4.3.5.2. Surface defects</w:t>
        </w:r>
        <w:r w:rsidR="00E90D07">
          <w:rPr>
            <w:noProof/>
            <w:webHidden/>
          </w:rPr>
          <w:tab/>
        </w:r>
        <w:r w:rsidR="00E90D07">
          <w:rPr>
            <w:noProof/>
            <w:webHidden/>
          </w:rPr>
          <w:fldChar w:fldCharType="begin"/>
        </w:r>
        <w:r w:rsidR="00E90D07">
          <w:rPr>
            <w:noProof/>
            <w:webHidden/>
          </w:rPr>
          <w:instrText xml:space="preserve"> PAGEREF _Toc74733462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16E73DB" w14:textId="7C14BFFA" w:rsidR="00E90D07" w:rsidRDefault="00C5363C" w:rsidP="00B34641">
      <w:pPr>
        <w:pStyle w:val="TJ4"/>
        <w:rPr>
          <w:rFonts w:asciiTheme="minorHAnsi" w:eastAsia="SimSun" w:hAnsiTheme="minorHAnsi" w:cstheme="minorBidi"/>
          <w:noProof/>
          <w:sz w:val="22"/>
          <w:szCs w:val="20"/>
          <w:lang w:val="hu-HU"/>
        </w:rPr>
      </w:pPr>
      <w:hyperlink w:anchor="_Toc74733463" w:history="1">
        <w:r w:rsidR="00E90D07" w:rsidRPr="00633939">
          <w:rPr>
            <w:rStyle w:val="Hiperhivatkozs"/>
            <w:noProof/>
            <w:lang w:bidi="ar-SA"/>
          </w:rPr>
          <w:t>4.3.5.3. Spaces imposed by other glyphs</w:t>
        </w:r>
        <w:r w:rsidR="00E90D07">
          <w:rPr>
            <w:noProof/>
            <w:webHidden/>
          </w:rPr>
          <w:tab/>
        </w:r>
        <w:r w:rsidR="00E90D07">
          <w:rPr>
            <w:noProof/>
            <w:webHidden/>
          </w:rPr>
          <w:fldChar w:fldCharType="begin"/>
        </w:r>
        <w:r w:rsidR="00E90D07">
          <w:rPr>
            <w:noProof/>
            <w:webHidden/>
          </w:rPr>
          <w:instrText xml:space="preserve"> PAGEREF _Toc74733463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55F5601" w14:textId="7C0B336E" w:rsidR="00E90D07" w:rsidRDefault="00C5363C">
      <w:pPr>
        <w:pStyle w:val="TJ3"/>
        <w:rPr>
          <w:rFonts w:asciiTheme="minorHAnsi" w:eastAsia="SimSun" w:hAnsiTheme="minorHAnsi" w:cstheme="minorBidi"/>
          <w:noProof/>
          <w:sz w:val="22"/>
          <w:szCs w:val="20"/>
          <w:lang w:val="hu-HU" w:eastAsia="zh-CN" w:bidi="hi-IN"/>
        </w:rPr>
      </w:pPr>
      <w:hyperlink w:anchor="_Toc74733464" w:history="1">
        <w:r w:rsidR="00E90D07" w:rsidRPr="00633939">
          <w:rPr>
            <w:rStyle w:val="Hiperhivatkozs"/>
            <w:noProof/>
          </w:rPr>
          <w:t>4.3.6.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Unexplained space</w:t>
        </w:r>
        <w:r w:rsidR="00E90D07">
          <w:rPr>
            <w:noProof/>
            <w:webHidden/>
          </w:rPr>
          <w:tab/>
        </w:r>
        <w:r w:rsidR="00E90D07">
          <w:rPr>
            <w:noProof/>
            <w:webHidden/>
          </w:rPr>
          <w:fldChar w:fldCharType="begin"/>
        </w:r>
        <w:r w:rsidR="00E90D07">
          <w:rPr>
            <w:noProof/>
            <w:webHidden/>
          </w:rPr>
          <w:instrText xml:space="preserve"> PAGEREF _Toc74733464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57315BE" w14:textId="241F4E4C" w:rsidR="00E90D07" w:rsidRDefault="00C5363C">
      <w:pPr>
        <w:pStyle w:val="TJ2"/>
        <w:rPr>
          <w:rFonts w:asciiTheme="minorHAnsi" w:eastAsia="SimSun" w:hAnsiTheme="minorHAnsi" w:cstheme="minorBidi"/>
          <w:noProof/>
          <w:sz w:val="22"/>
          <w:szCs w:val="20"/>
          <w:lang w:val="hu-HU" w:eastAsia="zh-CN" w:bidi="hi-IN"/>
        </w:rPr>
      </w:pPr>
      <w:hyperlink w:anchor="_Toc74733465" w:history="1">
        <w:r w:rsidR="00E90D07" w:rsidRPr="00633939">
          <w:rPr>
            <w:rStyle w:val="Hiperhivatkozs"/>
            <w:noProof/>
          </w:rPr>
          <w:t>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Scribal Intervention</w:t>
        </w:r>
        <w:r w:rsidR="00E90D07">
          <w:rPr>
            <w:noProof/>
            <w:webHidden/>
          </w:rPr>
          <w:tab/>
        </w:r>
        <w:r w:rsidR="00E90D07">
          <w:rPr>
            <w:noProof/>
            <w:webHidden/>
          </w:rPr>
          <w:fldChar w:fldCharType="begin"/>
        </w:r>
        <w:r w:rsidR="00E90D07">
          <w:rPr>
            <w:noProof/>
            <w:webHidden/>
          </w:rPr>
          <w:instrText xml:space="preserve"> PAGEREF _Toc74733465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1B15F3E6" w14:textId="58EDBE81" w:rsidR="00E90D07" w:rsidRDefault="00C5363C">
      <w:pPr>
        <w:pStyle w:val="TJ3"/>
        <w:rPr>
          <w:rFonts w:asciiTheme="minorHAnsi" w:eastAsia="SimSun" w:hAnsiTheme="minorHAnsi" w:cstheme="minorBidi"/>
          <w:noProof/>
          <w:sz w:val="22"/>
          <w:szCs w:val="20"/>
          <w:lang w:val="hu-HU" w:eastAsia="zh-CN" w:bidi="hi-IN"/>
        </w:rPr>
      </w:pPr>
      <w:hyperlink w:anchor="_Toc74733466" w:history="1">
        <w:r w:rsidR="00E90D07" w:rsidRPr="00633939">
          <w:rPr>
            <w:rStyle w:val="Hiperhivatkozs"/>
            <w:noProof/>
          </w:rPr>
          <w:t>4.4.1.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deletion</w:t>
        </w:r>
        <w:r w:rsidR="00E90D07">
          <w:rPr>
            <w:noProof/>
            <w:webHidden/>
          </w:rPr>
          <w:tab/>
        </w:r>
        <w:r w:rsidR="00E90D07">
          <w:rPr>
            <w:noProof/>
            <w:webHidden/>
          </w:rPr>
          <w:fldChar w:fldCharType="begin"/>
        </w:r>
        <w:r w:rsidR="00E90D07">
          <w:rPr>
            <w:noProof/>
            <w:webHidden/>
          </w:rPr>
          <w:instrText xml:space="preserve"> PAGEREF _Toc74733466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43A78ED" w14:textId="27C303B3" w:rsidR="00E90D07" w:rsidRDefault="00C5363C">
      <w:pPr>
        <w:pStyle w:val="TJ3"/>
        <w:rPr>
          <w:rFonts w:asciiTheme="minorHAnsi" w:eastAsia="SimSun" w:hAnsiTheme="minorHAnsi" w:cstheme="minorBidi"/>
          <w:noProof/>
          <w:sz w:val="22"/>
          <w:szCs w:val="20"/>
          <w:lang w:val="hu-HU" w:eastAsia="zh-CN" w:bidi="hi-IN"/>
        </w:rPr>
      </w:pPr>
      <w:hyperlink w:anchor="_Toc74733467" w:history="1">
        <w:r w:rsidR="00E90D07" w:rsidRPr="00633939">
          <w:rPr>
            <w:rStyle w:val="Hiperhivatkozs"/>
            <w:noProof/>
          </w:rPr>
          <w:t>4.4.2.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insertion</w:t>
        </w:r>
        <w:r w:rsidR="00E90D07">
          <w:rPr>
            <w:noProof/>
            <w:webHidden/>
          </w:rPr>
          <w:tab/>
        </w:r>
        <w:r w:rsidR="00E90D07">
          <w:rPr>
            <w:noProof/>
            <w:webHidden/>
          </w:rPr>
          <w:fldChar w:fldCharType="begin"/>
        </w:r>
        <w:r w:rsidR="00E90D07">
          <w:rPr>
            <w:noProof/>
            <w:webHidden/>
          </w:rPr>
          <w:instrText xml:space="preserve"> PAGEREF _Toc74733467 \h </w:instrText>
        </w:r>
        <w:r w:rsidR="00E90D07">
          <w:rPr>
            <w:noProof/>
            <w:webHidden/>
          </w:rPr>
        </w:r>
        <w:r w:rsidR="00E90D07">
          <w:rPr>
            <w:noProof/>
            <w:webHidden/>
          </w:rPr>
          <w:fldChar w:fldCharType="separate"/>
        </w:r>
        <w:r w:rsidR="00E90D07">
          <w:rPr>
            <w:noProof/>
            <w:webHidden/>
          </w:rPr>
          <w:t>58</w:t>
        </w:r>
        <w:r w:rsidR="00E90D07">
          <w:rPr>
            <w:noProof/>
            <w:webHidden/>
          </w:rPr>
          <w:fldChar w:fldCharType="end"/>
        </w:r>
      </w:hyperlink>
    </w:p>
    <w:p w14:paraId="423DE2AE" w14:textId="70F80199" w:rsidR="00E90D07" w:rsidRDefault="00C5363C">
      <w:pPr>
        <w:pStyle w:val="TJ3"/>
        <w:rPr>
          <w:rFonts w:asciiTheme="minorHAnsi" w:eastAsia="SimSun" w:hAnsiTheme="minorHAnsi" w:cstheme="minorBidi"/>
          <w:noProof/>
          <w:sz w:val="22"/>
          <w:szCs w:val="20"/>
          <w:lang w:val="hu-HU" w:eastAsia="zh-CN" w:bidi="hi-IN"/>
        </w:rPr>
      </w:pPr>
      <w:hyperlink w:anchor="_Toc74733468" w:history="1">
        <w:r w:rsidR="00E90D07" w:rsidRPr="00633939">
          <w:rPr>
            <w:rStyle w:val="Hiperhivatkozs"/>
            <w:noProof/>
          </w:rPr>
          <w:t>4.4.3.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correction</w:t>
        </w:r>
        <w:r w:rsidR="00E90D07">
          <w:rPr>
            <w:noProof/>
            <w:webHidden/>
          </w:rPr>
          <w:tab/>
        </w:r>
        <w:r w:rsidR="00E90D07">
          <w:rPr>
            <w:noProof/>
            <w:webHidden/>
          </w:rPr>
          <w:fldChar w:fldCharType="begin"/>
        </w:r>
        <w:r w:rsidR="00E90D07">
          <w:rPr>
            <w:noProof/>
            <w:webHidden/>
          </w:rPr>
          <w:instrText xml:space="preserve"> PAGEREF _Toc74733468 \h </w:instrText>
        </w:r>
        <w:r w:rsidR="00E90D07">
          <w:rPr>
            <w:noProof/>
            <w:webHidden/>
          </w:rPr>
        </w:r>
        <w:r w:rsidR="00E90D07">
          <w:rPr>
            <w:noProof/>
            <w:webHidden/>
          </w:rPr>
          <w:fldChar w:fldCharType="separate"/>
        </w:r>
        <w:r w:rsidR="00E90D07">
          <w:rPr>
            <w:noProof/>
            <w:webHidden/>
          </w:rPr>
          <w:t>59</w:t>
        </w:r>
        <w:r w:rsidR="00E90D07">
          <w:rPr>
            <w:noProof/>
            <w:webHidden/>
          </w:rPr>
          <w:fldChar w:fldCharType="end"/>
        </w:r>
      </w:hyperlink>
    </w:p>
    <w:p w14:paraId="5B2E0B18" w14:textId="212C5A5C" w:rsidR="00E90D07" w:rsidRDefault="00C5363C">
      <w:pPr>
        <w:pStyle w:val="TJ1"/>
        <w:rPr>
          <w:rFonts w:asciiTheme="minorHAnsi" w:eastAsia="SimSun" w:hAnsiTheme="minorHAnsi" w:cstheme="minorBidi"/>
          <w:b w:val="0"/>
          <w:noProof/>
          <w:szCs w:val="20"/>
          <w:lang w:val="hu-HU" w:eastAsia="zh-CN" w:bidi="hi-IN"/>
        </w:rPr>
      </w:pPr>
      <w:hyperlink w:anchor="_Toc74733469" w:history="1">
        <w:r w:rsidR="00E90D07" w:rsidRPr="00633939">
          <w:rPr>
            <w:rStyle w:val="Hiperhivatkozs"/>
            <w:noProof/>
          </w:rPr>
          <w:t>5.</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Physical Condition and Legibility</w:t>
        </w:r>
        <w:r w:rsidR="00E90D07">
          <w:rPr>
            <w:noProof/>
            <w:webHidden/>
          </w:rPr>
          <w:tab/>
        </w:r>
        <w:r w:rsidR="00E90D07">
          <w:rPr>
            <w:noProof/>
            <w:webHidden/>
          </w:rPr>
          <w:fldChar w:fldCharType="begin"/>
        </w:r>
        <w:r w:rsidR="00E90D07">
          <w:rPr>
            <w:noProof/>
            <w:webHidden/>
          </w:rPr>
          <w:instrText xml:space="preserve"> PAGEREF _Toc74733469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106C886A" w14:textId="3DC55393" w:rsidR="00E90D07" w:rsidRDefault="00C5363C">
      <w:pPr>
        <w:pStyle w:val="TJ2"/>
        <w:rPr>
          <w:rFonts w:asciiTheme="minorHAnsi" w:eastAsia="SimSun" w:hAnsiTheme="minorHAnsi" w:cstheme="minorBidi"/>
          <w:noProof/>
          <w:sz w:val="22"/>
          <w:szCs w:val="20"/>
          <w:lang w:val="hu-HU" w:eastAsia="zh-CN" w:bidi="hi-IN"/>
        </w:rPr>
      </w:pPr>
      <w:hyperlink w:anchor="_Toc74733470" w:history="1">
        <w:r w:rsidR="00E90D07" w:rsidRPr="00633939">
          <w:rPr>
            <w:rStyle w:val="Hiperhivatkozs"/>
            <w:noProof/>
          </w:rPr>
          <w:t>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_Toc74733470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2EBA052E" w14:textId="38E94858" w:rsidR="00E90D07" w:rsidRDefault="00C5363C">
      <w:pPr>
        <w:pStyle w:val="TJ2"/>
        <w:rPr>
          <w:rFonts w:asciiTheme="minorHAnsi" w:eastAsia="SimSun" w:hAnsiTheme="minorHAnsi" w:cstheme="minorBidi"/>
          <w:noProof/>
          <w:sz w:val="22"/>
          <w:szCs w:val="20"/>
          <w:lang w:val="hu-HU" w:eastAsia="zh-CN" w:bidi="hi-IN"/>
        </w:rPr>
      </w:pPr>
      <w:hyperlink w:anchor="_Toc74733471" w:history="1">
        <w:r w:rsidR="00E90D07" w:rsidRPr="00633939">
          <w:rPr>
            <w:rStyle w:val="Hiperhivatkozs"/>
            <w:noProof/>
          </w:rPr>
          <w:t>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Damage Not Affecting Legibility</w:t>
        </w:r>
        <w:r w:rsidR="00E90D07">
          <w:rPr>
            <w:noProof/>
            <w:webHidden/>
          </w:rPr>
          <w:tab/>
        </w:r>
        <w:r w:rsidR="00E90D07">
          <w:rPr>
            <w:noProof/>
            <w:webHidden/>
          </w:rPr>
          <w:fldChar w:fldCharType="begin"/>
        </w:r>
        <w:r w:rsidR="00E90D07">
          <w:rPr>
            <w:noProof/>
            <w:webHidden/>
          </w:rPr>
          <w:instrText xml:space="preserve"> PAGEREF _Toc74733471 \h </w:instrText>
        </w:r>
        <w:r w:rsidR="00E90D07">
          <w:rPr>
            <w:noProof/>
            <w:webHidden/>
          </w:rPr>
        </w:r>
        <w:r w:rsidR="00E90D07">
          <w:rPr>
            <w:noProof/>
            <w:webHidden/>
          </w:rPr>
          <w:fldChar w:fldCharType="separate"/>
        </w:r>
        <w:r w:rsidR="00E90D07">
          <w:rPr>
            <w:noProof/>
            <w:webHidden/>
          </w:rPr>
          <w:t>62</w:t>
        </w:r>
        <w:r w:rsidR="00E90D07">
          <w:rPr>
            <w:noProof/>
            <w:webHidden/>
          </w:rPr>
          <w:fldChar w:fldCharType="end"/>
        </w:r>
      </w:hyperlink>
    </w:p>
    <w:p w14:paraId="316571CE" w14:textId="084C2CD3" w:rsidR="00E90D07" w:rsidRDefault="00C5363C">
      <w:pPr>
        <w:pStyle w:val="TJ2"/>
        <w:rPr>
          <w:rFonts w:asciiTheme="minorHAnsi" w:eastAsia="SimSun" w:hAnsiTheme="minorHAnsi" w:cstheme="minorBidi"/>
          <w:noProof/>
          <w:sz w:val="22"/>
          <w:szCs w:val="20"/>
          <w:lang w:val="hu-HU" w:eastAsia="zh-CN" w:bidi="hi-IN"/>
        </w:rPr>
      </w:pPr>
      <w:hyperlink w:anchor="_Toc74733472" w:history="1">
        <w:r w:rsidR="00E90D07" w:rsidRPr="00633939">
          <w:rPr>
            <w:rStyle w:val="Hiperhivatkozs"/>
            <w:noProof/>
          </w:rPr>
          <w:t>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Doubtful Readings</w:t>
        </w:r>
        <w:r w:rsidR="00E90D07">
          <w:rPr>
            <w:noProof/>
            <w:webHidden/>
          </w:rPr>
          <w:tab/>
        </w:r>
        <w:r w:rsidR="00E90D07">
          <w:rPr>
            <w:noProof/>
            <w:webHidden/>
          </w:rPr>
          <w:fldChar w:fldCharType="begin"/>
        </w:r>
        <w:r w:rsidR="00E90D07">
          <w:rPr>
            <w:noProof/>
            <w:webHidden/>
          </w:rPr>
          <w:instrText xml:space="preserve"> PAGEREF _Toc74733472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1BCBB93D" w14:textId="3FC1C7DE" w:rsidR="00E90D07" w:rsidRDefault="00C5363C">
      <w:pPr>
        <w:pStyle w:val="TJ3"/>
        <w:rPr>
          <w:rFonts w:asciiTheme="minorHAnsi" w:eastAsia="SimSun" w:hAnsiTheme="minorHAnsi" w:cstheme="minorBidi"/>
          <w:noProof/>
          <w:sz w:val="22"/>
          <w:szCs w:val="20"/>
          <w:lang w:val="hu-HU" w:eastAsia="zh-CN" w:bidi="hi-IN"/>
        </w:rPr>
      </w:pPr>
      <w:hyperlink w:anchor="_Toc74733473" w:history="1">
        <w:r w:rsidR="00E90D07" w:rsidRPr="00633939">
          <w:rPr>
            <w:rStyle w:val="Hiperhivatkozs"/>
            <w:noProof/>
          </w:rPr>
          <w:t>5.3.1.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&lt;unclear&gt;</w:t>
        </w:r>
        <w:r w:rsidR="00E90D07">
          <w:rPr>
            <w:noProof/>
            <w:webHidden/>
          </w:rPr>
          <w:tab/>
        </w:r>
        <w:r w:rsidR="00E90D07">
          <w:rPr>
            <w:noProof/>
            <w:webHidden/>
          </w:rPr>
          <w:fldChar w:fldCharType="begin"/>
        </w:r>
        <w:r w:rsidR="00E90D07">
          <w:rPr>
            <w:noProof/>
            <w:webHidden/>
          </w:rPr>
          <w:instrText xml:space="preserve"> PAGEREF _Toc74733473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18E24FC" w14:textId="113211BF" w:rsidR="00E90D07" w:rsidRDefault="00C5363C">
      <w:pPr>
        <w:pStyle w:val="TJ3"/>
        <w:rPr>
          <w:rFonts w:asciiTheme="minorHAnsi" w:eastAsia="SimSun" w:hAnsiTheme="minorHAnsi" w:cstheme="minorBidi"/>
          <w:noProof/>
          <w:sz w:val="22"/>
          <w:szCs w:val="20"/>
          <w:lang w:val="hu-HU" w:eastAsia="zh-CN" w:bidi="hi-IN"/>
        </w:rPr>
      </w:pPr>
      <w:hyperlink w:anchor="_Toc74733474" w:history="1">
        <w:r w:rsidR="00E90D07" w:rsidRPr="00633939">
          <w:rPr>
            <w:rStyle w:val="Hiperhivatkozs"/>
            <w:noProof/>
          </w:rPr>
          <w:t>5.3.2.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Tentative readings</w:t>
        </w:r>
        <w:r w:rsidR="00E90D07">
          <w:rPr>
            <w:noProof/>
            <w:webHidden/>
          </w:rPr>
          <w:tab/>
        </w:r>
        <w:r w:rsidR="00E90D07">
          <w:rPr>
            <w:noProof/>
            <w:webHidden/>
          </w:rPr>
          <w:fldChar w:fldCharType="begin"/>
        </w:r>
        <w:r w:rsidR="00E90D07">
          <w:rPr>
            <w:noProof/>
            <w:webHidden/>
          </w:rPr>
          <w:instrText xml:space="preserve"> PAGEREF _Toc74733474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52DD0DA" w14:textId="28CCC9BF" w:rsidR="00E90D07" w:rsidRDefault="00C5363C">
      <w:pPr>
        <w:pStyle w:val="TJ3"/>
        <w:rPr>
          <w:rFonts w:asciiTheme="minorHAnsi" w:eastAsia="SimSun" w:hAnsiTheme="minorHAnsi" w:cstheme="minorBidi"/>
          <w:noProof/>
          <w:sz w:val="22"/>
          <w:szCs w:val="20"/>
          <w:lang w:val="hu-HU" w:eastAsia="zh-CN" w:bidi="hi-IN"/>
        </w:rPr>
      </w:pPr>
      <w:hyperlink w:anchor="_Toc74733475" w:history="1">
        <w:r w:rsidR="00E90D07" w:rsidRPr="00633939">
          <w:rPr>
            <w:rStyle w:val="Hiperhivatkozs"/>
            <w:noProof/>
          </w:rPr>
          <w:t>5.3.3.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Ambiguous characters</w:t>
        </w:r>
        <w:r w:rsidR="00E90D07">
          <w:rPr>
            <w:noProof/>
            <w:webHidden/>
          </w:rPr>
          <w:tab/>
        </w:r>
        <w:r w:rsidR="00E90D07">
          <w:rPr>
            <w:noProof/>
            <w:webHidden/>
          </w:rPr>
          <w:fldChar w:fldCharType="begin"/>
        </w:r>
        <w:r w:rsidR="00E90D07">
          <w:rPr>
            <w:noProof/>
            <w:webHidden/>
          </w:rPr>
          <w:instrText xml:space="preserve"> PAGEREF _Toc74733475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79B23E64" w14:textId="433E0214" w:rsidR="00E90D07" w:rsidRDefault="00C5363C">
      <w:pPr>
        <w:pStyle w:val="TJ3"/>
        <w:rPr>
          <w:rFonts w:asciiTheme="minorHAnsi" w:eastAsia="SimSun" w:hAnsiTheme="minorHAnsi" w:cstheme="minorBidi"/>
          <w:noProof/>
          <w:sz w:val="22"/>
          <w:szCs w:val="20"/>
          <w:lang w:val="hu-HU" w:eastAsia="zh-CN" w:bidi="hi-IN"/>
        </w:rPr>
      </w:pPr>
      <w:hyperlink w:anchor="_Toc74733476" w:history="1">
        <w:r w:rsidR="00E90D07" w:rsidRPr="00633939">
          <w:rPr>
            <w:rStyle w:val="Hiperhivatkozs"/>
            <w:noProof/>
          </w:rPr>
          <w:t>5.3.4.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Reading difficulties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_Toc74733476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461084A1" w14:textId="2BF4344B" w:rsidR="00E90D07" w:rsidRDefault="00C5363C">
      <w:pPr>
        <w:pStyle w:val="TJ2"/>
        <w:rPr>
          <w:rFonts w:asciiTheme="minorHAnsi" w:eastAsia="SimSun" w:hAnsiTheme="minorHAnsi" w:cstheme="minorBidi"/>
          <w:noProof/>
          <w:sz w:val="22"/>
          <w:szCs w:val="20"/>
          <w:lang w:val="hu-HU" w:eastAsia="zh-CN" w:bidi="hi-IN"/>
        </w:rPr>
      </w:pPr>
      <w:hyperlink w:anchor="_Toc74733477" w:history="1">
        <w:r w:rsidR="00E90D07" w:rsidRPr="00633939">
          <w:rPr>
            <w:rStyle w:val="Hiperhivatkozs"/>
            <w:noProof/>
          </w:rPr>
          <w:t>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w:t>
        </w:r>
        <w:r w:rsidR="00E90D07">
          <w:rPr>
            <w:noProof/>
            <w:webHidden/>
          </w:rPr>
          <w:tab/>
        </w:r>
        <w:r w:rsidR="00E90D07">
          <w:rPr>
            <w:noProof/>
            <w:webHidden/>
          </w:rPr>
          <w:fldChar w:fldCharType="begin"/>
        </w:r>
        <w:r w:rsidR="00E90D07">
          <w:rPr>
            <w:noProof/>
            <w:webHidden/>
          </w:rPr>
          <w:instrText xml:space="preserve"> PAGEREF _Toc74733477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2BCE989" w14:textId="1893412B" w:rsidR="00E90D07" w:rsidRDefault="00C5363C">
      <w:pPr>
        <w:pStyle w:val="TJ3"/>
        <w:rPr>
          <w:rFonts w:asciiTheme="minorHAnsi" w:eastAsia="SimSun" w:hAnsiTheme="minorHAnsi" w:cstheme="minorBidi"/>
          <w:noProof/>
          <w:sz w:val="22"/>
          <w:szCs w:val="20"/>
          <w:lang w:val="hu-HU" w:eastAsia="zh-CN" w:bidi="hi-IN"/>
        </w:rPr>
      </w:pPr>
      <w:hyperlink w:anchor="_Toc74733478" w:history="1">
        <w:r w:rsidR="00E90D07" w:rsidRPr="00633939">
          <w:rPr>
            <w:rStyle w:val="Hiperhivatkozs"/>
            <w:noProof/>
          </w:rPr>
          <w:t>5.4.1.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&lt;gap/&gt;</w:t>
        </w:r>
        <w:r w:rsidR="00E90D07">
          <w:rPr>
            <w:noProof/>
            <w:webHidden/>
          </w:rPr>
          <w:tab/>
        </w:r>
        <w:r w:rsidR="00E90D07">
          <w:rPr>
            <w:noProof/>
            <w:webHidden/>
          </w:rPr>
          <w:fldChar w:fldCharType="begin"/>
        </w:r>
        <w:r w:rsidR="00E90D07">
          <w:rPr>
            <w:noProof/>
            <w:webHidden/>
          </w:rPr>
          <w:instrText xml:space="preserve"> PAGEREF _Toc74733478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2457E677" w14:textId="20946232" w:rsidR="00E90D07" w:rsidRDefault="00C5363C">
      <w:pPr>
        <w:pStyle w:val="TJ3"/>
        <w:rPr>
          <w:rFonts w:asciiTheme="minorHAnsi" w:eastAsia="SimSun" w:hAnsiTheme="minorHAnsi" w:cstheme="minorBidi"/>
          <w:noProof/>
          <w:sz w:val="22"/>
          <w:szCs w:val="20"/>
          <w:lang w:val="hu-HU" w:eastAsia="zh-CN" w:bidi="hi-IN"/>
        </w:rPr>
      </w:pPr>
      <w:hyperlink w:anchor="_Toc74733479" w:history="1">
        <w:r w:rsidR="00E90D07" w:rsidRPr="00633939">
          <w:rPr>
            <w:rStyle w:val="Hiperhivatkozs"/>
            <w:noProof/>
          </w:rPr>
          <w:t>5.4.2.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reason for a lacuna: illegible or lost</w:t>
        </w:r>
        <w:r w:rsidR="00E90D07">
          <w:rPr>
            <w:noProof/>
            <w:webHidden/>
          </w:rPr>
          <w:tab/>
        </w:r>
        <w:r w:rsidR="00E90D07">
          <w:rPr>
            <w:noProof/>
            <w:webHidden/>
          </w:rPr>
          <w:fldChar w:fldCharType="begin"/>
        </w:r>
        <w:r w:rsidR="00E90D07">
          <w:rPr>
            <w:noProof/>
            <w:webHidden/>
          </w:rPr>
          <w:instrText xml:space="preserve"> PAGEREF _Toc74733479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5B3137D3" w14:textId="28E9D207" w:rsidR="00E90D07" w:rsidRDefault="00C5363C">
      <w:pPr>
        <w:pStyle w:val="TJ3"/>
        <w:rPr>
          <w:rFonts w:asciiTheme="minorHAnsi" w:eastAsia="SimSun" w:hAnsiTheme="minorHAnsi" w:cstheme="minorBidi"/>
          <w:noProof/>
          <w:sz w:val="22"/>
          <w:szCs w:val="20"/>
          <w:lang w:val="hu-HU" w:eastAsia="zh-CN" w:bidi="hi-IN"/>
        </w:rPr>
      </w:pPr>
      <w:hyperlink w:anchor="_Toc74733480" w:history="1">
        <w:r w:rsidR="00E90D07" w:rsidRPr="00633939">
          <w:rPr>
            <w:rStyle w:val="Hiperhivatkozs"/>
            <w:noProof/>
          </w:rPr>
          <w:t>5.4.3.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Inline lacunae</w:t>
        </w:r>
        <w:r w:rsidR="00E90D07">
          <w:rPr>
            <w:noProof/>
            <w:webHidden/>
          </w:rPr>
          <w:tab/>
        </w:r>
        <w:r w:rsidR="00E90D07">
          <w:rPr>
            <w:noProof/>
            <w:webHidden/>
          </w:rPr>
          <w:fldChar w:fldCharType="begin"/>
        </w:r>
        <w:r w:rsidR="00E90D07">
          <w:rPr>
            <w:noProof/>
            <w:webHidden/>
          </w:rPr>
          <w:instrText xml:space="preserve"> PAGEREF _Toc74733480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A378D45" w14:textId="21D46818" w:rsidR="00E90D07" w:rsidRDefault="00C5363C">
      <w:pPr>
        <w:pStyle w:val="TJ3"/>
        <w:rPr>
          <w:rFonts w:asciiTheme="minorHAnsi" w:eastAsia="SimSun" w:hAnsiTheme="minorHAnsi" w:cstheme="minorBidi"/>
          <w:noProof/>
          <w:sz w:val="22"/>
          <w:szCs w:val="20"/>
          <w:lang w:val="hu-HU" w:eastAsia="zh-CN" w:bidi="hi-IN"/>
        </w:rPr>
      </w:pPr>
      <w:hyperlink w:anchor="_Toc74733481" w:history="1">
        <w:r w:rsidR="00E90D07" w:rsidRPr="00633939">
          <w:rPr>
            <w:rStyle w:val="Hiperhivatkozs"/>
            <w:noProof/>
          </w:rPr>
          <w:t>5.4.4.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 with known metre</w:t>
        </w:r>
        <w:r w:rsidR="00E90D07">
          <w:rPr>
            <w:noProof/>
            <w:webHidden/>
          </w:rPr>
          <w:tab/>
        </w:r>
        <w:r w:rsidR="00E90D07">
          <w:rPr>
            <w:noProof/>
            <w:webHidden/>
          </w:rPr>
          <w:fldChar w:fldCharType="begin"/>
        </w:r>
        <w:r w:rsidR="00E90D07">
          <w:rPr>
            <w:noProof/>
            <w:webHidden/>
          </w:rPr>
          <w:instrText xml:space="preserve"> PAGEREF _Toc74733481 \h </w:instrText>
        </w:r>
        <w:r w:rsidR="00E90D07">
          <w:rPr>
            <w:noProof/>
            <w:webHidden/>
          </w:rPr>
        </w:r>
        <w:r w:rsidR="00E90D07">
          <w:rPr>
            <w:noProof/>
            <w:webHidden/>
          </w:rPr>
          <w:fldChar w:fldCharType="separate"/>
        </w:r>
        <w:r w:rsidR="00E90D07">
          <w:rPr>
            <w:noProof/>
            <w:webHidden/>
          </w:rPr>
          <w:t>67</w:t>
        </w:r>
        <w:r w:rsidR="00E90D07">
          <w:rPr>
            <w:noProof/>
            <w:webHidden/>
          </w:rPr>
          <w:fldChar w:fldCharType="end"/>
        </w:r>
      </w:hyperlink>
    </w:p>
    <w:p w14:paraId="10334DF6" w14:textId="0091650D" w:rsidR="00E90D07" w:rsidRDefault="00C5363C">
      <w:pPr>
        <w:pStyle w:val="TJ3"/>
        <w:rPr>
          <w:rFonts w:asciiTheme="minorHAnsi" w:eastAsia="SimSun" w:hAnsiTheme="minorHAnsi" w:cstheme="minorBidi"/>
          <w:noProof/>
          <w:sz w:val="22"/>
          <w:szCs w:val="20"/>
          <w:lang w:val="hu-HU" w:eastAsia="zh-CN" w:bidi="hi-IN"/>
        </w:rPr>
      </w:pPr>
      <w:hyperlink w:anchor="_Toc74733482" w:history="1">
        <w:r w:rsidR="00E90D07" w:rsidRPr="00633939">
          <w:rPr>
            <w:rStyle w:val="Hiperhivatkozs"/>
            <w:noProof/>
          </w:rPr>
          <w:t>5.4.5.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Lacunae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_Toc74733482 \h </w:instrText>
        </w:r>
        <w:r w:rsidR="00E90D07">
          <w:rPr>
            <w:noProof/>
            <w:webHidden/>
          </w:rPr>
        </w:r>
        <w:r w:rsidR="00E90D07">
          <w:rPr>
            <w:noProof/>
            <w:webHidden/>
          </w:rPr>
          <w:fldChar w:fldCharType="separate"/>
        </w:r>
        <w:r w:rsidR="00E90D07">
          <w:rPr>
            <w:noProof/>
            <w:webHidden/>
          </w:rPr>
          <w:t>68</w:t>
        </w:r>
        <w:r w:rsidR="00E90D07">
          <w:rPr>
            <w:noProof/>
            <w:webHidden/>
          </w:rPr>
          <w:fldChar w:fldCharType="end"/>
        </w:r>
      </w:hyperlink>
    </w:p>
    <w:p w14:paraId="1B428B32" w14:textId="43B7BF07" w:rsidR="00E90D07" w:rsidRDefault="00C5363C">
      <w:pPr>
        <w:pStyle w:val="TJ3"/>
        <w:rPr>
          <w:rFonts w:asciiTheme="minorHAnsi" w:eastAsia="SimSun" w:hAnsiTheme="minorHAnsi" w:cstheme="minorBidi"/>
          <w:noProof/>
          <w:sz w:val="22"/>
          <w:szCs w:val="20"/>
          <w:lang w:val="hu-HU" w:eastAsia="zh-CN" w:bidi="hi-IN"/>
        </w:rPr>
      </w:pPr>
      <w:hyperlink w:anchor="_Toc74733483" w:history="1">
        <w:r w:rsidR="00E90D07" w:rsidRPr="00633939">
          <w:rPr>
            <w:rStyle w:val="Hiperhivatkozs"/>
            <w:noProof/>
          </w:rPr>
          <w:t>5.4.6.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Entire lines lost</w:t>
        </w:r>
        <w:r w:rsidR="00E90D07">
          <w:rPr>
            <w:noProof/>
            <w:webHidden/>
          </w:rPr>
          <w:tab/>
        </w:r>
        <w:r w:rsidR="00E90D07">
          <w:rPr>
            <w:noProof/>
            <w:webHidden/>
          </w:rPr>
          <w:fldChar w:fldCharType="begin"/>
        </w:r>
        <w:r w:rsidR="00E90D07">
          <w:rPr>
            <w:noProof/>
            <w:webHidden/>
          </w:rPr>
          <w:instrText xml:space="preserve"> PAGEREF _Toc74733483 \h </w:instrText>
        </w:r>
        <w:r w:rsidR="00E90D07">
          <w:rPr>
            <w:noProof/>
            <w:webHidden/>
          </w:rPr>
        </w:r>
        <w:r w:rsidR="00E90D07">
          <w:rPr>
            <w:noProof/>
            <w:webHidden/>
          </w:rPr>
          <w:fldChar w:fldCharType="separate"/>
        </w:r>
        <w:r w:rsidR="00E90D07">
          <w:rPr>
            <w:noProof/>
            <w:webHidden/>
          </w:rPr>
          <w:t>69</w:t>
        </w:r>
        <w:r w:rsidR="00E90D07">
          <w:rPr>
            <w:noProof/>
            <w:webHidden/>
          </w:rPr>
          <w:fldChar w:fldCharType="end"/>
        </w:r>
      </w:hyperlink>
    </w:p>
    <w:p w14:paraId="62E2B2D0" w14:textId="7E694470" w:rsidR="00E90D07" w:rsidRDefault="00C5363C">
      <w:pPr>
        <w:pStyle w:val="TJ3"/>
        <w:rPr>
          <w:rFonts w:asciiTheme="minorHAnsi" w:eastAsia="SimSun" w:hAnsiTheme="minorHAnsi" w:cstheme="minorBidi"/>
          <w:noProof/>
          <w:sz w:val="22"/>
          <w:szCs w:val="20"/>
          <w:lang w:val="hu-HU" w:eastAsia="zh-CN" w:bidi="hi-IN"/>
        </w:rPr>
      </w:pPr>
      <w:hyperlink w:anchor="_Toc74733484" w:history="1">
        <w:r w:rsidR="00E90D07" w:rsidRPr="00633939">
          <w:rPr>
            <w:rStyle w:val="Hiperhivatkozs"/>
            <w:noProof/>
          </w:rPr>
          <w:t>5.4.7.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Massive lacunae</w:t>
        </w:r>
        <w:r w:rsidR="00E90D07">
          <w:rPr>
            <w:noProof/>
            <w:webHidden/>
          </w:rPr>
          <w:tab/>
        </w:r>
        <w:r w:rsidR="00E90D07">
          <w:rPr>
            <w:noProof/>
            <w:webHidden/>
          </w:rPr>
          <w:fldChar w:fldCharType="begin"/>
        </w:r>
        <w:r w:rsidR="00E90D07">
          <w:rPr>
            <w:noProof/>
            <w:webHidden/>
          </w:rPr>
          <w:instrText xml:space="preserve"> PAGEREF _Toc74733484 \h </w:instrText>
        </w:r>
        <w:r w:rsidR="00E90D07">
          <w:rPr>
            <w:noProof/>
            <w:webHidden/>
          </w:rPr>
        </w:r>
        <w:r w:rsidR="00E90D07">
          <w:rPr>
            <w:noProof/>
            <w:webHidden/>
          </w:rPr>
          <w:fldChar w:fldCharType="separate"/>
        </w:r>
        <w:r w:rsidR="00E90D07">
          <w:rPr>
            <w:noProof/>
            <w:webHidden/>
          </w:rPr>
          <w:t>70</w:t>
        </w:r>
        <w:r w:rsidR="00E90D07">
          <w:rPr>
            <w:noProof/>
            <w:webHidden/>
          </w:rPr>
          <w:fldChar w:fldCharType="end"/>
        </w:r>
      </w:hyperlink>
    </w:p>
    <w:p w14:paraId="2DF2B180" w14:textId="3D6D04D4" w:rsidR="00E90D07" w:rsidRDefault="00C5363C">
      <w:pPr>
        <w:pStyle w:val="TJ3"/>
        <w:rPr>
          <w:rFonts w:asciiTheme="minorHAnsi" w:eastAsia="SimSun" w:hAnsiTheme="minorHAnsi" w:cstheme="minorBidi"/>
          <w:noProof/>
          <w:sz w:val="22"/>
          <w:szCs w:val="20"/>
          <w:lang w:val="hu-HU" w:eastAsia="zh-CN" w:bidi="hi-IN"/>
        </w:rPr>
      </w:pPr>
      <w:hyperlink w:anchor="_Toc74733485" w:history="1">
        <w:r w:rsidR="00E90D07" w:rsidRPr="00633939">
          <w:rPr>
            <w:rStyle w:val="Hiperhivatkozs"/>
            <w:noProof/>
          </w:rPr>
          <w:t>5.4.8.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Lost copper plates</w:t>
        </w:r>
        <w:r w:rsidR="00E90D07">
          <w:rPr>
            <w:noProof/>
            <w:webHidden/>
          </w:rPr>
          <w:tab/>
        </w:r>
        <w:r w:rsidR="00E90D07">
          <w:rPr>
            <w:noProof/>
            <w:webHidden/>
          </w:rPr>
          <w:fldChar w:fldCharType="begin"/>
        </w:r>
        <w:r w:rsidR="00E90D07">
          <w:rPr>
            <w:noProof/>
            <w:webHidden/>
          </w:rPr>
          <w:instrText xml:space="preserve"> PAGEREF _Toc74733485 \h </w:instrText>
        </w:r>
        <w:r w:rsidR="00E90D07">
          <w:rPr>
            <w:noProof/>
            <w:webHidden/>
          </w:rPr>
        </w:r>
        <w:r w:rsidR="00E90D07">
          <w:rPr>
            <w:noProof/>
            <w:webHidden/>
          </w:rPr>
          <w:fldChar w:fldCharType="separate"/>
        </w:r>
        <w:r w:rsidR="00E90D07">
          <w:rPr>
            <w:noProof/>
            <w:webHidden/>
          </w:rPr>
          <w:t>72</w:t>
        </w:r>
        <w:r w:rsidR="00E90D07">
          <w:rPr>
            <w:noProof/>
            <w:webHidden/>
          </w:rPr>
          <w:fldChar w:fldCharType="end"/>
        </w:r>
      </w:hyperlink>
    </w:p>
    <w:p w14:paraId="52905078" w14:textId="272582F9" w:rsidR="00E90D07" w:rsidRDefault="00C5363C">
      <w:pPr>
        <w:pStyle w:val="TJ3"/>
        <w:rPr>
          <w:rFonts w:asciiTheme="minorHAnsi" w:eastAsia="SimSun" w:hAnsiTheme="minorHAnsi" w:cstheme="minorBidi"/>
          <w:noProof/>
          <w:sz w:val="22"/>
          <w:szCs w:val="20"/>
          <w:lang w:val="hu-HU" w:eastAsia="zh-CN" w:bidi="hi-IN"/>
        </w:rPr>
      </w:pPr>
      <w:hyperlink w:anchor="_Toc74733486" w:history="1">
        <w:r w:rsidR="00E90D07" w:rsidRPr="00633939">
          <w:rPr>
            <w:rStyle w:val="Hiperhivatkozs"/>
            <w:noProof/>
          </w:rPr>
          <w:t>5.4.9.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Fractured inscriptions</w:t>
        </w:r>
        <w:r w:rsidR="00E90D07">
          <w:rPr>
            <w:noProof/>
            <w:webHidden/>
          </w:rPr>
          <w:tab/>
        </w:r>
        <w:r w:rsidR="00E90D07">
          <w:rPr>
            <w:noProof/>
            <w:webHidden/>
          </w:rPr>
          <w:fldChar w:fldCharType="begin"/>
        </w:r>
        <w:r w:rsidR="00E90D07">
          <w:rPr>
            <w:noProof/>
            <w:webHidden/>
          </w:rPr>
          <w:instrText xml:space="preserve"> PAGEREF _Toc74733486 \h </w:instrText>
        </w:r>
        <w:r w:rsidR="00E90D07">
          <w:rPr>
            <w:noProof/>
            <w:webHidden/>
          </w:rPr>
        </w:r>
        <w:r w:rsidR="00E90D07">
          <w:rPr>
            <w:noProof/>
            <w:webHidden/>
          </w:rPr>
          <w:fldChar w:fldCharType="separate"/>
        </w:r>
        <w:r w:rsidR="00E90D07">
          <w:rPr>
            <w:noProof/>
            <w:webHidden/>
          </w:rPr>
          <w:t>74</w:t>
        </w:r>
        <w:r w:rsidR="00E90D07">
          <w:rPr>
            <w:noProof/>
            <w:webHidden/>
          </w:rPr>
          <w:fldChar w:fldCharType="end"/>
        </w:r>
      </w:hyperlink>
    </w:p>
    <w:p w14:paraId="056BE4B0" w14:textId="03B5AB95" w:rsidR="00E90D07" w:rsidRDefault="00C5363C">
      <w:pPr>
        <w:pStyle w:val="TJ2"/>
        <w:rPr>
          <w:rFonts w:asciiTheme="minorHAnsi" w:eastAsia="SimSun" w:hAnsiTheme="minorHAnsi" w:cstheme="minorBidi"/>
          <w:noProof/>
          <w:sz w:val="22"/>
          <w:szCs w:val="20"/>
          <w:lang w:val="hu-HU" w:eastAsia="zh-CN" w:bidi="hi-IN"/>
        </w:rPr>
      </w:pPr>
      <w:hyperlink w:anchor="_Toc74733487" w:history="1">
        <w:r w:rsidR="00E90D07" w:rsidRPr="00633939">
          <w:rPr>
            <w:rStyle w:val="Hiperhivatkozs"/>
            <w:noProof/>
          </w:rPr>
          <w:t>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Restoring Lacunae</w:t>
        </w:r>
        <w:r w:rsidR="00E90D07">
          <w:rPr>
            <w:noProof/>
            <w:webHidden/>
          </w:rPr>
          <w:tab/>
        </w:r>
        <w:r w:rsidR="00E90D07">
          <w:rPr>
            <w:noProof/>
            <w:webHidden/>
          </w:rPr>
          <w:fldChar w:fldCharType="begin"/>
        </w:r>
        <w:r w:rsidR="00E90D07">
          <w:rPr>
            <w:noProof/>
            <w:webHidden/>
          </w:rPr>
          <w:instrText xml:space="preserve"> PAGEREF _Toc74733487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1730E64B" w14:textId="6632E23A" w:rsidR="00E90D07" w:rsidRDefault="00C5363C">
      <w:pPr>
        <w:pStyle w:val="TJ3"/>
        <w:rPr>
          <w:rFonts w:asciiTheme="minorHAnsi" w:eastAsia="SimSun" w:hAnsiTheme="minorHAnsi" w:cstheme="minorBidi"/>
          <w:noProof/>
          <w:sz w:val="22"/>
          <w:szCs w:val="20"/>
          <w:lang w:val="hu-HU" w:eastAsia="zh-CN" w:bidi="hi-IN"/>
        </w:rPr>
      </w:pPr>
      <w:hyperlink w:anchor="_Toc74733488" w:history="1">
        <w:r w:rsidR="00E90D07" w:rsidRPr="00633939">
          <w:rPr>
            <w:rStyle w:val="Hiperhivatkozs"/>
            <w:noProof/>
          </w:rPr>
          <w:t>5.5.1.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restored text</w:t>
        </w:r>
        <w:r w:rsidR="00E90D07">
          <w:rPr>
            <w:noProof/>
            <w:webHidden/>
          </w:rPr>
          <w:tab/>
        </w:r>
        <w:r w:rsidR="00E90D07">
          <w:rPr>
            <w:noProof/>
            <w:webHidden/>
          </w:rPr>
          <w:fldChar w:fldCharType="begin"/>
        </w:r>
        <w:r w:rsidR="00E90D07">
          <w:rPr>
            <w:noProof/>
            <w:webHidden/>
          </w:rPr>
          <w:instrText xml:space="preserve"> PAGEREF _Toc74733488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49FF811F" w14:textId="699BAC6C" w:rsidR="00E90D07" w:rsidRDefault="00C5363C">
      <w:pPr>
        <w:pStyle w:val="TJ3"/>
        <w:rPr>
          <w:rFonts w:asciiTheme="minorHAnsi" w:eastAsia="SimSun" w:hAnsiTheme="minorHAnsi" w:cstheme="minorBidi"/>
          <w:noProof/>
          <w:sz w:val="22"/>
          <w:szCs w:val="20"/>
          <w:lang w:val="hu-HU" w:eastAsia="zh-CN" w:bidi="hi-IN"/>
        </w:rPr>
      </w:pPr>
      <w:hyperlink w:anchor="_Toc74733489" w:history="1">
        <w:r w:rsidR="00E90D07" w:rsidRPr="00633939">
          <w:rPr>
            <w:rStyle w:val="Hiperhivatkozs"/>
            <w:noProof/>
          </w:rPr>
          <w:t>5.5.2.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basis of restoration</w:t>
        </w:r>
        <w:r w:rsidR="00E90D07">
          <w:rPr>
            <w:noProof/>
            <w:webHidden/>
          </w:rPr>
          <w:tab/>
        </w:r>
        <w:r w:rsidR="00E90D07">
          <w:rPr>
            <w:noProof/>
            <w:webHidden/>
          </w:rPr>
          <w:fldChar w:fldCharType="begin"/>
        </w:r>
        <w:r w:rsidR="00E90D07">
          <w:rPr>
            <w:noProof/>
            <w:webHidden/>
          </w:rPr>
          <w:instrText xml:space="preserve"> PAGEREF _Toc74733489 \h </w:instrText>
        </w:r>
        <w:r w:rsidR="00E90D07">
          <w:rPr>
            <w:noProof/>
            <w:webHidden/>
          </w:rPr>
        </w:r>
        <w:r w:rsidR="00E90D07">
          <w:rPr>
            <w:noProof/>
            <w:webHidden/>
          </w:rPr>
          <w:fldChar w:fldCharType="separate"/>
        </w:r>
        <w:r w:rsidR="00E90D07">
          <w:rPr>
            <w:noProof/>
            <w:webHidden/>
          </w:rPr>
          <w:t>76</w:t>
        </w:r>
        <w:r w:rsidR="00E90D07">
          <w:rPr>
            <w:noProof/>
            <w:webHidden/>
          </w:rPr>
          <w:fldChar w:fldCharType="end"/>
        </w:r>
      </w:hyperlink>
    </w:p>
    <w:p w14:paraId="6A094CBD" w14:textId="70C6E33F" w:rsidR="00E90D07" w:rsidRDefault="00C5363C">
      <w:pPr>
        <w:pStyle w:val="TJ1"/>
        <w:rPr>
          <w:rFonts w:asciiTheme="minorHAnsi" w:eastAsia="SimSun" w:hAnsiTheme="minorHAnsi" w:cstheme="minorBidi"/>
          <w:b w:val="0"/>
          <w:noProof/>
          <w:szCs w:val="20"/>
          <w:lang w:val="hu-HU" w:eastAsia="zh-CN" w:bidi="hi-IN"/>
        </w:rPr>
      </w:pPr>
      <w:hyperlink w:anchor="_Toc74733490" w:history="1">
        <w:r w:rsidR="00E90D07" w:rsidRPr="00633939">
          <w:rPr>
            <w:rStyle w:val="Hiperhivatkozs"/>
            <w:noProof/>
          </w:rPr>
          <w:t>6.</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Editorial Intervention</w:t>
        </w:r>
        <w:r w:rsidR="00E90D07">
          <w:rPr>
            <w:noProof/>
            <w:webHidden/>
          </w:rPr>
          <w:tab/>
        </w:r>
        <w:r w:rsidR="00E90D07">
          <w:rPr>
            <w:noProof/>
            <w:webHidden/>
          </w:rPr>
          <w:fldChar w:fldCharType="begin"/>
        </w:r>
        <w:r w:rsidR="00E90D07">
          <w:rPr>
            <w:noProof/>
            <w:webHidden/>
          </w:rPr>
          <w:instrText xml:space="preserve"> PAGEREF _Toc74733490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01D1DDA2" w14:textId="22608FD9" w:rsidR="00E90D07" w:rsidRDefault="00C5363C">
      <w:pPr>
        <w:pStyle w:val="TJ2"/>
        <w:rPr>
          <w:rFonts w:asciiTheme="minorHAnsi" w:eastAsia="SimSun" w:hAnsiTheme="minorHAnsi" w:cstheme="minorBidi"/>
          <w:noProof/>
          <w:sz w:val="22"/>
          <w:szCs w:val="20"/>
          <w:lang w:val="hu-HU" w:eastAsia="zh-CN" w:bidi="hi-IN"/>
        </w:rPr>
      </w:pPr>
      <w:hyperlink w:anchor="_Toc74733491" w:history="1">
        <w:r w:rsidR="00E90D07" w:rsidRPr="00633939">
          <w:rPr>
            <w:rStyle w:val="Hiperhivatkozs"/>
            <w:noProof/>
          </w:rPr>
          <w:t>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w:t>
        </w:r>
        <w:r w:rsidR="00E90D07">
          <w:rPr>
            <w:noProof/>
            <w:webHidden/>
          </w:rPr>
          <w:tab/>
        </w:r>
        <w:r w:rsidR="00E90D07">
          <w:rPr>
            <w:noProof/>
            <w:webHidden/>
          </w:rPr>
          <w:fldChar w:fldCharType="begin"/>
        </w:r>
        <w:r w:rsidR="00E90D07">
          <w:rPr>
            <w:noProof/>
            <w:webHidden/>
          </w:rPr>
          <w:instrText xml:space="preserve"> PAGEREF _Toc74733491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6B3043B3" w14:textId="4848A04F" w:rsidR="00E90D07" w:rsidRDefault="00C5363C">
      <w:pPr>
        <w:pStyle w:val="TJ3"/>
        <w:rPr>
          <w:rFonts w:asciiTheme="minorHAnsi" w:eastAsia="SimSun" w:hAnsiTheme="minorHAnsi" w:cstheme="minorBidi"/>
          <w:noProof/>
          <w:sz w:val="22"/>
          <w:szCs w:val="20"/>
          <w:lang w:val="hu-HU" w:eastAsia="zh-CN" w:bidi="hi-IN"/>
        </w:rPr>
      </w:pPr>
      <w:hyperlink w:anchor="_Toc74733492" w:history="1">
        <w:r w:rsidR="00E90D07" w:rsidRPr="00633939">
          <w:rPr>
            <w:rStyle w:val="Hiperhivatkozs"/>
            <w:noProof/>
          </w:rPr>
          <w:t>6.1.1.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versus normalisation</w:t>
        </w:r>
        <w:r w:rsidR="00E90D07">
          <w:rPr>
            <w:noProof/>
            <w:webHidden/>
          </w:rPr>
          <w:tab/>
        </w:r>
        <w:r w:rsidR="00E90D07">
          <w:rPr>
            <w:noProof/>
            <w:webHidden/>
          </w:rPr>
          <w:fldChar w:fldCharType="begin"/>
        </w:r>
        <w:r w:rsidR="00E90D07">
          <w:rPr>
            <w:noProof/>
            <w:webHidden/>
          </w:rPr>
          <w:instrText xml:space="preserve"> PAGEREF _Toc74733492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35A21E8B" w14:textId="1341E404" w:rsidR="00E90D07" w:rsidRDefault="00C5363C">
      <w:pPr>
        <w:pStyle w:val="TJ3"/>
        <w:rPr>
          <w:rFonts w:asciiTheme="minorHAnsi" w:eastAsia="SimSun" w:hAnsiTheme="minorHAnsi" w:cstheme="minorBidi"/>
          <w:noProof/>
          <w:sz w:val="22"/>
          <w:szCs w:val="20"/>
          <w:lang w:val="hu-HU" w:eastAsia="zh-CN" w:bidi="hi-IN"/>
        </w:rPr>
      </w:pPr>
      <w:hyperlink w:anchor="_Toc74733493" w:history="1">
        <w:r w:rsidR="00E90D07" w:rsidRPr="00633939">
          <w:rPr>
            <w:rStyle w:val="Hiperhivatkozs"/>
            <w:noProof/>
          </w:rPr>
          <w:t>6.1.2.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methods for correction and normalisation</w:t>
        </w:r>
        <w:r w:rsidR="00E90D07">
          <w:rPr>
            <w:noProof/>
            <w:webHidden/>
          </w:rPr>
          <w:tab/>
        </w:r>
        <w:r w:rsidR="00E90D07">
          <w:rPr>
            <w:noProof/>
            <w:webHidden/>
          </w:rPr>
          <w:fldChar w:fldCharType="begin"/>
        </w:r>
        <w:r w:rsidR="00E90D07">
          <w:rPr>
            <w:noProof/>
            <w:webHidden/>
          </w:rPr>
          <w:instrText xml:space="preserve"> PAGEREF _Toc74733493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277A9649" w14:textId="62ED201D" w:rsidR="00E90D07" w:rsidRDefault="00C5363C">
      <w:pPr>
        <w:pStyle w:val="TJ3"/>
        <w:rPr>
          <w:rFonts w:asciiTheme="minorHAnsi" w:eastAsia="SimSun" w:hAnsiTheme="minorHAnsi" w:cstheme="minorBidi"/>
          <w:noProof/>
          <w:sz w:val="22"/>
          <w:szCs w:val="20"/>
          <w:lang w:val="hu-HU" w:eastAsia="zh-CN" w:bidi="hi-IN"/>
        </w:rPr>
      </w:pPr>
      <w:hyperlink w:anchor="_Toc74733494" w:history="1">
        <w:r w:rsidR="00E90D07" w:rsidRPr="00633939">
          <w:rPr>
            <w:rStyle w:val="Hiperhivatkozs"/>
            <w:noProof/>
          </w:rPr>
          <w:t>6.1.3.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editorial intervention</w:t>
        </w:r>
        <w:r w:rsidR="00E90D07">
          <w:rPr>
            <w:noProof/>
            <w:webHidden/>
          </w:rPr>
          <w:tab/>
        </w:r>
        <w:r w:rsidR="00E90D07">
          <w:rPr>
            <w:noProof/>
            <w:webHidden/>
          </w:rPr>
          <w:fldChar w:fldCharType="begin"/>
        </w:r>
        <w:r w:rsidR="00E90D07">
          <w:rPr>
            <w:noProof/>
            <w:webHidden/>
          </w:rPr>
          <w:instrText xml:space="preserve"> PAGEREF _Toc74733494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24E4358E" w14:textId="791A3AA5" w:rsidR="00E90D07" w:rsidRDefault="00C5363C">
      <w:pPr>
        <w:pStyle w:val="TJ3"/>
        <w:rPr>
          <w:rFonts w:asciiTheme="minorHAnsi" w:eastAsia="SimSun" w:hAnsiTheme="minorHAnsi" w:cstheme="minorBidi"/>
          <w:noProof/>
          <w:sz w:val="22"/>
          <w:szCs w:val="20"/>
          <w:lang w:val="hu-HU" w:eastAsia="zh-CN" w:bidi="hi-IN"/>
        </w:rPr>
      </w:pPr>
      <w:hyperlink w:anchor="_Toc74733495" w:history="1">
        <w:r w:rsidR="00E90D07" w:rsidRPr="00633939">
          <w:rPr>
            <w:rStyle w:val="Hiperhivatkozs"/>
            <w:noProof/>
          </w:rPr>
          <w:t>6.1.4.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 in verse</w:t>
        </w:r>
        <w:r w:rsidR="00E90D07">
          <w:rPr>
            <w:noProof/>
            <w:webHidden/>
          </w:rPr>
          <w:tab/>
        </w:r>
        <w:r w:rsidR="00E90D07">
          <w:rPr>
            <w:noProof/>
            <w:webHidden/>
          </w:rPr>
          <w:fldChar w:fldCharType="begin"/>
        </w:r>
        <w:r w:rsidR="00E90D07">
          <w:rPr>
            <w:noProof/>
            <w:webHidden/>
          </w:rPr>
          <w:instrText xml:space="preserve"> PAGEREF _Toc74733495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61E7438E" w14:textId="39449BB1" w:rsidR="00E90D07" w:rsidRDefault="00C5363C">
      <w:pPr>
        <w:pStyle w:val="TJ2"/>
        <w:rPr>
          <w:rFonts w:asciiTheme="minorHAnsi" w:eastAsia="SimSun" w:hAnsiTheme="minorHAnsi" w:cstheme="minorBidi"/>
          <w:noProof/>
          <w:sz w:val="22"/>
          <w:szCs w:val="20"/>
          <w:lang w:val="hu-HU" w:eastAsia="zh-CN" w:bidi="hi-IN"/>
        </w:rPr>
      </w:pPr>
      <w:hyperlink w:anchor="_Toc74733496" w:history="1">
        <w:r w:rsidR="00E90D07" w:rsidRPr="00633939">
          <w:rPr>
            <w:rStyle w:val="Hiperhivatkozs"/>
            <w:noProof/>
          </w:rPr>
          <w:t>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Correction</w:t>
        </w:r>
        <w:r w:rsidR="00E90D07">
          <w:rPr>
            <w:noProof/>
            <w:webHidden/>
          </w:rPr>
          <w:tab/>
        </w:r>
        <w:r w:rsidR="00E90D07">
          <w:rPr>
            <w:noProof/>
            <w:webHidden/>
          </w:rPr>
          <w:fldChar w:fldCharType="begin"/>
        </w:r>
        <w:r w:rsidR="00E90D07">
          <w:rPr>
            <w:noProof/>
            <w:webHidden/>
          </w:rPr>
          <w:instrText xml:space="preserve"> PAGEREF _Toc74733496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0017768E" w14:textId="403A0B66" w:rsidR="00E90D07" w:rsidRDefault="00C5363C">
      <w:pPr>
        <w:pStyle w:val="TJ3"/>
        <w:rPr>
          <w:rFonts w:asciiTheme="minorHAnsi" w:eastAsia="SimSun" w:hAnsiTheme="minorHAnsi" w:cstheme="minorBidi"/>
          <w:noProof/>
          <w:sz w:val="22"/>
          <w:szCs w:val="20"/>
          <w:lang w:val="hu-HU" w:eastAsia="zh-CN" w:bidi="hi-IN"/>
        </w:rPr>
      </w:pPr>
      <w:hyperlink w:anchor="_Toc74733497" w:history="1">
        <w:r w:rsidR="00E90D07" w:rsidRPr="00633939">
          <w:rPr>
            <w:rStyle w:val="Hiperhivatkozs"/>
            <w:noProof/>
          </w:rPr>
          <w:t>6.2.1.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erroneous and uninterpretable text</w:t>
        </w:r>
        <w:r w:rsidR="00E90D07">
          <w:rPr>
            <w:noProof/>
            <w:webHidden/>
          </w:rPr>
          <w:tab/>
        </w:r>
        <w:r w:rsidR="00E90D07">
          <w:rPr>
            <w:noProof/>
            <w:webHidden/>
          </w:rPr>
          <w:fldChar w:fldCharType="begin"/>
        </w:r>
        <w:r w:rsidR="00E90D07">
          <w:rPr>
            <w:noProof/>
            <w:webHidden/>
          </w:rPr>
          <w:instrText xml:space="preserve"> PAGEREF _Toc74733497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1F2BE281" w14:textId="1E19DF9A" w:rsidR="00E90D07" w:rsidRDefault="00C5363C">
      <w:pPr>
        <w:pStyle w:val="TJ3"/>
        <w:rPr>
          <w:rFonts w:asciiTheme="minorHAnsi" w:eastAsia="SimSun" w:hAnsiTheme="minorHAnsi" w:cstheme="minorBidi"/>
          <w:noProof/>
          <w:sz w:val="22"/>
          <w:szCs w:val="20"/>
          <w:lang w:val="hu-HU" w:eastAsia="zh-CN" w:bidi="hi-IN"/>
        </w:rPr>
      </w:pPr>
      <w:hyperlink w:anchor="_Toc74733498" w:history="1">
        <w:r w:rsidR="00E90D07" w:rsidRPr="00633939">
          <w:rPr>
            <w:rStyle w:val="Hiperhivatkozs"/>
            <w:noProof/>
          </w:rPr>
          <w:t>6.2.2.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Correcting erroneous text</w:t>
        </w:r>
        <w:r w:rsidR="00E90D07">
          <w:rPr>
            <w:noProof/>
            <w:webHidden/>
          </w:rPr>
          <w:tab/>
        </w:r>
        <w:r w:rsidR="00E90D07">
          <w:rPr>
            <w:noProof/>
            <w:webHidden/>
          </w:rPr>
          <w:fldChar w:fldCharType="begin"/>
        </w:r>
        <w:r w:rsidR="00E90D07">
          <w:rPr>
            <w:noProof/>
            <w:webHidden/>
          </w:rPr>
          <w:instrText xml:space="preserve"> PAGEREF _Toc74733498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719D3C30" w14:textId="404A9B6D" w:rsidR="00E90D07" w:rsidRDefault="00C5363C">
      <w:pPr>
        <w:pStyle w:val="TJ3"/>
        <w:rPr>
          <w:rFonts w:asciiTheme="minorHAnsi" w:eastAsia="SimSun" w:hAnsiTheme="minorHAnsi" w:cstheme="minorBidi"/>
          <w:noProof/>
          <w:sz w:val="22"/>
          <w:szCs w:val="20"/>
          <w:lang w:val="hu-HU" w:eastAsia="zh-CN" w:bidi="hi-IN"/>
        </w:rPr>
      </w:pPr>
      <w:hyperlink w:anchor="_Toc74733499" w:history="1">
        <w:r w:rsidR="00E90D07" w:rsidRPr="00633939">
          <w:rPr>
            <w:rStyle w:val="Hiperhivatkozs"/>
            <w:noProof/>
          </w:rPr>
          <w:t>6.2.3.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deletion</w:t>
        </w:r>
        <w:r w:rsidR="00E90D07">
          <w:rPr>
            <w:noProof/>
            <w:webHidden/>
          </w:rPr>
          <w:tab/>
        </w:r>
        <w:r w:rsidR="00E90D07">
          <w:rPr>
            <w:noProof/>
            <w:webHidden/>
          </w:rPr>
          <w:fldChar w:fldCharType="begin"/>
        </w:r>
        <w:r w:rsidR="00E90D07">
          <w:rPr>
            <w:noProof/>
            <w:webHidden/>
          </w:rPr>
          <w:instrText xml:space="preserve"> PAGEREF _Toc74733499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381AF64C" w14:textId="1770808E" w:rsidR="00E90D07" w:rsidRDefault="00C5363C">
      <w:pPr>
        <w:pStyle w:val="TJ3"/>
        <w:rPr>
          <w:rFonts w:asciiTheme="minorHAnsi" w:eastAsia="SimSun" w:hAnsiTheme="minorHAnsi" w:cstheme="minorBidi"/>
          <w:noProof/>
          <w:sz w:val="22"/>
          <w:szCs w:val="20"/>
          <w:lang w:val="hu-HU" w:eastAsia="zh-CN" w:bidi="hi-IN"/>
        </w:rPr>
      </w:pPr>
      <w:hyperlink w:anchor="_Toc74733500" w:history="1">
        <w:r w:rsidR="00E90D07" w:rsidRPr="00633939">
          <w:rPr>
            <w:rStyle w:val="Hiperhivatkozs"/>
            <w:noProof/>
          </w:rPr>
          <w:t>6.2.4.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addition</w:t>
        </w:r>
        <w:r w:rsidR="00E90D07">
          <w:rPr>
            <w:noProof/>
            <w:webHidden/>
          </w:rPr>
          <w:tab/>
        </w:r>
        <w:r w:rsidR="00E90D07">
          <w:rPr>
            <w:noProof/>
            <w:webHidden/>
          </w:rPr>
          <w:fldChar w:fldCharType="begin"/>
        </w:r>
        <w:r w:rsidR="00E90D07">
          <w:rPr>
            <w:noProof/>
            <w:webHidden/>
          </w:rPr>
          <w:instrText xml:space="preserve"> PAGEREF _Toc74733500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7D679AFF" w14:textId="1C229E01" w:rsidR="00E90D07" w:rsidRDefault="00C5363C">
      <w:pPr>
        <w:pStyle w:val="TJ3"/>
        <w:rPr>
          <w:rFonts w:asciiTheme="minorHAnsi" w:eastAsia="SimSun" w:hAnsiTheme="minorHAnsi" w:cstheme="minorBidi"/>
          <w:noProof/>
          <w:sz w:val="22"/>
          <w:szCs w:val="20"/>
          <w:lang w:val="hu-HU" w:eastAsia="zh-CN" w:bidi="hi-IN"/>
        </w:rPr>
      </w:pPr>
      <w:hyperlink w:anchor="_Toc74733501" w:history="1">
        <w:r w:rsidR="00E90D07" w:rsidRPr="00633939">
          <w:rPr>
            <w:rStyle w:val="Hiperhivatkozs"/>
            <w:noProof/>
          </w:rPr>
          <w:t>6.2.5.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Distinguishing correction from deletion and addition</w:t>
        </w:r>
        <w:r w:rsidR="00E90D07">
          <w:rPr>
            <w:noProof/>
            <w:webHidden/>
          </w:rPr>
          <w:tab/>
        </w:r>
        <w:r w:rsidR="00E90D07">
          <w:rPr>
            <w:noProof/>
            <w:webHidden/>
          </w:rPr>
          <w:fldChar w:fldCharType="begin"/>
        </w:r>
        <w:r w:rsidR="00E90D07">
          <w:rPr>
            <w:noProof/>
            <w:webHidden/>
          </w:rPr>
          <w:instrText xml:space="preserve"> PAGEREF _Toc74733501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0AB21D3B" w14:textId="1AB1D730" w:rsidR="00E90D07" w:rsidRDefault="00C5363C">
      <w:pPr>
        <w:pStyle w:val="TJ3"/>
        <w:rPr>
          <w:rFonts w:asciiTheme="minorHAnsi" w:eastAsia="SimSun" w:hAnsiTheme="minorHAnsi" w:cstheme="minorBidi"/>
          <w:noProof/>
          <w:sz w:val="22"/>
          <w:szCs w:val="20"/>
          <w:lang w:val="hu-HU" w:eastAsia="zh-CN" w:bidi="hi-IN"/>
        </w:rPr>
      </w:pPr>
      <w:hyperlink w:anchor="_Toc74733502" w:history="1">
        <w:r w:rsidR="00E90D07" w:rsidRPr="00633939">
          <w:rPr>
            <w:rStyle w:val="Hiperhivatkozs"/>
            <w:noProof/>
          </w:rPr>
          <w:t>6.2.6.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correction</w:t>
        </w:r>
        <w:r w:rsidR="00E90D07">
          <w:rPr>
            <w:noProof/>
            <w:webHidden/>
          </w:rPr>
          <w:tab/>
        </w:r>
        <w:r w:rsidR="00E90D07">
          <w:rPr>
            <w:noProof/>
            <w:webHidden/>
          </w:rPr>
          <w:fldChar w:fldCharType="begin"/>
        </w:r>
        <w:r w:rsidR="00E90D07">
          <w:rPr>
            <w:noProof/>
            <w:webHidden/>
          </w:rPr>
          <w:instrText xml:space="preserve"> PAGEREF _Toc74733502 \h </w:instrText>
        </w:r>
        <w:r w:rsidR="00E90D07">
          <w:rPr>
            <w:noProof/>
            <w:webHidden/>
          </w:rPr>
        </w:r>
        <w:r w:rsidR="00E90D07">
          <w:rPr>
            <w:noProof/>
            <w:webHidden/>
          </w:rPr>
          <w:fldChar w:fldCharType="separate"/>
        </w:r>
        <w:r w:rsidR="00E90D07">
          <w:rPr>
            <w:noProof/>
            <w:webHidden/>
          </w:rPr>
          <w:t>82</w:t>
        </w:r>
        <w:r w:rsidR="00E90D07">
          <w:rPr>
            <w:noProof/>
            <w:webHidden/>
          </w:rPr>
          <w:fldChar w:fldCharType="end"/>
        </w:r>
      </w:hyperlink>
    </w:p>
    <w:p w14:paraId="6E1805D2" w14:textId="32ED6958" w:rsidR="00E90D07" w:rsidRDefault="00C5363C">
      <w:pPr>
        <w:pStyle w:val="TJ2"/>
        <w:rPr>
          <w:rFonts w:asciiTheme="minorHAnsi" w:eastAsia="SimSun" w:hAnsiTheme="minorHAnsi" w:cstheme="minorBidi"/>
          <w:noProof/>
          <w:sz w:val="22"/>
          <w:szCs w:val="20"/>
          <w:lang w:val="hu-HU" w:eastAsia="zh-CN" w:bidi="hi-IN"/>
        </w:rPr>
      </w:pPr>
      <w:hyperlink w:anchor="_Toc74733503" w:history="1">
        <w:r w:rsidR="00E90D07" w:rsidRPr="00633939">
          <w:rPr>
            <w:rStyle w:val="Hiperhivatkozs"/>
            <w:noProof/>
          </w:rPr>
          <w:t>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Normalisation</w:t>
        </w:r>
        <w:r w:rsidR="00E90D07">
          <w:rPr>
            <w:noProof/>
            <w:webHidden/>
          </w:rPr>
          <w:tab/>
        </w:r>
        <w:r w:rsidR="00E90D07">
          <w:rPr>
            <w:noProof/>
            <w:webHidden/>
          </w:rPr>
          <w:fldChar w:fldCharType="begin"/>
        </w:r>
        <w:r w:rsidR="00E90D07">
          <w:rPr>
            <w:noProof/>
            <w:webHidden/>
          </w:rPr>
          <w:instrText xml:space="preserve"> PAGEREF _Toc74733503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2AA43BA2" w14:textId="67F4E225" w:rsidR="00E90D07" w:rsidRDefault="00C5363C">
      <w:pPr>
        <w:pStyle w:val="TJ3"/>
        <w:rPr>
          <w:rFonts w:asciiTheme="minorHAnsi" w:eastAsia="SimSun" w:hAnsiTheme="minorHAnsi" w:cstheme="minorBidi"/>
          <w:noProof/>
          <w:sz w:val="22"/>
          <w:szCs w:val="20"/>
          <w:lang w:val="hu-HU" w:eastAsia="zh-CN" w:bidi="hi-IN"/>
        </w:rPr>
      </w:pPr>
      <w:hyperlink w:anchor="_Toc74733504" w:history="1">
        <w:r w:rsidR="00E90D07" w:rsidRPr="00633939">
          <w:rPr>
            <w:rStyle w:val="Hiperhivatkozs"/>
            <w:noProof/>
          </w:rPr>
          <w:t>6.3.1.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non-standard usage</w:t>
        </w:r>
        <w:r w:rsidR="00E90D07">
          <w:rPr>
            <w:noProof/>
            <w:webHidden/>
          </w:rPr>
          <w:tab/>
        </w:r>
        <w:r w:rsidR="00E90D07">
          <w:rPr>
            <w:noProof/>
            <w:webHidden/>
          </w:rPr>
          <w:fldChar w:fldCharType="begin"/>
        </w:r>
        <w:r w:rsidR="00E90D07">
          <w:rPr>
            <w:noProof/>
            <w:webHidden/>
          </w:rPr>
          <w:instrText xml:space="preserve"> PAGEREF _Toc74733504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79907084" w14:textId="5F1892AF" w:rsidR="00E90D07" w:rsidRDefault="00C5363C">
      <w:pPr>
        <w:pStyle w:val="TJ3"/>
        <w:rPr>
          <w:rFonts w:asciiTheme="minorHAnsi" w:eastAsia="SimSun" w:hAnsiTheme="minorHAnsi" w:cstheme="minorBidi"/>
          <w:noProof/>
          <w:sz w:val="22"/>
          <w:szCs w:val="20"/>
          <w:lang w:val="hu-HU" w:eastAsia="zh-CN" w:bidi="hi-IN"/>
        </w:rPr>
      </w:pPr>
      <w:hyperlink w:anchor="_Toc74733505" w:history="1">
        <w:r w:rsidR="00E90D07" w:rsidRPr="00633939">
          <w:rPr>
            <w:rStyle w:val="Hiperhivatkozs"/>
            <w:noProof/>
          </w:rPr>
          <w:t>6.3.2.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Normalising non-standard usage</w:t>
        </w:r>
        <w:r w:rsidR="00E90D07">
          <w:rPr>
            <w:noProof/>
            <w:webHidden/>
          </w:rPr>
          <w:tab/>
        </w:r>
        <w:r w:rsidR="00E90D07">
          <w:rPr>
            <w:noProof/>
            <w:webHidden/>
          </w:rPr>
          <w:fldChar w:fldCharType="begin"/>
        </w:r>
        <w:r w:rsidR="00E90D07">
          <w:rPr>
            <w:noProof/>
            <w:webHidden/>
          </w:rPr>
          <w:instrText xml:space="preserve"> PAGEREF _Toc74733505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353980C6" w14:textId="56512400" w:rsidR="00E90D07" w:rsidRDefault="00C5363C">
      <w:pPr>
        <w:pStyle w:val="TJ3"/>
        <w:rPr>
          <w:rFonts w:asciiTheme="minorHAnsi" w:eastAsia="SimSun" w:hAnsiTheme="minorHAnsi" w:cstheme="minorBidi"/>
          <w:noProof/>
          <w:sz w:val="22"/>
          <w:szCs w:val="20"/>
          <w:lang w:val="hu-HU" w:eastAsia="zh-CN" w:bidi="hi-IN"/>
        </w:rPr>
      </w:pPr>
      <w:hyperlink w:anchor="_Toc74733506" w:history="1">
        <w:r w:rsidR="00E90D07" w:rsidRPr="00633939">
          <w:rPr>
            <w:rStyle w:val="Hiperhivatkozs"/>
            <w:noProof/>
          </w:rPr>
          <w:t>6.3.3.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Nesting normalisation and correction</w:t>
        </w:r>
        <w:r w:rsidR="00E90D07">
          <w:rPr>
            <w:noProof/>
            <w:webHidden/>
          </w:rPr>
          <w:tab/>
        </w:r>
        <w:r w:rsidR="00E90D07">
          <w:rPr>
            <w:noProof/>
            <w:webHidden/>
          </w:rPr>
          <w:fldChar w:fldCharType="begin"/>
        </w:r>
        <w:r w:rsidR="00E90D07">
          <w:rPr>
            <w:noProof/>
            <w:webHidden/>
          </w:rPr>
          <w:instrText xml:space="preserve"> PAGEREF _Toc74733506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7A0DF97A" w14:textId="6FA1AD9A" w:rsidR="00E90D07" w:rsidRDefault="00C5363C">
      <w:pPr>
        <w:pStyle w:val="TJ3"/>
        <w:rPr>
          <w:rFonts w:asciiTheme="minorHAnsi" w:eastAsia="SimSun" w:hAnsiTheme="minorHAnsi" w:cstheme="minorBidi"/>
          <w:noProof/>
          <w:sz w:val="22"/>
          <w:szCs w:val="20"/>
          <w:lang w:val="hu-HU" w:eastAsia="zh-CN" w:bidi="hi-IN"/>
        </w:rPr>
      </w:pPr>
      <w:hyperlink w:anchor="_Toc74733507" w:history="1">
        <w:r w:rsidR="00E90D07" w:rsidRPr="00633939">
          <w:rPr>
            <w:rStyle w:val="Hiperhivatkozs"/>
            <w:noProof/>
          </w:rPr>
          <w:t>6.3.4.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normalisation</w:t>
        </w:r>
        <w:r w:rsidR="00E90D07">
          <w:rPr>
            <w:noProof/>
            <w:webHidden/>
          </w:rPr>
          <w:tab/>
        </w:r>
        <w:r w:rsidR="00E90D07">
          <w:rPr>
            <w:noProof/>
            <w:webHidden/>
          </w:rPr>
          <w:fldChar w:fldCharType="begin"/>
        </w:r>
        <w:r w:rsidR="00E90D07">
          <w:rPr>
            <w:noProof/>
            <w:webHidden/>
          </w:rPr>
          <w:instrText xml:space="preserve"> PAGEREF _Toc74733507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0528BD74" w14:textId="6B3A51D9" w:rsidR="00E90D07" w:rsidRDefault="00C5363C">
      <w:pPr>
        <w:pStyle w:val="TJ3"/>
        <w:rPr>
          <w:rFonts w:asciiTheme="minorHAnsi" w:eastAsia="SimSun" w:hAnsiTheme="minorHAnsi" w:cstheme="minorBidi"/>
          <w:noProof/>
          <w:sz w:val="22"/>
          <w:szCs w:val="20"/>
          <w:lang w:val="hu-HU" w:eastAsia="zh-CN" w:bidi="hi-IN"/>
        </w:rPr>
      </w:pPr>
      <w:hyperlink w:anchor="_Toc74733508" w:history="1">
        <w:r w:rsidR="00E90D07" w:rsidRPr="00633939">
          <w:rPr>
            <w:rStyle w:val="Hiperhivatkozs"/>
            <w:noProof/>
          </w:rPr>
          <w:t>6.3.5.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How non-standard is non-standard?</w:t>
        </w:r>
        <w:r w:rsidR="00E90D07">
          <w:rPr>
            <w:noProof/>
            <w:webHidden/>
          </w:rPr>
          <w:tab/>
        </w:r>
        <w:r w:rsidR="00E90D07">
          <w:rPr>
            <w:noProof/>
            <w:webHidden/>
          </w:rPr>
          <w:fldChar w:fldCharType="begin"/>
        </w:r>
        <w:r w:rsidR="00E90D07">
          <w:rPr>
            <w:noProof/>
            <w:webHidden/>
          </w:rPr>
          <w:instrText xml:space="preserve"> PAGEREF _Toc74733508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6F8AFA2" w14:textId="08239286" w:rsidR="00E90D07" w:rsidRDefault="00C5363C">
      <w:pPr>
        <w:pStyle w:val="TJ3"/>
        <w:rPr>
          <w:rFonts w:asciiTheme="minorHAnsi" w:eastAsia="SimSun" w:hAnsiTheme="minorHAnsi" w:cstheme="minorBidi"/>
          <w:noProof/>
          <w:sz w:val="22"/>
          <w:szCs w:val="20"/>
          <w:lang w:val="hu-HU" w:eastAsia="zh-CN" w:bidi="hi-IN"/>
        </w:rPr>
      </w:pPr>
      <w:hyperlink w:anchor="_Toc74733509" w:history="1">
        <w:r w:rsidR="00E90D07" w:rsidRPr="00633939">
          <w:rPr>
            <w:rStyle w:val="Hiperhivatkozs"/>
            <w:noProof/>
          </w:rPr>
          <w:t>6.3.6.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Supplying punctuation</w:t>
        </w:r>
        <w:r w:rsidR="00E90D07">
          <w:rPr>
            <w:noProof/>
            <w:webHidden/>
          </w:rPr>
          <w:tab/>
        </w:r>
        <w:r w:rsidR="00E90D07">
          <w:rPr>
            <w:noProof/>
            <w:webHidden/>
          </w:rPr>
          <w:fldChar w:fldCharType="begin"/>
        </w:r>
        <w:r w:rsidR="00E90D07">
          <w:rPr>
            <w:noProof/>
            <w:webHidden/>
          </w:rPr>
          <w:instrText xml:space="preserve"> PAGEREF _Toc74733509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D769EF0" w14:textId="4527B012" w:rsidR="00E90D07" w:rsidRDefault="00C5363C">
      <w:pPr>
        <w:pStyle w:val="TJ3"/>
        <w:rPr>
          <w:rFonts w:asciiTheme="minorHAnsi" w:eastAsia="SimSun" w:hAnsiTheme="minorHAnsi" w:cstheme="minorBidi"/>
          <w:noProof/>
          <w:sz w:val="22"/>
          <w:szCs w:val="20"/>
          <w:lang w:val="hu-HU" w:eastAsia="zh-CN" w:bidi="hi-IN"/>
        </w:rPr>
      </w:pPr>
      <w:hyperlink w:anchor="_Toc74733510" w:history="1">
        <w:r w:rsidR="00E90D07" w:rsidRPr="00633939">
          <w:rPr>
            <w:rStyle w:val="Hiperhivatkozs"/>
            <w:noProof/>
          </w:rPr>
          <w:t>6.3.7.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Automated normalisation</w:t>
        </w:r>
        <w:r w:rsidR="00E90D07">
          <w:rPr>
            <w:noProof/>
            <w:webHidden/>
          </w:rPr>
          <w:tab/>
        </w:r>
        <w:r w:rsidR="00E90D07">
          <w:rPr>
            <w:noProof/>
            <w:webHidden/>
          </w:rPr>
          <w:fldChar w:fldCharType="begin"/>
        </w:r>
        <w:r w:rsidR="00E90D07">
          <w:rPr>
            <w:noProof/>
            <w:webHidden/>
          </w:rPr>
          <w:instrText xml:space="preserve"> PAGEREF _Toc74733510 \h </w:instrText>
        </w:r>
        <w:r w:rsidR="00E90D07">
          <w:rPr>
            <w:noProof/>
            <w:webHidden/>
          </w:rPr>
        </w:r>
        <w:r w:rsidR="00E90D07">
          <w:rPr>
            <w:noProof/>
            <w:webHidden/>
          </w:rPr>
          <w:fldChar w:fldCharType="separate"/>
        </w:r>
        <w:r w:rsidR="00E90D07">
          <w:rPr>
            <w:noProof/>
            <w:webHidden/>
          </w:rPr>
          <w:t>87</w:t>
        </w:r>
        <w:r w:rsidR="00E90D07">
          <w:rPr>
            <w:noProof/>
            <w:webHidden/>
          </w:rPr>
          <w:fldChar w:fldCharType="end"/>
        </w:r>
      </w:hyperlink>
    </w:p>
    <w:p w14:paraId="1ABC22CC" w14:textId="42F3F118" w:rsidR="00E90D07" w:rsidRDefault="00C5363C">
      <w:pPr>
        <w:pStyle w:val="TJ2"/>
        <w:rPr>
          <w:rFonts w:asciiTheme="minorHAnsi" w:eastAsia="SimSun" w:hAnsiTheme="minorHAnsi" w:cstheme="minorBidi"/>
          <w:noProof/>
          <w:sz w:val="22"/>
          <w:szCs w:val="20"/>
          <w:lang w:val="hu-HU" w:eastAsia="zh-CN" w:bidi="hi-IN"/>
        </w:rPr>
      </w:pPr>
      <w:hyperlink w:anchor="_Toc74733511" w:history="1">
        <w:r w:rsidR="00E90D07" w:rsidRPr="00633939">
          <w:rPr>
            <w:rStyle w:val="Hiperhivatkozs"/>
            <w:noProof/>
          </w:rPr>
          <w:t>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Omission without Editorial Restoration</w:t>
        </w:r>
        <w:r w:rsidR="00E90D07">
          <w:rPr>
            <w:noProof/>
            <w:webHidden/>
          </w:rPr>
          <w:tab/>
        </w:r>
        <w:r w:rsidR="00E90D07">
          <w:rPr>
            <w:noProof/>
            <w:webHidden/>
          </w:rPr>
          <w:fldChar w:fldCharType="begin"/>
        </w:r>
        <w:r w:rsidR="00E90D07">
          <w:rPr>
            <w:noProof/>
            <w:webHidden/>
          </w:rPr>
          <w:instrText xml:space="preserve"> PAGEREF _Toc74733511 \h </w:instrText>
        </w:r>
        <w:r w:rsidR="00E90D07">
          <w:rPr>
            <w:noProof/>
            <w:webHidden/>
          </w:rPr>
        </w:r>
        <w:r w:rsidR="00E90D07">
          <w:rPr>
            <w:noProof/>
            <w:webHidden/>
          </w:rPr>
          <w:fldChar w:fldCharType="separate"/>
        </w:r>
        <w:r w:rsidR="00E90D07">
          <w:rPr>
            <w:noProof/>
            <w:webHidden/>
          </w:rPr>
          <w:t>88</w:t>
        </w:r>
        <w:r w:rsidR="00E90D07">
          <w:rPr>
            <w:noProof/>
            <w:webHidden/>
          </w:rPr>
          <w:fldChar w:fldCharType="end"/>
        </w:r>
      </w:hyperlink>
    </w:p>
    <w:p w14:paraId="3E8FBC22" w14:textId="61F9D324" w:rsidR="00E90D07" w:rsidRDefault="00C5363C">
      <w:pPr>
        <w:pStyle w:val="TJ1"/>
        <w:rPr>
          <w:rFonts w:asciiTheme="minorHAnsi" w:eastAsia="SimSun" w:hAnsiTheme="minorHAnsi" w:cstheme="minorBidi"/>
          <w:b w:val="0"/>
          <w:noProof/>
          <w:szCs w:val="20"/>
          <w:lang w:val="hu-HU" w:eastAsia="zh-CN" w:bidi="hi-IN"/>
        </w:rPr>
      </w:pPr>
      <w:hyperlink w:anchor="_Toc74733512" w:history="1">
        <w:r w:rsidR="00E90D07" w:rsidRPr="00633939">
          <w:rPr>
            <w:rStyle w:val="Hiperhivatkozs"/>
            <w:noProof/>
          </w:rPr>
          <w:t>7.</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Additional Information in the Edition</w:t>
        </w:r>
        <w:r w:rsidR="00E90D07">
          <w:rPr>
            <w:noProof/>
            <w:webHidden/>
          </w:rPr>
          <w:tab/>
        </w:r>
        <w:r w:rsidR="00E90D07">
          <w:rPr>
            <w:noProof/>
            <w:webHidden/>
          </w:rPr>
          <w:fldChar w:fldCharType="begin"/>
        </w:r>
        <w:r w:rsidR="00E90D07">
          <w:rPr>
            <w:noProof/>
            <w:webHidden/>
          </w:rPr>
          <w:instrText xml:space="preserve"> PAGEREF _Toc74733512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B313DE4" w14:textId="69CAD75B" w:rsidR="00E90D07" w:rsidRDefault="00C5363C">
      <w:pPr>
        <w:pStyle w:val="TJ2"/>
        <w:rPr>
          <w:rFonts w:asciiTheme="minorHAnsi" w:eastAsia="SimSun" w:hAnsiTheme="minorHAnsi" w:cstheme="minorBidi"/>
          <w:noProof/>
          <w:sz w:val="22"/>
          <w:szCs w:val="20"/>
          <w:lang w:val="hu-HU" w:eastAsia="zh-CN" w:bidi="hi-IN"/>
        </w:rPr>
      </w:pPr>
      <w:hyperlink w:anchor="_Toc74733513" w:history="1">
        <w:r w:rsidR="00E90D07" w:rsidRPr="00633939">
          <w:rPr>
            <w:rStyle w:val="Hiperhivatkozs"/>
            <w:noProof/>
          </w:rPr>
          <w:t>7.1.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Values</w:t>
        </w:r>
        <w:r w:rsidR="00E90D07">
          <w:rPr>
            <w:noProof/>
            <w:webHidden/>
          </w:rPr>
          <w:tab/>
        </w:r>
        <w:r w:rsidR="00E90D07">
          <w:rPr>
            <w:noProof/>
            <w:webHidden/>
          </w:rPr>
          <w:fldChar w:fldCharType="begin"/>
        </w:r>
        <w:r w:rsidR="00E90D07">
          <w:rPr>
            <w:noProof/>
            <w:webHidden/>
          </w:rPr>
          <w:instrText xml:space="preserve"> PAGEREF _Toc74733513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1B202FFE" w14:textId="37EBA41E" w:rsidR="00E90D07" w:rsidRDefault="00C5363C">
      <w:pPr>
        <w:pStyle w:val="TJ3"/>
        <w:rPr>
          <w:rFonts w:asciiTheme="minorHAnsi" w:eastAsia="SimSun" w:hAnsiTheme="minorHAnsi" w:cstheme="minorBidi"/>
          <w:noProof/>
          <w:sz w:val="22"/>
          <w:szCs w:val="20"/>
          <w:lang w:val="hu-HU" w:eastAsia="zh-CN" w:bidi="hi-IN"/>
        </w:rPr>
      </w:pPr>
      <w:hyperlink w:anchor="_Toc74733514" w:history="1">
        <w:r w:rsidR="00E90D07" w:rsidRPr="00633939">
          <w:rPr>
            <w:rStyle w:val="Hiperhivatkozs"/>
            <w:noProof/>
          </w:rPr>
          <w:t>7.1.1.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numeral markup</w:t>
        </w:r>
        <w:r w:rsidR="00E90D07">
          <w:rPr>
            <w:noProof/>
            <w:webHidden/>
          </w:rPr>
          <w:tab/>
        </w:r>
        <w:r w:rsidR="00E90D07">
          <w:rPr>
            <w:noProof/>
            <w:webHidden/>
          </w:rPr>
          <w:fldChar w:fldCharType="begin"/>
        </w:r>
        <w:r w:rsidR="00E90D07">
          <w:rPr>
            <w:noProof/>
            <w:webHidden/>
          </w:rPr>
          <w:instrText xml:space="preserve"> PAGEREF _Toc74733514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3CDDE6C9" w14:textId="63702A57" w:rsidR="00E90D07" w:rsidRDefault="00C5363C">
      <w:pPr>
        <w:pStyle w:val="TJ3"/>
        <w:rPr>
          <w:rFonts w:asciiTheme="minorHAnsi" w:eastAsia="SimSun" w:hAnsiTheme="minorHAnsi" w:cstheme="minorBidi"/>
          <w:noProof/>
          <w:sz w:val="22"/>
          <w:szCs w:val="20"/>
          <w:lang w:val="hu-HU" w:eastAsia="zh-CN" w:bidi="hi-IN"/>
        </w:rPr>
      </w:pPr>
      <w:hyperlink w:anchor="_Toc74733515" w:history="1">
        <w:r w:rsidR="00E90D07" w:rsidRPr="00633939">
          <w:rPr>
            <w:rStyle w:val="Hiperhivatkozs"/>
            <w:noProof/>
          </w:rPr>
          <w:t>7.1.2.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Difficulties in reading numbers</w:t>
        </w:r>
        <w:r w:rsidR="00E90D07">
          <w:rPr>
            <w:noProof/>
            <w:webHidden/>
          </w:rPr>
          <w:tab/>
        </w:r>
        <w:r w:rsidR="00E90D07">
          <w:rPr>
            <w:noProof/>
            <w:webHidden/>
          </w:rPr>
          <w:fldChar w:fldCharType="begin"/>
        </w:r>
        <w:r w:rsidR="00E90D07">
          <w:rPr>
            <w:noProof/>
            <w:webHidden/>
          </w:rPr>
          <w:instrText xml:space="preserve"> PAGEREF _Toc74733515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7EB79BF" w14:textId="44145E0B" w:rsidR="00E90D07" w:rsidRDefault="00C5363C">
      <w:pPr>
        <w:pStyle w:val="TJ3"/>
        <w:rPr>
          <w:rFonts w:asciiTheme="minorHAnsi" w:eastAsia="SimSun" w:hAnsiTheme="minorHAnsi" w:cstheme="minorBidi"/>
          <w:noProof/>
          <w:sz w:val="22"/>
          <w:szCs w:val="20"/>
          <w:lang w:val="hu-HU" w:eastAsia="zh-CN" w:bidi="hi-IN"/>
        </w:rPr>
      </w:pPr>
      <w:hyperlink w:anchor="_Toc74733516" w:history="1">
        <w:r w:rsidR="00E90D07" w:rsidRPr="00633939">
          <w:rPr>
            <w:rStyle w:val="Hiperhivatkozs"/>
            <w:noProof/>
          </w:rPr>
          <w:t>7.1.3.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intervention and numerals</w:t>
        </w:r>
        <w:r w:rsidR="00E90D07">
          <w:rPr>
            <w:noProof/>
            <w:webHidden/>
          </w:rPr>
          <w:tab/>
        </w:r>
        <w:r w:rsidR="00E90D07">
          <w:rPr>
            <w:noProof/>
            <w:webHidden/>
          </w:rPr>
          <w:fldChar w:fldCharType="begin"/>
        </w:r>
        <w:r w:rsidR="00E90D07">
          <w:rPr>
            <w:noProof/>
            <w:webHidden/>
          </w:rPr>
          <w:instrText xml:space="preserve"> PAGEREF _Toc74733516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0FAA6E3B" w14:textId="4A3A3E53" w:rsidR="00E90D07" w:rsidRDefault="00C5363C">
      <w:pPr>
        <w:pStyle w:val="TJ3"/>
        <w:rPr>
          <w:rFonts w:asciiTheme="minorHAnsi" w:eastAsia="SimSun" w:hAnsiTheme="minorHAnsi" w:cstheme="minorBidi"/>
          <w:noProof/>
          <w:sz w:val="22"/>
          <w:szCs w:val="20"/>
          <w:lang w:val="hu-HU" w:eastAsia="zh-CN" w:bidi="hi-IN"/>
        </w:rPr>
      </w:pPr>
      <w:hyperlink w:anchor="_Toc74733517" w:history="1">
        <w:r w:rsidR="00E90D07" w:rsidRPr="00633939">
          <w:rPr>
            <w:rStyle w:val="Hiperhivatkozs"/>
            <w:noProof/>
          </w:rPr>
          <w:t>7.1.4.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Numbers expressed in words</w:t>
        </w:r>
        <w:r w:rsidR="00E90D07">
          <w:rPr>
            <w:noProof/>
            <w:webHidden/>
          </w:rPr>
          <w:tab/>
        </w:r>
        <w:r w:rsidR="00E90D07">
          <w:rPr>
            <w:noProof/>
            <w:webHidden/>
          </w:rPr>
          <w:fldChar w:fldCharType="begin"/>
        </w:r>
        <w:r w:rsidR="00E90D07">
          <w:rPr>
            <w:noProof/>
            <w:webHidden/>
          </w:rPr>
          <w:instrText xml:space="preserve"> PAGEREF _Toc74733517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185378BF" w14:textId="7D6D52CE" w:rsidR="00E90D07" w:rsidRDefault="00C5363C">
      <w:pPr>
        <w:pStyle w:val="TJ2"/>
        <w:rPr>
          <w:rFonts w:asciiTheme="minorHAnsi" w:eastAsia="SimSun" w:hAnsiTheme="minorHAnsi" w:cstheme="minorBidi"/>
          <w:noProof/>
          <w:sz w:val="22"/>
          <w:szCs w:val="20"/>
          <w:lang w:val="hu-HU" w:eastAsia="zh-CN" w:bidi="hi-IN"/>
        </w:rPr>
      </w:pPr>
      <w:hyperlink w:anchor="_Toc74733518" w:history="1">
        <w:r w:rsidR="00E90D07" w:rsidRPr="00633939">
          <w:rPr>
            <w:rStyle w:val="Hiperhivatkozs"/>
            <w:noProof/>
          </w:rPr>
          <w:t>7.2.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the Edition</w:t>
        </w:r>
        <w:r w:rsidR="00E90D07">
          <w:rPr>
            <w:noProof/>
            <w:webHidden/>
          </w:rPr>
          <w:tab/>
        </w:r>
        <w:r w:rsidR="00E90D07">
          <w:rPr>
            <w:noProof/>
            <w:webHidden/>
          </w:rPr>
          <w:fldChar w:fldCharType="begin"/>
        </w:r>
        <w:r w:rsidR="00E90D07">
          <w:rPr>
            <w:noProof/>
            <w:webHidden/>
          </w:rPr>
          <w:instrText xml:space="preserve"> PAGEREF _Toc74733518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54BEA69" w14:textId="362634B7" w:rsidR="00E90D07" w:rsidRDefault="00C5363C">
      <w:pPr>
        <w:pStyle w:val="TJ3"/>
        <w:rPr>
          <w:rFonts w:asciiTheme="minorHAnsi" w:eastAsia="SimSun" w:hAnsiTheme="minorHAnsi" w:cstheme="minorBidi"/>
          <w:noProof/>
          <w:sz w:val="22"/>
          <w:szCs w:val="20"/>
          <w:lang w:val="hu-HU" w:eastAsia="zh-CN" w:bidi="hi-IN"/>
        </w:rPr>
      </w:pPr>
      <w:hyperlink w:anchor="_Toc74733519" w:history="1">
        <w:r w:rsidR="00E90D07" w:rsidRPr="00633939">
          <w:rPr>
            <w:rStyle w:val="Hiperhivatkozs"/>
            <w:noProof/>
          </w:rPr>
          <w:t>7.2.1.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consisting of sections in different languages</w:t>
        </w:r>
        <w:r w:rsidR="00E90D07">
          <w:rPr>
            <w:noProof/>
            <w:webHidden/>
          </w:rPr>
          <w:tab/>
        </w:r>
        <w:r w:rsidR="00E90D07">
          <w:rPr>
            <w:noProof/>
            <w:webHidden/>
          </w:rPr>
          <w:fldChar w:fldCharType="begin"/>
        </w:r>
        <w:r w:rsidR="00E90D07">
          <w:rPr>
            <w:noProof/>
            <w:webHidden/>
          </w:rPr>
          <w:instrText xml:space="preserve"> PAGEREF _Toc74733519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C6CB2BB" w14:textId="042F50B9" w:rsidR="00E90D07" w:rsidRDefault="00C5363C">
      <w:pPr>
        <w:pStyle w:val="TJ3"/>
        <w:rPr>
          <w:rFonts w:asciiTheme="minorHAnsi" w:eastAsia="SimSun" w:hAnsiTheme="minorHAnsi" w:cstheme="minorBidi"/>
          <w:noProof/>
          <w:sz w:val="22"/>
          <w:szCs w:val="20"/>
          <w:lang w:val="hu-HU" w:eastAsia="zh-CN" w:bidi="hi-IN"/>
        </w:rPr>
      </w:pPr>
      <w:hyperlink w:anchor="_Toc74733520" w:history="1">
        <w:r w:rsidR="00E90D07" w:rsidRPr="00633939">
          <w:rPr>
            <w:rStyle w:val="Hiperhivatkozs"/>
            <w:noProof/>
          </w:rPr>
          <w:t>7.2.2.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containing foreign words or phrases</w:t>
        </w:r>
        <w:r w:rsidR="00E90D07">
          <w:rPr>
            <w:noProof/>
            <w:webHidden/>
          </w:rPr>
          <w:tab/>
        </w:r>
        <w:r w:rsidR="00E90D07">
          <w:rPr>
            <w:noProof/>
            <w:webHidden/>
          </w:rPr>
          <w:fldChar w:fldCharType="begin"/>
        </w:r>
        <w:r w:rsidR="00E90D07">
          <w:rPr>
            <w:noProof/>
            <w:webHidden/>
          </w:rPr>
          <w:instrText xml:space="preserve"> PAGEREF _Toc74733520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111A20C" w14:textId="49792518" w:rsidR="00E90D07" w:rsidRDefault="00C5363C">
      <w:pPr>
        <w:pStyle w:val="TJ2"/>
        <w:rPr>
          <w:rFonts w:asciiTheme="minorHAnsi" w:eastAsia="SimSun" w:hAnsiTheme="minorHAnsi" w:cstheme="minorBidi"/>
          <w:noProof/>
          <w:sz w:val="22"/>
          <w:szCs w:val="20"/>
          <w:lang w:val="hu-HU" w:eastAsia="zh-CN" w:bidi="hi-IN"/>
        </w:rPr>
      </w:pPr>
      <w:hyperlink w:anchor="_Toc74733521" w:history="1">
        <w:r w:rsidR="00E90D07" w:rsidRPr="00633939">
          <w:rPr>
            <w:rStyle w:val="Hiperhivatkozs"/>
            <w:noProof/>
          </w:rPr>
          <w:t>7.3.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_Toc74733521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C8298B4" w14:textId="2810EC3A" w:rsidR="00E90D07" w:rsidRDefault="00C5363C">
      <w:pPr>
        <w:pStyle w:val="TJ2"/>
        <w:rPr>
          <w:rFonts w:asciiTheme="minorHAnsi" w:eastAsia="SimSun" w:hAnsiTheme="minorHAnsi" w:cstheme="minorBidi"/>
          <w:noProof/>
          <w:sz w:val="22"/>
          <w:szCs w:val="20"/>
          <w:lang w:val="hu-HU" w:eastAsia="zh-CN" w:bidi="hi-IN"/>
        </w:rPr>
      </w:pPr>
      <w:hyperlink w:anchor="_Toc74733522" w:history="1">
        <w:r w:rsidR="00E90D07" w:rsidRPr="00633939">
          <w:rPr>
            <w:rStyle w:val="Hiperhivatkozs"/>
            <w:noProof/>
          </w:rPr>
          <w:t>7.4.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Optional Encoding of Semantic Features</w:t>
        </w:r>
        <w:r w:rsidR="00E90D07">
          <w:rPr>
            <w:noProof/>
            <w:webHidden/>
          </w:rPr>
          <w:tab/>
        </w:r>
        <w:r w:rsidR="00E90D07">
          <w:rPr>
            <w:noProof/>
            <w:webHidden/>
          </w:rPr>
          <w:fldChar w:fldCharType="begin"/>
        </w:r>
        <w:r w:rsidR="00E90D07">
          <w:rPr>
            <w:noProof/>
            <w:webHidden/>
          </w:rPr>
          <w:instrText xml:space="preserve"> PAGEREF _Toc74733522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928EBE9" w14:textId="2BC949AF" w:rsidR="00E90D07" w:rsidRDefault="00C5363C">
      <w:pPr>
        <w:pStyle w:val="TJ3"/>
        <w:rPr>
          <w:rFonts w:asciiTheme="minorHAnsi" w:eastAsia="SimSun" w:hAnsiTheme="minorHAnsi" w:cstheme="minorBidi"/>
          <w:noProof/>
          <w:sz w:val="22"/>
          <w:szCs w:val="20"/>
          <w:lang w:val="hu-HU" w:eastAsia="zh-CN" w:bidi="hi-IN"/>
        </w:rPr>
      </w:pPr>
      <w:hyperlink w:anchor="_Toc74733523" w:history="1">
        <w:r w:rsidR="00E90D07" w:rsidRPr="00633939">
          <w:rPr>
            <w:rStyle w:val="Hiperhivatkozs"/>
            <w:noProof/>
          </w:rPr>
          <w:t>7.4.1.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Personal names</w:t>
        </w:r>
        <w:r w:rsidR="00E90D07">
          <w:rPr>
            <w:noProof/>
            <w:webHidden/>
          </w:rPr>
          <w:tab/>
        </w:r>
        <w:r w:rsidR="00E90D07">
          <w:rPr>
            <w:noProof/>
            <w:webHidden/>
          </w:rPr>
          <w:fldChar w:fldCharType="begin"/>
        </w:r>
        <w:r w:rsidR="00E90D07">
          <w:rPr>
            <w:noProof/>
            <w:webHidden/>
          </w:rPr>
          <w:instrText xml:space="preserve"> PAGEREF _Toc74733523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1EF1E2A" w14:textId="4BF16DCC" w:rsidR="00E90D07" w:rsidRDefault="00C5363C">
      <w:pPr>
        <w:pStyle w:val="TJ3"/>
        <w:rPr>
          <w:rFonts w:asciiTheme="minorHAnsi" w:eastAsia="SimSun" w:hAnsiTheme="minorHAnsi" w:cstheme="minorBidi"/>
          <w:noProof/>
          <w:sz w:val="22"/>
          <w:szCs w:val="20"/>
          <w:lang w:val="hu-HU" w:eastAsia="zh-CN" w:bidi="hi-IN"/>
        </w:rPr>
      </w:pPr>
      <w:hyperlink w:anchor="_Toc74733524" w:history="1">
        <w:r w:rsidR="00E90D07" w:rsidRPr="00633939">
          <w:rPr>
            <w:rStyle w:val="Hiperhivatkozs"/>
            <w:noProof/>
          </w:rPr>
          <w:t>7.4.2.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Adding ranks and roles to names</w:t>
        </w:r>
        <w:r w:rsidR="00E90D07">
          <w:rPr>
            <w:noProof/>
            <w:webHidden/>
          </w:rPr>
          <w:tab/>
        </w:r>
        <w:r w:rsidR="00E90D07">
          <w:rPr>
            <w:noProof/>
            <w:webHidden/>
          </w:rPr>
          <w:fldChar w:fldCharType="begin"/>
        </w:r>
        <w:r w:rsidR="00E90D07">
          <w:rPr>
            <w:noProof/>
            <w:webHidden/>
          </w:rPr>
          <w:instrText xml:space="preserve"> PAGEREF _Toc74733524 \h </w:instrText>
        </w:r>
        <w:r w:rsidR="00E90D07">
          <w:rPr>
            <w:noProof/>
            <w:webHidden/>
          </w:rPr>
        </w:r>
        <w:r w:rsidR="00E90D07">
          <w:rPr>
            <w:noProof/>
            <w:webHidden/>
          </w:rPr>
          <w:fldChar w:fldCharType="separate"/>
        </w:r>
        <w:r w:rsidR="00E90D07">
          <w:rPr>
            <w:noProof/>
            <w:webHidden/>
          </w:rPr>
          <w:t>93</w:t>
        </w:r>
        <w:r w:rsidR="00E90D07">
          <w:rPr>
            <w:noProof/>
            <w:webHidden/>
          </w:rPr>
          <w:fldChar w:fldCharType="end"/>
        </w:r>
      </w:hyperlink>
    </w:p>
    <w:p w14:paraId="6D6506E6" w14:textId="5A8B8089" w:rsidR="00E90D07" w:rsidRDefault="00C5363C">
      <w:pPr>
        <w:pStyle w:val="TJ3"/>
        <w:rPr>
          <w:rFonts w:asciiTheme="minorHAnsi" w:eastAsia="SimSun" w:hAnsiTheme="minorHAnsi" w:cstheme="minorBidi"/>
          <w:noProof/>
          <w:sz w:val="22"/>
          <w:szCs w:val="20"/>
          <w:lang w:val="hu-HU" w:eastAsia="zh-CN" w:bidi="hi-IN"/>
        </w:rPr>
      </w:pPr>
      <w:hyperlink w:anchor="_Toc74733525" w:history="1">
        <w:r w:rsidR="00E90D07" w:rsidRPr="00633939">
          <w:rPr>
            <w:rStyle w:val="Hiperhivatkozs"/>
            <w:noProof/>
          </w:rPr>
          <w:t>7.4.3.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 names</w:t>
        </w:r>
        <w:r w:rsidR="00E90D07">
          <w:rPr>
            <w:noProof/>
            <w:webHidden/>
          </w:rPr>
          <w:tab/>
        </w:r>
        <w:r w:rsidR="00E90D07">
          <w:rPr>
            <w:noProof/>
            <w:webHidden/>
          </w:rPr>
          <w:fldChar w:fldCharType="begin"/>
        </w:r>
        <w:r w:rsidR="00E90D07">
          <w:rPr>
            <w:noProof/>
            <w:webHidden/>
          </w:rPr>
          <w:instrText xml:space="preserve"> PAGEREF _Toc74733525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57C696FF" w14:textId="2A146B01" w:rsidR="00E90D07" w:rsidRDefault="00C5363C">
      <w:pPr>
        <w:pStyle w:val="TJ3"/>
        <w:rPr>
          <w:rFonts w:asciiTheme="minorHAnsi" w:eastAsia="SimSun" w:hAnsiTheme="minorHAnsi" w:cstheme="minorBidi"/>
          <w:noProof/>
          <w:sz w:val="22"/>
          <w:szCs w:val="20"/>
          <w:lang w:val="hu-HU" w:eastAsia="zh-CN" w:bidi="hi-IN"/>
        </w:rPr>
      </w:pPr>
      <w:hyperlink w:anchor="_Toc74733526" w:history="1">
        <w:r w:rsidR="00E90D07" w:rsidRPr="00633939">
          <w:rPr>
            <w:rStyle w:val="Hiperhivatkozs"/>
            <w:noProof/>
          </w:rPr>
          <w:t>7.4.4.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Measurements</w:t>
        </w:r>
        <w:r w:rsidR="00E90D07">
          <w:rPr>
            <w:noProof/>
            <w:webHidden/>
          </w:rPr>
          <w:tab/>
        </w:r>
        <w:r w:rsidR="00E90D07">
          <w:rPr>
            <w:noProof/>
            <w:webHidden/>
          </w:rPr>
          <w:fldChar w:fldCharType="begin"/>
        </w:r>
        <w:r w:rsidR="00E90D07">
          <w:rPr>
            <w:noProof/>
            <w:webHidden/>
          </w:rPr>
          <w:instrText xml:space="preserve"> PAGEREF _Toc74733526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789B8EC6" w14:textId="6989EDCC" w:rsidR="00E90D07" w:rsidRDefault="00C5363C">
      <w:pPr>
        <w:pStyle w:val="TJ3"/>
        <w:rPr>
          <w:rFonts w:asciiTheme="minorHAnsi" w:eastAsia="SimSun" w:hAnsiTheme="minorHAnsi" w:cstheme="minorBidi"/>
          <w:noProof/>
          <w:sz w:val="22"/>
          <w:szCs w:val="20"/>
          <w:lang w:val="hu-HU" w:eastAsia="zh-CN" w:bidi="hi-IN"/>
        </w:rPr>
      </w:pPr>
      <w:hyperlink w:anchor="_Toc74733527" w:history="1">
        <w:r w:rsidR="00E90D07" w:rsidRPr="00633939">
          <w:rPr>
            <w:rStyle w:val="Hiperhivatkozs"/>
            <w:noProof/>
          </w:rPr>
          <w:t>7.4.5.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Tagged semantic features interacting with text or markup</w:t>
        </w:r>
        <w:r w:rsidR="00E90D07">
          <w:rPr>
            <w:noProof/>
            <w:webHidden/>
          </w:rPr>
          <w:tab/>
        </w:r>
        <w:r w:rsidR="00E90D07">
          <w:rPr>
            <w:noProof/>
            <w:webHidden/>
          </w:rPr>
          <w:fldChar w:fldCharType="begin"/>
        </w:r>
        <w:r w:rsidR="00E90D07">
          <w:rPr>
            <w:noProof/>
            <w:webHidden/>
          </w:rPr>
          <w:instrText xml:space="preserve"> PAGEREF _Toc74733527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02C12F7B" w14:textId="3461C374" w:rsidR="00E90D07" w:rsidRDefault="00C5363C">
      <w:pPr>
        <w:pStyle w:val="TJ2"/>
        <w:rPr>
          <w:rFonts w:asciiTheme="minorHAnsi" w:eastAsia="SimSun" w:hAnsiTheme="minorHAnsi" w:cstheme="minorBidi"/>
          <w:noProof/>
          <w:sz w:val="22"/>
          <w:szCs w:val="20"/>
          <w:lang w:val="hu-HU" w:eastAsia="zh-CN" w:bidi="hi-IN"/>
        </w:rPr>
      </w:pPr>
      <w:hyperlink w:anchor="_Toc74733528" w:history="1">
        <w:r w:rsidR="00E90D07" w:rsidRPr="00633939">
          <w:rPr>
            <w:rStyle w:val="Hiperhivatkozs"/>
            <w:noProof/>
          </w:rPr>
          <w:t>7.5.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Visual Features</w:t>
        </w:r>
        <w:r w:rsidR="00E90D07">
          <w:rPr>
            <w:noProof/>
            <w:webHidden/>
          </w:rPr>
          <w:tab/>
        </w:r>
        <w:r w:rsidR="00E90D07">
          <w:rPr>
            <w:noProof/>
            <w:webHidden/>
          </w:rPr>
          <w:fldChar w:fldCharType="begin"/>
        </w:r>
        <w:r w:rsidR="00E90D07">
          <w:rPr>
            <w:noProof/>
            <w:webHidden/>
          </w:rPr>
          <w:instrText xml:space="preserve"> PAGEREF _Toc74733528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48472460" w14:textId="706BE5CC" w:rsidR="00E90D07" w:rsidRDefault="00C5363C">
      <w:pPr>
        <w:pStyle w:val="TJ3"/>
        <w:rPr>
          <w:rFonts w:asciiTheme="minorHAnsi" w:eastAsia="SimSun" w:hAnsiTheme="minorHAnsi" w:cstheme="minorBidi"/>
          <w:noProof/>
          <w:sz w:val="22"/>
          <w:szCs w:val="20"/>
          <w:lang w:val="hu-HU" w:eastAsia="zh-CN" w:bidi="hi-IN"/>
        </w:rPr>
      </w:pPr>
      <w:hyperlink w:anchor="_Toc74733529" w:history="1">
        <w:r w:rsidR="00E90D07" w:rsidRPr="00633939">
          <w:rPr>
            <w:rStyle w:val="Hiperhivatkozs"/>
            <w:noProof/>
          </w:rPr>
          <w:t>7.5.1.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Hands</w:t>
        </w:r>
        <w:r w:rsidR="00E90D07">
          <w:rPr>
            <w:noProof/>
            <w:webHidden/>
          </w:rPr>
          <w:tab/>
        </w:r>
        <w:r w:rsidR="00E90D07">
          <w:rPr>
            <w:noProof/>
            <w:webHidden/>
          </w:rPr>
          <w:fldChar w:fldCharType="begin"/>
        </w:r>
        <w:r w:rsidR="00E90D07">
          <w:rPr>
            <w:noProof/>
            <w:webHidden/>
          </w:rPr>
          <w:instrText xml:space="preserve"> PAGEREF _Toc74733529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6C4B5489" w14:textId="3688DA0B" w:rsidR="00E90D07" w:rsidRDefault="00C5363C">
      <w:pPr>
        <w:pStyle w:val="TJ3"/>
        <w:rPr>
          <w:rFonts w:asciiTheme="minorHAnsi" w:eastAsia="SimSun" w:hAnsiTheme="minorHAnsi" w:cstheme="minorBidi"/>
          <w:noProof/>
          <w:sz w:val="22"/>
          <w:szCs w:val="20"/>
          <w:lang w:val="hu-HU" w:eastAsia="zh-CN" w:bidi="hi-IN"/>
        </w:rPr>
      </w:pPr>
      <w:hyperlink w:anchor="_Toc74733530" w:history="1">
        <w:r w:rsidR="00E90D07" w:rsidRPr="00633939">
          <w:rPr>
            <w:rStyle w:val="Hiperhivatkozs"/>
            <w:noProof/>
          </w:rPr>
          <w:t>7.5.2.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scope of visual features encoded in attributes</w:t>
        </w:r>
        <w:r w:rsidR="00E90D07">
          <w:rPr>
            <w:noProof/>
            <w:webHidden/>
          </w:rPr>
          <w:tab/>
        </w:r>
        <w:r w:rsidR="00E90D07">
          <w:rPr>
            <w:noProof/>
            <w:webHidden/>
          </w:rPr>
          <w:fldChar w:fldCharType="begin"/>
        </w:r>
        <w:r w:rsidR="00E90D07">
          <w:rPr>
            <w:noProof/>
            <w:webHidden/>
          </w:rPr>
          <w:instrText xml:space="preserve"> PAGEREF _Toc74733530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20F6FE90" w14:textId="623A5759" w:rsidR="00E90D07" w:rsidRDefault="00C5363C">
      <w:pPr>
        <w:pStyle w:val="TJ3"/>
        <w:rPr>
          <w:rFonts w:asciiTheme="minorHAnsi" w:eastAsia="SimSun" w:hAnsiTheme="minorHAnsi" w:cstheme="minorBidi"/>
          <w:noProof/>
          <w:sz w:val="22"/>
          <w:szCs w:val="20"/>
          <w:lang w:val="hu-HU" w:eastAsia="zh-CN" w:bidi="hi-IN"/>
        </w:rPr>
      </w:pPr>
      <w:hyperlink w:anchor="_Toc74733531" w:history="1">
        <w:r w:rsidR="00E90D07" w:rsidRPr="00633939">
          <w:rPr>
            <w:rStyle w:val="Hiperhivatkozs"/>
            <w:noProof/>
          </w:rPr>
          <w:t>7.5.3.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Alignment</w:t>
        </w:r>
        <w:r w:rsidR="00E90D07">
          <w:rPr>
            <w:noProof/>
            <w:webHidden/>
          </w:rPr>
          <w:tab/>
        </w:r>
        <w:r w:rsidR="00E90D07">
          <w:rPr>
            <w:noProof/>
            <w:webHidden/>
          </w:rPr>
          <w:fldChar w:fldCharType="begin"/>
        </w:r>
        <w:r w:rsidR="00E90D07">
          <w:rPr>
            <w:noProof/>
            <w:webHidden/>
          </w:rPr>
          <w:instrText xml:space="preserve"> PAGEREF _Toc74733531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3E909847" w14:textId="0BF92498" w:rsidR="00E90D07" w:rsidRDefault="00C5363C">
      <w:pPr>
        <w:pStyle w:val="TJ3"/>
        <w:rPr>
          <w:rFonts w:asciiTheme="minorHAnsi" w:eastAsia="SimSun" w:hAnsiTheme="minorHAnsi" w:cstheme="minorBidi"/>
          <w:noProof/>
          <w:sz w:val="22"/>
          <w:szCs w:val="20"/>
          <w:lang w:val="hu-HU" w:eastAsia="zh-CN" w:bidi="hi-IN"/>
        </w:rPr>
      </w:pPr>
      <w:hyperlink w:anchor="_Toc74733532" w:history="1">
        <w:r w:rsidR="00E90D07" w:rsidRPr="00633939">
          <w:rPr>
            <w:rStyle w:val="Hiperhivatkozs"/>
            <w:noProof/>
          </w:rPr>
          <w:t>7.5.4.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Directionality and orientation</w:t>
        </w:r>
        <w:r w:rsidR="00E90D07">
          <w:rPr>
            <w:noProof/>
            <w:webHidden/>
          </w:rPr>
          <w:tab/>
        </w:r>
        <w:r w:rsidR="00E90D07">
          <w:rPr>
            <w:noProof/>
            <w:webHidden/>
          </w:rPr>
          <w:fldChar w:fldCharType="begin"/>
        </w:r>
        <w:r w:rsidR="00E90D07">
          <w:rPr>
            <w:noProof/>
            <w:webHidden/>
          </w:rPr>
          <w:instrText xml:space="preserve"> PAGEREF _Toc74733532 \h </w:instrText>
        </w:r>
        <w:r w:rsidR="00E90D07">
          <w:rPr>
            <w:noProof/>
            <w:webHidden/>
          </w:rPr>
        </w:r>
        <w:r w:rsidR="00E90D07">
          <w:rPr>
            <w:noProof/>
            <w:webHidden/>
          </w:rPr>
          <w:fldChar w:fldCharType="separate"/>
        </w:r>
        <w:r w:rsidR="00E90D07">
          <w:rPr>
            <w:noProof/>
            <w:webHidden/>
          </w:rPr>
          <w:t>97</w:t>
        </w:r>
        <w:r w:rsidR="00E90D07">
          <w:rPr>
            <w:noProof/>
            <w:webHidden/>
          </w:rPr>
          <w:fldChar w:fldCharType="end"/>
        </w:r>
      </w:hyperlink>
    </w:p>
    <w:p w14:paraId="4C2EBDF3" w14:textId="11874826" w:rsidR="00E90D07" w:rsidRDefault="00C5363C">
      <w:pPr>
        <w:pStyle w:val="TJ3"/>
        <w:rPr>
          <w:rFonts w:asciiTheme="minorHAnsi" w:eastAsia="SimSun" w:hAnsiTheme="minorHAnsi" w:cstheme="minorBidi"/>
          <w:noProof/>
          <w:sz w:val="22"/>
          <w:szCs w:val="20"/>
          <w:lang w:val="hu-HU" w:eastAsia="zh-CN" w:bidi="hi-IN"/>
        </w:rPr>
      </w:pPr>
      <w:hyperlink w:anchor="_Toc74733533" w:history="1">
        <w:r w:rsidR="00E90D07" w:rsidRPr="00633939">
          <w:rPr>
            <w:rStyle w:val="Hiperhivatkozs"/>
            <w:noProof/>
          </w:rPr>
          <w:t>7.5.5.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Script</w:t>
        </w:r>
        <w:r w:rsidR="00E90D07">
          <w:rPr>
            <w:noProof/>
            <w:webHidden/>
          </w:rPr>
          <w:tab/>
        </w:r>
        <w:r w:rsidR="00E90D07">
          <w:rPr>
            <w:noProof/>
            <w:webHidden/>
          </w:rPr>
          <w:fldChar w:fldCharType="begin"/>
        </w:r>
        <w:r w:rsidR="00E90D07">
          <w:rPr>
            <w:noProof/>
            <w:webHidden/>
          </w:rPr>
          <w:instrText xml:space="preserve"> PAGEREF _Toc74733533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3839EB2B" w14:textId="2A48F0BB" w:rsidR="00E90D07" w:rsidRDefault="00C5363C">
      <w:pPr>
        <w:pStyle w:val="TJ3"/>
        <w:rPr>
          <w:rFonts w:asciiTheme="minorHAnsi" w:eastAsia="SimSun" w:hAnsiTheme="minorHAnsi" w:cstheme="minorBidi"/>
          <w:noProof/>
          <w:sz w:val="22"/>
          <w:szCs w:val="20"/>
          <w:lang w:val="hu-HU" w:eastAsia="zh-CN" w:bidi="hi-IN"/>
        </w:rPr>
      </w:pPr>
      <w:hyperlink w:anchor="_Toc74733534" w:history="1">
        <w:r w:rsidR="00E90D07" w:rsidRPr="00633939">
          <w:rPr>
            <w:rStyle w:val="Hiperhivatkozs"/>
            <w:noProof/>
          </w:rPr>
          <w:t>7.5.6.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Lettering</w:t>
        </w:r>
        <w:r w:rsidR="00E90D07">
          <w:rPr>
            <w:noProof/>
            <w:webHidden/>
          </w:rPr>
          <w:tab/>
        </w:r>
        <w:r w:rsidR="00E90D07">
          <w:rPr>
            <w:noProof/>
            <w:webHidden/>
          </w:rPr>
          <w:fldChar w:fldCharType="begin"/>
        </w:r>
        <w:r w:rsidR="00E90D07">
          <w:rPr>
            <w:noProof/>
            <w:webHidden/>
          </w:rPr>
          <w:instrText xml:space="preserve"> PAGEREF _Toc74733534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20FFACEF" w14:textId="08CEBFC3" w:rsidR="00E90D07" w:rsidRDefault="00C5363C">
      <w:pPr>
        <w:pStyle w:val="TJ1"/>
        <w:rPr>
          <w:rFonts w:asciiTheme="minorHAnsi" w:eastAsia="SimSun" w:hAnsiTheme="minorHAnsi" w:cstheme="minorBidi"/>
          <w:b w:val="0"/>
          <w:noProof/>
          <w:szCs w:val="20"/>
          <w:lang w:val="hu-HU" w:eastAsia="zh-CN" w:bidi="hi-IN"/>
        </w:rPr>
      </w:pPr>
      <w:hyperlink w:anchor="_Toc74733535" w:history="1">
        <w:r w:rsidR="00E90D07" w:rsidRPr="00633939">
          <w:rPr>
            <w:rStyle w:val="Hiperhivatkozs"/>
            <w:noProof/>
          </w:rPr>
          <w:t>8.</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General Guidance for Tidy XML Code</w:t>
        </w:r>
        <w:r w:rsidR="00E90D07">
          <w:rPr>
            <w:noProof/>
            <w:webHidden/>
          </w:rPr>
          <w:tab/>
        </w:r>
        <w:r w:rsidR="00E90D07">
          <w:rPr>
            <w:noProof/>
            <w:webHidden/>
          </w:rPr>
          <w:fldChar w:fldCharType="begin"/>
        </w:r>
        <w:r w:rsidR="00E90D07">
          <w:rPr>
            <w:noProof/>
            <w:webHidden/>
          </w:rPr>
          <w:instrText xml:space="preserve"> PAGEREF _Toc74733535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0B9A1E46" w14:textId="3A9815D8" w:rsidR="00E90D07" w:rsidRDefault="00C5363C">
      <w:pPr>
        <w:pStyle w:val="TJ2"/>
        <w:rPr>
          <w:rFonts w:asciiTheme="minorHAnsi" w:eastAsia="SimSun" w:hAnsiTheme="minorHAnsi" w:cstheme="minorBidi"/>
          <w:noProof/>
          <w:sz w:val="22"/>
          <w:szCs w:val="20"/>
          <w:lang w:val="hu-HU" w:eastAsia="zh-CN" w:bidi="hi-IN"/>
        </w:rPr>
      </w:pPr>
      <w:hyperlink w:anchor="_Toc74733536" w:history="1">
        <w:r w:rsidR="00E90D07" w:rsidRPr="00633939">
          <w:rPr>
            <w:rStyle w:val="Hiperhivatkozs"/>
            <w:noProof/>
          </w:rPr>
          <w:t>8.1.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and New Lines in the Code</w:t>
        </w:r>
        <w:r w:rsidR="00E90D07">
          <w:rPr>
            <w:noProof/>
            <w:webHidden/>
          </w:rPr>
          <w:tab/>
        </w:r>
        <w:r w:rsidR="00E90D07">
          <w:rPr>
            <w:noProof/>
            <w:webHidden/>
          </w:rPr>
          <w:fldChar w:fldCharType="begin"/>
        </w:r>
        <w:r w:rsidR="00E90D07">
          <w:rPr>
            <w:noProof/>
            <w:webHidden/>
          </w:rPr>
          <w:instrText xml:space="preserve"> PAGEREF _Toc74733536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328827EA" w14:textId="69521FE2" w:rsidR="00E90D07" w:rsidRDefault="00C5363C">
      <w:pPr>
        <w:pStyle w:val="TJ3"/>
        <w:rPr>
          <w:rFonts w:asciiTheme="minorHAnsi" w:eastAsia="SimSun" w:hAnsiTheme="minorHAnsi" w:cstheme="minorBidi"/>
          <w:noProof/>
          <w:sz w:val="22"/>
          <w:szCs w:val="20"/>
          <w:lang w:val="hu-HU" w:eastAsia="zh-CN" w:bidi="hi-IN"/>
        </w:rPr>
      </w:pPr>
      <w:hyperlink w:anchor="_Toc74733537" w:history="1">
        <w:r w:rsidR="00E90D07" w:rsidRPr="00633939">
          <w:rPr>
            <w:rStyle w:val="Hiperhivatkozs"/>
            <w:noProof/>
          </w:rPr>
          <w:t>8.1.1.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White space</w:t>
        </w:r>
        <w:r w:rsidR="00E90D07">
          <w:rPr>
            <w:noProof/>
            <w:webHidden/>
          </w:rPr>
          <w:tab/>
        </w:r>
        <w:r w:rsidR="00E90D07">
          <w:rPr>
            <w:noProof/>
            <w:webHidden/>
          </w:rPr>
          <w:fldChar w:fldCharType="begin"/>
        </w:r>
        <w:r w:rsidR="00E90D07">
          <w:rPr>
            <w:noProof/>
            <w:webHidden/>
          </w:rPr>
          <w:instrText xml:space="preserve"> PAGEREF _Toc74733537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2C701699" w14:textId="765361D7" w:rsidR="00E90D07" w:rsidRDefault="00C5363C">
      <w:pPr>
        <w:pStyle w:val="TJ3"/>
        <w:rPr>
          <w:rFonts w:asciiTheme="minorHAnsi" w:eastAsia="SimSun" w:hAnsiTheme="minorHAnsi" w:cstheme="minorBidi"/>
          <w:noProof/>
          <w:sz w:val="22"/>
          <w:szCs w:val="20"/>
          <w:lang w:val="hu-HU" w:eastAsia="zh-CN" w:bidi="hi-IN"/>
        </w:rPr>
      </w:pPr>
      <w:hyperlink w:anchor="_Toc74733538" w:history="1">
        <w:r w:rsidR="00E90D07" w:rsidRPr="00633939">
          <w:rPr>
            <w:rStyle w:val="Hiperhivatkozs"/>
            <w:noProof/>
          </w:rPr>
          <w:t>8.1.2.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spaces and markup</w:t>
        </w:r>
        <w:r w:rsidR="00E90D07">
          <w:rPr>
            <w:noProof/>
            <w:webHidden/>
          </w:rPr>
          <w:tab/>
        </w:r>
        <w:r w:rsidR="00E90D07">
          <w:rPr>
            <w:noProof/>
            <w:webHidden/>
          </w:rPr>
          <w:fldChar w:fldCharType="begin"/>
        </w:r>
        <w:r w:rsidR="00E90D07">
          <w:rPr>
            <w:noProof/>
            <w:webHidden/>
          </w:rPr>
          <w:instrText xml:space="preserve"> PAGEREF _Toc74733538 \h </w:instrText>
        </w:r>
        <w:r w:rsidR="00E90D07">
          <w:rPr>
            <w:noProof/>
            <w:webHidden/>
          </w:rPr>
        </w:r>
        <w:r w:rsidR="00E90D07">
          <w:rPr>
            <w:noProof/>
            <w:webHidden/>
          </w:rPr>
          <w:fldChar w:fldCharType="separate"/>
        </w:r>
        <w:r w:rsidR="00E90D07">
          <w:rPr>
            <w:noProof/>
            <w:webHidden/>
          </w:rPr>
          <w:t>100</w:t>
        </w:r>
        <w:r w:rsidR="00E90D07">
          <w:rPr>
            <w:noProof/>
            <w:webHidden/>
          </w:rPr>
          <w:fldChar w:fldCharType="end"/>
        </w:r>
      </w:hyperlink>
    </w:p>
    <w:p w14:paraId="631FB635" w14:textId="01E1E95E" w:rsidR="00E90D07" w:rsidRDefault="00C5363C">
      <w:pPr>
        <w:pStyle w:val="TJ3"/>
        <w:rPr>
          <w:rFonts w:asciiTheme="minorHAnsi" w:eastAsia="SimSun" w:hAnsiTheme="minorHAnsi" w:cstheme="minorBidi"/>
          <w:noProof/>
          <w:sz w:val="22"/>
          <w:szCs w:val="20"/>
          <w:lang w:val="hu-HU" w:eastAsia="zh-CN" w:bidi="hi-IN"/>
        </w:rPr>
      </w:pPr>
      <w:hyperlink w:anchor="_Toc74733539" w:history="1">
        <w:r w:rsidR="00E90D07" w:rsidRPr="00633939">
          <w:rPr>
            <w:rStyle w:val="Hiperhivatkozs"/>
            <w:noProof/>
          </w:rPr>
          <w:t>8.1.3.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hyphens and markup</w:t>
        </w:r>
        <w:r w:rsidR="00E90D07">
          <w:rPr>
            <w:noProof/>
            <w:webHidden/>
          </w:rPr>
          <w:tab/>
        </w:r>
        <w:r w:rsidR="00E90D07">
          <w:rPr>
            <w:noProof/>
            <w:webHidden/>
          </w:rPr>
          <w:fldChar w:fldCharType="begin"/>
        </w:r>
        <w:r w:rsidR="00E90D07">
          <w:rPr>
            <w:noProof/>
            <w:webHidden/>
          </w:rPr>
          <w:instrText xml:space="preserve"> PAGEREF _Toc74733539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529E0C29" w14:textId="7686A9C0" w:rsidR="00E90D07" w:rsidRDefault="00C5363C">
      <w:pPr>
        <w:pStyle w:val="TJ2"/>
        <w:rPr>
          <w:rFonts w:asciiTheme="minorHAnsi" w:eastAsia="SimSun" w:hAnsiTheme="minorHAnsi" w:cstheme="minorBidi"/>
          <w:noProof/>
          <w:sz w:val="22"/>
          <w:szCs w:val="20"/>
          <w:lang w:val="hu-HU" w:eastAsia="zh-CN" w:bidi="hi-IN"/>
        </w:rPr>
      </w:pPr>
      <w:hyperlink w:anchor="_Toc74733540" w:history="1">
        <w:r w:rsidR="00E90D07" w:rsidRPr="00633939">
          <w:rPr>
            <w:rStyle w:val="Hiperhivatkozs"/>
            <w:noProof/>
          </w:rPr>
          <w:t>8.2.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Top to Bottom Hierarchy</w:t>
        </w:r>
        <w:r w:rsidR="00E90D07">
          <w:rPr>
            <w:noProof/>
            <w:webHidden/>
          </w:rPr>
          <w:tab/>
        </w:r>
        <w:r w:rsidR="00E90D07">
          <w:rPr>
            <w:noProof/>
            <w:webHidden/>
          </w:rPr>
          <w:fldChar w:fldCharType="begin"/>
        </w:r>
        <w:r w:rsidR="00E90D07">
          <w:rPr>
            <w:noProof/>
            <w:webHidden/>
          </w:rPr>
          <w:instrText xml:space="preserve"> PAGEREF _Toc74733540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144552DE" w14:textId="3A73FBB3" w:rsidR="00E90D07" w:rsidRDefault="00C5363C">
      <w:pPr>
        <w:pStyle w:val="TJ3"/>
        <w:rPr>
          <w:rFonts w:asciiTheme="minorHAnsi" w:eastAsia="SimSun" w:hAnsiTheme="minorHAnsi" w:cstheme="minorBidi"/>
          <w:noProof/>
          <w:sz w:val="22"/>
          <w:szCs w:val="20"/>
          <w:lang w:val="hu-HU" w:eastAsia="zh-CN" w:bidi="hi-IN"/>
        </w:rPr>
      </w:pPr>
      <w:hyperlink w:anchor="_Toc74733541" w:history="1">
        <w:r w:rsidR="00E90D07" w:rsidRPr="00633939">
          <w:rPr>
            <w:rStyle w:val="Hiperhivatkozs"/>
            <w:noProof/>
          </w:rPr>
          <w:t>8.2.1.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1, block-level elements representing XML structure and extrinsic structure</w:t>
        </w:r>
        <w:r w:rsidR="00E90D07">
          <w:rPr>
            <w:noProof/>
            <w:webHidden/>
          </w:rPr>
          <w:tab/>
        </w:r>
        <w:r w:rsidR="00E90D07">
          <w:rPr>
            <w:noProof/>
            <w:webHidden/>
          </w:rPr>
          <w:fldChar w:fldCharType="begin"/>
        </w:r>
        <w:r w:rsidR="00E90D07">
          <w:rPr>
            <w:noProof/>
            <w:webHidden/>
          </w:rPr>
          <w:instrText xml:space="preserve"> PAGEREF _Toc74733541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288DD8C" w14:textId="7A651FF3" w:rsidR="00E90D07" w:rsidRDefault="00C5363C">
      <w:pPr>
        <w:pStyle w:val="TJ3"/>
        <w:rPr>
          <w:rFonts w:asciiTheme="minorHAnsi" w:eastAsia="SimSun" w:hAnsiTheme="minorHAnsi" w:cstheme="minorBidi"/>
          <w:noProof/>
          <w:sz w:val="22"/>
          <w:szCs w:val="20"/>
          <w:lang w:val="hu-HU" w:eastAsia="zh-CN" w:bidi="hi-IN"/>
        </w:rPr>
      </w:pPr>
      <w:hyperlink w:anchor="_Toc74733542" w:history="1">
        <w:r w:rsidR="00E90D07" w:rsidRPr="00633939">
          <w:rPr>
            <w:rStyle w:val="Hiperhivatkozs"/>
            <w:noProof/>
          </w:rPr>
          <w:t>8.2.2.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2, block-level elements representing intrinsic structure</w:t>
        </w:r>
        <w:r w:rsidR="00E90D07">
          <w:rPr>
            <w:noProof/>
            <w:webHidden/>
          </w:rPr>
          <w:tab/>
        </w:r>
        <w:r w:rsidR="00E90D07">
          <w:rPr>
            <w:noProof/>
            <w:webHidden/>
          </w:rPr>
          <w:fldChar w:fldCharType="begin"/>
        </w:r>
        <w:r w:rsidR="00E90D07">
          <w:rPr>
            <w:noProof/>
            <w:webHidden/>
          </w:rPr>
          <w:instrText xml:space="preserve"> PAGEREF _Toc74733542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17A827F7" w14:textId="5439D8AD" w:rsidR="00E90D07" w:rsidRDefault="00C5363C">
      <w:pPr>
        <w:pStyle w:val="TJ3"/>
        <w:rPr>
          <w:rFonts w:asciiTheme="minorHAnsi" w:eastAsia="SimSun" w:hAnsiTheme="minorHAnsi" w:cstheme="minorBidi"/>
          <w:noProof/>
          <w:sz w:val="22"/>
          <w:szCs w:val="20"/>
          <w:lang w:val="hu-HU" w:eastAsia="zh-CN" w:bidi="hi-IN"/>
        </w:rPr>
      </w:pPr>
      <w:hyperlink w:anchor="_Toc74733543" w:history="1">
        <w:r w:rsidR="00E90D07" w:rsidRPr="00633939">
          <w:rPr>
            <w:rStyle w:val="Hiperhivatkozs"/>
            <w:noProof/>
          </w:rPr>
          <w:t>8.2.3.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3, empty elements representing extrinsic structure</w:t>
        </w:r>
        <w:r w:rsidR="00E90D07">
          <w:rPr>
            <w:noProof/>
            <w:webHidden/>
          </w:rPr>
          <w:tab/>
        </w:r>
        <w:r w:rsidR="00E90D07">
          <w:rPr>
            <w:noProof/>
            <w:webHidden/>
          </w:rPr>
          <w:fldChar w:fldCharType="begin"/>
        </w:r>
        <w:r w:rsidR="00E90D07">
          <w:rPr>
            <w:noProof/>
            <w:webHidden/>
          </w:rPr>
          <w:instrText xml:space="preserve"> PAGEREF _Toc74733543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2911FBFC" w14:textId="3456DEF4" w:rsidR="00E90D07" w:rsidRDefault="00C5363C">
      <w:pPr>
        <w:pStyle w:val="TJ3"/>
        <w:rPr>
          <w:rFonts w:asciiTheme="minorHAnsi" w:eastAsia="SimSun" w:hAnsiTheme="minorHAnsi" w:cstheme="minorBidi"/>
          <w:noProof/>
          <w:sz w:val="22"/>
          <w:szCs w:val="20"/>
          <w:lang w:val="hu-HU" w:eastAsia="zh-CN" w:bidi="hi-IN"/>
        </w:rPr>
      </w:pPr>
      <w:hyperlink w:anchor="_Toc74733544" w:history="1">
        <w:r w:rsidR="00E90D07" w:rsidRPr="00633939">
          <w:rPr>
            <w:rStyle w:val="Hiperhivatkozs"/>
            <w:noProof/>
          </w:rPr>
          <w:t>8.2.4.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4, empty elements representing local features</w:t>
        </w:r>
        <w:r w:rsidR="00E90D07">
          <w:rPr>
            <w:noProof/>
            <w:webHidden/>
          </w:rPr>
          <w:tab/>
        </w:r>
        <w:r w:rsidR="00E90D07">
          <w:rPr>
            <w:noProof/>
            <w:webHidden/>
          </w:rPr>
          <w:fldChar w:fldCharType="begin"/>
        </w:r>
        <w:r w:rsidR="00E90D07">
          <w:rPr>
            <w:noProof/>
            <w:webHidden/>
          </w:rPr>
          <w:instrText xml:space="preserve"> PAGEREF _Toc74733544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31FCB070" w14:textId="7D28F2D7" w:rsidR="00E90D07" w:rsidRDefault="00C5363C">
      <w:pPr>
        <w:pStyle w:val="TJ3"/>
        <w:rPr>
          <w:rFonts w:asciiTheme="minorHAnsi" w:eastAsia="SimSun" w:hAnsiTheme="minorHAnsi" w:cstheme="minorBidi"/>
          <w:noProof/>
          <w:sz w:val="22"/>
          <w:szCs w:val="20"/>
          <w:lang w:val="hu-HU" w:eastAsia="zh-CN" w:bidi="hi-IN"/>
        </w:rPr>
      </w:pPr>
      <w:hyperlink w:anchor="_Toc74733545" w:history="1">
        <w:r w:rsidR="00E90D07" w:rsidRPr="00633939">
          <w:rPr>
            <w:rStyle w:val="Hiperhivatkozs"/>
            <w:noProof/>
          </w:rPr>
          <w:t>8.2.5.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5, phrase-level elements</w:t>
        </w:r>
        <w:r w:rsidR="00E90D07">
          <w:rPr>
            <w:noProof/>
            <w:webHidden/>
          </w:rPr>
          <w:tab/>
        </w:r>
        <w:r w:rsidR="00E90D07">
          <w:rPr>
            <w:noProof/>
            <w:webHidden/>
          </w:rPr>
          <w:fldChar w:fldCharType="begin"/>
        </w:r>
        <w:r w:rsidR="00E90D07">
          <w:rPr>
            <w:noProof/>
            <w:webHidden/>
          </w:rPr>
          <w:instrText xml:space="preserve"> PAGEREF _Toc74733545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60993E0" w14:textId="7D1024DA" w:rsidR="00E90D07" w:rsidRDefault="00C5363C">
      <w:pPr>
        <w:pStyle w:val="TJ1"/>
        <w:rPr>
          <w:rFonts w:asciiTheme="minorHAnsi" w:eastAsia="SimSun" w:hAnsiTheme="minorHAnsi" w:cstheme="minorBidi"/>
          <w:b w:val="0"/>
          <w:noProof/>
          <w:szCs w:val="20"/>
          <w:lang w:val="hu-HU" w:eastAsia="zh-CN" w:bidi="hi-IN"/>
        </w:rPr>
      </w:pPr>
      <w:hyperlink w:anchor="_Toc74733546" w:history="1">
        <w:r w:rsidR="00E90D07" w:rsidRPr="00633939">
          <w:rPr>
            <w:rStyle w:val="Hiperhivatkozs"/>
            <w:noProof/>
          </w:rPr>
          <w:t>9.</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Additional Content Divisions</w:t>
        </w:r>
        <w:r w:rsidR="00E90D07">
          <w:rPr>
            <w:noProof/>
            <w:webHidden/>
          </w:rPr>
          <w:tab/>
        </w:r>
        <w:r w:rsidR="00E90D07">
          <w:rPr>
            <w:noProof/>
            <w:webHidden/>
          </w:rPr>
          <w:fldChar w:fldCharType="begin"/>
        </w:r>
        <w:r w:rsidR="00E90D07">
          <w:rPr>
            <w:noProof/>
            <w:webHidden/>
          </w:rPr>
          <w:instrText xml:space="preserve"> PAGEREF _Toc74733546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787AD462" w14:textId="70675D0A" w:rsidR="00E90D07" w:rsidRDefault="00C5363C">
      <w:pPr>
        <w:pStyle w:val="TJ2"/>
        <w:rPr>
          <w:rFonts w:asciiTheme="minorHAnsi" w:eastAsia="SimSun" w:hAnsiTheme="minorHAnsi" w:cstheme="minorBidi"/>
          <w:noProof/>
          <w:sz w:val="22"/>
          <w:szCs w:val="20"/>
          <w:lang w:val="hu-HU" w:eastAsia="zh-CN" w:bidi="hi-IN"/>
        </w:rPr>
      </w:pPr>
      <w:hyperlink w:anchor="_Toc74733547" w:history="1">
        <w:r w:rsidR="00E90D07" w:rsidRPr="00633939">
          <w:rPr>
            <w:rStyle w:val="Hiperhivatkozs"/>
            <w:noProof/>
          </w:rPr>
          <w:t>9.1.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Critical Apparatus</w:t>
        </w:r>
        <w:r w:rsidR="00E90D07">
          <w:rPr>
            <w:noProof/>
            <w:webHidden/>
          </w:rPr>
          <w:tab/>
        </w:r>
        <w:r w:rsidR="00E90D07">
          <w:rPr>
            <w:noProof/>
            <w:webHidden/>
          </w:rPr>
          <w:fldChar w:fldCharType="begin"/>
        </w:r>
        <w:r w:rsidR="00E90D07">
          <w:rPr>
            <w:noProof/>
            <w:webHidden/>
          </w:rPr>
          <w:instrText xml:space="preserve"> PAGEREF _Toc74733547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1B32B5E8" w14:textId="4641328B" w:rsidR="00E90D07" w:rsidRDefault="00C5363C">
      <w:pPr>
        <w:pStyle w:val="TJ3"/>
        <w:rPr>
          <w:rFonts w:asciiTheme="minorHAnsi" w:eastAsia="SimSun" w:hAnsiTheme="minorHAnsi" w:cstheme="minorBidi"/>
          <w:noProof/>
          <w:sz w:val="22"/>
          <w:szCs w:val="20"/>
          <w:lang w:val="hu-HU" w:eastAsia="zh-CN" w:bidi="hi-IN"/>
        </w:rPr>
      </w:pPr>
      <w:hyperlink w:anchor="_Toc74733548" w:history="1">
        <w:r w:rsidR="00E90D07" w:rsidRPr="00633939">
          <w:rPr>
            <w:rStyle w:val="Hiperhivatkozs"/>
            <w:noProof/>
          </w:rPr>
          <w:t>9.1.1.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_Toc74733548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037933F7" w14:textId="43992CAF" w:rsidR="00E90D07" w:rsidRDefault="00C5363C">
      <w:pPr>
        <w:pStyle w:val="TJ3"/>
        <w:rPr>
          <w:rFonts w:asciiTheme="minorHAnsi" w:eastAsia="SimSun" w:hAnsiTheme="minorHAnsi" w:cstheme="minorBidi"/>
          <w:noProof/>
          <w:sz w:val="22"/>
          <w:szCs w:val="20"/>
          <w:lang w:val="hu-HU" w:eastAsia="zh-CN" w:bidi="hi-IN"/>
        </w:rPr>
      </w:pPr>
      <w:hyperlink w:anchor="_Toc74733549" w:history="1">
        <w:r w:rsidR="00E90D07" w:rsidRPr="00633939">
          <w:rPr>
            <w:rStyle w:val="Hiperhivatkozs"/>
            <w:noProof/>
          </w:rPr>
          <w:t>9.1.2.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location</w:t>
        </w:r>
        <w:r w:rsidR="00E90D07">
          <w:rPr>
            <w:noProof/>
            <w:webHidden/>
          </w:rPr>
          <w:tab/>
        </w:r>
        <w:r w:rsidR="00E90D07">
          <w:rPr>
            <w:noProof/>
            <w:webHidden/>
          </w:rPr>
          <w:fldChar w:fldCharType="begin"/>
        </w:r>
        <w:r w:rsidR="00E90D07">
          <w:rPr>
            <w:noProof/>
            <w:webHidden/>
          </w:rPr>
          <w:instrText xml:space="preserve"> PAGEREF _Toc74733549 \h </w:instrText>
        </w:r>
        <w:r w:rsidR="00E90D07">
          <w:rPr>
            <w:noProof/>
            <w:webHidden/>
          </w:rPr>
        </w:r>
        <w:r w:rsidR="00E90D07">
          <w:rPr>
            <w:noProof/>
            <w:webHidden/>
          </w:rPr>
          <w:fldChar w:fldCharType="separate"/>
        </w:r>
        <w:r w:rsidR="00E90D07">
          <w:rPr>
            <w:noProof/>
            <w:webHidden/>
          </w:rPr>
          <w:t>106</w:t>
        </w:r>
        <w:r w:rsidR="00E90D07">
          <w:rPr>
            <w:noProof/>
            <w:webHidden/>
          </w:rPr>
          <w:fldChar w:fldCharType="end"/>
        </w:r>
      </w:hyperlink>
    </w:p>
    <w:p w14:paraId="5BCB446D" w14:textId="76F7E021" w:rsidR="00E90D07" w:rsidRDefault="00C5363C">
      <w:pPr>
        <w:pStyle w:val="TJ3"/>
        <w:rPr>
          <w:rFonts w:asciiTheme="minorHAnsi" w:eastAsia="SimSun" w:hAnsiTheme="minorHAnsi" w:cstheme="minorBidi"/>
          <w:noProof/>
          <w:sz w:val="22"/>
          <w:szCs w:val="20"/>
          <w:lang w:val="hu-HU" w:eastAsia="zh-CN" w:bidi="hi-IN"/>
        </w:rPr>
      </w:pPr>
      <w:hyperlink w:anchor="_Toc74733550" w:history="1">
        <w:r w:rsidR="00E90D07" w:rsidRPr="00633939">
          <w:rPr>
            <w:rStyle w:val="Hiperhivatkozs"/>
            <w:noProof/>
          </w:rPr>
          <w:t>9.1.3.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Lemmas</w:t>
        </w:r>
        <w:r w:rsidR="00E90D07">
          <w:rPr>
            <w:noProof/>
            <w:webHidden/>
          </w:rPr>
          <w:tab/>
        </w:r>
        <w:r w:rsidR="00E90D07">
          <w:rPr>
            <w:noProof/>
            <w:webHidden/>
          </w:rPr>
          <w:fldChar w:fldCharType="begin"/>
        </w:r>
        <w:r w:rsidR="00E90D07">
          <w:rPr>
            <w:noProof/>
            <w:webHidden/>
          </w:rPr>
          <w:instrText xml:space="preserve"> PAGEREF _Toc74733550 \h </w:instrText>
        </w:r>
        <w:r w:rsidR="00E90D07">
          <w:rPr>
            <w:noProof/>
            <w:webHidden/>
          </w:rPr>
        </w:r>
        <w:r w:rsidR="00E90D07">
          <w:rPr>
            <w:noProof/>
            <w:webHidden/>
          </w:rPr>
          <w:fldChar w:fldCharType="separate"/>
        </w:r>
        <w:r w:rsidR="00E90D07">
          <w:rPr>
            <w:noProof/>
            <w:webHidden/>
          </w:rPr>
          <w:t>107</w:t>
        </w:r>
        <w:r w:rsidR="00E90D07">
          <w:rPr>
            <w:noProof/>
            <w:webHidden/>
          </w:rPr>
          <w:fldChar w:fldCharType="end"/>
        </w:r>
      </w:hyperlink>
    </w:p>
    <w:p w14:paraId="200CDE32" w14:textId="288D4B17" w:rsidR="00E90D07" w:rsidRDefault="00C5363C">
      <w:pPr>
        <w:pStyle w:val="TJ3"/>
        <w:rPr>
          <w:rFonts w:asciiTheme="minorHAnsi" w:eastAsia="SimSun" w:hAnsiTheme="minorHAnsi" w:cstheme="minorBidi"/>
          <w:noProof/>
          <w:sz w:val="22"/>
          <w:szCs w:val="20"/>
          <w:lang w:val="hu-HU" w:eastAsia="zh-CN" w:bidi="hi-IN"/>
        </w:rPr>
      </w:pPr>
      <w:hyperlink w:anchor="_Toc74733551" w:history="1">
        <w:r w:rsidR="00E90D07" w:rsidRPr="00633939">
          <w:rPr>
            <w:rStyle w:val="Hiperhivatkozs"/>
            <w:noProof/>
          </w:rPr>
          <w:t>9.1.4.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Alternative readings, restorations and emendations</w:t>
        </w:r>
        <w:r w:rsidR="00E90D07">
          <w:rPr>
            <w:noProof/>
            <w:webHidden/>
          </w:rPr>
          <w:tab/>
        </w:r>
        <w:r w:rsidR="00E90D07">
          <w:rPr>
            <w:noProof/>
            <w:webHidden/>
          </w:rPr>
          <w:fldChar w:fldCharType="begin"/>
        </w:r>
        <w:r w:rsidR="00E90D07">
          <w:rPr>
            <w:noProof/>
            <w:webHidden/>
          </w:rPr>
          <w:instrText xml:space="preserve"> PAGEREF _Toc74733551 \h </w:instrText>
        </w:r>
        <w:r w:rsidR="00E90D07">
          <w:rPr>
            <w:noProof/>
            <w:webHidden/>
          </w:rPr>
        </w:r>
        <w:r w:rsidR="00E90D07">
          <w:rPr>
            <w:noProof/>
            <w:webHidden/>
          </w:rPr>
          <w:fldChar w:fldCharType="separate"/>
        </w:r>
        <w:r w:rsidR="00E90D07">
          <w:rPr>
            <w:noProof/>
            <w:webHidden/>
          </w:rPr>
          <w:t>108</w:t>
        </w:r>
        <w:r w:rsidR="00E90D07">
          <w:rPr>
            <w:noProof/>
            <w:webHidden/>
          </w:rPr>
          <w:fldChar w:fldCharType="end"/>
        </w:r>
      </w:hyperlink>
    </w:p>
    <w:p w14:paraId="28B4DA6A" w14:textId="2C36DB36" w:rsidR="00E90D07" w:rsidRDefault="00C5363C">
      <w:pPr>
        <w:pStyle w:val="TJ3"/>
        <w:rPr>
          <w:rFonts w:asciiTheme="minorHAnsi" w:eastAsia="SimSun" w:hAnsiTheme="minorHAnsi" w:cstheme="minorBidi"/>
          <w:noProof/>
          <w:sz w:val="22"/>
          <w:szCs w:val="20"/>
          <w:lang w:val="hu-HU" w:eastAsia="zh-CN" w:bidi="hi-IN"/>
        </w:rPr>
      </w:pPr>
      <w:hyperlink w:anchor="_Toc74733552" w:history="1">
        <w:r w:rsidR="00E90D07" w:rsidRPr="00633939">
          <w:rPr>
            <w:rStyle w:val="Hiperhivatkozs"/>
            <w:noProof/>
          </w:rPr>
          <w:t>9.1.5.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Identical lemmas, identical readings</w:t>
        </w:r>
        <w:r w:rsidR="00E90D07">
          <w:rPr>
            <w:noProof/>
            <w:webHidden/>
          </w:rPr>
          <w:tab/>
        </w:r>
        <w:r w:rsidR="00E90D07">
          <w:rPr>
            <w:noProof/>
            <w:webHidden/>
          </w:rPr>
          <w:fldChar w:fldCharType="begin"/>
        </w:r>
        <w:r w:rsidR="00E90D07">
          <w:rPr>
            <w:noProof/>
            <w:webHidden/>
          </w:rPr>
          <w:instrText xml:space="preserve"> PAGEREF _Toc74733552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3D2BDB77" w14:textId="124D03A8" w:rsidR="00E90D07" w:rsidRDefault="00C5363C">
      <w:pPr>
        <w:pStyle w:val="TJ3"/>
        <w:rPr>
          <w:rFonts w:asciiTheme="minorHAnsi" w:eastAsia="SimSun" w:hAnsiTheme="minorHAnsi" w:cstheme="minorBidi"/>
          <w:noProof/>
          <w:sz w:val="22"/>
          <w:szCs w:val="20"/>
          <w:lang w:val="hu-HU" w:eastAsia="zh-CN" w:bidi="hi-IN"/>
        </w:rPr>
      </w:pPr>
      <w:hyperlink w:anchor="_Toc74733553" w:history="1">
        <w:r w:rsidR="00E90D07" w:rsidRPr="00633939">
          <w:rPr>
            <w:rStyle w:val="Hiperhivatkozs"/>
            <w:noProof/>
          </w:rPr>
          <w:t>9.1.6.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tags in lemmas and readings</w:t>
        </w:r>
        <w:r w:rsidR="00E90D07">
          <w:rPr>
            <w:noProof/>
            <w:webHidden/>
          </w:rPr>
          <w:tab/>
        </w:r>
        <w:r w:rsidR="00E90D07">
          <w:rPr>
            <w:noProof/>
            <w:webHidden/>
          </w:rPr>
          <w:fldChar w:fldCharType="begin"/>
        </w:r>
        <w:r w:rsidR="00E90D07">
          <w:rPr>
            <w:noProof/>
            <w:webHidden/>
          </w:rPr>
          <w:instrText xml:space="preserve"> PAGEREF _Toc74733553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568F3E98" w14:textId="3DECEBB7" w:rsidR="00E90D07" w:rsidRDefault="00C5363C">
      <w:pPr>
        <w:pStyle w:val="TJ3"/>
        <w:rPr>
          <w:rFonts w:asciiTheme="minorHAnsi" w:eastAsia="SimSun" w:hAnsiTheme="minorHAnsi" w:cstheme="minorBidi"/>
          <w:noProof/>
          <w:sz w:val="22"/>
          <w:szCs w:val="20"/>
          <w:lang w:val="hu-HU" w:eastAsia="zh-CN" w:bidi="hi-IN"/>
        </w:rPr>
      </w:pPr>
      <w:hyperlink w:anchor="_Toc74733554" w:history="1">
        <w:r w:rsidR="00E90D07" w:rsidRPr="00633939">
          <w:rPr>
            <w:rStyle w:val="Hiperhivatkozs"/>
            <w:noProof/>
          </w:rPr>
          <w:t>9.1.7.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Freeform apparatus notes</w:t>
        </w:r>
        <w:r w:rsidR="00E90D07">
          <w:rPr>
            <w:noProof/>
            <w:webHidden/>
          </w:rPr>
          <w:tab/>
        </w:r>
        <w:r w:rsidR="00E90D07">
          <w:rPr>
            <w:noProof/>
            <w:webHidden/>
          </w:rPr>
          <w:fldChar w:fldCharType="begin"/>
        </w:r>
        <w:r w:rsidR="00E90D07">
          <w:rPr>
            <w:noProof/>
            <w:webHidden/>
          </w:rPr>
          <w:instrText xml:space="preserve"> PAGEREF _Toc74733554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5061294E" w14:textId="3EDD8E2D" w:rsidR="00E90D07" w:rsidRDefault="00C5363C">
      <w:pPr>
        <w:pStyle w:val="TJ3"/>
        <w:rPr>
          <w:rFonts w:asciiTheme="minorHAnsi" w:eastAsia="SimSun" w:hAnsiTheme="minorHAnsi" w:cstheme="minorBidi"/>
          <w:noProof/>
          <w:sz w:val="22"/>
          <w:szCs w:val="20"/>
          <w:lang w:val="hu-HU" w:eastAsia="zh-CN" w:bidi="hi-IN"/>
        </w:rPr>
      </w:pPr>
      <w:hyperlink w:anchor="_Toc74733555" w:history="1">
        <w:r w:rsidR="00E90D07" w:rsidRPr="00633939">
          <w:rPr>
            <w:rStyle w:val="Hiperhivatkozs"/>
            <w:noProof/>
          </w:rPr>
          <w:t>9.1.8.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divisions in the apparatus</w:t>
        </w:r>
        <w:r w:rsidR="00E90D07">
          <w:rPr>
            <w:noProof/>
            <w:webHidden/>
          </w:rPr>
          <w:tab/>
        </w:r>
        <w:r w:rsidR="00E90D07">
          <w:rPr>
            <w:noProof/>
            <w:webHidden/>
          </w:rPr>
          <w:fldChar w:fldCharType="begin"/>
        </w:r>
        <w:r w:rsidR="00E90D07">
          <w:rPr>
            <w:noProof/>
            <w:webHidden/>
          </w:rPr>
          <w:instrText xml:space="preserve"> PAGEREF _Toc74733555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3A7A783E" w14:textId="0ECCD0C9" w:rsidR="00E90D07" w:rsidRDefault="00C5363C">
      <w:pPr>
        <w:pStyle w:val="TJ2"/>
        <w:rPr>
          <w:rFonts w:asciiTheme="minorHAnsi" w:eastAsia="SimSun" w:hAnsiTheme="minorHAnsi" w:cstheme="minorBidi"/>
          <w:noProof/>
          <w:sz w:val="22"/>
          <w:szCs w:val="20"/>
          <w:lang w:val="hu-HU" w:eastAsia="zh-CN" w:bidi="hi-IN"/>
        </w:rPr>
      </w:pPr>
      <w:hyperlink w:anchor="_Toc74733556" w:history="1">
        <w:r w:rsidR="00E90D07" w:rsidRPr="00633939">
          <w:rPr>
            <w:rStyle w:val="Hiperhivatkozs"/>
            <w:noProof/>
          </w:rPr>
          <w:t>9.2.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Translation</w:t>
        </w:r>
        <w:r w:rsidR="00E90D07">
          <w:rPr>
            <w:noProof/>
            <w:webHidden/>
          </w:rPr>
          <w:tab/>
        </w:r>
        <w:r w:rsidR="00E90D07">
          <w:rPr>
            <w:noProof/>
            <w:webHidden/>
          </w:rPr>
          <w:fldChar w:fldCharType="begin"/>
        </w:r>
        <w:r w:rsidR="00E90D07">
          <w:rPr>
            <w:noProof/>
            <w:webHidden/>
          </w:rPr>
          <w:instrText xml:space="preserve"> PAGEREF _Toc74733556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0763B360" w14:textId="6C8487D9" w:rsidR="00E90D07" w:rsidRDefault="00C5363C">
      <w:pPr>
        <w:pStyle w:val="TJ3"/>
        <w:rPr>
          <w:rFonts w:asciiTheme="minorHAnsi" w:eastAsia="SimSun" w:hAnsiTheme="minorHAnsi" w:cstheme="minorBidi"/>
          <w:noProof/>
          <w:sz w:val="22"/>
          <w:szCs w:val="20"/>
          <w:lang w:val="hu-HU" w:eastAsia="zh-CN" w:bidi="hi-IN"/>
        </w:rPr>
      </w:pPr>
      <w:hyperlink w:anchor="_Toc74733557" w:history="1">
        <w:r w:rsidR="00E90D07" w:rsidRPr="00633939">
          <w:rPr>
            <w:rStyle w:val="Hiperhivatkozs"/>
            <w:noProof/>
          </w:rPr>
          <w:t>9.2.1.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_Toc74733557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16E51CFB" w14:textId="317AD191" w:rsidR="00E90D07" w:rsidRDefault="00C5363C">
      <w:pPr>
        <w:pStyle w:val="TJ3"/>
        <w:rPr>
          <w:rFonts w:asciiTheme="minorHAnsi" w:eastAsia="SimSun" w:hAnsiTheme="minorHAnsi" w:cstheme="minorBidi"/>
          <w:noProof/>
          <w:sz w:val="22"/>
          <w:szCs w:val="20"/>
          <w:lang w:val="hu-HU" w:eastAsia="zh-CN" w:bidi="hi-IN"/>
        </w:rPr>
      </w:pPr>
      <w:hyperlink w:anchor="_Toc74733558" w:history="1">
        <w:r w:rsidR="00E90D07" w:rsidRPr="00633939">
          <w:rPr>
            <w:rStyle w:val="Hiperhivatkozs"/>
            <w:noProof/>
          </w:rPr>
          <w:t>9.2.2.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Headings in translations</w:t>
        </w:r>
        <w:r w:rsidR="00E90D07">
          <w:rPr>
            <w:noProof/>
            <w:webHidden/>
          </w:rPr>
          <w:tab/>
        </w:r>
        <w:r w:rsidR="00E90D07">
          <w:rPr>
            <w:noProof/>
            <w:webHidden/>
          </w:rPr>
          <w:fldChar w:fldCharType="begin"/>
        </w:r>
        <w:r w:rsidR="00E90D07">
          <w:rPr>
            <w:noProof/>
            <w:webHidden/>
          </w:rPr>
          <w:instrText xml:space="preserve"> PAGEREF _Toc74733558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6E957803" w14:textId="19546847" w:rsidR="00E90D07" w:rsidRDefault="00C5363C">
      <w:pPr>
        <w:pStyle w:val="TJ3"/>
        <w:rPr>
          <w:rFonts w:asciiTheme="minorHAnsi" w:eastAsia="SimSun" w:hAnsiTheme="minorHAnsi" w:cstheme="minorBidi"/>
          <w:noProof/>
          <w:sz w:val="22"/>
          <w:szCs w:val="20"/>
          <w:lang w:val="hu-HU" w:eastAsia="zh-CN" w:bidi="hi-IN"/>
        </w:rPr>
      </w:pPr>
      <w:hyperlink w:anchor="_Toc74733559" w:history="1">
        <w:r w:rsidR="00E90D07" w:rsidRPr="00633939">
          <w:rPr>
            <w:rStyle w:val="Hiperhivatkozs"/>
            <w:noProof/>
          </w:rPr>
          <w:t>9.2.3.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Attaching multiple translations</w:t>
        </w:r>
        <w:r w:rsidR="00E90D07">
          <w:rPr>
            <w:noProof/>
            <w:webHidden/>
          </w:rPr>
          <w:tab/>
        </w:r>
        <w:r w:rsidR="00E90D07">
          <w:rPr>
            <w:noProof/>
            <w:webHidden/>
          </w:rPr>
          <w:fldChar w:fldCharType="begin"/>
        </w:r>
        <w:r w:rsidR="00E90D07">
          <w:rPr>
            <w:noProof/>
            <w:webHidden/>
          </w:rPr>
          <w:instrText xml:space="preserve"> PAGEREF _Toc74733559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7729F915" w14:textId="4DF86968" w:rsidR="00E90D07" w:rsidRDefault="00C5363C">
      <w:pPr>
        <w:pStyle w:val="TJ3"/>
        <w:rPr>
          <w:rFonts w:asciiTheme="minorHAnsi" w:eastAsia="SimSun" w:hAnsiTheme="minorHAnsi" w:cstheme="minorBidi"/>
          <w:noProof/>
          <w:sz w:val="22"/>
          <w:szCs w:val="20"/>
          <w:lang w:val="hu-HU" w:eastAsia="zh-CN" w:bidi="hi-IN"/>
        </w:rPr>
      </w:pPr>
      <w:hyperlink w:anchor="_Toc74733560" w:history="1">
        <w:r w:rsidR="00E90D07" w:rsidRPr="00633939">
          <w:rPr>
            <w:rStyle w:val="Hiperhivatkozs"/>
            <w:noProof/>
          </w:rPr>
          <w:t>9.2.4.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Reproducing a published translation</w:t>
        </w:r>
        <w:r w:rsidR="00E90D07">
          <w:rPr>
            <w:noProof/>
            <w:webHidden/>
          </w:rPr>
          <w:tab/>
        </w:r>
        <w:r w:rsidR="00E90D07">
          <w:rPr>
            <w:noProof/>
            <w:webHidden/>
          </w:rPr>
          <w:fldChar w:fldCharType="begin"/>
        </w:r>
        <w:r w:rsidR="00E90D07">
          <w:rPr>
            <w:noProof/>
            <w:webHidden/>
          </w:rPr>
          <w:instrText xml:space="preserve"> PAGEREF _Toc74733560 \h </w:instrText>
        </w:r>
        <w:r w:rsidR="00E90D07">
          <w:rPr>
            <w:noProof/>
            <w:webHidden/>
          </w:rPr>
        </w:r>
        <w:r w:rsidR="00E90D07">
          <w:rPr>
            <w:noProof/>
            <w:webHidden/>
          </w:rPr>
          <w:fldChar w:fldCharType="separate"/>
        </w:r>
        <w:r w:rsidR="00E90D07">
          <w:rPr>
            <w:noProof/>
            <w:webHidden/>
          </w:rPr>
          <w:t>113</w:t>
        </w:r>
        <w:r w:rsidR="00E90D07">
          <w:rPr>
            <w:noProof/>
            <w:webHidden/>
          </w:rPr>
          <w:fldChar w:fldCharType="end"/>
        </w:r>
      </w:hyperlink>
    </w:p>
    <w:p w14:paraId="20458D59" w14:textId="5A3BFFB6" w:rsidR="00E90D07" w:rsidRDefault="00C5363C">
      <w:pPr>
        <w:pStyle w:val="TJ3"/>
        <w:rPr>
          <w:rFonts w:asciiTheme="minorHAnsi" w:eastAsia="SimSun" w:hAnsiTheme="minorHAnsi" w:cstheme="minorBidi"/>
          <w:noProof/>
          <w:sz w:val="22"/>
          <w:szCs w:val="20"/>
          <w:lang w:val="hu-HU" w:eastAsia="zh-CN" w:bidi="hi-IN"/>
        </w:rPr>
      </w:pPr>
      <w:hyperlink w:anchor="_Toc74733561" w:history="1">
        <w:r w:rsidR="00E90D07" w:rsidRPr="00633939">
          <w:rPr>
            <w:rStyle w:val="Hiperhivatkozs"/>
            <w:noProof/>
          </w:rPr>
          <w:t>9.2.5.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Structural markup in translation</w:t>
        </w:r>
        <w:r w:rsidR="00E90D07">
          <w:rPr>
            <w:noProof/>
            <w:webHidden/>
          </w:rPr>
          <w:tab/>
        </w:r>
        <w:r w:rsidR="00E90D07">
          <w:rPr>
            <w:noProof/>
            <w:webHidden/>
          </w:rPr>
          <w:fldChar w:fldCharType="begin"/>
        </w:r>
        <w:r w:rsidR="00E90D07">
          <w:rPr>
            <w:noProof/>
            <w:webHidden/>
          </w:rPr>
          <w:instrText xml:space="preserve"> PAGEREF _Toc74733561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274C4668" w14:textId="2DEB380F" w:rsidR="00E90D07" w:rsidRDefault="00C5363C">
      <w:pPr>
        <w:pStyle w:val="TJ3"/>
        <w:rPr>
          <w:rFonts w:asciiTheme="minorHAnsi" w:eastAsia="SimSun" w:hAnsiTheme="minorHAnsi" w:cstheme="minorBidi"/>
          <w:noProof/>
          <w:sz w:val="22"/>
          <w:szCs w:val="20"/>
          <w:lang w:val="hu-HU" w:eastAsia="zh-CN" w:bidi="hi-IN"/>
        </w:rPr>
      </w:pPr>
      <w:hyperlink w:anchor="_Toc74733562" w:history="1">
        <w:r w:rsidR="00E90D07" w:rsidRPr="00633939">
          <w:rPr>
            <w:rStyle w:val="Hiperhivatkozs"/>
            <w:noProof/>
          </w:rPr>
          <w:t>9.2.6.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correspondence to the original</w:t>
        </w:r>
        <w:r w:rsidR="00E90D07">
          <w:rPr>
            <w:noProof/>
            <w:webHidden/>
          </w:rPr>
          <w:tab/>
        </w:r>
        <w:r w:rsidR="00E90D07">
          <w:rPr>
            <w:noProof/>
            <w:webHidden/>
          </w:rPr>
          <w:fldChar w:fldCharType="begin"/>
        </w:r>
        <w:r w:rsidR="00E90D07">
          <w:rPr>
            <w:noProof/>
            <w:webHidden/>
          </w:rPr>
          <w:instrText xml:space="preserve"> PAGEREF _Toc74733562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3435CAAA" w14:textId="1BFD9D97" w:rsidR="00E90D07" w:rsidRDefault="00C5363C">
      <w:pPr>
        <w:pStyle w:val="TJ3"/>
        <w:rPr>
          <w:rFonts w:asciiTheme="minorHAnsi" w:eastAsia="SimSun" w:hAnsiTheme="minorHAnsi" w:cstheme="minorBidi"/>
          <w:noProof/>
          <w:sz w:val="22"/>
          <w:szCs w:val="20"/>
          <w:lang w:val="hu-HU" w:eastAsia="zh-CN" w:bidi="hi-IN"/>
        </w:rPr>
      </w:pPr>
      <w:hyperlink w:anchor="_Toc74733563" w:history="1">
        <w:r w:rsidR="00E90D07" w:rsidRPr="00633939">
          <w:rPr>
            <w:rStyle w:val="Hiperhivatkozs"/>
            <w:noProof/>
          </w:rPr>
          <w:t>9.2.7.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Phrase-level markup in translations</w:t>
        </w:r>
        <w:r w:rsidR="00E90D07">
          <w:rPr>
            <w:noProof/>
            <w:webHidden/>
          </w:rPr>
          <w:tab/>
        </w:r>
        <w:r w:rsidR="00E90D07">
          <w:rPr>
            <w:noProof/>
            <w:webHidden/>
          </w:rPr>
          <w:fldChar w:fldCharType="begin"/>
        </w:r>
        <w:r w:rsidR="00E90D07">
          <w:rPr>
            <w:noProof/>
            <w:webHidden/>
          </w:rPr>
          <w:instrText xml:space="preserve"> PAGEREF _Toc74733563 \h </w:instrText>
        </w:r>
        <w:r w:rsidR="00E90D07">
          <w:rPr>
            <w:noProof/>
            <w:webHidden/>
          </w:rPr>
        </w:r>
        <w:r w:rsidR="00E90D07">
          <w:rPr>
            <w:noProof/>
            <w:webHidden/>
          </w:rPr>
          <w:fldChar w:fldCharType="separate"/>
        </w:r>
        <w:r w:rsidR="00E90D07">
          <w:rPr>
            <w:noProof/>
            <w:webHidden/>
          </w:rPr>
          <w:t>115</w:t>
        </w:r>
        <w:r w:rsidR="00E90D07">
          <w:rPr>
            <w:noProof/>
            <w:webHidden/>
          </w:rPr>
          <w:fldChar w:fldCharType="end"/>
        </w:r>
      </w:hyperlink>
    </w:p>
    <w:p w14:paraId="0EACAF28" w14:textId="793F3E96" w:rsidR="00E90D07" w:rsidRDefault="00C5363C">
      <w:pPr>
        <w:pStyle w:val="TJ3"/>
        <w:rPr>
          <w:rFonts w:asciiTheme="minorHAnsi" w:eastAsia="SimSun" w:hAnsiTheme="minorHAnsi" w:cstheme="minorBidi"/>
          <w:noProof/>
          <w:sz w:val="22"/>
          <w:szCs w:val="20"/>
          <w:lang w:val="hu-HU" w:eastAsia="zh-CN" w:bidi="hi-IN"/>
        </w:rPr>
      </w:pPr>
      <w:hyperlink w:anchor="_Toc74733564" w:history="1">
        <w:r w:rsidR="00E90D07" w:rsidRPr="00633939">
          <w:rPr>
            <w:rStyle w:val="Hiperhivatkozs"/>
            <w:noProof/>
          </w:rPr>
          <w:t>9.2.8.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Foreign words</w:t>
        </w:r>
        <w:r w:rsidR="00E90D07">
          <w:rPr>
            <w:noProof/>
            <w:webHidden/>
          </w:rPr>
          <w:tab/>
        </w:r>
        <w:r w:rsidR="00E90D07">
          <w:rPr>
            <w:noProof/>
            <w:webHidden/>
          </w:rPr>
          <w:fldChar w:fldCharType="begin"/>
        </w:r>
        <w:r w:rsidR="00E90D07">
          <w:rPr>
            <w:noProof/>
            <w:webHidden/>
          </w:rPr>
          <w:instrText xml:space="preserve"> PAGEREF _Toc74733564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11C84B61" w14:textId="26EB7671" w:rsidR="00E90D07" w:rsidRDefault="00C5363C">
      <w:pPr>
        <w:pStyle w:val="TJ3"/>
        <w:rPr>
          <w:rFonts w:asciiTheme="minorHAnsi" w:eastAsia="SimSun" w:hAnsiTheme="minorHAnsi" w:cstheme="minorBidi"/>
          <w:noProof/>
          <w:sz w:val="22"/>
          <w:szCs w:val="20"/>
          <w:lang w:val="hu-HU" w:eastAsia="zh-CN" w:bidi="hi-IN"/>
        </w:rPr>
      </w:pPr>
      <w:hyperlink w:anchor="_Toc74733565" w:history="1">
        <w:r w:rsidR="00E90D07" w:rsidRPr="00633939">
          <w:rPr>
            <w:rStyle w:val="Hiperhivatkozs"/>
            <w:noProof/>
          </w:rPr>
          <w:t>9.2.9.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Additions to the translation</w:t>
        </w:r>
        <w:r w:rsidR="00E90D07">
          <w:rPr>
            <w:noProof/>
            <w:webHidden/>
          </w:rPr>
          <w:tab/>
        </w:r>
        <w:r w:rsidR="00E90D07">
          <w:rPr>
            <w:noProof/>
            <w:webHidden/>
          </w:rPr>
          <w:fldChar w:fldCharType="begin"/>
        </w:r>
        <w:r w:rsidR="00E90D07">
          <w:rPr>
            <w:noProof/>
            <w:webHidden/>
          </w:rPr>
          <w:instrText xml:space="preserve"> PAGEREF _Toc74733565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4C008468" w14:textId="2BD2B2CE" w:rsidR="00E90D07" w:rsidRDefault="00C5363C">
      <w:pPr>
        <w:pStyle w:val="TJ3"/>
        <w:rPr>
          <w:rFonts w:asciiTheme="minorHAnsi" w:eastAsia="SimSun" w:hAnsiTheme="minorHAnsi" w:cstheme="minorBidi"/>
          <w:noProof/>
          <w:sz w:val="22"/>
          <w:szCs w:val="20"/>
          <w:lang w:val="hu-HU" w:eastAsia="zh-CN" w:bidi="hi-IN"/>
        </w:rPr>
      </w:pPr>
      <w:hyperlink w:anchor="_Toc74733566" w:history="1">
        <w:r w:rsidR="00E90D07" w:rsidRPr="00633939">
          <w:rPr>
            <w:rStyle w:val="Hiperhivatkozs"/>
            <w:noProof/>
          </w:rPr>
          <w:t>9.2.10.</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uncertainty</w:t>
        </w:r>
        <w:r w:rsidR="00E90D07">
          <w:rPr>
            <w:noProof/>
            <w:webHidden/>
          </w:rPr>
          <w:tab/>
        </w:r>
        <w:r w:rsidR="00E90D07">
          <w:rPr>
            <w:noProof/>
            <w:webHidden/>
          </w:rPr>
          <w:fldChar w:fldCharType="begin"/>
        </w:r>
        <w:r w:rsidR="00E90D07">
          <w:rPr>
            <w:noProof/>
            <w:webHidden/>
          </w:rPr>
          <w:instrText xml:space="preserve"> PAGEREF _Toc74733566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4AE45E26" w14:textId="5444F11A" w:rsidR="00E90D07" w:rsidRDefault="00C5363C">
      <w:pPr>
        <w:pStyle w:val="TJ3"/>
        <w:rPr>
          <w:rFonts w:asciiTheme="minorHAnsi" w:eastAsia="SimSun" w:hAnsiTheme="minorHAnsi" w:cstheme="minorBidi"/>
          <w:noProof/>
          <w:sz w:val="22"/>
          <w:szCs w:val="20"/>
          <w:lang w:val="hu-HU" w:eastAsia="zh-CN" w:bidi="hi-IN"/>
        </w:rPr>
      </w:pPr>
      <w:hyperlink w:anchor="_Toc74733567" w:history="1">
        <w:r w:rsidR="00E90D07" w:rsidRPr="00633939">
          <w:rPr>
            <w:rStyle w:val="Hiperhivatkozs"/>
            <w:noProof/>
          </w:rPr>
          <w:t>9.2.11.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incorrect or unexpected text</w:t>
        </w:r>
        <w:r w:rsidR="00E90D07">
          <w:rPr>
            <w:noProof/>
            <w:webHidden/>
          </w:rPr>
          <w:tab/>
        </w:r>
        <w:r w:rsidR="00E90D07">
          <w:rPr>
            <w:noProof/>
            <w:webHidden/>
          </w:rPr>
          <w:fldChar w:fldCharType="begin"/>
        </w:r>
        <w:r w:rsidR="00E90D07">
          <w:rPr>
            <w:noProof/>
            <w:webHidden/>
          </w:rPr>
          <w:instrText xml:space="preserve"> PAGEREF _Toc74733567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35FCC5E0" w14:textId="38A54338" w:rsidR="00E90D07" w:rsidRDefault="00C5363C">
      <w:pPr>
        <w:pStyle w:val="TJ3"/>
        <w:rPr>
          <w:rFonts w:asciiTheme="minorHAnsi" w:eastAsia="SimSun" w:hAnsiTheme="minorHAnsi" w:cstheme="minorBidi"/>
          <w:noProof/>
          <w:sz w:val="22"/>
          <w:szCs w:val="20"/>
          <w:lang w:val="hu-HU" w:eastAsia="zh-CN" w:bidi="hi-IN"/>
        </w:rPr>
      </w:pPr>
      <w:hyperlink w:anchor="_Toc74733568" w:history="1">
        <w:r w:rsidR="00E90D07" w:rsidRPr="00633939">
          <w:rPr>
            <w:rStyle w:val="Hiperhivatkozs"/>
            <w:noProof/>
          </w:rPr>
          <w:t>9.2.12.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Gaps in the translation</w:t>
        </w:r>
        <w:r w:rsidR="00E90D07">
          <w:rPr>
            <w:noProof/>
            <w:webHidden/>
          </w:rPr>
          <w:tab/>
        </w:r>
        <w:r w:rsidR="00E90D07">
          <w:rPr>
            <w:noProof/>
            <w:webHidden/>
          </w:rPr>
          <w:fldChar w:fldCharType="begin"/>
        </w:r>
        <w:r w:rsidR="00E90D07">
          <w:rPr>
            <w:noProof/>
            <w:webHidden/>
          </w:rPr>
          <w:instrText xml:space="preserve"> PAGEREF _Toc74733568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3D3FF5B2" w14:textId="64100A0F" w:rsidR="00E90D07" w:rsidRDefault="00C5363C">
      <w:pPr>
        <w:pStyle w:val="TJ3"/>
        <w:rPr>
          <w:rFonts w:asciiTheme="minorHAnsi" w:eastAsia="SimSun" w:hAnsiTheme="minorHAnsi" w:cstheme="minorBidi"/>
          <w:noProof/>
          <w:sz w:val="22"/>
          <w:szCs w:val="20"/>
          <w:lang w:val="hu-HU" w:eastAsia="zh-CN" w:bidi="hi-IN"/>
        </w:rPr>
      </w:pPr>
      <w:hyperlink w:anchor="_Toc74733569" w:history="1">
        <w:r w:rsidR="00E90D07" w:rsidRPr="00633939">
          <w:rPr>
            <w:rStyle w:val="Hiperhivatkozs"/>
            <w:noProof/>
          </w:rPr>
          <w:t>9.2.13.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Blank space in the translation</w:t>
        </w:r>
        <w:r w:rsidR="00E90D07">
          <w:rPr>
            <w:noProof/>
            <w:webHidden/>
          </w:rPr>
          <w:tab/>
        </w:r>
        <w:r w:rsidR="00E90D07">
          <w:rPr>
            <w:noProof/>
            <w:webHidden/>
          </w:rPr>
          <w:fldChar w:fldCharType="begin"/>
        </w:r>
        <w:r w:rsidR="00E90D07">
          <w:rPr>
            <w:noProof/>
            <w:webHidden/>
          </w:rPr>
          <w:instrText xml:space="preserve"> PAGEREF _Toc74733569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59C186E7" w14:textId="0E1272C2" w:rsidR="00E90D07" w:rsidRDefault="00C5363C">
      <w:pPr>
        <w:pStyle w:val="TJ3"/>
        <w:rPr>
          <w:rFonts w:asciiTheme="minorHAnsi" w:eastAsia="SimSun" w:hAnsiTheme="minorHAnsi" w:cstheme="minorBidi"/>
          <w:noProof/>
          <w:sz w:val="22"/>
          <w:szCs w:val="20"/>
          <w:lang w:val="hu-HU" w:eastAsia="zh-CN" w:bidi="hi-IN"/>
        </w:rPr>
      </w:pPr>
      <w:hyperlink w:anchor="_Toc74733570" w:history="1">
        <w:r w:rsidR="00E90D07" w:rsidRPr="00633939">
          <w:rPr>
            <w:rStyle w:val="Hiperhivatkozs"/>
            <w:noProof/>
          </w:rPr>
          <w:t>9.2.14.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bitextuality</w:t>
        </w:r>
        <w:r w:rsidR="00E90D07">
          <w:rPr>
            <w:noProof/>
            <w:webHidden/>
          </w:rPr>
          <w:tab/>
        </w:r>
        <w:r w:rsidR="00E90D07">
          <w:rPr>
            <w:noProof/>
            <w:webHidden/>
          </w:rPr>
          <w:fldChar w:fldCharType="begin"/>
        </w:r>
        <w:r w:rsidR="00E90D07">
          <w:rPr>
            <w:noProof/>
            <w:webHidden/>
          </w:rPr>
          <w:instrText xml:space="preserve"> PAGEREF _Toc74733570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70613291" w14:textId="310F0D69" w:rsidR="00E90D07" w:rsidRDefault="00C5363C">
      <w:pPr>
        <w:pStyle w:val="TJ2"/>
        <w:rPr>
          <w:rFonts w:asciiTheme="minorHAnsi" w:eastAsia="SimSun" w:hAnsiTheme="minorHAnsi" w:cstheme="minorBidi"/>
          <w:noProof/>
          <w:sz w:val="22"/>
          <w:szCs w:val="20"/>
          <w:lang w:val="hu-HU" w:eastAsia="zh-CN" w:bidi="hi-IN"/>
        </w:rPr>
      </w:pPr>
      <w:hyperlink w:anchor="_Toc74733571" w:history="1">
        <w:r w:rsidR="00E90D07" w:rsidRPr="00633939">
          <w:rPr>
            <w:rStyle w:val="Hiperhivatkozs"/>
            <w:noProof/>
          </w:rPr>
          <w:t>9.3.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Commentary</w:t>
        </w:r>
        <w:r w:rsidR="00E90D07">
          <w:rPr>
            <w:noProof/>
            <w:webHidden/>
          </w:rPr>
          <w:tab/>
        </w:r>
        <w:r w:rsidR="00E90D07">
          <w:rPr>
            <w:noProof/>
            <w:webHidden/>
          </w:rPr>
          <w:fldChar w:fldCharType="begin"/>
        </w:r>
        <w:r w:rsidR="00E90D07">
          <w:rPr>
            <w:noProof/>
            <w:webHidden/>
          </w:rPr>
          <w:instrText xml:space="preserve"> PAGEREF _Toc74733571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BDDDF08" w14:textId="59923825" w:rsidR="00E90D07" w:rsidRDefault="00C5363C">
      <w:pPr>
        <w:pStyle w:val="TJ3"/>
        <w:rPr>
          <w:rFonts w:asciiTheme="minorHAnsi" w:eastAsia="SimSun" w:hAnsiTheme="minorHAnsi" w:cstheme="minorBidi"/>
          <w:noProof/>
          <w:sz w:val="22"/>
          <w:szCs w:val="20"/>
          <w:lang w:val="hu-HU" w:eastAsia="zh-CN" w:bidi="hi-IN"/>
        </w:rPr>
      </w:pPr>
      <w:hyperlink w:anchor="_Toc74733572" w:history="1">
        <w:r w:rsidR="00E90D07" w:rsidRPr="00633939">
          <w:rPr>
            <w:rStyle w:val="Hiperhivatkozs"/>
            <w:noProof/>
          </w:rPr>
          <w:t>9.3.1.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_Toc74733572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69C22792" w14:textId="58C40C89" w:rsidR="00E90D07" w:rsidRDefault="00C5363C">
      <w:pPr>
        <w:pStyle w:val="TJ3"/>
        <w:rPr>
          <w:rFonts w:asciiTheme="minorHAnsi" w:eastAsia="SimSun" w:hAnsiTheme="minorHAnsi" w:cstheme="minorBidi"/>
          <w:noProof/>
          <w:sz w:val="22"/>
          <w:szCs w:val="20"/>
          <w:lang w:val="hu-HU" w:eastAsia="zh-CN" w:bidi="hi-IN"/>
        </w:rPr>
      </w:pPr>
      <w:hyperlink w:anchor="_Toc74733573" w:history="1">
        <w:r w:rsidR="00E90D07" w:rsidRPr="00633939">
          <w:rPr>
            <w:rStyle w:val="Hiperhivatkozs"/>
            <w:noProof/>
          </w:rPr>
          <w:t>9.3.2.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Structure of the commentary and correspondence to the text</w:t>
        </w:r>
        <w:r w:rsidR="00E90D07">
          <w:rPr>
            <w:noProof/>
            <w:webHidden/>
          </w:rPr>
          <w:tab/>
        </w:r>
        <w:r w:rsidR="00E90D07">
          <w:rPr>
            <w:noProof/>
            <w:webHidden/>
          </w:rPr>
          <w:fldChar w:fldCharType="begin"/>
        </w:r>
        <w:r w:rsidR="00E90D07">
          <w:rPr>
            <w:noProof/>
            <w:webHidden/>
          </w:rPr>
          <w:instrText xml:space="preserve"> PAGEREF _Toc74733573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874FAEF" w14:textId="60DB28C9" w:rsidR="00E90D07" w:rsidRDefault="00C5363C">
      <w:pPr>
        <w:pStyle w:val="TJ2"/>
        <w:rPr>
          <w:rFonts w:asciiTheme="minorHAnsi" w:eastAsia="SimSun" w:hAnsiTheme="minorHAnsi" w:cstheme="minorBidi"/>
          <w:noProof/>
          <w:sz w:val="22"/>
          <w:szCs w:val="20"/>
          <w:lang w:val="hu-HU" w:eastAsia="zh-CN" w:bidi="hi-IN"/>
        </w:rPr>
      </w:pPr>
      <w:hyperlink w:anchor="_Toc74733574" w:history="1">
        <w:r w:rsidR="00E90D07" w:rsidRPr="00633939">
          <w:rPr>
            <w:rStyle w:val="Hiperhivatkozs"/>
            <w:noProof/>
          </w:rPr>
          <w:t>9.4.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Bibliography</w:t>
        </w:r>
        <w:r w:rsidR="00E90D07">
          <w:rPr>
            <w:noProof/>
            <w:webHidden/>
          </w:rPr>
          <w:tab/>
        </w:r>
        <w:r w:rsidR="00E90D07">
          <w:rPr>
            <w:noProof/>
            <w:webHidden/>
          </w:rPr>
          <w:fldChar w:fldCharType="begin"/>
        </w:r>
        <w:r w:rsidR="00E90D07">
          <w:rPr>
            <w:noProof/>
            <w:webHidden/>
          </w:rPr>
          <w:instrText xml:space="preserve"> PAGEREF _Toc74733574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1ACB7612" w14:textId="445A4D28" w:rsidR="00E90D07" w:rsidRDefault="00C5363C">
      <w:pPr>
        <w:pStyle w:val="TJ3"/>
        <w:rPr>
          <w:rFonts w:asciiTheme="minorHAnsi" w:eastAsia="SimSun" w:hAnsiTheme="minorHAnsi" w:cstheme="minorBidi"/>
          <w:noProof/>
          <w:sz w:val="22"/>
          <w:szCs w:val="20"/>
          <w:lang w:val="hu-HU" w:eastAsia="zh-CN" w:bidi="hi-IN"/>
        </w:rPr>
      </w:pPr>
      <w:hyperlink w:anchor="_Toc74733575" w:history="1">
        <w:r w:rsidR="00E90D07" w:rsidRPr="00633939">
          <w:rPr>
            <w:rStyle w:val="Hiperhivatkozs"/>
            <w:noProof/>
          </w:rPr>
          <w:t>9.4.1.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_Toc74733575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A7D62D0" w14:textId="3856FCDC" w:rsidR="00E90D07" w:rsidRDefault="00C5363C">
      <w:pPr>
        <w:pStyle w:val="TJ3"/>
        <w:rPr>
          <w:rFonts w:asciiTheme="minorHAnsi" w:eastAsia="SimSun" w:hAnsiTheme="minorHAnsi" w:cstheme="minorBidi"/>
          <w:noProof/>
          <w:sz w:val="22"/>
          <w:szCs w:val="20"/>
          <w:lang w:val="hu-HU" w:eastAsia="zh-CN" w:bidi="hi-IN"/>
        </w:rPr>
      </w:pPr>
      <w:hyperlink w:anchor="_Toc74733576" w:history="1">
        <w:r w:rsidR="00E90D07" w:rsidRPr="00633939">
          <w:rPr>
            <w:rStyle w:val="Hiperhivatkozs"/>
            <w:noProof/>
          </w:rPr>
          <w:t>9.4.2.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structured bibliography</w:t>
        </w:r>
        <w:r w:rsidR="00E90D07">
          <w:rPr>
            <w:noProof/>
            <w:webHidden/>
          </w:rPr>
          <w:tab/>
        </w:r>
        <w:r w:rsidR="00E90D07">
          <w:rPr>
            <w:noProof/>
            <w:webHidden/>
          </w:rPr>
          <w:fldChar w:fldCharType="begin"/>
        </w:r>
        <w:r w:rsidR="00E90D07">
          <w:rPr>
            <w:noProof/>
            <w:webHidden/>
          </w:rPr>
          <w:instrText xml:space="preserve"> PAGEREF _Toc74733576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74489FA" w14:textId="378ED52C" w:rsidR="00E90D07" w:rsidRDefault="00C5363C">
      <w:pPr>
        <w:pStyle w:val="TJ3"/>
        <w:rPr>
          <w:rFonts w:asciiTheme="minorHAnsi" w:eastAsia="SimSun" w:hAnsiTheme="minorHAnsi" w:cstheme="minorBidi"/>
          <w:noProof/>
          <w:sz w:val="22"/>
          <w:szCs w:val="20"/>
          <w:lang w:val="hu-HU" w:eastAsia="zh-CN" w:bidi="hi-IN"/>
        </w:rPr>
      </w:pPr>
      <w:hyperlink w:anchor="_Toc74733577" w:history="1">
        <w:r w:rsidR="00E90D07" w:rsidRPr="00633939">
          <w:rPr>
            <w:rStyle w:val="Hiperhivatkozs"/>
            <w:noProof/>
          </w:rPr>
          <w:t>9.4.3.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sigla</w:t>
        </w:r>
        <w:r w:rsidR="00E90D07">
          <w:rPr>
            <w:noProof/>
            <w:webHidden/>
          </w:rPr>
          <w:tab/>
        </w:r>
        <w:r w:rsidR="00E90D07">
          <w:rPr>
            <w:noProof/>
            <w:webHidden/>
          </w:rPr>
          <w:fldChar w:fldCharType="begin"/>
        </w:r>
        <w:r w:rsidR="00E90D07">
          <w:rPr>
            <w:noProof/>
            <w:webHidden/>
          </w:rPr>
          <w:instrText xml:space="preserve"> PAGEREF _Toc74733577 \h </w:instrText>
        </w:r>
        <w:r w:rsidR="00E90D07">
          <w:rPr>
            <w:noProof/>
            <w:webHidden/>
          </w:rPr>
        </w:r>
        <w:r w:rsidR="00E90D07">
          <w:rPr>
            <w:noProof/>
            <w:webHidden/>
          </w:rPr>
          <w:fldChar w:fldCharType="separate"/>
        </w:r>
        <w:r w:rsidR="00E90D07">
          <w:rPr>
            <w:noProof/>
            <w:webHidden/>
          </w:rPr>
          <w:t>121</w:t>
        </w:r>
        <w:r w:rsidR="00E90D07">
          <w:rPr>
            <w:noProof/>
            <w:webHidden/>
          </w:rPr>
          <w:fldChar w:fldCharType="end"/>
        </w:r>
      </w:hyperlink>
    </w:p>
    <w:p w14:paraId="6B6DE913" w14:textId="38E47AF1" w:rsidR="00E90D07" w:rsidRDefault="00C5363C">
      <w:pPr>
        <w:pStyle w:val="TJ3"/>
        <w:rPr>
          <w:rFonts w:asciiTheme="minorHAnsi" w:eastAsia="SimSun" w:hAnsiTheme="minorHAnsi" w:cstheme="minorBidi"/>
          <w:noProof/>
          <w:sz w:val="22"/>
          <w:szCs w:val="20"/>
          <w:lang w:val="hu-HU" w:eastAsia="zh-CN" w:bidi="hi-IN"/>
        </w:rPr>
      </w:pPr>
      <w:hyperlink w:anchor="_Toc74733578" w:history="1">
        <w:r w:rsidR="00E90D07" w:rsidRPr="00633939">
          <w:rPr>
            <w:rStyle w:val="Hiperhivatkozs"/>
            <w:noProof/>
          </w:rPr>
          <w:t>9.4.4.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epigraphic lemma</w:t>
        </w:r>
        <w:r w:rsidR="00E90D07">
          <w:rPr>
            <w:noProof/>
            <w:webHidden/>
          </w:rPr>
          <w:tab/>
        </w:r>
        <w:r w:rsidR="00E90D07">
          <w:rPr>
            <w:noProof/>
            <w:webHidden/>
          </w:rPr>
          <w:fldChar w:fldCharType="begin"/>
        </w:r>
        <w:r w:rsidR="00E90D07">
          <w:rPr>
            <w:noProof/>
            <w:webHidden/>
          </w:rPr>
          <w:instrText xml:space="preserve"> PAGEREF _Toc74733578 \h </w:instrText>
        </w:r>
        <w:r w:rsidR="00E90D07">
          <w:rPr>
            <w:noProof/>
            <w:webHidden/>
          </w:rPr>
        </w:r>
        <w:r w:rsidR="00E90D07">
          <w:rPr>
            <w:noProof/>
            <w:webHidden/>
          </w:rPr>
          <w:fldChar w:fldCharType="separate"/>
        </w:r>
        <w:r w:rsidR="00E90D07">
          <w:rPr>
            <w:noProof/>
            <w:webHidden/>
          </w:rPr>
          <w:t>122</w:t>
        </w:r>
        <w:r w:rsidR="00E90D07">
          <w:rPr>
            <w:noProof/>
            <w:webHidden/>
          </w:rPr>
          <w:fldChar w:fldCharType="end"/>
        </w:r>
      </w:hyperlink>
    </w:p>
    <w:p w14:paraId="72937303" w14:textId="56B1F735" w:rsidR="00E90D07" w:rsidRDefault="00C5363C">
      <w:pPr>
        <w:pStyle w:val="TJ3"/>
        <w:rPr>
          <w:rFonts w:asciiTheme="minorHAnsi" w:eastAsia="SimSun" w:hAnsiTheme="minorHAnsi" w:cstheme="minorBidi"/>
          <w:noProof/>
          <w:sz w:val="22"/>
          <w:szCs w:val="20"/>
          <w:lang w:val="hu-HU" w:eastAsia="zh-CN" w:bidi="hi-IN"/>
        </w:rPr>
      </w:pPr>
      <w:hyperlink w:anchor="_Toc74733579" w:history="1">
        <w:r w:rsidR="00E90D07" w:rsidRPr="00633939">
          <w:rPr>
            <w:rStyle w:val="Hiperhivatkozs"/>
            <w:noProof/>
          </w:rPr>
          <w:t>9.4.5.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the bibliography</w:t>
        </w:r>
        <w:r w:rsidR="00E90D07">
          <w:rPr>
            <w:noProof/>
            <w:webHidden/>
          </w:rPr>
          <w:tab/>
        </w:r>
        <w:r w:rsidR="00E90D07">
          <w:rPr>
            <w:noProof/>
            <w:webHidden/>
          </w:rPr>
          <w:fldChar w:fldCharType="begin"/>
        </w:r>
        <w:r w:rsidR="00E90D07">
          <w:rPr>
            <w:noProof/>
            <w:webHidden/>
          </w:rPr>
          <w:instrText xml:space="preserve"> PAGEREF _Toc74733579 \h </w:instrText>
        </w:r>
        <w:r w:rsidR="00E90D07">
          <w:rPr>
            <w:noProof/>
            <w:webHidden/>
          </w:rPr>
        </w:r>
        <w:r w:rsidR="00E90D07">
          <w:rPr>
            <w:noProof/>
            <w:webHidden/>
          </w:rPr>
          <w:fldChar w:fldCharType="separate"/>
        </w:r>
        <w:r w:rsidR="00E90D07">
          <w:rPr>
            <w:noProof/>
            <w:webHidden/>
          </w:rPr>
          <w:t>123</w:t>
        </w:r>
        <w:r w:rsidR="00E90D07">
          <w:rPr>
            <w:noProof/>
            <w:webHidden/>
          </w:rPr>
          <w:fldChar w:fldCharType="end"/>
        </w:r>
      </w:hyperlink>
    </w:p>
    <w:p w14:paraId="1DB036B3" w14:textId="5F86CB03" w:rsidR="00E90D07" w:rsidRDefault="00C5363C">
      <w:pPr>
        <w:pStyle w:val="TJ1"/>
        <w:rPr>
          <w:rFonts w:asciiTheme="minorHAnsi" w:eastAsia="SimSun" w:hAnsiTheme="minorHAnsi" w:cstheme="minorBidi"/>
          <w:b w:val="0"/>
          <w:noProof/>
          <w:szCs w:val="20"/>
          <w:lang w:val="hu-HU" w:eastAsia="zh-CN" w:bidi="hi-IN"/>
        </w:rPr>
      </w:pPr>
      <w:hyperlink w:anchor="_Toc74733580" w:history="1">
        <w:r w:rsidR="00E90D07" w:rsidRPr="00633939">
          <w:rPr>
            <w:rStyle w:val="Hiperhivatkozs"/>
            <w:noProof/>
          </w:rPr>
          <w:t>10.</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Globally Available Markup Outside the Edition</w:t>
        </w:r>
        <w:r w:rsidR="00E90D07">
          <w:rPr>
            <w:noProof/>
            <w:webHidden/>
          </w:rPr>
          <w:tab/>
        </w:r>
        <w:r w:rsidR="00E90D07">
          <w:rPr>
            <w:noProof/>
            <w:webHidden/>
          </w:rPr>
          <w:fldChar w:fldCharType="begin"/>
        </w:r>
        <w:r w:rsidR="00E90D07">
          <w:rPr>
            <w:noProof/>
            <w:webHidden/>
          </w:rPr>
          <w:instrText xml:space="preserve"> PAGEREF _Toc74733580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C2F2734" w14:textId="208B0716"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581" w:history="1">
        <w:r w:rsidR="00E90D07" w:rsidRPr="00633939">
          <w:rPr>
            <w:rStyle w:val="Hiperhivatkozs"/>
            <w:noProof/>
          </w:rPr>
          <w:t>10.1.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Markup Outside the Edition</w:t>
        </w:r>
        <w:r w:rsidR="00E90D07">
          <w:rPr>
            <w:noProof/>
            <w:webHidden/>
          </w:rPr>
          <w:tab/>
        </w:r>
        <w:r w:rsidR="00E90D07">
          <w:rPr>
            <w:noProof/>
            <w:webHidden/>
          </w:rPr>
          <w:fldChar w:fldCharType="begin"/>
        </w:r>
        <w:r w:rsidR="00E90D07">
          <w:rPr>
            <w:noProof/>
            <w:webHidden/>
          </w:rPr>
          <w:instrText xml:space="preserve"> PAGEREF _Toc74733581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7FFB5E2" w14:textId="4E109B2F"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582" w:history="1">
        <w:r w:rsidR="00E90D07" w:rsidRPr="00633939">
          <w:rPr>
            <w:rStyle w:val="Hiperhivatkozs"/>
            <w:noProof/>
          </w:rPr>
          <w:t>10.2.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Formatting</w:t>
        </w:r>
        <w:r w:rsidR="00E90D07">
          <w:rPr>
            <w:noProof/>
            <w:webHidden/>
          </w:rPr>
          <w:tab/>
        </w:r>
        <w:r w:rsidR="00E90D07">
          <w:rPr>
            <w:noProof/>
            <w:webHidden/>
          </w:rPr>
          <w:fldChar w:fldCharType="begin"/>
        </w:r>
        <w:r w:rsidR="00E90D07">
          <w:rPr>
            <w:noProof/>
            <w:webHidden/>
          </w:rPr>
          <w:instrText xml:space="preserve"> PAGEREF _Toc74733582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77F15738" w14:textId="4310BCAC" w:rsidR="00E90D07" w:rsidRDefault="00C5363C">
      <w:pPr>
        <w:pStyle w:val="TJ3"/>
        <w:rPr>
          <w:rFonts w:asciiTheme="minorHAnsi" w:eastAsia="SimSun" w:hAnsiTheme="minorHAnsi" w:cstheme="minorBidi"/>
          <w:noProof/>
          <w:sz w:val="22"/>
          <w:szCs w:val="20"/>
          <w:lang w:val="hu-HU" w:eastAsia="zh-CN" w:bidi="hi-IN"/>
        </w:rPr>
      </w:pPr>
      <w:hyperlink w:anchor="_Toc74733583" w:history="1">
        <w:r w:rsidR="00E90D07" w:rsidRPr="00633939">
          <w:rPr>
            <w:rStyle w:val="Hiperhivatkozs"/>
            <w:noProof/>
          </w:rPr>
          <w:t>10.2.1.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Character formatting</w:t>
        </w:r>
        <w:r w:rsidR="00E90D07">
          <w:rPr>
            <w:noProof/>
            <w:webHidden/>
          </w:rPr>
          <w:tab/>
        </w:r>
        <w:r w:rsidR="00E90D07">
          <w:rPr>
            <w:noProof/>
            <w:webHidden/>
          </w:rPr>
          <w:fldChar w:fldCharType="begin"/>
        </w:r>
        <w:r w:rsidR="00E90D07">
          <w:rPr>
            <w:noProof/>
            <w:webHidden/>
          </w:rPr>
          <w:instrText xml:space="preserve"> PAGEREF _Toc74733583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0AC016C" w14:textId="34AE6ADB" w:rsidR="00E90D07" w:rsidRDefault="00C5363C">
      <w:pPr>
        <w:pStyle w:val="TJ3"/>
        <w:rPr>
          <w:rFonts w:asciiTheme="minorHAnsi" w:eastAsia="SimSun" w:hAnsiTheme="minorHAnsi" w:cstheme="minorBidi"/>
          <w:noProof/>
          <w:sz w:val="22"/>
          <w:szCs w:val="20"/>
          <w:lang w:val="hu-HU" w:eastAsia="zh-CN" w:bidi="hi-IN"/>
        </w:rPr>
      </w:pPr>
      <w:hyperlink w:anchor="_Toc74733584" w:history="1">
        <w:r w:rsidR="00E90D07" w:rsidRPr="00633939">
          <w:rPr>
            <w:rStyle w:val="Hiperhivatkozs"/>
            <w:noProof/>
          </w:rPr>
          <w:t>10.2.2.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Lists</w:t>
        </w:r>
        <w:r w:rsidR="00E90D07">
          <w:rPr>
            <w:noProof/>
            <w:webHidden/>
          </w:rPr>
          <w:tab/>
        </w:r>
        <w:r w:rsidR="00E90D07">
          <w:rPr>
            <w:noProof/>
            <w:webHidden/>
          </w:rPr>
          <w:fldChar w:fldCharType="begin"/>
        </w:r>
        <w:r w:rsidR="00E90D07">
          <w:rPr>
            <w:noProof/>
            <w:webHidden/>
          </w:rPr>
          <w:instrText xml:space="preserve"> PAGEREF _Toc74733584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61BF4C4C" w14:textId="5E7A69D1"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585" w:history="1">
        <w:r w:rsidR="00E90D07" w:rsidRPr="00633939">
          <w:rPr>
            <w:rStyle w:val="Hiperhivatkozs"/>
            <w:noProof/>
          </w:rPr>
          <w:t>10.3.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Language</w:t>
        </w:r>
        <w:r w:rsidR="00E90D07">
          <w:rPr>
            <w:noProof/>
            <w:webHidden/>
          </w:rPr>
          <w:tab/>
        </w:r>
        <w:r w:rsidR="00E90D07">
          <w:rPr>
            <w:noProof/>
            <w:webHidden/>
          </w:rPr>
          <w:fldChar w:fldCharType="begin"/>
        </w:r>
        <w:r w:rsidR="00E90D07">
          <w:rPr>
            <w:noProof/>
            <w:webHidden/>
          </w:rPr>
          <w:instrText xml:space="preserve"> PAGEREF _Toc74733585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02DEE511" w14:textId="1095B1D4" w:rsidR="00E90D07" w:rsidRDefault="00C5363C">
      <w:pPr>
        <w:pStyle w:val="TJ3"/>
        <w:rPr>
          <w:rFonts w:asciiTheme="minorHAnsi" w:eastAsia="SimSun" w:hAnsiTheme="minorHAnsi" w:cstheme="minorBidi"/>
          <w:noProof/>
          <w:sz w:val="22"/>
          <w:szCs w:val="20"/>
          <w:lang w:val="hu-HU" w:eastAsia="zh-CN" w:bidi="hi-IN"/>
        </w:rPr>
      </w:pPr>
      <w:hyperlink w:anchor="_Toc74733586" w:history="1">
        <w:r w:rsidR="00E90D07" w:rsidRPr="00633939">
          <w:rPr>
            <w:rStyle w:val="Hiperhivatkozs"/>
            <w:noProof/>
          </w:rPr>
          <w:t>10.3.1.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language with </w:t>
        </w:r>
        <w:r w:rsidR="00E90D07" w:rsidRPr="00633939">
          <w:rPr>
            <w:rStyle w:val="Hiperhivatkozs"/>
            <w:rFonts w:ascii="Consolas" w:hAnsi="Consolas" w:cs="Consolas"/>
            <w:noProof/>
            <w:shd w:val="clear" w:color="auto" w:fill="F2F2F2" w:themeFill="background1" w:themeFillShade="F2"/>
          </w:rPr>
          <w:t>@xml:lang</w:t>
        </w:r>
        <w:r w:rsidR="00E90D07">
          <w:rPr>
            <w:noProof/>
            <w:webHidden/>
          </w:rPr>
          <w:tab/>
        </w:r>
        <w:r w:rsidR="00E90D07">
          <w:rPr>
            <w:noProof/>
            <w:webHidden/>
          </w:rPr>
          <w:fldChar w:fldCharType="begin"/>
        </w:r>
        <w:r w:rsidR="00E90D07">
          <w:rPr>
            <w:noProof/>
            <w:webHidden/>
          </w:rPr>
          <w:instrText xml:space="preserve"> PAGEREF _Toc74733586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3C0679DE" w14:textId="68FD7129" w:rsidR="00E90D07" w:rsidRDefault="00C5363C">
      <w:pPr>
        <w:pStyle w:val="TJ3"/>
        <w:rPr>
          <w:rFonts w:asciiTheme="minorHAnsi" w:eastAsia="SimSun" w:hAnsiTheme="minorHAnsi" w:cstheme="minorBidi"/>
          <w:noProof/>
          <w:sz w:val="22"/>
          <w:szCs w:val="20"/>
          <w:lang w:val="hu-HU" w:eastAsia="zh-CN" w:bidi="hi-IN"/>
        </w:rPr>
      </w:pPr>
      <w:hyperlink w:anchor="_Toc74733587" w:history="1">
        <w:r w:rsidR="00E90D07" w:rsidRPr="00633939">
          <w:rPr>
            <w:rStyle w:val="Hiperhivatkozs"/>
            <w:noProof/>
          </w:rPr>
          <w:t>10.3.2.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pre-existing containers</w:t>
        </w:r>
        <w:r w:rsidR="00E90D07">
          <w:rPr>
            <w:noProof/>
            <w:webHidden/>
          </w:rPr>
          <w:tab/>
        </w:r>
        <w:r w:rsidR="00E90D07">
          <w:rPr>
            <w:noProof/>
            <w:webHidden/>
          </w:rPr>
          <w:fldChar w:fldCharType="begin"/>
        </w:r>
        <w:r w:rsidR="00E90D07">
          <w:rPr>
            <w:noProof/>
            <w:webHidden/>
          </w:rPr>
          <w:instrText xml:space="preserve"> PAGEREF _Toc74733587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5F7E186F" w14:textId="57871725" w:rsidR="00E90D07" w:rsidRDefault="00C5363C">
      <w:pPr>
        <w:pStyle w:val="TJ3"/>
        <w:rPr>
          <w:rFonts w:asciiTheme="minorHAnsi" w:eastAsia="SimSun" w:hAnsiTheme="minorHAnsi" w:cstheme="minorBidi"/>
          <w:noProof/>
          <w:sz w:val="22"/>
          <w:szCs w:val="20"/>
          <w:lang w:val="hu-HU" w:eastAsia="zh-CN" w:bidi="hi-IN"/>
        </w:rPr>
      </w:pPr>
      <w:hyperlink w:anchor="_Toc74733588" w:history="1">
        <w:r w:rsidR="00E90D07" w:rsidRPr="00633939">
          <w:rPr>
            <w:rStyle w:val="Hiperhivatkozs"/>
            <w:noProof/>
          </w:rPr>
          <w:t>10.3.3.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foreign languages outside the edition</w:t>
        </w:r>
        <w:r w:rsidR="00E90D07">
          <w:rPr>
            <w:noProof/>
            <w:webHidden/>
          </w:rPr>
          <w:tab/>
        </w:r>
        <w:r w:rsidR="00E90D07">
          <w:rPr>
            <w:noProof/>
            <w:webHidden/>
          </w:rPr>
          <w:fldChar w:fldCharType="begin"/>
        </w:r>
        <w:r w:rsidR="00E90D07">
          <w:rPr>
            <w:noProof/>
            <w:webHidden/>
          </w:rPr>
          <w:instrText xml:space="preserve"> PAGEREF _Toc74733588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037C428E" w14:textId="2097E832"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589" w:history="1">
        <w:r w:rsidR="00E90D07" w:rsidRPr="00633939">
          <w:rPr>
            <w:rStyle w:val="Hiperhivatkozs"/>
            <w:noProof/>
          </w:rPr>
          <w:t>10.4.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Notes, Quotations and References</w:t>
        </w:r>
        <w:r w:rsidR="00E90D07">
          <w:rPr>
            <w:noProof/>
            <w:webHidden/>
          </w:rPr>
          <w:tab/>
        </w:r>
        <w:r w:rsidR="00E90D07">
          <w:rPr>
            <w:noProof/>
            <w:webHidden/>
          </w:rPr>
          <w:fldChar w:fldCharType="begin"/>
        </w:r>
        <w:r w:rsidR="00E90D07">
          <w:rPr>
            <w:noProof/>
            <w:webHidden/>
          </w:rPr>
          <w:instrText xml:space="preserve"> PAGEREF _Toc74733589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5111E819" w14:textId="0D92B2F6" w:rsidR="00E90D07" w:rsidRDefault="00C5363C">
      <w:pPr>
        <w:pStyle w:val="TJ3"/>
        <w:rPr>
          <w:rFonts w:asciiTheme="minorHAnsi" w:eastAsia="SimSun" w:hAnsiTheme="minorHAnsi" w:cstheme="minorBidi"/>
          <w:noProof/>
          <w:sz w:val="22"/>
          <w:szCs w:val="20"/>
          <w:lang w:val="hu-HU" w:eastAsia="zh-CN" w:bidi="hi-IN"/>
        </w:rPr>
      </w:pPr>
      <w:hyperlink w:anchor="_Toc74733590" w:history="1">
        <w:r w:rsidR="00E90D07" w:rsidRPr="00633939">
          <w:rPr>
            <w:rStyle w:val="Hiperhivatkozs"/>
            <w:noProof/>
          </w:rPr>
          <w:t>10.4.1.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notes</w:t>
        </w:r>
        <w:r w:rsidR="00E90D07">
          <w:rPr>
            <w:noProof/>
            <w:webHidden/>
          </w:rPr>
          <w:tab/>
        </w:r>
        <w:r w:rsidR="00E90D07">
          <w:rPr>
            <w:noProof/>
            <w:webHidden/>
          </w:rPr>
          <w:fldChar w:fldCharType="begin"/>
        </w:r>
        <w:r w:rsidR="00E90D07">
          <w:rPr>
            <w:noProof/>
            <w:webHidden/>
          </w:rPr>
          <w:instrText xml:space="preserve"> PAGEREF _Toc74733590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3701EEDC" w14:textId="27B42CDA" w:rsidR="00E90D07" w:rsidRDefault="00C5363C">
      <w:pPr>
        <w:pStyle w:val="TJ3"/>
        <w:rPr>
          <w:rFonts w:asciiTheme="minorHAnsi" w:eastAsia="SimSun" w:hAnsiTheme="minorHAnsi" w:cstheme="minorBidi"/>
          <w:noProof/>
          <w:sz w:val="22"/>
          <w:szCs w:val="20"/>
          <w:lang w:val="hu-HU" w:eastAsia="zh-CN" w:bidi="hi-IN"/>
        </w:rPr>
      </w:pPr>
      <w:hyperlink w:anchor="_Toc74733591" w:history="1">
        <w:r w:rsidR="00E90D07" w:rsidRPr="00633939">
          <w:rPr>
            <w:rStyle w:val="Hiperhivatkozs"/>
            <w:noProof/>
          </w:rPr>
          <w:t>10.4.2.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titles</w:t>
        </w:r>
        <w:r w:rsidR="00E90D07">
          <w:rPr>
            <w:noProof/>
            <w:webHidden/>
          </w:rPr>
          <w:tab/>
        </w:r>
        <w:r w:rsidR="00E90D07">
          <w:rPr>
            <w:noProof/>
            <w:webHidden/>
          </w:rPr>
          <w:fldChar w:fldCharType="begin"/>
        </w:r>
        <w:r w:rsidR="00E90D07">
          <w:rPr>
            <w:noProof/>
            <w:webHidden/>
          </w:rPr>
          <w:instrText xml:space="preserve"> PAGEREF _Toc74733591 \h </w:instrText>
        </w:r>
        <w:r w:rsidR="00E90D07">
          <w:rPr>
            <w:noProof/>
            <w:webHidden/>
          </w:rPr>
        </w:r>
        <w:r w:rsidR="00E90D07">
          <w:rPr>
            <w:noProof/>
            <w:webHidden/>
          </w:rPr>
          <w:fldChar w:fldCharType="separate"/>
        </w:r>
        <w:r w:rsidR="00E90D07">
          <w:rPr>
            <w:noProof/>
            <w:webHidden/>
          </w:rPr>
          <w:t>127</w:t>
        </w:r>
        <w:r w:rsidR="00E90D07">
          <w:rPr>
            <w:noProof/>
            <w:webHidden/>
          </w:rPr>
          <w:fldChar w:fldCharType="end"/>
        </w:r>
      </w:hyperlink>
    </w:p>
    <w:p w14:paraId="6035375A" w14:textId="5234DF6F" w:rsidR="00E90D07" w:rsidRDefault="00C5363C">
      <w:pPr>
        <w:pStyle w:val="TJ3"/>
        <w:rPr>
          <w:rFonts w:asciiTheme="minorHAnsi" w:eastAsia="SimSun" w:hAnsiTheme="minorHAnsi" w:cstheme="minorBidi"/>
          <w:noProof/>
          <w:sz w:val="22"/>
          <w:szCs w:val="20"/>
          <w:lang w:val="hu-HU" w:eastAsia="zh-CN" w:bidi="hi-IN"/>
        </w:rPr>
      </w:pPr>
      <w:hyperlink w:anchor="_Toc74733592" w:history="1">
        <w:r w:rsidR="00E90D07" w:rsidRPr="00633939">
          <w:rPr>
            <w:rStyle w:val="Hiperhivatkozs"/>
            <w:noProof/>
          </w:rPr>
          <w:t>10.4.3.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Quotations without an encoded reference</w:t>
        </w:r>
        <w:r w:rsidR="00E90D07">
          <w:rPr>
            <w:noProof/>
            <w:webHidden/>
          </w:rPr>
          <w:tab/>
        </w:r>
        <w:r w:rsidR="00E90D07">
          <w:rPr>
            <w:noProof/>
            <w:webHidden/>
          </w:rPr>
          <w:fldChar w:fldCharType="begin"/>
        </w:r>
        <w:r w:rsidR="00E90D07">
          <w:rPr>
            <w:noProof/>
            <w:webHidden/>
          </w:rPr>
          <w:instrText xml:space="preserve"> PAGEREF _Toc74733592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749951D5" w14:textId="54457F76" w:rsidR="00E90D07" w:rsidRDefault="00C5363C">
      <w:pPr>
        <w:pStyle w:val="TJ3"/>
        <w:rPr>
          <w:rFonts w:asciiTheme="minorHAnsi" w:eastAsia="SimSun" w:hAnsiTheme="minorHAnsi" w:cstheme="minorBidi"/>
          <w:noProof/>
          <w:sz w:val="22"/>
          <w:szCs w:val="20"/>
          <w:lang w:val="hu-HU" w:eastAsia="zh-CN" w:bidi="hi-IN"/>
        </w:rPr>
      </w:pPr>
      <w:hyperlink w:anchor="_Toc74733593" w:history="1">
        <w:r w:rsidR="00E90D07" w:rsidRPr="00633939">
          <w:rPr>
            <w:rStyle w:val="Hiperhivatkozs"/>
            <w:noProof/>
          </w:rPr>
          <w:t>10.4.4.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Quoting published material</w:t>
        </w:r>
        <w:r w:rsidR="00E90D07">
          <w:rPr>
            <w:noProof/>
            <w:webHidden/>
          </w:rPr>
          <w:tab/>
        </w:r>
        <w:r w:rsidR="00E90D07">
          <w:rPr>
            <w:noProof/>
            <w:webHidden/>
          </w:rPr>
          <w:fldChar w:fldCharType="begin"/>
        </w:r>
        <w:r w:rsidR="00E90D07">
          <w:rPr>
            <w:noProof/>
            <w:webHidden/>
          </w:rPr>
          <w:instrText xml:space="preserve"> PAGEREF _Toc74733593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38E545ED" w14:textId="428B95C4" w:rsidR="00E90D07" w:rsidRDefault="00C5363C">
      <w:pPr>
        <w:pStyle w:val="TJ3"/>
        <w:rPr>
          <w:rFonts w:asciiTheme="minorHAnsi" w:eastAsia="SimSun" w:hAnsiTheme="minorHAnsi" w:cstheme="minorBidi"/>
          <w:noProof/>
          <w:sz w:val="22"/>
          <w:szCs w:val="20"/>
          <w:lang w:val="hu-HU" w:eastAsia="zh-CN" w:bidi="hi-IN"/>
        </w:rPr>
      </w:pPr>
      <w:hyperlink w:anchor="_Toc74733594" w:history="1">
        <w:r w:rsidR="00E90D07" w:rsidRPr="00633939">
          <w:rPr>
            <w:rStyle w:val="Hiperhivatkozs"/>
            <w:noProof/>
          </w:rPr>
          <w:t>10.4.5.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citations</w:t>
        </w:r>
        <w:r w:rsidR="00E90D07">
          <w:rPr>
            <w:noProof/>
            <w:webHidden/>
          </w:rPr>
          <w:tab/>
        </w:r>
        <w:r w:rsidR="00E90D07">
          <w:rPr>
            <w:noProof/>
            <w:webHidden/>
          </w:rPr>
          <w:fldChar w:fldCharType="begin"/>
        </w:r>
        <w:r w:rsidR="00E90D07">
          <w:rPr>
            <w:noProof/>
            <w:webHidden/>
          </w:rPr>
          <w:instrText xml:space="preserve"> PAGEREF _Toc74733594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4EB85E27" w14:textId="47294286" w:rsidR="00E90D07" w:rsidRDefault="00C5363C">
      <w:pPr>
        <w:pStyle w:val="TJ3"/>
        <w:rPr>
          <w:rFonts w:asciiTheme="minorHAnsi" w:eastAsia="SimSun" w:hAnsiTheme="minorHAnsi" w:cstheme="minorBidi"/>
          <w:noProof/>
          <w:sz w:val="22"/>
          <w:szCs w:val="20"/>
          <w:lang w:val="hu-HU" w:eastAsia="zh-CN" w:bidi="hi-IN"/>
        </w:rPr>
      </w:pPr>
      <w:hyperlink w:anchor="_Toc74733595" w:history="1">
        <w:r w:rsidR="00E90D07" w:rsidRPr="00633939">
          <w:rPr>
            <w:rStyle w:val="Hiperhivatkozs"/>
            <w:noProof/>
          </w:rPr>
          <w:t>10.4.6.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Referring to inscriptions in the DHARMABase</w:t>
        </w:r>
        <w:r w:rsidR="00E90D07">
          <w:rPr>
            <w:noProof/>
            <w:webHidden/>
          </w:rPr>
          <w:tab/>
        </w:r>
        <w:r w:rsidR="00E90D07">
          <w:rPr>
            <w:noProof/>
            <w:webHidden/>
          </w:rPr>
          <w:fldChar w:fldCharType="begin"/>
        </w:r>
        <w:r w:rsidR="00E90D07">
          <w:rPr>
            <w:noProof/>
            <w:webHidden/>
          </w:rPr>
          <w:instrText xml:space="preserve"> PAGEREF _Toc74733595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1200DBD5" w14:textId="13066007"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596" w:history="1">
        <w:r w:rsidR="00E90D07" w:rsidRPr="00633939">
          <w:rPr>
            <w:rStyle w:val="Hiperhivatkozs"/>
            <w:noProof/>
          </w:rPr>
          <w:t>10.5.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Names</w:t>
        </w:r>
        <w:r w:rsidR="00E90D07">
          <w:rPr>
            <w:noProof/>
            <w:webHidden/>
          </w:rPr>
          <w:tab/>
        </w:r>
        <w:r w:rsidR="00E90D07">
          <w:rPr>
            <w:noProof/>
            <w:webHidden/>
          </w:rPr>
          <w:fldChar w:fldCharType="begin"/>
        </w:r>
        <w:r w:rsidR="00E90D07">
          <w:rPr>
            <w:noProof/>
            <w:webHidden/>
          </w:rPr>
          <w:instrText xml:space="preserve"> PAGEREF _Toc74733596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5FE2FCE" w14:textId="737002FA" w:rsidR="00E90D07" w:rsidRDefault="00C5363C">
      <w:pPr>
        <w:pStyle w:val="TJ3"/>
        <w:rPr>
          <w:rFonts w:asciiTheme="minorHAnsi" w:eastAsia="SimSun" w:hAnsiTheme="minorHAnsi" w:cstheme="minorBidi"/>
          <w:noProof/>
          <w:sz w:val="22"/>
          <w:szCs w:val="20"/>
          <w:lang w:val="hu-HU" w:eastAsia="zh-CN" w:bidi="hi-IN"/>
        </w:rPr>
      </w:pPr>
      <w:hyperlink w:anchor="_Toc74733597" w:history="1">
        <w:r w:rsidR="00E90D07" w:rsidRPr="00633939">
          <w:rPr>
            <w:rStyle w:val="Hiperhivatkozs"/>
            <w:noProof/>
          </w:rPr>
          <w:t>10.5.1.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contemporary names</w:t>
        </w:r>
        <w:r w:rsidR="00E90D07">
          <w:rPr>
            <w:noProof/>
            <w:webHidden/>
          </w:rPr>
          <w:tab/>
        </w:r>
        <w:r w:rsidR="00E90D07">
          <w:rPr>
            <w:noProof/>
            <w:webHidden/>
          </w:rPr>
          <w:fldChar w:fldCharType="begin"/>
        </w:r>
        <w:r w:rsidR="00E90D07">
          <w:rPr>
            <w:noProof/>
            <w:webHidden/>
          </w:rPr>
          <w:instrText xml:space="preserve"> PAGEREF _Toc74733597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37CB8DE" w14:textId="6D1081D8"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598" w:history="1">
        <w:r w:rsidR="00E90D07" w:rsidRPr="00633939">
          <w:rPr>
            <w:rStyle w:val="Hiperhivatkozs"/>
            <w:noProof/>
          </w:rPr>
          <w:t>10.6.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Attributes as Referencing Systems</w:t>
        </w:r>
        <w:r w:rsidR="00E90D07">
          <w:rPr>
            <w:noProof/>
            <w:webHidden/>
          </w:rPr>
          <w:tab/>
        </w:r>
        <w:r w:rsidR="00E90D07">
          <w:rPr>
            <w:noProof/>
            <w:webHidden/>
          </w:rPr>
          <w:fldChar w:fldCharType="begin"/>
        </w:r>
        <w:r w:rsidR="00E90D07">
          <w:rPr>
            <w:noProof/>
            <w:webHidden/>
          </w:rPr>
          <w:instrText xml:space="preserve"> PAGEREF _Toc74733598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2CCFDFB" w14:textId="66C27333" w:rsidR="00E90D07" w:rsidRDefault="00C5363C">
      <w:pPr>
        <w:pStyle w:val="TJ3"/>
        <w:rPr>
          <w:rFonts w:asciiTheme="minorHAnsi" w:eastAsia="SimSun" w:hAnsiTheme="minorHAnsi" w:cstheme="minorBidi"/>
          <w:noProof/>
          <w:sz w:val="22"/>
          <w:szCs w:val="20"/>
          <w:lang w:val="hu-HU" w:eastAsia="zh-CN" w:bidi="hi-IN"/>
        </w:rPr>
      </w:pPr>
      <w:hyperlink w:anchor="_Toc74733599" w:history="1">
        <w:r w:rsidR="00E90D07" w:rsidRPr="00633939">
          <w:rPr>
            <w:rStyle w:val="Hiperhivatkozs"/>
            <w:noProof/>
          </w:rPr>
          <w:t>10.6.1.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Encoding authorship with </w:t>
        </w:r>
        <w:r w:rsidR="00E90D07" w:rsidRPr="00633939">
          <w:rPr>
            <w:rStyle w:val="Hiperhivatkozs"/>
            <w:rFonts w:ascii="Consolas" w:hAnsi="Consolas" w:cs="Consolas"/>
            <w:noProof/>
            <w:shd w:val="clear" w:color="auto" w:fill="F2F2F2" w:themeFill="background1" w:themeFillShade="F2"/>
          </w:rPr>
          <w:t>@resp</w:t>
        </w:r>
        <w:r w:rsidR="00E90D07">
          <w:rPr>
            <w:noProof/>
            <w:webHidden/>
          </w:rPr>
          <w:tab/>
        </w:r>
        <w:r w:rsidR="00E90D07">
          <w:rPr>
            <w:noProof/>
            <w:webHidden/>
          </w:rPr>
          <w:fldChar w:fldCharType="begin"/>
        </w:r>
        <w:r w:rsidR="00E90D07">
          <w:rPr>
            <w:noProof/>
            <w:webHidden/>
          </w:rPr>
          <w:instrText xml:space="preserve"> PAGEREF _Toc74733599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D385E27" w14:textId="1D29BAF5" w:rsidR="00E90D07" w:rsidRDefault="00C5363C">
      <w:pPr>
        <w:pStyle w:val="TJ3"/>
        <w:rPr>
          <w:rFonts w:asciiTheme="minorHAnsi" w:eastAsia="SimSun" w:hAnsiTheme="minorHAnsi" w:cstheme="minorBidi"/>
          <w:noProof/>
          <w:sz w:val="22"/>
          <w:szCs w:val="20"/>
          <w:lang w:val="hu-HU" w:eastAsia="zh-CN" w:bidi="hi-IN"/>
        </w:rPr>
      </w:pPr>
      <w:hyperlink w:anchor="_Toc74733600" w:history="1">
        <w:r w:rsidR="00E90D07" w:rsidRPr="00633939">
          <w:rPr>
            <w:rStyle w:val="Hiperhivatkozs"/>
            <w:noProof/>
          </w:rPr>
          <w:t>10.6.2.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Crediting publications with </w:t>
        </w:r>
        <w:r w:rsidR="00E90D07" w:rsidRPr="00633939">
          <w:rPr>
            <w:rStyle w:val="Hiperhivatkozs"/>
            <w:rFonts w:ascii="Consolas" w:hAnsi="Consolas" w:cs="Consolas"/>
            <w:noProof/>
            <w:shd w:val="clear" w:color="auto" w:fill="F2F2F2" w:themeFill="background1" w:themeFillShade="F2"/>
          </w:rPr>
          <w:t>@source</w:t>
        </w:r>
        <w:r w:rsidR="00E90D07">
          <w:rPr>
            <w:noProof/>
            <w:webHidden/>
          </w:rPr>
          <w:tab/>
        </w:r>
        <w:r w:rsidR="00E90D07">
          <w:rPr>
            <w:noProof/>
            <w:webHidden/>
          </w:rPr>
          <w:fldChar w:fldCharType="begin"/>
        </w:r>
        <w:r w:rsidR="00E90D07">
          <w:rPr>
            <w:noProof/>
            <w:webHidden/>
          </w:rPr>
          <w:instrText xml:space="preserve"> PAGEREF _Toc74733600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6680BB15" w14:textId="2E6B018B" w:rsidR="00E90D07" w:rsidRDefault="00C5363C">
      <w:pPr>
        <w:pStyle w:val="TJ3"/>
        <w:rPr>
          <w:rFonts w:asciiTheme="minorHAnsi" w:eastAsia="SimSun" w:hAnsiTheme="minorHAnsi" w:cstheme="minorBidi"/>
          <w:noProof/>
          <w:sz w:val="22"/>
          <w:szCs w:val="20"/>
          <w:lang w:val="hu-HU" w:eastAsia="zh-CN" w:bidi="hi-IN"/>
        </w:rPr>
      </w:pPr>
      <w:hyperlink w:anchor="_Toc74733601" w:history="1">
        <w:r w:rsidR="00E90D07" w:rsidRPr="00633939">
          <w:rPr>
            <w:rStyle w:val="Hiperhivatkozs"/>
            <w:noProof/>
          </w:rPr>
          <w:t>10.6.3.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persons and places with </w:t>
        </w:r>
        <w:r w:rsidR="00E90D07" w:rsidRPr="00633939">
          <w:rPr>
            <w:rStyle w:val="Hiperhivatkozs"/>
            <w:rFonts w:ascii="Consolas" w:hAnsi="Consolas" w:cs="Consolas"/>
            <w:noProof/>
            <w:shd w:val="clear" w:color="auto" w:fill="F2F2F2" w:themeFill="background1" w:themeFillShade="F2"/>
          </w:rPr>
          <w:t>@key</w:t>
        </w:r>
        <w:r w:rsidR="00E90D07">
          <w:rPr>
            <w:noProof/>
            <w:webHidden/>
          </w:rPr>
          <w:tab/>
        </w:r>
        <w:r w:rsidR="00E90D07">
          <w:rPr>
            <w:noProof/>
            <w:webHidden/>
          </w:rPr>
          <w:fldChar w:fldCharType="begin"/>
        </w:r>
        <w:r w:rsidR="00E90D07">
          <w:rPr>
            <w:noProof/>
            <w:webHidden/>
          </w:rPr>
          <w:instrText xml:space="preserve"> PAGEREF _Toc74733601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73960851" w14:textId="51E95E03" w:rsidR="00E90D07" w:rsidRDefault="00C5363C">
      <w:pPr>
        <w:pStyle w:val="TJ3"/>
        <w:rPr>
          <w:rFonts w:asciiTheme="minorHAnsi" w:eastAsia="SimSun" w:hAnsiTheme="minorHAnsi" w:cstheme="minorBidi"/>
          <w:noProof/>
          <w:sz w:val="22"/>
          <w:szCs w:val="20"/>
          <w:lang w:val="hu-HU" w:eastAsia="zh-CN" w:bidi="hi-IN"/>
        </w:rPr>
      </w:pPr>
      <w:hyperlink w:anchor="_Toc74733602" w:history="1">
        <w:r w:rsidR="00E90D07" w:rsidRPr="00633939">
          <w:rPr>
            <w:rStyle w:val="Hiperhivatkozs"/>
            <w:noProof/>
          </w:rPr>
          <w:t>10.6.4.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elements with </w:t>
        </w:r>
        <w:r w:rsidR="00E90D07" w:rsidRPr="00633939">
          <w:rPr>
            <w:rStyle w:val="Hiperhivatkozs"/>
            <w:rFonts w:ascii="Consolas" w:hAnsi="Consolas" w:cs="Consolas"/>
            <w:noProof/>
            <w:shd w:val="clear" w:color="auto" w:fill="F2F2F2" w:themeFill="background1" w:themeFillShade="F2"/>
          </w:rPr>
          <w:t>@xml:id</w:t>
        </w:r>
        <w:r w:rsidR="00E90D07">
          <w:rPr>
            <w:noProof/>
            <w:webHidden/>
          </w:rPr>
          <w:tab/>
        </w:r>
        <w:r w:rsidR="00E90D07">
          <w:rPr>
            <w:noProof/>
            <w:webHidden/>
          </w:rPr>
          <w:fldChar w:fldCharType="begin"/>
        </w:r>
        <w:r w:rsidR="00E90D07">
          <w:rPr>
            <w:noProof/>
            <w:webHidden/>
          </w:rPr>
          <w:instrText xml:space="preserve"> PAGEREF _Toc74733602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5DC9F6A6" w14:textId="40DA3261"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603" w:history="1">
        <w:r w:rsidR="00E90D07" w:rsidRPr="00633939">
          <w:rPr>
            <w:rStyle w:val="Hiperhivatkozs"/>
            <w:noProof/>
          </w:rPr>
          <w:t>10.7.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and Style in Modern Languages</w:t>
        </w:r>
        <w:r w:rsidR="00E90D07">
          <w:rPr>
            <w:noProof/>
            <w:webHidden/>
          </w:rPr>
          <w:tab/>
        </w:r>
        <w:r w:rsidR="00E90D07">
          <w:rPr>
            <w:noProof/>
            <w:webHidden/>
          </w:rPr>
          <w:fldChar w:fldCharType="begin"/>
        </w:r>
        <w:r w:rsidR="00E90D07">
          <w:rPr>
            <w:noProof/>
            <w:webHidden/>
          </w:rPr>
          <w:instrText xml:space="preserve"> PAGEREF _Toc74733603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28081573" w14:textId="204E01AD" w:rsidR="00E90D07" w:rsidRDefault="00C5363C">
      <w:pPr>
        <w:pStyle w:val="TJ1"/>
        <w:rPr>
          <w:rFonts w:asciiTheme="minorHAnsi" w:eastAsia="SimSun" w:hAnsiTheme="minorHAnsi" w:cstheme="minorBidi"/>
          <w:b w:val="0"/>
          <w:noProof/>
          <w:szCs w:val="20"/>
          <w:lang w:val="hu-HU" w:eastAsia="zh-CN" w:bidi="hi-IN"/>
        </w:rPr>
      </w:pPr>
      <w:hyperlink w:anchor="_Toc74733604" w:history="1">
        <w:r w:rsidR="00E90D07" w:rsidRPr="00633939">
          <w:rPr>
            <w:rStyle w:val="Hiperhivatkozs"/>
            <w:noProof/>
          </w:rPr>
          <w:t>11.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The TEI Header</w:t>
        </w:r>
        <w:r w:rsidR="00E90D07">
          <w:rPr>
            <w:noProof/>
            <w:webHidden/>
          </w:rPr>
          <w:tab/>
        </w:r>
        <w:r w:rsidR="00E90D07">
          <w:rPr>
            <w:noProof/>
            <w:webHidden/>
          </w:rPr>
          <w:fldChar w:fldCharType="begin"/>
        </w:r>
        <w:r w:rsidR="00E90D07">
          <w:rPr>
            <w:noProof/>
            <w:webHidden/>
          </w:rPr>
          <w:instrText xml:space="preserve"> PAGEREF _Toc74733604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592B99C5" w14:textId="6118376F"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60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XML Document</w:t>
        </w:r>
        <w:r w:rsidR="00E90D07">
          <w:rPr>
            <w:noProof/>
            <w:webHidden/>
          </w:rPr>
          <w:tab/>
        </w:r>
        <w:r w:rsidR="00E90D07">
          <w:rPr>
            <w:noProof/>
            <w:webHidden/>
          </w:rPr>
          <w:fldChar w:fldCharType="begin"/>
        </w:r>
        <w:r w:rsidR="00E90D07">
          <w:rPr>
            <w:noProof/>
            <w:webHidden/>
          </w:rPr>
          <w:instrText xml:space="preserve"> PAGEREF _Toc74733605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78B6EEDC" w14:textId="3EB655E9" w:rsidR="00E90D07" w:rsidRDefault="00C5363C">
      <w:pPr>
        <w:pStyle w:val="TJ3"/>
        <w:rPr>
          <w:rFonts w:asciiTheme="minorHAnsi" w:eastAsia="SimSun" w:hAnsiTheme="minorHAnsi" w:cstheme="minorBidi"/>
          <w:noProof/>
          <w:sz w:val="22"/>
          <w:szCs w:val="20"/>
          <w:lang w:val="hu-HU" w:eastAsia="zh-CN" w:bidi="hi-IN"/>
        </w:rPr>
      </w:pPr>
      <w:hyperlink w:anchor="_Toc74733606" w:history="1">
        <w:r w:rsidR="00E90D07" w:rsidRPr="00633939">
          <w:rPr>
            <w:rStyle w:val="Hiperhivatkozs"/>
            <w:noProof/>
          </w:rPr>
          <w:t>11.1.1.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title</w:t>
        </w:r>
        <w:r w:rsidR="00E90D07">
          <w:rPr>
            <w:noProof/>
            <w:webHidden/>
          </w:rPr>
          <w:tab/>
        </w:r>
        <w:r w:rsidR="00E90D07">
          <w:rPr>
            <w:noProof/>
            <w:webHidden/>
          </w:rPr>
          <w:fldChar w:fldCharType="begin"/>
        </w:r>
        <w:r w:rsidR="00E90D07">
          <w:rPr>
            <w:noProof/>
            <w:webHidden/>
          </w:rPr>
          <w:instrText xml:space="preserve"> PAGEREF _Toc74733606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1CF65507" w14:textId="4972996B" w:rsidR="00E90D07" w:rsidRDefault="00C5363C">
      <w:pPr>
        <w:pStyle w:val="TJ3"/>
        <w:rPr>
          <w:rFonts w:asciiTheme="minorHAnsi" w:eastAsia="SimSun" w:hAnsiTheme="minorHAnsi" w:cstheme="minorBidi"/>
          <w:noProof/>
          <w:sz w:val="22"/>
          <w:szCs w:val="20"/>
          <w:lang w:val="hu-HU" w:eastAsia="zh-CN" w:bidi="hi-IN"/>
        </w:rPr>
      </w:pPr>
      <w:hyperlink w:anchor="_Toc74733607" w:history="1">
        <w:r w:rsidR="00E90D07" w:rsidRPr="00633939">
          <w:rPr>
            <w:rStyle w:val="Hiperhivatkozs"/>
            <w:noProof/>
          </w:rPr>
          <w:t>11.1.2.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responsibility statement</w:t>
        </w:r>
        <w:r w:rsidR="00E90D07">
          <w:rPr>
            <w:noProof/>
            <w:webHidden/>
          </w:rPr>
          <w:tab/>
        </w:r>
        <w:r w:rsidR="00E90D07">
          <w:rPr>
            <w:noProof/>
            <w:webHidden/>
          </w:rPr>
          <w:fldChar w:fldCharType="begin"/>
        </w:r>
        <w:r w:rsidR="00E90D07">
          <w:rPr>
            <w:noProof/>
            <w:webHidden/>
          </w:rPr>
          <w:instrText xml:space="preserve"> PAGEREF _Toc74733607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31289E9F" w14:textId="7F3C9609" w:rsidR="00E90D07" w:rsidRDefault="00C5363C">
      <w:pPr>
        <w:pStyle w:val="TJ3"/>
        <w:rPr>
          <w:rFonts w:asciiTheme="minorHAnsi" w:eastAsia="SimSun" w:hAnsiTheme="minorHAnsi" w:cstheme="minorBidi"/>
          <w:noProof/>
          <w:sz w:val="22"/>
          <w:szCs w:val="20"/>
          <w:lang w:val="hu-HU" w:eastAsia="zh-CN" w:bidi="hi-IN"/>
        </w:rPr>
      </w:pPr>
      <w:hyperlink w:anchor="_Toc74733608" w:history="1">
        <w:r w:rsidR="00E90D07" w:rsidRPr="00633939">
          <w:rPr>
            <w:rStyle w:val="Hiperhivatkozs"/>
            <w:noProof/>
          </w:rPr>
          <w:t>11.1.3.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publication statement</w:t>
        </w:r>
        <w:r w:rsidR="00E90D07">
          <w:rPr>
            <w:noProof/>
            <w:webHidden/>
          </w:rPr>
          <w:tab/>
        </w:r>
        <w:r w:rsidR="00E90D07">
          <w:rPr>
            <w:noProof/>
            <w:webHidden/>
          </w:rPr>
          <w:fldChar w:fldCharType="begin"/>
        </w:r>
        <w:r w:rsidR="00E90D07">
          <w:rPr>
            <w:noProof/>
            <w:webHidden/>
          </w:rPr>
          <w:instrText xml:space="preserve"> PAGEREF _Toc74733608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7E5A12A0" w14:textId="027283FA"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609"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Original Document</w:t>
        </w:r>
        <w:r w:rsidR="00E90D07">
          <w:rPr>
            <w:noProof/>
            <w:webHidden/>
          </w:rPr>
          <w:tab/>
        </w:r>
        <w:r w:rsidR="00E90D07">
          <w:rPr>
            <w:noProof/>
            <w:webHidden/>
          </w:rPr>
          <w:fldChar w:fldCharType="begin"/>
        </w:r>
        <w:r w:rsidR="00E90D07">
          <w:rPr>
            <w:noProof/>
            <w:webHidden/>
          </w:rPr>
          <w:instrText xml:space="preserve"> PAGEREF _Toc74733609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60896E4C" w14:textId="704F9AB9" w:rsidR="00E90D07" w:rsidRDefault="00C5363C">
      <w:pPr>
        <w:pStyle w:val="TJ3"/>
        <w:rPr>
          <w:rFonts w:asciiTheme="minorHAnsi" w:eastAsia="SimSun" w:hAnsiTheme="minorHAnsi" w:cstheme="minorBidi"/>
          <w:noProof/>
          <w:sz w:val="22"/>
          <w:szCs w:val="20"/>
          <w:lang w:val="hu-HU" w:eastAsia="zh-CN" w:bidi="hi-IN"/>
        </w:rPr>
      </w:pPr>
      <w:hyperlink w:anchor="_Toc74733610" w:history="1">
        <w:r w:rsidR="00E90D07" w:rsidRPr="00633939">
          <w:rPr>
            <w:rStyle w:val="Hiperhivatkozs"/>
            <w:noProof/>
          </w:rPr>
          <w:t>11.2.1.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hand description</w:t>
        </w:r>
        <w:r w:rsidR="00E90D07">
          <w:rPr>
            <w:noProof/>
            <w:webHidden/>
          </w:rPr>
          <w:tab/>
        </w:r>
        <w:r w:rsidR="00E90D07">
          <w:rPr>
            <w:noProof/>
            <w:webHidden/>
          </w:rPr>
          <w:fldChar w:fldCharType="begin"/>
        </w:r>
        <w:r w:rsidR="00E90D07">
          <w:rPr>
            <w:noProof/>
            <w:webHidden/>
          </w:rPr>
          <w:instrText xml:space="preserve"> PAGEREF _Toc74733610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1359424A" w14:textId="2F735BA7" w:rsidR="00E90D07" w:rsidRDefault="00C5363C">
      <w:pPr>
        <w:pStyle w:val="TJ2"/>
        <w:tabs>
          <w:tab w:val="left" w:pos="880"/>
        </w:tabs>
        <w:rPr>
          <w:rFonts w:asciiTheme="minorHAnsi" w:eastAsia="SimSun" w:hAnsiTheme="minorHAnsi" w:cstheme="minorBidi"/>
          <w:noProof/>
          <w:sz w:val="22"/>
          <w:szCs w:val="20"/>
          <w:lang w:val="hu-HU" w:eastAsia="zh-CN" w:bidi="hi-IN"/>
        </w:rPr>
      </w:pPr>
      <w:hyperlink w:anchor="_Toc74733611" w:history="1">
        <w:r w:rsidR="00E90D07" w:rsidRPr="00633939">
          <w:rPr>
            <w:rStyle w:val="Hiperhivatkozs"/>
            <w:noProof/>
          </w:rPr>
          <w:t>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Keeping Track of File History</w:t>
        </w:r>
        <w:r w:rsidR="00E90D07">
          <w:rPr>
            <w:noProof/>
            <w:webHidden/>
          </w:rPr>
          <w:tab/>
        </w:r>
        <w:r w:rsidR="00E90D07">
          <w:rPr>
            <w:noProof/>
            <w:webHidden/>
          </w:rPr>
          <w:fldChar w:fldCharType="begin"/>
        </w:r>
        <w:r w:rsidR="00E90D07">
          <w:rPr>
            <w:noProof/>
            <w:webHidden/>
          </w:rPr>
          <w:instrText xml:space="preserve"> PAGEREF _Toc74733611 \h </w:instrText>
        </w:r>
        <w:r w:rsidR="00E90D07">
          <w:rPr>
            <w:noProof/>
            <w:webHidden/>
          </w:rPr>
        </w:r>
        <w:r w:rsidR="00E90D07">
          <w:rPr>
            <w:noProof/>
            <w:webHidden/>
          </w:rPr>
          <w:fldChar w:fldCharType="separate"/>
        </w:r>
        <w:r w:rsidR="00E90D07">
          <w:rPr>
            <w:noProof/>
            <w:webHidden/>
          </w:rPr>
          <w:t>136</w:t>
        </w:r>
        <w:r w:rsidR="00E90D07">
          <w:rPr>
            <w:noProof/>
            <w:webHidden/>
          </w:rPr>
          <w:fldChar w:fldCharType="end"/>
        </w:r>
      </w:hyperlink>
    </w:p>
    <w:p w14:paraId="6250BAD7" w14:textId="041FA2A3" w:rsidR="00E90D07" w:rsidRDefault="00C5363C">
      <w:pPr>
        <w:pStyle w:val="TJ1"/>
        <w:rPr>
          <w:rFonts w:asciiTheme="minorHAnsi" w:eastAsia="SimSun" w:hAnsiTheme="minorHAnsi" w:cstheme="minorBidi"/>
          <w:b w:val="0"/>
          <w:noProof/>
          <w:szCs w:val="20"/>
          <w:lang w:val="hu-HU" w:eastAsia="zh-CN" w:bidi="hi-IN"/>
        </w:rPr>
      </w:pPr>
      <w:hyperlink w:anchor="_Toc74733612" w:history="1">
        <w:r w:rsidR="00E90D07" w:rsidRPr="00633939">
          <w:rPr>
            <w:rStyle w:val="Hiperhivatkozs"/>
            <w:noProof/>
          </w:rPr>
          <w:t>Appendices</w:t>
        </w:r>
        <w:r w:rsidR="00E90D07">
          <w:rPr>
            <w:noProof/>
            <w:webHidden/>
          </w:rPr>
          <w:tab/>
        </w:r>
        <w:r w:rsidR="00E90D07">
          <w:rPr>
            <w:noProof/>
            <w:webHidden/>
          </w:rPr>
          <w:fldChar w:fldCharType="begin"/>
        </w:r>
        <w:r w:rsidR="00E90D07">
          <w:rPr>
            <w:noProof/>
            <w:webHidden/>
          </w:rPr>
          <w:instrText xml:space="preserve"> PAGEREF _Toc74733612 \h </w:instrText>
        </w:r>
        <w:r w:rsidR="00E90D07">
          <w:rPr>
            <w:noProof/>
            <w:webHidden/>
          </w:rPr>
        </w:r>
        <w:r w:rsidR="00E90D07">
          <w:rPr>
            <w:noProof/>
            <w:webHidden/>
          </w:rPr>
          <w:fldChar w:fldCharType="separate"/>
        </w:r>
        <w:r w:rsidR="00E90D07">
          <w:rPr>
            <w:noProof/>
            <w:webHidden/>
          </w:rPr>
          <w:t>138</w:t>
        </w:r>
        <w:r w:rsidR="00E90D07">
          <w:rPr>
            <w:noProof/>
            <w:webHidden/>
          </w:rPr>
          <w:fldChar w:fldCharType="end"/>
        </w:r>
      </w:hyperlink>
    </w:p>
    <w:p w14:paraId="4E1CBF84" w14:textId="253B1912" w:rsidR="00E90D07" w:rsidRDefault="00C5363C">
      <w:pPr>
        <w:pStyle w:val="TJ1"/>
        <w:rPr>
          <w:rFonts w:asciiTheme="minorHAnsi" w:eastAsia="SimSun" w:hAnsiTheme="minorHAnsi" w:cstheme="minorBidi"/>
          <w:b w:val="0"/>
          <w:noProof/>
          <w:szCs w:val="20"/>
          <w:lang w:val="hu-HU" w:eastAsia="zh-CN" w:bidi="hi-IN"/>
        </w:rPr>
      </w:pPr>
      <w:hyperlink w:anchor="_Toc74733613" w:history="1">
        <w:r w:rsidR="00E90D07" w:rsidRPr="00633939">
          <w:rPr>
            <w:rStyle w:val="Hiperhivatkozs"/>
            <w:noProof/>
          </w:rPr>
          <w:t>Appendix A. Converting CII/EI Markup Conventions to EpiDoc</w:t>
        </w:r>
        <w:r w:rsidR="00E90D07">
          <w:rPr>
            <w:noProof/>
            <w:webHidden/>
          </w:rPr>
          <w:tab/>
        </w:r>
        <w:r w:rsidR="00E90D07">
          <w:rPr>
            <w:noProof/>
            <w:webHidden/>
          </w:rPr>
          <w:fldChar w:fldCharType="begin"/>
        </w:r>
        <w:r w:rsidR="00E90D07">
          <w:rPr>
            <w:noProof/>
            <w:webHidden/>
          </w:rPr>
          <w:instrText xml:space="preserve"> PAGEREF _Toc74733613 \h </w:instrText>
        </w:r>
        <w:r w:rsidR="00E90D07">
          <w:rPr>
            <w:noProof/>
            <w:webHidden/>
          </w:rPr>
        </w:r>
        <w:r w:rsidR="00E90D07">
          <w:rPr>
            <w:noProof/>
            <w:webHidden/>
          </w:rPr>
          <w:fldChar w:fldCharType="separate"/>
        </w:r>
        <w:r w:rsidR="00E90D07">
          <w:rPr>
            <w:noProof/>
            <w:webHidden/>
          </w:rPr>
          <w:t>139</w:t>
        </w:r>
        <w:r w:rsidR="00E90D07">
          <w:rPr>
            <w:noProof/>
            <w:webHidden/>
          </w:rPr>
          <w:fldChar w:fldCharType="end"/>
        </w:r>
      </w:hyperlink>
    </w:p>
    <w:p w14:paraId="3FEC1CFF" w14:textId="303F2CD7" w:rsidR="00E90D07" w:rsidRDefault="00C5363C">
      <w:pPr>
        <w:pStyle w:val="TJ1"/>
        <w:rPr>
          <w:rFonts w:asciiTheme="minorHAnsi" w:eastAsia="SimSun" w:hAnsiTheme="minorHAnsi" w:cstheme="minorBidi"/>
          <w:b w:val="0"/>
          <w:noProof/>
          <w:szCs w:val="20"/>
          <w:lang w:val="hu-HU" w:eastAsia="zh-CN" w:bidi="hi-IN"/>
        </w:rPr>
      </w:pPr>
      <w:hyperlink w:anchor="_Toc74733614" w:history="1">
        <w:r w:rsidR="00E90D07" w:rsidRPr="00633939">
          <w:rPr>
            <w:rStyle w:val="Hiperhivatkozs"/>
            <w:noProof/>
          </w:rPr>
          <w:t>Appendix B. Metre (Prosody)</w:t>
        </w:r>
        <w:r w:rsidR="00E90D07">
          <w:rPr>
            <w:noProof/>
            <w:webHidden/>
          </w:rPr>
          <w:tab/>
        </w:r>
        <w:r w:rsidR="00E90D07">
          <w:rPr>
            <w:noProof/>
            <w:webHidden/>
          </w:rPr>
          <w:fldChar w:fldCharType="begin"/>
        </w:r>
        <w:r w:rsidR="00E90D07">
          <w:rPr>
            <w:noProof/>
            <w:webHidden/>
          </w:rPr>
          <w:instrText xml:space="preserve"> PAGEREF _Toc74733614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602127A5" w14:textId="7F29BB34" w:rsidR="00E90D07" w:rsidRDefault="00C5363C">
      <w:pPr>
        <w:pStyle w:val="TJ2"/>
        <w:rPr>
          <w:rFonts w:asciiTheme="minorHAnsi" w:eastAsia="SimSun" w:hAnsiTheme="minorHAnsi" w:cstheme="minorBidi"/>
          <w:noProof/>
          <w:sz w:val="22"/>
          <w:szCs w:val="20"/>
          <w:lang w:val="hu-HU" w:eastAsia="zh-CN" w:bidi="hi-IN"/>
        </w:rPr>
      </w:pPr>
      <w:hyperlink w:anchor="_Toc74733615" w:history="1">
        <w:r w:rsidR="00E90D07" w:rsidRPr="00633939">
          <w:rPr>
            <w:rStyle w:val="Hiperhivatkozs"/>
            <w:noProof/>
          </w:rPr>
          <w:t>Appendix B.1. Looking up Sanskrit metres</w:t>
        </w:r>
        <w:r w:rsidR="00E90D07">
          <w:rPr>
            <w:noProof/>
            <w:webHidden/>
          </w:rPr>
          <w:tab/>
        </w:r>
        <w:r w:rsidR="00E90D07">
          <w:rPr>
            <w:noProof/>
            <w:webHidden/>
          </w:rPr>
          <w:fldChar w:fldCharType="begin"/>
        </w:r>
        <w:r w:rsidR="00E90D07">
          <w:rPr>
            <w:noProof/>
            <w:webHidden/>
          </w:rPr>
          <w:instrText xml:space="preserve"> PAGEREF _Toc74733615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72FAC9F1" w14:textId="56510BD1" w:rsidR="00E90D07" w:rsidRDefault="00C5363C">
      <w:pPr>
        <w:pStyle w:val="TJ2"/>
        <w:rPr>
          <w:rFonts w:asciiTheme="minorHAnsi" w:eastAsia="SimSun" w:hAnsiTheme="minorHAnsi" w:cstheme="minorBidi"/>
          <w:noProof/>
          <w:sz w:val="22"/>
          <w:szCs w:val="20"/>
          <w:lang w:val="hu-HU" w:eastAsia="zh-CN" w:bidi="hi-IN"/>
        </w:rPr>
      </w:pPr>
      <w:hyperlink w:anchor="_Toc74733616" w:history="1">
        <w:r w:rsidR="00E90D07" w:rsidRPr="00633939">
          <w:rPr>
            <w:rStyle w:val="Hiperhivatkozs"/>
            <w:noProof/>
          </w:rPr>
          <w:t>Appendix B.2. Syllable length</w:t>
        </w:r>
        <w:r w:rsidR="00E90D07">
          <w:rPr>
            <w:noProof/>
            <w:webHidden/>
          </w:rPr>
          <w:tab/>
        </w:r>
        <w:r w:rsidR="00E90D07">
          <w:rPr>
            <w:noProof/>
            <w:webHidden/>
          </w:rPr>
          <w:fldChar w:fldCharType="begin"/>
        </w:r>
        <w:r w:rsidR="00E90D07">
          <w:rPr>
            <w:noProof/>
            <w:webHidden/>
          </w:rPr>
          <w:instrText xml:space="preserve"> PAGEREF _Toc74733616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1A221D10" w14:textId="2C63ECC7" w:rsidR="00E90D07" w:rsidRDefault="00C5363C">
      <w:pPr>
        <w:pStyle w:val="TJ2"/>
        <w:rPr>
          <w:rFonts w:asciiTheme="minorHAnsi" w:eastAsia="SimSun" w:hAnsiTheme="minorHAnsi" w:cstheme="minorBidi"/>
          <w:noProof/>
          <w:sz w:val="22"/>
          <w:szCs w:val="20"/>
          <w:lang w:val="hu-HU" w:eastAsia="zh-CN" w:bidi="hi-IN"/>
        </w:rPr>
      </w:pPr>
      <w:hyperlink w:anchor="_Toc74733617" w:history="1">
        <w:r w:rsidR="00E90D07" w:rsidRPr="00633939">
          <w:rPr>
            <w:rStyle w:val="Hiperhivatkozs"/>
            <w:noProof/>
          </w:rPr>
          <w:t>Appendix B.3. Prosodic code</w:t>
        </w:r>
        <w:r w:rsidR="00E90D07">
          <w:rPr>
            <w:noProof/>
            <w:webHidden/>
          </w:rPr>
          <w:tab/>
        </w:r>
        <w:r w:rsidR="00E90D07">
          <w:rPr>
            <w:noProof/>
            <w:webHidden/>
          </w:rPr>
          <w:fldChar w:fldCharType="begin"/>
        </w:r>
        <w:r w:rsidR="00E90D07">
          <w:rPr>
            <w:noProof/>
            <w:webHidden/>
          </w:rPr>
          <w:instrText xml:space="preserve"> PAGEREF _Toc74733617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29C1A1B1" w14:textId="104ACDEE" w:rsidR="00E90D07" w:rsidRDefault="00C5363C">
      <w:pPr>
        <w:pStyle w:val="TJ2"/>
        <w:rPr>
          <w:rFonts w:asciiTheme="minorHAnsi" w:eastAsia="SimSun" w:hAnsiTheme="minorHAnsi" w:cstheme="minorBidi"/>
          <w:noProof/>
          <w:sz w:val="22"/>
          <w:szCs w:val="20"/>
          <w:lang w:val="hu-HU" w:eastAsia="zh-CN" w:bidi="hi-IN"/>
        </w:rPr>
      </w:pPr>
      <w:hyperlink w:anchor="_Toc74733618" w:history="1">
        <w:r w:rsidR="00E90D07" w:rsidRPr="00633939">
          <w:rPr>
            <w:rStyle w:val="Hiperhivatkozs"/>
            <w:noProof/>
          </w:rPr>
          <w:t>Appendix B.4. Sanskrit, Prakrit and Sanskrit-Based metres</w:t>
        </w:r>
        <w:r w:rsidR="00E90D07">
          <w:rPr>
            <w:noProof/>
            <w:webHidden/>
          </w:rPr>
          <w:tab/>
        </w:r>
        <w:r w:rsidR="00E90D07">
          <w:rPr>
            <w:noProof/>
            <w:webHidden/>
          </w:rPr>
          <w:fldChar w:fldCharType="begin"/>
        </w:r>
        <w:r w:rsidR="00E90D07">
          <w:rPr>
            <w:noProof/>
            <w:webHidden/>
          </w:rPr>
          <w:instrText xml:space="preserve"> PAGEREF _Toc74733618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0464C398" w14:textId="7BC08690" w:rsidR="00E90D07" w:rsidRDefault="00C5363C">
      <w:pPr>
        <w:pStyle w:val="TJ3"/>
        <w:rPr>
          <w:rFonts w:asciiTheme="minorHAnsi" w:eastAsia="SimSun" w:hAnsiTheme="minorHAnsi" w:cstheme="minorBidi"/>
          <w:noProof/>
          <w:sz w:val="22"/>
          <w:szCs w:val="20"/>
          <w:lang w:val="hu-HU" w:eastAsia="zh-CN" w:bidi="hi-IN"/>
        </w:rPr>
      </w:pPr>
      <w:hyperlink w:anchor="_Toc74733619" w:history="1">
        <w:r w:rsidR="00E90D07" w:rsidRPr="00633939">
          <w:rPr>
            <w:rStyle w:val="Hiperhivatkozs"/>
            <w:noProof/>
          </w:rPr>
          <w:t>Appendix B.4.1. Syllabic metres (</w:t>
        </w:r>
        <w:r w:rsidR="00E90D07" w:rsidRPr="00633939">
          <w:rPr>
            <w:rStyle w:val="Hiperhivatkozs"/>
            <w:i/>
            <w:noProof/>
          </w:rPr>
          <w:t>varṇavr̥tta</w:t>
        </w:r>
        <w:r w:rsidR="00E90D07" w:rsidRPr="00633939">
          <w:rPr>
            <w:rStyle w:val="Hiperhivatkozs"/>
            <w:noProof/>
          </w:rPr>
          <w:t>)</w:t>
        </w:r>
        <w:r w:rsidR="00E90D07">
          <w:rPr>
            <w:noProof/>
            <w:webHidden/>
          </w:rPr>
          <w:tab/>
        </w:r>
        <w:r w:rsidR="00E90D07">
          <w:rPr>
            <w:noProof/>
            <w:webHidden/>
          </w:rPr>
          <w:fldChar w:fldCharType="begin"/>
        </w:r>
        <w:r w:rsidR="00E90D07">
          <w:rPr>
            <w:noProof/>
            <w:webHidden/>
          </w:rPr>
          <w:instrText xml:space="preserve"> PAGEREF _Toc74733619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28B04BDA" w14:textId="225F4B6C" w:rsidR="00E90D07" w:rsidRDefault="00C5363C">
      <w:pPr>
        <w:pStyle w:val="TJ3"/>
        <w:rPr>
          <w:rFonts w:asciiTheme="minorHAnsi" w:eastAsia="SimSun" w:hAnsiTheme="minorHAnsi" w:cstheme="minorBidi"/>
          <w:noProof/>
          <w:sz w:val="22"/>
          <w:szCs w:val="20"/>
          <w:lang w:val="hu-HU" w:eastAsia="zh-CN" w:bidi="hi-IN"/>
        </w:rPr>
      </w:pPr>
      <w:hyperlink w:anchor="_Toc74733620" w:history="1">
        <w:r w:rsidR="00E90D07" w:rsidRPr="00633939">
          <w:rPr>
            <w:rStyle w:val="Hiperhivatkozs"/>
            <w:noProof/>
          </w:rPr>
          <w:t>Appendix B.4.2. Moraic metres</w:t>
        </w:r>
        <w:r w:rsidR="00E90D07">
          <w:rPr>
            <w:noProof/>
            <w:webHidden/>
          </w:rPr>
          <w:tab/>
        </w:r>
        <w:r w:rsidR="00E90D07">
          <w:rPr>
            <w:noProof/>
            <w:webHidden/>
          </w:rPr>
          <w:fldChar w:fldCharType="begin"/>
        </w:r>
        <w:r w:rsidR="00E90D07">
          <w:rPr>
            <w:noProof/>
            <w:webHidden/>
          </w:rPr>
          <w:instrText xml:space="preserve"> PAGEREF _Toc74733620 \h </w:instrText>
        </w:r>
        <w:r w:rsidR="00E90D07">
          <w:rPr>
            <w:noProof/>
            <w:webHidden/>
          </w:rPr>
        </w:r>
        <w:r w:rsidR="00E90D07">
          <w:rPr>
            <w:noProof/>
            <w:webHidden/>
          </w:rPr>
          <w:fldChar w:fldCharType="separate"/>
        </w:r>
        <w:r w:rsidR="00E90D07">
          <w:rPr>
            <w:noProof/>
            <w:webHidden/>
          </w:rPr>
          <w:t>145</w:t>
        </w:r>
        <w:r w:rsidR="00E90D07">
          <w:rPr>
            <w:noProof/>
            <w:webHidden/>
          </w:rPr>
          <w:fldChar w:fldCharType="end"/>
        </w:r>
      </w:hyperlink>
    </w:p>
    <w:p w14:paraId="0E5AB56D" w14:textId="6A22961E" w:rsidR="00E90D07" w:rsidRDefault="00C5363C">
      <w:pPr>
        <w:pStyle w:val="TJ3"/>
        <w:rPr>
          <w:rFonts w:asciiTheme="minorHAnsi" w:eastAsia="SimSun" w:hAnsiTheme="minorHAnsi" w:cstheme="minorBidi"/>
          <w:noProof/>
          <w:sz w:val="22"/>
          <w:szCs w:val="20"/>
          <w:lang w:val="hu-HU" w:eastAsia="zh-CN" w:bidi="hi-IN"/>
        </w:rPr>
      </w:pPr>
      <w:hyperlink w:anchor="_Toc74733621" w:history="1">
        <w:r w:rsidR="00E90D07" w:rsidRPr="00633939">
          <w:rPr>
            <w:rStyle w:val="Hiperhivatkozs"/>
            <w:noProof/>
          </w:rPr>
          <w:t>Appendix B.4.3.</w:t>
        </w:r>
        <w:r w:rsidR="00E90D07" w:rsidRPr="00633939">
          <w:rPr>
            <w:rStyle w:val="Hiperhivatkozs"/>
            <w:i/>
            <w:noProof/>
          </w:rPr>
          <w:t xml:space="preserve"> Anuṣṭubh</w:t>
        </w:r>
        <w:r w:rsidR="00E90D07" w:rsidRPr="00633939">
          <w:rPr>
            <w:rStyle w:val="Hiperhivatkozs"/>
            <w:noProof/>
          </w:rPr>
          <w:t xml:space="preserve"> details</w:t>
        </w:r>
        <w:r w:rsidR="00E90D07">
          <w:rPr>
            <w:noProof/>
            <w:webHidden/>
          </w:rPr>
          <w:tab/>
        </w:r>
        <w:r w:rsidR="00E90D07">
          <w:rPr>
            <w:noProof/>
            <w:webHidden/>
          </w:rPr>
          <w:fldChar w:fldCharType="begin"/>
        </w:r>
        <w:r w:rsidR="00E90D07">
          <w:rPr>
            <w:noProof/>
            <w:webHidden/>
          </w:rPr>
          <w:instrText xml:space="preserve"> PAGEREF _Toc74733621 \h </w:instrText>
        </w:r>
        <w:r w:rsidR="00E90D07">
          <w:rPr>
            <w:noProof/>
            <w:webHidden/>
          </w:rPr>
        </w:r>
        <w:r w:rsidR="00E90D07">
          <w:rPr>
            <w:noProof/>
            <w:webHidden/>
          </w:rPr>
          <w:fldChar w:fldCharType="separate"/>
        </w:r>
        <w:r w:rsidR="00E90D07">
          <w:rPr>
            <w:noProof/>
            <w:webHidden/>
          </w:rPr>
          <w:t>147</w:t>
        </w:r>
        <w:r w:rsidR="00E90D07">
          <w:rPr>
            <w:noProof/>
            <w:webHidden/>
          </w:rPr>
          <w:fldChar w:fldCharType="end"/>
        </w:r>
      </w:hyperlink>
    </w:p>
    <w:p w14:paraId="48EED829" w14:textId="24A47DA1" w:rsidR="00E90D07" w:rsidRDefault="00C5363C">
      <w:pPr>
        <w:pStyle w:val="TJ3"/>
        <w:rPr>
          <w:rFonts w:asciiTheme="minorHAnsi" w:eastAsia="SimSun" w:hAnsiTheme="minorHAnsi" w:cstheme="minorBidi"/>
          <w:noProof/>
          <w:sz w:val="22"/>
          <w:szCs w:val="20"/>
          <w:lang w:val="hu-HU" w:eastAsia="zh-CN" w:bidi="hi-IN"/>
        </w:rPr>
      </w:pPr>
      <w:hyperlink w:anchor="_Toc74733622" w:history="1">
        <w:r w:rsidR="00E90D07" w:rsidRPr="00633939">
          <w:rPr>
            <w:rStyle w:val="Hiperhivatkozs"/>
            <w:noProof/>
          </w:rPr>
          <w:t xml:space="preserve">Appendix B.4.4. The </w:t>
        </w:r>
        <w:r w:rsidR="00E90D07" w:rsidRPr="00633939">
          <w:rPr>
            <w:rStyle w:val="Hiperhivatkozs"/>
            <w:i/>
            <w:noProof/>
          </w:rPr>
          <w:t>upajāti</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_Toc74733622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DE77444" w14:textId="31FAB292" w:rsidR="00E90D07" w:rsidRDefault="00C5363C">
      <w:pPr>
        <w:pStyle w:val="TJ3"/>
        <w:rPr>
          <w:rFonts w:asciiTheme="minorHAnsi" w:eastAsia="SimSun" w:hAnsiTheme="minorHAnsi" w:cstheme="minorBidi"/>
          <w:noProof/>
          <w:sz w:val="22"/>
          <w:szCs w:val="20"/>
          <w:lang w:val="hu-HU" w:eastAsia="zh-CN" w:bidi="hi-IN"/>
        </w:rPr>
      </w:pPr>
      <w:hyperlink w:anchor="_Toc74733623" w:history="1">
        <w:r w:rsidR="00E90D07" w:rsidRPr="00633939">
          <w:rPr>
            <w:rStyle w:val="Hiperhivatkozs"/>
            <w:noProof/>
          </w:rPr>
          <w:t xml:space="preserve">Appendix B.4.5. The </w:t>
        </w:r>
        <w:r w:rsidR="00E90D07" w:rsidRPr="00633939">
          <w:rPr>
            <w:rStyle w:val="Hiperhivatkozs"/>
            <w:i/>
            <w:noProof/>
          </w:rPr>
          <w:t>vaitālīya</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_Toc74733623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364003E" w14:textId="75C4A73F" w:rsidR="00E90D07" w:rsidRDefault="00C5363C">
      <w:pPr>
        <w:pStyle w:val="TJ3"/>
        <w:rPr>
          <w:rFonts w:asciiTheme="minorHAnsi" w:eastAsia="SimSun" w:hAnsiTheme="minorHAnsi" w:cstheme="minorBidi"/>
          <w:noProof/>
          <w:sz w:val="22"/>
          <w:szCs w:val="20"/>
          <w:lang w:val="hu-HU" w:eastAsia="zh-CN" w:bidi="hi-IN"/>
        </w:rPr>
      </w:pPr>
      <w:hyperlink w:anchor="_Toc74733624" w:history="1">
        <w:r w:rsidR="00E90D07" w:rsidRPr="00633939">
          <w:rPr>
            <w:rStyle w:val="Hiperhivatkozs"/>
            <w:noProof/>
          </w:rPr>
          <w:t>Appendix B.4.6. Vedic trimeter</w:t>
        </w:r>
        <w:r w:rsidR="00E90D07">
          <w:rPr>
            <w:noProof/>
            <w:webHidden/>
          </w:rPr>
          <w:tab/>
        </w:r>
        <w:r w:rsidR="00E90D07">
          <w:rPr>
            <w:noProof/>
            <w:webHidden/>
          </w:rPr>
          <w:fldChar w:fldCharType="begin"/>
        </w:r>
        <w:r w:rsidR="00E90D07">
          <w:rPr>
            <w:noProof/>
            <w:webHidden/>
          </w:rPr>
          <w:instrText xml:space="preserve"> PAGEREF _Toc74733624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2E69EC18" w14:textId="52F50BC5" w:rsidR="00E90D07" w:rsidRDefault="00C5363C">
      <w:pPr>
        <w:pStyle w:val="TJ3"/>
        <w:rPr>
          <w:rFonts w:asciiTheme="minorHAnsi" w:eastAsia="SimSun" w:hAnsiTheme="minorHAnsi" w:cstheme="minorBidi"/>
          <w:noProof/>
          <w:sz w:val="22"/>
          <w:szCs w:val="20"/>
          <w:lang w:val="hu-HU" w:eastAsia="zh-CN" w:bidi="hi-IN"/>
        </w:rPr>
      </w:pPr>
      <w:hyperlink w:anchor="_Toc74733625" w:history="1">
        <w:r w:rsidR="00E90D07" w:rsidRPr="00633939">
          <w:rPr>
            <w:rStyle w:val="Hiperhivatkozs"/>
            <w:noProof/>
          </w:rPr>
          <w:t>Appendix B.4.7. Other semi-syllabic metres</w:t>
        </w:r>
        <w:r w:rsidR="00E90D07">
          <w:rPr>
            <w:noProof/>
            <w:webHidden/>
          </w:rPr>
          <w:tab/>
        </w:r>
        <w:r w:rsidR="00E90D07">
          <w:rPr>
            <w:noProof/>
            <w:webHidden/>
          </w:rPr>
          <w:fldChar w:fldCharType="begin"/>
        </w:r>
        <w:r w:rsidR="00E90D07">
          <w:rPr>
            <w:noProof/>
            <w:webHidden/>
          </w:rPr>
          <w:instrText xml:space="preserve"> PAGEREF _Toc74733625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30931695" w14:textId="5C4F9C8C" w:rsidR="00E90D07" w:rsidRDefault="00C5363C">
      <w:pPr>
        <w:pStyle w:val="TJ2"/>
        <w:rPr>
          <w:rFonts w:asciiTheme="minorHAnsi" w:eastAsia="SimSun" w:hAnsiTheme="minorHAnsi" w:cstheme="minorBidi"/>
          <w:noProof/>
          <w:sz w:val="22"/>
          <w:szCs w:val="20"/>
          <w:lang w:val="hu-HU" w:eastAsia="zh-CN" w:bidi="hi-IN"/>
        </w:rPr>
      </w:pPr>
      <w:hyperlink w:anchor="_Toc74733626" w:history="1">
        <w:r w:rsidR="00E90D07" w:rsidRPr="00633939">
          <w:rPr>
            <w:rStyle w:val="Hiperhivatkozs"/>
            <w:noProof/>
          </w:rPr>
          <w:t>Appendix B.5. Tamil metres</w:t>
        </w:r>
        <w:r w:rsidR="00E90D07">
          <w:rPr>
            <w:noProof/>
            <w:webHidden/>
          </w:rPr>
          <w:tab/>
        </w:r>
        <w:r w:rsidR="00E90D07">
          <w:rPr>
            <w:noProof/>
            <w:webHidden/>
          </w:rPr>
          <w:fldChar w:fldCharType="begin"/>
        </w:r>
        <w:r w:rsidR="00E90D07">
          <w:rPr>
            <w:noProof/>
            <w:webHidden/>
          </w:rPr>
          <w:instrText xml:space="preserve"> PAGEREF _Toc74733626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15D61F02" w14:textId="6A8A1E07" w:rsidR="00E90D07" w:rsidRDefault="00C5363C">
      <w:pPr>
        <w:pStyle w:val="TJ1"/>
        <w:rPr>
          <w:rFonts w:asciiTheme="minorHAnsi" w:eastAsia="SimSun" w:hAnsiTheme="minorHAnsi" w:cstheme="minorBidi"/>
          <w:b w:val="0"/>
          <w:noProof/>
          <w:szCs w:val="20"/>
          <w:lang w:val="hu-HU" w:eastAsia="zh-CN" w:bidi="hi-IN"/>
        </w:rPr>
      </w:pPr>
      <w:hyperlink w:anchor="_Toc74733627" w:history="1">
        <w:r w:rsidR="00E90D07" w:rsidRPr="00633939">
          <w:rPr>
            <w:rStyle w:val="Hiperhivatkozs"/>
            <w:noProof/>
          </w:rPr>
          <w:t>Appendix C. “Case Studies” in Encoding Complex Layout</w:t>
        </w:r>
        <w:r w:rsidR="00E90D07">
          <w:rPr>
            <w:noProof/>
            <w:webHidden/>
          </w:rPr>
          <w:tab/>
        </w:r>
        <w:r w:rsidR="00E90D07">
          <w:rPr>
            <w:noProof/>
            <w:webHidden/>
          </w:rPr>
          <w:fldChar w:fldCharType="begin"/>
        </w:r>
        <w:r w:rsidR="00E90D07">
          <w:rPr>
            <w:noProof/>
            <w:webHidden/>
          </w:rPr>
          <w:instrText xml:space="preserve"> PAGEREF _Toc74733627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52705123" w14:textId="7E3C9EAA" w:rsidR="00E90D07" w:rsidRDefault="00C5363C">
      <w:pPr>
        <w:pStyle w:val="TJ2"/>
        <w:rPr>
          <w:rFonts w:asciiTheme="minorHAnsi" w:eastAsia="SimSun" w:hAnsiTheme="minorHAnsi" w:cstheme="minorBidi"/>
          <w:noProof/>
          <w:sz w:val="22"/>
          <w:szCs w:val="20"/>
          <w:lang w:val="hu-HU" w:eastAsia="zh-CN" w:bidi="hi-IN"/>
        </w:rPr>
      </w:pPr>
      <w:hyperlink w:anchor="_Toc74733628" w:history="1">
        <w:r w:rsidR="00E90D07" w:rsidRPr="00633939">
          <w:rPr>
            <w:rStyle w:val="Hiperhivatkozs"/>
            <w:noProof/>
          </w:rPr>
          <w:t>Case study 1: four-faced stele</w:t>
        </w:r>
        <w:r w:rsidR="00E90D07">
          <w:rPr>
            <w:noProof/>
            <w:webHidden/>
          </w:rPr>
          <w:tab/>
        </w:r>
        <w:r w:rsidR="00E90D07">
          <w:rPr>
            <w:noProof/>
            <w:webHidden/>
          </w:rPr>
          <w:fldChar w:fldCharType="begin"/>
        </w:r>
        <w:r w:rsidR="00E90D07">
          <w:rPr>
            <w:noProof/>
            <w:webHidden/>
          </w:rPr>
          <w:instrText xml:space="preserve"> PAGEREF _Toc74733628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39E59B82" w14:textId="24884D24" w:rsidR="00E90D07" w:rsidRDefault="00C5363C">
      <w:pPr>
        <w:pStyle w:val="TJ2"/>
        <w:rPr>
          <w:rFonts w:asciiTheme="minorHAnsi" w:eastAsia="SimSun" w:hAnsiTheme="minorHAnsi" w:cstheme="minorBidi"/>
          <w:noProof/>
          <w:sz w:val="22"/>
          <w:szCs w:val="20"/>
          <w:lang w:val="hu-HU" w:eastAsia="zh-CN" w:bidi="hi-IN"/>
        </w:rPr>
      </w:pPr>
      <w:hyperlink w:anchor="_Toc74733629" w:history="1">
        <w:r w:rsidR="00E90D07" w:rsidRPr="00633939">
          <w:rPr>
            <w:rStyle w:val="Hiperhivatkozs"/>
            <w:noProof/>
          </w:rPr>
          <w:t>Case study 2A: copperplate charter with seal and other goodies</w:t>
        </w:r>
        <w:r w:rsidR="00E90D07">
          <w:rPr>
            <w:noProof/>
            <w:webHidden/>
          </w:rPr>
          <w:tab/>
        </w:r>
        <w:r w:rsidR="00E90D07">
          <w:rPr>
            <w:noProof/>
            <w:webHidden/>
          </w:rPr>
          <w:fldChar w:fldCharType="begin"/>
        </w:r>
        <w:r w:rsidR="00E90D07">
          <w:rPr>
            <w:noProof/>
            <w:webHidden/>
          </w:rPr>
          <w:instrText xml:space="preserve"> PAGEREF _Toc74733629 \h </w:instrText>
        </w:r>
        <w:r w:rsidR="00E90D07">
          <w:rPr>
            <w:noProof/>
            <w:webHidden/>
          </w:rPr>
        </w:r>
        <w:r w:rsidR="00E90D07">
          <w:rPr>
            <w:noProof/>
            <w:webHidden/>
          </w:rPr>
          <w:fldChar w:fldCharType="separate"/>
        </w:r>
        <w:r w:rsidR="00E90D07">
          <w:rPr>
            <w:noProof/>
            <w:webHidden/>
          </w:rPr>
          <w:t>151</w:t>
        </w:r>
        <w:r w:rsidR="00E90D07">
          <w:rPr>
            <w:noProof/>
            <w:webHidden/>
          </w:rPr>
          <w:fldChar w:fldCharType="end"/>
        </w:r>
      </w:hyperlink>
    </w:p>
    <w:p w14:paraId="388BA45E" w14:textId="21F3D7CE" w:rsidR="00E90D07" w:rsidRDefault="00C5363C">
      <w:pPr>
        <w:pStyle w:val="TJ2"/>
        <w:rPr>
          <w:rFonts w:asciiTheme="minorHAnsi" w:eastAsia="SimSun" w:hAnsiTheme="minorHAnsi" w:cstheme="minorBidi"/>
          <w:noProof/>
          <w:sz w:val="22"/>
          <w:szCs w:val="20"/>
          <w:lang w:val="hu-HU" w:eastAsia="zh-CN" w:bidi="hi-IN"/>
        </w:rPr>
      </w:pPr>
      <w:hyperlink w:anchor="_Toc74733630" w:history="1">
        <w:r w:rsidR="00E90D07" w:rsidRPr="00633939">
          <w:rPr>
            <w:rStyle w:val="Hiperhivatkozs"/>
            <w:noProof/>
          </w:rPr>
          <w:t>Case study 2B: copperplate charter with a lost plate reconstructed</w:t>
        </w:r>
        <w:r w:rsidR="00E90D07">
          <w:rPr>
            <w:noProof/>
            <w:webHidden/>
          </w:rPr>
          <w:tab/>
        </w:r>
        <w:r w:rsidR="00E90D07">
          <w:rPr>
            <w:noProof/>
            <w:webHidden/>
          </w:rPr>
          <w:fldChar w:fldCharType="begin"/>
        </w:r>
        <w:r w:rsidR="00E90D07">
          <w:rPr>
            <w:noProof/>
            <w:webHidden/>
          </w:rPr>
          <w:instrText xml:space="preserve"> PAGEREF _Toc74733630 \h </w:instrText>
        </w:r>
        <w:r w:rsidR="00E90D07">
          <w:rPr>
            <w:noProof/>
            <w:webHidden/>
          </w:rPr>
        </w:r>
        <w:r w:rsidR="00E90D07">
          <w:rPr>
            <w:noProof/>
            <w:webHidden/>
          </w:rPr>
          <w:fldChar w:fldCharType="separate"/>
        </w:r>
        <w:r w:rsidR="00E90D07">
          <w:rPr>
            <w:noProof/>
            <w:webHidden/>
          </w:rPr>
          <w:t>153</w:t>
        </w:r>
        <w:r w:rsidR="00E90D07">
          <w:rPr>
            <w:noProof/>
            <w:webHidden/>
          </w:rPr>
          <w:fldChar w:fldCharType="end"/>
        </w:r>
      </w:hyperlink>
    </w:p>
    <w:p w14:paraId="602D7154" w14:textId="16B26471" w:rsidR="00E90D07" w:rsidRDefault="00C5363C">
      <w:pPr>
        <w:pStyle w:val="TJ2"/>
        <w:rPr>
          <w:rFonts w:asciiTheme="minorHAnsi" w:eastAsia="SimSun" w:hAnsiTheme="minorHAnsi" w:cstheme="minorBidi"/>
          <w:noProof/>
          <w:sz w:val="22"/>
          <w:szCs w:val="20"/>
          <w:lang w:val="hu-HU" w:eastAsia="zh-CN" w:bidi="hi-IN"/>
        </w:rPr>
      </w:pPr>
      <w:hyperlink w:anchor="_Toc74733631" w:history="1">
        <w:r w:rsidR="00E90D07" w:rsidRPr="00633939">
          <w:rPr>
            <w:rStyle w:val="Hiperhivatkozs"/>
            <w:noProof/>
          </w:rPr>
          <w:t>Case study 2C: copperplate charter with a lost plate not reconstructed</w:t>
        </w:r>
        <w:r w:rsidR="00E90D07">
          <w:rPr>
            <w:noProof/>
            <w:webHidden/>
          </w:rPr>
          <w:tab/>
        </w:r>
        <w:r w:rsidR="00E90D07">
          <w:rPr>
            <w:noProof/>
            <w:webHidden/>
          </w:rPr>
          <w:fldChar w:fldCharType="begin"/>
        </w:r>
        <w:r w:rsidR="00E90D07">
          <w:rPr>
            <w:noProof/>
            <w:webHidden/>
          </w:rPr>
          <w:instrText xml:space="preserve"> PAGEREF _Toc74733631 \h </w:instrText>
        </w:r>
        <w:r w:rsidR="00E90D07">
          <w:rPr>
            <w:noProof/>
            <w:webHidden/>
          </w:rPr>
        </w:r>
        <w:r w:rsidR="00E90D07">
          <w:rPr>
            <w:noProof/>
            <w:webHidden/>
          </w:rPr>
          <w:fldChar w:fldCharType="separate"/>
        </w:r>
        <w:r w:rsidR="00E90D07">
          <w:rPr>
            <w:noProof/>
            <w:webHidden/>
          </w:rPr>
          <w:t>154</w:t>
        </w:r>
        <w:r w:rsidR="00E90D07">
          <w:rPr>
            <w:noProof/>
            <w:webHidden/>
          </w:rPr>
          <w:fldChar w:fldCharType="end"/>
        </w:r>
      </w:hyperlink>
    </w:p>
    <w:p w14:paraId="4A6192C9" w14:textId="7ADCEA4C" w:rsidR="00E90D07" w:rsidRDefault="00C5363C">
      <w:pPr>
        <w:pStyle w:val="TJ1"/>
        <w:rPr>
          <w:rFonts w:asciiTheme="minorHAnsi" w:eastAsia="SimSun" w:hAnsiTheme="minorHAnsi" w:cstheme="minorBidi"/>
          <w:b w:val="0"/>
          <w:noProof/>
          <w:szCs w:val="20"/>
          <w:lang w:val="hu-HU" w:eastAsia="zh-CN" w:bidi="hi-IN"/>
        </w:rPr>
      </w:pPr>
      <w:hyperlink w:anchor="_Toc74733632" w:history="1">
        <w:r w:rsidR="00E90D07" w:rsidRPr="00633939">
          <w:rPr>
            <w:rStyle w:val="Hiperhivatkozs"/>
            <w:noProof/>
          </w:rPr>
          <w:t>Appendix D. Language Tags</w:t>
        </w:r>
        <w:r w:rsidR="00E90D07">
          <w:rPr>
            <w:noProof/>
            <w:webHidden/>
          </w:rPr>
          <w:tab/>
        </w:r>
        <w:r w:rsidR="00E90D07">
          <w:rPr>
            <w:noProof/>
            <w:webHidden/>
          </w:rPr>
          <w:fldChar w:fldCharType="begin"/>
        </w:r>
        <w:r w:rsidR="00E90D07">
          <w:rPr>
            <w:noProof/>
            <w:webHidden/>
          </w:rPr>
          <w:instrText xml:space="preserve"> PAGEREF _Toc74733632 \h </w:instrText>
        </w:r>
        <w:r w:rsidR="00E90D07">
          <w:rPr>
            <w:noProof/>
            <w:webHidden/>
          </w:rPr>
        </w:r>
        <w:r w:rsidR="00E90D07">
          <w:rPr>
            <w:noProof/>
            <w:webHidden/>
          </w:rPr>
          <w:fldChar w:fldCharType="separate"/>
        </w:r>
        <w:r w:rsidR="00E90D07">
          <w:rPr>
            <w:noProof/>
            <w:webHidden/>
          </w:rPr>
          <w:t>156</w:t>
        </w:r>
        <w:r w:rsidR="00E90D07">
          <w:rPr>
            <w:noProof/>
            <w:webHidden/>
          </w:rPr>
          <w:fldChar w:fldCharType="end"/>
        </w:r>
      </w:hyperlink>
    </w:p>
    <w:p w14:paraId="1C48F8BF" w14:textId="53BB2CE6" w:rsidR="00E90D07" w:rsidRDefault="00C5363C">
      <w:pPr>
        <w:pStyle w:val="TJ1"/>
        <w:rPr>
          <w:rFonts w:asciiTheme="minorHAnsi" w:eastAsia="SimSun" w:hAnsiTheme="minorHAnsi" w:cstheme="minorBidi"/>
          <w:b w:val="0"/>
          <w:noProof/>
          <w:szCs w:val="20"/>
          <w:lang w:val="hu-HU" w:eastAsia="zh-CN" w:bidi="hi-IN"/>
        </w:rPr>
      </w:pPr>
      <w:hyperlink w:anchor="_Toc74733633" w:history="1">
        <w:r w:rsidR="00E90D07" w:rsidRPr="00633939">
          <w:rPr>
            <w:rStyle w:val="Hiperhivatkozs"/>
            <w:noProof/>
          </w:rPr>
          <w:t>Appendix E. Titling Conventions</w:t>
        </w:r>
        <w:r w:rsidR="00E90D07">
          <w:rPr>
            <w:noProof/>
            <w:webHidden/>
          </w:rPr>
          <w:tab/>
        </w:r>
        <w:r w:rsidR="00E90D07">
          <w:rPr>
            <w:noProof/>
            <w:webHidden/>
          </w:rPr>
          <w:fldChar w:fldCharType="begin"/>
        </w:r>
        <w:r w:rsidR="00E90D07">
          <w:rPr>
            <w:noProof/>
            <w:webHidden/>
          </w:rPr>
          <w:instrText xml:space="preserve"> PAGEREF _Toc74733633 \h </w:instrText>
        </w:r>
        <w:r w:rsidR="00E90D07">
          <w:rPr>
            <w:noProof/>
            <w:webHidden/>
          </w:rPr>
        </w:r>
        <w:r w:rsidR="00E90D07">
          <w:rPr>
            <w:noProof/>
            <w:webHidden/>
          </w:rPr>
          <w:fldChar w:fldCharType="separate"/>
        </w:r>
        <w:r w:rsidR="00E90D07">
          <w:rPr>
            <w:noProof/>
            <w:webHidden/>
          </w:rPr>
          <w:t>157</w:t>
        </w:r>
        <w:r w:rsidR="00E90D07">
          <w:rPr>
            <w:noProof/>
            <w:webHidden/>
          </w:rPr>
          <w:fldChar w:fldCharType="end"/>
        </w:r>
      </w:hyperlink>
    </w:p>
    <w:p w14:paraId="367B750E" w14:textId="41F6F9C2" w:rsidR="00E90D07" w:rsidRDefault="00C5363C">
      <w:pPr>
        <w:pStyle w:val="TJ1"/>
        <w:rPr>
          <w:rFonts w:asciiTheme="minorHAnsi" w:eastAsia="SimSun" w:hAnsiTheme="minorHAnsi" w:cstheme="minorBidi"/>
          <w:b w:val="0"/>
          <w:noProof/>
          <w:szCs w:val="20"/>
          <w:lang w:val="hu-HU" w:eastAsia="zh-CN" w:bidi="hi-IN"/>
        </w:rPr>
      </w:pPr>
      <w:hyperlink w:anchor="_Toc74733634" w:history="1">
        <w:r w:rsidR="00E90D07" w:rsidRPr="00633939">
          <w:rPr>
            <w:rStyle w:val="Hiperhivatkozs"/>
            <w:noProof/>
          </w:rPr>
          <w:t>Appendix F. Normalisation Suggestions</w:t>
        </w:r>
        <w:r w:rsidR="00E90D07">
          <w:rPr>
            <w:noProof/>
            <w:webHidden/>
          </w:rPr>
          <w:tab/>
        </w:r>
        <w:r w:rsidR="00E90D07">
          <w:rPr>
            <w:noProof/>
            <w:webHidden/>
          </w:rPr>
          <w:fldChar w:fldCharType="begin"/>
        </w:r>
        <w:r w:rsidR="00E90D07">
          <w:rPr>
            <w:noProof/>
            <w:webHidden/>
          </w:rPr>
          <w:instrText xml:space="preserve"> PAGEREF _Toc74733634 \h </w:instrText>
        </w:r>
        <w:r w:rsidR="00E90D07">
          <w:rPr>
            <w:noProof/>
            <w:webHidden/>
          </w:rPr>
        </w:r>
        <w:r w:rsidR="00E90D07">
          <w:rPr>
            <w:noProof/>
            <w:webHidden/>
          </w:rPr>
          <w:fldChar w:fldCharType="separate"/>
        </w:r>
        <w:r w:rsidR="00E90D07">
          <w:rPr>
            <w:noProof/>
            <w:webHidden/>
          </w:rPr>
          <w:t>159</w:t>
        </w:r>
        <w:r w:rsidR="00E90D07">
          <w:rPr>
            <w:noProof/>
            <w:webHidden/>
          </w:rPr>
          <w:fldChar w:fldCharType="end"/>
        </w:r>
      </w:hyperlink>
    </w:p>
    <w:p w14:paraId="3946605F" w14:textId="7A7D7D38" w:rsidR="00E90D07" w:rsidRDefault="00C5363C">
      <w:pPr>
        <w:pStyle w:val="TJ1"/>
        <w:rPr>
          <w:rFonts w:asciiTheme="minorHAnsi" w:eastAsia="SimSun" w:hAnsiTheme="minorHAnsi" w:cstheme="minorBidi"/>
          <w:b w:val="0"/>
          <w:noProof/>
          <w:szCs w:val="20"/>
          <w:lang w:val="hu-HU" w:eastAsia="zh-CN" w:bidi="hi-IN"/>
        </w:rPr>
      </w:pPr>
      <w:hyperlink w:anchor="_Toc74733635" w:history="1">
        <w:r w:rsidR="00E90D07" w:rsidRPr="00633939">
          <w:rPr>
            <w:rStyle w:val="Hiperhivatkozs"/>
            <w:noProof/>
          </w:rPr>
          <w:t>References</w:t>
        </w:r>
        <w:r w:rsidR="00E90D07">
          <w:rPr>
            <w:noProof/>
            <w:webHidden/>
          </w:rPr>
          <w:tab/>
        </w:r>
        <w:r w:rsidR="00E90D07">
          <w:rPr>
            <w:noProof/>
            <w:webHidden/>
          </w:rPr>
          <w:fldChar w:fldCharType="begin"/>
        </w:r>
        <w:r w:rsidR="00E90D07">
          <w:rPr>
            <w:noProof/>
            <w:webHidden/>
          </w:rPr>
          <w:instrText xml:space="preserve"> PAGEREF _Toc74733635 \h </w:instrText>
        </w:r>
        <w:r w:rsidR="00E90D07">
          <w:rPr>
            <w:noProof/>
            <w:webHidden/>
          </w:rPr>
        </w:r>
        <w:r w:rsidR="00E90D07">
          <w:rPr>
            <w:noProof/>
            <w:webHidden/>
          </w:rPr>
          <w:fldChar w:fldCharType="separate"/>
        </w:r>
        <w:r w:rsidR="00E90D07">
          <w:rPr>
            <w:noProof/>
            <w:webHidden/>
          </w:rPr>
          <w:t>160</w:t>
        </w:r>
        <w:r w:rsidR="00E90D07">
          <w:rPr>
            <w:noProof/>
            <w:webHidden/>
          </w:rPr>
          <w:fldChar w:fldCharType="end"/>
        </w:r>
      </w:hyperlink>
    </w:p>
    <w:p w14:paraId="3DE590C3" w14:textId="5BEBDE86"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8" w:name="_Toc74733373"/>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7473337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7473337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3" w:name="_7wlxzerj2b6e" w:colFirst="0" w:colLast="0"/>
      <w:bookmarkStart w:id="14" w:name="_Toc74733376"/>
      <w:bookmarkEnd w:id="13"/>
      <w:r w:rsidRPr="00DD7CCF">
        <w:t xml:space="preserve">Fundamental changes since version </w:t>
      </w:r>
      <w:r w:rsidR="001B4C8D">
        <w:t>1</w:t>
      </w:r>
      <w:bookmarkEnd w:id="14"/>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3A2C3949" w14:textId="27A1D4FB"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t>2.3.6</w:t>
      </w:r>
      <w:r>
        <w:fldChar w:fldCharType="end"/>
      </w:r>
      <w:r>
        <w:t>) have been elaborated and clarified</w:t>
      </w:r>
    </w:p>
    <w:p w14:paraId="075B5E13" w14:textId="69108787"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E90D07">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fldChar w:fldCharType="begin"/>
      </w:r>
      <w:r>
        <w:instrText xml:space="preserve"> REF _Ref54602008 \r \h </w:instrText>
      </w:r>
      <w:r>
        <w:fldChar w:fldCharType="separate"/>
      </w:r>
      <w:r w:rsidR="00E90D07">
        <w:t>2.3.7</w:t>
      </w:r>
      <w:r>
        <w:fldChar w:fldCharType="end"/>
      </w:r>
      <w:r>
        <w:t>)</w:t>
      </w:r>
    </w:p>
    <w:p w14:paraId="43E69E31" w14:textId="75643AFB" w:rsidR="00F67963" w:rsidRDefault="00F67963" w:rsidP="003C329F">
      <w:pPr>
        <w:pStyle w:val="Lista"/>
      </w:pPr>
      <w:r>
        <w:t xml:space="preserve">the new textpart </w:t>
      </w:r>
      <w:r w:rsidRPr="009023B1">
        <w:rPr>
          <w:rStyle w:val="Codeattribute"/>
        </w:rPr>
        <w:t>@</w:t>
      </w:r>
      <w:r>
        <w:rPr>
          <w:rStyle w:val="Codeattribute"/>
        </w:rPr>
        <w:t>subtype</w:t>
      </w:r>
      <w:r>
        <w:t xml:space="preserve"> </w:t>
      </w:r>
      <w:r w:rsidR="0025691E" w:rsidRPr="0025691E">
        <w:rPr>
          <w:rStyle w:val="Codevalue"/>
        </w:rPr>
        <w:t>"</w:t>
      </w:r>
      <w:r w:rsidRPr="0025691E">
        <w:rPr>
          <w:rStyle w:val="Codevalue"/>
        </w:rPr>
        <w:t>trial</w:t>
      </w:r>
      <w:r w:rsidR="0025691E" w:rsidRPr="0025691E">
        <w:rPr>
          <w:rStyle w:val="Codevalue"/>
        </w:rPr>
        <w:t>"</w:t>
      </w:r>
      <w:r>
        <w:t xml:space="preserve"> is now suggested for </w:t>
      </w:r>
      <w:r w:rsidRPr="00F67963">
        <w:rPr>
          <w:b/>
          <w:bCs/>
        </w:rPr>
        <w:t>trial engravings</w:t>
      </w:r>
      <w:r>
        <w:t xml:space="preserve"> (§</w:t>
      </w:r>
      <w:r>
        <w:fldChar w:fldCharType="begin"/>
      </w:r>
      <w:r>
        <w:instrText xml:space="preserve"> REF _Ref43984577 \r \h </w:instrText>
      </w:r>
      <w:r>
        <w:fldChar w:fldCharType="separate"/>
      </w:r>
      <w:r w:rsidR="00E90D07">
        <w:t>3.4.3</w:t>
      </w:r>
      <w:r>
        <w:fldChar w:fldCharType="end"/>
      </w:r>
      <w:r>
        <w:t>)</w:t>
      </w:r>
    </w:p>
    <w:p w14:paraId="3FFB0F1C" w14:textId="6D118029" w:rsidR="00F67963" w:rsidRDefault="00F67963" w:rsidP="003C329F">
      <w:pPr>
        <w:pStyle w:val="Lista"/>
      </w:pPr>
      <w:r>
        <w:t xml:space="preserve">the new </w:t>
      </w:r>
      <w:r w:rsidRPr="009023B1">
        <w:rPr>
          <w:rStyle w:val="Codeattribute"/>
        </w:rPr>
        <w:t>@</w:t>
      </w:r>
      <w:r>
        <w:rPr>
          <w:rStyle w:val="Codeattribute"/>
        </w:rPr>
        <w:t>unit</w:t>
      </w:r>
      <w:r>
        <w:t xml:space="preserve"> </w:t>
      </w:r>
      <w:r w:rsidR="0025691E" w:rsidRPr="0025691E">
        <w:rPr>
          <w:rStyle w:val="Codevalue"/>
        </w:rPr>
        <w:t>"</w:t>
      </w:r>
      <w:r w:rsidRPr="0025691E">
        <w:rPr>
          <w:rStyle w:val="Codevalue"/>
        </w:rPr>
        <w:t>zone</w:t>
      </w:r>
      <w:r w:rsidR="0025691E" w:rsidRPr="0025691E">
        <w:rPr>
          <w:rStyle w:val="Codevalue"/>
        </w:rPr>
        <w:t>"</w:t>
      </w:r>
      <w:r>
        <w:t xml:space="preserve"> is now suggested for gridlike partitions as a fallback option (§</w:t>
      </w:r>
      <w:r>
        <w:fldChar w:fldCharType="begin"/>
      </w:r>
      <w:r>
        <w:instrText xml:space="preserve"> REF _Ref63674302 \r \h </w:instrText>
      </w:r>
      <w:r>
        <w:fldChar w:fldCharType="separate"/>
      </w:r>
      <w:r w:rsidR="00E90D07">
        <w:t>3.6.3</w:t>
      </w:r>
      <w:r>
        <w:fldChar w:fldCharType="end"/>
      </w:r>
      <w:r>
        <w:t>)</w:t>
      </w:r>
    </w:p>
    <w:p w14:paraId="17E17610" w14:textId="2A281961"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t>4.3.5</w:t>
      </w:r>
      <w:r>
        <w:fldChar w:fldCharType="end"/>
      </w:r>
      <w:r>
        <w:t>) has been revised and simplified</w:t>
      </w:r>
    </w:p>
    <w:p w14:paraId="021389FE" w14:textId="4FC6C787" w:rsidR="00F67963" w:rsidRDefault="00F67963" w:rsidP="00F67963">
      <w:pPr>
        <w:pStyle w:val="Lista"/>
      </w:pPr>
      <w:r>
        <w:t xml:space="preserve">a new subsection has been added to cover the </w:t>
      </w:r>
      <w:r w:rsidRPr="00F67963">
        <w:rPr>
          <w:b/>
          <w:bCs/>
        </w:rPr>
        <w:t>encoding of spaces</w:t>
      </w:r>
      <w:r>
        <w:t xml:space="preserve"> that do not fit into existing categories (§</w:t>
      </w:r>
      <w:r>
        <w:fldChar w:fldCharType="begin"/>
      </w:r>
      <w:r>
        <w:instrText xml:space="preserve"> REF _Ref63674539 \r \h </w:instrText>
      </w:r>
      <w:r>
        <w:fldChar w:fldCharType="separate"/>
      </w:r>
      <w:r w:rsidR="00E90D07">
        <w:t>4.3.6</w:t>
      </w:r>
      <w:r>
        <w:fldChar w:fldCharType="end"/>
      </w:r>
      <w:r>
        <w:t>)</w:t>
      </w:r>
    </w:p>
    <w:p w14:paraId="7E0D469E" w14:textId="095D0238"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E90D07">
        <w:t>7.5.1</w:t>
      </w:r>
      <w:r>
        <w:fldChar w:fldCharType="end"/>
      </w:r>
      <w:r>
        <w:t>, resulting in a renumbering of the sections from §4.4 onward and the subsections from §7.5.1 onward</w:t>
      </w:r>
    </w:p>
    <w:p w14:paraId="78FD00A3" w14:textId="15DA15CD"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E90D07">
        <w:t>4.4.2</w:t>
      </w:r>
      <w:r>
        <w:fldChar w:fldCharType="end"/>
      </w:r>
      <w:r>
        <w:t>)</w:t>
      </w:r>
    </w:p>
    <w:p w14:paraId="68819589" w14:textId="40B4368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E90D07">
        <w:t>5.5</w:t>
      </w:r>
      <w:r>
        <w:fldChar w:fldCharType="end"/>
      </w:r>
    </w:p>
    <w:p w14:paraId="6AAC34E0" w14:textId="016AC695" w:rsidR="00F67963" w:rsidRDefault="00F67963" w:rsidP="00F67963">
      <w:pPr>
        <w:pStyle w:val="Lista"/>
      </w:pPr>
      <w:r>
        <w:t>a new section §</w:t>
      </w:r>
      <w:r>
        <w:fldChar w:fldCharType="begin"/>
      </w:r>
      <w:r>
        <w:instrText xml:space="preserve"> REF _Ref63674857 \r \h </w:instrText>
      </w:r>
      <w:r>
        <w:fldChar w:fldCharType="separate"/>
      </w:r>
      <w:r w:rsidR="00E90D07">
        <w:t>6.4</w:t>
      </w:r>
      <w:r>
        <w:fldChar w:fldCharType="end"/>
      </w:r>
      <w:r>
        <w:t xml:space="preserve"> has been added to cater for </w:t>
      </w:r>
      <w:r>
        <w:rPr>
          <w:b/>
          <w:bCs/>
        </w:rPr>
        <w:t>scribal omissions that cannot be restored</w:t>
      </w:r>
    </w:p>
    <w:p w14:paraId="5367B431" w14:textId="52C045F1"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E90D07">
        <w:t>7.1.4</w:t>
      </w:r>
      <w:r>
        <w:fldChar w:fldCharType="end"/>
      </w:r>
      <w:r>
        <w:t>)</w:t>
      </w:r>
    </w:p>
    <w:p w14:paraId="5BFF32F8" w14:textId="42DCF3B3"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14:paraId="400C1FE8" w14:textId="5F625FB9"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E90D07">
        <w:t>9.1.6</w:t>
      </w:r>
      <w:r>
        <w:fldChar w:fldCharType="end"/>
      </w:r>
      <w:r>
        <w:t>)</w:t>
      </w:r>
    </w:p>
    <w:p w14:paraId="0629D98C" w14:textId="692347F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E90D07">
        <w:t>9.2.1</w:t>
      </w:r>
      <w:r>
        <w:fldChar w:fldCharType="end"/>
      </w:r>
      <w:r>
        <w:t>)</w:t>
      </w:r>
    </w:p>
    <w:p w14:paraId="70867FC1" w14:textId="13F84C7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E90D07">
        <w:t>9.2.5</w:t>
      </w:r>
      <w:r>
        <w:fldChar w:fldCharType="end"/>
      </w:r>
      <w:r>
        <w:t>)</w:t>
      </w:r>
    </w:p>
    <w:p w14:paraId="2370AF8E" w14:textId="2E2BD4B0"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E90D07">
        <w:t>9.2.6</w:t>
      </w:r>
      <w:r>
        <w:fldChar w:fldCharType="end"/>
      </w:r>
      <w:r>
        <w:t>)</w:t>
      </w:r>
    </w:p>
    <w:p w14:paraId="3294E853" w14:textId="10DF63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E90D07">
        <w:t>9.4.3</w:t>
      </w:r>
      <w:r>
        <w:fldChar w:fldCharType="end"/>
      </w:r>
      <w:r>
        <w:t>)</w:t>
      </w:r>
    </w:p>
    <w:p w14:paraId="414A2BF1" w14:textId="00887068"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E90D07">
        <w:t>10.4.1</w:t>
      </w:r>
      <w:r>
        <w:fldChar w:fldCharType="end"/>
      </w:r>
      <w:r>
        <w:t>), in particular for notes concerning bibliographic items</w:t>
      </w:r>
    </w:p>
    <w:p w14:paraId="0D4CFD88" w14:textId="4E13366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w:t>
      </w:r>
    </w:p>
    <w:p w14:paraId="20A9B571" w14:textId="392F5654" w:rsidR="0025691E" w:rsidRDefault="0025691E" w:rsidP="00F67963">
      <w:pPr>
        <w:pStyle w:val="Lista"/>
      </w:pPr>
      <w:r>
        <w:lastRenderedPageBreak/>
        <w:t>moraic metres have been described in more detail than before (</w:t>
      </w:r>
      <w:r>
        <w:fldChar w:fldCharType="begin"/>
      </w:r>
      <w:r>
        <w:instrText xml:space="preserve"> REF _Ref56418748 \r \h </w:instrText>
      </w:r>
      <w:r>
        <w:fldChar w:fldCharType="separate"/>
      </w:r>
      <w:r w:rsidR="00E90D07">
        <w:t>Appendix B.4.2</w:t>
      </w:r>
      <w:r>
        <w:fldChar w:fldCharType="end"/>
      </w:r>
      <w:r>
        <w:t>)</w:t>
      </w:r>
    </w:p>
    <w:p w14:paraId="3FAE52D3" w14:textId="3B6478F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E90D07">
        <w:t>Appendix D</w:t>
      </w:r>
      <w:r>
        <w:fldChar w:fldCharType="end"/>
      </w:r>
      <w:r>
        <w:t>)</w:t>
      </w:r>
    </w:p>
    <w:p w14:paraId="2348E0E4" w14:textId="77777777" w:rsidR="00C02B8C" w:rsidRPr="00DD7CCF" w:rsidRDefault="004D2E67" w:rsidP="00D4342A">
      <w:pPr>
        <w:pStyle w:val="Cmsor2"/>
        <w:numPr>
          <w:ilvl w:val="1"/>
          <w:numId w:val="5"/>
        </w:numPr>
      </w:pPr>
      <w:bookmarkStart w:id="15" w:name="_mnn7i9yp8l0l" w:colFirst="0" w:colLast="0"/>
      <w:bookmarkStart w:id="16" w:name="_Toc74733377"/>
      <w:bookmarkEnd w:id="15"/>
      <w:r w:rsidRPr="00DD7CCF">
        <w:t>Introductory Remarks</w:t>
      </w:r>
      <w:bookmarkEnd w:id="16"/>
    </w:p>
    <w:p w14:paraId="3DE85409" w14:textId="77777777" w:rsidR="00C02B8C" w:rsidRPr="00DD7CCF" w:rsidRDefault="004D2E67" w:rsidP="00D4342A">
      <w:pPr>
        <w:pStyle w:val="Cmsor3"/>
        <w:numPr>
          <w:ilvl w:val="2"/>
          <w:numId w:val="5"/>
        </w:numPr>
      </w:pPr>
      <w:bookmarkStart w:id="17" w:name="_pxxk68dqnvkk" w:colFirst="0" w:colLast="0"/>
      <w:bookmarkStart w:id="18" w:name="_Toc74733378"/>
      <w:bookmarkEnd w:id="17"/>
      <w:r w:rsidRPr="00DD7CCF">
        <w:t>Acknowledgements</w:t>
      </w:r>
      <w:bookmarkEnd w:id="18"/>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2CE9451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90D07">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19" w:name="_Toc74733379"/>
      <w:r>
        <w:t>Scope</w:t>
      </w:r>
      <w:bookmarkEnd w:id="19"/>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0" w:name="_10lqdugq9c0g" w:colFirst="0" w:colLast="0"/>
      <w:bookmarkStart w:id="21" w:name="_Toc74733380"/>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57676CB9"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35C2D33E"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E2EC9CB"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340023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523232"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05C482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2" w:name="_tm2h1v9vrjxa" w:colFirst="0" w:colLast="0"/>
      <w:bookmarkStart w:id="23" w:name="_Toc74733381"/>
      <w:bookmarkEnd w:id="22"/>
      <w:r w:rsidRPr="00DD7CCF">
        <w:t>Software</w:t>
      </w:r>
      <w:bookmarkEnd w:id="23"/>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4" w:name="_h6ld3i1yh73t" w:colFirst="0" w:colLast="0"/>
      <w:bookmarkStart w:id="25" w:name="_Toc74733382"/>
      <w:bookmarkEnd w:id="24"/>
      <w:r w:rsidRPr="00DD7CCF">
        <w:t>Miscellaneous</w:t>
      </w:r>
      <w:bookmarkEnd w:id="25"/>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lastRenderedPageBreak/>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6" w:name="_66jpmlsjumit" w:colFirst="0" w:colLast="0"/>
      <w:bookmarkStart w:id="27" w:name="_Toc74733383"/>
      <w:bookmarkEnd w:id="26"/>
      <w:r w:rsidRPr="00DD7CCF">
        <w:t>Terms and Definitions</w:t>
      </w:r>
      <w:bookmarkEnd w:id="27"/>
    </w:p>
    <w:p w14:paraId="178AC1BD" w14:textId="77777777" w:rsidR="00C02B8C" w:rsidRPr="00DD7CCF" w:rsidRDefault="004D2E67" w:rsidP="00D4342A">
      <w:pPr>
        <w:pStyle w:val="Cmsor3"/>
        <w:numPr>
          <w:ilvl w:val="2"/>
          <w:numId w:val="5"/>
        </w:numPr>
      </w:pPr>
      <w:bookmarkStart w:id="28" w:name="_ktq4gtyoojde" w:colFirst="0" w:colLast="0"/>
      <w:bookmarkStart w:id="29" w:name="_Toc74733384"/>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4"/>
      </w:r>
    </w:p>
    <w:p w14:paraId="1EBE1D0A" w14:textId="77777777" w:rsidR="00C02B8C" w:rsidRPr="00DD7CCF" w:rsidRDefault="004D2E67" w:rsidP="00D4342A">
      <w:pPr>
        <w:pStyle w:val="Cmsor3"/>
        <w:numPr>
          <w:ilvl w:val="2"/>
          <w:numId w:val="5"/>
        </w:numPr>
      </w:pPr>
      <w:bookmarkStart w:id="30" w:name="_u31qo517lzme" w:colFirst="0" w:colLast="0"/>
      <w:bookmarkStart w:id="31" w:name="_Toc74733385"/>
      <w:bookmarkEnd w:id="30"/>
      <w:r w:rsidRPr="00DD7CCF">
        <w:t>Basic terminology</w:t>
      </w:r>
      <w:bookmarkEnd w:id="31"/>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lastRenderedPageBreak/>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2" w:name="_2jkucuulj067" w:colFirst="0" w:colLast="0"/>
      <w:bookmarkStart w:id="33" w:name="_Ref43978696"/>
      <w:bookmarkStart w:id="34" w:name="_Toc74733386"/>
      <w:bookmarkEnd w:id="32"/>
      <w:r w:rsidRPr="00DD7CCF">
        <w:t>XML terms and concepts</w:t>
      </w:r>
      <w:bookmarkEnd w:id="33"/>
      <w:bookmarkEnd w:id="34"/>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lastRenderedPageBreak/>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D4738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90D07">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4EDBA69A" w:rsidR="00AE23C3" w:rsidRPr="00DD7CCF" w:rsidRDefault="00AE23C3" w:rsidP="00AE23C3">
            <w:pPr>
              <w:pStyle w:val="Kpalrs"/>
            </w:pPr>
            <w:bookmarkStart w:id="35" w:name="_Ref43993481"/>
            <w:r w:rsidRPr="00DD7CCF">
              <w:t xml:space="preserve">Example </w:t>
            </w:r>
            <w:fldSimple w:instr=" STYLEREF 3 \s ">
              <w:r w:rsidR="00E90D07">
                <w:rPr>
                  <w:noProof/>
                </w:rPr>
                <w:t>1.3.3</w:t>
              </w:r>
            </w:fldSimple>
            <w:r w:rsidR="00EE7E86" w:rsidRPr="00DD7CCF">
              <w:t>.</w:t>
            </w:r>
            <w:fldSimple w:instr=" SEQ Example \* ALPHABETIC \s 3 ">
              <w:r w:rsidR="00E90D07">
                <w:rPr>
                  <w:noProof/>
                </w:rPr>
                <w:t>A</w:t>
              </w:r>
            </w:fldSimple>
            <w:bookmarkEnd w:id="35"/>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8E2FCBD"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90D07" w:rsidRPr="00DD7CCF">
        <w:t xml:space="preserve">Example </w:t>
      </w:r>
      <w:r w:rsidR="00E90D07">
        <w:rPr>
          <w:noProof/>
        </w:rPr>
        <w:t>1.3.3</w:t>
      </w:r>
      <w:r w:rsidR="00E90D07" w:rsidRPr="00DD7CCF">
        <w:rPr>
          <w:noProof/>
        </w:rPr>
        <w:t>.</w:t>
      </w:r>
      <w:r w:rsidR="00E90D07">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lastRenderedPageBreak/>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8E38C88"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lastRenderedPageBreak/>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6" w:name="_a0njpk1xs3b7" w:colFirst="0" w:colLast="0"/>
      <w:bookmarkStart w:id="37" w:name="_Ref43990537"/>
      <w:bookmarkStart w:id="38" w:name="_Toc74733387"/>
      <w:bookmarkEnd w:id="36"/>
      <w:r w:rsidRPr="00DD7CCF">
        <w:t>Conceptual markup</w:t>
      </w:r>
      <w:bookmarkEnd w:id="37"/>
      <w:bookmarkEnd w:id="38"/>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lastRenderedPageBreak/>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9" w:name="_z3xeqgcx3br1" w:colFirst="0" w:colLast="0"/>
      <w:bookmarkStart w:id="40" w:name="_Ref43990558"/>
      <w:bookmarkStart w:id="41" w:name="_Toc74733388"/>
      <w:bookmarkEnd w:id="39"/>
      <w:r w:rsidRPr="00DD7CCF">
        <w:t>The Structure of an EpiDoc Edition</w:t>
      </w:r>
      <w:bookmarkEnd w:id="40"/>
      <w:bookmarkEnd w:id="41"/>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EA9B76A"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3C7086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90D07">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674CB2F9"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7A90725A"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7AF63BA"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AFBE30"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5A0CD96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CAFF8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08F46331"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2" w:name="_a88bdnf7s1v4" w:colFirst="0" w:colLast="0"/>
      <w:bookmarkStart w:id="43" w:name="_Ref43978632"/>
      <w:bookmarkStart w:id="44" w:name="_Toc74733389"/>
      <w:bookmarkEnd w:id="42"/>
      <w:r w:rsidRPr="00DD7CCF">
        <w:lastRenderedPageBreak/>
        <w:t>Marking up Intrinsic Structure in the Edition</w:t>
      </w:r>
      <w:bookmarkEnd w:id="43"/>
      <w:bookmarkEnd w:id="44"/>
    </w:p>
    <w:p w14:paraId="1261C75C" w14:textId="77777777" w:rsidR="00C02B8C" w:rsidRPr="00DD7CCF" w:rsidRDefault="004D2E67" w:rsidP="00D4342A">
      <w:pPr>
        <w:pStyle w:val="Cmsor2"/>
        <w:numPr>
          <w:ilvl w:val="1"/>
          <w:numId w:val="3"/>
        </w:numPr>
      </w:pPr>
      <w:bookmarkStart w:id="45" w:name="_npo9c26uh9kc" w:colFirst="0" w:colLast="0"/>
      <w:bookmarkStart w:id="46" w:name="_Toc74733390"/>
      <w:bookmarkEnd w:id="45"/>
      <w:r w:rsidRPr="00DD7CCF">
        <w:t>Block-level Containers for Intrinsic Structure</w:t>
      </w:r>
      <w:bookmarkEnd w:id="46"/>
    </w:p>
    <w:p w14:paraId="4C29D72F" w14:textId="77777777" w:rsidR="00C02B8C" w:rsidRPr="00DD7CCF" w:rsidRDefault="004D2E67" w:rsidP="00D4342A">
      <w:pPr>
        <w:pStyle w:val="Cmsor3"/>
        <w:numPr>
          <w:ilvl w:val="2"/>
          <w:numId w:val="3"/>
        </w:numPr>
      </w:pPr>
      <w:bookmarkStart w:id="47" w:name="_jc4wva15vg6u" w:colFirst="0" w:colLast="0"/>
      <w:bookmarkStart w:id="48" w:name="_Toc74733391"/>
      <w:bookmarkEnd w:id="47"/>
      <w:r w:rsidRPr="00DD7CCF">
        <w:t>Overview</w:t>
      </w:r>
      <w:bookmarkEnd w:id="48"/>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44C79EB"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w:t>
      </w:r>
    </w:p>
    <w:p w14:paraId="228BBC89" w14:textId="68F5A85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6DBEFA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90D07">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0318B5CE"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90D07">
        <w:t>8.2.1</w:t>
      </w:r>
      <w:r w:rsidR="00D71C0D" w:rsidRPr="00DD7CCF">
        <w:fldChar w:fldCharType="end"/>
      </w:r>
      <w:r w:rsidRPr="00DD7CCF">
        <w:t>)</w:t>
      </w:r>
    </w:p>
    <w:p w14:paraId="2702A4FA" w14:textId="6E6B7E85"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90D07">
        <w:t>8.2.3</w:t>
      </w:r>
      <w:r w:rsidR="001A0A54" w:rsidRPr="00DD7CCF">
        <w:fldChar w:fldCharType="end"/>
      </w:r>
      <w:r w:rsidRPr="00DD7CCF">
        <w:t>)</w:t>
      </w:r>
    </w:p>
    <w:p w14:paraId="2B7FDDEB" w14:textId="0B4441B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90D07">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9" w:name="_5nopgd94ub2w" w:colFirst="0" w:colLast="0"/>
      <w:bookmarkStart w:id="50" w:name="_Ref61250776"/>
      <w:bookmarkStart w:id="51" w:name="_Toc74733392"/>
      <w:bookmarkEnd w:id="49"/>
      <w:r w:rsidRPr="009F2799">
        <w:t>Text segmentation interfering with container boundaries</w:t>
      </w:r>
      <w:bookmarkEnd w:id="50"/>
      <w:bookmarkEnd w:id="51"/>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9124B8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42C682EA"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5499299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615FD31A"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91C41A9"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1A8A062D"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9E98453" w:rsidR="00542B51" w:rsidRPr="00DD7CCF" w:rsidRDefault="001C7A33" w:rsidP="001C7A33">
            <w:pPr>
              <w:pStyle w:val="Kpalrs"/>
            </w:pPr>
            <w:bookmarkStart w:id="52" w:name="_Ref43995893"/>
            <w:r w:rsidRPr="00DD7CCF">
              <w:t xml:space="preserve">Example </w:t>
            </w:r>
            <w:fldSimple w:instr=" STYLEREF 3 \s ">
              <w:r w:rsidR="00E90D07">
                <w:rPr>
                  <w:noProof/>
                </w:rPr>
                <w:t>2.1.2</w:t>
              </w:r>
            </w:fldSimple>
            <w:r w:rsidR="00EE7E86" w:rsidRPr="00DD7CCF">
              <w:t>.</w:t>
            </w:r>
            <w:fldSimple w:instr=" SEQ Example \* ALPHABETIC \s 3 ">
              <w:r w:rsidR="00E90D07">
                <w:rPr>
                  <w:noProof/>
                </w:rPr>
                <w:t>A</w:t>
              </w:r>
            </w:fldSimple>
            <w:bookmarkEnd w:id="52"/>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7DFE6A31" w:rsidR="00D73AD0" w:rsidRPr="00DD7CCF" w:rsidRDefault="00D73AD0" w:rsidP="00D73AD0">
            <w:pPr>
              <w:pStyle w:val="Kpalrs"/>
            </w:pPr>
            <w:bookmarkStart w:id="53" w:name="_Ref43996267"/>
            <w:r w:rsidRPr="00DD7CCF">
              <w:t xml:space="preserve">Example </w:t>
            </w:r>
            <w:fldSimple w:instr=" STYLEREF 3 \s ">
              <w:r w:rsidR="00E90D07">
                <w:rPr>
                  <w:noProof/>
                </w:rPr>
                <w:t>2.1.2</w:t>
              </w:r>
            </w:fldSimple>
            <w:r w:rsidR="00EE7E86" w:rsidRPr="00DD7CCF">
              <w:t>.</w:t>
            </w:r>
            <w:fldSimple w:instr=" SEQ Example \* ALPHABETIC \s 3 ">
              <w:r w:rsidR="00E90D07">
                <w:rPr>
                  <w:noProof/>
                </w:rPr>
                <w:t>B</w:t>
              </w:r>
            </w:fldSimple>
            <w:bookmarkEnd w:id="53"/>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4" w:name="_9vbmy5wityl0" w:colFirst="0" w:colLast="0"/>
      <w:bookmarkStart w:id="55" w:name="_Ref54602074"/>
      <w:bookmarkStart w:id="56" w:name="_Toc74733393"/>
      <w:bookmarkStart w:id="57" w:name="_Ref43978813"/>
      <w:bookmarkEnd w:id="54"/>
      <w:r>
        <w:t>Incomplete text containers</w:t>
      </w:r>
      <w:bookmarkEnd w:id="55"/>
      <w:bookmarkEnd w:id="56"/>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AAFC9D9"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E90D07">
        <w:t>5.4.7</w:t>
      </w:r>
      <w:r w:rsidR="009023B1">
        <w:fldChar w:fldCharType="end"/>
      </w:r>
      <w:r>
        <w:t xml:space="preserve"> for further details)</w:t>
      </w:r>
    </w:p>
    <w:p w14:paraId="644E3539" w14:textId="086FD5A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E90D07">
        <w:t>5.4.3</w:t>
      </w:r>
      <w:r w:rsidR="009023B1">
        <w:fldChar w:fldCharType="end"/>
      </w:r>
    </w:p>
    <w:p w14:paraId="275CBAFA" w14:textId="0644E3D3"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E90D07">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8" w:name="_Toc74733394"/>
      <w:r w:rsidRPr="00DD7CCF">
        <w:t>Prose Containers</w:t>
      </w:r>
      <w:bookmarkEnd w:id="57"/>
      <w:bookmarkEnd w:id="58"/>
    </w:p>
    <w:p w14:paraId="36B444D6" w14:textId="77777777" w:rsidR="00C02B8C" w:rsidRPr="00DD7CCF" w:rsidRDefault="004D2E67" w:rsidP="00D4342A">
      <w:pPr>
        <w:pStyle w:val="Cmsor3"/>
        <w:numPr>
          <w:ilvl w:val="2"/>
          <w:numId w:val="3"/>
        </w:numPr>
      </w:pPr>
      <w:bookmarkStart w:id="59" w:name="_xcjk45g56cuw" w:colFirst="0" w:colLast="0"/>
      <w:bookmarkStart w:id="60" w:name="_Ref43991413"/>
      <w:bookmarkStart w:id="61" w:name="_Toc74733395"/>
      <w:bookmarkEnd w:id="59"/>
      <w:r w:rsidRPr="00DD7CCF">
        <w:t>Paragraphs</w:t>
      </w:r>
      <w:bookmarkEnd w:id="60"/>
      <w:bookmarkEnd w:id="61"/>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2" w:name="_28fdtwg1bdas" w:colFirst="0" w:colLast="0"/>
      <w:bookmarkStart w:id="63" w:name="_Ref43981028"/>
      <w:bookmarkStart w:id="64" w:name="_Toc74733396"/>
      <w:bookmarkEnd w:id="62"/>
      <w:r w:rsidRPr="00DD7CCF">
        <w:t>Anonymous blocks</w:t>
      </w:r>
      <w:bookmarkEnd w:id="63"/>
      <w:bookmarkEnd w:id="64"/>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0A4259AA"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5" w:name="_twhqkur5z3w2" w:colFirst="0" w:colLast="0"/>
      <w:bookmarkStart w:id="66" w:name="_Ref43978871"/>
      <w:bookmarkStart w:id="67" w:name="_Toc74733397"/>
      <w:bookmarkEnd w:id="65"/>
      <w:r w:rsidRPr="00DD7CCF">
        <w:t>Verse Containers</w:t>
      </w:r>
      <w:bookmarkEnd w:id="66"/>
      <w:bookmarkEnd w:id="67"/>
    </w:p>
    <w:p w14:paraId="752C0446" w14:textId="77777777" w:rsidR="00C02B8C" w:rsidRPr="00DD7CCF" w:rsidRDefault="004D2E67" w:rsidP="00D4342A">
      <w:pPr>
        <w:pStyle w:val="Cmsor3"/>
        <w:numPr>
          <w:ilvl w:val="2"/>
          <w:numId w:val="3"/>
        </w:numPr>
      </w:pPr>
      <w:bookmarkStart w:id="68" w:name="_ddoyoa12vnxb" w:colFirst="0" w:colLast="0"/>
      <w:bookmarkStart w:id="69" w:name="_Ref43984700"/>
      <w:bookmarkStart w:id="70" w:name="_Toc74733398"/>
      <w:bookmarkEnd w:id="68"/>
      <w:r w:rsidRPr="00DD7CCF">
        <w:t>Terminology and definitions</w:t>
      </w:r>
      <w:bookmarkEnd w:id="69"/>
      <w:bookmarkEnd w:id="70"/>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4E1D8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52510EE"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1" w:name="_kb9xljnic52a" w:colFirst="0" w:colLast="0"/>
      <w:bookmarkStart w:id="72" w:name="_Ref43981361"/>
      <w:bookmarkStart w:id="73" w:name="_Toc74733399"/>
      <w:bookmarkEnd w:id="71"/>
      <w:r w:rsidRPr="00DD7CCF">
        <w:t>Overview</w:t>
      </w:r>
      <w:bookmarkEnd w:id="72"/>
      <w:bookmarkEnd w:id="73"/>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25064D7C"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90D07">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48BF8368"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004D2E67" w:rsidRPr="00DD7CCF">
        <w:t>)</w:t>
      </w:r>
    </w:p>
    <w:p w14:paraId="7C640AA8" w14:textId="6EA8752B"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5ECCE43A"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p>
    <w:p w14:paraId="485E66D7" w14:textId="759D6C33"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10"/>
      </w:r>
    </w:p>
    <w:p w14:paraId="5367165A" w14:textId="7F73E8E3" w:rsidR="00183969" w:rsidRPr="00DD7CCF" w:rsidRDefault="00183969" w:rsidP="00E2714A">
      <w:pPr>
        <w:pStyle w:val="Lista2"/>
      </w:pPr>
      <w:r w:rsidRPr="00DD7CCF">
        <w:lastRenderedPageBreak/>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33B80F0"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4" w:name="_ean8zao6bcdz" w:colFirst="0" w:colLast="0"/>
      <w:bookmarkStart w:id="75" w:name="_Ref43980199"/>
      <w:bookmarkStart w:id="76" w:name="_Toc74733400"/>
      <w:bookmarkEnd w:id="74"/>
      <w:r w:rsidRPr="00DD7CCF">
        <w:t>Numbering stanzas</w:t>
      </w:r>
      <w:bookmarkEnd w:id="75"/>
      <w:bookmarkEnd w:id="76"/>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BEF7D54"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90D07">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389588E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stanza numbering must be mandatorily restarted in each textpart division</w:t>
      </w:r>
    </w:p>
    <w:p w14:paraId="5F29122B" w14:textId="4B6D1183"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7" w:name="_6q9v7bx41h3i" w:colFirst="0" w:colLast="0"/>
      <w:bookmarkStart w:id="78" w:name="_Ref43980265"/>
      <w:bookmarkStart w:id="79" w:name="_Toc74733401"/>
      <w:bookmarkEnd w:id="77"/>
      <w:r w:rsidRPr="00DD7CCF">
        <w:t>Encoding metre for stanzas</w:t>
      </w:r>
      <w:bookmarkEnd w:id="78"/>
      <w:bookmarkEnd w:id="79"/>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3F405CD"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E90D07">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0849921"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lastRenderedPageBreak/>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691D0D0"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90D07">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80" w:name="_7tlyzfn6s88r" w:colFirst="0" w:colLast="0"/>
      <w:bookmarkStart w:id="81" w:name="_Ref43980303"/>
      <w:bookmarkStart w:id="82" w:name="_Toc74733402"/>
      <w:bookmarkEnd w:id="80"/>
      <w:r w:rsidRPr="00DD7CCF">
        <w:t>Encoding metre for individual lines</w:t>
      </w:r>
      <w:bookmarkEnd w:id="81"/>
      <w:bookmarkEnd w:id="82"/>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596A1854"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90D07">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C1F2429"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90D07">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1DD6D384"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75617246" w14:textId="2F4D9AF5"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1BC28F66"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E90D07">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3DD6C72A" w:rsidR="00C02B8C" w:rsidRPr="00DD7CCF" w:rsidRDefault="004D2E67" w:rsidP="00D4342A">
      <w:pPr>
        <w:pStyle w:val="Cmsor3"/>
        <w:numPr>
          <w:ilvl w:val="2"/>
          <w:numId w:val="3"/>
        </w:numPr>
      </w:pPr>
      <w:bookmarkStart w:id="83" w:name="_l3elgprsa6k8" w:colFirst="0" w:colLast="0"/>
      <w:bookmarkStart w:id="84" w:name="_Ref43979843"/>
      <w:bookmarkStart w:id="85" w:name="_Toc74733403"/>
      <w:bookmarkStart w:id="86" w:name="_Ref88133015"/>
      <w:bookmarkEnd w:id="83"/>
      <w:r w:rsidRPr="00DD7CCF">
        <w:t>Verse lines</w:t>
      </w:r>
      <w:r w:rsidR="00E11DE8">
        <w:t>,</w:t>
      </w:r>
      <w:r w:rsidRPr="00DD7CCF">
        <w:t xml:space="preserve"> segmentation</w:t>
      </w:r>
      <w:bookmarkEnd w:id="84"/>
      <w:bookmarkEnd w:id="85"/>
      <w:r w:rsidR="00E11DE8">
        <w:t xml:space="preserve"> and enjambement</w:t>
      </w:r>
      <w:bookmarkEnd w:id="86"/>
    </w:p>
    <w:p w14:paraId="5F663325" w14:textId="22D573F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E90D07">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09DD16B0"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77777777" w:rsidR="00A25D88" w:rsidRDefault="00A25D88" w:rsidP="00A25D88">
      <w:pPr>
        <w:pStyle w:val="Lista"/>
      </w:pPr>
      <w:r>
        <w:t>when a metrical and a word boundary coincide, but conflict with an original orthographic boundary, the latter must be disregarded: thanks to transliteration, the text can be simply split at the proper point and thus enjambement is not present</w:t>
      </w:r>
    </w:p>
    <w:p w14:paraId="52391CCF" w14:textId="77777777" w:rsidR="00A25D88" w:rsidRDefault="00A25D88" w:rsidP="00A25D88">
      <w:pPr>
        <w:pStyle w:val="Lista2"/>
      </w:pPr>
      <w:r>
        <w:lastRenderedPageBreak/>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14C41286" w:rsidR="00A25D88" w:rsidRDefault="00A25D88" w:rsidP="00F11F52">
      <w:pPr>
        <w:pStyle w:val="Lista4"/>
      </w:pPr>
      <w:r>
        <w:t xml:space="preserve">e.g.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 xml:space="preserve"> </w:t>
      </w:r>
      <w:r w:rsidRPr="00A25D88">
        <w:rPr>
          <w:rStyle w:val="Codeattribute"/>
        </w:rPr>
        <w:t>met=</w:t>
      </w:r>
      <w:r w:rsidRPr="00787182">
        <w:rPr>
          <w:rStyle w:val="Codevalue"/>
        </w:rPr>
        <w:t>"bha-vipulā"</w:t>
      </w:r>
      <w:r w:rsidRPr="00A25D88">
        <w:rPr>
          <w:rStyle w:val="Code"/>
        </w:rPr>
        <w:t xml:space="preserve"> </w:t>
      </w:r>
      <w:r w:rsidRPr="00A25D88">
        <w:rPr>
          <w:rStyle w:val="Codeattribute"/>
        </w:rPr>
        <w:t>real=</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85E0EB"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F11F52">
        <w:t>2.1.2</w:t>
      </w:r>
      <w:r w:rsidR="00F11F52">
        <w:fldChar w:fldCharType="end"/>
      </w:r>
      <w:r>
        <w:t>) must not be applied in this case, since restoring the sandhi would break the metre</w:t>
      </w:r>
    </w:p>
    <w:p w14:paraId="55C3566E" w14:textId="77777777"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787182">
        <w:rPr>
          <w:rStyle w:val="Codevalue"/>
        </w:rPr>
        <w:t>"a"</w:t>
      </w:r>
      <w:r w:rsidRPr="00A25D88">
        <w:rPr>
          <w:rStyle w:val="Code"/>
        </w:rPr>
        <w:t xml:space="preserve"> </w:t>
      </w:r>
      <w:r w:rsidRPr="00787182">
        <w:rPr>
          <w:rStyle w:val="Codeattribute"/>
        </w:rPr>
        <w:t>enjamb=</w:t>
      </w:r>
      <w:r w:rsidRPr="00787182">
        <w:rPr>
          <w:rStyle w:val="Codevalue"/>
        </w:rPr>
        <w:t>"yes"</w:t>
      </w:r>
      <w:r w:rsidRPr="00A25D88">
        <w:rPr>
          <w:rStyle w:val="Code"/>
        </w:rPr>
        <w:t xml:space="preserve"> </w:t>
      </w:r>
      <w:r w:rsidRPr="00787182">
        <w:rPr>
          <w:rStyle w:val="Codeattribute"/>
        </w:rPr>
        <w:t>met=</w:t>
      </w:r>
      <w:r w:rsidRPr="00787182">
        <w:rPr>
          <w:rStyle w:val="Codevalue"/>
        </w:rPr>
        <w:t>"na-vipulā"</w:t>
      </w:r>
      <w:r w:rsidRPr="00A25D88">
        <w:rPr>
          <w:rStyle w:val="Code"/>
        </w:rPr>
        <w:t xml:space="preserve"> </w:t>
      </w:r>
      <w:r w:rsidRPr="00787182">
        <w:rPr>
          <w:rStyle w:val="Codeattribute"/>
        </w:rPr>
        <w:t>real=</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6BB9AB36"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787182">
        <w:rPr>
          <w:rStyle w:val="Codevalue"/>
        </w:rPr>
        <w:t>"c"</w:t>
      </w:r>
      <w:r w:rsidRPr="00A25D88">
        <w:rPr>
          <w:rStyle w:val="Code"/>
        </w:rPr>
        <w:t xml:space="preserve"> </w:t>
      </w:r>
      <w:r w:rsidRPr="00787182">
        <w:rPr>
          <w:rStyle w:val="Codeattribute"/>
        </w:rPr>
        <w:t>enjamb=</w:t>
      </w:r>
      <w:r w:rsidRPr="00787182">
        <w:rPr>
          <w:rStyle w:val="Codevalue"/>
        </w:rPr>
        <w:t>"yes"</w:t>
      </w:r>
      <w:r w:rsidRPr="00A25D88">
        <w:rPr>
          <w:rStyle w:val="Code"/>
        </w:rPr>
        <w:t>&gt;</w:t>
      </w:r>
      <w:r w:rsidRPr="00A25D88">
        <w:rPr>
          <w:rStyle w:val="Codetext"/>
        </w:rPr>
        <w:t>lokeśas sthāpito pīśvara-guṇa-nipuṇo vismayo nāpy akāryy atr</w:t>
      </w:r>
      <w:r w:rsidRPr="00A25D88">
        <w:rPr>
          <w:rStyle w:val="Code"/>
        </w:rPr>
        <w:t xml:space="preserve">&lt;/l&gt;&lt;l </w:t>
      </w:r>
      <w:r w:rsidRPr="00787182">
        <w:rPr>
          <w:rStyle w:val="Codeattribute"/>
        </w:rPr>
        <w:t>n=</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3441043C" w:rsidR="00A25D88" w:rsidRDefault="00A25D88" w:rsidP="00A25D88">
      <w:pPr>
        <w:pStyle w:val="Lista2"/>
      </w:pPr>
      <w:r>
        <w:t>use the workaround described in §</w:t>
      </w:r>
      <w:r>
        <w:fldChar w:fldCharType="begin"/>
      </w:r>
      <w:r>
        <w:instrText xml:space="preserve"> REF _Ref61250776 \r \h </w:instrText>
      </w:r>
      <w:r>
        <w:fldChar w:fldCharType="separate"/>
      </w:r>
      <w:r>
        <w:t>2.1.2</w:t>
      </w:r>
      <w:r>
        <w:fldChar w:fldCharType="end"/>
      </w:r>
    </w:p>
    <w:p w14:paraId="4C886D54" w14:textId="77777777" w:rsidR="00C02B8C" w:rsidRPr="00DD7CCF" w:rsidRDefault="004D2E67" w:rsidP="00D4342A">
      <w:pPr>
        <w:pStyle w:val="Cmsor3"/>
        <w:numPr>
          <w:ilvl w:val="2"/>
          <w:numId w:val="3"/>
        </w:numPr>
      </w:pPr>
      <w:r w:rsidRPr="00DD7CCF">
        <w:t>Verse markup versus other markup</w:t>
      </w:r>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2D4BBC4" w:rsidR="00C02B8C" w:rsidRPr="00DD7CCF" w:rsidRDefault="004D2E67" w:rsidP="00E2714A">
      <w:pPr>
        <w:pStyle w:val="Lista2"/>
      </w:pPr>
      <w:r w:rsidRPr="00DD7CCF">
        <w:lastRenderedPageBreak/>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B6F4E7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must always be avoided</w:t>
      </w:r>
    </w:p>
    <w:p w14:paraId="5674EC38" w14:textId="49B0D235"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90D07">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90D07">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EAFF399" w:rsidR="00040B2F" w:rsidRDefault="00040B2F" w:rsidP="00040B2F">
      <w:pPr>
        <w:pStyle w:val="Lista4"/>
      </w:pPr>
      <w:r>
        <w:t>mark it up as an insertion (§</w:t>
      </w:r>
      <w:r>
        <w:fldChar w:fldCharType="begin"/>
      </w:r>
      <w:r>
        <w:instrText xml:space="preserve"> REF _Ref43978471 \r \h </w:instrText>
      </w:r>
      <w:r>
        <w:fldChar w:fldCharType="separate"/>
      </w:r>
      <w:r w:rsidR="00E90D07">
        <w:t>4.4.2</w:t>
      </w:r>
      <w:r>
        <w:fldChar w:fldCharType="end"/>
      </w:r>
      <w:r>
        <w:t xml:space="preserve">) with a value of </w:t>
      </w:r>
      <w:r w:rsidRPr="00040B2F">
        <w:rPr>
          <w:rStyle w:val="Codeattribute"/>
        </w:rPr>
        <w:t>@place</w:t>
      </w:r>
      <w:r>
        <w:t xml:space="preserve"> that seems to best describe its physical location</w:t>
      </w:r>
    </w:p>
    <w:p w14:paraId="5ED3DDFC" w14:textId="5776330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E90D07">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E90D07">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727B392" w:rsidR="007B25A7" w:rsidRDefault="007B25A7" w:rsidP="00040B2F">
      <w:pPr>
        <w:pStyle w:val="Lista4"/>
      </w:pPr>
      <w:r w:rsidRPr="007B25A7">
        <w:t xml:space="preserve">see </w:t>
      </w:r>
      <w:r>
        <w:fldChar w:fldCharType="begin"/>
      </w:r>
      <w:r>
        <w:instrText xml:space="preserve"> REF _Ref54603376 \h </w:instrText>
      </w:r>
      <w:r>
        <w:fldChar w:fldCharType="separate"/>
      </w:r>
      <w:r w:rsidR="00E90D07" w:rsidRPr="00DD7CCF">
        <w:t xml:space="preserve">Example </w:t>
      </w:r>
      <w:r w:rsidR="00E90D07">
        <w:rPr>
          <w:noProof/>
        </w:rPr>
        <w:t>2.3.7</w:t>
      </w:r>
      <w:r w:rsidR="00E90D07" w:rsidRPr="00DD7CCF">
        <w:t>.</w:t>
      </w:r>
      <w:r w:rsidR="00E90D07">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79199924" w:rsidR="009023B1" w:rsidRDefault="00040B2F" w:rsidP="009023B1">
      <w:pPr>
        <w:pStyle w:val="Lista4"/>
      </w:pPr>
      <w:r>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7DBE9A32" w:rsidR="009023B1" w:rsidRPr="00DD7CCF" w:rsidRDefault="009023B1" w:rsidP="00C15DAE">
            <w:pPr>
              <w:pStyle w:val="Kpalrs"/>
            </w:pPr>
            <w:bookmarkStart w:id="87" w:name="_Ref54603376"/>
            <w:r w:rsidRPr="00DD7CCF">
              <w:t xml:space="preserve">Example </w:t>
            </w:r>
            <w:fldSimple w:instr=" STYLEREF 3 \s ">
              <w:r w:rsidR="00E90D07">
                <w:rPr>
                  <w:noProof/>
                </w:rPr>
                <w:t>2.3.7</w:t>
              </w:r>
            </w:fldSimple>
            <w:r w:rsidRPr="00DD7CCF">
              <w:t>.</w:t>
            </w:r>
            <w:fldSimple w:instr=" SEQ Example \* ALPHABETIC \s 3 ">
              <w:r w:rsidR="00E90D07">
                <w:rPr>
                  <w:noProof/>
                </w:rPr>
                <w:t>A</w:t>
              </w:r>
            </w:fldSimple>
            <w:bookmarkEnd w:id="8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88" w:name="_wdva3plgupk6" w:colFirst="0" w:colLast="0"/>
      <w:bookmarkEnd w:id="8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D499AED" w:rsidR="00251E0D" w:rsidRPr="00DD7CCF" w:rsidRDefault="00251E0D" w:rsidP="00251E0D">
            <w:pPr>
              <w:pStyle w:val="Kpalrs"/>
            </w:pPr>
            <w:r w:rsidRPr="00DD7CCF">
              <w:lastRenderedPageBreak/>
              <w:t xml:space="preserve">Example </w:t>
            </w:r>
            <w:fldSimple w:instr=" STYLEREF 3 \s ">
              <w:r w:rsidR="00E90D07">
                <w:rPr>
                  <w:noProof/>
                </w:rPr>
                <w:t>2.3.7</w:t>
              </w:r>
            </w:fldSimple>
            <w:r w:rsidRPr="00DD7CCF">
              <w:t>.</w:t>
            </w:r>
            <w:fldSimple w:instr=" SEQ Example \* ALPHABETIC \s 3 ">
              <w:r w:rsidR="00E90D07">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89" w:name="_Toc74733405"/>
      <w:r w:rsidRPr="00DD7CCF">
        <w:t>Marking up structure in lacunose verse</w:t>
      </w:r>
      <w:bookmarkEnd w:id="89"/>
    </w:p>
    <w:p w14:paraId="3829976A" w14:textId="0A2E7F08"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0" w:name="_Ref44077114"/>
      <w:bookmarkStart w:id="91" w:name="_Toc74733406"/>
      <w:r w:rsidRPr="00DD7CCF">
        <w:t>M</w:t>
      </w:r>
      <w:r w:rsidR="00143A4A" w:rsidRPr="00DD7CCF">
        <w:t>arkup examples for verse</w:t>
      </w:r>
      <w:bookmarkEnd w:id="90"/>
      <w:bookmarkEnd w:id="9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7203DE42" w:rsidR="00143A4A" w:rsidRPr="00DD7CCF" w:rsidRDefault="00143A4A" w:rsidP="008E24A9">
            <w:pPr>
              <w:pStyle w:val="Kpalrs"/>
            </w:pPr>
            <w:bookmarkStart w:id="92" w:name="_Ref44077336"/>
            <w:r w:rsidRPr="00DD7CCF">
              <w:t xml:space="preserve">Example </w:t>
            </w:r>
            <w:fldSimple w:instr=" STYLEREF 3 \s ">
              <w:r w:rsidR="00E90D07">
                <w:rPr>
                  <w:noProof/>
                </w:rPr>
                <w:t>2.3.9</w:t>
              </w:r>
            </w:fldSimple>
            <w:r w:rsidR="00EE7E86" w:rsidRPr="00DD7CCF">
              <w:t>.</w:t>
            </w:r>
            <w:fldSimple w:instr=" SEQ Example \* ALPHABETIC \s 3 ">
              <w:r w:rsidR="00E90D07">
                <w:rPr>
                  <w:noProof/>
                </w:rPr>
                <w:t>A</w:t>
              </w:r>
            </w:fldSimple>
            <w:bookmarkEnd w:id="9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4E6EB08" w:rsidR="00143A4A" w:rsidRPr="00DD7CCF" w:rsidRDefault="00143A4A" w:rsidP="008E24A9">
            <w:pPr>
              <w:pStyle w:val="Kpalrs"/>
            </w:pPr>
            <w:r w:rsidRPr="00DD7CCF">
              <w:t xml:space="preserve">Example </w:t>
            </w:r>
            <w:fldSimple w:instr=" STYLEREF 3 \s ">
              <w:r w:rsidR="00E90D07">
                <w:rPr>
                  <w:noProof/>
                </w:rPr>
                <w:t>2.3.9</w:t>
              </w:r>
            </w:fldSimple>
            <w:r w:rsidR="00EE7E86" w:rsidRPr="00DD7CCF">
              <w:t>.</w:t>
            </w:r>
            <w:fldSimple w:instr=" SEQ Example \* ALPHABETIC \s 3 ">
              <w:r w:rsidR="00E90D07">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CD79A5" w:rsidR="00143A4A" w:rsidRPr="00DD7CCF" w:rsidRDefault="00143A4A" w:rsidP="008E24A9">
            <w:pPr>
              <w:pStyle w:val="Kpalrs"/>
            </w:pPr>
            <w:bookmarkStart w:id="93" w:name="_Ref44077259"/>
            <w:r w:rsidRPr="00DD7CCF">
              <w:t xml:space="preserve">Example </w:t>
            </w:r>
            <w:fldSimple w:instr=" STYLEREF 3 \s ">
              <w:r w:rsidR="00E90D07">
                <w:rPr>
                  <w:noProof/>
                </w:rPr>
                <w:t>2.3.9</w:t>
              </w:r>
            </w:fldSimple>
            <w:r w:rsidR="00EE7E86" w:rsidRPr="00DD7CCF">
              <w:t>.</w:t>
            </w:r>
            <w:fldSimple w:instr=" SEQ Example \* ALPHABETIC \s 3 ">
              <w:r w:rsidR="00E90D07">
                <w:rPr>
                  <w:noProof/>
                </w:rPr>
                <w:t>C</w:t>
              </w:r>
            </w:fldSimple>
            <w:bookmarkEnd w:id="9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D44024B"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90D07">
              <w:t>2.3.2</w:t>
            </w:r>
            <w:r w:rsidRPr="00DD7CCF">
              <w:fldChar w:fldCharType="end"/>
            </w:r>
          </w:p>
          <w:p w14:paraId="5D208252" w14:textId="64E061BD"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90D07">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303BCA4" w:rsidR="00143A4A" w:rsidRPr="00DD7CCF" w:rsidRDefault="00143A4A" w:rsidP="008E24A9">
            <w:pPr>
              <w:pStyle w:val="Kpalrs"/>
            </w:pPr>
            <w:bookmarkStart w:id="94" w:name="_Ref44077213"/>
            <w:bookmarkStart w:id="95" w:name="_Ref44077183"/>
            <w:r w:rsidRPr="00DD7CCF">
              <w:t xml:space="preserve">Example </w:t>
            </w:r>
            <w:fldSimple w:instr=" STYLEREF 3 \s ">
              <w:r w:rsidR="00E90D07">
                <w:rPr>
                  <w:noProof/>
                </w:rPr>
                <w:t>2.3.9</w:t>
              </w:r>
            </w:fldSimple>
            <w:r w:rsidR="00EE7E86" w:rsidRPr="00DD7CCF">
              <w:t>.</w:t>
            </w:r>
            <w:fldSimple w:instr=" SEQ Example \* ALPHABETIC \s 3 ">
              <w:r w:rsidR="00E90D07">
                <w:rPr>
                  <w:noProof/>
                </w:rPr>
                <w:t>D</w:t>
              </w:r>
            </w:fldSimple>
            <w:bookmarkEnd w:id="94"/>
            <w:r w:rsidR="00EE7E86" w:rsidRPr="00DD7CCF">
              <w:t>:</w:t>
            </w:r>
            <w:r w:rsidRPr="00DD7CCF">
              <w:t xml:space="preserve"> </w:t>
            </w:r>
            <w:r w:rsidRPr="00DD7CCF">
              <w:rPr>
                <w:rStyle w:val="Foreign"/>
              </w:rPr>
              <w:t>muta cum liquida</w:t>
            </w:r>
            <w:r w:rsidRPr="00DD7CCF">
              <w:t xml:space="preserve"> licence</w:t>
            </w:r>
            <w:bookmarkEnd w:id="9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lastRenderedPageBreak/>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53B61F05"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74DE162" w:rsidR="006A05BF" w:rsidRPr="00DD7CCF" w:rsidRDefault="006A05BF" w:rsidP="000E1BB0">
            <w:pPr>
              <w:pStyle w:val="Kpalrs"/>
            </w:pPr>
            <w:bookmarkStart w:id="96" w:name="_Ref44077218"/>
            <w:r w:rsidRPr="00DD7CCF">
              <w:t xml:space="preserve">Example </w:t>
            </w:r>
            <w:fldSimple w:instr=" STYLEREF 3 \s ">
              <w:r w:rsidR="00E90D07">
                <w:rPr>
                  <w:noProof/>
                </w:rPr>
                <w:t>2.3.9</w:t>
              </w:r>
            </w:fldSimple>
            <w:r w:rsidRPr="00DD7CCF">
              <w:t>.</w:t>
            </w:r>
            <w:fldSimple w:instr=" SEQ Example \* ALPHABETIC \s 3 ">
              <w:r w:rsidR="00E90D07">
                <w:rPr>
                  <w:noProof/>
                </w:rPr>
                <w:t>E</w:t>
              </w:r>
            </w:fldSimple>
            <w:bookmarkEnd w:id="9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565B6EB"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1E8DCBA5" w:rsidR="00143A4A" w:rsidRPr="00DD7CCF" w:rsidRDefault="00143A4A" w:rsidP="008E24A9">
            <w:pPr>
              <w:pStyle w:val="Kpalrs"/>
            </w:pPr>
            <w:bookmarkStart w:id="97" w:name="_Ref44077220"/>
            <w:r w:rsidRPr="00DD7CCF">
              <w:t xml:space="preserve">Example </w:t>
            </w:r>
            <w:fldSimple w:instr=" STYLEREF 3 \s ">
              <w:r w:rsidR="00E90D07">
                <w:rPr>
                  <w:noProof/>
                </w:rPr>
                <w:t>2.3.9</w:t>
              </w:r>
            </w:fldSimple>
            <w:r w:rsidR="00EE7E86" w:rsidRPr="00DD7CCF">
              <w:t>.</w:t>
            </w:r>
            <w:fldSimple w:instr=" SEQ Example \* ALPHABETIC \s 3 ">
              <w:r w:rsidR="00E90D07">
                <w:rPr>
                  <w:noProof/>
                </w:rPr>
                <w:t>F</w:t>
              </w:r>
            </w:fldSimple>
            <w:bookmarkEnd w:id="9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79B8B9E7"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8" w:name="_u75tldno8fkf" w:colFirst="0" w:colLast="0"/>
      <w:bookmarkStart w:id="99" w:name="_Toc74733407"/>
      <w:bookmarkEnd w:id="98"/>
      <w:r w:rsidRPr="00DD7CCF">
        <w:lastRenderedPageBreak/>
        <w:t>Marking up Extrinsic Structure in the Edition</w:t>
      </w:r>
      <w:bookmarkEnd w:id="99"/>
    </w:p>
    <w:p w14:paraId="10B1CD43" w14:textId="77777777" w:rsidR="00C02B8C" w:rsidRPr="00DD7CCF" w:rsidRDefault="004D2E67" w:rsidP="00D4342A">
      <w:pPr>
        <w:pStyle w:val="Cmsor2"/>
        <w:numPr>
          <w:ilvl w:val="1"/>
          <w:numId w:val="3"/>
        </w:numPr>
      </w:pPr>
      <w:bookmarkStart w:id="100" w:name="_2po8nsoeevw0" w:colFirst="0" w:colLast="0"/>
      <w:bookmarkStart w:id="101" w:name="_Toc74733408"/>
      <w:bookmarkEnd w:id="100"/>
      <w:r w:rsidRPr="00DD7CCF">
        <w:t>Overview</w:t>
      </w:r>
      <w:bookmarkEnd w:id="101"/>
    </w:p>
    <w:p w14:paraId="101C35D8" w14:textId="0411993A"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7388786B"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90D07">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2B30772"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90D07">
        <w:t>3.3.2</w:t>
      </w:r>
      <w:r w:rsidR="00194541" w:rsidRPr="00DD7CCF">
        <w:fldChar w:fldCharType="end"/>
      </w:r>
      <w:r w:rsidRPr="00DD7CCF">
        <w:t>)</w:t>
      </w:r>
    </w:p>
    <w:p w14:paraId="2598CAB6" w14:textId="297C892D"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71A57C26" w14:textId="120B4A81"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p w14:paraId="74989FB2" w14:textId="6EC1EDE3"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667D0F6D"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E90D07">
              <w:t>3.4</w:t>
            </w:r>
            <w:r w:rsidRPr="00DD7CCF">
              <w:fldChar w:fldCharType="end"/>
            </w:r>
          </w:p>
        </w:tc>
        <w:tc>
          <w:tcPr>
            <w:tcW w:w="1667" w:type="pct"/>
            <w:vAlign w:val="center"/>
          </w:tcPr>
          <w:p w14:paraId="21687865" w14:textId="4B08E56A"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E90D07">
              <w:t>3.5</w:t>
            </w:r>
            <w:r w:rsidRPr="00DD7CCF">
              <w:fldChar w:fldCharType="end"/>
            </w:r>
          </w:p>
        </w:tc>
        <w:tc>
          <w:tcPr>
            <w:tcW w:w="1667" w:type="pct"/>
            <w:vAlign w:val="center"/>
          </w:tcPr>
          <w:p w14:paraId="3FDF8911" w14:textId="0E76A16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E90D07">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6BE75B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p>
    <w:p w14:paraId="597E9246" w14:textId="5C84238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p>
    <w:p w14:paraId="67BE5A39" w14:textId="4FD8662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2" w:name="_t89odjdqfg0j" w:colFirst="0" w:colLast="0"/>
      <w:bookmarkStart w:id="103" w:name="_Ref43979955"/>
      <w:bookmarkStart w:id="104" w:name="_Toc74733409"/>
      <w:bookmarkEnd w:id="102"/>
      <w:r w:rsidRPr="00DD7CCF">
        <w:t>Physical Lines</w:t>
      </w:r>
      <w:bookmarkEnd w:id="103"/>
      <w:bookmarkEnd w:id="104"/>
    </w:p>
    <w:p w14:paraId="44641CAE" w14:textId="3365EE9D"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90D07">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B07253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for specific cases)</w:t>
      </w:r>
    </w:p>
    <w:p w14:paraId="33D6B6AE" w14:textId="71A1677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4F2B008F" w14:textId="5CFA0572"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5" w:name="_xui16zrp0wzt" w:colFirst="0" w:colLast="0"/>
      <w:bookmarkStart w:id="106" w:name="_Ref43980100"/>
      <w:bookmarkStart w:id="107" w:name="_Toc74733410"/>
      <w:bookmarkEnd w:id="105"/>
      <w:r w:rsidRPr="00DD7CCF">
        <w:t>Marking up line beginnings</w:t>
      </w:r>
      <w:bookmarkEnd w:id="106"/>
      <w:bookmarkEnd w:id="107"/>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3C0CBA22"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AE96813"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8" w:name="_wrkvn4vo3aia" w:colFirst="0" w:colLast="0"/>
      <w:bookmarkStart w:id="109" w:name="_Ref43977936"/>
      <w:bookmarkStart w:id="110" w:name="_Toc74733411"/>
      <w:bookmarkEnd w:id="108"/>
      <w:r w:rsidRPr="00DD7CCF">
        <w:t>Numbering lines</w:t>
      </w:r>
      <w:bookmarkEnd w:id="109"/>
      <w:bookmarkEnd w:id="11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23E86802"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D064DE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432981A"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04178D72" w14:textId="27FD39C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7B1DB37"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1" w:name="_r2qg54jy8w2e" w:colFirst="0" w:colLast="0"/>
      <w:bookmarkStart w:id="112" w:name="_Ref43990371"/>
      <w:bookmarkStart w:id="113" w:name="_Toc74733412"/>
      <w:bookmarkEnd w:id="111"/>
      <w:r w:rsidRPr="00DD7CCF">
        <w:t>Placement of line beginnings</w:t>
      </w:r>
      <w:bookmarkEnd w:id="112"/>
      <w:bookmarkEnd w:id="113"/>
    </w:p>
    <w:p w14:paraId="16506F69" w14:textId="711DBD43"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263955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729DA05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of unknown or uncertain length at the end of the former and the beginning of the latter line</w:t>
      </w:r>
    </w:p>
    <w:p w14:paraId="46789EA6" w14:textId="142C133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2"/>
      </w:r>
    </w:p>
    <w:p w14:paraId="1C6B294A" w14:textId="1A66FA96"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76EB6093"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4" w:name="_7n9w5r6yzssj" w:colFirst="0" w:colLast="0"/>
      <w:bookmarkStart w:id="115" w:name="_Ref43984995"/>
      <w:bookmarkStart w:id="116" w:name="_Toc74733413"/>
      <w:bookmarkEnd w:id="114"/>
      <w:r w:rsidRPr="00DD7CCF">
        <w:t>Line beginnings interrupting words</w:t>
      </w:r>
      <w:bookmarkEnd w:id="115"/>
      <w:bookmarkEnd w:id="11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BAA98A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at the end of the previous line</w:t>
      </w:r>
    </w:p>
    <w:p w14:paraId="61B08412" w14:textId="231CCEF3"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90D07">
        <w:t>4.3.5</w:t>
      </w:r>
      <w:r w:rsidR="00780A5D" w:rsidRPr="00DD7CCF">
        <w:fldChar w:fldCharType="end"/>
      </w:r>
      <w:r w:rsidRPr="00DD7CCF">
        <w:t>) either before or after the interruption</w:t>
      </w:r>
    </w:p>
    <w:p w14:paraId="4BC7993F" w14:textId="5307EAFA"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90D07">
        <w:t>4.4.1</w:t>
      </w:r>
      <w:r w:rsidR="00780A5D" w:rsidRPr="00DD7CCF">
        <w:fldChar w:fldCharType="end"/>
      </w:r>
      <w:r w:rsidRPr="00DD7CCF">
        <w:t>) either before or after the interruption</w:t>
      </w:r>
    </w:p>
    <w:p w14:paraId="434ED3F6" w14:textId="131AD102"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B9E0DBC"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90D07">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7" w:name="_a0jia5gsgfab" w:colFirst="0" w:colLast="0"/>
      <w:bookmarkStart w:id="118" w:name="_Ref43984718"/>
      <w:bookmarkStart w:id="119" w:name="_Toc74733414"/>
      <w:bookmarkEnd w:id="117"/>
      <w:r w:rsidRPr="00DD7CCF">
        <w:t>Not-quite Partitions</w:t>
      </w:r>
      <w:bookmarkEnd w:id="118"/>
      <w:bookmarkEnd w:id="119"/>
    </w:p>
    <w:p w14:paraId="03126EFF" w14:textId="77777777" w:rsidR="00C02B8C" w:rsidRPr="00DD7CCF" w:rsidRDefault="004D2E67" w:rsidP="00D4342A">
      <w:pPr>
        <w:pStyle w:val="Cmsor3"/>
        <w:numPr>
          <w:ilvl w:val="2"/>
          <w:numId w:val="3"/>
        </w:numPr>
      </w:pPr>
      <w:bookmarkStart w:id="120" w:name="_2aaf1avj18kw" w:colFirst="0" w:colLast="0"/>
      <w:bookmarkStart w:id="121" w:name="_Toc74733415"/>
      <w:bookmarkEnd w:id="120"/>
      <w:r w:rsidRPr="00DD7CCF">
        <w:t>Stuff in margins</w:t>
      </w:r>
      <w:bookmarkEnd w:id="12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35A3D55"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0DD12DC1" w14:textId="1F22BAF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p>
    <w:p w14:paraId="2CD505B4" w14:textId="5FA7097E"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p>
    <w:p w14:paraId="034893E6" w14:textId="4F2F8D9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p>
    <w:p w14:paraId="125E994D" w14:textId="77777777" w:rsidR="00C02B8C" w:rsidRPr="00DD7CCF" w:rsidRDefault="004D2E67" w:rsidP="00D4342A">
      <w:pPr>
        <w:pStyle w:val="Cmsor3"/>
        <w:numPr>
          <w:ilvl w:val="2"/>
          <w:numId w:val="3"/>
        </w:numPr>
      </w:pPr>
      <w:bookmarkStart w:id="122" w:name="_rr8pkbi3b1cc" w:colFirst="0" w:colLast="0"/>
      <w:bookmarkStart w:id="123" w:name="_Ref43984388"/>
      <w:bookmarkStart w:id="124" w:name="_Toc74733416"/>
      <w:bookmarkEnd w:id="122"/>
      <w:r w:rsidRPr="00DD7CCF">
        <w:t>Sectioning with space</w:t>
      </w:r>
      <w:bookmarkEnd w:id="123"/>
      <w:bookmarkEnd w:id="12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2E65D81B"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8716514"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5" w:name="_tmbjz6tt6rwk" w:colFirst="0" w:colLast="0"/>
      <w:bookmarkStart w:id="126" w:name="_Ref43978135"/>
      <w:bookmarkStart w:id="127" w:name="_Toc74733417"/>
      <w:bookmarkEnd w:id="125"/>
      <w:r w:rsidRPr="00DD7CCF">
        <w:t xml:space="preserve">Spatially offset opening sections </w:t>
      </w:r>
      <w:r w:rsidRPr="00E24F87">
        <w:rPr>
          <w:noProof/>
        </w:rPr>
        <w:t>(</w:t>
      </w:r>
      <w:r w:rsidRPr="00DD7CCF">
        <w:t>incipits)</w:t>
      </w:r>
      <w:bookmarkEnd w:id="126"/>
      <w:bookmarkEnd w:id="12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C321009"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4D32FF9"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DB2CED4" w:rsidR="00934AD5" w:rsidRPr="00DD7CCF" w:rsidRDefault="00934AD5" w:rsidP="00934AD5">
            <w:pPr>
              <w:pStyle w:val="Kpalrs"/>
            </w:pPr>
            <w:r w:rsidRPr="00DD7CCF">
              <w:t xml:space="preserve">Example </w:t>
            </w:r>
            <w:fldSimple w:instr=" STYLEREF 3 \s ">
              <w:r w:rsidR="00E90D07">
                <w:rPr>
                  <w:noProof/>
                </w:rPr>
                <w:t>3.3.3</w:t>
              </w:r>
            </w:fldSimple>
            <w:r w:rsidR="00EE7E86" w:rsidRPr="00DD7CCF">
              <w:t>.</w:t>
            </w:r>
            <w:fldSimple w:instr=" SEQ Example \* ALPHABETIC \s 3 ">
              <w:r w:rsidR="00E90D07">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1F7B4D4" w:rsidR="00934AD5" w:rsidRPr="00DD7CCF" w:rsidRDefault="00934AD5" w:rsidP="00934AD5">
            <w:pPr>
              <w:pStyle w:val="Kpalrs"/>
            </w:pPr>
            <w:r w:rsidRPr="00DD7CCF">
              <w:t xml:space="preserve">Example </w:t>
            </w:r>
            <w:fldSimple w:instr=" STYLEREF 3 \s ">
              <w:r w:rsidR="00E90D07">
                <w:rPr>
                  <w:noProof/>
                </w:rPr>
                <w:t>3.3.3</w:t>
              </w:r>
            </w:fldSimple>
            <w:r w:rsidR="00EE7E86" w:rsidRPr="00DD7CCF">
              <w:t>.</w:t>
            </w:r>
            <w:fldSimple w:instr=" SEQ Example \* ALPHABETIC \s 3 ">
              <w:r w:rsidR="00E90D07">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8" w:name="_tg7yz01k2pc5" w:colFirst="0" w:colLast="0"/>
      <w:bookmarkStart w:id="129" w:name="_Ref43984537"/>
      <w:bookmarkStart w:id="130" w:name="_Toc74733418"/>
      <w:bookmarkEnd w:id="128"/>
      <w:r w:rsidRPr="00DD7CCF">
        <w:t xml:space="preserve">Spatially offset closing lines </w:t>
      </w:r>
      <w:r w:rsidRPr="00E24F87">
        <w:rPr>
          <w:noProof/>
        </w:rPr>
        <w:t>(</w:t>
      </w:r>
      <w:r w:rsidRPr="00DD7CCF">
        <w:t>colophons)</w:t>
      </w:r>
      <w:bookmarkEnd w:id="129"/>
      <w:bookmarkEnd w:id="13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810CE6B"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3AFE23AF" w14:textId="4FEAB233"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07EC3B10" w:rsidR="00934AD5" w:rsidRPr="00DD7CCF" w:rsidRDefault="00934AD5" w:rsidP="00934AD5">
            <w:pPr>
              <w:pStyle w:val="Kpalrs"/>
            </w:pPr>
            <w:r w:rsidRPr="00DD7CCF">
              <w:t xml:space="preserve">Example </w:t>
            </w:r>
            <w:fldSimple w:instr=" STYLEREF 3 \s ">
              <w:r w:rsidR="00E90D07">
                <w:rPr>
                  <w:noProof/>
                </w:rPr>
                <w:t>3.3.4</w:t>
              </w:r>
            </w:fldSimple>
            <w:r w:rsidR="00EE7E86" w:rsidRPr="00DD7CCF">
              <w:t>.</w:t>
            </w:r>
            <w:fldSimple w:instr=" SEQ Example \* ALPHABETIC \s 3 ">
              <w:r w:rsidR="00E90D07">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1" w:name="_l370o66akj7v" w:colFirst="0" w:colLast="0"/>
      <w:bookmarkStart w:id="132" w:name="_Ref43984607"/>
      <w:bookmarkStart w:id="133" w:name="_Toc74733419"/>
      <w:bookmarkEnd w:id="131"/>
      <w:r w:rsidRPr="00DD7CCF">
        <w:t>Pagination or foliation: “forme work”</w:t>
      </w:r>
      <w:bookmarkEnd w:id="132"/>
      <w:bookmarkEnd w:id="13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4FD24D65"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D57D7D3"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722316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2A9DB2C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3"/>
      </w:r>
    </w:p>
    <w:p w14:paraId="5A9C9F2D" w14:textId="0A8351A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005A3AB4" w:rsidR="00934AD5" w:rsidRPr="00DD7CCF" w:rsidRDefault="00934AD5" w:rsidP="00934AD5">
            <w:pPr>
              <w:pStyle w:val="Kpalrs"/>
            </w:pPr>
            <w:r w:rsidRPr="00DD7CCF">
              <w:t xml:space="preserve">Example </w:t>
            </w:r>
            <w:fldSimple w:instr=" STYLEREF 3 \s ">
              <w:r w:rsidR="00E90D07">
                <w:rPr>
                  <w:noProof/>
                </w:rPr>
                <w:t>3.3.5</w:t>
              </w:r>
            </w:fldSimple>
            <w:r w:rsidR="00EE7E86" w:rsidRPr="00DD7CCF">
              <w:t>.</w:t>
            </w:r>
            <w:fldSimple w:instr=" SEQ Example \* ALPHABETIC \s 3 ">
              <w:r w:rsidR="00E90D07">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4" w:name="_dzwqp0ufpcn5" w:colFirst="0" w:colLast="0"/>
      <w:bookmarkStart w:id="135" w:name="_Ref43978987"/>
      <w:bookmarkStart w:id="136" w:name="_Toc74733420"/>
      <w:bookmarkEnd w:id="134"/>
      <w:r w:rsidRPr="00DD7CCF">
        <w:t>Boxlike Partitions: Self-contained Zones</w:t>
      </w:r>
      <w:bookmarkEnd w:id="135"/>
      <w:bookmarkEnd w:id="136"/>
    </w:p>
    <w:p w14:paraId="0B728DD2" w14:textId="77777777" w:rsidR="00C02B8C" w:rsidRPr="00DD7CCF" w:rsidRDefault="0053341E" w:rsidP="00D4342A">
      <w:pPr>
        <w:pStyle w:val="Cmsor3"/>
        <w:numPr>
          <w:ilvl w:val="2"/>
          <w:numId w:val="3"/>
        </w:numPr>
      </w:pPr>
      <w:bookmarkStart w:id="137" w:name="_7afiixd3hprc" w:colFirst="0" w:colLast="0"/>
      <w:bookmarkStart w:id="138" w:name="_Ref43978278"/>
      <w:bookmarkStart w:id="139" w:name="_Toc74733421"/>
      <w:bookmarkEnd w:id="13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8"/>
      <w:bookmarkEnd w:id="13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C3881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2A68678"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1FEF72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764BFD56"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90D07">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07F516D2"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0" w:name="_gwyk1jzb0av6" w:colFirst="0" w:colLast="0"/>
      <w:bookmarkStart w:id="141" w:name="_Ref43990385"/>
      <w:bookmarkStart w:id="142" w:name="_Toc74733422"/>
      <w:bookmarkEnd w:id="140"/>
      <w:r w:rsidRPr="00DD7CCF">
        <w:t>Encoding boxlike partitions</w:t>
      </w:r>
      <w:bookmarkEnd w:id="141"/>
      <w:bookmarkEnd w:id="14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262114E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90D07">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D48349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26155E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2B6EBB10" w14:textId="3470C69C"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even if a given partition consists of just one line</w:t>
      </w:r>
    </w:p>
    <w:p w14:paraId="520B28E2" w14:textId="2599196D"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90D07">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3" w:name="_82q10pa3ovwa" w:colFirst="0" w:colLast="0"/>
      <w:bookmarkStart w:id="144" w:name="_Ref43984577"/>
      <w:bookmarkStart w:id="145" w:name="_Toc74733423"/>
      <w:bookmarkEnd w:id="143"/>
      <w:r w:rsidRPr="00DD7CCF">
        <w:t>Textpart identification: subtype, number and headers</w:t>
      </w:r>
      <w:bookmarkEnd w:id="144"/>
      <w:bookmarkEnd w:id="14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4DD94AF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90D07" w:rsidRPr="00DD7CCF">
        <w:t xml:space="preserve">Example </w:t>
      </w:r>
      <w:r w:rsidR="00E90D07">
        <w:rPr>
          <w:noProof/>
        </w:rPr>
        <w:t>3.4.3</w:t>
      </w:r>
      <w:r w:rsidR="00E90D07" w:rsidRPr="00DD7CCF">
        <w:rPr>
          <w:noProof/>
        </w:rPr>
        <w:t>.</w:t>
      </w:r>
      <w:r w:rsidR="00E90D07">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6A9C9B0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0760CB2"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90D07">
        <w:t>10.3.3</w:t>
      </w:r>
      <w:r w:rsidR="000A421D" w:rsidRPr="00DD7CCF">
        <w:fldChar w:fldCharType="end"/>
      </w:r>
      <w:r w:rsidRPr="00DD7CCF">
        <w:t>), which you may employ if you deem necessary</w:t>
      </w:r>
    </w:p>
    <w:p w14:paraId="063D2C60" w14:textId="77777777" w:rsidR="004A54F9" w:rsidRPr="00DD7CCF" w:rsidRDefault="004A54F9">
      <w:bookmarkStart w:id="146" w:name="_suh8lewninkg" w:colFirst="0" w:colLast="0"/>
      <w:bookmarkEnd w:id="14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1AEDDA14" w:rsidR="004A54F9" w:rsidRPr="00DD7CCF" w:rsidRDefault="004A54F9" w:rsidP="004A54F9">
            <w:pPr>
              <w:pStyle w:val="Kpalrs"/>
            </w:pPr>
            <w:bookmarkStart w:id="147" w:name="_Ref44078070"/>
            <w:r w:rsidRPr="00DD7CCF">
              <w:t xml:space="preserve">Example </w:t>
            </w:r>
            <w:fldSimple w:instr=" STYLEREF 3 \s ">
              <w:r w:rsidR="00E90D07">
                <w:rPr>
                  <w:noProof/>
                </w:rPr>
                <w:t>3.4.3</w:t>
              </w:r>
            </w:fldSimple>
            <w:r w:rsidR="00EE7E86" w:rsidRPr="00DD7CCF">
              <w:t>.</w:t>
            </w:r>
            <w:fldSimple w:instr=" SEQ Example \* ALPHABETIC \s 3 ">
              <w:r w:rsidR="00E90D07">
                <w:rPr>
                  <w:noProof/>
                </w:rPr>
                <w:t>A</w:t>
              </w:r>
            </w:fldSimple>
            <w:bookmarkEnd w:id="14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13C0DED0" w:rsidR="004A54F9" w:rsidRPr="00DD7CCF" w:rsidRDefault="004A54F9" w:rsidP="004A54F9">
            <w:pPr>
              <w:pStyle w:val="Kpalrs"/>
            </w:pPr>
            <w:bookmarkStart w:id="148" w:name="_Ref44078271"/>
            <w:r w:rsidRPr="00DD7CCF">
              <w:t xml:space="preserve">Example </w:t>
            </w:r>
            <w:fldSimple w:instr=" STYLEREF 3 \s ">
              <w:r w:rsidR="00E90D07">
                <w:rPr>
                  <w:noProof/>
                </w:rPr>
                <w:t>3.4.3</w:t>
              </w:r>
            </w:fldSimple>
            <w:r w:rsidR="00EE7E86" w:rsidRPr="00DD7CCF">
              <w:t>.</w:t>
            </w:r>
            <w:fldSimple w:instr=" SEQ Example \* ALPHABETIC \s 3 ">
              <w:r w:rsidR="00E90D07">
                <w:rPr>
                  <w:noProof/>
                </w:rPr>
                <w:t>B</w:t>
              </w:r>
            </w:fldSimple>
            <w:bookmarkEnd w:id="14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7813C86F" w:rsidR="00167D32" w:rsidRPr="00DD7CCF" w:rsidRDefault="00167D32" w:rsidP="00167D32">
            <w:pPr>
              <w:pStyle w:val="Kpalrs"/>
            </w:pPr>
            <w:bookmarkStart w:id="149" w:name="_ntlxakteb3wm" w:colFirst="0" w:colLast="0"/>
            <w:bookmarkStart w:id="150" w:name="_u4tz39yk0lmz" w:colFirst="0" w:colLast="0"/>
            <w:bookmarkEnd w:id="149"/>
            <w:bookmarkEnd w:id="150"/>
            <w:r w:rsidRPr="00DD7CCF">
              <w:t xml:space="preserve">Example </w:t>
            </w:r>
            <w:fldSimple w:instr=" STYLEREF 3 \s ">
              <w:r w:rsidR="00E90D07">
                <w:rPr>
                  <w:noProof/>
                </w:rPr>
                <w:t>3.4.3</w:t>
              </w:r>
            </w:fldSimple>
            <w:r w:rsidR="00EE7E86" w:rsidRPr="00DD7CCF">
              <w:t>.</w:t>
            </w:r>
            <w:fldSimple w:instr=" SEQ Example \* ALPHABETIC \s 3 ">
              <w:r w:rsidR="00E90D07">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2B40AB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1" w:name="_v01oqe9wesr6" w:colFirst="0" w:colLast="0"/>
      <w:bookmarkEnd w:id="15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89E0646" w:rsidR="00167D32" w:rsidRPr="00DD7CCF" w:rsidRDefault="00167D32" w:rsidP="00167D32">
            <w:pPr>
              <w:pStyle w:val="Kpalrs"/>
            </w:pPr>
            <w:bookmarkStart w:id="152" w:name="_Ref44078277"/>
            <w:r w:rsidRPr="00DD7CCF">
              <w:t xml:space="preserve">Example </w:t>
            </w:r>
            <w:fldSimple w:instr=" STYLEREF 3 \s ">
              <w:r w:rsidR="00E90D07">
                <w:rPr>
                  <w:noProof/>
                </w:rPr>
                <w:t>3.4.3</w:t>
              </w:r>
            </w:fldSimple>
            <w:r w:rsidR="00EE7E86" w:rsidRPr="00DD7CCF">
              <w:t>.</w:t>
            </w:r>
            <w:fldSimple w:instr=" SEQ Example \* ALPHABETIC \s 3 ">
              <w:r w:rsidR="00E90D07">
                <w:rPr>
                  <w:noProof/>
                </w:rPr>
                <w:t>D</w:t>
              </w:r>
            </w:fldSimple>
            <w:bookmarkEnd w:id="15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180E67A"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3" w:name="_ro2q56korov1" w:colFirst="0" w:colLast="0"/>
      <w:bookmarkStart w:id="154" w:name="_fh0zn6srq43l" w:colFirst="0" w:colLast="0"/>
      <w:bookmarkStart w:id="155" w:name="_Ref43986747"/>
      <w:bookmarkStart w:id="156" w:name="_Toc74733424"/>
      <w:bookmarkEnd w:id="153"/>
      <w:bookmarkEnd w:id="154"/>
      <w:r w:rsidRPr="00DD7CCF">
        <w:t>Numbered elements in textparts</w:t>
      </w:r>
      <w:bookmarkEnd w:id="155"/>
      <w:bookmarkEnd w:id="15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7B3C5D2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455A92D8" w14:textId="4DF276CF"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7" w:name="_Toc74733425"/>
      <w:r w:rsidRPr="00DD7CCF">
        <w:lastRenderedPageBreak/>
        <w:t>Full markup example for</w:t>
      </w:r>
      <w:r w:rsidR="004D2E67" w:rsidRPr="00DD7CCF">
        <w:t xml:space="preserve"> boxlike partitions</w:t>
      </w:r>
      <w:bookmarkEnd w:id="15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715AED85" w:rsidR="00D701A6" w:rsidRPr="00DD7CCF" w:rsidRDefault="00D701A6" w:rsidP="00D701A6">
            <w:pPr>
              <w:pStyle w:val="Kpalrs"/>
            </w:pPr>
            <w:bookmarkStart w:id="158" w:name="_Ref44077741"/>
            <w:r w:rsidRPr="00DD7CCF">
              <w:t xml:space="preserve">Example </w:t>
            </w:r>
            <w:fldSimple w:instr=" STYLEREF 3 \s ">
              <w:r w:rsidR="00E90D07">
                <w:rPr>
                  <w:noProof/>
                </w:rPr>
                <w:t>3.4.5</w:t>
              </w:r>
            </w:fldSimple>
            <w:r w:rsidRPr="00DD7CCF">
              <w:t>.</w:t>
            </w:r>
            <w:fldSimple w:instr=" SEQ Example \* ALPHABETIC \s 3 ">
              <w:r w:rsidR="00E90D07">
                <w:rPr>
                  <w:noProof/>
                </w:rPr>
                <w:t>A</w:t>
              </w:r>
            </w:fldSimple>
            <w:bookmarkEnd w:id="15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D584600"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90D07">
              <w:t>5.4.7</w:t>
            </w:r>
            <w:r w:rsidRPr="00DD7CCF">
              <w:fldChar w:fldCharType="end"/>
            </w:r>
          </w:p>
        </w:tc>
      </w:tr>
      <w:tr w:rsidR="004B66AB" w:rsidRPr="00DD7CCF" w14:paraId="74B5D5A3" w14:textId="77777777" w:rsidTr="000B047B">
        <w:tc>
          <w:tcPr>
            <w:tcW w:w="5000" w:type="pct"/>
          </w:tcPr>
          <w:p w14:paraId="5B9B6D1D" w14:textId="30D83772"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9" w:name="_k0nurnm93lxl" w:colFirst="0" w:colLast="0"/>
      <w:bookmarkStart w:id="160" w:name="_Ref43979481"/>
      <w:bookmarkStart w:id="161" w:name="_Toc74733426"/>
      <w:bookmarkEnd w:id="159"/>
      <w:r w:rsidRPr="00DD7CCF">
        <w:t>Pagelike Partitions: Text Flows through Successive Zones</w:t>
      </w:r>
      <w:bookmarkEnd w:id="160"/>
      <w:bookmarkEnd w:id="161"/>
    </w:p>
    <w:p w14:paraId="5005C658" w14:textId="77777777" w:rsidR="00C02B8C" w:rsidRPr="00DD7CCF" w:rsidRDefault="004D2E67" w:rsidP="00D4342A">
      <w:pPr>
        <w:pStyle w:val="Cmsor3"/>
        <w:numPr>
          <w:ilvl w:val="2"/>
          <w:numId w:val="3"/>
        </w:numPr>
      </w:pPr>
      <w:bookmarkStart w:id="162" w:name="_h6ikg2hg8g9u" w:colFirst="0" w:colLast="0"/>
      <w:bookmarkStart w:id="163" w:name="_Toc74733427"/>
      <w:bookmarkEnd w:id="16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A92FBD9"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4" w:name="_w6aiimbh4273" w:colFirst="0" w:colLast="0"/>
      <w:bookmarkStart w:id="165" w:name="_Ref43978346"/>
      <w:bookmarkStart w:id="166" w:name="_Toc74733428"/>
      <w:bookmarkEnd w:id="164"/>
      <w:r w:rsidRPr="00DD7CCF">
        <w:t>Genuine pages</w:t>
      </w:r>
      <w:bookmarkEnd w:id="165"/>
      <w:bookmarkEnd w:id="16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499FAFEF"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BD3CFB3"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90D07">
        <w:t>8.2.3</w:t>
      </w:r>
      <w:r w:rsidR="000A421D" w:rsidRPr="00DD7CCF">
        <w:fldChar w:fldCharType="end"/>
      </w:r>
      <w:r w:rsidRPr="00DD7CCF">
        <w:t>) that such empty elements must be inside block-level containers</w:t>
      </w:r>
    </w:p>
    <w:p w14:paraId="7FF71BBC" w14:textId="69033994"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7" w:name="_t032kyf4wcza" w:colFirst="0" w:colLast="0"/>
      <w:bookmarkStart w:id="168" w:name="_Ref43986679"/>
      <w:bookmarkStart w:id="169" w:name="_Toc74733429"/>
      <w:bookmarkEnd w:id="167"/>
      <w:r w:rsidRPr="00DD7CCF">
        <w:t>Other pagelike zones</w:t>
      </w:r>
      <w:bookmarkEnd w:id="168"/>
      <w:bookmarkEnd w:id="16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9CB86B6"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 xml:space="preserve"> below for values recommended in pagelike partitions</w:t>
      </w:r>
    </w:p>
    <w:p w14:paraId="776B3049" w14:textId="54B25FE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5428B6F3"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90D07" w:rsidRPr="00DD7CCF">
        <w:t xml:space="preserve">Example </w:t>
      </w:r>
      <w:r w:rsidR="00E90D07">
        <w:rPr>
          <w:noProof/>
        </w:rPr>
        <w:t>3.5.7</w:t>
      </w:r>
      <w:r w:rsidR="00E90D07" w:rsidRPr="00DD7CCF">
        <w:rPr>
          <w:noProof/>
        </w:rPr>
        <w:t>.</w:t>
      </w:r>
      <w:r w:rsidR="00E90D07">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70" w:name="_oypoil6s6m99" w:colFirst="0" w:colLast="0"/>
      <w:bookmarkStart w:id="171" w:name="_Ref43986881"/>
      <w:bookmarkStart w:id="172" w:name="_Toc74733430"/>
      <w:bookmarkEnd w:id="170"/>
      <w:r w:rsidRPr="00DD7CCF">
        <w:t>Zone identification: unit, number and label</w:t>
      </w:r>
      <w:bookmarkEnd w:id="171"/>
      <w:bookmarkEnd w:id="17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9FCB30F"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297400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46385A6E" w:rsidR="001E133B" w:rsidRPr="00DD7CCF" w:rsidRDefault="001E133B" w:rsidP="001E133B">
      <w:pPr>
        <w:pStyle w:val="Lista4"/>
      </w:pPr>
      <w:r>
        <w:t>gridlike partitions (§</w:t>
      </w:r>
      <w:r>
        <w:fldChar w:fldCharType="begin"/>
      </w:r>
      <w:r>
        <w:instrText xml:space="preserve"> REF _Ref43984651 \r \h </w:instrText>
      </w:r>
      <w:r>
        <w:fldChar w:fldCharType="separate"/>
      </w:r>
      <w:r w:rsidR="00E90D07">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lastRenderedPageBreak/>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455C9B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6D4D20EF"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90D07">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611A351" w:rsidR="000931D1" w:rsidRPr="00DD7CCF" w:rsidRDefault="000931D1" w:rsidP="00B3351B">
            <w:pPr>
              <w:pStyle w:val="Kpalrs"/>
            </w:pPr>
            <w:bookmarkStart w:id="173" w:name="_Ref44078412"/>
            <w:r w:rsidRPr="00DD7CCF">
              <w:t xml:space="preserve">Example </w:t>
            </w:r>
            <w:fldSimple w:instr=" STYLEREF 3 \s ">
              <w:r w:rsidR="00E90D07">
                <w:rPr>
                  <w:noProof/>
                </w:rPr>
                <w:t>3.5.4</w:t>
              </w:r>
            </w:fldSimple>
            <w:r w:rsidRPr="00DD7CCF">
              <w:t>.</w:t>
            </w:r>
            <w:fldSimple w:instr=" SEQ Example \* ALPHABETIC \s 3 ">
              <w:r w:rsidR="00E90D07">
                <w:rPr>
                  <w:noProof/>
                </w:rPr>
                <w:t>A</w:t>
              </w:r>
            </w:fldSimple>
            <w:bookmarkEnd w:id="17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06E7FEE" w:rsidR="000931D1" w:rsidRPr="00DD7CCF" w:rsidRDefault="000931D1" w:rsidP="00B3351B">
            <w:pPr>
              <w:pStyle w:val="Kpalrs"/>
            </w:pPr>
            <w:bookmarkStart w:id="174" w:name="_Ref44078459"/>
            <w:r w:rsidRPr="00DD7CCF">
              <w:t xml:space="preserve">Example </w:t>
            </w:r>
            <w:fldSimple w:instr=" STYLEREF 3 \s ">
              <w:r w:rsidR="00E90D07">
                <w:rPr>
                  <w:noProof/>
                </w:rPr>
                <w:t>3.5.4</w:t>
              </w:r>
            </w:fldSimple>
            <w:r w:rsidRPr="00DD7CCF">
              <w:t>.</w:t>
            </w:r>
            <w:fldSimple w:instr=" SEQ Example \* ALPHABETIC \s 3 ">
              <w:r w:rsidR="00E90D07">
                <w:rPr>
                  <w:noProof/>
                </w:rPr>
                <w:t>B</w:t>
              </w:r>
            </w:fldSimple>
            <w:bookmarkEnd w:id="17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5" w:name="_h6lmsgu4umfd" w:colFirst="0" w:colLast="0"/>
      <w:bookmarkStart w:id="176" w:name="_Toc74733431"/>
      <w:bookmarkEnd w:id="175"/>
      <w:r w:rsidRPr="00DD7CCF">
        <w:lastRenderedPageBreak/>
        <w:t>Placement of page and zone beginnings</w:t>
      </w:r>
      <w:bookmarkEnd w:id="176"/>
    </w:p>
    <w:p w14:paraId="2D3F6021" w14:textId="5A9F668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2A24CDF4"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070F973B"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where reconstructed page beginnings may be encoded outside block-level containers</w:t>
      </w:r>
    </w:p>
    <w:p w14:paraId="5D87DF6D" w14:textId="5A881534"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7904A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7" w:name="_tezue83pb823" w:colFirst="0" w:colLast="0"/>
      <w:bookmarkStart w:id="178" w:name="_Ref43986994"/>
      <w:bookmarkStart w:id="179" w:name="_Toc74733432"/>
      <w:bookmarkEnd w:id="177"/>
      <w:r w:rsidRPr="00DD7CCF">
        <w:t>Numbered elements in pagelike partitions</w:t>
      </w:r>
      <w:bookmarkEnd w:id="178"/>
      <w:bookmarkEnd w:id="179"/>
    </w:p>
    <w:p w14:paraId="172F4A06" w14:textId="66D2C89F"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AF27F1D"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0" w:name="_8rycat4dh5yx" w:colFirst="0" w:colLast="0"/>
      <w:bookmarkStart w:id="181" w:name="_Ref43986940"/>
      <w:bookmarkStart w:id="182" w:name="_Toc74733433"/>
      <w:bookmarkEnd w:id="180"/>
      <w:r w:rsidRPr="00DD7CCF">
        <w:lastRenderedPageBreak/>
        <w:t>Full m</w:t>
      </w:r>
      <w:r w:rsidR="004D2E67" w:rsidRPr="00DD7CCF">
        <w:t>arkup example</w:t>
      </w:r>
      <w:r w:rsidRPr="00DD7CCF">
        <w:t xml:space="preserve"> for</w:t>
      </w:r>
      <w:r w:rsidR="004D2E67" w:rsidRPr="00DD7CCF">
        <w:t xml:space="preserve"> pagelike partitions</w:t>
      </w:r>
      <w:bookmarkEnd w:id="181"/>
      <w:bookmarkEnd w:id="18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79BF9945" w:rsidR="000931D1" w:rsidRPr="00DD7CCF" w:rsidRDefault="000931D1" w:rsidP="00B3351B">
            <w:pPr>
              <w:pStyle w:val="Kpalrs"/>
            </w:pPr>
            <w:bookmarkStart w:id="183" w:name="_Ref44078357"/>
            <w:r w:rsidRPr="00DD7CCF">
              <w:t xml:space="preserve">Example </w:t>
            </w:r>
            <w:fldSimple w:instr=" STYLEREF 3 \s ">
              <w:r w:rsidR="00E90D07">
                <w:rPr>
                  <w:noProof/>
                </w:rPr>
                <w:t>3.5.7</w:t>
              </w:r>
            </w:fldSimple>
            <w:r w:rsidRPr="00DD7CCF">
              <w:t>.</w:t>
            </w:r>
            <w:fldSimple w:instr=" SEQ Example \* ALPHABETIC \s 3 ">
              <w:r w:rsidR="00E90D07">
                <w:rPr>
                  <w:noProof/>
                </w:rPr>
                <w:t>A</w:t>
              </w:r>
            </w:fldSimple>
            <w:bookmarkEnd w:id="18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002BDF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465A4C0"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90D07">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4" w:name="_xbyjw7atziy5" w:colFirst="0" w:colLast="0"/>
            <w:bookmarkEnd w:id="184"/>
            <w:r w:rsidRPr="00DD7CCF">
              <w:t>a partition may, however, coincide with a semantic boundary as in the slightly altered illustration here</w:t>
            </w:r>
          </w:p>
          <w:p w14:paraId="01224F63" w14:textId="3F9BA697"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90D07">
              <w:t>3.4.1</w:t>
            </w:r>
            <w:r w:rsidRPr="00DD7CCF">
              <w:fldChar w:fldCharType="end"/>
            </w:r>
            <w:r w:rsidRPr="00DD7CCF">
              <w:t xml:space="preserve"> above</w:t>
            </w:r>
          </w:p>
          <w:p w14:paraId="1C4C4CDA" w14:textId="77777777" w:rsidR="00ED3579" w:rsidRPr="00DD7CCF" w:rsidRDefault="00ED3579" w:rsidP="00ED3579">
            <w:pPr>
              <w:pStyle w:val="TableNote"/>
            </w:pPr>
            <w:bookmarkStart w:id="185" w:name="_9uretion352s" w:colFirst="0" w:colLast="0"/>
            <w:bookmarkEnd w:id="18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6" w:name="_2o3hdppskxxm" w:colFirst="0" w:colLast="0"/>
            <w:bookmarkEnd w:id="18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7" w:name="_wf6bj4i4k83j" w:colFirst="0" w:colLast="0"/>
      <w:bookmarkStart w:id="188" w:name="_17dlwttgms9w" w:colFirst="0" w:colLast="0"/>
      <w:bookmarkStart w:id="189" w:name="_Ref43984651"/>
      <w:bookmarkStart w:id="190" w:name="_Toc74733434"/>
      <w:bookmarkEnd w:id="187"/>
      <w:bookmarkEnd w:id="188"/>
      <w:r w:rsidRPr="00DD7CCF">
        <w:lastRenderedPageBreak/>
        <w:t>Gridlike Partitions: Text Runs Across Contiguous Zones</w:t>
      </w:r>
      <w:bookmarkEnd w:id="189"/>
      <w:bookmarkEnd w:id="190"/>
    </w:p>
    <w:p w14:paraId="10526A32" w14:textId="77777777" w:rsidR="00C02B8C" w:rsidRPr="00DD7CCF" w:rsidRDefault="004D2E67" w:rsidP="00D4342A">
      <w:pPr>
        <w:pStyle w:val="Cmsor3"/>
        <w:numPr>
          <w:ilvl w:val="2"/>
          <w:numId w:val="3"/>
        </w:numPr>
      </w:pPr>
      <w:bookmarkStart w:id="191" w:name="_8u6cxgxomq4n" w:colFirst="0" w:colLast="0"/>
      <w:bookmarkStart w:id="192" w:name="_Toc74733435"/>
      <w:bookmarkEnd w:id="19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2"/>
    </w:p>
    <w:p w14:paraId="44C0C40D" w14:textId="77777777" w:rsidR="00C02B8C" w:rsidRPr="00DD7CCF" w:rsidRDefault="004D2E67" w:rsidP="00E2714A">
      <w:pPr>
        <w:pStyle w:val="Lista"/>
      </w:pPr>
      <w:bookmarkStart w:id="193" w:name="_mq9ex2gduvu8" w:colFirst="0" w:colLast="0"/>
      <w:bookmarkEnd w:id="19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4" w:name="_t81unikmyuu5" w:colFirst="0" w:colLast="0"/>
      <w:bookmarkEnd w:id="19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5" w:name="_npulg4gtw0my" w:colFirst="0" w:colLast="0"/>
      <w:bookmarkEnd w:id="19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6" w:name="_5vtp8j2ur3e0" w:colFirst="0" w:colLast="0"/>
      <w:bookmarkEnd w:id="19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7" w:name="_rs0n67ntt3ye" w:colFirst="0" w:colLast="0"/>
      <w:bookmarkEnd w:id="19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6EFB9111"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50B9299" w:rsidR="00C02B8C" w:rsidRPr="00DD7CCF" w:rsidRDefault="004D2E67" w:rsidP="00E2714A">
      <w:pPr>
        <w:pStyle w:val="Lista3"/>
      </w:pPr>
      <w:bookmarkStart w:id="198" w:name="_mtlzzef8q66a" w:colFirst="0" w:colLast="0"/>
      <w:bookmarkEnd w:id="19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A</w:t>
      </w:r>
      <w:r w:rsidR="00AA796A" w:rsidRPr="00DD7CCF">
        <w:fldChar w:fldCharType="end"/>
      </w:r>
    </w:p>
    <w:p w14:paraId="4EF357DE" w14:textId="77777777" w:rsidR="00C02B8C" w:rsidRPr="00DD7CCF" w:rsidRDefault="004D2E67" w:rsidP="00E2714A">
      <w:pPr>
        <w:pStyle w:val="Lista3"/>
      </w:pPr>
      <w:bookmarkStart w:id="199" w:name="_r2vovj8fm87l" w:colFirst="0" w:colLast="0"/>
      <w:bookmarkEnd w:id="19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0193CF4" w:rsidR="00C02B8C" w:rsidRPr="00DD7CCF" w:rsidRDefault="004D2E67" w:rsidP="00E2714A">
      <w:pPr>
        <w:pStyle w:val="Lista3"/>
      </w:pPr>
      <w:bookmarkStart w:id="200" w:name="_mssvwla5qx2o" w:colFirst="0" w:colLast="0"/>
      <w:bookmarkEnd w:id="20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B</w:t>
      </w:r>
      <w:r w:rsidR="00AA796A" w:rsidRPr="00DD7CCF">
        <w:fldChar w:fldCharType="end"/>
      </w:r>
    </w:p>
    <w:p w14:paraId="63030689" w14:textId="7A603FC0"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1" w:name="_tnb25u59sdgt" w:colFirst="0" w:colLast="0"/>
      <w:bookmarkStart w:id="202" w:name="_Toc74733436"/>
      <w:bookmarkEnd w:id="201"/>
      <w:r w:rsidRPr="00DD7CCF">
        <w:t>Encoding gridlike partitions</w:t>
      </w:r>
      <w:bookmarkEnd w:id="202"/>
    </w:p>
    <w:p w14:paraId="5E163E3B" w14:textId="51688DB2"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3" w:name="_444cwmslg3uo" w:colFirst="0" w:colLast="0"/>
      <w:bookmarkStart w:id="204" w:name="_Ref63674302"/>
      <w:bookmarkStart w:id="205" w:name="_Toc74733437"/>
      <w:bookmarkEnd w:id="203"/>
      <w:r w:rsidRPr="00DD7CCF">
        <w:t>Gridlike milestone identification: unit and number</w:t>
      </w:r>
      <w:bookmarkEnd w:id="204"/>
      <w:bookmarkEnd w:id="20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24C6271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6" w:name="_kqgib25um4gs" w:colFirst="0" w:colLast="0"/>
      <w:bookmarkStart w:id="207" w:name="_Toc74733438"/>
      <w:bookmarkEnd w:id="206"/>
      <w:r w:rsidRPr="00DD7CCF">
        <w:t>Gridlike partitions interrupting words</w:t>
      </w:r>
      <w:bookmarkEnd w:id="20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D1AB4FA"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8" w:name="_toz4tvrpqg6p" w:colFirst="0" w:colLast="0"/>
      <w:bookmarkStart w:id="209" w:name="_Toc74733439"/>
      <w:bookmarkEnd w:id="208"/>
      <w:r w:rsidRPr="00DD7CCF">
        <w:t>When to encode gridlike partitions</w:t>
      </w:r>
      <w:bookmarkEnd w:id="20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3AC4F2A7" w:rsidR="00F422F8" w:rsidRPr="00DD7CCF" w:rsidRDefault="00F422F8" w:rsidP="00F422F8">
      <w:pPr>
        <w:pStyle w:val="Lista2"/>
      </w:pPr>
      <w:r w:rsidRPr="00F422F8">
        <w:t>in this case, where applicable, encode spaces at the ends of metrical units separated by a space from the next metrical unit within the same line (§</w:t>
      </w:r>
      <w:r>
        <w:fldChar w:fldCharType="begin"/>
      </w:r>
      <w:r>
        <w:instrText xml:space="preserve"> REF _Ref43987645 \r \h </w:instrText>
      </w:r>
      <w:r>
        <w:fldChar w:fldCharType="separate"/>
      </w:r>
      <w:r w:rsidR="00E90D07">
        <w:t>4.3.2</w:t>
      </w:r>
      <w:r>
        <w:fldChar w:fldCharType="end"/>
      </w:r>
      <w:r w:rsidRPr="00F422F8">
        <w:t>)</w:t>
      </w:r>
    </w:p>
    <w:p w14:paraId="5D6D4B95" w14:textId="77777777" w:rsidR="00C02B8C" w:rsidRPr="00DD7CCF" w:rsidRDefault="000931D1" w:rsidP="00D4342A">
      <w:pPr>
        <w:pStyle w:val="Cmsor3"/>
        <w:numPr>
          <w:ilvl w:val="2"/>
          <w:numId w:val="3"/>
        </w:numPr>
      </w:pPr>
      <w:bookmarkStart w:id="210" w:name="_varsapous7ty" w:colFirst="0" w:colLast="0"/>
      <w:bookmarkStart w:id="211" w:name="_Toc74733440"/>
      <w:bookmarkEnd w:id="210"/>
      <w:r w:rsidRPr="00DD7CCF">
        <w:t>Full markup examples for</w:t>
      </w:r>
      <w:r w:rsidR="004D2E67" w:rsidRPr="00DD7CCF">
        <w:t xml:space="preserve"> gridlike partitions</w:t>
      </w:r>
      <w:bookmarkEnd w:id="21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3D63021" w:rsidR="006D5583" w:rsidRPr="00DD7CCF" w:rsidRDefault="006D5583" w:rsidP="00B3351B">
            <w:pPr>
              <w:pStyle w:val="Kpalrs"/>
            </w:pPr>
            <w:bookmarkStart w:id="212" w:name="_Ref44078509"/>
            <w:r w:rsidRPr="00DD7CCF">
              <w:t xml:space="preserve">Example </w:t>
            </w:r>
            <w:fldSimple w:instr=" STYLEREF 3 \s ">
              <w:r w:rsidR="00E90D07">
                <w:rPr>
                  <w:noProof/>
                </w:rPr>
                <w:t>3.6.6</w:t>
              </w:r>
            </w:fldSimple>
            <w:r w:rsidRPr="00DD7CCF">
              <w:t>.</w:t>
            </w:r>
            <w:fldSimple w:instr=" SEQ Example \* ALPHABETIC \s 3 ">
              <w:r w:rsidR="00E90D07">
                <w:rPr>
                  <w:noProof/>
                </w:rPr>
                <w:t>A</w:t>
              </w:r>
            </w:fldSimple>
            <w:bookmarkEnd w:id="21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08BC1B88" w:rsidR="009119AC" w:rsidRPr="00DD7CCF" w:rsidRDefault="009119AC" w:rsidP="00B3351B">
            <w:pPr>
              <w:pStyle w:val="Kpalrs"/>
            </w:pPr>
            <w:bookmarkStart w:id="213" w:name="_Ref44078533"/>
            <w:r w:rsidRPr="00DD7CCF">
              <w:lastRenderedPageBreak/>
              <w:t xml:space="preserve">Example </w:t>
            </w:r>
            <w:fldSimple w:instr=" STYLEREF 3 \s ">
              <w:r w:rsidR="00E90D07">
                <w:rPr>
                  <w:noProof/>
                </w:rPr>
                <w:t>3.6.6</w:t>
              </w:r>
            </w:fldSimple>
            <w:r w:rsidRPr="00DD7CCF">
              <w:t>.</w:t>
            </w:r>
            <w:fldSimple w:instr=" SEQ Example \* ALPHABETIC \s 3 ">
              <w:r w:rsidR="00E90D07">
                <w:rPr>
                  <w:noProof/>
                </w:rPr>
                <w:t>B</w:t>
              </w:r>
            </w:fldSimple>
            <w:bookmarkEnd w:id="21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637ADB7" w:rsidR="009119AC" w:rsidRPr="00DD7CCF" w:rsidRDefault="009119AC" w:rsidP="00B3351B">
            <w:pPr>
              <w:pStyle w:val="Kpalrs"/>
            </w:pPr>
            <w:bookmarkStart w:id="214" w:name="_Ref44078552"/>
            <w:r w:rsidRPr="00DD7CCF">
              <w:lastRenderedPageBreak/>
              <w:t xml:space="preserve">Example </w:t>
            </w:r>
            <w:fldSimple w:instr=" STYLEREF 3 \s ">
              <w:r w:rsidR="00E90D07">
                <w:rPr>
                  <w:noProof/>
                </w:rPr>
                <w:t>3.6.6</w:t>
              </w:r>
            </w:fldSimple>
            <w:r w:rsidRPr="00DD7CCF">
              <w:t>.</w:t>
            </w:r>
            <w:fldSimple w:instr=" SEQ Example \* ALPHABETIC \s 3 ">
              <w:r w:rsidR="00E90D07">
                <w:rPr>
                  <w:noProof/>
                </w:rPr>
                <w:t>C</w:t>
              </w:r>
            </w:fldSimple>
            <w:bookmarkEnd w:id="21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5" w:name="_4iehglajtm57" w:colFirst="0" w:colLast="0"/>
      <w:bookmarkStart w:id="216" w:name="_Ref43990458"/>
      <w:bookmarkStart w:id="217" w:name="_Toc74733441"/>
      <w:bookmarkEnd w:id="215"/>
      <w:r w:rsidRPr="00DD7CCF">
        <w:lastRenderedPageBreak/>
        <w:t>Encoding the Originally Inscribed Text</w:t>
      </w:r>
      <w:bookmarkEnd w:id="216"/>
      <w:bookmarkEnd w:id="217"/>
    </w:p>
    <w:p w14:paraId="0AA45B87" w14:textId="77777777" w:rsidR="00C02B8C" w:rsidRPr="00DD7CCF" w:rsidRDefault="004D2E67" w:rsidP="00D4342A">
      <w:pPr>
        <w:pStyle w:val="Cmsor2"/>
        <w:numPr>
          <w:ilvl w:val="1"/>
          <w:numId w:val="3"/>
        </w:numPr>
      </w:pPr>
      <w:bookmarkStart w:id="218" w:name="_2wkl86mjw6p2" w:colFirst="0" w:colLast="0"/>
      <w:bookmarkStart w:id="219" w:name="_Toc74733442"/>
      <w:bookmarkEnd w:id="218"/>
      <w:r w:rsidRPr="00DD7CCF">
        <w:t>Alphabetic Characters</w:t>
      </w:r>
      <w:bookmarkEnd w:id="21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0" w:name="_83o605fngw18" w:colFirst="0" w:colLast="0"/>
      <w:bookmarkStart w:id="221" w:name="_Ref43987221"/>
      <w:bookmarkStart w:id="222" w:name="_Toc74733443"/>
      <w:bookmarkEnd w:id="220"/>
      <w:r w:rsidRPr="00DD7CCF">
        <w:t xml:space="preserve">Tagging transliterated characters as one </w:t>
      </w:r>
      <w:r w:rsidRPr="00E24F87">
        <w:rPr>
          <w:rStyle w:val="Foreign"/>
        </w:rPr>
        <w:t>akṣara</w:t>
      </w:r>
      <w:bookmarkEnd w:id="221"/>
      <w:bookmarkEnd w:id="22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548CD07" w:rsidR="00EA17FA" w:rsidRPr="00EA17FA" w:rsidRDefault="00EA17FA" w:rsidP="00EA17FA">
            <w:pPr>
              <w:pStyle w:val="Kpalrs"/>
            </w:pPr>
            <w:r w:rsidRPr="00DD7CCF">
              <w:t xml:space="preserve">Example </w:t>
            </w:r>
            <w:fldSimple w:instr=" STYLEREF 3 \s ">
              <w:r w:rsidR="00E90D07">
                <w:rPr>
                  <w:noProof/>
                </w:rPr>
                <w:t>4.1.1</w:t>
              </w:r>
            </w:fldSimple>
            <w:r w:rsidRPr="00DD7CCF">
              <w:t>.</w:t>
            </w:r>
            <w:fldSimple w:instr=" SEQ Example \* ALPHABETIC \s 3 ">
              <w:r w:rsidR="00E90D07">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3" w:name="_qasht2vjwj9m" w:colFirst="0" w:colLast="0"/>
      <w:bookmarkStart w:id="224" w:name="_Ref43987131"/>
      <w:bookmarkStart w:id="225" w:name="_Toc74733444"/>
      <w:bookmarkEnd w:id="223"/>
      <w:r w:rsidRPr="00DD7CCF">
        <w:t>Tagging parts of alphabetic characters</w:t>
      </w:r>
      <w:bookmarkEnd w:id="224"/>
      <w:bookmarkEnd w:id="22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E6DED4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90D07">
        <w:t>4.1.3</w:t>
      </w:r>
      <w:r w:rsidR="001B68E2" w:rsidRPr="00DD7CCF">
        <w:fldChar w:fldCharType="end"/>
      </w:r>
      <w:r w:rsidRPr="00DD7CCF">
        <w:t>), but we suggest that you avoid it in all other situations</w:t>
      </w:r>
    </w:p>
    <w:p w14:paraId="65435487" w14:textId="2761F93A"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90D07">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288BC9F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90D07">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6" w:name="_dv2inorm1p09" w:colFirst="0" w:colLast="0"/>
      <w:bookmarkStart w:id="227" w:name="_Ref43987090"/>
      <w:bookmarkStart w:id="228" w:name="_Toc74733445"/>
      <w:bookmarkEnd w:id="226"/>
      <w:r w:rsidRPr="00DD7CCF">
        <w:t>Unusual spatial arrangement in conjuncts</w:t>
      </w:r>
      <w:bookmarkEnd w:id="227"/>
      <w:bookmarkEnd w:id="22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DF5E03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F1ACC4C" w:rsidR="009119AC" w:rsidRPr="00DD7CCF" w:rsidRDefault="009119AC" w:rsidP="00B3351B">
            <w:pPr>
              <w:pStyle w:val="Kpalrs"/>
            </w:pPr>
            <w:r w:rsidRPr="00DD7CCF">
              <w:t xml:space="preserve">Example </w:t>
            </w:r>
            <w:fldSimple w:instr=" STYLEREF 3 \s ">
              <w:r w:rsidR="00E90D07">
                <w:rPr>
                  <w:noProof/>
                </w:rPr>
                <w:t>4.1.3</w:t>
              </w:r>
            </w:fldSimple>
            <w:r w:rsidRPr="00DD7CCF">
              <w:t>.</w:t>
            </w:r>
            <w:fldSimple w:instr=" SEQ Example \* ALPHABETIC \s 3 ">
              <w:r w:rsidR="00E90D07">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CC70883" w:rsidR="00ED3579" w:rsidRPr="00DD7CCF" w:rsidRDefault="00ED3579" w:rsidP="00B3351B">
            <w:pPr>
              <w:pStyle w:val="Kpalrs"/>
            </w:pPr>
            <w:r w:rsidRPr="00DD7CCF">
              <w:t xml:space="preserve">Example </w:t>
            </w:r>
            <w:fldSimple w:instr=" STYLEREF 3 \s ">
              <w:r w:rsidR="00E90D07">
                <w:rPr>
                  <w:noProof/>
                </w:rPr>
                <w:t>4.1.3</w:t>
              </w:r>
            </w:fldSimple>
            <w:r w:rsidRPr="00DD7CCF">
              <w:t>.</w:t>
            </w:r>
            <w:fldSimple w:instr=" SEQ Example \* ALPHABETIC \s 3 ">
              <w:r w:rsidR="00E90D07">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9" w:name="_qy84vdm4cqcm" w:colFirst="0" w:colLast="0"/>
      <w:bookmarkStart w:id="230" w:name="_Ref43987165"/>
      <w:bookmarkStart w:id="231" w:name="_Toc74733446"/>
      <w:bookmarkEnd w:id="229"/>
      <w:r w:rsidRPr="00DD7CCF">
        <w:lastRenderedPageBreak/>
        <w:t>Complex characters split by an intervening feature</w:t>
      </w:r>
      <w:bookmarkEnd w:id="230"/>
      <w:bookmarkEnd w:id="23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4751C6D0"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F3748AF" w:rsidR="00817FFE" w:rsidRPr="00DD7CCF" w:rsidRDefault="00817FFE" w:rsidP="00E2714A">
      <w:pPr>
        <w:pStyle w:val="Lista2"/>
      </w:pPr>
      <w:r>
        <w:t xml:space="preserve">see </w:t>
      </w:r>
      <w:r>
        <w:fldChar w:fldCharType="begin"/>
      </w:r>
      <w:r>
        <w:instrText xml:space="preserve"> REF _Ref74725958 \h </w:instrText>
      </w:r>
      <w:r>
        <w:fldChar w:fldCharType="separate"/>
      </w:r>
      <w:r w:rsidR="00E90D07">
        <w:rPr>
          <w:b/>
          <w:bCs/>
          <w:lang w:val="hu-HU"/>
        </w:rPr>
        <w:t>Hiba! A hivatkozási forrás nem található.</w:t>
      </w:r>
      <w:r>
        <w:fldChar w:fldCharType="end"/>
      </w:r>
      <w:r>
        <w:t xml:space="preserve"> 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F85051E"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61A81C8"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7"/>
      </w:r>
    </w:p>
    <w:p w14:paraId="6DF9A066" w14:textId="6C4BB652"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4FC6CF61" w:rsidR="00817FFE" w:rsidRPr="00DD7CCF" w:rsidRDefault="00817FFE" w:rsidP="00A25D88">
            <w:pPr>
              <w:pStyle w:val="Kpalrs"/>
            </w:pPr>
            <w:r w:rsidRPr="00DD7CCF">
              <w:t xml:space="preserve">Example </w:t>
            </w:r>
            <w:fldSimple w:instr=" STYLEREF 3 \s ">
              <w:r w:rsidR="00E90D07">
                <w:rPr>
                  <w:noProof/>
                </w:rPr>
                <w:t>4.1.4</w:t>
              </w:r>
            </w:fldSimple>
            <w:r w:rsidRPr="00DD7CCF">
              <w:t>.</w:t>
            </w:r>
            <w:fldSimple w:instr=" SEQ Example \* ALPHABETIC \s 3 ">
              <w:r w:rsidR="00E90D07">
                <w:rPr>
                  <w:noProof/>
                </w:rPr>
                <w:t>A</w:t>
              </w:r>
            </w:fldSimple>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numPr>
          <w:ilvl w:val="1"/>
          <w:numId w:val="3"/>
        </w:numPr>
      </w:pPr>
      <w:bookmarkStart w:id="232" w:name="_f8rlfquf7u2o" w:colFirst="0" w:colLast="0"/>
      <w:bookmarkStart w:id="233" w:name="_Ref43978591"/>
      <w:bookmarkStart w:id="234" w:name="_Toc74733447"/>
      <w:bookmarkEnd w:id="232"/>
      <w:r w:rsidRPr="00DD7CCF">
        <w:t>Non-alphabetic Characters</w:t>
      </w:r>
      <w:bookmarkEnd w:id="233"/>
      <w:bookmarkEnd w:id="234"/>
    </w:p>
    <w:p w14:paraId="1397C66F" w14:textId="77777777" w:rsidR="00C02B8C" w:rsidRPr="00DD7CCF" w:rsidRDefault="004D2E67" w:rsidP="00D4342A">
      <w:pPr>
        <w:pStyle w:val="Cmsor3"/>
        <w:numPr>
          <w:ilvl w:val="2"/>
          <w:numId w:val="3"/>
        </w:numPr>
      </w:pPr>
      <w:bookmarkStart w:id="235" w:name="_4mw6s39lu6fq" w:colFirst="0" w:colLast="0"/>
      <w:bookmarkStart w:id="236" w:name="_Ref43987431"/>
      <w:bookmarkStart w:id="237" w:name="_Toc74733448"/>
      <w:bookmarkEnd w:id="235"/>
      <w:r w:rsidRPr="00DD7CCF">
        <w:t>Overview</w:t>
      </w:r>
      <w:bookmarkEnd w:id="236"/>
      <w:bookmarkEnd w:id="237"/>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5EBA5948"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90D07">
        <w:t>4.2.2</w:t>
      </w:r>
      <w:r w:rsidR="006762C0">
        <w:fldChar w:fldCharType="end"/>
      </w:r>
    </w:p>
    <w:p w14:paraId="59CDC9AC" w14:textId="5358B9C5"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BB6AD0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18C9F33"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8" w:name="_llvg2tmd9u22" w:colFirst="0" w:colLast="0"/>
      <w:bookmarkStart w:id="239" w:name="_Ref43980440"/>
      <w:bookmarkEnd w:id="238"/>
    </w:p>
    <w:p w14:paraId="2331E7F4" w14:textId="548596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E90D07">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709169B"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E90D07">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0" w:name="_Ref44577917"/>
      <w:bookmarkStart w:id="241" w:name="_Ref44577928"/>
      <w:bookmarkStart w:id="242" w:name="_Ref44577934"/>
      <w:bookmarkStart w:id="243" w:name="_Ref44577939"/>
      <w:bookmarkStart w:id="244" w:name="_Toc74733449"/>
      <w:r w:rsidRPr="00DD7CCF">
        <w:t>Numeral symbols other than decimal digits</w:t>
      </w:r>
      <w:bookmarkEnd w:id="239"/>
      <w:bookmarkEnd w:id="240"/>
      <w:bookmarkEnd w:id="241"/>
      <w:bookmarkEnd w:id="242"/>
      <w:bookmarkEnd w:id="243"/>
      <w:bookmarkEnd w:id="244"/>
    </w:p>
    <w:p w14:paraId="6CBB7791" w14:textId="01369629"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5" w:name="_ocw59j4fd9ai" w:colFirst="0" w:colLast="0"/>
      <w:bookmarkStart w:id="246" w:name="_Ref43987525"/>
      <w:bookmarkStart w:id="247" w:name="_Toc74733450"/>
      <w:bookmarkEnd w:id="245"/>
      <w:r w:rsidRPr="00DD7CCF">
        <w:t>Symbol tokens</w:t>
      </w:r>
      <w:bookmarkEnd w:id="246"/>
      <w:bookmarkEnd w:id="247"/>
    </w:p>
    <w:p w14:paraId="67AFE5D2" w14:textId="69AE346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90D07">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56004F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8" w:name="_n0tb9t590fso" w:colFirst="0" w:colLast="0"/>
      <w:bookmarkStart w:id="249" w:name="_Ref43980384"/>
      <w:bookmarkStart w:id="250" w:name="_Toc74733451"/>
      <w:bookmarkEnd w:id="248"/>
      <w:r w:rsidRPr="00DD7CCF">
        <w:t>Punctuation marks</w:t>
      </w:r>
      <w:bookmarkEnd w:id="249"/>
      <w:bookmarkEnd w:id="250"/>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556011E2"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0FD4B1A3"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03D97E3"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90D07">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1" w:name="_zhzv8lagn4n3" w:colFirst="0" w:colLast="0"/>
      <w:bookmarkStart w:id="252" w:name="_Ref43985052"/>
      <w:bookmarkStart w:id="253" w:name="_Toc74733452"/>
      <w:bookmarkEnd w:id="251"/>
      <w:r w:rsidRPr="00DD7CCF">
        <w:t>Space filler signs</w:t>
      </w:r>
      <w:bookmarkEnd w:id="252"/>
      <w:bookmarkEnd w:id="253"/>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D046F65"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438BDE1C" w:rsidR="00074E9C" w:rsidRPr="00DD7CCF" w:rsidRDefault="00074E9C" w:rsidP="00B3351B">
            <w:pPr>
              <w:pStyle w:val="Kpalrs"/>
            </w:pPr>
            <w:r w:rsidRPr="00DD7CCF">
              <w:t xml:space="preserve">Example </w:t>
            </w:r>
            <w:fldSimple w:instr=" STYLEREF 3 \s ">
              <w:r w:rsidR="00E90D07">
                <w:rPr>
                  <w:noProof/>
                </w:rPr>
                <w:t>4.2.5</w:t>
              </w:r>
            </w:fldSimple>
            <w:r w:rsidRPr="00DD7CCF">
              <w:t>.</w:t>
            </w:r>
            <w:fldSimple w:instr=" SEQ Example \* ALPHABETIC \s 3 ">
              <w:r w:rsidR="00E90D07">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2772B007" w:rsidR="00074E9C" w:rsidRPr="00DD7CCF" w:rsidRDefault="00074E9C" w:rsidP="00B3351B">
            <w:pPr>
              <w:pStyle w:val="Kpalrs"/>
            </w:pPr>
            <w:r w:rsidRPr="00DD7CCF">
              <w:t xml:space="preserve">Example </w:t>
            </w:r>
            <w:fldSimple w:instr=" STYLEREF 3 \s ">
              <w:r w:rsidR="00E90D07">
                <w:rPr>
                  <w:noProof/>
                </w:rPr>
                <w:t>4.2.5</w:t>
              </w:r>
            </w:fldSimple>
            <w:r w:rsidRPr="00DD7CCF">
              <w:t>.</w:t>
            </w:r>
            <w:fldSimple w:instr=" SEQ Example \* ALPHABETIC \s 3 ">
              <w:r w:rsidR="00E90D07">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4" w:name="_ds0gogy82fug" w:colFirst="0" w:colLast="0"/>
      <w:bookmarkStart w:id="255" w:name="_Ref43987396"/>
      <w:bookmarkStart w:id="256" w:name="_Toc74733453"/>
      <w:bookmarkEnd w:id="254"/>
      <w:r w:rsidRPr="00DD7CCF">
        <w:t>Miscellaneous symbols</w:t>
      </w:r>
      <w:bookmarkEnd w:id="255"/>
      <w:bookmarkEnd w:id="256"/>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4597E7F"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6FDB36ED" w14:textId="2170DCCF"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p>
    <w:p w14:paraId="47D7199C" w14:textId="30E5611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p>
    <w:p w14:paraId="21FE44B9" w14:textId="4BCBFD5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7" w:name="_szxkvje7z9d2" w:colFirst="0" w:colLast="0"/>
      <w:bookmarkStart w:id="258" w:name="_Ref44577965"/>
      <w:bookmarkStart w:id="259" w:name="_Toc74733454"/>
      <w:bookmarkEnd w:id="257"/>
      <w:r w:rsidRPr="00DD7CCF">
        <w:t xml:space="preserve">Alphanumeric characters used </w:t>
      </w:r>
      <w:r w:rsidR="00547689">
        <w:t>for a different function</w:t>
      </w:r>
      <w:bookmarkEnd w:id="258"/>
      <w:bookmarkEnd w:id="259"/>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23479B6"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6A62E9A4"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90D07">
        <w:t>7.1</w:t>
      </w:r>
      <w:r w:rsidRPr="00DD7CCF">
        <w:fldChar w:fldCharType="end"/>
      </w:r>
    </w:p>
    <w:p w14:paraId="4BFB121D" w14:textId="77777777" w:rsidR="00C02B8C" w:rsidRPr="00DD7CCF" w:rsidRDefault="004D2E67" w:rsidP="00D4342A">
      <w:pPr>
        <w:pStyle w:val="Cmsor2"/>
        <w:numPr>
          <w:ilvl w:val="1"/>
          <w:numId w:val="3"/>
        </w:numPr>
      </w:pPr>
      <w:bookmarkStart w:id="260" w:name="_1jfnyljo6f10" w:colFirst="0" w:colLast="0"/>
      <w:bookmarkStart w:id="261" w:name="_Ref43989284"/>
      <w:bookmarkStart w:id="262" w:name="_Toc74733455"/>
      <w:bookmarkEnd w:id="260"/>
      <w:r w:rsidRPr="00DD7CCF">
        <w:t>Space</w:t>
      </w:r>
      <w:bookmarkEnd w:id="261"/>
      <w:bookmarkEnd w:id="262"/>
    </w:p>
    <w:p w14:paraId="79F2B687" w14:textId="77777777" w:rsidR="00C02B8C" w:rsidRPr="00DD7CCF" w:rsidRDefault="004D2E67" w:rsidP="00D4342A">
      <w:pPr>
        <w:pStyle w:val="Cmsor3"/>
        <w:numPr>
          <w:ilvl w:val="2"/>
          <w:numId w:val="3"/>
        </w:numPr>
      </w:pPr>
      <w:bookmarkStart w:id="263" w:name="_mczil3ausgeg" w:colFirst="0" w:colLast="0"/>
      <w:bookmarkStart w:id="264" w:name="_Ref43987984"/>
      <w:bookmarkStart w:id="265" w:name="_Toc74733456"/>
      <w:bookmarkEnd w:id="263"/>
      <w:r w:rsidRPr="00DD7CCF">
        <w:t>Generic markup for original space</w:t>
      </w:r>
      <w:bookmarkEnd w:id="264"/>
      <w:bookmarkEnd w:id="265"/>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0A19EB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6" w:name="_g16v5ug6dm4p" w:colFirst="0" w:colLast="0"/>
      <w:bookmarkStart w:id="267" w:name="_Ref43987645"/>
      <w:bookmarkStart w:id="268" w:name="_Toc74733457"/>
      <w:bookmarkEnd w:id="266"/>
      <w:r w:rsidRPr="00DD7CCF">
        <w:lastRenderedPageBreak/>
        <w:t>Space for semantic segmentation</w:t>
      </w:r>
      <w:bookmarkEnd w:id="267"/>
      <w:bookmarkEnd w:id="26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986F021" w:rsidR="00C02B8C" w:rsidRPr="00DD7CCF" w:rsidRDefault="004D2E67" w:rsidP="00E2714A">
      <w:pPr>
        <w:pStyle w:val="Lista2"/>
      </w:pPr>
      <w:r w:rsidRPr="00DD7CCF">
        <w:t>after stanzas or</w:t>
      </w:r>
      <w:r w:rsidR="00F422F8">
        <w:t xml:space="preserve"> verse</w:t>
      </w:r>
      <w:r w:rsidRPr="00DD7CCF">
        <w:t xml:space="preserve">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A131D0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90D07">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77777777" w:rsidR="00C02B8C" w:rsidRPr="00DD7CCF" w:rsidRDefault="004D2E67" w:rsidP="00D4342A">
      <w:pPr>
        <w:pStyle w:val="Cmsor3"/>
        <w:numPr>
          <w:ilvl w:val="2"/>
          <w:numId w:val="3"/>
        </w:numPr>
      </w:pPr>
      <w:bookmarkStart w:id="269" w:name="_ezodp8p1jvoq" w:colFirst="0" w:colLast="0"/>
      <w:bookmarkStart w:id="270" w:name="_Ref43987728"/>
      <w:bookmarkStart w:id="271" w:name="_Toc74733458"/>
      <w:bookmarkEnd w:id="269"/>
      <w:r w:rsidRPr="00DD7CCF">
        <w:t>Space left blank for subsequent filling</w:t>
      </w:r>
      <w:bookmarkEnd w:id="270"/>
      <w:bookmarkEnd w:id="271"/>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lastRenderedPageBreak/>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7FA3D8D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90D07">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72" w:name="_8rva2rlyx9df" w:colFirst="0" w:colLast="0"/>
      <w:bookmarkStart w:id="273" w:name="_Ref43978406"/>
      <w:bookmarkStart w:id="274" w:name="_Toc74733459"/>
      <w:bookmarkEnd w:id="272"/>
      <w:r w:rsidRPr="00DD7CCF">
        <w:t>Space for visual layout</w:t>
      </w:r>
      <w:bookmarkEnd w:id="273"/>
      <w:bookmarkEnd w:id="274"/>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7439600E"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90D07">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6B642FF9"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4BFCCF7C"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5" w:name="_3hdkntv18hp0" w:colFirst="0" w:colLast="0"/>
      <w:bookmarkStart w:id="276" w:name="_Ref43985107"/>
      <w:bookmarkStart w:id="277" w:name="_Toc74733460"/>
      <w:bookmarkEnd w:id="275"/>
      <w:r w:rsidRPr="00DD7CCF">
        <w:t>Spaces imposed by physical necessity</w:t>
      </w:r>
      <w:bookmarkEnd w:id="276"/>
      <w:bookmarkEnd w:id="27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0DD8BA28" w:rsidR="00C02B8C" w:rsidRPr="00DD7CCF" w:rsidRDefault="004D2E67" w:rsidP="00E2714A">
      <w:pPr>
        <w:pStyle w:val="Lista3"/>
      </w:pPr>
      <w:r w:rsidRPr="00DD7CCF">
        <w:t xml:space="preserve">encode all </w:t>
      </w:r>
      <w:r w:rsidR="00575BEF">
        <w:t xml:space="preserve">imposed </w:t>
      </w:r>
      <w:r w:rsidRPr="00DD7CCF">
        <w:t xml:space="preserve">spaces of the same type </w:t>
      </w:r>
      <w:r w:rsidRPr="00E24F87">
        <w:rPr>
          <w:noProof/>
        </w:rPr>
        <w:t>(</w:t>
      </w:r>
      <w:r w:rsidRPr="00DD7CCF">
        <w:t xml:space="preserve">as </w:t>
      </w:r>
      <w:r w:rsidR="00575BEF">
        <w:t xml:space="preserve">discussed </w:t>
      </w:r>
      <w:r w:rsidRPr="00DD7CCF">
        <w:t>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555917D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with </w:t>
      </w:r>
      <w:r w:rsidR="00575BEF">
        <w:t>one of the following values</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lastRenderedPageBreak/>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88E9F0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5196D23B" w:rsidR="00C02B8C" w:rsidRPr="00DD7CCF" w:rsidRDefault="004D2E67" w:rsidP="00F04F4C">
      <w:pPr>
        <w:pStyle w:val="Lista"/>
      </w:pPr>
      <w:bookmarkStart w:id="278" w:name="_mo8ye4cvqr4s" w:colFirst="0" w:colLast="0"/>
      <w:bookmarkEnd w:id="27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0D1ACC">
        <w:t>,</w:t>
      </w:r>
      <w:r w:rsidRPr="00DD7CCF">
        <w:t xml:space="preserve"> keep in mind that it is not the presence of a binding hole that we encode here, but the fact that such a hole has obliged the engraver to skip horizontally, therefore</w:t>
      </w:r>
    </w:p>
    <w:p w14:paraId="4B828657" w14:textId="7DFE836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/1</w:t>
      </w:r>
    </w:p>
    <w:p w14:paraId="69689FC1" w14:textId="418458D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/2</w:t>
      </w:r>
    </w:p>
    <w:p w14:paraId="6DC59B62" w14:textId="20DF7C3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/3</w:t>
      </w:r>
    </w:p>
    <w:p w14:paraId="50E6EA7F" w14:textId="5B09BF4C"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621A2EF7" w:rsidR="001C1063" w:rsidRPr="00DD7CCF" w:rsidRDefault="001C1063" w:rsidP="00B3351B">
            <w:pPr>
              <w:pStyle w:val="Kpalrs"/>
            </w:pPr>
            <w:bookmarkStart w:id="279" w:name="_Ref44063881"/>
            <w:bookmarkStart w:id="280" w:name="_Ref44063878"/>
            <w:r w:rsidRPr="00DD7CCF">
              <w:t xml:space="preserve">Example </w:t>
            </w:r>
            <w:fldSimple w:instr=" STYLEREF 3 \s ">
              <w:r w:rsidR="00E90D07">
                <w:rPr>
                  <w:noProof/>
                </w:rPr>
                <w:t>4.3.5</w:t>
              </w:r>
            </w:fldSimple>
            <w:r w:rsidRPr="00DD7CCF">
              <w:t>.</w:t>
            </w:r>
            <w:fldSimple w:instr=" SEQ Example \* ALPHABETIC \s 3 ">
              <w:r w:rsidR="00E90D07">
                <w:rPr>
                  <w:noProof/>
                </w:rPr>
                <w:t>A</w:t>
              </w:r>
            </w:fldSimple>
            <w:bookmarkEnd w:id="279"/>
            <w:r w:rsidRPr="00DD7CCF">
              <w:t>: positions of a binding hole relative to text</w:t>
            </w:r>
            <w:bookmarkEnd w:id="280"/>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2F8FF249" w14:textId="021C24E4" w:rsidR="00940A9B" w:rsidRPr="00DD7CCF" w:rsidRDefault="00940A9B" w:rsidP="00940A9B">
      <w:pPr>
        <w:pStyle w:val="Cmsor3"/>
        <w:numPr>
          <w:ilvl w:val="2"/>
          <w:numId w:val="3"/>
        </w:numPr>
      </w:pPr>
      <w:bookmarkStart w:id="281" w:name="_4ie6uwnthfaw" w:colFirst="0" w:colLast="0"/>
      <w:bookmarkStart w:id="282" w:name="_9qk9995s9cyz" w:colFirst="0" w:colLast="0"/>
      <w:bookmarkStart w:id="283" w:name="_Ref63674539"/>
      <w:bookmarkStart w:id="284" w:name="_Toc74733464"/>
      <w:bookmarkStart w:id="285" w:name="_Ref43985257"/>
      <w:bookmarkEnd w:id="281"/>
      <w:bookmarkEnd w:id="282"/>
      <w:r>
        <w:t>Unexplained space</w:t>
      </w:r>
      <w:bookmarkEnd w:id="283"/>
      <w:bookmarkEnd w:id="284"/>
    </w:p>
    <w:p w14:paraId="1547C5CC" w14:textId="77777777" w:rsidR="00940A9B" w:rsidRDefault="00940A9B" w:rsidP="00940A9B">
      <w:pPr>
        <w:pStyle w:val="Lista"/>
      </w:pPr>
      <w:r>
        <w:t xml:space="preserve">if your text has a space that does not appear to fit the criteria for any particular kind of space dealt with above, but you nonetheless feel that this space may be significant and therefore wish to encode it, use </w:t>
      </w:r>
      <w:r w:rsidRPr="00940A9B">
        <w:rPr>
          <w:rStyle w:val="Code"/>
        </w:rPr>
        <w:t>&lt;space/&gt;</w:t>
      </w:r>
      <w:r>
        <w:t xml:space="preserve"> with </w:t>
      </w:r>
      <w:r w:rsidRPr="00940A9B">
        <w:rPr>
          <w:rStyle w:val="Codeattribute"/>
        </w:rPr>
        <w:t>@type</w:t>
      </w:r>
      <w:r w:rsidRPr="00940A9B">
        <w:rPr>
          <w:rStyle w:val="Code"/>
        </w:rPr>
        <w:t>=</w:t>
      </w:r>
      <w:r w:rsidRPr="00940A9B">
        <w:rPr>
          <w:rStyle w:val="Codevalue"/>
        </w:rPr>
        <w:t>"other"</w:t>
      </w:r>
    </w:p>
    <w:p w14:paraId="7D7BE45E" w14:textId="1B3EFC12" w:rsidR="00940A9B" w:rsidRDefault="00940A9B" w:rsidP="00940A9B">
      <w:pPr>
        <w:pStyle w:val="Lista"/>
      </w:pPr>
      <w:r>
        <w:t>as in the case of semantic spacing (§</w:t>
      </w:r>
      <w:r w:rsidR="000A1304">
        <w:fldChar w:fldCharType="begin"/>
      </w:r>
      <w:r w:rsidR="000A1304">
        <w:instrText xml:space="preserve"> REF _Ref43987645 \r \h </w:instrText>
      </w:r>
      <w:r w:rsidR="000A1304">
        <w:fldChar w:fldCharType="separate"/>
      </w:r>
      <w:r w:rsidR="00E90D07">
        <w:t>4.3.2</w:t>
      </w:r>
      <w:r w:rsidR="000A1304">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86" w:name="_Toc74733465"/>
      <w:r w:rsidRPr="00DD7CCF">
        <w:lastRenderedPageBreak/>
        <w:t xml:space="preserve">Premodern </w:t>
      </w:r>
      <w:r w:rsidR="00AA2B07">
        <w:t xml:space="preserve">Scribal </w:t>
      </w:r>
      <w:r w:rsidRPr="00DD7CCF">
        <w:t>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7" w:name="_an1iq23tb1j" w:colFirst="0" w:colLast="0"/>
      <w:bookmarkStart w:id="288" w:name="_Ref43985171"/>
      <w:bookmarkStart w:id="289" w:name="_Toc74733466"/>
      <w:bookmarkEnd w:id="287"/>
      <w:r w:rsidRPr="00DD7CCF">
        <w:t>Premodern deletion</w:t>
      </w:r>
      <w:bookmarkEnd w:id="288"/>
      <w:bookmarkEnd w:id="289"/>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7611C7D2"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90D07">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5ED56317" w:rsidR="007346F4" w:rsidRPr="00DD7CCF" w:rsidRDefault="007346F4" w:rsidP="00E2714A">
      <w:pPr>
        <w:pStyle w:val="Lista2"/>
      </w:pPr>
      <w:r w:rsidRPr="007346F4">
        <w:t>see §</w:t>
      </w:r>
      <w:r>
        <w:fldChar w:fldCharType="begin"/>
      </w:r>
      <w:r>
        <w:instrText xml:space="preserve"> REF _Ref74727538 \r \h </w:instrText>
      </w:r>
      <w:r>
        <w:fldChar w:fldCharType="separate"/>
      </w:r>
      <w:r w:rsidR="00E90D07">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4B4BCD1"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90D07">
        <w:t>0</w:t>
      </w:r>
      <w:r w:rsidR="0082156E" w:rsidRPr="00DD7CCF">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6F3E275C" w:rsidR="002E3FB1" w:rsidRPr="00DD7CCF" w:rsidRDefault="002E3FB1" w:rsidP="002E3FB1">
            <w:pPr>
              <w:pStyle w:val="Kpalrs"/>
            </w:pPr>
            <w:r w:rsidRPr="00DD7CCF">
              <w:t xml:space="preserve">Example </w:t>
            </w:r>
            <w:fldSimple w:instr=" STYLEREF 3 \s ">
              <w:r w:rsidR="00E90D07">
                <w:rPr>
                  <w:noProof/>
                </w:rPr>
                <w:t>4.4.1</w:t>
              </w:r>
            </w:fldSimple>
            <w:r w:rsidRPr="00DD7CCF">
              <w:t>.</w:t>
            </w:r>
            <w:fldSimple w:instr=" SEQ Example \* ALPHABETIC \s 3 ">
              <w:r w:rsidR="00E90D07">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numPr>
          <w:ilvl w:val="2"/>
          <w:numId w:val="3"/>
        </w:numPr>
      </w:pPr>
      <w:bookmarkStart w:id="290" w:name="_dvngk7b8udu7" w:colFirst="0" w:colLast="0"/>
      <w:bookmarkStart w:id="291" w:name="_Ref43978471"/>
      <w:bookmarkStart w:id="292" w:name="_Toc74733467"/>
      <w:bookmarkEnd w:id="290"/>
      <w:r w:rsidRPr="00DD7CCF">
        <w:t>Premodern insertion</w:t>
      </w:r>
      <w:bookmarkEnd w:id="291"/>
      <w:bookmarkEnd w:id="292"/>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3CEC624F"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90D07">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lastRenderedPageBreak/>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43FF5EB3"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90D07" w:rsidRPr="00DD7CCF">
        <w:t xml:space="preserve">Example </w:t>
      </w:r>
      <w:r w:rsidR="00E90D07">
        <w:rPr>
          <w:noProof/>
        </w:rPr>
        <w:t>4.4.2</w:t>
      </w:r>
      <w:r w:rsidR="00E90D07" w:rsidRPr="00DD7CCF">
        <w:rPr>
          <w:noProof/>
        </w:rPr>
        <w:t>.</w:t>
      </w:r>
      <w:r w:rsidR="00E90D07">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968476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E90D07">
        <w:t>8.2</w:t>
      </w:r>
      <w:r>
        <w:fldChar w:fldCharType="end"/>
      </w:r>
      <w:r w:rsidRPr="00F94D39">
        <w:t xml:space="preserve">) </w:t>
      </w:r>
    </w:p>
    <w:p w14:paraId="500824A1" w14:textId="0C7C84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E90D07">
        <w:t>3.2</w:t>
      </w:r>
      <w:r>
        <w:fldChar w:fldCharType="end"/>
      </w:r>
      <w:r w:rsidRPr="00F94D39">
        <w:t>; and gridlike milestones, §</w:t>
      </w:r>
      <w:r>
        <w:fldChar w:fldCharType="begin"/>
      </w:r>
      <w:r>
        <w:instrText xml:space="preserve"> REF _Ref43984651 \r \h </w:instrText>
      </w:r>
      <w:r>
        <w:fldChar w:fldCharType="separate"/>
      </w:r>
      <w:r w:rsidR="00E90D07">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E90D07" w:rsidRPr="00DD7CCF">
        <w:t xml:space="preserve">Example </w:t>
      </w:r>
      <w:r w:rsidR="00E90D07">
        <w:rPr>
          <w:noProof/>
        </w:rPr>
        <w:t>2.3.7</w:t>
      </w:r>
      <w:r w:rsidR="00E90D07" w:rsidRPr="00DD7CCF">
        <w:t>.</w:t>
      </w:r>
      <w:r w:rsidR="00E90D07">
        <w:rPr>
          <w:noProof/>
        </w:rPr>
        <w:t>A</w:t>
      </w:r>
      <w:r w:rsidR="002E7083" w:rsidRPr="00F94D39">
        <w:fldChar w:fldCharType="end"/>
      </w:r>
      <w:r w:rsidR="002E7083" w:rsidRPr="00F94D39">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09D0664F"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673F9772" w:rsidR="001C1063" w:rsidRPr="00DD7CCF" w:rsidRDefault="001C1063" w:rsidP="00B3351B">
            <w:pPr>
              <w:pStyle w:val="Kpalrs"/>
            </w:pPr>
            <w:r w:rsidRPr="00DD7CCF">
              <w:t xml:space="preserve">Example </w:t>
            </w:r>
            <w:fldSimple w:instr=" STYLEREF 3 \s ">
              <w:r w:rsidR="00E90D07">
                <w:rPr>
                  <w:noProof/>
                </w:rPr>
                <w:t>4.4.2</w:t>
              </w:r>
            </w:fldSimple>
            <w:r w:rsidRPr="00DD7CCF">
              <w:t>.</w:t>
            </w:r>
            <w:fldSimple w:instr=" SEQ Example \* ALPHABETIC \s 3 ">
              <w:r w:rsidR="00E90D07">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E8CEEAC" w:rsidR="001C1063" w:rsidRPr="00DD7CCF" w:rsidRDefault="001C1063" w:rsidP="00B3351B">
            <w:pPr>
              <w:pStyle w:val="Kpalrs"/>
            </w:pPr>
            <w:bookmarkStart w:id="293" w:name="_Ref44078703"/>
            <w:r w:rsidRPr="00DD7CCF">
              <w:t xml:space="preserve">Example </w:t>
            </w:r>
            <w:fldSimple w:instr=" STYLEREF 3 \s ">
              <w:r w:rsidR="00E90D07">
                <w:rPr>
                  <w:noProof/>
                </w:rPr>
                <w:t>4.4.2</w:t>
              </w:r>
            </w:fldSimple>
            <w:r w:rsidRPr="00DD7CCF">
              <w:t>.</w:t>
            </w:r>
            <w:fldSimple w:instr=" SEQ Example \* ALPHABETIC \s 3 ">
              <w:r w:rsidR="00E90D07">
                <w:rPr>
                  <w:noProof/>
                </w:rPr>
                <w:t>B</w:t>
              </w:r>
            </w:fldSimple>
            <w:bookmarkEnd w:id="293"/>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04D8181" w:rsidR="00203DC6" w:rsidRPr="00DD7CCF" w:rsidRDefault="00203DC6" w:rsidP="006F3B68">
            <w:pPr>
              <w:pStyle w:val="Kpalrs"/>
            </w:pPr>
            <w:r w:rsidRPr="00DD7CCF">
              <w:t xml:space="preserve">Example </w:t>
            </w:r>
            <w:fldSimple w:instr=" STYLEREF 3 \s ">
              <w:r w:rsidR="00E90D07">
                <w:rPr>
                  <w:noProof/>
                </w:rPr>
                <w:t>4.4.2</w:t>
              </w:r>
            </w:fldSimple>
            <w:r w:rsidRPr="00DD7CCF">
              <w:t>.</w:t>
            </w:r>
            <w:fldSimple w:instr=" SEQ Example \* ALPHABETIC \s 3 ">
              <w:r w:rsidR="00E90D07">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6" w:name="_Ref74727538"/>
      <w:bookmarkStart w:id="297" w:name="_Toc74733468"/>
      <w:r w:rsidRPr="00DD7CCF">
        <w:lastRenderedPageBreak/>
        <w:t>Premodern correction</w:t>
      </w:r>
      <w:bookmarkEnd w:id="295"/>
      <w:bookmarkEnd w:id="296"/>
      <w:bookmarkEnd w:id="297"/>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58AD240"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E90D07">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3EA770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90D07" w:rsidRPr="00DD7CCF">
        <w:t xml:space="preserve">Example </w:t>
      </w:r>
      <w:r w:rsidR="00E90D07">
        <w:rPr>
          <w:noProof/>
        </w:rPr>
        <w:t>4.4.3</w:t>
      </w:r>
      <w:r w:rsidR="00E90D07" w:rsidRPr="00DD7CCF">
        <w:rPr>
          <w:noProof/>
        </w:rPr>
        <w:t>.</w:t>
      </w:r>
      <w:r w:rsidR="00E90D07">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DD20C09" w:rsidR="00203DC6" w:rsidRPr="00DD7CCF" w:rsidRDefault="00203DC6" w:rsidP="006F3B68">
            <w:pPr>
              <w:pStyle w:val="Kpalrs"/>
            </w:pPr>
            <w:r w:rsidRPr="00DD7CCF">
              <w:t xml:space="preserve">Example </w:t>
            </w:r>
            <w:fldSimple w:instr=" STYLEREF 3 \s ">
              <w:r w:rsidR="00E90D07">
                <w:rPr>
                  <w:noProof/>
                </w:rPr>
                <w:t>4.4.3</w:t>
              </w:r>
            </w:fldSimple>
            <w:r w:rsidRPr="00DD7CCF">
              <w:t>.</w:t>
            </w:r>
            <w:fldSimple w:instr=" SEQ Example \* ALPHABETIC \s 3 ">
              <w:r w:rsidR="00E90D07">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26BB4CB" w:rsidR="00517D87" w:rsidRPr="00DD7CCF" w:rsidRDefault="00517D87" w:rsidP="009633E9">
            <w:pPr>
              <w:pStyle w:val="Kpalrs"/>
            </w:pPr>
            <w:r w:rsidRPr="00DD7CCF">
              <w:t xml:space="preserve">Example </w:t>
            </w:r>
            <w:fldSimple w:instr=" STYLEREF 3 \s ">
              <w:r w:rsidR="00E90D07">
                <w:rPr>
                  <w:noProof/>
                </w:rPr>
                <w:t>4.4.3</w:t>
              </w:r>
            </w:fldSimple>
            <w:r w:rsidRPr="00DD7CCF">
              <w:t>.</w:t>
            </w:r>
            <w:fldSimple w:instr=" SEQ Example \* ALPHABETIC \s 3 ">
              <w:r w:rsidR="00E90D07">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899484C" w:rsidR="001F11CA" w:rsidRPr="00DD7CCF" w:rsidRDefault="001F11CA" w:rsidP="00B3351B">
            <w:pPr>
              <w:pStyle w:val="Kpalrs"/>
            </w:pPr>
            <w:bookmarkStart w:id="298" w:name="_Ref44078690"/>
            <w:r w:rsidRPr="00DD7CCF">
              <w:t xml:space="preserve">Example </w:t>
            </w:r>
            <w:fldSimple w:instr=" STYLEREF 3 \s ">
              <w:r w:rsidR="00E90D07">
                <w:rPr>
                  <w:noProof/>
                </w:rPr>
                <w:t>4.4.3</w:t>
              </w:r>
            </w:fldSimple>
            <w:r w:rsidRPr="00DD7CCF">
              <w:t>.</w:t>
            </w:r>
            <w:fldSimple w:instr=" SEQ Example \* ALPHABETIC \s 3 ">
              <w:r w:rsidR="00E90D07">
                <w:rPr>
                  <w:noProof/>
                </w:rPr>
                <w:t>C</w:t>
              </w:r>
            </w:fldSimple>
            <w:bookmarkEnd w:id="298"/>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4DD1F148" w:rsidR="001F11CA" w:rsidRPr="00DD7CCF" w:rsidRDefault="001F11CA" w:rsidP="00B3351B">
            <w:pPr>
              <w:pStyle w:val="Kpalrs"/>
            </w:pPr>
            <w:bookmarkStart w:id="299" w:name="_Ref44078634"/>
            <w:r w:rsidRPr="00DD7CCF">
              <w:lastRenderedPageBreak/>
              <w:t xml:space="preserve">Example </w:t>
            </w:r>
            <w:fldSimple w:instr=" STYLEREF 3 \s ">
              <w:r w:rsidR="00E90D07">
                <w:rPr>
                  <w:noProof/>
                </w:rPr>
                <w:t>4.4.3</w:t>
              </w:r>
            </w:fldSimple>
            <w:r w:rsidRPr="00DD7CCF">
              <w:t>.</w:t>
            </w:r>
            <w:fldSimple w:instr=" SEQ Example \* ALPHABETIC \s 3 ">
              <w:r w:rsidR="00E90D07">
                <w:rPr>
                  <w:noProof/>
                </w:rPr>
                <w:t>D</w:t>
              </w:r>
            </w:fldSimple>
            <w:bookmarkEnd w:id="29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764F60B" w:rsidR="001F11CA" w:rsidRPr="00DD7CCF" w:rsidRDefault="001F11CA" w:rsidP="00B3351B">
            <w:pPr>
              <w:pStyle w:val="Kpalrs"/>
            </w:pPr>
            <w:r w:rsidRPr="00DD7CCF">
              <w:t xml:space="preserve">Example </w:t>
            </w:r>
            <w:fldSimple w:instr=" STYLEREF 3 \s ">
              <w:r w:rsidR="00E90D07">
                <w:rPr>
                  <w:noProof/>
                </w:rPr>
                <w:t>4.4.3</w:t>
              </w:r>
            </w:fldSimple>
            <w:r w:rsidRPr="00DD7CCF">
              <w:t>.</w:t>
            </w:r>
            <w:fldSimple w:instr=" SEQ Example \* ALPHABETIC \s 3 ">
              <w:r w:rsidR="00E90D07">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0" w:name="_zf8yqisjzwlq" w:colFirst="0" w:colLast="0"/>
      <w:bookmarkStart w:id="301" w:name="_Ref43988752"/>
      <w:bookmarkStart w:id="302" w:name="_Toc74733469"/>
      <w:bookmarkEnd w:id="300"/>
      <w:r w:rsidRPr="00DD7CCF">
        <w:lastRenderedPageBreak/>
        <w:t>Physical Condition and Legibility</w:t>
      </w:r>
      <w:bookmarkEnd w:id="301"/>
      <w:bookmarkEnd w:id="302"/>
    </w:p>
    <w:p w14:paraId="6400D3A4" w14:textId="77777777" w:rsidR="00C02B8C" w:rsidRPr="00DD7CCF" w:rsidRDefault="004D2E67" w:rsidP="00D4342A">
      <w:pPr>
        <w:pStyle w:val="Cmsor2"/>
        <w:numPr>
          <w:ilvl w:val="1"/>
          <w:numId w:val="3"/>
        </w:numPr>
      </w:pPr>
      <w:bookmarkStart w:id="303" w:name="_z6ifhw1ovfh2" w:colFirst="0" w:colLast="0"/>
      <w:bookmarkStart w:id="304" w:name="_Ref43988606"/>
      <w:bookmarkStart w:id="305" w:name="_Toc74733470"/>
      <w:bookmarkEnd w:id="303"/>
      <w:r w:rsidRPr="00DD7CCF">
        <w:t>Overview</w:t>
      </w:r>
      <w:bookmarkEnd w:id="304"/>
      <w:bookmarkEnd w:id="30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5654C7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5D300E7E"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44C8AB53"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90D07">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2E50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90D07">
        <w:t>5.3.1</w:t>
      </w:r>
      <w:r w:rsidR="0082156E" w:rsidRPr="00DD7CCF">
        <w:fldChar w:fldCharType="end"/>
      </w:r>
    </w:p>
    <w:p w14:paraId="68EB5E74" w14:textId="45C8A05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p>
    <w:p w14:paraId="289374F0" w14:textId="15BD087E"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2E2482EC" w:rsidR="00177FFC" w:rsidRDefault="00177FFC" w:rsidP="00177FFC">
      <w:pPr>
        <w:pStyle w:val="Kpalrs"/>
      </w:pPr>
      <w:r>
        <w:t xml:space="preserve">Table </w:t>
      </w:r>
      <w:fldSimple w:instr=" SEQ Table \* ARABIC ">
        <w:r w:rsidR="00E90D07">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6" w:name="_qwn6j8iel73t" w:colFirst="0" w:colLast="0"/>
      <w:bookmarkStart w:id="307" w:name="_Ref43987823"/>
      <w:bookmarkStart w:id="308" w:name="_Toc74733471"/>
      <w:bookmarkEnd w:id="306"/>
      <w:r w:rsidRPr="00DD7CCF">
        <w:t>Damage Not Affecting Legibility</w:t>
      </w:r>
      <w:bookmarkEnd w:id="307"/>
      <w:bookmarkEnd w:id="30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4CA671E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9" w:name="_x58d7yl7rh7w" w:colFirst="0" w:colLast="0"/>
      <w:bookmarkStart w:id="310" w:name="_Ref43981505"/>
      <w:bookmarkStart w:id="311" w:name="_Toc74733472"/>
      <w:bookmarkEnd w:id="309"/>
      <w:r w:rsidRPr="00DD7CCF">
        <w:lastRenderedPageBreak/>
        <w:t>Doubtful Readings</w:t>
      </w:r>
      <w:bookmarkEnd w:id="310"/>
      <w:bookmarkEnd w:id="311"/>
    </w:p>
    <w:p w14:paraId="1435C20F" w14:textId="77777777" w:rsidR="00C02B8C" w:rsidRPr="00DD7CCF" w:rsidRDefault="004D2E67" w:rsidP="00D4342A">
      <w:pPr>
        <w:pStyle w:val="Cmsor3"/>
        <w:numPr>
          <w:ilvl w:val="2"/>
          <w:numId w:val="3"/>
        </w:numPr>
      </w:pPr>
      <w:bookmarkStart w:id="312" w:name="_tcav1hmvdct4" w:colFirst="0" w:colLast="0"/>
      <w:bookmarkStart w:id="313" w:name="_Ref43987289"/>
      <w:bookmarkStart w:id="314" w:name="_Toc74733473"/>
      <w:bookmarkEnd w:id="312"/>
      <w:r w:rsidRPr="00DD7CCF">
        <w:t xml:space="preserve">The EpiDoc element </w:t>
      </w:r>
      <w:r w:rsidRPr="008608D1">
        <w:rPr>
          <w:rStyle w:val="Code"/>
        </w:rPr>
        <w:t>&lt;unclear&gt;</w:t>
      </w:r>
      <w:bookmarkEnd w:id="313"/>
      <w:bookmarkEnd w:id="31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9C016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90D07">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5" w:name="_gpk9nikrok6m" w:colFirst="0" w:colLast="0"/>
      <w:bookmarkStart w:id="316" w:name="_Ref43987867"/>
      <w:bookmarkStart w:id="317" w:name="_Toc74733474"/>
      <w:bookmarkEnd w:id="315"/>
      <w:r w:rsidRPr="00DD7CCF">
        <w:t>Tentative readings</w:t>
      </w:r>
      <w:bookmarkEnd w:id="316"/>
      <w:bookmarkEnd w:id="31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8" w:name="_is1q03k2vcu2" w:colFirst="0" w:colLast="0"/>
      <w:bookmarkStart w:id="319" w:name="_Ref43987339"/>
      <w:bookmarkStart w:id="320" w:name="_Toc74733475"/>
      <w:bookmarkEnd w:id="318"/>
      <w:r w:rsidRPr="00DD7CCF">
        <w:t>Ambiguous characters</w:t>
      </w:r>
      <w:bookmarkEnd w:id="319"/>
      <w:bookmarkEnd w:id="32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7F74CF"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A894C4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1" w:name="_ke7xgc7f3fhh" w:colFirst="0" w:colLast="0"/>
      <w:bookmarkStart w:id="322" w:name="_Ref43987187"/>
      <w:bookmarkStart w:id="323" w:name="_Toc74733476"/>
      <w:bookmarkEnd w:id="321"/>
      <w:r w:rsidRPr="00DD7CCF">
        <w:t xml:space="preserve">Reading difficulties below the </w:t>
      </w:r>
      <w:r w:rsidRPr="00ED5C86">
        <w:rPr>
          <w:rStyle w:val="Foreign"/>
        </w:rPr>
        <w:t>akṣara</w:t>
      </w:r>
      <w:r w:rsidRPr="00DD7CCF">
        <w:t xml:space="preserve"> level</w:t>
      </w:r>
      <w:bookmarkEnd w:id="322"/>
      <w:bookmarkEnd w:id="323"/>
    </w:p>
    <w:p w14:paraId="340F2E3E" w14:textId="7749880A"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02F9157"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52E783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5CABCB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4" w:name="_advce1m7uke1" w:colFirst="0" w:colLast="0"/>
      <w:bookmarkStart w:id="325" w:name="_Ref43979611"/>
      <w:bookmarkStart w:id="326" w:name="_Toc74733477"/>
      <w:bookmarkEnd w:id="324"/>
      <w:r w:rsidRPr="00DD7CCF">
        <w:lastRenderedPageBreak/>
        <w:t>Lacunae</w:t>
      </w:r>
      <w:bookmarkEnd w:id="325"/>
      <w:bookmarkEnd w:id="326"/>
    </w:p>
    <w:p w14:paraId="7380ABF6" w14:textId="77777777" w:rsidR="00C02B8C" w:rsidRPr="00DD7CCF" w:rsidRDefault="004D2E67" w:rsidP="00D4342A">
      <w:pPr>
        <w:pStyle w:val="Cmsor3"/>
        <w:numPr>
          <w:ilvl w:val="2"/>
          <w:numId w:val="3"/>
        </w:numPr>
      </w:pPr>
      <w:bookmarkStart w:id="327" w:name="_lo8gk73ax0q" w:colFirst="0" w:colLast="0"/>
      <w:bookmarkStart w:id="328" w:name="_Toc74733478"/>
      <w:bookmarkEnd w:id="327"/>
      <w:r w:rsidRPr="00DD7CCF">
        <w:t xml:space="preserve">The EpiDoc element </w:t>
      </w:r>
      <w:r w:rsidRPr="008608D1">
        <w:rPr>
          <w:rStyle w:val="Code"/>
        </w:rPr>
        <w:t>&lt;gap/&gt;</w:t>
      </w:r>
      <w:bookmarkEnd w:id="32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58A46BE"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9" w:name="_hxyhjj6qtlem" w:colFirst="0" w:colLast="0"/>
      <w:bookmarkStart w:id="330" w:name="_Ref43987758"/>
      <w:bookmarkStart w:id="331" w:name="_Toc74733479"/>
      <w:bookmarkEnd w:id="329"/>
      <w:r w:rsidRPr="00DD7CCF">
        <w:t>The reason for a lacuna: illegible or lost</w:t>
      </w:r>
      <w:bookmarkEnd w:id="330"/>
      <w:bookmarkEnd w:id="33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2" w:name="_qo376k1007h" w:colFirst="0" w:colLast="0"/>
      <w:bookmarkStart w:id="333" w:name="_Ref43988016"/>
      <w:bookmarkStart w:id="334" w:name="_Toc74733480"/>
      <w:bookmarkEnd w:id="332"/>
      <w:r w:rsidRPr="00DD7CCF">
        <w:t>Inline lacunae</w:t>
      </w:r>
      <w:bookmarkEnd w:id="333"/>
      <w:bookmarkEnd w:id="334"/>
    </w:p>
    <w:p w14:paraId="62C5AB67" w14:textId="4E3AF96A"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7FC2FB3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w:t>
      </w:r>
    </w:p>
    <w:p w14:paraId="3943AAC1" w14:textId="29B775EB"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90D07">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5" w:name="_gheocos7adm9" w:colFirst="0" w:colLast="0"/>
      <w:bookmarkStart w:id="336" w:name="_Ref43981586"/>
      <w:bookmarkStart w:id="337" w:name="_Toc74733481"/>
      <w:bookmarkEnd w:id="335"/>
      <w:r w:rsidRPr="00DD7CCF">
        <w:t>Lacunae with known metre</w:t>
      </w:r>
      <w:bookmarkEnd w:id="336"/>
      <w:bookmarkEnd w:id="33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4FB9BB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716867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E90D07">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E90D07">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8" w:name="_xrhzsspv9sor" w:colFirst="0" w:colLast="0"/>
      <w:bookmarkStart w:id="339" w:name="_Ref43987049"/>
      <w:bookmarkStart w:id="340" w:name="_Toc74733482"/>
      <w:bookmarkEnd w:id="338"/>
      <w:r w:rsidRPr="00DD7CCF">
        <w:t xml:space="preserve">Lacunae below the </w:t>
      </w:r>
      <w:r w:rsidRPr="00ED5C86">
        <w:rPr>
          <w:rStyle w:val="Foreign"/>
        </w:rPr>
        <w:t>akṣara</w:t>
      </w:r>
      <w:r w:rsidRPr="00DD7CCF">
        <w:t xml:space="preserve"> level</w:t>
      </w:r>
      <w:bookmarkEnd w:id="339"/>
      <w:bookmarkEnd w:id="34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B3CEE8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p>
    <w:p w14:paraId="283B86AF" w14:textId="32665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15C90F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F85A644" w:rsidR="00B3351B" w:rsidRPr="00DD7CCF" w:rsidRDefault="00B3351B" w:rsidP="00B3351B">
            <w:pPr>
              <w:pStyle w:val="Kpalrs"/>
            </w:pPr>
            <w:r w:rsidRPr="00DD7CCF">
              <w:t xml:space="preserve">Example </w:t>
            </w:r>
            <w:fldSimple w:instr=" STYLEREF 3 \s ">
              <w:r w:rsidR="00E90D07">
                <w:rPr>
                  <w:noProof/>
                </w:rPr>
                <w:t>5.4.5</w:t>
              </w:r>
            </w:fldSimple>
            <w:r w:rsidRPr="00DD7CCF">
              <w:t>.</w:t>
            </w:r>
            <w:fldSimple w:instr=" SEQ Example \* ALPHABETIC \s 3 ">
              <w:r w:rsidR="00E90D07">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2EE67A30" w:rsidR="00B3351B" w:rsidRPr="00DD7CCF" w:rsidRDefault="00B3351B" w:rsidP="00B3351B">
            <w:pPr>
              <w:pStyle w:val="Kpalrs"/>
            </w:pPr>
            <w:r w:rsidRPr="00DD7CCF">
              <w:t xml:space="preserve">Example </w:t>
            </w:r>
            <w:fldSimple w:instr=" STYLEREF 3 \s ">
              <w:r w:rsidR="00E90D07">
                <w:rPr>
                  <w:noProof/>
                </w:rPr>
                <w:t>5.4.5</w:t>
              </w:r>
            </w:fldSimple>
            <w:r w:rsidRPr="00DD7CCF">
              <w:t>.</w:t>
            </w:r>
            <w:fldSimple w:instr=" SEQ Example \* ALPHABETIC \s 3 ">
              <w:r w:rsidR="00E90D07">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3B700EA7" w:rsidR="004B08F9" w:rsidRPr="00DD7CCF" w:rsidRDefault="004B08F9" w:rsidP="009F585E">
            <w:pPr>
              <w:pStyle w:val="Kpalrs"/>
            </w:pPr>
            <w:r w:rsidRPr="00DD7CCF">
              <w:lastRenderedPageBreak/>
              <w:t xml:space="preserve">Example </w:t>
            </w:r>
            <w:fldSimple w:instr=" STYLEREF 3 \s ">
              <w:r w:rsidR="00E90D07">
                <w:rPr>
                  <w:noProof/>
                </w:rPr>
                <w:t>5.4.5</w:t>
              </w:r>
            </w:fldSimple>
            <w:r w:rsidRPr="00DD7CCF">
              <w:t>.</w:t>
            </w:r>
            <w:fldSimple w:instr=" SEQ Example \* ALPHABETIC \s 3 ">
              <w:r w:rsidR="00E90D07">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2C17366" w:rsidR="004B08F9" w:rsidRPr="00DD7CCF" w:rsidRDefault="004B08F9" w:rsidP="009F585E">
            <w:pPr>
              <w:pStyle w:val="Kpalrs"/>
            </w:pPr>
            <w:r w:rsidRPr="00DD7CCF">
              <w:t xml:space="preserve">Example </w:t>
            </w:r>
            <w:fldSimple w:instr=" STYLEREF 3 \s ">
              <w:r w:rsidR="00E90D07">
                <w:rPr>
                  <w:noProof/>
                </w:rPr>
                <w:t>5.4.5</w:t>
              </w:r>
            </w:fldSimple>
            <w:r w:rsidRPr="00DD7CCF">
              <w:t>.</w:t>
            </w:r>
            <w:fldSimple w:instr=" SEQ Example \* ALPHABETIC \s 3 ">
              <w:r w:rsidR="00E90D07">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1" w:name="_ks1ouwdqdoh4" w:colFirst="0" w:colLast="0"/>
      <w:bookmarkStart w:id="342" w:name="_Ref43987920"/>
      <w:bookmarkStart w:id="343" w:name="_Toc74733483"/>
      <w:bookmarkEnd w:id="341"/>
      <w:r w:rsidRPr="00DD7CCF">
        <w:t>Entire lines lost</w:t>
      </w:r>
      <w:bookmarkEnd w:id="342"/>
      <w:bookmarkEnd w:id="343"/>
    </w:p>
    <w:p w14:paraId="0A676620" w14:textId="5855EA7E"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A1FC7A9"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4" w:name="_2xcytpi" w:colFirst="0" w:colLast="0"/>
      <w:bookmarkEnd w:id="34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5" w:name="_dag8mx6ycrl2" w:colFirst="0" w:colLast="0"/>
      <w:bookmarkEnd w:id="34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6" w:name="_bj792jk8c4tv" w:colFirst="0" w:colLast="0"/>
      <w:bookmarkStart w:id="347" w:name="_Ref43981711"/>
      <w:bookmarkStart w:id="348" w:name="_Toc74733484"/>
      <w:bookmarkEnd w:id="346"/>
      <w:r w:rsidRPr="00DD7CCF">
        <w:t>Massive lacunae</w:t>
      </w:r>
      <w:bookmarkEnd w:id="347"/>
      <w:bookmarkEnd w:id="34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E592E5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 for the special case of lost copper plates</w:t>
      </w:r>
    </w:p>
    <w:p w14:paraId="3EF83D39" w14:textId="275DD41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DACF0B8"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49FC2A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for specific guidance on dealing with incomplete copper plate sets</w:t>
      </w:r>
    </w:p>
    <w:p w14:paraId="6248FD20" w14:textId="5642D34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F2152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81CA70A" w:rsidR="004B08F9" w:rsidRPr="00DD7CCF" w:rsidRDefault="004B08F9" w:rsidP="009F585E">
            <w:pPr>
              <w:pStyle w:val="Kpalrs"/>
            </w:pPr>
            <w:r w:rsidRPr="00DD7CCF">
              <w:t xml:space="preserve">Example </w:t>
            </w:r>
            <w:fldSimple w:instr=" STYLEREF 3 \s ">
              <w:r w:rsidR="00E90D07">
                <w:rPr>
                  <w:noProof/>
                </w:rPr>
                <w:t>5.4.7</w:t>
              </w:r>
            </w:fldSimple>
            <w:r w:rsidRPr="00DD7CCF">
              <w:t>.</w:t>
            </w:r>
            <w:fldSimple w:instr=" SEQ Example \* ALPHABETIC \s 3 ">
              <w:r w:rsidR="00E90D07">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93C8DD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3CE71916" w:rsidR="004B08F9" w:rsidRPr="00DD7CCF" w:rsidRDefault="004B08F9" w:rsidP="009F585E">
            <w:pPr>
              <w:pStyle w:val="Kpalrs"/>
            </w:pPr>
            <w:r w:rsidRPr="00DD7CCF">
              <w:t xml:space="preserve">Example </w:t>
            </w:r>
            <w:fldSimple w:instr=" STYLEREF 3 \s ">
              <w:r w:rsidR="00E90D07">
                <w:rPr>
                  <w:noProof/>
                </w:rPr>
                <w:t>5.4.7</w:t>
              </w:r>
            </w:fldSimple>
            <w:r w:rsidRPr="00DD7CCF">
              <w:t>.</w:t>
            </w:r>
            <w:fldSimple w:instr=" SEQ Example \* ALPHABETIC \s 3 ">
              <w:r w:rsidR="00E90D07">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C41A59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49" w:name="_ogtcaja4eie" w:colFirst="0" w:colLast="0"/>
      <w:bookmarkStart w:id="350" w:name="_Ref43984811"/>
      <w:bookmarkStart w:id="351" w:name="_Toc74733485"/>
      <w:bookmarkEnd w:id="349"/>
      <w:r w:rsidRPr="00DD7CCF">
        <w:t>Lost copper plates</w:t>
      </w:r>
      <w:bookmarkEnd w:id="350"/>
      <w:bookmarkEnd w:id="351"/>
    </w:p>
    <w:p w14:paraId="77338A30" w14:textId="6A18A8B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874C02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598BA02"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B955B2"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63180EE4"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A30EB1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reconstructed medial plate</w:t>
      </w:r>
    </w:p>
    <w:p w14:paraId="6028EAA9" w14:textId="2990247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C5F26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2" w:name="_m2k3hdqjm9zb" w:colFirst="0" w:colLast="0"/>
      <w:bookmarkStart w:id="353" w:name="_Toc74733486"/>
      <w:bookmarkEnd w:id="352"/>
      <w:r w:rsidRPr="00DD7CCF">
        <w:t>Fractured inscriptions</w:t>
      </w:r>
      <w:bookmarkEnd w:id="353"/>
    </w:p>
    <w:p w14:paraId="2F592D8C" w14:textId="309770FA"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5492286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F752CB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54" w:name="_v1clk7602zin" w:colFirst="0" w:colLast="0"/>
      <w:bookmarkStart w:id="355" w:name="_Ref43984912"/>
      <w:bookmarkStart w:id="356" w:name="_Toc74733487"/>
      <w:bookmarkStart w:id="357" w:name="_Ref43978565"/>
      <w:bookmarkEnd w:id="354"/>
      <w:r w:rsidRPr="00DD7CCF">
        <w:t>Restoring Lacunae</w:t>
      </w:r>
      <w:bookmarkEnd w:id="355"/>
      <w:bookmarkEnd w:id="356"/>
    </w:p>
    <w:p w14:paraId="7E450D22" w14:textId="77777777" w:rsidR="00DA61F4" w:rsidRPr="00DD7CCF" w:rsidRDefault="00DA61F4" w:rsidP="00DA61F4">
      <w:pPr>
        <w:pStyle w:val="Cmsor3"/>
        <w:numPr>
          <w:ilvl w:val="2"/>
          <w:numId w:val="3"/>
        </w:numPr>
      </w:pPr>
      <w:bookmarkStart w:id="358" w:name="_ck6yxgbwhraw" w:colFirst="0" w:colLast="0"/>
      <w:bookmarkStart w:id="359" w:name="_Toc74733488"/>
      <w:bookmarkEnd w:id="358"/>
      <w:r w:rsidRPr="00DD7CCF">
        <w:t>Marking up restored text</w:t>
      </w:r>
      <w:bookmarkEnd w:id="359"/>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53791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E90D07">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CC5B106"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0D6687E"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0" w:name="_1tkql41gk7ns" w:colFirst="0" w:colLast="0"/>
      <w:bookmarkStart w:id="361" w:name="_Toc74733489"/>
      <w:bookmarkEnd w:id="360"/>
      <w:r w:rsidRPr="00DD7CCF">
        <w:t>The basis of restoration</w:t>
      </w:r>
      <w:bookmarkEnd w:id="361"/>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5608B5A8"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rsidR="00E90D07">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21F20C5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E90D07">
        <w:t>9.1</w:t>
      </w:r>
      <w:r w:rsidRPr="00DD7CCF">
        <w:fldChar w:fldCharType="end"/>
      </w:r>
      <w:r w:rsidRPr="00DD7CCF">
        <w:t>)</w:t>
      </w:r>
    </w:p>
    <w:p w14:paraId="3ED9BAB3" w14:textId="77777777" w:rsidR="00DA61F4" w:rsidRPr="00DD7CCF"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381F48A2" w14:textId="77777777" w:rsidR="00C02B8C" w:rsidRPr="008608D1" w:rsidRDefault="004D2E67" w:rsidP="00D4342A">
      <w:pPr>
        <w:pStyle w:val="Cmsor1"/>
        <w:numPr>
          <w:ilvl w:val="0"/>
          <w:numId w:val="3"/>
        </w:numPr>
      </w:pPr>
      <w:bookmarkStart w:id="362" w:name="_Toc74733490"/>
      <w:r w:rsidRPr="008608D1">
        <w:lastRenderedPageBreak/>
        <w:t>Editorial Intervention</w:t>
      </w:r>
      <w:bookmarkEnd w:id="357"/>
      <w:bookmarkEnd w:id="362"/>
    </w:p>
    <w:p w14:paraId="233253B5" w14:textId="77777777" w:rsidR="00C02B8C" w:rsidRPr="00DD7CCF" w:rsidRDefault="004D2E67" w:rsidP="00D4342A">
      <w:pPr>
        <w:pStyle w:val="Cmsor2"/>
        <w:numPr>
          <w:ilvl w:val="1"/>
          <w:numId w:val="3"/>
        </w:numPr>
      </w:pPr>
      <w:bookmarkStart w:id="363" w:name="_syuqjrbqvtf4" w:colFirst="0" w:colLast="0"/>
      <w:bookmarkStart w:id="364" w:name="_Toc74733491"/>
      <w:bookmarkEnd w:id="363"/>
      <w:r w:rsidRPr="00DD7CCF">
        <w:t>Correction and Normalisation</w:t>
      </w:r>
      <w:bookmarkEnd w:id="364"/>
    </w:p>
    <w:p w14:paraId="5CC20CF6" w14:textId="77777777" w:rsidR="00C02B8C" w:rsidRPr="00DD7CCF" w:rsidRDefault="004D2E67" w:rsidP="00D4342A">
      <w:pPr>
        <w:pStyle w:val="Cmsor3"/>
        <w:numPr>
          <w:ilvl w:val="2"/>
          <w:numId w:val="3"/>
        </w:numPr>
      </w:pPr>
      <w:bookmarkStart w:id="365" w:name="_jwbb962kns6j" w:colFirst="0" w:colLast="0"/>
      <w:bookmarkStart w:id="366" w:name="_Toc74733492"/>
      <w:bookmarkEnd w:id="365"/>
      <w:r w:rsidRPr="00DD7CCF">
        <w:t>Correction versus normalisation</w:t>
      </w:r>
      <w:bookmarkEnd w:id="366"/>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474D766A"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E90D07">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67" w:name="_8gcqc0hm9n9l" w:colFirst="0" w:colLast="0"/>
      <w:bookmarkStart w:id="368" w:name="_Ref43988511"/>
      <w:bookmarkStart w:id="369" w:name="_Toc74733493"/>
      <w:bookmarkEnd w:id="367"/>
      <w:r w:rsidRPr="00DD7CCF">
        <w:t>Markup methods for correction and normalisation</w:t>
      </w:r>
      <w:bookmarkEnd w:id="368"/>
      <w:bookmarkEnd w:id="369"/>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AD6C3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90D07">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90D07">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808FD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6367C441"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90D07">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3619F71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3D8928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0" w:name="_yyyl8vy3rih7" w:colFirst="0" w:colLast="0"/>
      <w:bookmarkStart w:id="371" w:name="_Ref43991017"/>
      <w:bookmarkStart w:id="372" w:name="_Toc74733494"/>
      <w:bookmarkEnd w:id="370"/>
      <w:r w:rsidRPr="00DD7CCF">
        <w:t>Good practice in editorial intervention</w:t>
      </w:r>
      <w:bookmarkEnd w:id="371"/>
      <w:bookmarkEnd w:id="372"/>
    </w:p>
    <w:p w14:paraId="260F477B" w14:textId="0573BC79"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89BF9DA"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535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0236F59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40714C63"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90D07">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3" w:name="_28dwy480zoal" w:colFirst="0" w:colLast="0"/>
      <w:bookmarkStart w:id="374" w:name="_Ref43981233"/>
      <w:bookmarkStart w:id="375" w:name="_Toc74733495"/>
      <w:bookmarkEnd w:id="373"/>
      <w:r w:rsidRPr="00DD7CCF">
        <w:t>Correction and normalisation in verse</w:t>
      </w:r>
      <w:bookmarkEnd w:id="374"/>
      <w:bookmarkEnd w:id="375"/>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0447785D"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0E49BAEC"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0ACCE08B"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4DABA15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39D0ADC9"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327AB36"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0A85CD72"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76" w:name="_gpuqqaigo48c" w:colFirst="0" w:colLast="0"/>
      <w:bookmarkStart w:id="377" w:name="_Ref43981070"/>
      <w:bookmarkStart w:id="378" w:name="_Toc74733496"/>
      <w:bookmarkEnd w:id="376"/>
      <w:r w:rsidRPr="00DD7CCF">
        <w:t>Encoding Correction</w:t>
      </w:r>
      <w:bookmarkEnd w:id="377"/>
      <w:bookmarkEnd w:id="378"/>
    </w:p>
    <w:p w14:paraId="33667352" w14:textId="77777777" w:rsidR="00C02B8C" w:rsidRPr="00DD7CCF" w:rsidRDefault="004D2E67" w:rsidP="00D4342A">
      <w:pPr>
        <w:pStyle w:val="Cmsor3"/>
        <w:numPr>
          <w:ilvl w:val="2"/>
          <w:numId w:val="3"/>
        </w:numPr>
      </w:pPr>
      <w:bookmarkStart w:id="379" w:name="_tebtz9jasa9y" w:colFirst="0" w:colLast="0"/>
      <w:bookmarkStart w:id="380" w:name="_Ref43988218"/>
      <w:bookmarkStart w:id="381" w:name="_Toc74733497"/>
      <w:bookmarkEnd w:id="379"/>
      <w:r w:rsidRPr="00DD7CCF">
        <w:t>Flagging erroneous and uninterpretable text</w:t>
      </w:r>
      <w:bookmarkEnd w:id="380"/>
      <w:bookmarkEnd w:id="38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2" w:name="_wc8w2ovzvy8k" w:colFirst="0" w:colLast="0"/>
      <w:bookmarkStart w:id="383" w:name="_Ref43988258"/>
      <w:bookmarkStart w:id="384" w:name="_Toc74733498"/>
      <w:bookmarkEnd w:id="382"/>
      <w:r w:rsidRPr="00DD7CCF">
        <w:t>Correcting erroneous text</w:t>
      </w:r>
      <w:bookmarkEnd w:id="383"/>
      <w:bookmarkEnd w:id="38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85" w:name="_26gcps9vrjkt" w:colFirst="0" w:colLast="0"/>
      <w:bookmarkStart w:id="386" w:name="_Ref43988286"/>
      <w:bookmarkStart w:id="387" w:name="_Toc74733499"/>
      <w:bookmarkEnd w:id="385"/>
      <w:r w:rsidRPr="00DD7CCF">
        <w:t>Editorial deletion</w:t>
      </w:r>
      <w:bookmarkEnd w:id="386"/>
      <w:bookmarkEnd w:id="387"/>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1DAB9AF"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8" w:name="_mhw0d0be1rtp" w:colFirst="0" w:colLast="0"/>
      <w:bookmarkStart w:id="389" w:name="_Ref43988316"/>
      <w:bookmarkStart w:id="390" w:name="_Toc74733500"/>
      <w:bookmarkEnd w:id="388"/>
      <w:r w:rsidRPr="00DD7CCF">
        <w:t>Editorial addition</w:t>
      </w:r>
      <w:bookmarkEnd w:id="389"/>
      <w:bookmarkEnd w:id="39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EACB6F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E90D07">
        <w:t>5.4</w:t>
      </w:r>
      <w:r w:rsidR="00FE7AC5">
        <w:fldChar w:fldCharType="end"/>
      </w:r>
      <w:r w:rsidRPr="00DD7CCF">
        <w:t>)</w:t>
      </w:r>
    </w:p>
    <w:p w14:paraId="08353EDE" w14:textId="1753B012"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rsidR="00E90D07">
        <w:t>4.4.2</w:t>
      </w:r>
      <w:r>
        <w:fldChar w:fldCharType="end"/>
      </w:r>
      <w:r w:rsidRPr="00FE7AC5">
        <w:t xml:space="preserve"> </w:t>
      </w:r>
    </w:p>
    <w:p w14:paraId="1C7299B3" w14:textId="238E1C32"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B6B6975"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1" w:name="_9w2cv2tff5ws" w:colFirst="0" w:colLast="0"/>
      <w:bookmarkStart w:id="392" w:name="_Ref43988467"/>
      <w:bookmarkStart w:id="393" w:name="_Toc74733501"/>
      <w:bookmarkEnd w:id="391"/>
      <w:r w:rsidRPr="00DD7CCF">
        <w:t>Distinguishing correction from deletion and addition</w:t>
      </w:r>
      <w:bookmarkEnd w:id="392"/>
      <w:bookmarkEnd w:id="39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lastRenderedPageBreak/>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31972792"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E90D0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94" w:name="_xk5v4l7lzr6g" w:colFirst="0" w:colLast="0"/>
      <w:bookmarkStart w:id="395" w:name="_Ref43988445"/>
      <w:bookmarkStart w:id="396" w:name="_Toc74733502"/>
      <w:bookmarkEnd w:id="394"/>
      <w:r w:rsidRPr="00DD7CCF">
        <w:t>Good practice in correction</w:t>
      </w:r>
      <w:bookmarkEnd w:id="395"/>
      <w:bookmarkEnd w:id="39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lastRenderedPageBreak/>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3C5FB74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E90D07">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0EBA3C7"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90D07">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7" w:name="_s3fp2wg6e0tr" w:colFirst="0" w:colLast="0"/>
      <w:bookmarkStart w:id="398" w:name="_Ref43979756"/>
      <w:bookmarkStart w:id="399" w:name="_Toc74733503"/>
      <w:bookmarkEnd w:id="397"/>
      <w:r w:rsidRPr="00DD7CCF">
        <w:t>Encoding Normalisation</w:t>
      </w:r>
      <w:bookmarkEnd w:id="398"/>
      <w:bookmarkEnd w:id="399"/>
    </w:p>
    <w:p w14:paraId="4C8A02C1" w14:textId="77777777" w:rsidR="00C02B8C" w:rsidRPr="00DD7CCF" w:rsidRDefault="004D2E67" w:rsidP="00D4342A">
      <w:pPr>
        <w:pStyle w:val="Cmsor3"/>
        <w:numPr>
          <w:ilvl w:val="2"/>
          <w:numId w:val="3"/>
        </w:numPr>
      </w:pPr>
      <w:bookmarkStart w:id="400" w:name="_4q8co2w6em7s" w:colFirst="0" w:colLast="0"/>
      <w:bookmarkStart w:id="401" w:name="_Ref43981422"/>
      <w:bookmarkStart w:id="402" w:name="_Toc74733504"/>
      <w:bookmarkEnd w:id="400"/>
      <w:r w:rsidRPr="00DD7CCF">
        <w:t>Flagging non-standard usage</w:t>
      </w:r>
      <w:bookmarkEnd w:id="401"/>
      <w:bookmarkEnd w:id="40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03" w:name="_gfq2483l08s8" w:colFirst="0" w:colLast="0"/>
      <w:bookmarkStart w:id="404" w:name="_Ref43979886"/>
      <w:bookmarkStart w:id="405" w:name="_Toc74733505"/>
      <w:bookmarkEnd w:id="403"/>
      <w:r w:rsidRPr="00DD7CCF">
        <w:t>Normalising non-standard usage</w:t>
      </w:r>
      <w:bookmarkEnd w:id="404"/>
      <w:bookmarkEnd w:id="40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06" w:name="_17phg3rwszds" w:colFirst="0" w:colLast="0"/>
      <w:bookmarkStart w:id="407" w:name="_Ref43988493"/>
      <w:bookmarkStart w:id="408" w:name="_Toc74733506"/>
      <w:bookmarkEnd w:id="406"/>
      <w:r w:rsidRPr="00DD7CCF">
        <w:lastRenderedPageBreak/>
        <w:t>Nesting normalisation and correction</w:t>
      </w:r>
      <w:bookmarkEnd w:id="407"/>
      <w:bookmarkEnd w:id="40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D0CBA2A"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9" w:name="_ed4evxx65471" w:colFirst="0" w:colLast="0"/>
      <w:bookmarkStart w:id="410" w:name="_Ref43988385"/>
      <w:bookmarkStart w:id="411" w:name="_Toc74733507"/>
      <w:bookmarkEnd w:id="409"/>
      <w:r w:rsidRPr="00DD7CCF">
        <w:t>Good practice in normalisation</w:t>
      </w:r>
      <w:bookmarkEnd w:id="410"/>
      <w:bookmarkEnd w:id="41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lastRenderedPageBreak/>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2A44D62A"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90D07">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lastRenderedPageBreak/>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2" w:name="_ucm4r081jfln" w:colFirst="0" w:colLast="0"/>
      <w:bookmarkStart w:id="413" w:name="_Toc74733508"/>
      <w:bookmarkEnd w:id="412"/>
      <w:r w:rsidRPr="00DD7CCF">
        <w:t>How non-standard is non-standard?</w:t>
      </w:r>
      <w:bookmarkEnd w:id="41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F90C12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90D07">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14" w:name="_65k0k8n31en0" w:colFirst="0" w:colLast="0"/>
      <w:bookmarkStart w:id="415" w:name="_Ref43987541"/>
      <w:bookmarkStart w:id="416" w:name="_Toc74733509"/>
      <w:bookmarkEnd w:id="414"/>
      <w:r w:rsidRPr="00DD7CCF">
        <w:t>Supplying punctuation</w:t>
      </w:r>
      <w:bookmarkEnd w:id="415"/>
      <w:bookmarkEnd w:id="416"/>
    </w:p>
    <w:p w14:paraId="1A004FDE" w14:textId="4E151922"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editorial punctuation marks must never be added silently to a text</w:t>
      </w:r>
    </w:p>
    <w:p w14:paraId="1904C6A0" w14:textId="26D4EE95"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C072F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lastRenderedPageBreak/>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78D2CF4"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5"/>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7B4C28A" w:rsidR="004B08F9" w:rsidRPr="00DD7CCF" w:rsidRDefault="004B08F9" w:rsidP="009F585E">
            <w:pPr>
              <w:pStyle w:val="Kpalrs"/>
            </w:pPr>
            <w:r w:rsidRPr="00DD7CCF">
              <w:t xml:space="preserve">Example </w:t>
            </w:r>
            <w:fldSimple w:instr=" STYLEREF 3 \s ">
              <w:r w:rsidR="00E90D07">
                <w:rPr>
                  <w:noProof/>
                </w:rPr>
                <w:t>6.3.6</w:t>
              </w:r>
            </w:fldSimple>
            <w:r w:rsidRPr="00DD7CCF">
              <w:t>.</w:t>
            </w:r>
            <w:fldSimple w:instr=" SEQ Example \* ALPHABETIC \s 3 ">
              <w:r w:rsidR="00E90D07">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4820E03" w:rsidR="004B08F9" w:rsidRPr="00DD7CCF" w:rsidRDefault="004B08F9" w:rsidP="009F585E">
            <w:pPr>
              <w:pStyle w:val="Kpalrs"/>
            </w:pPr>
            <w:r w:rsidRPr="00DD7CCF">
              <w:t xml:space="preserve">Example </w:t>
            </w:r>
            <w:fldSimple w:instr=" STYLEREF 3 \s ">
              <w:r w:rsidR="00E90D07">
                <w:rPr>
                  <w:noProof/>
                </w:rPr>
                <w:t>6.3.6</w:t>
              </w:r>
            </w:fldSimple>
            <w:r w:rsidRPr="00DD7CCF">
              <w:t>.</w:t>
            </w:r>
            <w:fldSimple w:instr=" SEQ Example \* ALPHABETIC \s 3 ">
              <w:r w:rsidR="00E90D07">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7" w:name="_1tyn3helxkp0" w:colFirst="0" w:colLast="0"/>
      <w:bookmarkStart w:id="418" w:name="_Ref43991983"/>
      <w:bookmarkStart w:id="419" w:name="_Toc74733510"/>
      <w:bookmarkEnd w:id="417"/>
      <w:r w:rsidRPr="00DD7CCF">
        <w:t>Automated normali</w:t>
      </w:r>
      <w:r w:rsidRPr="008608D1">
        <w:t>sation</w:t>
      </w:r>
      <w:bookmarkEnd w:id="418"/>
      <w:bookmarkEnd w:id="41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6"/>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lastRenderedPageBreak/>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0" w:name="_Ref63674857"/>
      <w:bookmarkStart w:id="421" w:name="_Toc74733511"/>
      <w:bookmarkStart w:id="422" w:name="_Ref43978756"/>
      <w:r>
        <w:t>Scribal Omission without Editorial Restoration</w:t>
      </w:r>
      <w:bookmarkEnd w:id="420"/>
      <w:bookmarkEnd w:id="42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40370C3C"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E90D07">
        <w:t>4.4.2</w:t>
      </w:r>
      <w:r>
        <w:fldChar w:fldCharType="end"/>
      </w:r>
      <w:r>
        <w:t>, and scribal omissions restored by the modern editor are dealt with under §</w:t>
      </w:r>
      <w:r>
        <w:fldChar w:fldCharType="begin"/>
      </w:r>
      <w:r>
        <w:instrText xml:space="preserve"> REF _Ref43988316 \r \h </w:instrText>
      </w:r>
      <w:r>
        <w:fldChar w:fldCharType="separate"/>
      </w:r>
      <w:r w:rsidR="00E90D07">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30022032"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E90D07">
        <w:t>5.4.3</w:t>
      </w:r>
      <w:r>
        <w:fldChar w:fldCharType="end"/>
      </w:r>
    </w:p>
    <w:p w14:paraId="705CAF84" w14:textId="1A3F0ADD"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E90D07">
        <w:t>5.4.4</w:t>
      </w:r>
      <w:r>
        <w:fldChar w:fldCharType="end"/>
      </w:r>
    </w:p>
    <w:p w14:paraId="5FA19843" w14:textId="77777777" w:rsidR="00C02B8C" w:rsidRPr="00DD7CCF" w:rsidRDefault="004D2E67" w:rsidP="00D4342A">
      <w:pPr>
        <w:pStyle w:val="Cmsor1"/>
        <w:numPr>
          <w:ilvl w:val="0"/>
          <w:numId w:val="3"/>
        </w:numPr>
      </w:pPr>
      <w:bookmarkStart w:id="423" w:name="_Toc74733512"/>
      <w:r w:rsidRPr="00DD7CCF">
        <w:lastRenderedPageBreak/>
        <w:t>Encoding Additional Information in the Edition</w:t>
      </w:r>
      <w:bookmarkEnd w:id="422"/>
      <w:bookmarkEnd w:id="423"/>
    </w:p>
    <w:p w14:paraId="555B319B" w14:textId="77777777" w:rsidR="00C02B8C" w:rsidRPr="00DD7CCF" w:rsidRDefault="004D2E67" w:rsidP="00D4342A">
      <w:pPr>
        <w:pStyle w:val="Cmsor2"/>
        <w:numPr>
          <w:ilvl w:val="1"/>
          <w:numId w:val="3"/>
        </w:numPr>
      </w:pPr>
      <w:bookmarkStart w:id="424" w:name="_hrv588cx6rm9" w:colFirst="0" w:colLast="0"/>
      <w:bookmarkStart w:id="425" w:name="_Ref43980607"/>
      <w:bookmarkStart w:id="426" w:name="_Toc74733513"/>
      <w:bookmarkEnd w:id="424"/>
      <w:r w:rsidRPr="00DD7CCF">
        <w:t>Numeral Values</w:t>
      </w:r>
      <w:bookmarkEnd w:id="425"/>
      <w:bookmarkEnd w:id="426"/>
    </w:p>
    <w:p w14:paraId="268AFD66" w14:textId="77777777" w:rsidR="00C02B8C" w:rsidRPr="00DD7CCF" w:rsidRDefault="004D2E67" w:rsidP="00D4342A">
      <w:pPr>
        <w:pStyle w:val="Cmsor3"/>
        <w:numPr>
          <w:ilvl w:val="2"/>
          <w:numId w:val="3"/>
        </w:numPr>
      </w:pPr>
      <w:bookmarkStart w:id="427" w:name="_u6q2l31rs9n0" w:colFirst="0" w:colLast="0"/>
      <w:bookmarkStart w:id="428" w:name="_Toc74733514"/>
      <w:bookmarkEnd w:id="427"/>
      <w:r w:rsidRPr="00DD7CCF">
        <w:t>Generic numeral markup</w:t>
      </w:r>
      <w:bookmarkEnd w:id="42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93E9071"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90D07">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4A6A2E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90D07">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3BC7B0B" w:rsidR="00E83110" w:rsidRPr="00DD7CCF" w:rsidRDefault="00E83110" w:rsidP="009F585E">
            <w:pPr>
              <w:pStyle w:val="Kpalrs"/>
            </w:pPr>
            <w:r w:rsidRPr="00DD7CCF">
              <w:t xml:space="preserve">Example </w:t>
            </w:r>
            <w:fldSimple w:instr=" STYLEREF 3 \s ">
              <w:r w:rsidR="00E90D07">
                <w:rPr>
                  <w:noProof/>
                </w:rPr>
                <w:t>7.1.1</w:t>
              </w:r>
            </w:fldSimple>
            <w:r w:rsidRPr="00DD7CCF">
              <w:t>.</w:t>
            </w:r>
            <w:fldSimple w:instr=" SEQ Example \* ALPHABETIC \s 3 ">
              <w:r w:rsidR="00E90D07">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0" w:name="_du4pk4npc5nc" w:colFirst="0" w:colLast="0"/>
      <w:bookmarkStart w:id="431" w:name="_Toc74733515"/>
      <w:bookmarkEnd w:id="430"/>
      <w:r w:rsidRPr="00DD7CCF">
        <w:t>Difficulties in reading numbers</w:t>
      </w:r>
      <w:bookmarkEnd w:id="431"/>
    </w:p>
    <w:p w14:paraId="73970C90" w14:textId="6B7685B3"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90D07">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2" w:name="_h6ric5yl5k83" w:colFirst="0" w:colLast="0"/>
      <w:bookmarkStart w:id="433" w:name="_Toc74733516"/>
      <w:bookmarkEnd w:id="432"/>
      <w:r w:rsidRPr="00DD7CCF">
        <w:t>Editorial intervention and numerals</w:t>
      </w:r>
      <w:bookmarkEnd w:id="43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4" w:name="_givjq86nqgzx" w:colFirst="0" w:colLast="0"/>
      <w:bookmarkStart w:id="435" w:name="_Ref72139759"/>
      <w:bookmarkStart w:id="436" w:name="_Toc74733517"/>
      <w:bookmarkEnd w:id="434"/>
      <w:r w:rsidRPr="00DD7CCF">
        <w:t>Numbers expressed in words</w:t>
      </w:r>
      <w:bookmarkEnd w:id="435"/>
      <w:bookmarkEnd w:id="43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lastRenderedPageBreak/>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77777777"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p>
    <w:p w14:paraId="1D01E765" w14:textId="71CAEF4F" w:rsidR="00DD0596" w:rsidRDefault="00DD0596" w:rsidP="00DD0596">
      <w:pPr>
        <w:pStyle w:val="Lista2"/>
      </w:pPr>
      <w:r w:rsidRPr="00DD0596">
        <w:t>e.g.</w:t>
      </w:r>
      <w:r w:rsidRPr="00DD0596">
        <w:rPr>
          <w:rStyle w:val="Code"/>
        </w:rPr>
        <w:t xml:space="preserve"> &lt;num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62BA1BB7" w14:textId="77777777" w:rsidR="00C02B8C" w:rsidRPr="00DD7CCF" w:rsidRDefault="004D2E67" w:rsidP="00D4342A">
      <w:pPr>
        <w:pStyle w:val="Cmsor2"/>
        <w:numPr>
          <w:ilvl w:val="1"/>
          <w:numId w:val="3"/>
        </w:numPr>
      </w:pPr>
      <w:bookmarkStart w:id="437" w:name="_Ref43989080"/>
      <w:bookmarkStart w:id="438" w:name="_Toc74733518"/>
      <w:r w:rsidRPr="00DD7CCF">
        <w:t>Tagging Language in the Edition</w:t>
      </w:r>
      <w:bookmarkEnd w:id="437"/>
      <w:bookmarkEnd w:id="438"/>
    </w:p>
    <w:p w14:paraId="18C630F9" w14:textId="77777777" w:rsidR="00C02B8C" w:rsidRPr="00DD7CCF" w:rsidRDefault="004D2E67" w:rsidP="00E2714A">
      <w:pPr>
        <w:pStyle w:val="Lista"/>
      </w:pPr>
      <w:r w:rsidRPr="00DD7CCF">
        <w:t>this section concerns encoding language within the edition</w:t>
      </w:r>
    </w:p>
    <w:p w14:paraId="06516CBE" w14:textId="7D133DB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90D07">
        <w:t>10.3</w:t>
      </w:r>
      <w:r w:rsidR="0082156E" w:rsidRPr="00DD7CCF">
        <w:fldChar w:fldCharType="end"/>
      </w:r>
      <w:r w:rsidRPr="00DD7CCF">
        <w:t xml:space="preserve"> for wider applications of language encoding</w:t>
      </w:r>
    </w:p>
    <w:p w14:paraId="7CC575E8" w14:textId="44F631F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2AB7326"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90D07">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39" w:name="_klgqi6fi4k5w" w:colFirst="0" w:colLast="0"/>
      <w:bookmarkStart w:id="440" w:name="_Ref43986547"/>
      <w:bookmarkStart w:id="441" w:name="_Toc74733519"/>
      <w:bookmarkEnd w:id="439"/>
      <w:r w:rsidRPr="00DD7CCF">
        <w:t>Inscriptions consisting of sections in different languages</w:t>
      </w:r>
      <w:bookmarkEnd w:id="440"/>
      <w:bookmarkEnd w:id="441"/>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DBD1673"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2" w:name="_oeygdv1jszl8" w:colFirst="0" w:colLast="0"/>
      <w:bookmarkStart w:id="443" w:name="_Toc74733520"/>
      <w:bookmarkEnd w:id="442"/>
      <w:r w:rsidRPr="00DD7CCF">
        <w:t>Inscriptions containing foreign words or phrases</w:t>
      </w:r>
      <w:bookmarkEnd w:id="443"/>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lastRenderedPageBreak/>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4" w:name="_jbf4mvmrfbn2" w:colFirst="0" w:colLast="0"/>
      <w:bookmarkStart w:id="445" w:name="_Ref43989327"/>
      <w:bookmarkStart w:id="446" w:name="_Toc74733521"/>
      <w:bookmarkEnd w:id="444"/>
      <w:r w:rsidRPr="00DD7CCF">
        <w:t>Abbreviations</w:t>
      </w:r>
      <w:bookmarkEnd w:id="445"/>
      <w:bookmarkEnd w:id="446"/>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7" w:name="_y8d6jllfz1" w:colFirst="0" w:colLast="0"/>
      <w:bookmarkStart w:id="448" w:name="_Ref43978612"/>
      <w:bookmarkStart w:id="449" w:name="_Toc74733522"/>
      <w:bookmarkEnd w:id="447"/>
      <w:r w:rsidRPr="00DD7CCF">
        <w:t>Optional Encoding of Semantic Features</w:t>
      </w:r>
      <w:bookmarkEnd w:id="448"/>
      <w:bookmarkEnd w:id="449"/>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50" w:name="_if22uogatvm3" w:colFirst="0" w:colLast="0"/>
      <w:bookmarkStart w:id="451" w:name="_Toc74733523"/>
      <w:bookmarkEnd w:id="450"/>
      <w:r w:rsidRPr="00DD7CCF">
        <w:t>Personal names</w:t>
      </w:r>
      <w:bookmarkEnd w:id="451"/>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43B741B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ABA68CB" w:rsidR="00FE4C29" w:rsidRPr="00DD7CCF" w:rsidRDefault="00FE4C29" w:rsidP="009F585E">
            <w:pPr>
              <w:pStyle w:val="Kpalrs"/>
            </w:pPr>
            <w:r w:rsidRPr="00DD7CCF">
              <w:t xml:space="preserve">Example </w:t>
            </w:r>
            <w:fldSimple w:instr=" STYLEREF 3 \s ">
              <w:r w:rsidR="00E90D07">
                <w:rPr>
                  <w:noProof/>
                </w:rPr>
                <w:t>7.4.1</w:t>
              </w:r>
            </w:fldSimple>
            <w:r w:rsidRPr="00DD7CCF">
              <w:t>.</w:t>
            </w:r>
            <w:fldSimple w:instr=" SEQ Example \* ALPHABETIC \s 3 ">
              <w:r w:rsidR="00E90D07">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2" w:name="_3pq8h4icqxh2" w:colFirst="0" w:colLast="0"/>
      <w:bookmarkStart w:id="453" w:name="_Toc74733524"/>
      <w:bookmarkEnd w:id="452"/>
      <w:r w:rsidRPr="00DD7CCF">
        <w:t>Adding ranks and roles to names</w:t>
      </w:r>
      <w:bookmarkEnd w:id="453"/>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79B802C" w:rsidR="00C011E1" w:rsidRPr="00DD7CCF" w:rsidRDefault="00C011E1" w:rsidP="009F585E">
            <w:pPr>
              <w:pStyle w:val="Kpalrs"/>
            </w:pPr>
            <w:bookmarkStart w:id="454" w:name="_kzswls62u25y" w:colFirst="0" w:colLast="0"/>
            <w:bookmarkEnd w:id="454"/>
            <w:r w:rsidRPr="00DD7CCF">
              <w:lastRenderedPageBreak/>
              <w:t xml:space="preserve">Example </w:t>
            </w:r>
            <w:fldSimple w:instr=" STYLEREF 3 \s ">
              <w:r w:rsidR="00E90D07">
                <w:rPr>
                  <w:noProof/>
                </w:rPr>
                <w:t>7.4.2</w:t>
              </w:r>
            </w:fldSimple>
            <w:r w:rsidRPr="00DD7CCF">
              <w:t>.</w:t>
            </w:r>
            <w:fldSimple w:instr=" SEQ Example \* ALPHABETIC \s 3 ">
              <w:r w:rsidR="00E90D07">
                <w:rPr>
                  <w:noProof/>
                </w:rPr>
                <w:t>A</w:t>
              </w:r>
            </w:fldSimple>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5" w:name="_l50o1bs9vq7k" w:colFirst="0" w:colLast="0"/>
      <w:bookmarkStart w:id="456" w:name="_Toc74733525"/>
      <w:bookmarkEnd w:id="455"/>
      <w:r w:rsidRPr="00DD7CCF">
        <w:t>Place names</w:t>
      </w:r>
      <w:bookmarkEnd w:id="456"/>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B82D2D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73627B0" w:rsidR="00C011E1" w:rsidRPr="00DD7CCF" w:rsidRDefault="00C011E1" w:rsidP="009F585E">
            <w:pPr>
              <w:pStyle w:val="Kpalrs"/>
            </w:pPr>
            <w:r w:rsidRPr="00DD7CCF">
              <w:t xml:space="preserve">Example </w:t>
            </w:r>
            <w:fldSimple w:instr=" STYLEREF 3 \s ">
              <w:r w:rsidR="00E90D07">
                <w:rPr>
                  <w:noProof/>
                </w:rPr>
                <w:t>7.4.3</w:t>
              </w:r>
            </w:fldSimple>
            <w:r w:rsidRPr="00DD7CCF">
              <w:t>.</w:t>
            </w:r>
            <w:fldSimple w:instr=" SEQ Example \* ALPHABETIC \s 3 ">
              <w:r w:rsidR="00E90D07">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7" w:name="_s4eo5ge9e49x" w:colFirst="0" w:colLast="0"/>
      <w:bookmarkStart w:id="458" w:name="_Toc74733526"/>
      <w:bookmarkEnd w:id="457"/>
      <w:r w:rsidRPr="00DD7CCF">
        <w:t>Measurements</w:t>
      </w:r>
      <w:bookmarkEnd w:id="458"/>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39BCA61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90D07">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F2C7C02" w:rsidR="00C011E1" w:rsidRPr="00DD7CCF" w:rsidRDefault="00C011E1" w:rsidP="009F585E">
            <w:pPr>
              <w:pStyle w:val="Kpalrs"/>
            </w:pPr>
            <w:r w:rsidRPr="00DD7CCF">
              <w:t xml:space="preserve">Example </w:t>
            </w:r>
            <w:fldSimple w:instr=" STYLEREF 3 \s ">
              <w:r w:rsidR="00E90D07">
                <w:rPr>
                  <w:noProof/>
                </w:rPr>
                <w:t>7.4.4</w:t>
              </w:r>
            </w:fldSimple>
            <w:r w:rsidRPr="00DD7CCF">
              <w:t>.</w:t>
            </w:r>
            <w:fldSimple w:instr=" SEQ Example \* ALPHABETIC \s 3 ">
              <w:r w:rsidR="00E90D07">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9" w:name="_j6ih485s14j7" w:colFirst="0" w:colLast="0"/>
      <w:bookmarkStart w:id="460" w:name="_Toc74733527"/>
      <w:bookmarkEnd w:id="459"/>
      <w:r w:rsidRPr="00DD7CCF">
        <w:t>Tagged semantic features interacting with text or markup</w:t>
      </w:r>
      <w:bookmarkEnd w:id="460"/>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9B8C2D1"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0AA5499" w:rsidR="00C011E1" w:rsidRPr="00DD7CCF" w:rsidRDefault="00C011E1" w:rsidP="009F585E">
            <w:pPr>
              <w:pStyle w:val="Kpalrs"/>
            </w:pPr>
            <w:r w:rsidRPr="00DD7CCF">
              <w:t xml:space="preserve">Example </w:t>
            </w:r>
            <w:fldSimple w:instr=" STYLEREF 3 \s ">
              <w:r w:rsidR="00E90D07">
                <w:rPr>
                  <w:noProof/>
                </w:rPr>
                <w:t>7.4.5</w:t>
              </w:r>
            </w:fldSimple>
            <w:r w:rsidRPr="00DD7CCF">
              <w:t>.</w:t>
            </w:r>
            <w:fldSimple w:instr=" SEQ Example \* ALPHABETIC \s 3 ">
              <w:r w:rsidR="00E90D07">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1" w:name="_2s6au4dtqyfr" w:colFirst="0" w:colLast="0"/>
      <w:bookmarkStart w:id="462" w:name="_Ref43990481"/>
      <w:bookmarkStart w:id="463" w:name="_Toc74733528"/>
      <w:bookmarkEnd w:id="461"/>
      <w:r w:rsidRPr="00DD7CCF">
        <w:t>Visual Features</w:t>
      </w:r>
      <w:bookmarkEnd w:id="462"/>
      <w:bookmarkEnd w:id="463"/>
    </w:p>
    <w:p w14:paraId="7705E048" w14:textId="77777777" w:rsidR="00926092" w:rsidRPr="00DD7CCF" w:rsidRDefault="00926092" w:rsidP="00926092">
      <w:pPr>
        <w:pStyle w:val="Cmsor3"/>
        <w:numPr>
          <w:ilvl w:val="2"/>
          <w:numId w:val="3"/>
        </w:numPr>
      </w:pPr>
      <w:bookmarkStart w:id="464" w:name="_lj3p4hxrzblk" w:colFirst="0" w:colLast="0"/>
      <w:bookmarkStart w:id="465" w:name="_Ref43989139"/>
      <w:bookmarkStart w:id="466" w:name="_Toc74733529"/>
      <w:bookmarkStart w:id="467" w:name="_Ref43989046"/>
      <w:bookmarkEnd w:id="464"/>
      <w:r w:rsidRPr="00DD7CCF">
        <w:t>Scribal Hands</w:t>
      </w:r>
      <w:bookmarkEnd w:id="465"/>
      <w:bookmarkEnd w:id="466"/>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DFBBBAF"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E90D07">
        <w:t>7.5.5</w:t>
      </w:r>
      <w:r w:rsidRPr="00DD7CCF">
        <w:fldChar w:fldCharType="end"/>
      </w:r>
      <w:r>
        <w:t xml:space="preserve"> and §</w:t>
      </w:r>
      <w:r>
        <w:fldChar w:fldCharType="begin"/>
      </w:r>
      <w:r>
        <w:instrText xml:space="preserve"> REF _Ref43987586 \r \h </w:instrText>
      </w:r>
      <w:r>
        <w:fldChar w:fldCharType="separate"/>
      </w:r>
      <w:r w:rsidR="00E90D07">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E90D07">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9"/>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68" w:name="_Toc74733530"/>
      <w:r w:rsidRPr="00DD7CCF">
        <w:lastRenderedPageBreak/>
        <w:t>The scope of visual features encoded in attributes</w:t>
      </w:r>
      <w:bookmarkEnd w:id="467"/>
      <w:bookmarkEnd w:id="46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916DBB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0733230" w14:textId="3FC7DEB7"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40"/>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41"/>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9" w:name="_c0467s7j2myi" w:colFirst="0" w:colLast="0"/>
      <w:bookmarkStart w:id="470" w:name="_Ref43987598"/>
      <w:bookmarkStart w:id="471" w:name="_Toc74733531"/>
      <w:bookmarkEnd w:id="469"/>
      <w:r w:rsidRPr="00DD7CCF">
        <w:t>Alignment</w:t>
      </w:r>
      <w:bookmarkEnd w:id="470"/>
      <w:bookmarkEnd w:id="47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350C38D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383859D0" w14:textId="0C1214E4"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64DA657D" w14:textId="30DA870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52797FA"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90D07">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099D4AC0" w:rsidR="00C011E1" w:rsidRPr="00DD7CCF" w:rsidRDefault="00C011E1" w:rsidP="009F585E">
            <w:pPr>
              <w:pStyle w:val="Kpalrs"/>
            </w:pPr>
            <w:r w:rsidRPr="00DD7CCF">
              <w:lastRenderedPageBreak/>
              <w:t xml:space="preserve">Example </w:t>
            </w:r>
            <w:fldSimple w:instr=" STYLEREF 3 \s ">
              <w:r w:rsidR="00E90D07">
                <w:rPr>
                  <w:noProof/>
                </w:rPr>
                <w:t>7.5.3</w:t>
              </w:r>
            </w:fldSimple>
            <w:r w:rsidRPr="00DD7CCF">
              <w:t>.</w:t>
            </w:r>
            <w:fldSimple w:instr=" SEQ Example \* ALPHABETIC \s 3 ">
              <w:r w:rsidR="00E90D07">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2" w:name="_gjt7ggwzx2z5" w:colFirst="0" w:colLast="0"/>
      <w:bookmarkStart w:id="473" w:name="_Ref43984782"/>
      <w:bookmarkStart w:id="474" w:name="_Toc74733532"/>
      <w:bookmarkEnd w:id="472"/>
      <w:r w:rsidRPr="00DD7CCF">
        <w:t>Directionality and orientation</w:t>
      </w:r>
      <w:bookmarkEnd w:id="473"/>
      <w:bookmarkEnd w:id="47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2"/>
      </w:r>
      <w:r w:rsidRPr="00DD7CCF">
        <w:t xml:space="preserve"> to one of the following elements </w:t>
      </w:r>
      <w:r w:rsidRPr="00E24F87">
        <w:rPr>
          <w:noProof/>
        </w:rPr>
        <w:t>(</w:t>
      </w:r>
      <w:r w:rsidRPr="00DD7CCF">
        <w:t>but not to any other element):</w:t>
      </w:r>
    </w:p>
    <w:p w14:paraId="0376D7A9" w14:textId="0448E5B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013C2D57" w14:textId="7C6B5675"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7CA405E5" w14:textId="1628600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5" w:name="_vj2ep179y4tp" w:colFirst="0" w:colLast="0"/>
      <w:bookmarkStart w:id="476" w:name="_Ref43985361"/>
      <w:bookmarkStart w:id="477" w:name="_Toc74733533"/>
      <w:bookmarkEnd w:id="475"/>
      <w:r w:rsidRPr="00DD7CCF">
        <w:t>Script</w:t>
      </w:r>
      <w:bookmarkEnd w:id="476"/>
      <w:bookmarkEnd w:id="477"/>
    </w:p>
    <w:p w14:paraId="19B22CCF" w14:textId="030E3420"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74ACEBB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6F5F63F3" w14:textId="796A6682"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Pr>
          <w:rStyle w:val="Lbjegyzet-hivatkozs"/>
        </w:rPr>
        <w:footnoteReference w:id="43"/>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Pr>
          <w:rStyle w:val="Lbjegyzet-hivatkozs"/>
        </w:rPr>
        <w:footnoteReference w:id="44"/>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B63A76">
        <w:rPr>
          <w:rStyle w:val="Codevalue"/>
        </w:rPr>
        <w:t>"edition"</w:t>
      </w:r>
      <w:r w:rsidRPr="00B63A76">
        <w:rPr>
          <w:rStyle w:val="Code"/>
        </w:rPr>
        <w:t xml:space="preserve"> </w:t>
      </w:r>
      <w:r w:rsidRPr="00B63A76">
        <w:rPr>
          <w:rStyle w:val="Codeattribute"/>
        </w:rPr>
        <w:t>xml:lang=</w:t>
      </w:r>
      <w:r w:rsidRPr="00B63A76">
        <w:rPr>
          <w:rStyle w:val="Codevalue"/>
        </w:rPr>
        <w:t>"san-Latn"</w:t>
      </w:r>
      <w:r w:rsidRPr="00B63A76">
        <w:rPr>
          <w:rStyle w:val="Code"/>
        </w:rPr>
        <w:t xml:space="preserve"> </w:t>
      </w:r>
      <w:r>
        <w:rPr>
          <w:rStyle w:val="Codeattribute"/>
        </w:rPr>
        <w:t>rendition</w:t>
      </w:r>
      <w:r w:rsidRPr="00B63A76">
        <w:rPr>
          <w:rStyle w:val="Codeattribute"/>
        </w:rPr>
        <w:t>=</w:t>
      </w:r>
      <w:r w:rsidRPr="00B63A76">
        <w:rPr>
          <w:rStyle w:val="Codevalue"/>
        </w:rPr>
        <w:t>"class:83223 maturity:83211"</w:t>
      </w:r>
      <w:r w:rsidRPr="00B63A76">
        <w:rPr>
          <w:rStyle w:val="Code"/>
        </w:rPr>
        <w:t>&gt;</w:t>
      </w:r>
      <w:r>
        <w:t xml:space="preserve"> for an inscription in late northern Brāhmī</w:t>
      </w:r>
    </w:p>
    <w:p w14:paraId="46860E1B" w14:textId="281DC035"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31B4F84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8" w:name="_alr4dlls2gjb" w:colFirst="0" w:colLast="0"/>
      <w:bookmarkStart w:id="479" w:name="_Ref43987586"/>
      <w:bookmarkStart w:id="480" w:name="_Toc74733534"/>
      <w:bookmarkEnd w:id="478"/>
      <w:r w:rsidRPr="00DD7CCF">
        <w:lastRenderedPageBreak/>
        <w:t>Lettering</w:t>
      </w:r>
      <w:bookmarkEnd w:id="479"/>
      <w:bookmarkEnd w:id="480"/>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9E2BE3F"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xml:space="preserve"> above</w:t>
      </w:r>
    </w:p>
    <w:p w14:paraId="182F8E43" w14:textId="0F34029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1" w:name="_msv3i980wz4v" w:colFirst="0" w:colLast="0"/>
      <w:bookmarkStart w:id="482" w:name="_Ref43978966"/>
      <w:bookmarkStart w:id="483" w:name="_Toc74733535"/>
      <w:bookmarkEnd w:id="481"/>
      <w:r w:rsidRPr="00DD7CCF">
        <w:lastRenderedPageBreak/>
        <w:t>General Guidance for Tidy XML Code</w:t>
      </w:r>
      <w:bookmarkEnd w:id="482"/>
      <w:bookmarkEnd w:id="483"/>
    </w:p>
    <w:p w14:paraId="0EF89728" w14:textId="77777777" w:rsidR="00C02B8C" w:rsidRPr="00DD7CCF" w:rsidRDefault="004D2E67" w:rsidP="00D4342A">
      <w:pPr>
        <w:pStyle w:val="Cmsor2"/>
        <w:numPr>
          <w:ilvl w:val="1"/>
          <w:numId w:val="3"/>
        </w:numPr>
      </w:pPr>
      <w:bookmarkStart w:id="484" w:name="_udlxmxv788yo" w:colFirst="0" w:colLast="0"/>
      <w:bookmarkStart w:id="485" w:name="_Ref43985198"/>
      <w:bookmarkStart w:id="486" w:name="_Toc74733536"/>
      <w:bookmarkEnd w:id="484"/>
      <w:r w:rsidRPr="00DD7CCF">
        <w:t>Spaces and New Lines in the Code</w:t>
      </w:r>
      <w:bookmarkEnd w:id="485"/>
      <w:bookmarkEnd w:id="486"/>
    </w:p>
    <w:p w14:paraId="71CB8656" w14:textId="77777777" w:rsidR="00C02B8C" w:rsidRPr="00DD7CCF" w:rsidRDefault="004D2E67" w:rsidP="00D4342A">
      <w:pPr>
        <w:pStyle w:val="Cmsor3"/>
        <w:numPr>
          <w:ilvl w:val="2"/>
          <w:numId w:val="3"/>
        </w:numPr>
      </w:pPr>
      <w:bookmarkStart w:id="487" w:name="_i3nexhtm21xy" w:colFirst="0" w:colLast="0"/>
      <w:bookmarkStart w:id="488" w:name="_Ref43989206"/>
      <w:bookmarkStart w:id="489" w:name="_Toc74733537"/>
      <w:bookmarkEnd w:id="487"/>
      <w:r w:rsidRPr="00DD7CCF">
        <w:t>White space</w:t>
      </w:r>
      <w:bookmarkEnd w:id="488"/>
      <w:bookmarkEnd w:id="489"/>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5"/>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90" w:name="_8hshbbqbehg5" w:colFirst="0" w:colLast="0"/>
      <w:bookmarkStart w:id="491" w:name="_Ref43984944"/>
      <w:bookmarkStart w:id="492" w:name="_Toc74733538"/>
      <w:bookmarkEnd w:id="490"/>
      <w:r w:rsidRPr="00DD7CCF">
        <w:t>Editorial spaces and markup</w:t>
      </w:r>
      <w:bookmarkEnd w:id="491"/>
      <w:bookmarkEnd w:id="492"/>
    </w:p>
    <w:p w14:paraId="5C031BB8" w14:textId="11815F4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90D07">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27C3A07" w:rsidR="00C02B8C" w:rsidRDefault="00132DCD" w:rsidP="00E2714A">
      <w:pPr>
        <w:pStyle w:val="Lista3"/>
      </w:pPr>
      <w:r w:rsidRPr="00132DCD">
        <w:t>between symbols (§</w:t>
      </w:r>
      <w:r>
        <w:fldChar w:fldCharType="begin"/>
      </w:r>
      <w:r>
        <w:instrText xml:space="preserve"> REF _Ref43978591 \r \h </w:instrText>
      </w:r>
      <w:r>
        <w:fldChar w:fldCharType="separate"/>
      </w:r>
      <w:r w:rsidR="00E90D07">
        <w:t>4.2</w:t>
      </w:r>
      <w:r>
        <w:fldChar w:fldCharType="end"/>
      </w:r>
      <w:r w:rsidRPr="00132DCD">
        <w:t>) of any kind and following text</w:t>
      </w:r>
    </w:p>
    <w:p w14:paraId="4489D6F0" w14:textId="0E404971"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E90D07">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3" w:name="_xg74xrj1ejbr" w:colFirst="0" w:colLast="0"/>
      <w:bookmarkStart w:id="494" w:name="_Toc74733539"/>
      <w:bookmarkEnd w:id="493"/>
      <w:r w:rsidRPr="00DD7CCF">
        <w:t>Editorial hyphens and markup</w:t>
      </w:r>
      <w:bookmarkEnd w:id="494"/>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777777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90D07">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numPr>
          <w:ilvl w:val="1"/>
          <w:numId w:val="3"/>
        </w:numPr>
      </w:pPr>
      <w:bookmarkStart w:id="495" w:name="_7ept2hrl5gak" w:colFirst="0" w:colLast="0"/>
      <w:bookmarkStart w:id="496" w:name="_Ref43978660"/>
      <w:bookmarkStart w:id="497" w:name="_Toc74733540"/>
      <w:bookmarkEnd w:id="495"/>
      <w:r w:rsidRPr="00DD7CCF">
        <w:lastRenderedPageBreak/>
        <w:t>Top to Bottom Hierarchy</w:t>
      </w:r>
      <w:bookmarkEnd w:id="496"/>
      <w:bookmarkEnd w:id="497"/>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498" w:name="_oo0c5sndse6h" w:colFirst="0" w:colLast="0"/>
      <w:bookmarkStart w:id="499" w:name="_Ref43979443"/>
      <w:bookmarkStart w:id="500" w:name="_Toc74733541"/>
      <w:bookmarkEnd w:id="498"/>
      <w:r w:rsidRPr="00644A27">
        <w:t>Tier 1, b</w:t>
      </w:r>
      <w:r w:rsidR="004D2E67" w:rsidRPr="00DD7CCF">
        <w:t>lock-level elements representing XML structure and extrinsic structure</w:t>
      </w:r>
      <w:bookmarkEnd w:id="499"/>
      <w:bookmarkEnd w:id="500"/>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2C593494"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1" w:name="_avslxtgod3of" w:colFirst="0" w:colLast="0"/>
      <w:bookmarkStart w:id="502" w:name="_Toc74733542"/>
      <w:bookmarkEnd w:id="501"/>
      <w:r w:rsidRPr="00644A27">
        <w:t>Tier 2, b</w:t>
      </w:r>
      <w:r w:rsidR="004D2E67" w:rsidRPr="00DD7CCF">
        <w:t>lock-level elements representing intrinsic structure</w:t>
      </w:r>
      <w:bookmarkEnd w:id="502"/>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0222FD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3" w:name="_b4084bcsknv2" w:colFirst="0" w:colLast="0"/>
      <w:bookmarkStart w:id="504" w:name="_Ref43979552"/>
      <w:bookmarkStart w:id="505" w:name="_Toc74733543"/>
      <w:bookmarkEnd w:id="503"/>
      <w:r w:rsidRPr="00644A27">
        <w:t>Tier 3, e</w:t>
      </w:r>
      <w:r w:rsidR="004D2E67" w:rsidRPr="00DD7CCF">
        <w:t>mpty elements representing extrinsic structure</w:t>
      </w:r>
      <w:bookmarkEnd w:id="504"/>
      <w:bookmarkEnd w:id="505"/>
    </w:p>
    <w:p w14:paraId="64B6605D" w14:textId="77951604"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6"/>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03EBAA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which have no associated text</w:t>
      </w:r>
    </w:p>
    <w:p w14:paraId="09184C4F" w14:textId="0814484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6" w:name="_6kukm0ycu92" w:colFirst="0" w:colLast="0"/>
      <w:bookmarkStart w:id="507" w:name="_Ref43979566"/>
      <w:bookmarkStart w:id="508" w:name="_Toc74733544"/>
      <w:bookmarkEnd w:id="506"/>
      <w:r w:rsidRPr="00644A27">
        <w:t>Tier 4, e</w:t>
      </w:r>
      <w:r w:rsidR="004D2E67" w:rsidRPr="00DD7CCF">
        <w:t>mpty elements representing local features</w:t>
      </w:r>
      <w:bookmarkEnd w:id="507"/>
      <w:bookmarkEnd w:id="508"/>
    </w:p>
    <w:p w14:paraId="6169C9D8" w14:textId="5B8626C0"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90D07">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826E10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C7D7AB7" w:rsidR="00DA6CDB" w:rsidRPr="00DD7CCF" w:rsidRDefault="00DA6CDB" w:rsidP="009F585E">
            <w:pPr>
              <w:pStyle w:val="Kpalrs"/>
            </w:pPr>
            <w:r w:rsidRPr="00DD7CCF">
              <w:lastRenderedPageBreak/>
              <w:t xml:space="preserve">Example </w:t>
            </w:r>
            <w:fldSimple w:instr=" STYLEREF 3 \s ">
              <w:r w:rsidR="00E90D07">
                <w:rPr>
                  <w:noProof/>
                </w:rPr>
                <w:t>8.2.4</w:t>
              </w:r>
            </w:fldSimple>
            <w:r w:rsidRPr="00DD7CCF">
              <w:t>.</w:t>
            </w:r>
            <w:fldSimple w:instr=" SEQ Example \* ALPHABETIC \s 3 ">
              <w:r w:rsidR="00E90D07">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09" w:name="_jr9td4xsvig6" w:colFirst="0" w:colLast="0"/>
      <w:bookmarkStart w:id="510" w:name="_Ref43987901"/>
      <w:bookmarkStart w:id="511" w:name="_Toc74733545"/>
      <w:bookmarkEnd w:id="509"/>
      <w:r w:rsidRPr="00644A27">
        <w:t>Tier 5, p</w:t>
      </w:r>
      <w:r w:rsidR="004D2E67" w:rsidRPr="00DD7CCF">
        <w:t>hrase-level elements</w:t>
      </w:r>
      <w:bookmarkEnd w:id="510"/>
      <w:bookmarkEnd w:id="511"/>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FB18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w:t>
      </w:r>
    </w:p>
    <w:p w14:paraId="753E0D49" w14:textId="4B577FC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90D07">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w:t>
      </w:r>
    </w:p>
    <w:p w14:paraId="6890A4C6" w14:textId="5F59E05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0B29811" w:rsidR="00DA6CDB" w:rsidRPr="00DD7CCF" w:rsidRDefault="00DA6CDB" w:rsidP="009F585E">
            <w:pPr>
              <w:pStyle w:val="Kpalrs"/>
            </w:pPr>
            <w:r w:rsidRPr="00DD7CCF">
              <w:t xml:space="preserve">Example </w:t>
            </w:r>
            <w:fldSimple w:instr=" STYLEREF 3 \s ">
              <w:r w:rsidR="00E90D07">
                <w:rPr>
                  <w:noProof/>
                </w:rPr>
                <w:t>8.2.5</w:t>
              </w:r>
            </w:fldSimple>
            <w:r w:rsidRPr="00DD7CCF">
              <w:t>.</w:t>
            </w:r>
            <w:fldSimple w:instr=" SEQ Example \* ALPHABETIC \s 3 ">
              <w:r w:rsidR="00E90D07">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D6CCCF1" w:rsidR="00DA6CDB" w:rsidRPr="00DD7CCF" w:rsidRDefault="00DA6CDB" w:rsidP="009F585E">
            <w:pPr>
              <w:pStyle w:val="Kpalrs"/>
            </w:pPr>
            <w:bookmarkStart w:id="512" w:name="_Ref44072089"/>
            <w:r w:rsidRPr="00DD7CCF">
              <w:t xml:space="preserve">Example </w:t>
            </w:r>
            <w:fldSimple w:instr=" STYLEREF 3 \s ">
              <w:r w:rsidR="00E90D07">
                <w:rPr>
                  <w:noProof/>
                </w:rPr>
                <w:t>8.2.5</w:t>
              </w:r>
            </w:fldSimple>
            <w:r w:rsidRPr="00DD7CCF">
              <w:t>.</w:t>
            </w:r>
            <w:fldSimple w:instr=" SEQ Example \* ALPHABETIC \s 3 ">
              <w:r w:rsidR="00E90D07">
                <w:rPr>
                  <w:noProof/>
                </w:rPr>
                <w:t>B</w:t>
              </w:r>
            </w:fldSimple>
            <w:bookmarkEnd w:id="512"/>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E0077F8"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B</w:t>
      </w:r>
      <w:r w:rsidRPr="00DD7CCF">
        <w:fldChar w:fldCharType="end"/>
      </w:r>
      <w:r w:rsidRPr="00DD7CCF">
        <w:t xml:space="preserve"> above</w:t>
      </w:r>
    </w:p>
    <w:p w14:paraId="75EF4EE9" w14:textId="4ADA118F"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CDB5140" w:rsidR="009F585E" w:rsidRPr="00DD7CCF" w:rsidRDefault="009F585E" w:rsidP="009F585E">
            <w:pPr>
              <w:pStyle w:val="Kpalrs"/>
            </w:pPr>
            <w:bookmarkStart w:id="513" w:name="_Ref44072159"/>
            <w:r w:rsidRPr="00DD7CCF">
              <w:t xml:space="preserve">Example </w:t>
            </w:r>
            <w:fldSimple w:instr=" STYLEREF 3 \s ">
              <w:r w:rsidR="00E90D07">
                <w:rPr>
                  <w:noProof/>
                </w:rPr>
                <w:t>8.2.5</w:t>
              </w:r>
            </w:fldSimple>
            <w:r w:rsidRPr="00DD7CCF">
              <w:t>.</w:t>
            </w:r>
            <w:fldSimple w:instr=" SEQ Example \* ALPHABETIC \s 3 ">
              <w:r w:rsidR="00E90D07">
                <w:rPr>
                  <w:noProof/>
                </w:rPr>
                <w:t>C</w:t>
              </w:r>
            </w:fldSimple>
            <w:bookmarkEnd w:id="513"/>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4" w:name="_k7hidbku03us" w:colFirst="0" w:colLast="0"/>
      <w:bookmarkStart w:id="515" w:name="_Ref43990429"/>
      <w:bookmarkStart w:id="516" w:name="_Toc74733546"/>
      <w:bookmarkEnd w:id="514"/>
      <w:r w:rsidRPr="00DD7CCF">
        <w:lastRenderedPageBreak/>
        <w:t>Additional Content Divisions</w:t>
      </w:r>
      <w:bookmarkEnd w:id="515"/>
      <w:bookmarkEnd w:id="516"/>
    </w:p>
    <w:p w14:paraId="0BB4B14A" w14:textId="77777777" w:rsidR="00C02B8C" w:rsidRPr="00DD7CCF" w:rsidRDefault="004D2E67" w:rsidP="00D4342A">
      <w:pPr>
        <w:pStyle w:val="Cmsor2"/>
        <w:numPr>
          <w:ilvl w:val="1"/>
          <w:numId w:val="3"/>
        </w:numPr>
      </w:pPr>
      <w:bookmarkStart w:id="517" w:name="_c4m58vl65n98" w:colFirst="0" w:colLast="0"/>
      <w:bookmarkStart w:id="518" w:name="_Ref43978773"/>
      <w:bookmarkStart w:id="519" w:name="_Toc74733547"/>
      <w:bookmarkEnd w:id="517"/>
      <w:r w:rsidRPr="00DD7CCF">
        <w:t>The Critical Apparatus</w:t>
      </w:r>
      <w:bookmarkEnd w:id="518"/>
      <w:bookmarkEnd w:id="519"/>
    </w:p>
    <w:p w14:paraId="2E02273F" w14:textId="77777777" w:rsidR="00C02B8C" w:rsidRPr="00DD7CCF" w:rsidRDefault="004D2E67" w:rsidP="00D4342A">
      <w:pPr>
        <w:pStyle w:val="Cmsor3"/>
        <w:numPr>
          <w:ilvl w:val="2"/>
          <w:numId w:val="3"/>
        </w:numPr>
      </w:pPr>
      <w:bookmarkStart w:id="520" w:name="_wvqmcsurv552" w:colFirst="0" w:colLast="0"/>
      <w:bookmarkStart w:id="521" w:name="_Ref43989643"/>
      <w:bookmarkStart w:id="522" w:name="_Toc74733548"/>
      <w:bookmarkEnd w:id="520"/>
      <w:r w:rsidRPr="00DD7CCF">
        <w:t>Overview</w:t>
      </w:r>
      <w:bookmarkEnd w:id="521"/>
      <w:bookmarkEnd w:id="522"/>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FFE7A46"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90D07">
        <w:t>9.1.2</w:t>
      </w:r>
      <w:r w:rsidR="0082156E" w:rsidRPr="00DD7CCF">
        <w:fldChar w:fldCharType="end"/>
      </w:r>
      <w:r w:rsidRPr="00DD7CCF">
        <w:t xml:space="preserve"> below</w:t>
      </w:r>
    </w:p>
    <w:p w14:paraId="231719B4" w14:textId="561534D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below</w:t>
      </w:r>
    </w:p>
    <w:p w14:paraId="4841C5C3" w14:textId="30E46758"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 xml:space="preserve"> below</w:t>
      </w:r>
    </w:p>
    <w:p w14:paraId="1E4CAC99" w14:textId="2A62FCE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xml:space="preserve"> below</w:t>
      </w:r>
    </w:p>
    <w:p w14:paraId="7E862C7D" w14:textId="4B78D65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94C60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90D07">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10F1ACF" w:rsidR="0044294E" w:rsidRPr="00DD7CCF" w:rsidRDefault="0044294E" w:rsidP="00837BA5">
            <w:pPr>
              <w:pStyle w:val="Kpalrs"/>
            </w:pPr>
            <w:r w:rsidRPr="00DD7CCF">
              <w:lastRenderedPageBreak/>
              <w:t xml:space="preserve">Example </w:t>
            </w:r>
            <w:fldSimple w:instr=" STYLEREF 3 \s ">
              <w:r w:rsidR="00E90D07">
                <w:rPr>
                  <w:noProof/>
                </w:rPr>
                <w:t>9.1.1</w:t>
              </w:r>
            </w:fldSimple>
            <w:r w:rsidRPr="00DD7CCF">
              <w:t>.</w:t>
            </w:r>
            <w:fldSimple w:instr=" SEQ Example \* ALPHABETIC \s 3 ">
              <w:r w:rsidR="00E90D07">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3" w:name="_ylrtvcd6yrbu" w:colFirst="0" w:colLast="0"/>
      <w:bookmarkStart w:id="524" w:name="_Ref43978538"/>
      <w:bookmarkStart w:id="525" w:name="_Toc74733549"/>
      <w:bookmarkEnd w:id="523"/>
      <w:r w:rsidRPr="00DD7CCF">
        <w:t>Indicating location</w:t>
      </w:r>
      <w:bookmarkEnd w:id="524"/>
      <w:bookmarkEnd w:id="525"/>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DE9610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D0E0C8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0C6D63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6" w:name="_h4ndd3ziflyd" w:colFirst="0" w:colLast="0"/>
      <w:bookmarkStart w:id="527" w:name="_Ref61250887"/>
      <w:bookmarkStart w:id="528" w:name="_Toc74733550"/>
      <w:bookmarkEnd w:id="526"/>
      <w:r>
        <w:t>Lemmas</w:t>
      </w:r>
      <w:bookmarkEnd w:id="527"/>
      <w:bookmarkEnd w:id="528"/>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EC22CFF"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E90D07">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E90D07">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E56EE1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75D26FE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to show that </w:t>
      </w:r>
      <w:r w:rsidRPr="005D2B22">
        <w:rPr>
          <w:b/>
          <w:bCs/>
        </w:rPr>
        <w:t>a previous edition supports the reading adopted in your edition</w:t>
      </w:r>
    </w:p>
    <w:p w14:paraId="1D90B8FE" w14:textId="3158FE9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C5392E0"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54B7F36" w14:textId="77777777" w:rsidR="00C02B8C" w:rsidRPr="00DD7CCF" w:rsidRDefault="004D2E67" w:rsidP="00D4342A">
      <w:pPr>
        <w:pStyle w:val="Cmsor3"/>
        <w:numPr>
          <w:ilvl w:val="2"/>
          <w:numId w:val="3"/>
        </w:numPr>
      </w:pPr>
      <w:bookmarkStart w:id="529" w:name="_b7x6ivkmyvqo" w:colFirst="0" w:colLast="0"/>
      <w:bookmarkStart w:id="530" w:name="_Ref43989425"/>
      <w:bookmarkStart w:id="531" w:name="_Toc74733551"/>
      <w:bookmarkEnd w:id="529"/>
      <w:r w:rsidRPr="00DD7CCF">
        <w:t>Alternative readings, restorations and emendations</w:t>
      </w:r>
      <w:bookmarkEnd w:id="530"/>
      <w:bookmarkEnd w:id="531"/>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6B5006C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02BEB2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297DDF93"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for details</w:t>
      </w:r>
    </w:p>
    <w:p w14:paraId="313E819C" w14:textId="052F00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lastRenderedPageBreak/>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A4206D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90D07">
        <w:t>9.1.1</w:t>
      </w:r>
      <w:r w:rsidR="0082156E" w:rsidRPr="00DD7CCF">
        <w:fldChar w:fldCharType="end"/>
      </w:r>
      <w:r w:rsidRPr="00DD7CCF">
        <w:t>)</w:t>
      </w:r>
    </w:p>
    <w:p w14:paraId="70A7B770" w14:textId="6A8D5660"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D35484F" w14:textId="77777777" w:rsidR="00C02B8C" w:rsidRPr="00DD7CCF" w:rsidRDefault="004D2E67" w:rsidP="00D4342A">
      <w:pPr>
        <w:pStyle w:val="Cmsor3"/>
        <w:numPr>
          <w:ilvl w:val="2"/>
          <w:numId w:val="3"/>
        </w:numPr>
      </w:pPr>
      <w:bookmarkStart w:id="532" w:name="_wlnr5yx14afg" w:colFirst="0" w:colLast="0"/>
      <w:bookmarkStart w:id="533" w:name="_Ref43989583"/>
      <w:bookmarkStart w:id="534" w:name="_Toc74733552"/>
      <w:bookmarkEnd w:id="532"/>
      <w:r w:rsidRPr="00DD7CCF">
        <w:t>Identical lemmas, identical readings</w:t>
      </w:r>
      <w:bookmarkEnd w:id="533"/>
      <w:bookmarkEnd w:id="534"/>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2FC9A957"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E90D07">
        <w:t>9.4.1</w:t>
      </w:r>
      <w:r>
        <w:fldChar w:fldCharType="end"/>
      </w:r>
      <w:r>
        <w:t xml:space="preserve"> above)</w:t>
      </w:r>
    </w:p>
    <w:p w14:paraId="4653E993" w14:textId="77777777" w:rsidR="007611CD" w:rsidRDefault="007611CD" w:rsidP="007611CD">
      <w:pPr>
        <w:pStyle w:val="Lista3"/>
      </w:pPr>
      <w:r>
        <w:t>if an earlier editor does not distinguish initial vowels from dependent, or final consonant from those in conjuncts, you may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45E55688"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90D07">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5" w:name="_qb0qotwuz8be" w:colFirst="0" w:colLast="0"/>
      <w:bookmarkStart w:id="536" w:name="_Ref43989517"/>
      <w:bookmarkStart w:id="537" w:name="_Toc74733553"/>
      <w:bookmarkEnd w:id="535"/>
      <w:r w:rsidRPr="00DD7CCF">
        <w:t>XML tags in lemmas and readings</w:t>
      </w:r>
      <w:bookmarkEnd w:id="536"/>
      <w:bookmarkEnd w:id="537"/>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lastRenderedPageBreak/>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2FE4737"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E90D07">
        <w:t>4</w:t>
      </w:r>
      <w:r>
        <w:fldChar w:fldCharType="end"/>
      </w:r>
      <w:r>
        <w:t xml:space="preserve"> to §</w:t>
      </w:r>
      <w:r>
        <w:fldChar w:fldCharType="begin"/>
      </w:r>
      <w:r>
        <w:instrText xml:space="preserve"> REF _Ref43978565 \r \h </w:instrText>
      </w:r>
      <w:r>
        <w:fldChar w:fldCharType="separate"/>
      </w:r>
      <w:r w:rsidR="00E90D07">
        <w:t>5.5</w:t>
      </w:r>
      <w:r>
        <w:fldChar w:fldCharType="end"/>
      </w:r>
      <w:r>
        <w:t>, except §</w:t>
      </w:r>
      <w:r>
        <w:fldChar w:fldCharType="begin"/>
      </w:r>
      <w:r>
        <w:instrText xml:space="preserve"> REF _Ref43989139 \r \h </w:instrText>
      </w:r>
      <w:r>
        <w:fldChar w:fldCharType="separate"/>
      </w:r>
      <w:r w:rsidR="00E90D07">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C22800F"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E90D07">
        <w:t>6.4</w:t>
      </w:r>
      <w:r>
        <w:fldChar w:fldCharType="end"/>
      </w:r>
      <w:r>
        <w:t xml:space="preserve"> and §</w:t>
      </w:r>
      <w:r>
        <w:fldChar w:fldCharType="begin"/>
      </w:r>
      <w:r>
        <w:instrText xml:space="preserve"> REF _Ref43989139 \r \h </w:instrText>
      </w:r>
      <w:r>
        <w:fldChar w:fldCharType="separate"/>
      </w:r>
      <w:r w:rsidR="00E90D07">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8" w:name="_1khg88862vrq" w:colFirst="0" w:colLast="0"/>
      <w:bookmarkStart w:id="539" w:name="_Ref43988104"/>
      <w:bookmarkStart w:id="540" w:name="_Toc74733554"/>
      <w:bookmarkEnd w:id="538"/>
      <w:r w:rsidRPr="00DD7CCF">
        <w:t>Freeform apparatus notes</w:t>
      </w:r>
      <w:bookmarkEnd w:id="539"/>
      <w:bookmarkEnd w:id="540"/>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6F83FF2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1" w:name="_1vsssow7ypzu" w:colFirst="0" w:colLast="0"/>
      <w:bookmarkStart w:id="542" w:name="_pn0gltowrfhw" w:colFirst="0" w:colLast="0"/>
      <w:bookmarkStart w:id="543" w:name="_Ref43989464"/>
      <w:bookmarkStart w:id="544" w:name="_Toc74733555"/>
      <w:bookmarkEnd w:id="541"/>
      <w:bookmarkEnd w:id="542"/>
      <w:r w:rsidRPr="00DD7CCF">
        <w:t>Textpart divisions in the apparatus</w:t>
      </w:r>
      <w:bookmarkEnd w:id="543"/>
      <w:bookmarkEnd w:id="544"/>
    </w:p>
    <w:p w14:paraId="3DF0438B" w14:textId="09F0A9B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lastRenderedPageBreak/>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E721BC" w:rsidR="0044294E" w:rsidRPr="00DD7CCF" w:rsidRDefault="0044294E" w:rsidP="00025303">
            <w:pPr>
              <w:pStyle w:val="Kpalrs"/>
            </w:pPr>
            <w:r w:rsidRPr="00DD7CCF">
              <w:t xml:space="preserve">Example </w:t>
            </w:r>
            <w:fldSimple w:instr=" STYLEREF 3 \s ">
              <w:r w:rsidR="00E90D07">
                <w:rPr>
                  <w:noProof/>
                </w:rPr>
                <w:t>9.1.8</w:t>
              </w:r>
            </w:fldSimple>
            <w:r w:rsidRPr="00DD7CCF">
              <w:t>.</w:t>
            </w:r>
            <w:fldSimple w:instr=" SEQ Example \* ALPHABETIC \s 3 ">
              <w:r w:rsidR="00E90D07">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159850C" w:rsidR="0044294E" w:rsidRPr="00DD7CCF" w:rsidRDefault="0044294E" w:rsidP="00025303">
            <w:pPr>
              <w:pStyle w:val="Kpalrs"/>
            </w:pPr>
            <w:r w:rsidRPr="00DD7CCF">
              <w:t xml:space="preserve">Example </w:t>
            </w:r>
            <w:fldSimple w:instr=" STYLEREF 3 \s ">
              <w:r w:rsidR="00E90D07">
                <w:rPr>
                  <w:noProof/>
                </w:rPr>
                <w:t>9.1.8</w:t>
              </w:r>
            </w:fldSimple>
            <w:r w:rsidRPr="00DD7CCF">
              <w:t>.</w:t>
            </w:r>
            <w:fldSimple w:instr=" SEQ Example \* ALPHABETIC \s 3 ">
              <w:r w:rsidR="00E90D07">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5" w:name="_95bkq7g4grjl" w:colFirst="0" w:colLast="0"/>
      <w:bookmarkStart w:id="546" w:name="_Ref43978780"/>
      <w:bookmarkStart w:id="547" w:name="_Toc74733556"/>
      <w:bookmarkEnd w:id="545"/>
      <w:r w:rsidRPr="00DD7CCF">
        <w:t>The Translation</w:t>
      </w:r>
      <w:bookmarkEnd w:id="546"/>
      <w:bookmarkEnd w:id="547"/>
    </w:p>
    <w:p w14:paraId="7AEAB51F" w14:textId="77777777" w:rsidR="00C02B8C" w:rsidRPr="00DD7CCF" w:rsidRDefault="004D2E67" w:rsidP="00D4342A">
      <w:pPr>
        <w:pStyle w:val="Cmsor3"/>
        <w:numPr>
          <w:ilvl w:val="2"/>
          <w:numId w:val="3"/>
        </w:numPr>
      </w:pPr>
      <w:bookmarkStart w:id="548" w:name="_pvxrutfvtymm" w:colFirst="0" w:colLast="0"/>
      <w:bookmarkStart w:id="549" w:name="_Ref43990036"/>
      <w:bookmarkStart w:id="550" w:name="_Toc74733557"/>
      <w:bookmarkEnd w:id="548"/>
      <w:r w:rsidRPr="00DD7CCF">
        <w:t>Overview</w:t>
      </w:r>
      <w:bookmarkEnd w:id="549"/>
      <w:bookmarkEnd w:id="550"/>
    </w:p>
    <w:p w14:paraId="1933554F" w14:textId="5D43C0AD" w:rsidR="00C02B8C" w:rsidRDefault="004D2E67" w:rsidP="00E2714A">
      <w:pPr>
        <w:pStyle w:val="Lista"/>
      </w:pPr>
      <w:r w:rsidRPr="00DD7CCF">
        <w:t>whenever possible, a translation should be included in your XML document along with your edition</w:t>
      </w:r>
    </w:p>
    <w:p w14:paraId="1985A5AD" w14:textId="4E206A3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E90D07">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lastRenderedPageBreak/>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008D28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E90D07">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03603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0E071555"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E90D07">
        <w:t>10.3.2</w:t>
      </w:r>
      <w:r>
        <w:fldChar w:fldCharType="end"/>
      </w:r>
      <w:r w:rsidRPr="00371F9A">
        <w:t>)</w:t>
      </w:r>
    </w:p>
    <w:p w14:paraId="6C285C4E" w14:textId="43CCDE3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E90D07">
        <w:t>9.2.4</w:t>
      </w:r>
      <w:r w:rsidR="00582A9C">
        <w:fldChar w:fldCharType="end"/>
      </w:r>
    </w:p>
    <w:p w14:paraId="636A1F15" w14:textId="2C0F2BDE"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582A9C">
        <w:rPr>
          <w:rStyle w:val="Codevalue"/>
        </w:rPr>
        <w:t>"translation"</w:t>
      </w:r>
      <w:r w:rsidRPr="00582A9C">
        <w:rPr>
          <w:rStyle w:val="Code"/>
        </w:rPr>
        <w:t>&gt;</w:t>
      </w:r>
      <w:r>
        <w:t>, before any textpart divisions, if such are present</w:t>
      </w:r>
    </w:p>
    <w:p w14:paraId="52DFF8BE" w14:textId="2EB2277C"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E90D07">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69BBE995"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E90D07">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51" w:name="_l9hrq46lm8f5" w:colFirst="0" w:colLast="0"/>
      <w:bookmarkStart w:id="552" w:name="_Ref43989787"/>
      <w:bookmarkStart w:id="553" w:name="_Toc74733558"/>
      <w:bookmarkEnd w:id="551"/>
      <w:r>
        <w:t>Headings</w:t>
      </w:r>
      <w:r w:rsidR="004D2E67" w:rsidRPr="00DD7CCF">
        <w:t xml:space="preserve"> </w:t>
      </w:r>
      <w:r>
        <w:t>in</w:t>
      </w:r>
      <w:r w:rsidR="004D2E67" w:rsidRPr="00DD7CCF">
        <w:t xml:space="preserve"> translation</w:t>
      </w:r>
      <w:bookmarkEnd w:id="552"/>
      <w:r>
        <w:t>s</w:t>
      </w:r>
      <w:bookmarkEnd w:id="553"/>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54" w:name="_jki9tbn1nzqo" w:colFirst="0" w:colLast="0"/>
      <w:bookmarkStart w:id="555" w:name="_Ref53128241"/>
      <w:bookmarkStart w:id="556" w:name="_Toc74733559"/>
      <w:bookmarkEnd w:id="554"/>
      <w:r w:rsidRPr="00DD7CCF">
        <w:t>Attaching multiple translations</w:t>
      </w:r>
      <w:bookmarkEnd w:id="555"/>
      <w:bookmarkEnd w:id="556"/>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A3B5777"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E90D07">
        <w:t>9.1.1</w:t>
      </w:r>
      <w:r w:rsidR="00582A9C">
        <w:fldChar w:fldCharType="end"/>
      </w:r>
      <w:r w:rsidR="00582A9C">
        <w:t xml:space="preserve"> above</w:t>
      </w:r>
    </w:p>
    <w:p w14:paraId="18CEBC7D" w14:textId="77777777"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27B3D639" w:rsidR="0044294E" w:rsidRPr="00DD7CCF" w:rsidRDefault="0044294E" w:rsidP="00025303">
            <w:pPr>
              <w:pStyle w:val="Kpalrs"/>
            </w:pPr>
            <w:r w:rsidRPr="00DD7CCF">
              <w:t xml:space="preserve">Example </w:t>
            </w:r>
            <w:fldSimple w:instr=" STYLEREF 3 \s ">
              <w:r w:rsidR="00E90D07">
                <w:rPr>
                  <w:noProof/>
                </w:rPr>
                <w:t>9.2.3</w:t>
              </w:r>
            </w:fldSimple>
            <w:r w:rsidRPr="00DD7CCF">
              <w:t>.</w:t>
            </w:r>
            <w:fldSimple w:instr=" SEQ Example \* ALPHABETIC \s 3 ">
              <w:r w:rsidR="00E90D07">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7" w:name="_ikyv2ushnpo2" w:colFirst="0" w:colLast="0"/>
      <w:bookmarkStart w:id="558" w:name="_Ref43990725"/>
      <w:bookmarkStart w:id="559" w:name="_Toc74733560"/>
      <w:bookmarkEnd w:id="557"/>
      <w:r w:rsidRPr="00DD7CCF">
        <w:t>Reproducing a published translation</w:t>
      </w:r>
      <w:bookmarkEnd w:id="558"/>
      <w:bookmarkEnd w:id="559"/>
    </w:p>
    <w:p w14:paraId="1C6FD05D" w14:textId="36DC89F8"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w:t>
      </w:r>
    </w:p>
    <w:p w14:paraId="089946BF" w14:textId="101111D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871865">
        <w:t>9.2.1</w:t>
      </w:r>
      <w:r w:rsidR="00871865">
        <w:fldChar w:fldCharType="end"/>
      </w:r>
      <w:bookmarkStart w:id="560" w:name="_GoBack"/>
      <w:bookmarkEnd w:id="560"/>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8252440"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90D07">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455CE0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therefore any notes that are not reproduced verbatim from the published translation must be attributed explicitly as follows:</w:t>
      </w:r>
    </w:p>
    <w:p w14:paraId="0FAF2FE8" w14:textId="29D3B800"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on each such note to encode your authorship</w:t>
      </w:r>
    </w:p>
    <w:p w14:paraId="4ECD9027" w14:textId="3937AB24"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to assign credit to a project member or to a publication, as applicable</w:t>
      </w:r>
    </w:p>
    <w:p w14:paraId="3F1FFCD6" w14:textId="403B1A94"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0F3FBC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lastRenderedPageBreak/>
        <w:t>it is recommended that you silently correct any obvious typographic errors in a published translation you are reproducing</w:t>
      </w:r>
    </w:p>
    <w:p w14:paraId="4E0CCF86" w14:textId="40313BBD"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p>
    <w:p w14:paraId="5C822DA8" w14:textId="77777777" w:rsidR="00C02B8C" w:rsidRPr="00DD7CCF" w:rsidRDefault="004D2E67" w:rsidP="00D4342A">
      <w:pPr>
        <w:pStyle w:val="Cmsor3"/>
        <w:numPr>
          <w:ilvl w:val="2"/>
          <w:numId w:val="3"/>
        </w:numPr>
      </w:pPr>
      <w:bookmarkStart w:id="561" w:name="_8oa8esure61" w:colFirst="0" w:colLast="0"/>
      <w:bookmarkStart w:id="562" w:name="_Ref63675776"/>
      <w:bookmarkStart w:id="563" w:name="_Toc74733561"/>
      <w:bookmarkEnd w:id="561"/>
      <w:r w:rsidRPr="00DD7CCF">
        <w:t>Structural markup in translation</w:t>
      </w:r>
      <w:bookmarkEnd w:id="562"/>
      <w:bookmarkEnd w:id="563"/>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5999D1C2"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0B37010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772B48A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shall not be replicated in the translation</w:t>
      </w:r>
    </w:p>
    <w:p w14:paraId="158BCB0A" w14:textId="6AB57294"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78A45527"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E90D07">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4" w:name="_tofxidp3cso" w:colFirst="0" w:colLast="0"/>
      <w:bookmarkStart w:id="565" w:name="_Ref43990179"/>
      <w:bookmarkStart w:id="566" w:name="_Toc74733562"/>
      <w:bookmarkEnd w:id="564"/>
      <w:r w:rsidRPr="00DD7CCF">
        <w:t>Indicating correspondence to the original</w:t>
      </w:r>
      <w:bookmarkEnd w:id="565"/>
      <w:bookmarkEnd w:id="566"/>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lastRenderedPageBreak/>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F2D1E90" w:rsidR="0044294E" w:rsidRPr="00DD7CCF" w:rsidRDefault="0044294E" w:rsidP="00025303">
            <w:pPr>
              <w:pStyle w:val="Kpalrs"/>
            </w:pPr>
            <w:r w:rsidRPr="00DD7CCF">
              <w:t xml:space="preserve">Example </w:t>
            </w:r>
            <w:fldSimple w:instr=" STYLEREF 3 \s ">
              <w:r w:rsidR="00E90D07">
                <w:rPr>
                  <w:noProof/>
                </w:rPr>
                <w:t>9.2.6</w:t>
              </w:r>
            </w:fldSimple>
            <w:r w:rsidRPr="00DD7CCF">
              <w:t>.</w:t>
            </w:r>
            <w:fldSimple w:instr=" SEQ Example \* ALPHABETIC \s 3 ">
              <w:r w:rsidR="00E90D07">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7" w:name="_1959vvmyvc8" w:colFirst="0" w:colLast="0"/>
      <w:bookmarkStart w:id="568" w:name="_Toc74733563"/>
      <w:bookmarkEnd w:id="567"/>
      <w:r w:rsidRPr="00DD7CCF">
        <w:t>Phrase-level markup in translations</w:t>
      </w:r>
      <w:bookmarkEnd w:id="568"/>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BB80DA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p>
    <w:p w14:paraId="383331B8" w14:textId="42263620"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7"/>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712317B3" w:rsidR="0044294E" w:rsidRPr="00DD7CCF" w:rsidRDefault="0044294E" w:rsidP="00025303">
            <w:pPr>
              <w:pStyle w:val="Kpalrs"/>
            </w:pPr>
            <w:r w:rsidRPr="00DD7CCF">
              <w:t xml:space="preserve">Example </w:t>
            </w:r>
            <w:fldSimple w:instr=" STYLEREF 3 \s ">
              <w:r w:rsidR="00E90D07">
                <w:rPr>
                  <w:noProof/>
                </w:rPr>
                <w:t>9.2.7</w:t>
              </w:r>
            </w:fldSimple>
            <w:r w:rsidRPr="00DD7CCF">
              <w:t>.</w:t>
            </w:r>
            <w:fldSimple w:instr=" SEQ Example \* ALPHABETIC \s 3 ">
              <w:r w:rsidR="00E90D07">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9" w:name="_13vab39mftla" w:colFirst="0" w:colLast="0"/>
      <w:bookmarkStart w:id="570" w:name="_Toc74733564"/>
      <w:bookmarkEnd w:id="569"/>
      <w:r w:rsidRPr="00DD7CCF">
        <w:t>Foreign words</w:t>
      </w:r>
      <w:bookmarkEnd w:id="570"/>
    </w:p>
    <w:p w14:paraId="23A94882" w14:textId="43DB080C"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1095A492"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7F7568E"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74DCDCDF" w14:textId="041879DA"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p>
    <w:p w14:paraId="58124096" w14:textId="489742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71" w:name="_ch9cnmcz0pvb" w:colFirst="0" w:colLast="0"/>
      <w:bookmarkStart w:id="572" w:name="_Ref43990269"/>
      <w:bookmarkStart w:id="573" w:name="_Toc74733565"/>
      <w:bookmarkEnd w:id="571"/>
      <w:r w:rsidRPr="00DD7CCF">
        <w:t>Additions to the translation</w:t>
      </w:r>
      <w:bookmarkEnd w:id="572"/>
      <w:bookmarkEnd w:id="573"/>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0ABCDA5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90D07">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lastRenderedPageBreak/>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1FCD79E"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90D07">
        <w:t>5.1</w:t>
      </w:r>
      <w:r w:rsidR="0082156E" w:rsidRPr="00DD7CCF">
        <w:fldChar w:fldCharType="end"/>
      </w:r>
      <w:r w:rsidRPr="00DD7CCF">
        <w:t>)</w:t>
      </w:r>
    </w:p>
    <w:p w14:paraId="17129BB5" w14:textId="7B115CF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6678E89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4" w:name="_lqyt4grwngxw" w:colFirst="0" w:colLast="0"/>
      <w:bookmarkStart w:id="575" w:name="_Ref43990290"/>
      <w:bookmarkStart w:id="576" w:name="_Toc74733566"/>
      <w:bookmarkEnd w:id="574"/>
      <w:r w:rsidRPr="00DD7CCF">
        <w:t>Indicating uncertainty</w:t>
      </w:r>
      <w:bookmarkEnd w:id="575"/>
      <w:bookmarkEnd w:id="576"/>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158C3FB"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77" w:name="_7koll7kvgjet" w:colFirst="0" w:colLast="0"/>
      <w:bookmarkStart w:id="578" w:name="_Ref43990147"/>
      <w:bookmarkStart w:id="579" w:name="_Toc74733567"/>
      <w:bookmarkEnd w:id="577"/>
      <w:r w:rsidRPr="00DD7CCF">
        <w:t>Indicating incorrect or unexpected text</w:t>
      </w:r>
      <w:bookmarkEnd w:id="578"/>
      <w:bookmarkEnd w:id="579"/>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lastRenderedPageBreak/>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80" w:name="_nmj09iowt53z" w:colFirst="0" w:colLast="0"/>
      <w:bookmarkStart w:id="581" w:name="_Ref43990112"/>
      <w:bookmarkStart w:id="582" w:name="_Toc74733568"/>
      <w:bookmarkEnd w:id="580"/>
      <w:r w:rsidRPr="00DD7CCF">
        <w:t>Gaps in the translation</w:t>
      </w:r>
      <w:bookmarkEnd w:id="581"/>
      <w:bookmarkEnd w:id="582"/>
    </w:p>
    <w:p w14:paraId="4A25E486" w14:textId="02CB3345"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5EC5AE"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8D0DD39"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90D07">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3" w:name="_Toc74733569"/>
      <w:r>
        <w:t>Blank space in the translation</w:t>
      </w:r>
      <w:bookmarkEnd w:id="583"/>
    </w:p>
    <w:p w14:paraId="0CB7C216" w14:textId="3C53BA2B"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90D07">
        <w:t>4.3</w:t>
      </w:r>
      <w:r>
        <w:fldChar w:fldCharType="end"/>
      </w:r>
      <w:r>
        <w:t>) should not be preserved in the translation</w:t>
      </w:r>
    </w:p>
    <w:p w14:paraId="009D7CD8" w14:textId="40A85CAE"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90D07">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4" w:name="_uuedk8qhkcii" w:colFirst="0" w:colLast="0"/>
      <w:bookmarkStart w:id="585" w:name="_Toc74733570"/>
      <w:bookmarkEnd w:id="584"/>
      <w:r w:rsidRPr="00DD7CCF">
        <w:lastRenderedPageBreak/>
        <w:t>Indicating bitextuality</w:t>
      </w:r>
      <w:bookmarkEnd w:id="585"/>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69D02D" w:rsidR="00F80E90" w:rsidRPr="00DD7CCF" w:rsidRDefault="00F80E90" w:rsidP="00025303">
            <w:pPr>
              <w:pStyle w:val="Kpalrs"/>
            </w:pPr>
            <w:r w:rsidRPr="00DD7CCF">
              <w:t xml:space="preserve">Example </w:t>
            </w:r>
            <w:fldSimple w:instr=" STYLEREF 3 \s ">
              <w:r w:rsidR="00E90D07">
                <w:rPr>
                  <w:noProof/>
                </w:rPr>
                <w:t>9.2.14</w:t>
              </w:r>
            </w:fldSimple>
            <w:r w:rsidRPr="00DD7CCF">
              <w:t>.</w:t>
            </w:r>
            <w:fldSimple w:instr=" SEQ Example \* ALPHABETIC \s 3 ">
              <w:r w:rsidR="00E90D07">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08D853DB" w:rsidR="00F80E90" w:rsidRPr="00DD7CCF" w:rsidRDefault="00F80E90" w:rsidP="00025303">
            <w:pPr>
              <w:pStyle w:val="Kpalrs"/>
            </w:pPr>
            <w:r w:rsidRPr="00DD7CCF">
              <w:t xml:space="preserve">Example </w:t>
            </w:r>
            <w:fldSimple w:instr=" STYLEREF 3 \s ">
              <w:r w:rsidR="00E90D07">
                <w:rPr>
                  <w:noProof/>
                </w:rPr>
                <w:t>9.2.14</w:t>
              </w:r>
            </w:fldSimple>
            <w:r w:rsidRPr="00DD7CCF">
              <w:t>.</w:t>
            </w:r>
            <w:fldSimple w:instr=" SEQ Example \* ALPHABETIC \s 3 ">
              <w:r w:rsidR="00E90D07">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6" w:name="_r5nlq6s8z4nw" w:colFirst="0" w:colLast="0"/>
      <w:bookmarkStart w:id="587" w:name="_Ref43978788"/>
      <w:bookmarkStart w:id="588" w:name="_Toc74733571"/>
      <w:bookmarkEnd w:id="586"/>
      <w:r w:rsidRPr="00DD7CCF">
        <w:t>The Commentary</w:t>
      </w:r>
      <w:bookmarkEnd w:id="587"/>
      <w:bookmarkEnd w:id="588"/>
    </w:p>
    <w:p w14:paraId="4C265382" w14:textId="77777777" w:rsidR="00C02B8C" w:rsidRPr="00DD7CCF" w:rsidRDefault="004D2E67" w:rsidP="00D4342A">
      <w:pPr>
        <w:pStyle w:val="Cmsor3"/>
        <w:numPr>
          <w:ilvl w:val="2"/>
          <w:numId w:val="3"/>
        </w:numPr>
      </w:pPr>
      <w:bookmarkStart w:id="589" w:name="_5cjqjha8yozn" w:colFirst="0" w:colLast="0"/>
      <w:bookmarkStart w:id="590" w:name="_Toc74733572"/>
      <w:bookmarkEnd w:id="589"/>
      <w:r w:rsidRPr="00DD7CCF">
        <w:t>Overview</w:t>
      </w:r>
      <w:bookmarkEnd w:id="590"/>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50DA426A"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5DD76B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90D07">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2284B44"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p>
    <w:p w14:paraId="037BAB57" w14:textId="12DEB81B"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91" w:name="_lvf2agfolatw" w:colFirst="0" w:colLast="0"/>
      <w:bookmarkStart w:id="592" w:name="_Toc74733573"/>
      <w:bookmarkEnd w:id="591"/>
      <w:r w:rsidRPr="00DD7CCF">
        <w:t>Structure of the commentary and correspondence to the text</w:t>
      </w:r>
      <w:bookmarkEnd w:id="592"/>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lastRenderedPageBreak/>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71B6AEC7"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B6E9C86"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2277E34"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90D07">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3" w:name="_l90e8jlwm99j" w:colFirst="0" w:colLast="0"/>
      <w:bookmarkStart w:id="594" w:name="_Ref43978796"/>
      <w:bookmarkStart w:id="595" w:name="_Toc74733574"/>
      <w:bookmarkEnd w:id="593"/>
      <w:r w:rsidRPr="00DD7CCF">
        <w:t>The Bibliography</w:t>
      </w:r>
      <w:bookmarkEnd w:id="594"/>
      <w:bookmarkEnd w:id="595"/>
    </w:p>
    <w:p w14:paraId="722A8353" w14:textId="77777777" w:rsidR="00C02B8C" w:rsidRPr="00DD7CCF" w:rsidRDefault="004D2E67" w:rsidP="00D4342A">
      <w:pPr>
        <w:pStyle w:val="Cmsor3"/>
        <w:numPr>
          <w:ilvl w:val="2"/>
          <w:numId w:val="3"/>
        </w:numPr>
      </w:pPr>
      <w:bookmarkStart w:id="596" w:name="_h2xigwi2bqlf" w:colFirst="0" w:colLast="0"/>
      <w:bookmarkStart w:id="597" w:name="_Ref74728619"/>
      <w:bookmarkStart w:id="598" w:name="_Toc74733575"/>
      <w:bookmarkEnd w:id="596"/>
      <w:r w:rsidRPr="00DD7CCF">
        <w:t>Overview</w:t>
      </w:r>
      <w:bookmarkEnd w:id="597"/>
      <w:bookmarkEnd w:id="598"/>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9" w:name="_hp16ctxmuxyv" w:colFirst="0" w:colLast="0"/>
      <w:bookmarkStart w:id="600" w:name="_Ref63676627"/>
      <w:bookmarkStart w:id="601" w:name="_Toc74733576"/>
      <w:bookmarkEnd w:id="599"/>
      <w:r w:rsidRPr="00DD7CCF">
        <w:t>The structured bibliography</w:t>
      </w:r>
      <w:bookmarkEnd w:id="600"/>
      <w:bookmarkEnd w:id="60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A78F717"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p>
    <w:p w14:paraId="4E10ADEB" w14:textId="1E5FFB19"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E90D07">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02" w:name="_80cu70li1mlm" w:colFirst="0" w:colLast="0"/>
      <w:bookmarkStart w:id="603" w:name="_Ref43989610"/>
      <w:bookmarkStart w:id="604" w:name="_Toc74733577"/>
      <w:bookmarkEnd w:id="602"/>
      <w:r w:rsidRPr="00DD7CCF">
        <w:t>Bibliographic sigla</w:t>
      </w:r>
      <w:bookmarkEnd w:id="603"/>
      <w:bookmarkEnd w:id="604"/>
    </w:p>
    <w:p w14:paraId="4452E8BA" w14:textId="09C878A7"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E90D07">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90D07">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66A1DBF"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E90D07">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B950336" w:rsidR="00F80E90" w:rsidRPr="00DD7CCF" w:rsidRDefault="00F80E90" w:rsidP="00025303">
            <w:pPr>
              <w:pStyle w:val="Kpalrs"/>
            </w:pPr>
            <w:r w:rsidRPr="00DD7CCF">
              <w:lastRenderedPageBreak/>
              <w:t xml:space="preserve">Example </w:t>
            </w:r>
            <w:fldSimple w:instr=" STYLEREF 3 \s ">
              <w:r w:rsidR="00E90D07">
                <w:rPr>
                  <w:noProof/>
                </w:rPr>
                <w:t>9.4.3</w:t>
              </w:r>
            </w:fldSimple>
            <w:r w:rsidRPr="00DD7CCF">
              <w:t>.</w:t>
            </w:r>
            <w:fldSimple w:instr=" SEQ Example \* ALPHABETIC \s 3 ">
              <w:r w:rsidR="00E90D07">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05" w:name="_mjrrg3ve8nta" w:colFirst="0" w:colLast="0"/>
      <w:bookmarkEnd w:id="60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7EA81E6A" w:rsidR="00D17B6A" w:rsidRPr="00DD7CCF" w:rsidRDefault="00D17B6A" w:rsidP="006F3B68">
            <w:pPr>
              <w:pStyle w:val="Kpalrs"/>
            </w:pPr>
            <w:r w:rsidRPr="00DD7CCF">
              <w:t xml:space="preserve">Example </w:t>
            </w:r>
            <w:fldSimple w:instr=" STYLEREF 3 \s ">
              <w:r w:rsidR="00E90D07">
                <w:rPr>
                  <w:noProof/>
                </w:rPr>
                <w:t>9.4.3</w:t>
              </w:r>
            </w:fldSimple>
            <w:r w:rsidRPr="00DD7CCF">
              <w:t>.</w:t>
            </w:r>
            <w:fldSimple w:instr=" SEQ Example \* ALPHABETIC \s 3 ">
              <w:r w:rsidR="00E90D07">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6" w:name="_Ref63676587"/>
      <w:bookmarkStart w:id="607" w:name="_Toc74733578"/>
      <w:r w:rsidRPr="00DD7CCF">
        <w:t>The epigraphic lemma</w:t>
      </w:r>
      <w:bookmarkEnd w:id="606"/>
      <w:bookmarkEnd w:id="60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325768D8"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57868523" w:rsidR="0013797B" w:rsidRPr="00DD7CCF" w:rsidRDefault="0013797B" w:rsidP="0013797B">
      <w:pPr>
        <w:pStyle w:val="Lista2"/>
      </w:pPr>
      <w:r w:rsidRPr="0013797B">
        <w:t>notes (§</w:t>
      </w:r>
      <w:r>
        <w:fldChar w:fldCharType="begin"/>
      </w:r>
      <w:r>
        <w:instrText xml:space="preserve"> REF _Ref43989684 \r \h </w:instrText>
      </w:r>
      <w:r>
        <w:fldChar w:fldCharType="separate"/>
      </w:r>
      <w:r w:rsidR="00E90D07">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65D1CA36"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p>
    <w:p w14:paraId="1D860451" w14:textId="77777777" w:rsidR="00C02B8C" w:rsidRPr="00DD7CCF" w:rsidRDefault="00F80E90" w:rsidP="00D4342A">
      <w:pPr>
        <w:pStyle w:val="Cmsor3"/>
        <w:numPr>
          <w:ilvl w:val="2"/>
          <w:numId w:val="3"/>
        </w:numPr>
      </w:pPr>
      <w:bookmarkStart w:id="608" w:name="_v37b3rvxgvz" w:colFirst="0" w:colLast="0"/>
      <w:bookmarkStart w:id="609" w:name="_Toc74733579"/>
      <w:bookmarkEnd w:id="608"/>
      <w:r w:rsidRPr="00DD7CCF">
        <w:lastRenderedPageBreak/>
        <w:t>Full markup example for the</w:t>
      </w:r>
      <w:r w:rsidR="004D2E67" w:rsidRPr="00DD7CCF">
        <w:t xml:space="preserve"> bibliography</w:t>
      </w:r>
      <w:bookmarkEnd w:id="60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684F5B22" w:rsidR="00F80E90" w:rsidRPr="00DD7CCF" w:rsidRDefault="00F80E90" w:rsidP="00025303">
            <w:pPr>
              <w:pStyle w:val="Kpalrs"/>
            </w:pPr>
            <w:r w:rsidRPr="00DD7CCF">
              <w:t xml:space="preserve">Example </w:t>
            </w:r>
            <w:fldSimple w:instr=" STYLEREF 3 \s ">
              <w:r w:rsidR="00E90D07">
                <w:rPr>
                  <w:noProof/>
                </w:rPr>
                <w:t>9.4.5</w:t>
              </w:r>
            </w:fldSimple>
            <w:r w:rsidRPr="00DD7CCF">
              <w:t>.</w:t>
            </w:r>
            <w:fldSimple w:instr=" SEQ Example \* ALPHABETIC \s 3 ">
              <w:r w:rsidR="00E90D07">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10" w:name="_s2c4wh2r29fy" w:colFirst="0" w:colLast="0"/>
      <w:bookmarkStart w:id="611" w:name="_Ref43990225"/>
      <w:bookmarkStart w:id="612" w:name="_Toc74733580"/>
      <w:bookmarkEnd w:id="610"/>
      <w:r w:rsidRPr="00DD7CCF">
        <w:lastRenderedPageBreak/>
        <w:t>Globally Available Markup Outside the Edition</w:t>
      </w:r>
      <w:bookmarkEnd w:id="611"/>
      <w:bookmarkEnd w:id="612"/>
    </w:p>
    <w:p w14:paraId="1E387829" w14:textId="77777777" w:rsidR="00C02B8C" w:rsidRPr="00DD7CCF" w:rsidRDefault="004D2E67" w:rsidP="00D4342A">
      <w:pPr>
        <w:pStyle w:val="Cmsor2"/>
        <w:numPr>
          <w:ilvl w:val="1"/>
          <w:numId w:val="3"/>
        </w:numPr>
      </w:pPr>
      <w:bookmarkStart w:id="613" w:name="_vn3bfilgag1u" w:colFirst="0" w:colLast="0"/>
      <w:bookmarkStart w:id="614" w:name="_Ref43990337"/>
      <w:bookmarkStart w:id="615" w:name="_Toc74733581"/>
      <w:bookmarkEnd w:id="613"/>
      <w:r w:rsidRPr="00DD7CCF">
        <w:t>Editorial Markup Outside the Edition</w:t>
      </w:r>
      <w:bookmarkEnd w:id="614"/>
      <w:bookmarkEnd w:id="615"/>
    </w:p>
    <w:p w14:paraId="77667F0E" w14:textId="50AD4750"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90D07">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90D07">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90D07">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49E67FD"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A00E79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E779502"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90D07">
        <w:t>4</w:t>
      </w:r>
      <w:r w:rsidR="00140B8F" w:rsidRPr="00DD7CCF">
        <w:fldChar w:fldCharType="end"/>
      </w:r>
      <w:r w:rsidRPr="00DD7CCF">
        <w:t>)</w:t>
      </w:r>
    </w:p>
    <w:p w14:paraId="1A9E41D5" w14:textId="058E93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90D07">
        <w:t>5</w:t>
      </w:r>
      <w:r w:rsidR="00140B8F" w:rsidRPr="00DD7CCF">
        <w:fldChar w:fldCharType="end"/>
      </w:r>
      <w:r w:rsidRPr="00DD7CCF">
        <w:t>)</w:t>
      </w:r>
    </w:p>
    <w:p w14:paraId="44505362" w14:textId="2739B19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90D07">
        <w:t>5.5</w:t>
      </w:r>
      <w:r w:rsidR="00140B8F" w:rsidRPr="00DD7CCF">
        <w:fldChar w:fldCharType="end"/>
      </w:r>
      <w:r w:rsidRPr="00DD7CCF">
        <w:t>)</w:t>
      </w:r>
    </w:p>
    <w:p w14:paraId="589BA99F" w14:textId="3ACD175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90D07">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650C6DE"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16" w:name="_a0ie3m4iw2wx" w:colFirst="0" w:colLast="0"/>
      <w:bookmarkStart w:id="617" w:name="_Toc74733582"/>
      <w:bookmarkEnd w:id="616"/>
      <w:r w:rsidRPr="00DD7CCF">
        <w:t>Formatting</w:t>
      </w:r>
      <w:bookmarkEnd w:id="617"/>
    </w:p>
    <w:p w14:paraId="7EC6277E" w14:textId="77777777" w:rsidR="00C02B8C" w:rsidRPr="00DD7CCF" w:rsidRDefault="004D2E67" w:rsidP="00D4342A">
      <w:pPr>
        <w:pStyle w:val="Cmsor3"/>
        <w:numPr>
          <w:ilvl w:val="2"/>
          <w:numId w:val="3"/>
        </w:numPr>
      </w:pPr>
      <w:bookmarkStart w:id="618" w:name="_79u3x92o5v7r" w:colFirst="0" w:colLast="0"/>
      <w:bookmarkStart w:id="619" w:name="_Toc74733583"/>
      <w:bookmarkEnd w:id="618"/>
      <w:r w:rsidRPr="00DD7CCF">
        <w:t>Character formatting</w:t>
      </w:r>
      <w:bookmarkEnd w:id="619"/>
    </w:p>
    <w:p w14:paraId="12E608C8" w14:textId="1A06EE72"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90D07">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8"/>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9"/>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224C7F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20" w:name="_w8m7jrrw5g8k" w:colFirst="0" w:colLast="0"/>
      <w:bookmarkStart w:id="621" w:name="_Ref56419954"/>
      <w:bookmarkStart w:id="622" w:name="_Toc74733584"/>
      <w:bookmarkEnd w:id="620"/>
      <w:r w:rsidRPr="00DD7CCF">
        <w:t>Lists</w:t>
      </w:r>
      <w:bookmarkEnd w:id="621"/>
      <w:bookmarkEnd w:id="622"/>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23" w:name="_4euu8urmvkq9" w:colFirst="0" w:colLast="0"/>
      <w:bookmarkStart w:id="624" w:name="_Ref43988770"/>
      <w:bookmarkStart w:id="625" w:name="_Toc74733585"/>
      <w:bookmarkEnd w:id="623"/>
      <w:r w:rsidRPr="00DD7CCF">
        <w:t>Encoding Language</w:t>
      </w:r>
      <w:bookmarkEnd w:id="624"/>
      <w:bookmarkEnd w:id="625"/>
    </w:p>
    <w:p w14:paraId="69AD1C10" w14:textId="77777777" w:rsidR="00C02B8C" w:rsidRPr="00DD7CCF" w:rsidRDefault="004D2E67" w:rsidP="00D4342A">
      <w:pPr>
        <w:pStyle w:val="Cmsor3"/>
        <w:numPr>
          <w:ilvl w:val="2"/>
          <w:numId w:val="3"/>
        </w:numPr>
      </w:pPr>
      <w:bookmarkStart w:id="626" w:name="_wp8hx3ov5ccr" w:colFirst="0" w:colLast="0"/>
      <w:bookmarkStart w:id="627" w:name="_Ref43988969"/>
      <w:bookmarkStart w:id="628" w:name="_Toc74733586"/>
      <w:bookmarkEnd w:id="626"/>
      <w:r w:rsidRPr="00DD7CCF">
        <w:t xml:space="preserve">Tagging language with </w:t>
      </w:r>
      <w:r w:rsidR="008525C6" w:rsidRPr="00B30777">
        <w:rPr>
          <w:rStyle w:val="Codeattribute"/>
        </w:rPr>
        <w:t>@xml:</w:t>
      </w:r>
      <w:r w:rsidRPr="00B30777">
        <w:rPr>
          <w:rStyle w:val="Codeattribute"/>
        </w:rPr>
        <w:t>lang</w:t>
      </w:r>
      <w:bookmarkEnd w:id="627"/>
      <w:bookmarkEnd w:id="62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CD25A4">
        <w:rPr>
          <w:rStyle w:val="Lbjegyzet-hivatkozs"/>
        </w:rPr>
        <w:footnoteReference w:id="50"/>
      </w:r>
    </w:p>
    <w:p w14:paraId="5F726DDA" w14:textId="5426CF9F"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CD25A4">
        <w:rPr>
          <w:rStyle w:val="Lbjegyzet-hivatkozs"/>
        </w:rPr>
        <w:footnoteReference w:id="51"/>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5D1AA34"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E90D07">
        <w:t>7.5.5</w:t>
      </w:r>
      <w:r w:rsidR="00DD5901">
        <w:fldChar w:fldCharType="end"/>
      </w:r>
    </w:p>
    <w:p w14:paraId="2FA95BB7" w14:textId="77777777" w:rsidR="00C02B8C" w:rsidRPr="00DD7CCF" w:rsidRDefault="004D2E67" w:rsidP="00D4342A">
      <w:pPr>
        <w:pStyle w:val="Cmsor3"/>
        <w:numPr>
          <w:ilvl w:val="2"/>
          <w:numId w:val="3"/>
        </w:numPr>
      </w:pPr>
      <w:bookmarkStart w:id="629" w:name="_xs33sh2oghy" w:colFirst="0" w:colLast="0"/>
      <w:bookmarkStart w:id="630" w:name="_Ref43990600"/>
      <w:bookmarkStart w:id="631" w:name="_Toc74733587"/>
      <w:bookmarkEnd w:id="629"/>
      <w:r w:rsidRPr="00DD7CCF">
        <w:t>Tagging language in pre-existing containers</w:t>
      </w:r>
      <w:bookmarkEnd w:id="630"/>
      <w:bookmarkEnd w:id="631"/>
    </w:p>
    <w:p w14:paraId="0F304C68" w14:textId="3FA31956"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90D07">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lastRenderedPageBreak/>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4CBC0425" w:rsidR="00DD5901" w:rsidRPr="00DD7CCF" w:rsidRDefault="00DD5901" w:rsidP="00DD5901">
      <w:pPr>
        <w:pStyle w:val="Lista3"/>
      </w:pPr>
      <w:r w:rsidRPr="00DD5901">
        <w:t>see §</w:t>
      </w:r>
      <w:r>
        <w:fldChar w:fldCharType="begin"/>
      </w:r>
      <w:r>
        <w:instrText xml:space="preserve"> REF _Ref43989080 \r \h </w:instrText>
      </w:r>
      <w:r>
        <w:fldChar w:fldCharType="separate"/>
      </w:r>
      <w:r w:rsidR="00E90D07">
        <w:t>7.2</w:t>
      </w:r>
      <w:r>
        <w:fldChar w:fldCharType="end"/>
      </w:r>
      <w:r w:rsidRPr="00DD5901">
        <w:t xml:space="preserve"> for detailed instructions on language encoding within the edition</w:t>
      </w:r>
    </w:p>
    <w:p w14:paraId="06E3AE14" w14:textId="385CD98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32" w:name="_6pkkdwn5pxyn" w:colFirst="0" w:colLast="0"/>
      <w:bookmarkStart w:id="633" w:name="_Ref43986658"/>
      <w:bookmarkStart w:id="634" w:name="_Toc74733588"/>
      <w:bookmarkEnd w:id="632"/>
      <w:r w:rsidRPr="00DD7CCF">
        <w:t>Tagging foreign languages outside the edition</w:t>
      </w:r>
      <w:bookmarkEnd w:id="633"/>
      <w:bookmarkEnd w:id="63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3C51E8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 xml:space="preserve"> about tagging language within the edition</w:t>
      </w:r>
    </w:p>
    <w:p w14:paraId="0E61A26D" w14:textId="4C3807D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C57CE78"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E90D07">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C9F27B"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E90D07">
        <w:t>10.4.5</w:t>
      </w:r>
      <w:r>
        <w:fldChar w:fldCharType="end"/>
      </w:r>
      <w:r w:rsidRPr="00D3108A">
        <w:t>)</w:t>
      </w:r>
    </w:p>
    <w:p w14:paraId="53D408CF" w14:textId="37D699BC"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E90D07">
        <w:t>10.3.1</w:t>
      </w:r>
      <w:r>
        <w:fldChar w:fldCharType="end"/>
      </w:r>
    </w:p>
    <w:p w14:paraId="6106CE29" w14:textId="45D72325"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3ED49332" w14:textId="6CE2A71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59EB29A8" w14:textId="77777777" w:rsidR="00C02B8C" w:rsidRPr="00DD7CCF" w:rsidRDefault="004D2E67" w:rsidP="00D4342A">
      <w:pPr>
        <w:pStyle w:val="Cmsor2"/>
        <w:numPr>
          <w:ilvl w:val="1"/>
          <w:numId w:val="3"/>
        </w:numPr>
      </w:pPr>
      <w:bookmarkStart w:id="635" w:name="_yj9mfyez22i9" w:colFirst="0" w:colLast="0"/>
      <w:bookmarkStart w:id="636" w:name="_Toc74733589"/>
      <w:bookmarkEnd w:id="635"/>
      <w:r w:rsidRPr="00DD7CCF">
        <w:lastRenderedPageBreak/>
        <w:t>Notes, Quotations and References</w:t>
      </w:r>
      <w:bookmarkEnd w:id="636"/>
    </w:p>
    <w:p w14:paraId="2DA9F7C9" w14:textId="77777777" w:rsidR="00C02B8C" w:rsidRPr="00DD7CCF" w:rsidRDefault="004D2E67" w:rsidP="00D4342A">
      <w:pPr>
        <w:pStyle w:val="Cmsor3"/>
        <w:numPr>
          <w:ilvl w:val="2"/>
          <w:numId w:val="3"/>
        </w:numPr>
      </w:pPr>
      <w:bookmarkStart w:id="637" w:name="_awz2oua7qthd" w:colFirst="0" w:colLast="0"/>
      <w:bookmarkStart w:id="638" w:name="_Ref43989684"/>
      <w:bookmarkStart w:id="639" w:name="_Toc74733590"/>
      <w:bookmarkEnd w:id="637"/>
      <w:r w:rsidRPr="00DD7CCF">
        <w:t>Encoding notes</w:t>
      </w:r>
      <w:bookmarkEnd w:id="638"/>
      <w:bookmarkEnd w:id="639"/>
    </w:p>
    <w:p w14:paraId="6C93A71E" w14:textId="46503316" w:rsidR="00C02B8C" w:rsidRPr="00DD7CCF" w:rsidRDefault="0013797B" w:rsidP="00E2714A">
      <w:pPr>
        <w:pStyle w:val="Lista"/>
      </w:pPr>
      <w:r w:rsidRPr="0013797B">
        <w:t>in our project’s XML files, notes may only be used in the following contexts:</w:t>
      </w:r>
    </w:p>
    <w:p w14:paraId="729F49D0" w14:textId="2B54E28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E90D07">
        <w:t>9.4.4</w:t>
      </w:r>
      <w:r>
        <w:fldChar w:fldCharType="end"/>
      </w:r>
      <w:r>
        <w:t>) within the bibliography</w:t>
      </w:r>
    </w:p>
    <w:p w14:paraId="63DFA081" w14:textId="5B607749"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E90D07">
        <w:t>9.1.7</w:t>
      </w:r>
      <w:r>
        <w:fldChar w:fldCharType="end"/>
      </w:r>
      <w:r>
        <w:t>), but not at any other place, for instance within the lemma or a particular reading</w:t>
      </w:r>
    </w:p>
    <w:p w14:paraId="151D5D17" w14:textId="3E35FF5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E90D07">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C569C8E"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if the note is by you and/or another project member</w:t>
      </w:r>
    </w:p>
    <w:p w14:paraId="1CE22B10" w14:textId="4BD7E8C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if the note is adopted verbatim from a publication</w:t>
      </w:r>
    </w:p>
    <w:p w14:paraId="2B9ABE6F" w14:textId="0298B95A"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40" w:name="_wsjjvbttqmtg" w:colFirst="0" w:colLast="0"/>
      <w:bookmarkStart w:id="641" w:name="_Toc74733591"/>
      <w:bookmarkEnd w:id="640"/>
      <w:r w:rsidRPr="00DD7CCF">
        <w:t>Encoding titles</w:t>
      </w:r>
      <w:bookmarkEnd w:id="64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266EEF18" w:rsidR="00C02B8C" w:rsidRPr="00DD7CCF" w:rsidRDefault="004D2E67" w:rsidP="00E2714A">
      <w:pPr>
        <w:pStyle w:val="Lista2"/>
      </w:pPr>
      <w:r w:rsidRPr="00DD7CCF">
        <w:lastRenderedPageBreak/>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30D8DB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42" w:name="_57tiei7g7b2r" w:colFirst="0" w:colLast="0"/>
      <w:bookmarkStart w:id="643" w:name="_Toc74733592"/>
      <w:bookmarkEnd w:id="642"/>
      <w:r w:rsidRPr="00DD7CCF">
        <w:t>Quotations without an encoded reference</w:t>
      </w:r>
      <w:bookmarkEnd w:id="64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E957EF7"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t>10.3.3</w:t>
      </w:r>
      <w:r>
        <w:fldChar w:fldCharType="end"/>
      </w:r>
    </w:p>
    <w:p w14:paraId="73B513BD" w14:textId="652DA847"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numPr>
          <w:ilvl w:val="2"/>
          <w:numId w:val="3"/>
        </w:numPr>
      </w:pPr>
      <w:bookmarkStart w:id="644" w:name="_oux10a9n6xn3" w:colFirst="0" w:colLast="0"/>
      <w:bookmarkStart w:id="645" w:name="_Ref43990078"/>
      <w:bookmarkStart w:id="646" w:name="_Toc74733593"/>
      <w:bookmarkEnd w:id="644"/>
      <w:r w:rsidRPr="00DD7CCF">
        <w:t>Quoting published material</w:t>
      </w:r>
      <w:bookmarkEnd w:id="645"/>
      <w:bookmarkEnd w:id="646"/>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3B156EA5"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to specify the source of the quotation</w:t>
      </w:r>
      <w:r w:rsidRPr="00CD25A4">
        <w:rPr>
          <w:rStyle w:val="Lbjegyzet-hivatkozs"/>
        </w:rPr>
        <w:footnoteReference w:id="52"/>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lastRenderedPageBreak/>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47" w:name="_dx7skv6pu8qf" w:colFirst="0" w:colLast="0"/>
      <w:bookmarkStart w:id="648" w:name="_Ref43989849"/>
      <w:bookmarkStart w:id="649" w:name="_Toc74733594"/>
      <w:bookmarkEnd w:id="647"/>
      <w:r w:rsidRPr="00DD7CCF">
        <w:t>Bibliographic citations</w:t>
      </w:r>
      <w:bookmarkEnd w:id="648"/>
      <w:bookmarkEnd w:id="649"/>
    </w:p>
    <w:p w14:paraId="01AEED06" w14:textId="5295BBD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90D07">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430BC8D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E90D07">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lastRenderedPageBreak/>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BE72198" w14:textId="77777777" w:rsidR="00F04F4C" w:rsidRDefault="00F04F4C" w:rsidP="00F04F4C">
      <w:pPr>
        <w:pStyle w:val="Lista2"/>
      </w:pPr>
      <w:r>
        <w:t xml:space="preserve">to </w:t>
      </w:r>
      <w:r w:rsidRPr="00F04F4C">
        <w:rPr>
          <w:b/>
          <w:bCs/>
        </w:rPr>
        <w:t>refer to multiple points</w:t>
      </w:r>
      <w:r>
        <w:t xml:space="preserve"> identified by different entities (e.g. “notes 9 and 10 on page 291 and the body text on page 320” or “page 15 and appendix A”)</w:t>
      </w:r>
    </w:p>
    <w:p w14:paraId="3D0076CC" w14:textId="13798C10"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t xml:space="preserve"> or </w:t>
      </w:r>
      <w:r w:rsidRPr="00F04F4C">
        <w:rPr>
          <w:rStyle w:val="Codevalue"/>
        </w:rPr>
        <w:t>"p. 15, App. A"</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CEDDDB8"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6AADA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1ADDD8C" w:rsidR="00F80E90" w:rsidRPr="00DD7CCF" w:rsidRDefault="00F80E90" w:rsidP="00025303">
            <w:pPr>
              <w:pStyle w:val="Kpalrs"/>
            </w:pPr>
            <w:r w:rsidRPr="00DD7CCF">
              <w:t xml:space="preserve">Example </w:t>
            </w:r>
            <w:fldSimple w:instr=" STYLEREF 3 \s ">
              <w:r w:rsidR="00E90D07">
                <w:rPr>
                  <w:noProof/>
                </w:rPr>
                <w:t>10.4.5</w:t>
              </w:r>
            </w:fldSimple>
            <w:r w:rsidRPr="00DD7CCF">
              <w:t>.</w:t>
            </w:r>
            <w:fldSimple w:instr=" SEQ Example \* ALPHABETIC \s 3 ">
              <w:r w:rsidR="00E90D07">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33D8B8FC" w:rsidR="00F80E90" w:rsidRPr="00DD7CCF" w:rsidRDefault="00F80E90" w:rsidP="00025303">
            <w:pPr>
              <w:pStyle w:val="Kpalrs"/>
            </w:pPr>
            <w:r w:rsidRPr="00DD7CCF">
              <w:t xml:space="preserve">Example </w:t>
            </w:r>
            <w:fldSimple w:instr=" STYLEREF 3 \s ">
              <w:r w:rsidR="00E90D07">
                <w:rPr>
                  <w:noProof/>
                </w:rPr>
                <w:t>10.4.5</w:t>
              </w:r>
            </w:fldSimple>
            <w:r w:rsidRPr="00DD7CCF">
              <w:t>.</w:t>
            </w:r>
            <w:fldSimple w:instr=" SEQ Example \* ALPHABETIC \s 3 ">
              <w:r w:rsidR="00E90D07">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1827FF4" w:rsidR="00F80E90" w:rsidRPr="00DD7CCF" w:rsidRDefault="00F80E90" w:rsidP="00025303">
            <w:pPr>
              <w:pStyle w:val="Kpalrs"/>
            </w:pPr>
            <w:r w:rsidRPr="00DD7CCF">
              <w:t xml:space="preserve">Example </w:t>
            </w:r>
            <w:fldSimple w:instr=" STYLEREF 3 \s ">
              <w:r w:rsidR="00E90D07">
                <w:rPr>
                  <w:noProof/>
                </w:rPr>
                <w:t>10.4.5</w:t>
              </w:r>
            </w:fldSimple>
            <w:r w:rsidRPr="00DD7CCF">
              <w:t>.</w:t>
            </w:r>
            <w:fldSimple w:instr=" SEQ Example \* ALPHABETIC \s 3 ">
              <w:r w:rsidR="00E90D07">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3B9E138" w:rsidR="00E67260" w:rsidRPr="00DD7CCF" w:rsidRDefault="00E67260" w:rsidP="00025303">
            <w:pPr>
              <w:pStyle w:val="Kpalrs"/>
            </w:pPr>
            <w:bookmarkStart w:id="650" w:name="_Ref44079069"/>
            <w:r w:rsidRPr="00DD7CCF">
              <w:t xml:space="preserve">Example </w:t>
            </w:r>
            <w:fldSimple w:instr=" STYLEREF 3 \s ">
              <w:r w:rsidR="00E90D07">
                <w:rPr>
                  <w:noProof/>
                </w:rPr>
                <w:t>10.4.5</w:t>
              </w:r>
            </w:fldSimple>
            <w:r w:rsidRPr="00DD7CCF">
              <w:t>.</w:t>
            </w:r>
            <w:fldSimple w:instr=" SEQ Example \* ALPHABETIC \s 3 ">
              <w:r w:rsidR="00E90D07">
                <w:rPr>
                  <w:noProof/>
                </w:rPr>
                <w:t>D</w:t>
              </w:r>
            </w:fldSimple>
            <w:bookmarkEnd w:id="650"/>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0E6BC5B" w:rsidR="00E67260" w:rsidRPr="00DD7CCF" w:rsidRDefault="00E67260" w:rsidP="00025303">
            <w:pPr>
              <w:pStyle w:val="Kpalrs"/>
            </w:pPr>
            <w:bookmarkStart w:id="651" w:name="_Ref44079082"/>
            <w:r w:rsidRPr="00DD7CCF">
              <w:t xml:space="preserve">Example </w:t>
            </w:r>
            <w:fldSimple w:instr=" STYLEREF 3 \s ">
              <w:r w:rsidR="00E90D07">
                <w:rPr>
                  <w:noProof/>
                </w:rPr>
                <w:t>10.4.5</w:t>
              </w:r>
            </w:fldSimple>
            <w:r w:rsidRPr="00DD7CCF">
              <w:t>.</w:t>
            </w:r>
            <w:fldSimple w:instr=" SEQ Example \* ALPHABETIC \s 3 ">
              <w:r w:rsidR="00E90D07">
                <w:rPr>
                  <w:noProof/>
                </w:rPr>
                <w:t>E</w:t>
              </w:r>
            </w:fldSimple>
            <w:bookmarkEnd w:id="651"/>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8A94E8C" w:rsidR="00E67260" w:rsidRPr="00DD7CCF" w:rsidRDefault="00E67260" w:rsidP="00025303">
            <w:pPr>
              <w:pStyle w:val="Kpalrs"/>
            </w:pPr>
            <w:bookmarkStart w:id="652" w:name="_Ref44079042"/>
            <w:r w:rsidRPr="00DD7CCF">
              <w:t xml:space="preserve">Example </w:t>
            </w:r>
            <w:fldSimple w:instr=" STYLEREF 3 \s ">
              <w:r w:rsidR="00E90D07">
                <w:rPr>
                  <w:noProof/>
                </w:rPr>
                <w:t>10.4.5</w:t>
              </w:r>
            </w:fldSimple>
            <w:r w:rsidRPr="00DD7CCF">
              <w:t>.</w:t>
            </w:r>
            <w:fldSimple w:instr=" SEQ Example \* ALPHABETIC \s 3 ">
              <w:r w:rsidR="00E90D07">
                <w:rPr>
                  <w:noProof/>
                </w:rPr>
                <w:t>F</w:t>
              </w:r>
            </w:fldSimple>
            <w:bookmarkEnd w:id="652"/>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53" w:name="_7sk1okht0w4v" w:colFirst="0" w:colLast="0"/>
      <w:bookmarkStart w:id="654" w:name="_Ref43988648"/>
      <w:bookmarkStart w:id="655" w:name="_Toc74733595"/>
      <w:bookmarkEnd w:id="653"/>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7752534E" w:rsidR="00F04F4C" w:rsidRPr="00DD7CCF" w:rsidRDefault="00F04F4C" w:rsidP="00F04F4C">
            <w:pPr>
              <w:pStyle w:val="Kpalrs"/>
            </w:pPr>
            <w:r w:rsidRPr="00DD7CCF">
              <w:t xml:space="preserve">Example </w:t>
            </w:r>
            <w:fldSimple w:instr=" STYLEREF 3 \s ">
              <w:r>
                <w:rPr>
                  <w:noProof/>
                </w:rPr>
                <w:t>10.4.5</w:t>
              </w:r>
            </w:fldSimple>
            <w:r w:rsidRPr="00DD7CCF">
              <w:t>.</w:t>
            </w:r>
            <w:fldSimple w:instr=" SEQ Example \* ALPHABETIC \s 3 ">
              <w:r>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numPr>
          <w:ilvl w:val="2"/>
          <w:numId w:val="3"/>
        </w:numPr>
      </w:pPr>
      <w:r w:rsidRPr="00DD7CCF">
        <w:t>Referring to inscriptions in the DHARMABase</w:t>
      </w:r>
      <w:bookmarkEnd w:id="654"/>
      <w:bookmarkEnd w:id="655"/>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044961EF"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lastRenderedPageBreak/>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6" w:name="_m34hlz9vjuhp" w:colFirst="0" w:colLast="0"/>
      <w:bookmarkStart w:id="657" w:name="_Toc74733596"/>
      <w:bookmarkEnd w:id="656"/>
      <w:r w:rsidRPr="00DD7CCF">
        <w:t>Encoding Names</w:t>
      </w:r>
      <w:bookmarkEnd w:id="657"/>
    </w:p>
    <w:p w14:paraId="1F46300B" w14:textId="199E6C3B"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90D07">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F803D92"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90D07">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58" w:name="_5n8o6akv2b3b" w:colFirst="0" w:colLast="0"/>
      <w:bookmarkStart w:id="659" w:name="_Ref43989951"/>
      <w:bookmarkStart w:id="660" w:name="_Toc74733597"/>
      <w:bookmarkEnd w:id="658"/>
      <w:r w:rsidRPr="00DD7CCF">
        <w:t>Tagging contemporary names</w:t>
      </w:r>
      <w:bookmarkEnd w:id="659"/>
      <w:bookmarkEnd w:id="660"/>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3"/>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5041CEA" w:rsidR="00E67260" w:rsidRPr="00DD7CCF" w:rsidRDefault="00E67260" w:rsidP="00025303">
            <w:pPr>
              <w:pStyle w:val="Kpalrs"/>
            </w:pPr>
            <w:r w:rsidRPr="00DD7CCF">
              <w:t xml:space="preserve">Example </w:t>
            </w:r>
            <w:fldSimple w:instr=" STYLEREF 3 \s ">
              <w:r w:rsidR="00E90D07">
                <w:rPr>
                  <w:noProof/>
                </w:rPr>
                <w:t>10.5.1</w:t>
              </w:r>
            </w:fldSimple>
            <w:r w:rsidRPr="00DD7CCF">
              <w:t>.</w:t>
            </w:r>
            <w:fldSimple w:instr=" SEQ Example \* ALPHABETIC \s 3 ">
              <w:r w:rsidR="00E90D07">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61" w:name="_yz32t9xtry6d" w:colFirst="0" w:colLast="0"/>
      <w:bookmarkStart w:id="662" w:name="_Toc74733598"/>
      <w:bookmarkEnd w:id="661"/>
      <w:r w:rsidRPr="00DD7CCF">
        <w:t>Attributes as Referencing Systems</w:t>
      </w:r>
      <w:bookmarkEnd w:id="662"/>
    </w:p>
    <w:p w14:paraId="730E3BCB" w14:textId="77777777" w:rsidR="008525C6" w:rsidRPr="008525C6" w:rsidRDefault="004D2E67" w:rsidP="00D4342A">
      <w:pPr>
        <w:pStyle w:val="Cmsor3"/>
        <w:numPr>
          <w:ilvl w:val="2"/>
          <w:numId w:val="3"/>
        </w:numPr>
      </w:pPr>
      <w:bookmarkStart w:id="663" w:name="_g75gsrc5lpm1" w:colFirst="0" w:colLast="0"/>
      <w:bookmarkStart w:id="664" w:name="_Ref43989765"/>
      <w:bookmarkStart w:id="665" w:name="_Toc74733599"/>
      <w:bookmarkEnd w:id="663"/>
      <w:r w:rsidRPr="00DD7CCF">
        <w:t xml:space="preserve">Encoding authorship with </w:t>
      </w:r>
      <w:bookmarkEnd w:id="664"/>
      <w:r w:rsidR="008525C6" w:rsidRPr="008525C6">
        <w:rPr>
          <w:rStyle w:val="Codeattribute"/>
        </w:rPr>
        <w:t>@resp</w:t>
      </w:r>
      <w:bookmarkEnd w:id="665"/>
    </w:p>
    <w:p w14:paraId="0418BF14" w14:textId="3371375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90D07">
        <w:t>10.5.1</w:t>
      </w:r>
      <w:r w:rsidR="0082156E" w:rsidRPr="00DD7CCF">
        <w:fldChar w:fldCharType="end"/>
      </w:r>
      <w:r w:rsidR="0082156E" w:rsidRPr="00DD7CCF">
        <w:t>)</w:t>
      </w:r>
    </w:p>
    <w:p w14:paraId="44671E22" w14:textId="35C620CF"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B58B38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7A2A2F05" w14:textId="22F0680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90D07">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4"/>
      </w:r>
      <w:r w:rsidRPr="00DD7CCF">
        <w:t xml:space="preserve"> with the prefix “part:”</w:t>
      </w:r>
    </w:p>
    <w:p w14:paraId="583CA945" w14:textId="77777777" w:rsidR="00C02B8C" w:rsidRPr="00DD7CCF" w:rsidRDefault="004D2E67" w:rsidP="00E2714A">
      <w:pPr>
        <w:pStyle w:val="Lista2"/>
      </w:pPr>
      <w:r w:rsidRPr="00DD7CCF">
        <w:lastRenderedPageBreak/>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6" w:name="_5hzh3m6qj48r" w:colFirst="0" w:colLast="0"/>
      <w:bookmarkStart w:id="667" w:name="_Ref43989551"/>
      <w:bookmarkStart w:id="668" w:name="_Ref44490119"/>
      <w:bookmarkStart w:id="669" w:name="_Toc74733600"/>
      <w:bookmarkEnd w:id="666"/>
      <w:r w:rsidRPr="00DD7CCF">
        <w:t xml:space="preserve">Crediting publications with </w:t>
      </w:r>
      <w:bookmarkEnd w:id="667"/>
      <w:r w:rsidR="008525C6" w:rsidRPr="008525C6">
        <w:rPr>
          <w:rStyle w:val="Codeattribute"/>
        </w:rPr>
        <w:t>@source</w:t>
      </w:r>
      <w:bookmarkEnd w:id="668"/>
      <w:bookmarkEnd w:id="669"/>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2F41CF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w:t>
      </w:r>
    </w:p>
    <w:p w14:paraId="05C28581" w14:textId="115BA786"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w:t>
      </w:r>
    </w:p>
    <w:p w14:paraId="12885AB1" w14:textId="38D56CB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4A521BCE"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90D07">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70" w:name="_u75429ibco3" w:colFirst="0" w:colLast="0"/>
      <w:bookmarkStart w:id="671" w:name="_Ref44490073"/>
      <w:bookmarkStart w:id="672" w:name="_Toc74733601"/>
      <w:bookmarkEnd w:id="670"/>
      <w:r w:rsidRPr="00DD7CCF">
        <w:t xml:space="preserve">Identifying persons and places with </w:t>
      </w:r>
      <w:r w:rsidR="008525C6" w:rsidRPr="008525C6">
        <w:rPr>
          <w:rStyle w:val="Codeattribute"/>
        </w:rPr>
        <w:t>@key</w:t>
      </w:r>
      <w:bookmarkEnd w:id="671"/>
      <w:bookmarkEnd w:id="672"/>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73" w:name="_ydxlcq8ogmtp" w:colFirst="0" w:colLast="0"/>
      <w:bookmarkStart w:id="674" w:name="_Ref43988993"/>
      <w:bookmarkStart w:id="675" w:name="_Toc74733602"/>
      <w:bookmarkEnd w:id="673"/>
      <w:r w:rsidRPr="00DD7CCF">
        <w:t xml:space="preserve">Identifying elements with </w:t>
      </w:r>
      <w:r w:rsidR="008525C6" w:rsidRPr="00B30777">
        <w:rPr>
          <w:rStyle w:val="Codeattribute"/>
        </w:rPr>
        <w:t>@xml:</w:t>
      </w:r>
      <w:r w:rsidRPr="00B30777">
        <w:rPr>
          <w:rStyle w:val="Codeattribute"/>
        </w:rPr>
        <w:t>id</w:t>
      </w:r>
      <w:bookmarkEnd w:id="674"/>
      <w:bookmarkEnd w:id="675"/>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6" w:name="_ulwrsat15v9f" w:colFirst="0" w:colLast="0"/>
      <w:bookmarkStart w:id="677" w:name="_Toc74733603"/>
      <w:bookmarkEnd w:id="676"/>
      <w:r w:rsidRPr="00DD7CCF">
        <w:lastRenderedPageBreak/>
        <w:t>Punctuation and Style in Modern Languages</w:t>
      </w:r>
      <w:bookmarkEnd w:id="677"/>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78" w:name="_k9hfjcx1f0k3" w:colFirst="0" w:colLast="0"/>
      <w:bookmarkStart w:id="679" w:name="_Ref43978719"/>
      <w:bookmarkStart w:id="680" w:name="_Toc74733604"/>
      <w:bookmarkEnd w:id="678"/>
      <w:r w:rsidRPr="00DD7CCF">
        <w:lastRenderedPageBreak/>
        <w:t>The TEI Header</w:t>
      </w:r>
      <w:bookmarkEnd w:id="679"/>
      <w:bookmarkEnd w:id="680"/>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CD25A4">
        <w:rPr>
          <w:rStyle w:val="Lbjegyzet-hivatkozs"/>
        </w:rPr>
        <w:footnoteReference w:id="55"/>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681" w:name="_23j65vxuxzj5" w:colFirst="0" w:colLast="0"/>
      <w:bookmarkStart w:id="682" w:name="_Toc74733605"/>
      <w:bookmarkEnd w:id="681"/>
      <w:r w:rsidRPr="00DD7CCF">
        <w:t>Describing the XML Document</w:t>
      </w:r>
      <w:bookmarkEnd w:id="682"/>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83" w:name="_2jfs86ft37ax" w:colFirst="0" w:colLast="0"/>
      <w:bookmarkStart w:id="684" w:name="_Toc74733606"/>
      <w:bookmarkEnd w:id="683"/>
      <w:r w:rsidRPr="00DD7CCF">
        <w:t>The title</w:t>
      </w:r>
      <w:bookmarkEnd w:id="684"/>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5E3FC5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90D07">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85" w:name="_r3zbaj6a07eq" w:colFirst="0" w:colLast="0"/>
      <w:bookmarkStart w:id="686" w:name="_Ref43990001"/>
      <w:bookmarkStart w:id="687" w:name="_Toc74733607"/>
      <w:bookmarkEnd w:id="685"/>
      <w:r w:rsidRPr="00DD7CCF">
        <w:t>The responsibility statement</w:t>
      </w:r>
      <w:bookmarkEnd w:id="686"/>
      <w:bookmarkEnd w:id="687"/>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F32FEA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90D07">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6"/>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B2EC4B8" w:rsidR="00E67260" w:rsidRPr="00DD7CCF" w:rsidRDefault="00E67260" w:rsidP="00025303">
            <w:pPr>
              <w:pStyle w:val="Kpalrs"/>
            </w:pPr>
            <w:r w:rsidRPr="00DD7CCF">
              <w:t xml:space="preserve">Example </w:t>
            </w:r>
            <w:fldSimple w:instr=" STYLEREF 3 \s ">
              <w:r w:rsidR="00E90D07">
                <w:rPr>
                  <w:noProof/>
                </w:rPr>
                <w:t>11.1.2</w:t>
              </w:r>
            </w:fldSimple>
            <w:r w:rsidRPr="00DD7CCF">
              <w:t>.</w:t>
            </w:r>
            <w:fldSimple w:instr=" SEQ Example \* ALPHABETIC \s 3 ">
              <w:r w:rsidR="00E90D07">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88" w:name="_vner4ocywhk7" w:colFirst="0" w:colLast="0"/>
      <w:bookmarkStart w:id="689" w:name="_Toc74733608"/>
      <w:bookmarkEnd w:id="688"/>
      <w:r w:rsidRPr="00DD7CCF">
        <w:lastRenderedPageBreak/>
        <w:t>The publication statement</w:t>
      </w:r>
      <w:bookmarkEnd w:id="689"/>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2E4E952A" w:rsidR="00E67260" w:rsidRPr="00DD7CCF" w:rsidRDefault="00E67260" w:rsidP="00025303">
            <w:pPr>
              <w:pStyle w:val="Kpalrs"/>
            </w:pPr>
            <w:r w:rsidRPr="00DD7CCF">
              <w:t xml:space="preserve">Example </w:t>
            </w:r>
            <w:fldSimple w:instr=" STYLEREF 3 \s ">
              <w:r w:rsidR="00E90D07">
                <w:rPr>
                  <w:noProof/>
                </w:rPr>
                <w:t>11.1.3</w:t>
              </w:r>
            </w:fldSimple>
            <w:r w:rsidRPr="00DD7CCF">
              <w:t>.</w:t>
            </w:r>
            <w:fldSimple w:instr=" SEQ Example \* ALPHABETIC \s 3 ">
              <w:r w:rsidR="00E90D07">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90" w:name="_hettlvg4peby" w:colFirst="0" w:colLast="0"/>
      <w:bookmarkStart w:id="691" w:name="_Ref43978731"/>
      <w:bookmarkStart w:id="692" w:name="_Toc74733609"/>
      <w:bookmarkEnd w:id="690"/>
      <w:r w:rsidRPr="00DD7CCF">
        <w:t>Describing the Original Document</w:t>
      </w:r>
      <w:bookmarkEnd w:id="691"/>
      <w:bookmarkEnd w:id="692"/>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93" w:name="_l88w6yddwwcn" w:colFirst="0" w:colLast="0"/>
      <w:bookmarkStart w:id="694" w:name="_Ref43987455"/>
      <w:bookmarkStart w:id="695" w:name="_Toc74733610"/>
      <w:bookmarkEnd w:id="693"/>
      <w:r w:rsidRPr="00DD7CCF">
        <w:t xml:space="preserve">The </w:t>
      </w:r>
      <w:r w:rsidR="00547689">
        <w:t>h</w:t>
      </w:r>
      <w:r w:rsidRPr="00DD7CCF">
        <w:t xml:space="preserve">and </w:t>
      </w:r>
      <w:r w:rsidR="00547689">
        <w:t>d</w:t>
      </w:r>
      <w:r w:rsidRPr="00DD7CCF">
        <w:t>escription</w:t>
      </w:r>
      <w:bookmarkEnd w:id="694"/>
      <w:bookmarkEnd w:id="695"/>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15F93F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15AC0D7"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738B597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F1F234D" w14:textId="77777777" w:rsidR="00C02B8C" w:rsidRPr="00DD7CCF" w:rsidRDefault="004D2E67" w:rsidP="00D4342A">
      <w:pPr>
        <w:pStyle w:val="Cmsor2"/>
        <w:numPr>
          <w:ilvl w:val="1"/>
          <w:numId w:val="3"/>
        </w:numPr>
      </w:pPr>
      <w:bookmarkStart w:id="696" w:name="_wnsvz48xieus" w:colFirst="0" w:colLast="0"/>
      <w:bookmarkStart w:id="697" w:name="_Toc74733611"/>
      <w:bookmarkEnd w:id="696"/>
      <w:r w:rsidRPr="00DD7CCF">
        <w:t>Keeping Track of File History</w:t>
      </w:r>
      <w:bookmarkEnd w:id="697"/>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7"/>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4E5E68FF" w:rsidR="00E67260" w:rsidRPr="00DD7CCF" w:rsidRDefault="00E67260" w:rsidP="00025303">
            <w:pPr>
              <w:pStyle w:val="Kpalrs"/>
            </w:pPr>
            <w:r w:rsidRPr="00DD7CCF">
              <w:t xml:space="preserve">Example </w:t>
            </w:r>
            <w:fldSimple w:instr=" STYLEREF 3 \s ">
              <w:r w:rsidR="00E90D07">
                <w:rPr>
                  <w:noProof/>
                </w:rPr>
                <w:t>11.2.1</w:t>
              </w:r>
            </w:fldSimple>
            <w:r w:rsidRPr="00DD7CCF">
              <w:t>.</w:t>
            </w:r>
            <w:fldSimple w:instr=" SEQ Example \* ALPHABETIC \s 3 ">
              <w:r w:rsidR="00E90D07">
                <w:rPr>
                  <w:noProof/>
                </w:rPr>
                <w:t>A</w:t>
              </w:r>
            </w:fldSimple>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98" w:name="_m394n9pgjwwz" w:colFirst="0" w:colLast="0"/>
      <w:bookmarkStart w:id="699" w:name="_Toc74733612"/>
      <w:bookmarkEnd w:id="698"/>
      <w:r w:rsidRPr="00DD7CCF">
        <w:lastRenderedPageBreak/>
        <w:t>Appendices</w:t>
      </w:r>
      <w:bookmarkEnd w:id="699"/>
    </w:p>
    <w:p w14:paraId="73F64D53" w14:textId="77777777" w:rsidR="00C02B8C" w:rsidRPr="00DD7CCF" w:rsidRDefault="004D2E67" w:rsidP="00D4342A">
      <w:pPr>
        <w:pStyle w:val="Cmsor1"/>
        <w:numPr>
          <w:ilvl w:val="0"/>
          <w:numId w:val="9"/>
        </w:numPr>
      </w:pPr>
      <w:bookmarkStart w:id="700" w:name="_qidxc825gutk" w:colFirst="0" w:colLast="0"/>
      <w:bookmarkStart w:id="701" w:name="_Toc74733613"/>
      <w:bookmarkEnd w:id="700"/>
      <w:r w:rsidRPr="00DD7CCF">
        <w:lastRenderedPageBreak/>
        <w:t>Converting CII/EI Markup Conventions to EpiDoc</w:t>
      </w:r>
      <w:bookmarkEnd w:id="701"/>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1FF687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8"/>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6DE7C3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2AE0CC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49F8BEA"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w:t>
      </w:r>
    </w:p>
    <w:p w14:paraId="1C6A2AAC" w14:textId="539430C9"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90D07">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2CDC14D"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89EA172"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373B86E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90D07">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3BABC7C4"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p>
    <w:p w14:paraId="44A2C641" w14:textId="5FD6E30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90D07">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1CDB118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D4C36D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02" w:name="_qgilsms4nw42" w:colFirst="0" w:colLast="0"/>
      <w:bookmarkStart w:id="703" w:name="_Ref43980968"/>
      <w:bookmarkStart w:id="704" w:name="_Toc74733614"/>
      <w:bookmarkEnd w:id="702"/>
      <w:r w:rsidRPr="00DD7CCF">
        <w:lastRenderedPageBreak/>
        <w:t xml:space="preserve">Metre </w:t>
      </w:r>
      <w:r w:rsidRPr="00E24F87">
        <w:rPr>
          <w:noProof/>
        </w:rPr>
        <w:t>(</w:t>
      </w:r>
      <w:r w:rsidRPr="00DD7CCF">
        <w:t>Prosody)</w:t>
      </w:r>
      <w:bookmarkEnd w:id="703"/>
      <w:bookmarkEnd w:id="704"/>
    </w:p>
    <w:p w14:paraId="301D3376" w14:textId="77777777" w:rsidR="00C02B8C" w:rsidRPr="00DD7CCF" w:rsidRDefault="004D2E67" w:rsidP="00D4342A">
      <w:pPr>
        <w:pStyle w:val="Cmsor2"/>
        <w:numPr>
          <w:ilvl w:val="1"/>
          <w:numId w:val="9"/>
        </w:numPr>
      </w:pPr>
      <w:bookmarkStart w:id="705" w:name="_3ig9fb4xl00q" w:colFirst="0" w:colLast="0"/>
      <w:bookmarkStart w:id="706" w:name="_Toc74733615"/>
      <w:bookmarkEnd w:id="705"/>
      <w:r w:rsidRPr="00DD7CCF">
        <w:t>Looking up Sanskrit metres</w:t>
      </w:r>
      <w:bookmarkEnd w:id="706"/>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2C328FFA" w:rsidR="00C02B8C" w:rsidRPr="00DD7CCF" w:rsidRDefault="00C5363C" w:rsidP="006436FD">
      <w:pPr>
        <w:pStyle w:val="Lista2"/>
      </w:pPr>
      <w:hyperlink r:id="rId54">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ACA3B6B" w:rsidR="00C02B8C" w:rsidRDefault="00C5363C" w:rsidP="006436FD">
      <w:pPr>
        <w:pStyle w:val="Lista2"/>
      </w:pPr>
      <w:hyperlink r:id="rId55"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66C4218B" w:rsidR="00A23873" w:rsidRPr="00DD7CCF" w:rsidRDefault="00C5363C" w:rsidP="006436FD">
      <w:pPr>
        <w:pStyle w:val="Lista2"/>
      </w:pPr>
      <w:hyperlink r:id="rId56"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7" w:name="_orz8fxvyzur0" w:colFirst="0" w:colLast="0"/>
      <w:bookmarkStart w:id="708" w:name="_Toc74733616"/>
      <w:bookmarkEnd w:id="707"/>
      <w:r w:rsidRPr="00DD7CCF">
        <w:t>Syllable length</w:t>
      </w:r>
      <w:bookmarkEnd w:id="708"/>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704F7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46F3B2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41DDBD61"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09" w:name="_uiwqp6i2kceu" w:colFirst="0" w:colLast="0"/>
      <w:bookmarkStart w:id="710" w:name="_Ref43991811"/>
      <w:bookmarkStart w:id="711" w:name="_Toc74733617"/>
      <w:bookmarkEnd w:id="709"/>
      <w:r w:rsidRPr="00DD7CCF">
        <w:t>Prosodic code</w:t>
      </w:r>
      <w:bookmarkEnd w:id="710"/>
      <w:bookmarkEnd w:id="711"/>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459E14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Pr="00DD7CCF">
        <w:t>)</w:t>
      </w:r>
    </w:p>
    <w:p w14:paraId="7676B26A" w14:textId="2982C2FE"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w:t>
      </w:r>
    </w:p>
    <w:p w14:paraId="42A78837" w14:textId="67D1F97E"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8CBFA3C" w:rsidR="00177FFC" w:rsidRDefault="00177FFC" w:rsidP="006436FD">
      <w:pPr>
        <w:pStyle w:val="Kpalrs"/>
      </w:pPr>
      <w:bookmarkStart w:id="712" w:name="_Ref44134408"/>
      <w:bookmarkStart w:id="713" w:name="_Ref48034861"/>
      <w:r>
        <w:t xml:space="preserve">Table </w:t>
      </w:r>
      <w:fldSimple w:instr=" SEQ Table \* ARABIC ">
        <w:r w:rsidR="00E90D07">
          <w:rPr>
            <w:noProof/>
          </w:rPr>
          <w:t>2</w:t>
        </w:r>
      </w:fldSimple>
      <w:bookmarkEnd w:id="712"/>
      <w:r>
        <w:t>. Prosodic notation</w:t>
      </w:r>
      <w:bookmarkEnd w:id="713"/>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9"/>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60"/>
            </w:r>
          </w:p>
        </w:tc>
      </w:tr>
    </w:tbl>
    <w:p w14:paraId="144EFB3F" w14:textId="6BCE31DE" w:rsidR="00C02B8C" w:rsidRDefault="004D2E67" w:rsidP="00D4342A">
      <w:pPr>
        <w:pStyle w:val="Cmsor2"/>
        <w:numPr>
          <w:ilvl w:val="1"/>
          <w:numId w:val="9"/>
        </w:numPr>
      </w:pPr>
      <w:bookmarkStart w:id="714" w:name="_g11y2ljnx9av" w:colFirst="0" w:colLast="0"/>
      <w:bookmarkStart w:id="715" w:name="_Toc74733618"/>
      <w:bookmarkEnd w:id="714"/>
      <w:r w:rsidRPr="00DD7CCF">
        <w:t>Sanskrit</w:t>
      </w:r>
      <w:r w:rsidR="006436FD">
        <w:t>, Prakrit and Sanskrit-Based</w:t>
      </w:r>
      <w:r w:rsidRPr="00DD7CCF">
        <w:t xml:space="preserve"> metres</w:t>
      </w:r>
      <w:bookmarkEnd w:id="715"/>
    </w:p>
    <w:p w14:paraId="605C038A" w14:textId="196C5AB3" w:rsidR="006436FD" w:rsidRPr="006436FD" w:rsidRDefault="006436FD" w:rsidP="00D4342A">
      <w:pPr>
        <w:pStyle w:val="Cmsor3"/>
        <w:numPr>
          <w:ilvl w:val="2"/>
          <w:numId w:val="9"/>
        </w:numPr>
      </w:pPr>
      <w:bookmarkStart w:id="716" w:name="_Ref48034402"/>
      <w:bookmarkStart w:id="717" w:name="_Toc74733619"/>
      <w:r>
        <w:t>Syllabic metres (</w:t>
      </w:r>
      <w:r>
        <w:rPr>
          <w:rStyle w:val="Foreign"/>
        </w:rPr>
        <w:t>varṇav</w:t>
      </w:r>
      <w:r w:rsidRPr="00DD7CCF">
        <w:rPr>
          <w:rStyle w:val="Foreign"/>
        </w:rPr>
        <w:t>r̥tta</w:t>
      </w:r>
      <w:r>
        <w:t>)</w:t>
      </w:r>
      <w:bookmarkEnd w:id="716"/>
      <w:bookmarkEnd w:id="717"/>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E1BD61"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90D07">
        <w:rPr>
          <w:noProof/>
        </w:rPr>
        <w:t>141</w:t>
      </w:r>
      <w:r w:rsidR="006E2C5C" w:rsidRPr="00DD7CCF">
        <w:fldChar w:fldCharType="end"/>
      </w:r>
      <w:r w:rsidR="006E2C5C" w:rsidRPr="00DD7CCF">
        <w:t xml:space="preserve"> </w:t>
      </w:r>
      <w:r w:rsidRPr="00DD7CCF">
        <w:t>above</w:t>
      </w:r>
    </w:p>
    <w:p w14:paraId="244DC2D1" w14:textId="5540AA8A"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563783E5" w14:textId="60A000F3" w:rsidR="00263A70" w:rsidRPr="00DD7CCF" w:rsidRDefault="00177FFC" w:rsidP="006436FD">
      <w:pPr>
        <w:pStyle w:val="Kpalrs"/>
      </w:pPr>
      <w:bookmarkStart w:id="718" w:name="_Ref44134196"/>
      <w:bookmarkStart w:id="719" w:name="_Ref48035097"/>
      <w:r>
        <w:t xml:space="preserve">Table </w:t>
      </w:r>
      <w:fldSimple w:instr=" SEQ Table \* ARABIC ">
        <w:r w:rsidR="00E90D07">
          <w:rPr>
            <w:noProof/>
          </w:rPr>
          <w:t>3</w:t>
        </w:r>
      </w:fldSimple>
      <w:bookmarkEnd w:id="718"/>
      <w:r>
        <w:t>. Sanskrit syllabic metres</w:t>
      </w:r>
      <w:bookmarkEnd w:id="719"/>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3E62E2">
              <w:rPr>
                <w:rStyle w:val="Lbjegyzet-hivatkozs"/>
                <w:noProof/>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294FDB" w:rsidRPr="00263A70" w:rsidRDefault="00294FDB" w:rsidP="00294FDB">
            <w:pPr>
              <w:pStyle w:val="Tabletext"/>
              <w:rPr>
                <w:rStyle w:val="MetreCode"/>
              </w:rPr>
            </w:pPr>
            <w:r w:rsidRPr="00263A70">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294FDB" w:rsidRPr="00263A70" w:rsidRDefault="00294FDB" w:rsidP="00294FDB">
            <w:pPr>
              <w:pStyle w:val="Tabletext"/>
              <w:rPr>
                <w:rStyle w:val="MetreCode"/>
              </w:rPr>
            </w:pP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lastRenderedPageBreak/>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294FDB" w:rsidRPr="00263A70" w:rsidRDefault="00294FDB" w:rsidP="00294FDB">
            <w:pPr>
              <w:pStyle w:val="Tabletext"/>
              <w:rPr>
                <w:rStyle w:val="MetreCode"/>
              </w:rPr>
            </w:pP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294FDB" w:rsidRPr="00263A70" w:rsidRDefault="00294FDB" w:rsidP="00294FDB">
            <w:pPr>
              <w:pStyle w:val="Tabletext"/>
              <w:rPr>
                <w:rStyle w:val="MetreCode"/>
              </w:rPr>
            </w:pP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294FDB" w:rsidRPr="00263A70" w:rsidRDefault="00294FDB" w:rsidP="00294FDB">
            <w:pPr>
              <w:pStyle w:val="Tabletext"/>
              <w:rPr>
                <w:rStyle w:val="MetreCode"/>
              </w:rPr>
            </w:pP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294FDB" w:rsidRPr="00263A70" w:rsidRDefault="00294FDB" w:rsidP="00294FDB">
            <w:pPr>
              <w:pStyle w:val="Tabletext"/>
              <w:rPr>
                <w:rStyle w:val="MetreCode"/>
              </w:rPr>
            </w:pP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3E62E2">
              <w:rPr>
                <w:rStyle w:val="Lbjegyzet-hivatkozs"/>
                <w:noProof/>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294FDB" w:rsidRPr="00263A70" w:rsidRDefault="00294FDB" w:rsidP="00294FDB">
            <w:pPr>
              <w:pStyle w:val="Tabletext"/>
              <w:rPr>
                <w:rStyle w:val="MetreCode"/>
              </w:rPr>
            </w:pP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294FDB" w:rsidRPr="00263A70" w:rsidRDefault="00294FDB" w:rsidP="00294FDB">
            <w:pPr>
              <w:pStyle w:val="Tabletext"/>
              <w:rPr>
                <w:rStyle w:val="MetreCode"/>
              </w:rPr>
            </w:pP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294FDB" w:rsidRPr="00263A70" w:rsidRDefault="00294FDB" w:rsidP="00294FDB">
            <w:pPr>
              <w:pStyle w:val="Tabletext"/>
              <w:rPr>
                <w:rStyle w:val="MetreCode"/>
              </w:rPr>
            </w:pP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294FDB" w:rsidRPr="00263A70" w:rsidRDefault="00294FDB" w:rsidP="00294FDB">
            <w:pPr>
              <w:pStyle w:val="Tabletext"/>
              <w:rPr>
                <w:rStyle w:val="MetreCode"/>
              </w:rPr>
            </w:pPr>
            <w:r w:rsidRPr="00263A70">
              <w:rPr>
                <w:rStyle w:val="MetreCode"/>
              </w:rPr>
              <w:t>⏑–⏑⏑⏑–⏑–|⏑⏑⏑–⏑––⏑⏓</w:t>
            </w:r>
            <w:r w:rsidRPr="00263A70">
              <w:rPr>
                <w:rStyle w:val="Lbjegyzet-hivatkozs"/>
              </w:rPr>
              <w:footnoteReference w:id="73"/>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294FDB" w:rsidRPr="00DD7CCF" w:rsidRDefault="00294FDB" w:rsidP="00294FDB">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294FDB" w:rsidRPr="00263A70" w:rsidRDefault="00294FDB" w:rsidP="00294FDB">
            <w:pPr>
              <w:pStyle w:val="Tabletext"/>
              <w:rPr>
                <w:rStyle w:val="MetreCode"/>
              </w:rPr>
            </w:pPr>
            <w:r w:rsidRPr="00263A70">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294FDB" w:rsidRPr="00263A70" w:rsidRDefault="00294FDB" w:rsidP="00294FDB">
            <w:pPr>
              <w:pStyle w:val="Tabletext"/>
              <w:rPr>
                <w:rStyle w:val="MetreCode"/>
              </w:rPr>
            </w:pP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294FDB" w:rsidRPr="00263A70" w:rsidRDefault="00294FDB" w:rsidP="00294FDB">
            <w:pPr>
              <w:pStyle w:val="Tabletext"/>
              <w:rPr>
                <w:rStyle w:val="MetreCode"/>
              </w:rPr>
            </w:pP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294FDB" w:rsidRPr="00263A70" w:rsidRDefault="00294FDB" w:rsidP="00294FDB">
            <w:pPr>
              <w:pStyle w:val="Tabletext"/>
              <w:rPr>
                <w:rStyle w:val="MetreCode"/>
              </w:rPr>
            </w:pP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294FDB" w:rsidRPr="00263A70" w:rsidRDefault="00294FDB" w:rsidP="00294FDB">
            <w:pPr>
              <w:pStyle w:val="Tabletext"/>
              <w:rPr>
                <w:rStyle w:val="MetreCode"/>
              </w:rPr>
            </w:pP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294FDB" w:rsidRPr="00847076" w:rsidRDefault="00294FDB" w:rsidP="00294FDB">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294FDB" w:rsidRPr="00263A70" w:rsidRDefault="00294FDB" w:rsidP="00294FDB">
            <w:pPr>
              <w:pStyle w:val="Tabletext"/>
              <w:rPr>
                <w:rStyle w:val="MetreCode"/>
              </w:rPr>
            </w:pP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Pr>
                <w:rStyle w:val="Lbjegyzet-hivatkozs"/>
                <w:noProof/>
              </w:rPr>
              <w:footnoteReference w:id="74"/>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7391A419" w:rsidR="00294FDB" w:rsidRPr="00847076" w:rsidRDefault="00294FDB" w:rsidP="00294FDB">
            <w:pPr>
              <w:pStyle w:val="Tabletext"/>
              <w:rPr>
                <w:rStyle w:val="MetreCode"/>
              </w:rPr>
            </w:pP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60DC2EB4" w:rsidR="00294FDB" w:rsidRPr="00263A70" w:rsidRDefault="00294FDB" w:rsidP="00294FDB">
            <w:pPr>
              <w:pStyle w:val="Tabletext"/>
              <w:rPr>
                <w:rStyle w:val="MetreCode"/>
              </w:rPr>
            </w:pPr>
            <w:r w:rsidRPr="00294FDB">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Pr>
                <w:rStyle w:val="Lbjegyzet-hivatkozs"/>
                <w:noProof/>
              </w:rPr>
              <w:footnoteReference w:id="75"/>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20" w:name="_2qn1tcnogd7u" w:colFirst="0" w:colLast="0"/>
      <w:bookmarkStart w:id="721" w:name="_Ref56418748"/>
      <w:bookmarkStart w:id="722" w:name="_Toc74733620"/>
      <w:bookmarkStart w:id="723" w:name="_Ref43991783"/>
      <w:bookmarkEnd w:id="720"/>
      <w:r>
        <w:t>M</w:t>
      </w:r>
      <w:r w:rsidRPr="00DD7CCF">
        <w:t>oraic metres</w:t>
      </w:r>
      <w:bookmarkEnd w:id="721"/>
      <w:bookmarkEnd w:id="722"/>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6851026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E90D07">
        <w:t xml:space="preserve">Table </w:t>
      </w:r>
      <w:r w:rsidR="00E90D07">
        <w:rPr>
          <w:noProof/>
        </w:rPr>
        <w:t>5</w:t>
      </w:r>
      <w:r w:rsidR="009633E9">
        <w:fldChar w:fldCharType="end"/>
      </w:r>
      <w:r w:rsidR="009633E9" w:rsidRPr="00DD7CCF">
        <w:t xml:space="preserve"> below</w:t>
      </w:r>
    </w:p>
    <w:p w14:paraId="7D24F394" w14:textId="5FAAE23B"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E90D07">
        <w:t xml:space="preserve">Table </w:t>
      </w:r>
      <w:r w:rsidR="00E90D07">
        <w:rPr>
          <w:noProof/>
        </w:rPr>
        <w:t>5</w:t>
      </w:r>
      <w:r>
        <w:fldChar w:fldCharType="end"/>
      </w:r>
    </w:p>
    <w:p w14:paraId="0A784FF6" w14:textId="118115F6" w:rsidR="00935813" w:rsidRDefault="00935813" w:rsidP="00935813">
      <w:pPr>
        <w:pStyle w:val="Lista3"/>
      </w:pPr>
      <w:r>
        <w:lastRenderedPageBreak/>
        <w:t xml:space="preserve">a hemistich without such a variation is called a </w:t>
      </w:r>
      <w:r>
        <w:rPr>
          <w:rStyle w:val="Foreign"/>
        </w:rPr>
        <w:t>pathyā</w:t>
      </w:r>
      <w:r>
        <w:t xml:space="preserve"> hemistich and is never encoded in any special way</w:t>
      </w:r>
    </w:p>
    <w:p w14:paraId="1076D9F8" w14:textId="11DBE4B8"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08E3E88" w14:textId="6F9F24DA"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E90D07">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3298E6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E90D07">
        <w:t xml:space="preserve">Table </w:t>
      </w:r>
      <w:r w:rsidR="00E90D07">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2EBE53E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E90D07">
        <w:t xml:space="preserve">Table </w:t>
      </w:r>
      <w:r w:rsidR="00E90D07">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921B625"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E90D07">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62919A0" w14:textId="05CCD49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E90D07">
        <w:t xml:space="preserve">Table </w:t>
      </w:r>
      <w:r w:rsidR="00E90D07">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A73056E" w:rsidR="006436FD" w:rsidRDefault="006436FD" w:rsidP="006436FD">
      <w:pPr>
        <w:pStyle w:val="Kpalrs"/>
      </w:pPr>
      <w:bookmarkStart w:id="724" w:name="_Ref48034870"/>
      <w:r>
        <w:t xml:space="preserve">Table </w:t>
      </w:r>
      <w:fldSimple w:instr=" SEQ Table \* ARABIC ">
        <w:r w:rsidR="00E90D07">
          <w:rPr>
            <w:noProof/>
          </w:rPr>
          <w:t>4</w:t>
        </w:r>
      </w:fldSimple>
      <w:bookmarkEnd w:id="724"/>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52F6E3F"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E90D07">
              <w:t xml:space="preserve">Table </w:t>
            </w:r>
            <w:r w:rsidR="00E90D07">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25" w:name="_Ref44134646"/>
    </w:p>
    <w:p w14:paraId="4380A4AD" w14:textId="601D1B35" w:rsidR="006436FD" w:rsidRDefault="006436FD" w:rsidP="006436FD">
      <w:pPr>
        <w:pStyle w:val="Kpalrs"/>
      </w:pPr>
      <w:bookmarkStart w:id="726" w:name="_Ref48034862"/>
      <w:r>
        <w:lastRenderedPageBreak/>
        <w:t xml:space="preserve">Table </w:t>
      </w:r>
      <w:fldSimple w:instr=" SEQ Table \* ARABIC ">
        <w:r w:rsidR="00E90D07">
          <w:rPr>
            <w:noProof/>
          </w:rPr>
          <w:t>5</w:t>
        </w:r>
      </w:fldSimple>
      <w:bookmarkEnd w:id="725"/>
      <w:bookmarkEnd w:id="726"/>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27" w:name="_Ref48034509"/>
      <w:bookmarkStart w:id="728" w:name="_Toc74733621"/>
      <w:r>
        <w:rPr>
          <w:rStyle w:val="Foreign"/>
        </w:rPr>
        <w:t>A</w:t>
      </w:r>
      <w:r w:rsidR="004D2E67" w:rsidRPr="00ED5C86">
        <w:rPr>
          <w:rStyle w:val="Foreign"/>
        </w:rPr>
        <w:t>nuṣṭubh</w:t>
      </w:r>
      <w:bookmarkEnd w:id="723"/>
      <w:r w:rsidR="00991C8A">
        <w:t xml:space="preserve"> details</w:t>
      </w:r>
      <w:bookmarkEnd w:id="727"/>
      <w:bookmarkEnd w:id="728"/>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F55890C"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E90D07">
        <w:t xml:space="preserve">Table </w:t>
      </w:r>
      <w:r w:rsidR="00E90D07">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30115F1"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90D07" w:rsidRPr="00ED5C86">
        <w:t xml:space="preserve">Table </w:t>
      </w:r>
      <w:r w:rsidR="00E90D07">
        <w:rPr>
          <w:noProof/>
        </w:rPr>
        <w:t>6</w:t>
      </w:r>
      <w:r w:rsidR="004C2A93">
        <w:fldChar w:fldCharType="end"/>
      </w:r>
      <w:r w:rsidR="004C2A93">
        <w:t xml:space="preserve"> </w:t>
      </w:r>
      <w:r w:rsidRPr="00DD7CCF">
        <w:t>below</w:t>
      </w:r>
    </w:p>
    <w:p w14:paraId="3F498E04" w14:textId="67599E6D"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3D9F36B" w14:textId="534E97E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B5BF9AE" w14:textId="476312B6" w:rsidR="00177FFC" w:rsidRDefault="00177FFC" w:rsidP="006436FD">
      <w:pPr>
        <w:pStyle w:val="Kpalrs"/>
      </w:pPr>
      <w:bookmarkStart w:id="729" w:name="_Ref44134600"/>
      <w:r w:rsidRPr="00ED5C86">
        <w:t xml:space="preserve">Table </w:t>
      </w:r>
      <w:fldSimple w:instr=" SEQ Table \* ARABIC ">
        <w:r w:rsidR="00E90D07">
          <w:rPr>
            <w:noProof/>
          </w:rPr>
          <w:t>6</w:t>
        </w:r>
      </w:fldSimple>
      <w:bookmarkEnd w:id="729"/>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1951F830" w:rsidR="00177FFC" w:rsidRDefault="00177FFC" w:rsidP="006436FD">
      <w:pPr>
        <w:pStyle w:val="Kpalrs"/>
      </w:pPr>
      <w:bookmarkStart w:id="730" w:name="_Ref48034860"/>
      <w:bookmarkStart w:id="731" w:name="_Ref48034859"/>
      <w:r w:rsidRPr="00ED5C86">
        <w:lastRenderedPageBreak/>
        <w:t xml:space="preserve">Table </w:t>
      </w:r>
      <w:fldSimple w:instr=" SEQ Table \* ARABIC ">
        <w:r w:rsidR="00E90D07">
          <w:rPr>
            <w:noProof/>
          </w:rPr>
          <w:t>7</w:t>
        </w:r>
      </w:fldSimple>
      <w:bookmarkEnd w:id="730"/>
      <w:r w:rsidRPr="00ED5C86">
        <w:t xml:space="preserve">. Recognised </w:t>
      </w:r>
      <w:r w:rsidRPr="00ED5C86">
        <w:rPr>
          <w:rStyle w:val="Foreign"/>
        </w:rPr>
        <w:t>vipulā anuṣṭubh</w:t>
      </w:r>
      <w:r w:rsidRPr="00ED5C86">
        <w:t xml:space="preserve"> patterns (even lines only)</w:t>
      </w:r>
      <w:bookmarkEnd w:id="731"/>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32" w:name="_n2qlg5gxi1qw" w:colFirst="0" w:colLast="0"/>
      <w:bookmarkStart w:id="733" w:name="_Ref43991920"/>
      <w:bookmarkStart w:id="734" w:name="_Toc74733622"/>
      <w:bookmarkEnd w:id="732"/>
      <w:r>
        <w:t>T</w:t>
      </w:r>
      <w:r w:rsidR="004D2E67" w:rsidRPr="00DD7CCF">
        <w:t xml:space="preserve">he </w:t>
      </w:r>
      <w:r w:rsidR="004D2E67" w:rsidRPr="00ED5C86">
        <w:rPr>
          <w:rStyle w:val="Foreign"/>
        </w:rPr>
        <w:t>upajāti</w:t>
      </w:r>
      <w:r w:rsidR="004D2E67" w:rsidRPr="00DD7CCF">
        <w:t xml:space="preserve"> family</w:t>
      </w:r>
      <w:bookmarkEnd w:id="733"/>
      <w:bookmarkEnd w:id="734"/>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35" w:name="_n8vla59yhjha" w:colFirst="0" w:colLast="0"/>
      <w:bookmarkStart w:id="736" w:name="_Ref43991854"/>
      <w:bookmarkStart w:id="737" w:name="_Toc74733623"/>
      <w:bookmarkEnd w:id="735"/>
      <w:r>
        <w:t>T</w:t>
      </w:r>
      <w:r w:rsidR="004D2E67" w:rsidRPr="00DD7CCF">
        <w:t xml:space="preserve">he </w:t>
      </w:r>
      <w:r w:rsidR="004D2E67" w:rsidRPr="00ED5C86">
        <w:rPr>
          <w:rStyle w:val="Foreign"/>
        </w:rPr>
        <w:t>vaitālīya</w:t>
      </w:r>
      <w:r w:rsidR="004D2E67" w:rsidRPr="00DD7CCF">
        <w:t xml:space="preserve"> family</w:t>
      </w:r>
      <w:bookmarkEnd w:id="736"/>
      <w:bookmarkEnd w:id="737"/>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E175D5E"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38" w:name="_4rj5tl9kxhaa" w:colFirst="0" w:colLast="0"/>
      <w:bookmarkStart w:id="739" w:name="_Ref43991879"/>
      <w:bookmarkStart w:id="740" w:name="_Toc74733624"/>
      <w:bookmarkEnd w:id="738"/>
      <w:r w:rsidRPr="00DD7CCF">
        <w:lastRenderedPageBreak/>
        <w:t>Vedic trimeter</w:t>
      </w:r>
      <w:bookmarkEnd w:id="739"/>
      <w:bookmarkEnd w:id="740"/>
    </w:p>
    <w:p w14:paraId="2EBBE361" w14:textId="24C3DB10"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41" w:name="_uk4ukgks9biu" w:colFirst="0" w:colLast="0"/>
      <w:bookmarkEnd w:id="741"/>
    </w:p>
    <w:p w14:paraId="7F9E4B3B" w14:textId="7D982462" w:rsidR="00F132CC" w:rsidRDefault="00F132CC" w:rsidP="00D4342A">
      <w:pPr>
        <w:pStyle w:val="Cmsor3"/>
        <w:numPr>
          <w:ilvl w:val="2"/>
          <w:numId w:val="9"/>
        </w:numPr>
      </w:pPr>
      <w:bookmarkStart w:id="742" w:name="_Toc74733625"/>
      <w:r>
        <w:t>Other semi-syllabic metres</w:t>
      </w:r>
      <w:bookmarkEnd w:id="742"/>
    </w:p>
    <w:p w14:paraId="72157A83" w14:textId="3B714FF2" w:rsidR="009505BE" w:rsidRDefault="00E96DB6" w:rsidP="00F132CC">
      <w:pPr>
        <w:pStyle w:val="Lista"/>
      </w:pPr>
      <w:r>
        <w:t xml:space="preserve">a rare epigraphic metre provisionally named </w:t>
      </w:r>
      <w:bookmarkStart w:id="743" w:name="_Hlk47542365"/>
      <w:r w:rsidRPr="00E96DB6">
        <w:rPr>
          <w:rStyle w:val="Foreign"/>
        </w:rPr>
        <w:t>gītikā</w:t>
      </w:r>
      <w:bookmarkEnd w:id="743"/>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44" w:name="_zhjmnze98hpp" w:colFirst="0" w:colLast="0"/>
      <w:bookmarkStart w:id="745" w:name="_Toc74733626"/>
      <w:bookmarkEnd w:id="744"/>
      <w:r w:rsidRPr="00DD7CCF">
        <w:t>Tamil metres</w:t>
      </w:r>
      <w:bookmarkEnd w:id="745"/>
    </w:p>
    <w:p w14:paraId="5CD28D50" w14:textId="6884AEF2"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90D07">
        <w:t xml:space="preserve">Table </w:t>
      </w:r>
      <w:r w:rsidR="00E90D07">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C4BAE3A" w:rsidR="00C02B8C" w:rsidRPr="00DD7CCF" w:rsidRDefault="00177FFC" w:rsidP="006436FD">
      <w:pPr>
        <w:pStyle w:val="Kpalrs"/>
      </w:pPr>
      <w:bookmarkStart w:id="746" w:name="_Ref44134715"/>
      <w:r>
        <w:t xml:space="preserve">Table </w:t>
      </w:r>
      <w:fldSimple w:instr=" SEQ Table \* ARABIC ">
        <w:r w:rsidR="00E90D07">
          <w:rPr>
            <w:noProof/>
          </w:rPr>
          <w:t>8</w:t>
        </w:r>
      </w:fldSimple>
      <w:bookmarkEnd w:id="746"/>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lastRenderedPageBreak/>
              <w:t>kalippā</w:t>
            </w:r>
            <w:r w:rsidRPr="003E62E2">
              <w:rPr>
                <w:rStyle w:val="Lbjegyzet-hivatkozs"/>
                <w:noProof/>
              </w:rPr>
              <w:footnoteReference w:id="76"/>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7"/>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47" w:name="_9d8e21ca9gia" w:colFirst="0" w:colLast="0"/>
      <w:bookmarkStart w:id="748" w:name="_Ref43985466"/>
      <w:bookmarkStart w:id="749" w:name="_Toc74733627"/>
      <w:bookmarkEnd w:id="747"/>
      <w:r w:rsidRPr="00DD7CCF">
        <w:lastRenderedPageBreak/>
        <w:t>“Case Studies” in Encoding Complex Layout</w:t>
      </w:r>
      <w:bookmarkEnd w:id="748"/>
      <w:bookmarkEnd w:id="749"/>
    </w:p>
    <w:p w14:paraId="11FAF6C2" w14:textId="77777777" w:rsidR="00C02B8C" w:rsidRPr="00DD7CCF" w:rsidRDefault="00847076" w:rsidP="006436FD">
      <w:pPr>
        <w:pStyle w:val="Cmsor2"/>
      </w:pPr>
      <w:bookmarkStart w:id="750" w:name="_fxhw8prafv6z" w:colFirst="0" w:colLast="0"/>
      <w:bookmarkStart w:id="751" w:name="_Toc74733628"/>
      <w:bookmarkEnd w:id="750"/>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51"/>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7F0BF9D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7FFA2F42"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7B01F462" w14:textId="77777777" w:rsidR="00C02B8C" w:rsidRPr="00DD7CCF" w:rsidRDefault="00C02B8C" w:rsidP="006436FD"/>
    <w:p w14:paraId="15094EDD" w14:textId="16C0AFAB"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A0ED409"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F333BF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52" w:name="_mqsd94x1tblc" w:colFirst="0" w:colLast="0"/>
      <w:bookmarkStart w:id="753" w:name="_Toc74733629"/>
      <w:bookmarkEnd w:id="752"/>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53"/>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2B6C139C"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10ED9595" w14:textId="648E49DE"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4B6C3303"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0DCE6FCF"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w:t>
      </w:r>
    </w:p>
    <w:p w14:paraId="5164A6BD" w14:textId="0A579B62"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each attached to the relevant page</w:t>
      </w:r>
    </w:p>
    <w:p w14:paraId="1D5D7901" w14:textId="73CA538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90D07">
        <w:t>7.5.3</w:t>
      </w:r>
      <w:r w:rsidR="00B670B4" w:rsidRPr="00DD7CCF">
        <w:fldChar w:fldCharType="end"/>
      </w:r>
      <w:r w:rsidRPr="00DD7CCF">
        <w:t>)</w:t>
      </w:r>
    </w:p>
    <w:p w14:paraId="25F7D4C3" w14:textId="77777777" w:rsidR="00C02B8C" w:rsidRPr="00DD7CCF" w:rsidRDefault="00C02B8C" w:rsidP="006436FD"/>
    <w:p w14:paraId="2FA9F590" w14:textId="412E48C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49E622"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F86D2EA"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54" w:name="_q8mje15sbli5" w:colFirst="0" w:colLast="0"/>
      <w:bookmarkStart w:id="755" w:name="_Toc74733630"/>
      <w:bookmarkEnd w:id="754"/>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55"/>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3F3C25C1"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2888EF"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56" w:name="_91l5g3c4663p" w:colFirst="0" w:colLast="0"/>
      <w:bookmarkStart w:id="757" w:name="_Toc74733631"/>
      <w:bookmarkEnd w:id="756"/>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57"/>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2B75459A"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78A57CC"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6F230F4B" w:rsidR="00C02B8C" w:rsidRPr="00DD7CCF" w:rsidRDefault="004D2E67" w:rsidP="00D4342A">
      <w:pPr>
        <w:pStyle w:val="Cmsor1"/>
        <w:numPr>
          <w:ilvl w:val="0"/>
          <w:numId w:val="10"/>
        </w:numPr>
      </w:pPr>
      <w:bookmarkStart w:id="758" w:name="_1h8zsds4qdsf" w:colFirst="0" w:colLast="0"/>
      <w:bookmarkStart w:id="759" w:name="_Ref43989726"/>
      <w:bookmarkStart w:id="760" w:name="_Toc74733632"/>
      <w:bookmarkEnd w:id="758"/>
      <w:r w:rsidRPr="00DD7CCF">
        <w:lastRenderedPageBreak/>
        <w:t xml:space="preserve">Language </w:t>
      </w:r>
      <w:bookmarkEnd w:id="759"/>
      <w:r w:rsidR="00A23873">
        <w:t>Tags</w:t>
      </w:r>
      <w:bookmarkEnd w:id="760"/>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6F63F2ED" w:rsidR="00C02B8C" w:rsidRPr="00DD7CCF" w:rsidRDefault="00177FFC" w:rsidP="00177FFC">
      <w:pPr>
        <w:pStyle w:val="Kpalrs"/>
      </w:pPr>
      <w:r>
        <w:t xml:space="preserve">Table </w:t>
      </w:r>
      <w:fldSimple w:instr=" SEQ Table \* ARABIC ">
        <w:r w:rsidR="00E90D07">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772317"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706A2C36" w:rsidR="00772317" w:rsidRPr="000F7351" w:rsidRDefault="00772317" w:rsidP="00F14096">
            <w:pPr>
              <w:pStyle w:val="Tabletext"/>
            </w:pPr>
            <w:r>
              <w:t>Balinese,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40F94CF6" w:rsidR="00772317" w:rsidRPr="000F7351" w:rsidRDefault="00772317" w:rsidP="00F14096">
            <w:pPr>
              <w:pStyle w:val="Tabletext"/>
              <w:rPr>
                <w:noProof/>
              </w:rPr>
            </w:pPr>
            <w:r>
              <w:rPr>
                <w:noProof/>
              </w:rPr>
              <w:t>ban</w:t>
            </w:r>
          </w:p>
        </w:tc>
      </w:tr>
      <w:tr w:rsidR="00772317"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772317" w:rsidRPr="000F7351" w:rsidRDefault="00772317" w:rsidP="00F14096">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772317" w:rsidRPr="000F7351" w:rsidRDefault="00772317" w:rsidP="00F14096">
            <w:pPr>
              <w:pStyle w:val="Tabletext"/>
              <w:rPr>
                <w:noProof/>
              </w:rPr>
            </w:pPr>
            <w:r>
              <w:rPr>
                <w:noProof/>
              </w:rPr>
              <w:t>btk</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C02B8C" w:rsidRPr="000F7351" w:rsidRDefault="004D2E67" w:rsidP="00F14096">
            <w:pPr>
              <w:pStyle w:val="Tabletext"/>
            </w:pPr>
            <w:r w:rsidRPr="000F7351">
              <w:t xml:space="preserve">Cham, old </w:t>
            </w:r>
            <w:r w:rsidRPr="00E24F87">
              <w:rPr>
                <w:noProof/>
              </w:rPr>
              <w:t>(</w:t>
            </w:r>
            <w:r w:rsidR="00D35F43">
              <w:t>also</w:t>
            </w:r>
            <w:r w:rsidRPr="000F7351">
              <w:t xml:space="preserve"> known as “</w:t>
            </w:r>
            <w:r w:rsidR="00D35F43">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C02B8C" w:rsidRPr="000F7351" w:rsidRDefault="00772317" w:rsidP="00F14096">
            <w:pPr>
              <w:pStyle w:val="Tabletext"/>
              <w:rPr>
                <w:noProof/>
              </w:rPr>
            </w:pPr>
            <w:r>
              <w:rPr>
                <w:noProof/>
              </w:rPr>
              <w:t>ocm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A23873"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A23873" w:rsidRPr="000F7351" w:rsidRDefault="00A23873" w:rsidP="00F14096">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A23873" w:rsidRPr="000F7351" w:rsidRDefault="00A23873" w:rsidP="00F14096">
            <w:pPr>
              <w:pStyle w:val="Tabletext"/>
              <w:rPr>
                <w:noProof/>
              </w:rPr>
            </w:pPr>
            <w:r>
              <w:rPr>
                <w:noProof/>
              </w:rPr>
              <w:t>deu</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C02B8C" w:rsidRPr="000F7351" w:rsidRDefault="004D2E67" w:rsidP="00F14096">
            <w:pPr>
              <w:pStyle w:val="Tabletext"/>
            </w:pPr>
            <w:r w:rsidRPr="000F7351">
              <w:t>Kannada</w:t>
            </w:r>
            <w:r w:rsidR="00772317">
              <w:t>,</w:t>
            </w:r>
            <w:r w:rsidRPr="000F7351">
              <w:t xml:space="preserve"> </w:t>
            </w:r>
            <w:r w:rsidR="00772317">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772317"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772317" w:rsidRPr="000F7351" w:rsidRDefault="00772317" w:rsidP="00F14096">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7BFD756B" w:rsidR="00772317" w:rsidRPr="000F7351" w:rsidRDefault="00772317" w:rsidP="00F14096">
            <w:pPr>
              <w:pStyle w:val="Tabletext"/>
              <w:rPr>
                <w:noProof/>
              </w:rPr>
            </w:pPr>
            <w:r>
              <w:rPr>
                <w:noProof/>
              </w:rPr>
              <w:t>x-midkhmer</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C02B8C" w:rsidRPr="000F7351" w:rsidRDefault="00772317" w:rsidP="00F14096">
            <w:pPr>
              <w:pStyle w:val="Tabletext"/>
              <w:rPr>
                <w:noProof/>
              </w:rPr>
            </w:pPr>
            <w:r>
              <w:rPr>
                <w:noProof/>
              </w:rPr>
              <w:t>okz</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C02B8C" w:rsidRPr="000F7351" w:rsidRDefault="00772317" w:rsidP="00F14096">
            <w:pPr>
              <w:pStyle w:val="Tabletext"/>
              <w:rPr>
                <w:noProof/>
              </w:rPr>
            </w:pPr>
            <w:r>
              <w:rPr>
                <w:noProof/>
              </w:rPr>
              <w:t>omy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772317"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772317" w:rsidRPr="000F7351" w:rsidRDefault="00772317" w:rsidP="00F14096">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772317" w:rsidRPr="000F7351" w:rsidRDefault="00772317" w:rsidP="00F14096">
            <w:pPr>
              <w:pStyle w:val="Tabletext"/>
              <w:rPr>
                <w:noProof/>
              </w:rPr>
            </w:pPr>
            <w:r>
              <w:rPr>
                <w:noProof/>
              </w:rPr>
              <w:t>sas</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C02B8C" w:rsidRPr="000F7351" w:rsidRDefault="00772317" w:rsidP="00F14096">
            <w:pPr>
              <w:pStyle w:val="Tabletext"/>
              <w:rPr>
                <w:noProof/>
              </w:rPr>
            </w:pPr>
            <w:r>
              <w:rPr>
                <w:noProof/>
              </w:rPr>
              <w:t>osn</w:t>
            </w:r>
          </w:p>
        </w:tc>
      </w:tr>
      <w:tr w:rsidR="00772317"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772317" w:rsidRPr="000F7351" w:rsidRDefault="00772317" w:rsidP="00F14096">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772317" w:rsidRDefault="00772317" w:rsidP="00F14096">
            <w:pPr>
              <w:pStyle w:val="Tabletext"/>
              <w:rPr>
                <w:noProof/>
              </w:rPr>
            </w:pPr>
            <w:r>
              <w:rPr>
                <w:noProof/>
              </w:rPr>
              <w:t>tgl</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C02B8C" w:rsidRPr="000F7351" w:rsidRDefault="004D2E67" w:rsidP="00F14096">
            <w:pPr>
              <w:pStyle w:val="Tabletext"/>
            </w:pPr>
            <w:r w:rsidRPr="000F7351">
              <w:t>Tamil</w:t>
            </w:r>
            <w:r w:rsidR="00772317">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C02B8C" w:rsidRPr="000F7351" w:rsidRDefault="004D2E67" w:rsidP="00F14096">
            <w:pPr>
              <w:pStyle w:val="Tabletext"/>
            </w:pPr>
            <w:r w:rsidRPr="000F7351">
              <w:t>Telugu</w:t>
            </w:r>
            <w:r w:rsidR="00772317">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61" w:name="_jalh6cgsei8" w:colFirst="0" w:colLast="0"/>
      <w:bookmarkStart w:id="762" w:name="_Ref43990834"/>
      <w:bookmarkStart w:id="763" w:name="_Toc74733633"/>
      <w:bookmarkEnd w:id="761"/>
      <w:r w:rsidRPr="00DD7CCF">
        <w:lastRenderedPageBreak/>
        <w:t>Titling Conventions</w:t>
      </w:r>
      <w:bookmarkEnd w:id="762"/>
      <w:bookmarkEnd w:id="763"/>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64" w:name="_fkfiw4gv3nvf" w:colFirst="0" w:colLast="0"/>
      <w:bookmarkStart w:id="765" w:name="_Ref43988536"/>
      <w:bookmarkStart w:id="766" w:name="_Toc74733634"/>
      <w:bookmarkEnd w:id="764"/>
      <w:r w:rsidRPr="008608D1">
        <w:lastRenderedPageBreak/>
        <w:t xml:space="preserve">Normalisation </w:t>
      </w:r>
      <w:bookmarkEnd w:id="765"/>
      <w:r w:rsidR="00DE6674">
        <w:t>Suggestions</w:t>
      </w:r>
      <w:bookmarkEnd w:id="766"/>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AB0061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90D07">
        <w:t>6.1.4</w:t>
      </w:r>
      <w:r w:rsidR="009A6168" w:rsidRPr="00DD7CCF">
        <w:fldChar w:fldCharType="end"/>
      </w:r>
      <w:r w:rsidRPr="00DD7CCF">
        <w:t xml:space="preserve"> overrule the suggestions listed below</w:t>
      </w:r>
    </w:p>
    <w:p w14:paraId="56F05FA9" w14:textId="763F187F" w:rsidR="00177FFC" w:rsidRPr="00DD7CCF" w:rsidRDefault="00177FFC" w:rsidP="00177FFC">
      <w:pPr>
        <w:pStyle w:val="Kpalrs"/>
      </w:pPr>
      <w:r>
        <w:t xml:space="preserve">Table </w:t>
      </w:r>
      <w:fldSimple w:instr=" SEQ Table \* ARABIC ">
        <w:r w:rsidR="00E90D07">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8"/>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9"/>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67" w:name="_td0xcb1s1fvx" w:colFirst="0" w:colLast="0"/>
      <w:bookmarkStart w:id="768" w:name="_Toc74733635"/>
      <w:bookmarkEnd w:id="767"/>
      <w:r w:rsidRPr="00DD7CCF">
        <w:lastRenderedPageBreak/>
        <w:t>References</w:t>
      </w:r>
      <w:bookmarkEnd w:id="768"/>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27A4FFA1"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6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7FEF7995"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62">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1184EE1"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4"/>
      <w:footerReference w:type="default" r:id="rId65"/>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8617A4" w14:textId="77777777" w:rsidR="00C5363C" w:rsidRDefault="00C5363C">
      <w:pPr>
        <w:spacing w:line="240" w:lineRule="auto"/>
      </w:pPr>
      <w:r>
        <w:separator/>
      </w:r>
    </w:p>
  </w:endnote>
  <w:endnote w:type="continuationSeparator" w:id="0">
    <w:p w14:paraId="35320207" w14:textId="77777777" w:rsidR="00C5363C" w:rsidRDefault="00C536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F04F4C" w:rsidRDefault="00F04F4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F04F4C" w:rsidRDefault="00F04F4C">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CE7099" w14:textId="77777777" w:rsidR="00C5363C" w:rsidRDefault="00C5363C">
      <w:pPr>
        <w:spacing w:line="240" w:lineRule="auto"/>
      </w:pPr>
      <w:r>
        <w:separator/>
      </w:r>
    </w:p>
  </w:footnote>
  <w:footnote w:type="continuationSeparator" w:id="0">
    <w:p w14:paraId="31942314" w14:textId="77777777" w:rsidR="00C5363C" w:rsidRDefault="00C5363C">
      <w:pPr>
        <w:spacing w:line="240" w:lineRule="auto"/>
      </w:pPr>
      <w:r>
        <w:continuationSeparator/>
      </w:r>
    </w:p>
  </w:footnote>
  <w:footnote w:id="1">
    <w:p w14:paraId="6C1DEFD6" w14:textId="3C96CA0E" w:rsidR="00F04F4C" w:rsidRPr="00CF217C" w:rsidRDefault="00F04F4C" w:rsidP="00CF217C">
      <w:pPr>
        <w:pStyle w:val="Lbjegyzetszveg"/>
        <w:rPr>
          <w:lang w:val="hu-HU"/>
        </w:rPr>
      </w:pPr>
      <w: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F04F4C" w:rsidRPr="00CF217C" w:rsidRDefault="00F04F4C">
      <w:pPr>
        <w:pStyle w:val="Lbjegyzetszveg"/>
        <w:rPr>
          <w:lang w:val="hu-HU"/>
        </w:rPr>
      </w:pPr>
      <w:r>
        <w:tab/>
      </w:r>
      <w:r>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F04F4C" w:rsidRDefault="00F04F4C" w:rsidP="002519B3">
      <w:pPr>
        <w:pStyle w:val="Lbjegyzetszveg"/>
      </w:pPr>
      <w:r>
        <w:tab/>
      </w:r>
      <w:r>
        <w:rPr>
          <w:vertAlign w:val="superscript"/>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F04F4C" w:rsidRDefault="00F04F4C" w:rsidP="002519B3">
      <w:pPr>
        <w:pStyle w:val="Lbjegyzetszveg"/>
      </w:pPr>
      <w:r>
        <w:tab/>
      </w:r>
      <w:r>
        <w:rPr>
          <w:vertAlign w:val="superscript"/>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F04F4C" w:rsidRDefault="00F04F4C" w:rsidP="002519B3">
      <w:pPr>
        <w:pStyle w:val="Lbjegyzetszveg"/>
      </w:pPr>
      <w:r>
        <w:tab/>
      </w:r>
      <w:r>
        <w:rPr>
          <w:vertAlign w:val="superscript"/>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F04F4C" w:rsidRDefault="00F04F4C"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F04F4C" w:rsidRDefault="00F04F4C"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F04F4C" w:rsidRDefault="00F04F4C"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F04F4C" w:rsidRDefault="00F04F4C"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F04F4C" w:rsidRDefault="00F04F4C"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F04F4C" w:rsidRDefault="00F04F4C"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F04F4C" w:rsidRDefault="00F04F4C"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F04F4C" w:rsidRDefault="00F04F4C"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4">
    <w:p w14:paraId="7B93E195" w14:textId="62488C36" w:rsidR="00F04F4C" w:rsidRDefault="00F04F4C"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F04F4C" w:rsidRDefault="00F04F4C"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F04F4C" w:rsidRDefault="00F04F4C"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F04F4C" w:rsidRDefault="00F04F4C"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F04F4C" w:rsidRDefault="00F04F4C" w:rsidP="002519B3">
      <w:pPr>
        <w:pStyle w:val="Lbjegyzetszveg"/>
      </w:pPr>
      <w:r>
        <w:tab/>
      </w:r>
      <w:r>
        <w:rPr>
          <w:vertAlign w:val="superscript"/>
        </w:rPr>
        <w:footnoteRef/>
      </w:r>
      <w:r>
        <w:tab/>
      </w:r>
      <w:hyperlink r:id="rId7">
        <w:r>
          <w:rPr>
            <w:color w:val="1155CC"/>
            <w:u w:val="single"/>
          </w:rPr>
          <w:t>https://en.wiktionary.org/wiki/gaiji</w:t>
        </w:r>
      </w:hyperlink>
      <w:r>
        <w:t xml:space="preserve"> </w:t>
      </w:r>
    </w:p>
  </w:footnote>
  <w:footnote w:id="19">
    <w:p w14:paraId="15C86BB2" w14:textId="77777777" w:rsidR="00F04F4C" w:rsidRDefault="00F04F4C"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F04F4C" w:rsidRDefault="00F04F4C" w:rsidP="002519B3">
      <w:pPr>
        <w:pStyle w:val="Lbjegyzetszveg"/>
      </w:pPr>
      <w:r>
        <w:tab/>
      </w:r>
      <w:r>
        <w:rPr>
          <w:vertAlign w:val="superscript"/>
        </w:rPr>
        <w:footnoteRef/>
      </w:r>
      <w:r>
        <w:tab/>
      </w:r>
      <w:hyperlink r:id="rId8">
        <w:r>
          <w:rPr>
            <w:color w:val="1155CC"/>
            <w:u w:val="single"/>
          </w:rPr>
          <w:t>https://docs.google.com/document/d/1glfyQnFqPrbVOYzegfjKIOVrc-vMgznEQ1iNsFf7DE8/edit?usp=sharing</w:t>
        </w:r>
      </w:hyperlink>
    </w:p>
  </w:footnote>
  <w:footnote w:id="21">
    <w:p w14:paraId="3B22A9E6" w14:textId="3642730B" w:rsidR="00F04F4C" w:rsidRDefault="00F04F4C" w:rsidP="002519B3">
      <w:pPr>
        <w:pStyle w:val="Lbjegyzetszveg"/>
      </w:pPr>
      <w:r>
        <w:tab/>
      </w:r>
      <w:r>
        <w:rPr>
          <w:vertAlign w:val="superscript"/>
        </w:rPr>
        <w:footnoteRef/>
      </w:r>
      <w:r>
        <w:tab/>
      </w:r>
      <w:hyperlink r:id="rId9">
        <w:r>
          <w:rPr>
            <w:color w:val="1155CC"/>
            <w:u w:val="single"/>
          </w:rPr>
          <w:t>https://docs.google.com/document/d/1glfyQnFqPrbVOYzegfjKIOVrc-vMgznEQ1iNsFf7DE8/edit?usp=sharing</w:t>
        </w:r>
      </w:hyperlink>
    </w:p>
  </w:footnote>
  <w:footnote w:id="22">
    <w:p w14:paraId="3BDCBFAF" w14:textId="77777777" w:rsidR="00F04F4C" w:rsidRDefault="00F04F4C"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F04F4C" w:rsidRDefault="00F04F4C" w:rsidP="002519B3">
      <w:pPr>
        <w:pStyle w:val="Lbjegyzetszveg"/>
      </w:pPr>
      <w:r>
        <w:tab/>
      </w:r>
      <w:r>
        <w:rPr>
          <w:vertAlign w:val="superscript"/>
        </w:rPr>
        <w:footnoteRef/>
      </w:r>
      <w:r>
        <w:tab/>
      </w:r>
      <w:hyperlink r:id="rId10" w:anchor="PHSP">
        <w:r>
          <w:rPr>
            <w:color w:val="1155CC"/>
            <w:u w:val="single"/>
          </w:rPr>
          <w:t>https://www.tei-c.org/release/doc/tei-p5-doc/en/html/PH.html#PHSP</w:t>
        </w:r>
      </w:hyperlink>
    </w:p>
  </w:footnote>
  <w:footnote w:id="24">
    <w:p w14:paraId="1A318CB8" w14:textId="604C8155" w:rsidR="00F04F4C" w:rsidRDefault="00F04F4C"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F04F4C" w:rsidRDefault="00F04F4C" w:rsidP="002519B3">
      <w:pPr>
        <w:pStyle w:val="Lbjegyzetszveg"/>
      </w:pPr>
      <w:r>
        <w:tab/>
      </w:r>
      <w:r>
        <w:rPr>
          <w:vertAlign w:val="superscript"/>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F04F4C" w:rsidRDefault="00F04F4C"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F04F4C" w:rsidRDefault="00F04F4C" w:rsidP="002519B3">
      <w:pPr>
        <w:pStyle w:val="Lbjegyzetszveg"/>
      </w:pPr>
      <w:r>
        <w:tab/>
      </w:r>
      <w:r>
        <w:rPr>
          <w:vertAlign w:val="superscript"/>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F04F4C" w:rsidRPr="00EF69A7" w:rsidRDefault="00F04F4C">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F04F4C" w:rsidRDefault="00F04F4C"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F04F4C" w:rsidRDefault="00F04F4C"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F04F4C" w:rsidRDefault="00F04F4C"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F04F4C" w:rsidRDefault="00F04F4C"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F04F4C" w:rsidRDefault="00F04F4C"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F04F4C" w:rsidRPr="00FF5EF5" w:rsidRDefault="00F04F4C">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F04F4C" w:rsidRDefault="00F04F4C"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F04F4C" w:rsidRDefault="00F04F4C"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F04F4C" w:rsidRDefault="00F04F4C"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8">
    <w:p w14:paraId="09003D98" w14:textId="43D0CD57" w:rsidR="00F04F4C" w:rsidRDefault="00F04F4C"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4356C7FA" w14:textId="77777777" w:rsidR="00F04F4C" w:rsidRDefault="00F04F4C"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0">
    <w:p w14:paraId="6947953B" w14:textId="3C62570D" w:rsidR="00F04F4C" w:rsidRDefault="00F04F4C"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1">
    <w:p w14:paraId="7A34EE4B" w14:textId="0C8F8442" w:rsidR="00F04F4C" w:rsidRDefault="00F04F4C"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2">
    <w:p w14:paraId="5BA6A8BB" w14:textId="78D18B39" w:rsidR="00F04F4C" w:rsidRDefault="00F04F4C" w:rsidP="002519B3">
      <w:pPr>
        <w:pStyle w:val="Lbjegyzetszveg"/>
      </w:pPr>
      <w:r>
        <w:tab/>
      </w:r>
      <w:r>
        <w:rPr>
          <w:vertAlign w:val="superscript"/>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3">
    <w:p w14:paraId="1B9197EE" w14:textId="25FAECDC" w:rsidR="00F04F4C" w:rsidRDefault="00F04F4C">
      <w:pPr>
        <w:pStyle w:val="Lbjegyzetszveg"/>
      </w:pPr>
      <w:r>
        <w:tab/>
      </w:r>
      <w:r>
        <w:rPr>
          <w:rStyle w:val="Lbjegyzet-hivatkozs"/>
        </w:rPr>
        <w:footnoteRef/>
      </w:r>
      <w:r>
        <w:tab/>
      </w:r>
      <w:hyperlink r:id="rId18" w:history="1">
        <w:r w:rsidRPr="007434B4">
          <w:rPr>
            <w:rStyle w:val="Hiperhivatkozs"/>
          </w:rPr>
          <w:t>https://opentheso5.mom.fr/opentheso5/?idg=G593&amp;idt=th52</w:t>
        </w:r>
      </w:hyperlink>
      <w:r>
        <w:t xml:space="preserve"> </w:t>
      </w:r>
    </w:p>
  </w:footnote>
  <w:footnote w:id="44">
    <w:p w14:paraId="041FE0E7" w14:textId="381E6746" w:rsidR="00F04F4C" w:rsidRDefault="00F04F4C">
      <w:pPr>
        <w:pStyle w:val="Lbjegyzetszveg"/>
      </w:pPr>
      <w:r>
        <w:tab/>
      </w:r>
      <w:r>
        <w:rPr>
          <w:rStyle w:val="Lbjegyzet-hivatkozs"/>
        </w:rPr>
        <w:footnoteRef/>
      </w:r>
      <w:r>
        <w:tab/>
      </w:r>
      <w:hyperlink r:id="rId19" w:history="1">
        <w:r w:rsidRPr="007434B4">
          <w:rPr>
            <w:rStyle w:val="Hiperhivatkozs"/>
          </w:rPr>
          <w:t>https://opentheso5.mom.fr/opentheso5/?idg=G812&amp;idt=th52</w:t>
        </w:r>
      </w:hyperlink>
      <w:r>
        <w:t xml:space="preserve"> </w:t>
      </w:r>
    </w:p>
  </w:footnote>
  <w:footnote w:id="45">
    <w:p w14:paraId="23A406F2" w14:textId="19D71334" w:rsidR="00F04F4C" w:rsidRDefault="00F04F4C" w:rsidP="002519B3">
      <w:pPr>
        <w:pStyle w:val="Lbjegyzetszveg"/>
      </w:pPr>
      <w:r>
        <w:tab/>
      </w:r>
      <w:r>
        <w:rPr>
          <w:vertAlign w:val="superscript"/>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6">
    <w:p w14:paraId="66AB32CD" w14:textId="77777777" w:rsidR="00F04F4C" w:rsidRDefault="00F04F4C"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7">
    <w:p w14:paraId="41A7C6D2" w14:textId="77777777" w:rsidR="00F04F4C" w:rsidRDefault="00F04F4C"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8">
    <w:p w14:paraId="5C832AD9" w14:textId="3DF18421" w:rsidR="00F04F4C" w:rsidRDefault="00F04F4C"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9">
    <w:p w14:paraId="2F0FA864" w14:textId="00BA86A0" w:rsidR="00F04F4C" w:rsidRDefault="00F04F4C"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0">
    <w:p w14:paraId="06BBCAD7" w14:textId="0ECB516A" w:rsidR="00F04F4C" w:rsidRDefault="00F04F4C" w:rsidP="002519B3">
      <w:pPr>
        <w:pStyle w:val="Lbjegyzetszveg"/>
      </w:pPr>
      <w:r>
        <w:tab/>
      </w:r>
      <w:r>
        <w:rPr>
          <w:vertAlign w:val="superscript"/>
        </w:rPr>
        <w:footnoteRef/>
      </w:r>
      <w:r>
        <w:tab/>
      </w:r>
      <w:hyperlink r:id="rId21">
        <w:r>
          <w:rPr>
            <w:color w:val="1155CC"/>
            <w:u w:val="single"/>
          </w:rPr>
          <w:t>https://iso639-3.sil.org/</w:t>
        </w:r>
      </w:hyperlink>
    </w:p>
  </w:footnote>
  <w:footnote w:id="51">
    <w:p w14:paraId="6D614AA8" w14:textId="28FF0635" w:rsidR="00F04F4C" w:rsidRDefault="00F04F4C" w:rsidP="002519B3">
      <w:pPr>
        <w:pStyle w:val="Lbjegyzetszveg"/>
        <w:rPr>
          <w:b/>
        </w:rPr>
      </w:pPr>
      <w:r>
        <w:tab/>
      </w:r>
      <w:r>
        <w:rPr>
          <w:vertAlign w:val="superscript"/>
        </w:rPr>
        <w:footnoteRef/>
      </w:r>
      <w:r>
        <w:tab/>
      </w:r>
      <w:hyperlink r:id="rId22">
        <w:r>
          <w:rPr>
            <w:color w:val="1155CC"/>
            <w:u w:val="single"/>
          </w:rPr>
          <w:t>https://en.wikipedia.org/wiki/ISO_15924</w:t>
        </w:r>
      </w:hyperlink>
    </w:p>
  </w:footnote>
  <w:footnote w:id="52">
    <w:p w14:paraId="487A03D8" w14:textId="78D2F62D" w:rsidR="00F04F4C" w:rsidRDefault="00F04F4C"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3">
    <w:p w14:paraId="0BF25634" w14:textId="503B216B" w:rsidR="00F04F4C" w:rsidRDefault="00F04F4C" w:rsidP="002519B3">
      <w:pPr>
        <w:pStyle w:val="Lbjegyzetszveg"/>
      </w:pPr>
      <w:r>
        <w:tab/>
      </w:r>
      <w:r>
        <w:rPr>
          <w:vertAlign w:val="superscript"/>
        </w:rPr>
        <w:footnoteRef/>
      </w:r>
      <w:r>
        <w:tab/>
        <w:t xml:space="preserve">Our personal identifiers are available at </w:t>
      </w:r>
      <w:hyperlink r:id="rId23">
        <w:r>
          <w:rPr>
            <w:color w:val="1155CC"/>
            <w:u w:val="single"/>
          </w:rPr>
          <w:t>https://github.com/erc-dharma/project-documentation/blob/master/DHARMA_IdListMembers_v01.xml</w:t>
        </w:r>
      </w:hyperlink>
    </w:p>
  </w:footnote>
  <w:footnote w:id="54">
    <w:p w14:paraId="6AE1CF79" w14:textId="077DF67E" w:rsidR="00F04F4C" w:rsidRDefault="00F04F4C" w:rsidP="002519B3">
      <w:pPr>
        <w:pStyle w:val="Lbjegyzetszveg"/>
      </w:pPr>
      <w:r>
        <w:tab/>
      </w:r>
      <w:r>
        <w:rPr>
          <w:vertAlign w:val="superscript"/>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5">
    <w:p w14:paraId="73E132D7" w14:textId="0665F37A" w:rsidR="00F04F4C" w:rsidRDefault="00F04F4C" w:rsidP="002519B3">
      <w:pPr>
        <w:pStyle w:val="Lbjegyzetszveg"/>
      </w:pPr>
      <w:r>
        <w:tab/>
      </w:r>
      <w:r>
        <w:rPr>
          <w:vertAlign w:val="superscript"/>
        </w:rPr>
        <w:footnoteRef/>
      </w:r>
      <w:r>
        <w:tab/>
        <w:t xml:space="preserve">Available under </w:t>
      </w:r>
      <w:hyperlink r:id="rId25">
        <w:r>
          <w:rPr>
            <w:color w:val="1155CC"/>
            <w:u w:val="single"/>
          </w:rPr>
          <w:t>https://github.com/erc-dharma/project-documentation/tree/master/templates</w:t>
        </w:r>
      </w:hyperlink>
    </w:p>
  </w:footnote>
  <w:footnote w:id="56">
    <w:p w14:paraId="216852E0" w14:textId="77777777" w:rsidR="00F04F4C" w:rsidRDefault="00F04F4C"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7">
    <w:p w14:paraId="3A401D16" w14:textId="103A4F89" w:rsidR="00F04F4C" w:rsidRDefault="00F04F4C" w:rsidP="002519B3">
      <w:pPr>
        <w:pStyle w:val="Lbjegyzetszveg"/>
      </w:pPr>
      <w:r>
        <w:tab/>
      </w:r>
      <w:r>
        <w:rPr>
          <w:vertAlign w:val="superscript"/>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58">
    <w:p w14:paraId="48A8BA4C" w14:textId="77777777" w:rsidR="00F04F4C" w:rsidRDefault="00F04F4C"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9">
    <w:p w14:paraId="0BFFBF44" w14:textId="77777777" w:rsidR="00F04F4C" w:rsidRDefault="00F04F4C" w:rsidP="002519B3">
      <w:pPr>
        <w:pStyle w:val="Lbjegyzetszveg"/>
      </w:pPr>
      <w:r>
        <w:tab/>
      </w:r>
      <w:r>
        <w:rPr>
          <w:vertAlign w:val="superscript"/>
        </w:rPr>
        <w:footnoteRef/>
      </w:r>
      <w:r>
        <w:tab/>
        <w:t>Two iterations of | [U+007C Vertical Line], not a ‖ double vertical bar character.</w:t>
      </w:r>
    </w:p>
  </w:footnote>
  <w:footnote w:id="60">
    <w:p w14:paraId="6D595C62" w14:textId="77777777" w:rsidR="00F04F4C" w:rsidRDefault="00F04F4C"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1">
    <w:p w14:paraId="1839FCC9" w14:textId="77777777" w:rsidR="00F04F4C" w:rsidRDefault="00F04F4C"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2">
    <w:p w14:paraId="03A37521" w14:textId="23D9EC76" w:rsidR="00F04F4C" w:rsidRDefault="00F04F4C"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3">
    <w:p w14:paraId="30D118C1" w14:textId="1713EFFA" w:rsidR="00F04F4C" w:rsidRDefault="00F04F4C"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4">
    <w:p w14:paraId="60AF6C91" w14:textId="178FC84C" w:rsidR="00F04F4C" w:rsidRDefault="00F04F4C"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5">
    <w:p w14:paraId="70796AD0" w14:textId="68F3D08D" w:rsidR="00F04F4C" w:rsidRDefault="00F04F4C" w:rsidP="007245BB">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6">
    <w:p w14:paraId="1CD79ED2" w14:textId="77777777" w:rsidR="00F04F4C" w:rsidRDefault="00F04F4C" w:rsidP="002519B3">
      <w:pPr>
        <w:pStyle w:val="Lbjegyzetszveg"/>
      </w:pPr>
      <w:r>
        <w:tab/>
      </w:r>
      <w:r>
        <w:rPr>
          <w:vertAlign w:val="superscript"/>
        </w:rPr>
        <w:footnoteRef/>
      </w:r>
      <w:r>
        <w:tab/>
        <w:t>All lines contain 11 syllables, but the rhythm of the odd lines is different from the rhythm of the even lines.</w:t>
      </w:r>
    </w:p>
  </w:footnote>
  <w:footnote w:id="67">
    <w:p w14:paraId="16F4A254" w14:textId="77777777" w:rsidR="00F04F4C" w:rsidRDefault="00F04F4C"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8">
    <w:p w14:paraId="4204214B" w14:textId="77777777" w:rsidR="00F04F4C" w:rsidRDefault="00F04F4C"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9">
    <w:p w14:paraId="4DD722E8" w14:textId="1F8FC977" w:rsidR="00F04F4C" w:rsidRDefault="00F04F4C" w:rsidP="007245BB">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0">
    <w:p w14:paraId="243C827B" w14:textId="652919DF" w:rsidR="00F04F4C" w:rsidRDefault="00F04F4C" w:rsidP="007245BB">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1">
    <w:p w14:paraId="406669B9" w14:textId="77777777" w:rsidR="00F04F4C" w:rsidRDefault="00F04F4C" w:rsidP="007245BB">
      <w:pPr>
        <w:pStyle w:val="Lbjegyzetszveg"/>
      </w:pPr>
      <w:r>
        <w:tab/>
      </w:r>
      <w:r>
        <w:rPr>
          <w:vertAlign w:val="superscript"/>
        </w:rPr>
        <w:footnoteRef/>
      </w:r>
      <w:r>
        <w:tab/>
        <w:t xml:space="preserve">Also known as </w:t>
      </w:r>
      <w:r w:rsidRPr="00BE1CA8">
        <w:rPr>
          <w:rStyle w:val="Foreign"/>
        </w:rPr>
        <w:t>vaṁśasthavila</w:t>
      </w:r>
      <w:r>
        <w:t>.</w:t>
      </w:r>
    </w:p>
  </w:footnote>
  <w:footnote w:id="72">
    <w:p w14:paraId="105299C9" w14:textId="77777777" w:rsidR="00294FDB" w:rsidRDefault="00294FDB"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3">
    <w:p w14:paraId="4BE26699" w14:textId="77777777" w:rsidR="00294FDB" w:rsidRDefault="00294FDB"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4">
    <w:p w14:paraId="697EFAD2" w14:textId="16A7D333" w:rsidR="00294FDB" w:rsidRDefault="00294FDB">
      <w:pPr>
        <w:pStyle w:val="Lbjegyzetszveg"/>
      </w:pPr>
      <w:r>
        <w:tab/>
      </w:r>
      <w:r>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75">
    <w:p w14:paraId="2F825771" w14:textId="7B244FF5" w:rsidR="00294FDB" w:rsidRPr="00F11F32" w:rsidRDefault="00294FDB">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6">
    <w:p w14:paraId="4786C65C" w14:textId="77777777" w:rsidR="00F04F4C" w:rsidRDefault="00F04F4C"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7">
    <w:p w14:paraId="18749BE7" w14:textId="77777777" w:rsidR="00F04F4C" w:rsidRDefault="00F04F4C"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8">
    <w:p w14:paraId="4C8DB6A6" w14:textId="77777777" w:rsidR="00F04F4C" w:rsidRDefault="00F04F4C"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9">
    <w:p w14:paraId="73A4CDF3" w14:textId="462C8217" w:rsidR="00F04F4C" w:rsidRDefault="00F04F4C"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19"/>
  </w:num>
  <w:num w:numId="3">
    <w:abstractNumId w:val="39"/>
  </w:num>
  <w:num w:numId="4">
    <w:abstractNumId w:val="37"/>
  </w:num>
  <w:num w:numId="5">
    <w:abstractNumId w:val="18"/>
  </w:num>
  <w:num w:numId="6">
    <w:abstractNumId w:val="10"/>
  </w:num>
  <w:num w:numId="7">
    <w:abstractNumId w:val="34"/>
  </w:num>
  <w:num w:numId="8">
    <w:abstractNumId w:val="38"/>
  </w:num>
  <w:num w:numId="9">
    <w:abstractNumId w:val="25"/>
  </w:num>
  <w:num w:numId="10">
    <w:abstractNumId w:val="40"/>
  </w:num>
  <w:num w:numId="11">
    <w:abstractNumId w:val="31"/>
  </w:num>
  <w:num w:numId="12">
    <w:abstractNumId w:val="41"/>
  </w:num>
  <w:num w:numId="13">
    <w:abstractNumId w:val="24"/>
  </w:num>
  <w:num w:numId="14">
    <w:abstractNumId w:val="29"/>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6"/>
  </w:num>
  <w:num w:numId="26">
    <w:abstractNumId w:val="33"/>
  </w:num>
  <w:num w:numId="27">
    <w:abstractNumId w:val="17"/>
  </w:num>
  <w:num w:numId="28">
    <w:abstractNumId w:val="36"/>
  </w:num>
  <w:num w:numId="29">
    <w:abstractNumId w:val="27"/>
  </w:num>
  <w:num w:numId="30">
    <w:abstractNumId w:val="21"/>
  </w:num>
  <w:num w:numId="31">
    <w:abstractNumId w:val="14"/>
  </w:num>
  <w:num w:numId="32">
    <w:abstractNumId w:val="16"/>
  </w:num>
  <w:num w:numId="33">
    <w:abstractNumId w:val="23"/>
  </w:num>
  <w:num w:numId="34">
    <w:abstractNumId w:val="20"/>
  </w:num>
  <w:num w:numId="35">
    <w:abstractNumId w:val="15"/>
  </w:num>
  <w:num w:numId="36">
    <w:abstractNumId w:val="11"/>
  </w:num>
  <w:num w:numId="37">
    <w:abstractNumId w:val="22"/>
  </w:num>
  <w:num w:numId="38">
    <w:abstractNumId w:val="30"/>
  </w:num>
  <w:num w:numId="39">
    <w:abstractNumId w:val="16"/>
  </w:num>
  <w:num w:numId="40">
    <w:abstractNumId w:val="23"/>
  </w:num>
  <w:num w:numId="41">
    <w:abstractNumId w:val="20"/>
  </w:num>
  <w:num w:numId="42">
    <w:abstractNumId w:val="11"/>
  </w:num>
  <w:num w:numId="43">
    <w:abstractNumId w:val="22"/>
  </w:num>
  <w:num w:numId="44">
    <w:abstractNumId w:val="13"/>
  </w:num>
  <w:num w:numId="45">
    <w:abstractNumId w:val="32"/>
  </w:num>
  <w:num w:numId="46">
    <w:abstractNumId w:val="35"/>
  </w:num>
  <w:num w:numId="47">
    <w:abstractNumId w:val="12"/>
  </w:num>
  <w:num w:numId="48">
    <w:abstractNumId w:val="12"/>
    <w:lvlOverride w:ilvl="1">
      <w:lvl w:ilvl="1">
        <w:numFmt w:val="bullet"/>
        <w:lvlText w:val=""/>
        <w:lvlJc w:val="left"/>
        <w:pPr>
          <w:tabs>
            <w:tab w:val="num" w:pos="1440"/>
          </w:tabs>
          <w:ind w:left="1440" w:hanging="360"/>
        </w:pPr>
        <w:rPr>
          <w:rFonts w:ascii="Symbol" w:hAnsi="Symbol" w:hint="default"/>
          <w:sz w:val="2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25A4"/>
    <w:rsid w:val="00074E9C"/>
    <w:rsid w:val="000931D1"/>
    <w:rsid w:val="00095CCC"/>
    <w:rsid w:val="000A1304"/>
    <w:rsid w:val="000A421D"/>
    <w:rsid w:val="000B047B"/>
    <w:rsid w:val="000B1132"/>
    <w:rsid w:val="000B4450"/>
    <w:rsid w:val="000C46BE"/>
    <w:rsid w:val="000D1ACC"/>
    <w:rsid w:val="000E1BB0"/>
    <w:rsid w:val="000E2953"/>
    <w:rsid w:val="000E77DD"/>
    <w:rsid w:val="000F2AF9"/>
    <w:rsid w:val="000F3114"/>
    <w:rsid w:val="000F7351"/>
    <w:rsid w:val="001001F6"/>
    <w:rsid w:val="001079C3"/>
    <w:rsid w:val="00113DD6"/>
    <w:rsid w:val="00123FF7"/>
    <w:rsid w:val="001240A6"/>
    <w:rsid w:val="001250A0"/>
    <w:rsid w:val="00132DCD"/>
    <w:rsid w:val="001362F9"/>
    <w:rsid w:val="0013797B"/>
    <w:rsid w:val="00140B8F"/>
    <w:rsid w:val="001431A8"/>
    <w:rsid w:val="00143547"/>
    <w:rsid w:val="00143A4A"/>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519B3"/>
    <w:rsid w:val="00251E0D"/>
    <w:rsid w:val="0025691E"/>
    <w:rsid w:val="002573BE"/>
    <w:rsid w:val="00263A70"/>
    <w:rsid w:val="00284D70"/>
    <w:rsid w:val="00294FDB"/>
    <w:rsid w:val="002A2387"/>
    <w:rsid w:val="002A24E4"/>
    <w:rsid w:val="002D1DE4"/>
    <w:rsid w:val="002E030E"/>
    <w:rsid w:val="002E3FB1"/>
    <w:rsid w:val="002E7083"/>
    <w:rsid w:val="002F1369"/>
    <w:rsid w:val="00303844"/>
    <w:rsid w:val="00333B39"/>
    <w:rsid w:val="00335EA3"/>
    <w:rsid w:val="00364120"/>
    <w:rsid w:val="00371412"/>
    <w:rsid w:val="00371F9A"/>
    <w:rsid w:val="003802C1"/>
    <w:rsid w:val="003A541C"/>
    <w:rsid w:val="003A5A77"/>
    <w:rsid w:val="003B5E4F"/>
    <w:rsid w:val="003C329F"/>
    <w:rsid w:val="003C3D87"/>
    <w:rsid w:val="003C75BD"/>
    <w:rsid w:val="003E62E2"/>
    <w:rsid w:val="003F2742"/>
    <w:rsid w:val="003F3732"/>
    <w:rsid w:val="00403216"/>
    <w:rsid w:val="004071B1"/>
    <w:rsid w:val="0041246A"/>
    <w:rsid w:val="004217C2"/>
    <w:rsid w:val="00435F8C"/>
    <w:rsid w:val="0044294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3370"/>
    <w:rsid w:val="005C339A"/>
    <w:rsid w:val="005D2B22"/>
    <w:rsid w:val="005D4F65"/>
    <w:rsid w:val="005E54AD"/>
    <w:rsid w:val="00601B76"/>
    <w:rsid w:val="006024F5"/>
    <w:rsid w:val="0061037D"/>
    <w:rsid w:val="006112BA"/>
    <w:rsid w:val="006436FD"/>
    <w:rsid w:val="00644243"/>
    <w:rsid w:val="00644A27"/>
    <w:rsid w:val="006762C0"/>
    <w:rsid w:val="00681126"/>
    <w:rsid w:val="00695285"/>
    <w:rsid w:val="006A05BF"/>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80A5D"/>
    <w:rsid w:val="00786A51"/>
    <w:rsid w:val="00787182"/>
    <w:rsid w:val="00792581"/>
    <w:rsid w:val="00792A73"/>
    <w:rsid w:val="0079360D"/>
    <w:rsid w:val="007A3AE5"/>
    <w:rsid w:val="007B25A7"/>
    <w:rsid w:val="007C2BAA"/>
    <w:rsid w:val="007D7C37"/>
    <w:rsid w:val="007E3164"/>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5A8E"/>
    <w:rsid w:val="008A501C"/>
    <w:rsid w:val="008C4BD1"/>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1A4A"/>
    <w:rsid w:val="009A6168"/>
    <w:rsid w:val="009D3F9D"/>
    <w:rsid w:val="009D6CED"/>
    <w:rsid w:val="009F2799"/>
    <w:rsid w:val="009F585E"/>
    <w:rsid w:val="00A23873"/>
    <w:rsid w:val="00A25D88"/>
    <w:rsid w:val="00A3613C"/>
    <w:rsid w:val="00A40FB9"/>
    <w:rsid w:val="00A45C53"/>
    <w:rsid w:val="00A67081"/>
    <w:rsid w:val="00A77327"/>
    <w:rsid w:val="00A938E4"/>
    <w:rsid w:val="00AA2B07"/>
    <w:rsid w:val="00AA796A"/>
    <w:rsid w:val="00AA7B2B"/>
    <w:rsid w:val="00AC3DB3"/>
    <w:rsid w:val="00AD797B"/>
    <w:rsid w:val="00AE1029"/>
    <w:rsid w:val="00AE1C19"/>
    <w:rsid w:val="00AE23C3"/>
    <w:rsid w:val="00AE5296"/>
    <w:rsid w:val="00AF2DF5"/>
    <w:rsid w:val="00AF7A33"/>
    <w:rsid w:val="00AF7C48"/>
    <w:rsid w:val="00B015E6"/>
    <w:rsid w:val="00B2626B"/>
    <w:rsid w:val="00B26C65"/>
    <w:rsid w:val="00B30777"/>
    <w:rsid w:val="00B3351B"/>
    <w:rsid w:val="00B34641"/>
    <w:rsid w:val="00B44F11"/>
    <w:rsid w:val="00B45DBE"/>
    <w:rsid w:val="00B63A76"/>
    <w:rsid w:val="00B670B4"/>
    <w:rsid w:val="00B706F5"/>
    <w:rsid w:val="00B734FA"/>
    <w:rsid w:val="00B74614"/>
    <w:rsid w:val="00B802DC"/>
    <w:rsid w:val="00B81CD5"/>
    <w:rsid w:val="00BA13EC"/>
    <w:rsid w:val="00BA2FFB"/>
    <w:rsid w:val="00BD4ADC"/>
    <w:rsid w:val="00BE1CA8"/>
    <w:rsid w:val="00BE45D5"/>
    <w:rsid w:val="00C00308"/>
    <w:rsid w:val="00C011E1"/>
    <w:rsid w:val="00C02B8C"/>
    <w:rsid w:val="00C15DAE"/>
    <w:rsid w:val="00C22BBD"/>
    <w:rsid w:val="00C5363C"/>
    <w:rsid w:val="00C53BF3"/>
    <w:rsid w:val="00C6268C"/>
    <w:rsid w:val="00C87D94"/>
    <w:rsid w:val="00C927BB"/>
    <w:rsid w:val="00CA38BD"/>
    <w:rsid w:val="00CC33B4"/>
    <w:rsid w:val="00CD25A4"/>
    <w:rsid w:val="00CE4CAF"/>
    <w:rsid w:val="00CF217C"/>
    <w:rsid w:val="00CF3484"/>
    <w:rsid w:val="00CF633F"/>
    <w:rsid w:val="00D05501"/>
    <w:rsid w:val="00D17B6A"/>
    <w:rsid w:val="00D22BA6"/>
    <w:rsid w:val="00D3108A"/>
    <w:rsid w:val="00D35F43"/>
    <w:rsid w:val="00D4342A"/>
    <w:rsid w:val="00D52C89"/>
    <w:rsid w:val="00D64EE1"/>
    <w:rsid w:val="00D701A6"/>
    <w:rsid w:val="00D71C0D"/>
    <w:rsid w:val="00D73AD0"/>
    <w:rsid w:val="00D772C1"/>
    <w:rsid w:val="00DA3359"/>
    <w:rsid w:val="00DA61F4"/>
    <w:rsid w:val="00DA6CDB"/>
    <w:rsid w:val="00DC1E87"/>
    <w:rsid w:val="00DD0596"/>
    <w:rsid w:val="00DD5901"/>
    <w:rsid w:val="00DD7CCF"/>
    <w:rsid w:val="00DE2935"/>
    <w:rsid w:val="00DE6674"/>
    <w:rsid w:val="00DF0F07"/>
    <w:rsid w:val="00DF1634"/>
    <w:rsid w:val="00DF2B61"/>
    <w:rsid w:val="00E00D10"/>
    <w:rsid w:val="00E06A57"/>
    <w:rsid w:val="00E078CA"/>
    <w:rsid w:val="00E11DE8"/>
    <w:rsid w:val="00E13ECF"/>
    <w:rsid w:val="00E24F87"/>
    <w:rsid w:val="00E26C03"/>
    <w:rsid w:val="00E2714A"/>
    <w:rsid w:val="00E51559"/>
    <w:rsid w:val="00E527DC"/>
    <w:rsid w:val="00E5306D"/>
    <w:rsid w:val="00E65EF9"/>
    <w:rsid w:val="00E67260"/>
    <w:rsid w:val="00E74574"/>
    <w:rsid w:val="00E83110"/>
    <w:rsid w:val="00E863A6"/>
    <w:rsid w:val="00E873A7"/>
    <w:rsid w:val="00E90D07"/>
    <w:rsid w:val="00E96DB6"/>
    <w:rsid w:val="00EA17FA"/>
    <w:rsid w:val="00EA37AC"/>
    <w:rsid w:val="00EB3547"/>
    <w:rsid w:val="00ED3579"/>
    <w:rsid w:val="00ED5C86"/>
    <w:rsid w:val="00EE57DB"/>
    <w:rsid w:val="00EE683E"/>
    <w:rsid w:val="00EE7E86"/>
    <w:rsid w:val="00EF69A7"/>
    <w:rsid w:val="00F04F4C"/>
    <w:rsid w:val="00F11F32"/>
    <w:rsid w:val="00F11F52"/>
    <w:rsid w:val="00F132CC"/>
    <w:rsid w:val="00F14096"/>
    <w:rsid w:val="00F305BD"/>
    <w:rsid w:val="00F422F8"/>
    <w:rsid w:val="00F57F31"/>
    <w:rsid w:val="00F62461"/>
    <w:rsid w:val="00F62939"/>
    <w:rsid w:val="00F66DE4"/>
    <w:rsid w:val="00F67963"/>
    <w:rsid w:val="00F80E90"/>
    <w:rsid w:val="00F948A9"/>
    <w:rsid w:val="00F94D39"/>
    <w:rsid w:val="00FA0F72"/>
    <w:rsid w:val="00FA11ED"/>
    <w:rsid w:val="00FA7791"/>
    <w:rsid w:val="00FB0167"/>
    <w:rsid w:val="00FB5DD1"/>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871865"/>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871865"/>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871865"/>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71865"/>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871865"/>
    <w:pPr>
      <w:spacing w:before="240"/>
      <w:outlineLvl w:val="3"/>
    </w:pPr>
  </w:style>
  <w:style w:type="paragraph" w:styleId="Cmsor5">
    <w:name w:val="heading 5"/>
    <w:basedOn w:val="Norml"/>
    <w:next w:val="Cmsor3"/>
    <w:link w:val="Cmsor5Char"/>
    <w:uiPriority w:val="4"/>
    <w:qFormat/>
    <w:rsid w:val="00871865"/>
    <w:pPr>
      <w:spacing w:before="120" w:after="60"/>
      <w:outlineLvl w:val="4"/>
    </w:pPr>
    <w:rPr>
      <w:rFonts w:ascii="Tahoma" w:hAnsi="Tahoma"/>
    </w:rPr>
  </w:style>
  <w:style w:type="paragraph" w:styleId="Cmsor6">
    <w:name w:val="heading 6"/>
    <w:basedOn w:val="Norml"/>
    <w:next w:val="Norml"/>
    <w:uiPriority w:val="9"/>
    <w:semiHidden/>
    <w:unhideWhenUsed/>
    <w:qFormat/>
    <w:rsid w:val="00871865"/>
    <w:pPr>
      <w:keepNext/>
      <w:keepLines/>
      <w:spacing w:before="200" w:after="40"/>
      <w:outlineLvl w:val="5"/>
    </w:pPr>
    <w:rPr>
      <w:b/>
      <w:sz w:val="20"/>
      <w:szCs w:val="20"/>
    </w:rPr>
  </w:style>
  <w:style w:type="character" w:default="1" w:styleId="Bekezdsalapbettpusa">
    <w:name w:val="Default Paragraph Font"/>
    <w:uiPriority w:val="1"/>
    <w:semiHidden/>
    <w:unhideWhenUsed/>
    <w:rsid w:val="00871865"/>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71865"/>
  </w:style>
  <w:style w:type="character" w:customStyle="1" w:styleId="Cmsor1Char">
    <w:name w:val="Címsor 1 Char"/>
    <w:basedOn w:val="Bekezdsalapbettpusa"/>
    <w:link w:val="Cmsor1"/>
    <w:uiPriority w:val="4"/>
    <w:rsid w:val="00871865"/>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871865"/>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871865"/>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871865"/>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871865"/>
    <w:rPr>
      <w:rFonts w:ascii="Tahoma" w:eastAsia="Arial Unicode MS" w:hAnsi="Tahoma" w:cs="Arial Unicode MS"/>
      <w:sz w:val="22"/>
      <w:szCs w:val="22"/>
      <w:lang w:eastAsia="en-US" w:bidi="ar-SA"/>
    </w:rPr>
  </w:style>
  <w:style w:type="table" w:customStyle="1" w:styleId="TableNormal">
    <w:name w:val="Table Normal"/>
    <w:rsid w:val="00871865"/>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871865"/>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871865"/>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871865"/>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871865"/>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871865"/>
    <w:rPr>
      <w:rFonts w:cs="Mangal"/>
      <w:sz w:val="20"/>
      <w:szCs w:val="18"/>
    </w:rPr>
  </w:style>
  <w:style w:type="character" w:customStyle="1" w:styleId="JegyzetszvegChar">
    <w:name w:val="Jegyzetszöveg Char"/>
    <w:basedOn w:val="Bekezdsalapbettpusa"/>
    <w:link w:val="Jegyzetszveg"/>
    <w:uiPriority w:val="99"/>
    <w:rsid w:val="00871865"/>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871865"/>
    <w:rPr>
      <w:sz w:val="16"/>
      <w:szCs w:val="16"/>
    </w:rPr>
  </w:style>
  <w:style w:type="paragraph" w:styleId="Buborkszveg">
    <w:name w:val="Balloon Text"/>
    <w:basedOn w:val="Norml"/>
    <w:link w:val="BuborkszvegChar"/>
    <w:uiPriority w:val="99"/>
    <w:semiHidden/>
    <w:unhideWhenUsed/>
    <w:rsid w:val="00871865"/>
    <w:rPr>
      <w:rFonts w:ascii="Segoe UI" w:hAnsi="Segoe UI" w:cs="Mangal"/>
      <w:sz w:val="18"/>
      <w:szCs w:val="16"/>
    </w:rPr>
  </w:style>
  <w:style w:type="character" w:customStyle="1" w:styleId="BuborkszvegChar">
    <w:name w:val="Buborékszöveg Char"/>
    <w:basedOn w:val="Bekezdsalapbettpusa"/>
    <w:link w:val="Buborkszveg"/>
    <w:uiPriority w:val="99"/>
    <w:semiHidden/>
    <w:rsid w:val="00871865"/>
    <w:rPr>
      <w:rFonts w:ascii="Segoe UI" w:eastAsia="Arial Unicode MS" w:hAnsi="Segoe UI" w:cs="Mangal"/>
      <w:sz w:val="18"/>
      <w:szCs w:val="16"/>
      <w:lang w:eastAsia="en-US" w:bidi="ar-SA"/>
    </w:rPr>
  </w:style>
  <w:style w:type="paragraph" w:styleId="llb">
    <w:name w:val="footer"/>
    <w:basedOn w:val="Norml"/>
    <w:link w:val="llbChar"/>
    <w:uiPriority w:val="24"/>
    <w:rsid w:val="00871865"/>
    <w:pPr>
      <w:tabs>
        <w:tab w:val="center" w:pos="4536"/>
        <w:tab w:val="right" w:pos="9072"/>
      </w:tabs>
    </w:pPr>
  </w:style>
  <w:style w:type="character" w:customStyle="1" w:styleId="llbChar">
    <w:name w:val="Élőláb Char"/>
    <w:basedOn w:val="Bekezdsalapbettpusa"/>
    <w:link w:val="llb"/>
    <w:uiPriority w:val="24"/>
    <w:rsid w:val="00871865"/>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871865"/>
    <w:rPr>
      <w:i/>
      <w:noProof/>
    </w:rPr>
  </w:style>
  <w:style w:type="paragraph" w:styleId="Lista">
    <w:name w:val="List"/>
    <w:basedOn w:val="Norml"/>
    <w:uiPriority w:val="7"/>
    <w:qFormat/>
    <w:rsid w:val="00871865"/>
    <w:pPr>
      <w:keepLines/>
      <w:widowControl/>
      <w:numPr>
        <w:numId w:val="2"/>
      </w:numPr>
    </w:pPr>
  </w:style>
  <w:style w:type="paragraph" w:styleId="Lista2">
    <w:name w:val="List 2"/>
    <w:basedOn w:val="Lista"/>
    <w:uiPriority w:val="7"/>
    <w:rsid w:val="00871865"/>
    <w:pPr>
      <w:numPr>
        <w:ilvl w:val="1"/>
      </w:numPr>
    </w:pPr>
  </w:style>
  <w:style w:type="paragraph" w:styleId="Lista3">
    <w:name w:val="List 3"/>
    <w:basedOn w:val="Lista"/>
    <w:uiPriority w:val="7"/>
    <w:rsid w:val="00871865"/>
    <w:pPr>
      <w:numPr>
        <w:ilvl w:val="2"/>
      </w:numPr>
    </w:pPr>
  </w:style>
  <w:style w:type="paragraph" w:styleId="Lista4">
    <w:name w:val="List 4"/>
    <w:basedOn w:val="Lista"/>
    <w:uiPriority w:val="7"/>
    <w:rsid w:val="00871865"/>
    <w:pPr>
      <w:numPr>
        <w:ilvl w:val="3"/>
      </w:numPr>
    </w:pPr>
  </w:style>
  <w:style w:type="paragraph" w:styleId="Lista5">
    <w:name w:val="List 5"/>
    <w:basedOn w:val="Lista"/>
    <w:uiPriority w:val="7"/>
    <w:rsid w:val="00871865"/>
    <w:pPr>
      <w:numPr>
        <w:ilvl w:val="4"/>
      </w:numPr>
    </w:pPr>
  </w:style>
  <w:style w:type="character" w:customStyle="1" w:styleId="Nv">
    <w:name w:val="Név"/>
    <w:basedOn w:val="Bekezdsalapbettpusa"/>
    <w:uiPriority w:val="1"/>
    <w:rsid w:val="00871865"/>
    <w:rPr>
      <w:smallCaps/>
      <w:noProof/>
    </w:rPr>
  </w:style>
  <w:style w:type="paragraph" w:styleId="lfej">
    <w:name w:val="header"/>
    <w:basedOn w:val="Norml"/>
    <w:link w:val="lfejChar"/>
    <w:uiPriority w:val="24"/>
    <w:qFormat/>
    <w:rsid w:val="00871865"/>
    <w:pPr>
      <w:tabs>
        <w:tab w:val="center" w:pos="4536"/>
        <w:tab w:val="right" w:pos="9072"/>
      </w:tabs>
    </w:pPr>
  </w:style>
  <w:style w:type="character" w:customStyle="1" w:styleId="lfejChar">
    <w:name w:val="Élőfej Char"/>
    <w:basedOn w:val="Bekezdsalapbettpusa"/>
    <w:link w:val="lfej"/>
    <w:uiPriority w:val="24"/>
    <w:rsid w:val="00871865"/>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871865"/>
    <w:pPr>
      <w:ind w:left="720" w:hanging="720"/>
    </w:pPr>
  </w:style>
  <w:style w:type="character" w:customStyle="1" w:styleId="Code">
    <w:name w:val="Code"/>
    <w:uiPriority w:val="1"/>
    <w:qFormat/>
    <w:rsid w:val="00871865"/>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871865"/>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871865"/>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871865"/>
    <w:rPr>
      <w:vertAlign w:val="superscript"/>
    </w:rPr>
  </w:style>
  <w:style w:type="character" w:customStyle="1" w:styleId="ForeignKannadaScript">
    <w:name w:val="Foreign: KannadaScript"/>
    <w:basedOn w:val="Foreign"/>
    <w:uiPriority w:val="1"/>
    <w:qFormat/>
    <w:rsid w:val="00871865"/>
    <w:rPr>
      <w:rFonts w:ascii="Gentium Plus" w:hAnsi="Gentium Plus" w:cs="Arial Unicode MS"/>
      <w:b w:val="0"/>
      <w:i w:val="0"/>
      <w:noProof/>
    </w:rPr>
  </w:style>
  <w:style w:type="character" w:customStyle="1" w:styleId="ForeignTamilScript">
    <w:name w:val="Foreign: TamilScript"/>
    <w:basedOn w:val="Foreign"/>
    <w:uiPriority w:val="1"/>
    <w:qFormat/>
    <w:rsid w:val="00871865"/>
    <w:rPr>
      <w:rFonts w:ascii="Gentium Plus" w:hAnsi="Gentium Plus" w:cs="Nirmala UI"/>
      <w:b w:val="0"/>
      <w:i w:val="0"/>
      <w:noProof/>
      <w:szCs w:val="24"/>
    </w:rPr>
  </w:style>
  <w:style w:type="character" w:customStyle="1" w:styleId="ForeignBalineseScript">
    <w:name w:val="Foreign: BalineseScript"/>
    <w:basedOn w:val="Foreign"/>
    <w:uiPriority w:val="1"/>
    <w:qFormat/>
    <w:rsid w:val="00871865"/>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871865"/>
    <w:rPr>
      <w:rFonts w:ascii="Leelawadee UI" w:hAnsi="Leelawadee UI" w:cs="Leelawadee UI"/>
      <w:i w:val="0"/>
      <w:noProof/>
    </w:rPr>
  </w:style>
  <w:style w:type="character" w:customStyle="1" w:styleId="ForeignBrahmiScript">
    <w:name w:val="Foreign: BrahmiScript"/>
    <w:basedOn w:val="Foreign"/>
    <w:uiPriority w:val="1"/>
    <w:qFormat/>
    <w:rsid w:val="00871865"/>
    <w:rPr>
      <w:rFonts w:ascii="Segoe UI Historic" w:hAnsi="Segoe UI Historic" w:cs="Segoe UI Historic"/>
      <w:i w:val="0"/>
      <w:noProof/>
    </w:rPr>
  </w:style>
  <w:style w:type="character" w:customStyle="1" w:styleId="ForeignOriyaScript">
    <w:name w:val="Foreign: OriyaScript"/>
    <w:basedOn w:val="Foreign"/>
    <w:uiPriority w:val="1"/>
    <w:qFormat/>
    <w:rsid w:val="00871865"/>
    <w:rPr>
      <w:rFonts w:ascii="Arial Unicode MS" w:hAnsi="Arial Unicode MS" w:cs="Nirmala UI"/>
      <w:i w:val="0"/>
      <w:noProof/>
    </w:rPr>
  </w:style>
  <w:style w:type="paragraph" w:styleId="NormlWeb">
    <w:name w:val="Normal (Web)"/>
    <w:basedOn w:val="Norml"/>
    <w:uiPriority w:val="99"/>
    <w:semiHidden/>
    <w:unhideWhenUsed/>
    <w:rsid w:val="00871865"/>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871865"/>
    <w:pPr>
      <w:tabs>
        <w:tab w:val="right" w:pos="851"/>
        <w:tab w:val="left" w:pos="1134"/>
      </w:tabs>
    </w:pPr>
    <w:rPr>
      <w:lang w:eastAsia="en-GB" w:bidi="hi-IN"/>
    </w:rPr>
  </w:style>
  <w:style w:type="character" w:styleId="Hiperhivatkozs">
    <w:name w:val="Hyperlink"/>
    <w:basedOn w:val="Bekezdsalapbettpusa"/>
    <w:uiPriority w:val="99"/>
    <w:unhideWhenUsed/>
    <w:rsid w:val="00871865"/>
    <w:rPr>
      <w:color w:val="0000FF" w:themeColor="hyperlink"/>
      <w:u w:val="single"/>
    </w:rPr>
  </w:style>
  <w:style w:type="character" w:styleId="Feloldatlanmegemlts">
    <w:name w:val="Unresolved Mention"/>
    <w:basedOn w:val="Bekezdsalapbettpusa"/>
    <w:uiPriority w:val="99"/>
    <w:semiHidden/>
    <w:unhideWhenUsed/>
    <w:rsid w:val="00871865"/>
    <w:rPr>
      <w:color w:val="605E5C"/>
      <w:shd w:val="clear" w:color="auto" w:fill="E1DFDD"/>
    </w:rPr>
  </w:style>
  <w:style w:type="character" w:styleId="Mrltotthiperhivatkozs">
    <w:name w:val="FollowedHyperlink"/>
    <w:basedOn w:val="Bekezdsalapbettpusa"/>
    <w:uiPriority w:val="99"/>
    <w:semiHidden/>
    <w:unhideWhenUsed/>
    <w:rsid w:val="00871865"/>
    <w:rPr>
      <w:color w:val="800080" w:themeColor="followedHyperlink"/>
      <w:u w:val="single"/>
    </w:rPr>
  </w:style>
  <w:style w:type="table" w:styleId="Rcsostblzat">
    <w:name w:val="Table Grid"/>
    <w:basedOn w:val="Normltblzat"/>
    <w:uiPriority w:val="39"/>
    <w:rsid w:val="00871865"/>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71865"/>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871865"/>
    <w:rPr>
      <w:noProof/>
      <w:position w:val="-10"/>
      <w:lang w:val="en-GB" w:eastAsia="fr-FR"/>
    </w:rPr>
  </w:style>
  <w:style w:type="character" w:customStyle="1" w:styleId="ForeignKhmerScript">
    <w:name w:val="Foreign: KhmerScript"/>
    <w:basedOn w:val="Bekezdsalapbettpusa"/>
    <w:uiPriority w:val="1"/>
    <w:qFormat/>
    <w:rsid w:val="00871865"/>
    <w:rPr>
      <w:rFonts w:ascii="Gentium Plus" w:hAnsi="Gentium Plus" w:cs="DaunPenh"/>
      <w:szCs w:val="36"/>
      <w:lang w:bidi="km-KH"/>
    </w:rPr>
  </w:style>
  <w:style w:type="character" w:customStyle="1" w:styleId="MetreCode">
    <w:name w:val="MetreCode"/>
    <w:basedOn w:val="Bekezdsalapbettpusa"/>
    <w:uiPriority w:val="1"/>
    <w:qFormat/>
    <w:rsid w:val="00871865"/>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871865"/>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71865"/>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71865"/>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871865"/>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871865"/>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871865"/>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871865"/>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871865"/>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871865"/>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871865"/>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871865"/>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871865"/>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871865"/>
    <w:pPr>
      <w:widowControl/>
      <w:numPr>
        <w:numId w:val="6"/>
      </w:numPr>
      <w:spacing w:before="60"/>
      <w:contextualSpacing/>
    </w:pPr>
  </w:style>
  <w:style w:type="character" w:customStyle="1" w:styleId="ForeignTamilGrantha">
    <w:name w:val="Foreign:TamilGrantha"/>
    <w:basedOn w:val="ForeignTamilScript"/>
    <w:uiPriority w:val="1"/>
    <w:qFormat/>
    <w:rsid w:val="00871865"/>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871865"/>
    <w:rPr>
      <w:rFonts w:ascii="Gentium Plus" w:hAnsi="Gentium Plus" w:cs="Arial Unicode MS"/>
      <w:b w:val="0"/>
      <w:i w:val="0"/>
      <w:noProof/>
    </w:rPr>
  </w:style>
  <w:style w:type="paragraph" w:styleId="TJ4">
    <w:name w:val="toc 4"/>
    <w:basedOn w:val="TJ3"/>
    <w:next w:val="Norml"/>
    <w:autoRedefine/>
    <w:uiPriority w:val="39"/>
    <w:unhideWhenUsed/>
    <w:rsid w:val="00871865"/>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871865"/>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871865"/>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hyperlink" Target="http://sanskritlibrary.org:8080/MeterIdentification/" TargetMode="External"/><Relationship Id="rId63" Type="http://schemas.openxmlformats.org/officeDocument/2006/relationships/hyperlink" Target="http://www.stoa.org/epidoc/gl/latest/intro-ep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stoa.org/wordpress/wp-content/uploads/2010/09/Chapter05_EpiDoc_Bodard.pdf" TargetMode="Externa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skrutable.pythonanywhere.com/" TargetMode="External"/><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sanskritmetres.appspot.com/" TargetMode="External"/><Relationship Id="rId62" Type="http://schemas.openxmlformats.org/officeDocument/2006/relationships/hyperlink" Target="https://doi.org/10.3406/befeo.1952.515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jpe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39" Type="http://schemas.openxmlformats.org/officeDocument/2006/relationships/image" Target="media/image25.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8F500-4BD6-44EC-9FA3-F81715B44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166</Pages>
  <Words>76123</Words>
  <Characters>433902</Characters>
  <Application>Microsoft Office Word</Application>
  <DocSecurity>0</DocSecurity>
  <Lines>3615</Lines>
  <Paragraphs>1018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509007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95</cp:revision>
  <cp:lastPrinted>2020-06-29T07:48:00Z</cp:lastPrinted>
  <dcterms:created xsi:type="dcterms:W3CDTF">2020-06-25T08:32:00Z</dcterms:created>
  <dcterms:modified xsi:type="dcterms:W3CDTF">2022-06-09T09:54:00Z</dcterms:modified>
</cp:coreProperties>
</file>