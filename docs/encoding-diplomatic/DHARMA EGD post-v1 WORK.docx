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38064322"/>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38064323"/>
      <w:bookmarkEnd w:id="5"/>
      <w:bookmarkEnd w:id="6"/>
      <w:r>
        <w:lastRenderedPageBreak/>
        <w:t>Contents</w:t>
      </w:r>
      <w:bookmarkEnd w:id="7"/>
    </w:p>
    <w:p w14:paraId="6920471A" w14:textId="7D9D0187" w:rsidR="008017E2"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38064322" w:history="1">
        <w:r w:rsidR="008017E2" w:rsidRPr="00B8409F">
          <w:rPr>
            <w:rStyle w:val="Hiperhivatkozs"/>
            <w:noProof/>
          </w:rPr>
          <w:t>Encoding Guide for Diplomatic Editions</w:t>
        </w:r>
        <w:r w:rsidR="008017E2">
          <w:rPr>
            <w:noProof/>
            <w:webHidden/>
          </w:rPr>
          <w:tab/>
        </w:r>
        <w:r w:rsidR="008017E2">
          <w:rPr>
            <w:noProof/>
            <w:webHidden/>
          </w:rPr>
          <w:fldChar w:fldCharType="begin"/>
        </w:r>
        <w:r w:rsidR="008017E2">
          <w:rPr>
            <w:noProof/>
            <w:webHidden/>
          </w:rPr>
          <w:instrText xml:space="preserve"> PAGEREF _Toc138064322 \h </w:instrText>
        </w:r>
        <w:r w:rsidR="008017E2">
          <w:rPr>
            <w:noProof/>
            <w:webHidden/>
          </w:rPr>
        </w:r>
        <w:r w:rsidR="008017E2">
          <w:rPr>
            <w:noProof/>
            <w:webHidden/>
          </w:rPr>
          <w:fldChar w:fldCharType="separate"/>
        </w:r>
        <w:r w:rsidR="008017E2">
          <w:rPr>
            <w:noProof/>
            <w:webHidden/>
          </w:rPr>
          <w:t>0</w:t>
        </w:r>
        <w:r w:rsidR="008017E2">
          <w:rPr>
            <w:noProof/>
            <w:webHidden/>
          </w:rPr>
          <w:fldChar w:fldCharType="end"/>
        </w:r>
      </w:hyperlink>
    </w:p>
    <w:p w14:paraId="1654A94F" w14:textId="6CC7F92E"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3" w:history="1">
        <w:r w:rsidR="008017E2" w:rsidRPr="00B8409F">
          <w:rPr>
            <w:rStyle w:val="Hiperhivatkozs"/>
            <w:noProof/>
          </w:rPr>
          <w:t>Contents</w:t>
        </w:r>
        <w:r w:rsidR="008017E2">
          <w:rPr>
            <w:noProof/>
            <w:webHidden/>
          </w:rPr>
          <w:tab/>
        </w:r>
        <w:r w:rsidR="008017E2">
          <w:rPr>
            <w:noProof/>
            <w:webHidden/>
          </w:rPr>
          <w:fldChar w:fldCharType="begin"/>
        </w:r>
        <w:r w:rsidR="008017E2">
          <w:rPr>
            <w:noProof/>
            <w:webHidden/>
          </w:rPr>
          <w:instrText xml:space="preserve"> PAGEREF _Toc138064323 \h </w:instrText>
        </w:r>
        <w:r w:rsidR="008017E2">
          <w:rPr>
            <w:noProof/>
            <w:webHidden/>
          </w:rPr>
        </w:r>
        <w:r w:rsidR="008017E2">
          <w:rPr>
            <w:noProof/>
            <w:webHidden/>
          </w:rPr>
          <w:fldChar w:fldCharType="separate"/>
        </w:r>
        <w:r w:rsidR="008017E2">
          <w:rPr>
            <w:noProof/>
            <w:webHidden/>
          </w:rPr>
          <w:t>1</w:t>
        </w:r>
        <w:r w:rsidR="008017E2">
          <w:rPr>
            <w:noProof/>
            <w:webHidden/>
          </w:rPr>
          <w:fldChar w:fldCharType="end"/>
        </w:r>
      </w:hyperlink>
    </w:p>
    <w:p w14:paraId="48EFEEA6" w14:textId="232DA247"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4" w:history="1">
        <w:r w:rsidR="008017E2" w:rsidRPr="00B8409F">
          <w:rPr>
            <w:rStyle w:val="Hiperhivatkozs"/>
            <w:noProof/>
          </w:rPr>
          <w:t>1. Introduction</w:t>
        </w:r>
        <w:r w:rsidR="008017E2">
          <w:rPr>
            <w:noProof/>
            <w:webHidden/>
          </w:rPr>
          <w:tab/>
        </w:r>
        <w:r w:rsidR="008017E2">
          <w:rPr>
            <w:noProof/>
            <w:webHidden/>
          </w:rPr>
          <w:fldChar w:fldCharType="begin"/>
        </w:r>
        <w:r w:rsidR="008017E2">
          <w:rPr>
            <w:noProof/>
            <w:webHidden/>
          </w:rPr>
          <w:instrText xml:space="preserve"> PAGEREF _Toc138064324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7A343ED" w14:textId="64B1EE1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5" w:history="1">
        <w:r w:rsidR="008017E2" w:rsidRPr="00B8409F">
          <w:rPr>
            <w:rStyle w:val="Hiperhivatkozs"/>
            <w:noProof/>
          </w:rPr>
          <w:t>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Version History</w:t>
        </w:r>
        <w:r w:rsidR="008017E2">
          <w:rPr>
            <w:noProof/>
            <w:webHidden/>
          </w:rPr>
          <w:tab/>
        </w:r>
        <w:r w:rsidR="008017E2">
          <w:rPr>
            <w:noProof/>
            <w:webHidden/>
          </w:rPr>
          <w:fldChar w:fldCharType="begin"/>
        </w:r>
        <w:r w:rsidR="008017E2">
          <w:rPr>
            <w:noProof/>
            <w:webHidden/>
          </w:rPr>
          <w:instrText xml:space="preserve"> PAGEREF _Toc138064325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0D71AAFA" w14:textId="632F084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6" w:history="1">
        <w:r w:rsidR="008017E2" w:rsidRPr="00B8409F">
          <w:rPr>
            <w:rStyle w:val="Hiperhivatkozs"/>
            <w:noProof/>
          </w:rPr>
          <w:t>1.1.1.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About this version</w:t>
        </w:r>
        <w:r w:rsidR="008017E2">
          <w:rPr>
            <w:noProof/>
            <w:webHidden/>
          </w:rPr>
          <w:tab/>
        </w:r>
        <w:r w:rsidR="008017E2">
          <w:rPr>
            <w:noProof/>
            <w:webHidden/>
          </w:rPr>
          <w:fldChar w:fldCharType="begin"/>
        </w:r>
        <w:r w:rsidR="008017E2">
          <w:rPr>
            <w:noProof/>
            <w:webHidden/>
          </w:rPr>
          <w:instrText xml:space="preserve"> PAGEREF _Toc138064326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5CB8DE0F" w14:textId="6FEA469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7" w:history="1">
        <w:r w:rsidR="008017E2" w:rsidRPr="00B8409F">
          <w:rPr>
            <w:rStyle w:val="Hiperhivatkozs"/>
            <w:noProof/>
          </w:rPr>
          <w:t>1.1.2.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Substantial changes since version 1</w:t>
        </w:r>
        <w:r w:rsidR="008017E2">
          <w:rPr>
            <w:noProof/>
            <w:webHidden/>
          </w:rPr>
          <w:tab/>
        </w:r>
        <w:r w:rsidR="008017E2">
          <w:rPr>
            <w:noProof/>
            <w:webHidden/>
          </w:rPr>
          <w:fldChar w:fldCharType="begin"/>
        </w:r>
        <w:r w:rsidR="008017E2">
          <w:rPr>
            <w:noProof/>
            <w:webHidden/>
          </w:rPr>
          <w:instrText xml:space="preserve"> PAGEREF _Toc138064327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B2BC9DB" w14:textId="52D5472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8" w:history="1">
        <w:r w:rsidR="008017E2" w:rsidRPr="00B8409F">
          <w:rPr>
            <w:rStyle w:val="Hiperhivatkozs"/>
            <w:noProof/>
          </w:rPr>
          <w:t>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Introductory Remarks</w:t>
        </w:r>
        <w:r w:rsidR="008017E2">
          <w:rPr>
            <w:noProof/>
            <w:webHidden/>
          </w:rPr>
          <w:tab/>
        </w:r>
        <w:r w:rsidR="008017E2">
          <w:rPr>
            <w:noProof/>
            <w:webHidden/>
          </w:rPr>
          <w:fldChar w:fldCharType="begin"/>
        </w:r>
        <w:r w:rsidR="008017E2">
          <w:rPr>
            <w:noProof/>
            <w:webHidden/>
          </w:rPr>
          <w:instrText xml:space="preserve"> PAGEREF _Toc138064328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9EB9953" w14:textId="2FD4D6C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9" w:history="1">
        <w:r w:rsidR="008017E2" w:rsidRPr="00B8409F">
          <w:rPr>
            <w:rStyle w:val="Hiperhivatkozs"/>
            <w:noProof/>
          </w:rPr>
          <w:t>1.2.1.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Acknowledgements</w:t>
        </w:r>
        <w:r w:rsidR="008017E2">
          <w:rPr>
            <w:noProof/>
            <w:webHidden/>
          </w:rPr>
          <w:tab/>
        </w:r>
        <w:r w:rsidR="008017E2">
          <w:rPr>
            <w:noProof/>
            <w:webHidden/>
          </w:rPr>
          <w:fldChar w:fldCharType="begin"/>
        </w:r>
        <w:r w:rsidR="008017E2">
          <w:rPr>
            <w:noProof/>
            <w:webHidden/>
          </w:rPr>
          <w:instrText xml:space="preserve"> PAGEREF _Toc138064329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E65B28E" w14:textId="0C6284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0" w:history="1">
        <w:r w:rsidR="008017E2" w:rsidRPr="00B8409F">
          <w:rPr>
            <w:rStyle w:val="Hiperhivatkozs"/>
            <w:noProof/>
          </w:rPr>
          <w:t>1.2.2.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Scope</w:t>
        </w:r>
        <w:r w:rsidR="008017E2">
          <w:rPr>
            <w:noProof/>
            <w:webHidden/>
          </w:rPr>
          <w:tab/>
        </w:r>
        <w:r w:rsidR="008017E2">
          <w:rPr>
            <w:noProof/>
            <w:webHidden/>
          </w:rPr>
          <w:fldChar w:fldCharType="begin"/>
        </w:r>
        <w:r w:rsidR="008017E2">
          <w:rPr>
            <w:noProof/>
            <w:webHidden/>
          </w:rPr>
          <w:instrText xml:space="preserve"> PAGEREF _Toc138064330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E7FF4A3" w14:textId="678FE85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1" w:history="1">
        <w:r w:rsidR="008017E2" w:rsidRPr="00B8409F">
          <w:rPr>
            <w:rStyle w:val="Hiperhivatkozs"/>
            <w:noProof/>
          </w:rPr>
          <w:t>1.2.3.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Further reading</w:t>
        </w:r>
        <w:r w:rsidR="008017E2">
          <w:rPr>
            <w:noProof/>
            <w:webHidden/>
          </w:rPr>
          <w:tab/>
        </w:r>
        <w:r w:rsidR="008017E2">
          <w:rPr>
            <w:noProof/>
            <w:webHidden/>
          </w:rPr>
          <w:fldChar w:fldCharType="begin"/>
        </w:r>
        <w:r w:rsidR="008017E2">
          <w:rPr>
            <w:noProof/>
            <w:webHidden/>
          </w:rPr>
          <w:instrText xml:space="preserve"> PAGEREF _Toc138064331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2DD8DF37" w14:textId="6F7FF7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2" w:history="1">
        <w:r w:rsidR="008017E2" w:rsidRPr="00B8409F">
          <w:rPr>
            <w:rStyle w:val="Hiperhivatkozs"/>
            <w:noProof/>
          </w:rPr>
          <w:t>1.2.4.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Software</w:t>
        </w:r>
        <w:r w:rsidR="008017E2">
          <w:rPr>
            <w:noProof/>
            <w:webHidden/>
          </w:rPr>
          <w:tab/>
        </w:r>
        <w:r w:rsidR="008017E2">
          <w:rPr>
            <w:noProof/>
            <w:webHidden/>
          </w:rPr>
          <w:fldChar w:fldCharType="begin"/>
        </w:r>
        <w:r w:rsidR="008017E2">
          <w:rPr>
            <w:noProof/>
            <w:webHidden/>
          </w:rPr>
          <w:instrText xml:space="preserve"> PAGEREF _Toc138064332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3F81E30" w14:textId="370220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3" w:history="1">
        <w:r w:rsidR="008017E2" w:rsidRPr="00B8409F">
          <w:rPr>
            <w:rStyle w:val="Hiperhivatkozs"/>
            <w:noProof/>
          </w:rPr>
          <w:t>1.2.5.</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Miscellaneous</w:t>
        </w:r>
        <w:r w:rsidR="008017E2">
          <w:rPr>
            <w:noProof/>
            <w:webHidden/>
          </w:rPr>
          <w:tab/>
        </w:r>
        <w:r w:rsidR="008017E2">
          <w:rPr>
            <w:noProof/>
            <w:webHidden/>
          </w:rPr>
          <w:fldChar w:fldCharType="begin"/>
        </w:r>
        <w:r w:rsidR="008017E2">
          <w:rPr>
            <w:noProof/>
            <w:webHidden/>
          </w:rPr>
          <w:instrText xml:space="preserve"> PAGEREF _Toc138064333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10AB1625" w14:textId="44EA08B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4" w:history="1">
        <w:r w:rsidR="008017E2" w:rsidRPr="00B8409F">
          <w:rPr>
            <w:rStyle w:val="Hiperhivatkozs"/>
            <w:noProof/>
          </w:rPr>
          <w:t>1.3.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Terms and Definitions</w:t>
        </w:r>
        <w:r w:rsidR="008017E2">
          <w:rPr>
            <w:noProof/>
            <w:webHidden/>
          </w:rPr>
          <w:tab/>
        </w:r>
        <w:r w:rsidR="008017E2">
          <w:rPr>
            <w:noProof/>
            <w:webHidden/>
          </w:rPr>
          <w:fldChar w:fldCharType="begin"/>
        </w:r>
        <w:r w:rsidR="008017E2">
          <w:rPr>
            <w:noProof/>
            <w:webHidden/>
          </w:rPr>
          <w:instrText xml:space="preserve"> PAGEREF _Toc138064334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0E7D42EA" w14:textId="630EC5B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5" w:history="1">
        <w:r w:rsidR="008017E2" w:rsidRPr="00B8409F">
          <w:rPr>
            <w:rStyle w:val="Hiperhivatkozs"/>
            <w:noProof/>
          </w:rPr>
          <w:t>1.3.1.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Abbreviations</w:t>
        </w:r>
        <w:r w:rsidR="008017E2">
          <w:rPr>
            <w:noProof/>
            <w:webHidden/>
          </w:rPr>
          <w:tab/>
        </w:r>
        <w:r w:rsidR="008017E2">
          <w:rPr>
            <w:noProof/>
            <w:webHidden/>
          </w:rPr>
          <w:fldChar w:fldCharType="begin"/>
        </w:r>
        <w:r w:rsidR="008017E2">
          <w:rPr>
            <w:noProof/>
            <w:webHidden/>
          </w:rPr>
          <w:instrText xml:space="preserve"> PAGEREF _Toc138064335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767CCAB2" w14:textId="245813A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6" w:history="1">
        <w:r w:rsidR="008017E2" w:rsidRPr="00B8409F">
          <w:rPr>
            <w:rStyle w:val="Hiperhivatkozs"/>
            <w:noProof/>
          </w:rPr>
          <w:t>1.3.2.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Basic terminology</w:t>
        </w:r>
        <w:r w:rsidR="008017E2">
          <w:rPr>
            <w:noProof/>
            <w:webHidden/>
          </w:rPr>
          <w:tab/>
        </w:r>
        <w:r w:rsidR="008017E2">
          <w:rPr>
            <w:noProof/>
            <w:webHidden/>
          </w:rPr>
          <w:fldChar w:fldCharType="begin"/>
        </w:r>
        <w:r w:rsidR="008017E2">
          <w:rPr>
            <w:noProof/>
            <w:webHidden/>
          </w:rPr>
          <w:instrText xml:space="preserve"> PAGEREF _Toc138064336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2C78F7A4" w14:textId="021CC9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7" w:history="1">
        <w:r w:rsidR="008017E2" w:rsidRPr="00B8409F">
          <w:rPr>
            <w:rStyle w:val="Hiperhivatkozs"/>
            <w:noProof/>
          </w:rPr>
          <w:t>1.3.3.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XML terms and concepts</w:t>
        </w:r>
        <w:r w:rsidR="008017E2">
          <w:rPr>
            <w:noProof/>
            <w:webHidden/>
          </w:rPr>
          <w:tab/>
        </w:r>
        <w:r w:rsidR="008017E2">
          <w:rPr>
            <w:noProof/>
            <w:webHidden/>
          </w:rPr>
          <w:fldChar w:fldCharType="begin"/>
        </w:r>
        <w:r w:rsidR="008017E2">
          <w:rPr>
            <w:noProof/>
            <w:webHidden/>
          </w:rPr>
          <w:instrText xml:space="preserve"> PAGEREF _Toc138064337 \h </w:instrText>
        </w:r>
        <w:r w:rsidR="008017E2">
          <w:rPr>
            <w:noProof/>
            <w:webHidden/>
          </w:rPr>
        </w:r>
        <w:r w:rsidR="008017E2">
          <w:rPr>
            <w:noProof/>
            <w:webHidden/>
          </w:rPr>
          <w:fldChar w:fldCharType="separate"/>
        </w:r>
        <w:r w:rsidR="008017E2">
          <w:rPr>
            <w:noProof/>
            <w:webHidden/>
          </w:rPr>
          <w:t>9</w:t>
        </w:r>
        <w:r w:rsidR="008017E2">
          <w:rPr>
            <w:noProof/>
            <w:webHidden/>
          </w:rPr>
          <w:fldChar w:fldCharType="end"/>
        </w:r>
      </w:hyperlink>
    </w:p>
    <w:p w14:paraId="37C1147D" w14:textId="011A012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8" w:history="1">
        <w:r w:rsidR="008017E2" w:rsidRPr="00B8409F">
          <w:rPr>
            <w:rStyle w:val="Hiperhivatkozs"/>
            <w:noProof/>
          </w:rPr>
          <w:t>1.3.4.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Conceptual markup</w:t>
        </w:r>
        <w:r w:rsidR="008017E2">
          <w:rPr>
            <w:noProof/>
            <w:webHidden/>
          </w:rPr>
          <w:tab/>
        </w:r>
        <w:r w:rsidR="008017E2">
          <w:rPr>
            <w:noProof/>
            <w:webHidden/>
          </w:rPr>
          <w:fldChar w:fldCharType="begin"/>
        </w:r>
        <w:r w:rsidR="008017E2">
          <w:rPr>
            <w:noProof/>
            <w:webHidden/>
          </w:rPr>
          <w:instrText xml:space="preserve"> PAGEREF _Toc138064338 \h </w:instrText>
        </w:r>
        <w:r w:rsidR="008017E2">
          <w:rPr>
            <w:noProof/>
            <w:webHidden/>
          </w:rPr>
        </w:r>
        <w:r w:rsidR="008017E2">
          <w:rPr>
            <w:noProof/>
            <w:webHidden/>
          </w:rPr>
          <w:fldChar w:fldCharType="separate"/>
        </w:r>
        <w:r w:rsidR="008017E2">
          <w:rPr>
            <w:noProof/>
            <w:webHidden/>
          </w:rPr>
          <w:t>12</w:t>
        </w:r>
        <w:r w:rsidR="008017E2">
          <w:rPr>
            <w:noProof/>
            <w:webHidden/>
          </w:rPr>
          <w:fldChar w:fldCharType="end"/>
        </w:r>
      </w:hyperlink>
    </w:p>
    <w:p w14:paraId="053BC4F3" w14:textId="5B9CC1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9" w:history="1">
        <w:r w:rsidR="008017E2" w:rsidRPr="00B8409F">
          <w:rPr>
            <w:rStyle w:val="Hiperhivatkozs"/>
            <w:noProof/>
          </w:rPr>
          <w:t>1.4.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The Structure of an EpiDoc Edition</w:t>
        </w:r>
        <w:r w:rsidR="008017E2">
          <w:rPr>
            <w:noProof/>
            <w:webHidden/>
          </w:rPr>
          <w:tab/>
        </w:r>
        <w:r w:rsidR="008017E2">
          <w:rPr>
            <w:noProof/>
            <w:webHidden/>
          </w:rPr>
          <w:fldChar w:fldCharType="begin"/>
        </w:r>
        <w:r w:rsidR="008017E2">
          <w:rPr>
            <w:noProof/>
            <w:webHidden/>
          </w:rPr>
          <w:instrText xml:space="preserve"> PAGEREF _Toc138064339 \h </w:instrText>
        </w:r>
        <w:r w:rsidR="008017E2">
          <w:rPr>
            <w:noProof/>
            <w:webHidden/>
          </w:rPr>
        </w:r>
        <w:r w:rsidR="008017E2">
          <w:rPr>
            <w:noProof/>
            <w:webHidden/>
          </w:rPr>
          <w:fldChar w:fldCharType="separate"/>
        </w:r>
        <w:r w:rsidR="008017E2">
          <w:rPr>
            <w:noProof/>
            <w:webHidden/>
          </w:rPr>
          <w:t>13</w:t>
        </w:r>
        <w:r w:rsidR="008017E2">
          <w:rPr>
            <w:noProof/>
            <w:webHidden/>
          </w:rPr>
          <w:fldChar w:fldCharType="end"/>
        </w:r>
      </w:hyperlink>
    </w:p>
    <w:p w14:paraId="60FF40F8" w14:textId="4966834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40" w:history="1">
        <w:r w:rsidR="008017E2" w:rsidRPr="00B8409F">
          <w:rPr>
            <w:rStyle w:val="Hiperhivatkozs"/>
            <w:noProof/>
          </w:rPr>
          <w:t>2. Marking up Intrinsic Structure in the Edition</w:t>
        </w:r>
        <w:r w:rsidR="008017E2">
          <w:rPr>
            <w:noProof/>
            <w:webHidden/>
          </w:rPr>
          <w:tab/>
        </w:r>
        <w:r w:rsidR="008017E2">
          <w:rPr>
            <w:noProof/>
            <w:webHidden/>
          </w:rPr>
          <w:fldChar w:fldCharType="begin"/>
        </w:r>
        <w:r w:rsidR="008017E2">
          <w:rPr>
            <w:noProof/>
            <w:webHidden/>
          </w:rPr>
          <w:instrText xml:space="preserve"> PAGEREF _Toc138064340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B6C47C1" w14:textId="59100EB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1" w:history="1">
        <w:r w:rsidR="008017E2" w:rsidRPr="00B8409F">
          <w:rPr>
            <w:rStyle w:val="Hiperhivatkozs"/>
            <w:noProof/>
          </w:rPr>
          <w:t>2.1. Block-level Containers for Intrinsic Structure</w:t>
        </w:r>
        <w:r w:rsidR="008017E2">
          <w:rPr>
            <w:noProof/>
            <w:webHidden/>
          </w:rPr>
          <w:tab/>
        </w:r>
        <w:r w:rsidR="008017E2">
          <w:rPr>
            <w:noProof/>
            <w:webHidden/>
          </w:rPr>
          <w:fldChar w:fldCharType="begin"/>
        </w:r>
        <w:r w:rsidR="008017E2">
          <w:rPr>
            <w:noProof/>
            <w:webHidden/>
          </w:rPr>
          <w:instrText xml:space="preserve"> PAGEREF _Toc138064341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440992E7" w14:textId="7106EF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2" w:history="1">
        <w:r w:rsidR="008017E2" w:rsidRPr="00B8409F">
          <w:rPr>
            <w:rStyle w:val="Hiperhivatkozs"/>
            <w:noProof/>
          </w:rPr>
          <w:t>2.1.1. Overview</w:t>
        </w:r>
        <w:r w:rsidR="008017E2">
          <w:rPr>
            <w:noProof/>
            <w:webHidden/>
          </w:rPr>
          <w:tab/>
        </w:r>
        <w:r w:rsidR="008017E2">
          <w:rPr>
            <w:noProof/>
            <w:webHidden/>
          </w:rPr>
          <w:fldChar w:fldCharType="begin"/>
        </w:r>
        <w:r w:rsidR="008017E2">
          <w:rPr>
            <w:noProof/>
            <w:webHidden/>
          </w:rPr>
          <w:instrText xml:space="preserve"> PAGEREF _Toc138064342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E556EF3" w14:textId="24A53C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3" w:history="1">
        <w:r w:rsidR="008017E2" w:rsidRPr="00B8409F">
          <w:rPr>
            <w:rStyle w:val="Hiperhivatkozs"/>
            <w:noProof/>
          </w:rPr>
          <w:t>2.1.2. Text segmentation interfering with container boundaries</w:t>
        </w:r>
        <w:r w:rsidR="008017E2">
          <w:rPr>
            <w:noProof/>
            <w:webHidden/>
          </w:rPr>
          <w:tab/>
        </w:r>
        <w:r w:rsidR="008017E2">
          <w:rPr>
            <w:noProof/>
            <w:webHidden/>
          </w:rPr>
          <w:fldChar w:fldCharType="begin"/>
        </w:r>
        <w:r w:rsidR="008017E2">
          <w:rPr>
            <w:noProof/>
            <w:webHidden/>
          </w:rPr>
          <w:instrText xml:space="preserve"> PAGEREF _Toc138064343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6E8E419B" w14:textId="4E7EF2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4" w:history="1">
        <w:r w:rsidR="008017E2" w:rsidRPr="00B8409F">
          <w:rPr>
            <w:rStyle w:val="Hiperhivatkozs"/>
            <w:noProof/>
          </w:rPr>
          <w:t>2.1.3. Incomplete text containers</w:t>
        </w:r>
        <w:r w:rsidR="008017E2">
          <w:rPr>
            <w:noProof/>
            <w:webHidden/>
          </w:rPr>
          <w:tab/>
        </w:r>
        <w:r w:rsidR="008017E2">
          <w:rPr>
            <w:noProof/>
            <w:webHidden/>
          </w:rPr>
          <w:fldChar w:fldCharType="begin"/>
        </w:r>
        <w:r w:rsidR="008017E2">
          <w:rPr>
            <w:noProof/>
            <w:webHidden/>
          </w:rPr>
          <w:instrText xml:space="preserve"> PAGEREF _Toc138064344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6277D5A3" w14:textId="636BA7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5" w:history="1">
        <w:r w:rsidR="008017E2" w:rsidRPr="00B8409F">
          <w:rPr>
            <w:rStyle w:val="Hiperhivatkozs"/>
            <w:noProof/>
          </w:rPr>
          <w:t>2.2. Prose Containers</w:t>
        </w:r>
        <w:r w:rsidR="008017E2">
          <w:rPr>
            <w:noProof/>
            <w:webHidden/>
          </w:rPr>
          <w:tab/>
        </w:r>
        <w:r w:rsidR="008017E2">
          <w:rPr>
            <w:noProof/>
            <w:webHidden/>
          </w:rPr>
          <w:fldChar w:fldCharType="begin"/>
        </w:r>
        <w:r w:rsidR="008017E2">
          <w:rPr>
            <w:noProof/>
            <w:webHidden/>
          </w:rPr>
          <w:instrText xml:space="preserve"> PAGEREF _Toc138064345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2A4BB1A5" w14:textId="5319D8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6" w:history="1">
        <w:r w:rsidR="008017E2" w:rsidRPr="00B8409F">
          <w:rPr>
            <w:rStyle w:val="Hiperhivatkozs"/>
            <w:noProof/>
          </w:rPr>
          <w:t>2.2.1. Paragraphs</w:t>
        </w:r>
        <w:r w:rsidR="008017E2">
          <w:rPr>
            <w:noProof/>
            <w:webHidden/>
          </w:rPr>
          <w:tab/>
        </w:r>
        <w:r w:rsidR="008017E2">
          <w:rPr>
            <w:noProof/>
            <w:webHidden/>
          </w:rPr>
          <w:fldChar w:fldCharType="begin"/>
        </w:r>
        <w:r w:rsidR="008017E2">
          <w:rPr>
            <w:noProof/>
            <w:webHidden/>
          </w:rPr>
          <w:instrText xml:space="preserve"> PAGEREF _Toc138064346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34EAE234" w14:textId="3793909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7" w:history="1">
        <w:r w:rsidR="008017E2" w:rsidRPr="00B8409F">
          <w:rPr>
            <w:rStyle w:val="Hiperhivatkozs"/>
            <w:noProof/>
          </w:rPr>
          <w:t>2.2.2. Anonymous blocks</w:t>
        </w:r>
        <w:r w:rsidR="008017E2">
          <w:rPr>
            <w:noProof/>
            <w:webHidden/>
          </w:rPr>
          <w:tab/>
        </w:r>
        <w:r w:rsidR="008017E2">
          <w:rPr>
            <w:noProof/>
            <w:webHidden/>
          </w:rPr>
          <w:fldChar w:fldCharType="begin"/>
        </w:r>
        <w:r w:rsidR="008017E2">
          <w:rPr>
            <w:noProof/>
            <w:webHidden/>
          </w:rPr>
          <w:instrText xml:space="preserve"> PAGEREF _Toc138064347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31F4C7DF" w14:textId="0EA5222A"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8" w:history="1">
        <w:r w:rsidR="008017E2" w:rsidRPr="00B8409F">
          <w:rPr>
            <w:rStyle w:val="Hiperhivatkozs"/>
            <w:noProof/>
          </w:rPr>
          <w:t>2.3. Verse Containers</w:t>
        </w:r>
        <w:r w:rsidR="008017E2">
          <w:rPr>
            <w:noProof/>
            <w:webHidden/>
          </w:rPr>
          <w:tab/>
        </w:r>
        <w:r w:rsidR="008017E2">
          <w:rPr>
            <w:noProof/>
            <w:webHidden/>
          </w:rPr>
          <w:fldChar w:fldCharType="begin"/>
        </w:r>
        <w:r w:rsidR="008017E2">
          <w:rPr>
            <w:noProof/>
            <w:webHidden/>
          </w:rPr>
          <w:instrText xml:space="preserve"> PAGEREF _Toc138064348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16A48DD5" w14:textId="12116B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9" w:history="1">
        <w:r w:rsidR="008017E2" w:rsidRPr="00B8409F">
          <w:rPr>
            <w:rStyle w:val="Hiperhivatkozs"/>
            <w:noProof/>
          </w:rPr>
          <w:t>2.3.1. Terminology and definitions</w:t>
        </w:r>
        <w:r w:rsidR="008017E2">
          <w:rPr>
            <w:noProof/>
            <w:webHidden/>
          </w:rPr>
          <w:tab/>
        </w:r>
        <w:r w:rsidR="008017E2">
          <w:rPr>
            <w:noProof/>
            <w:webHidden/>
          </w:rPr>
          <w:fldChar w:fldCharType="begin"/>
        </w:r>
        <w:r w:rsidR="008017E2">
          <w:rPr>
            <w:noProof/>
            <w:webHidden/>
          </w:rPr>
          <w:instrText xml:space="preserve"> PAGEREF _Toc138064349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41E1D35C" w14:textId="6E4BCB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0" w:history="1">
        <w:r w:rsidR="008017E2" w:rsidRPr="00B8409F">
          <w:rPr>
            <w:rStyle w:val="Hiperhivatkozs"/>
            <w:noProof/>
          </w:rPr>
          <w:t>2.3.2. Overview</w:t>
        </w:r>
        <w:r w:rsidR="008017E2">
          <w:rPr>
            <w:noProof/>
            <w:webHidden/>
          </w:rPr>
          <w:tab/>
        </w:r>
        <w:r w:rsidR="008017E2">
          <w:rPr>
            <w:noProof/>
            <w:webHidden/>
          </w:rPr>
          <w:fldChar w:fldCharType="begin"/>
        </w:r>
        <w:r w:rsidR="008017E2">
          <w:rPr>
            <w:noProof/>
            <w:webHidden/>
          </w:rPr>
          <w:instrText xml:space="preserve"> PAGEREF _Toc138064350 \h </w:instrText>
        </w:r>
        <w:r w:rsidR="008017E2">
          <w:rPr>
            <w:noProof/>
            <w:webHidden/>
          </w:rPr>
        </w:r>
        <w:r w:rsidR="008017E2">
          <w:rPr>
            <w:noProof/>
            <w:webHidden/>
          </w:rPr>
          <w:fldChar w:fldCharType="separate"/>
        </w:r>
        <w:r w:rsidR="008017E2">
          <w:rPr>
            <w:noProof/>
            <w:webHidden/>
          </w:rPr>
          <w:t>19</w:t>
        </w:r>
        <w:r w:rsidR="008017E2">
          <w:rPr>
            <w:noProof/>
            <w:webHidden/>
          </w:rPr>
          <w:fldChar w:fldCharType="end"/>
        </w:r>
      </w:hyperlink>
    </w:p>
    <w:p w14:paraId="0F7645FE" w14:textId="4E3491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1" w:history="1">
        <w:r w:rsidR="008017E2" w:rsidRPr="00B8409F">
          <w:rPr>
            <w:rStyle w:val="Hiperhivatkozs"/>
            <w:noProof/>
          </w:rPr>
          <w:t>2.3.3. Numbering stanzas</w:t>
        </w:r>
        <w:r w:rsidR="008017E2">
          <w:rPr>
            <w:noProof/>
            <w:webHidden/>
          </w:rPr>
          <w:tab/>
        </w:r>
        <w:r w:rsidR="008017E2">
          <w:rPr>
            <w:noProof/>
            <w:webHidden/>
          </w:rPr>
          <w:fldChar w:fldCharType="begin"/>
        </w:r>
        <w:r w:rsidR="008017E2">
          <w:rPr>
            <w:noProof/>
            <w:webHidden/>
          </w:rPr>
          <w:instrText xml:space="preserve"> PAGEREF _Toc138064351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4767E562" w14:textId="61248E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2" w:history="1">
        <w:r w:rsidR="008017E2" w:rsidRPr="00B8409F">
          <w:rPr>
            <w:rStyle w:val="Hiperhivatkozs"/>
            <w:noProof/>
          </w:rPr>
          <w:t>2.3.4. Encoding metre for stanzas</w:t>
        </w:r>
        <w:r w:rsidR="008017E2">
          <w:rPr>
            <w:noProof/>
            <w:webHidden/>
          </w:rPr>
          <w:tab/>
        </w:r>
        <w:r w:rsidR="008017E2">
          <w:rPr>
            <w:noProof/>
            <w:webHidden/>
          </w:rPr>
          <w:fldChar w:fldCharType="begin"/>
        </w:r>
        <w:r w:rsidR="008017E2">
          <w:rPr>
            <w:noProof/>
            <w:webHidden/>
          </w:rPr>
          <w:instrText xml:space="preserve"> PAGEREF _Toc138064352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77D7BEB5" w14:textId="7DD81DD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3" w:history="1">
        <w:r w:rsidR="008017E2" w:rsidRPr="00B8409F">
          <w:rPr>
            <w:rStyle w:val="Hiperhivatkozs"/>
            <w:noProof/>
          </w:rPr>
          <w:t>2.3.5. Encoding metre for individual lines</w:t>
        </w:r>
        <w:r w:rsidR="008017E2">
          <w:rPr>
            <w:noProof/>
            <w:webHidden/>
          </w:rPr>
          <w:tab/>
        </w:r>
        <w:r w:rsidR="008017E2">
          <w:rPr>
            <w:noProof/>
            <w:webHidden/>
          </w:rPr>
          <w:fldChar w:fldCharType="begin"/>
        </w:r>
        <w:r w:rsidR="008017E2">
          <w:rPr>
            <w:noProof/>
            <w:webHidden/>
          </w:rPr>
          <w:instrText xml:space="preserve"> PAGEREF _Toc138064353 \h </w:instrText>
        </w:r>
        <w:r w:rsidR="008017E2">
          <w:rPr>
            <w:noProof/>
            <w:webHidden/>
          </w:rPr>
        </w:r>
        <w:r w:rsidR="008017E2">
          <w:rPr>
            <w:noProof/>
            <w:webHidden/>
          </w:rPr>
          <w:fldChar w:fldCharType="separate"/>
        </w:r>
        <w:r w:rsidR="008017E2">
          <w:rPr>
            <w:noProof/>
            <w:webHidden/>
          </w:rPr>
          <w:t>21</w:t>
        </w:r>
        <w:r w:rsidR="008017E2">
          <w:rPr>
            <w:noProof/>
            <w:webHidden/>
          </w:rPr>
          <w:fldChar w:fldCharType="end"/>
        </w:r>
      </w:hyperlink>
    </w:p>
    <w:p w14:paraId="2ABC2B5A" w14:textId="65A0084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4" w:history="1">
        <w:r w:rsidR="008017E2" w:rsidRPr="00B8409F">
          <w:rPr>
            <w:rStyle w:val="Hiperhivatkozs"/>
            <w:noProof/>
          </w:rPr>
          <w:t>2.3.6. Verse lines, segmentation and enjambement</w:t>
        </w:r>
        <w:r w:rsidR="008017E2">
          <w:rPr>
            <w:noProof/>
            <w:webHidden/>
          </w:rPr>
          <w:tab/>
        </w:r>
        <w:r w:rsidR="008017E2">
          <w:rPr>
            <w:noProof/>
            <w:webHidden/>
          </w:rPr>
          <w:fldChar w:fldCharType="begin"/>
        </w:r>
        <w:r w:rsidR="008017E2">
          <w:rPr>
            <w:noProof/>
            <w:webHidden/>
          </w:rPr>
          <w:instrText xml:space="preserve"> PAGEREF _Toc138064354 \h </w:instrText>
        </w:r>
        <w:r w:rsidR="008017E2">
          <w:rPr>
            <w:noProof/>
            <w:webHidden/>
          </w:rPr>
        </w:r>
        <w:r w:rsidR="008017E2">
          <w:rPr>
            <w:noProof/>
            <w:webHidden/>
          </w:rPr>
          <w:fldChar w:fldCharType="separate"/>
        </w:r>
        <w:r w:rsidR="008017E2">
          <w:rPr>
            <w:noProof/>
            <w:webHidden/>
          </w:rPr>
          <w:t>22</w:t>
        </w:r>
        <w:r w:rsidR="008017E2">
          <w:rPr>
            <w:noProof/>
            <w:webHidden/>
          </w:rPr>
          <w:fldChar w:fldCharType="end"/>
        </w:r>
      </w:hyperlink>
    </w:p>
    <w:p w14:paraId="0FD7F071" w14:textId="69EADD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5" w:history="1">
        <w:r w:rsidR="008017E2" w:rsidRPr="00B8409F">
          <w:rPr>
            <w:rStyle w:val="Hiperhivatkozs"/>
            <w:noProof/>
          </w:rPr>
          <w:t>2.3.7. Verse markup versus other markup</w:t>
        </w:r>
        <w:r w:rsidR="008017E2">
          <w:rPr>
            <w:noProof/>
            <w:webHidden/>
          </w:rPr>
          <w:tab/>
        </w:r>
        <w:r w:rsidR="008017E2">
          <w:rPr>
            <w:noProof/>
            <w:webHidden/>
          </w:rPr>
          <w:fldChar w:fldCharType="begin"/>
        </w:r>
        <w:r w:rsidR="008017E2">
          <w:rPr>
            <w:noProof/>
            <w:webHidden/>
          </w:rPr>
          <w:instrText xml:space="preserve"> PAGEREF _Toc138064355 \h </w:instrText>
        </w:r>
        <w:r w:rsidR="008017E2">
          <w:rPr>
            <w:noProof/>
            <w:webHidden/>
          </w:rPr>
        </w:r>
        <w:r w:rsidR="008017E2">
          <w:rPr>
            <w:noProof/>
            <w:webHidden/>
          </w:rPr>
          <w:fldChar w:fldCharType="separate"/>
        </w:r>
        <w:r w:rsidR="008017E2">
          <w:rPr>
            <w:noProof/>
            <w:webHidden/>
          </w:rPr>
          <w:t>23</w:t>
        </w:r>
        <w:r w:rsidR="008017E2">
          <w:rPr>
            <w:noProof/>
            <w:webHidden/>
          </w:rPr>
          <w:fldChar w:fldCharType="end"/>
        </w:r>
      </w:hyperlink>
    </w:p>
    <w:p w14:paraId="6A2FE33C" w14:textId="31AED7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6" w:history="1">
        <w:r w:rsidR="008017E2" w:rsidRPr="00B8409F">
          <w:rPr>
            <w:rStyle w:val="Hiperhivatkozs"/>
            <w:noProof/>
          </w:rPr>
          <w:t>2.3.8. Marking up structure in lacunose verse</w:t>
        </w:r>
        <w:r w:rsidR="008017E2">
          <w:rPr>
            <w:noProof/>
            <w:webHidden/>
          </w:rPr>
          <w:tab/>
        </w:r>
        <w:r w:rsidR="008017E2">
          <w:rPr>
            <w:noProof/>
            <w:webHidden/>
          </w:rPr>
          <w:fldChar w:fldCharType="begin"/>
        </w:r>
        <w:r w:rsidR="008017E2">
          <w:rPr>
            <w:noProof/>
            <w:webHidden/>
          </w:rPr>
          <w:instrText xml:space="preserve"> PAGEREF _Toc138064356 \h </w:instrText>
        </w:r>
        <w:r w:rsidR="008017E2">
          <w:rPr>
            <w:noProof/>
            <w:webHidden/>
          </w:rPr>
        </w:r>
        <w:r w:rsidR="008017E2">
          <w:rPr>
            <w:noProof/>
            <w:webHidden/>
          </w:rPr>
          <w:fldChar w:fldCharType="separate"/>
        </w:r>
        <w:r w:rsidR="008017E2">
          <w:rPr>
            <w:noProof/>
            <w:webHidden/>
          </w:rPr>
          <w:t>24</w:t>
        </w:r>
        <w:r w:rsidR="008017E2">
          <w:rPr>
            <w:noProof/>
            <w:webHidden/>
          </w:rPr>
          <w:fldChar w:fldCharType="end"/>
        </w:r>
      </w:hyperlink>
    </w:p>
    <w:p w14:paraId="4A2D59E0" w14:textId="2C73BA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7" w:history="1">
        <w:r w:rsidR="008017E2" w:rsidRPr="00B8409F">
          <w:rPr>
            <w:rStyle w:val="Hiperhivatkozs"/>
            <w:noProof/>
          </w:rPr>
          <w:t>2.3.9. Markup examples for verse</w:t>
        </w:r>
        <w:r w:rsidR="008017E2">
          <w:rPr>
            <w:noProof/>
            <w:webHidden/>
          </w:rPr>
          <w:tab/>
        </w:r>
        <w:r w:rsidR="008017E2">
          <w:rPr>
            <w:noProof/>
            <w:webHidden/>
          </w:rPr>
          <w:fldChar w:fldCharType="begin"/>
        </w:r>
        <w:r w:rsidR="008017E2">
          <w:rPr>
            <w:noProof/>
            <w:webHidden/>
          </w:rPr>
          <w:instrText xml:space="preserve"> PAGEREF _Toc138064357 \h </w:instrText>
        </w:r>
        <w:r w:rsidR="008017E2">
          <w:rPr>
            <w:noProof/>
            <w:webHidden/>
          </w:rPr>
        </w:r>
        <w:r w:rsidR="008017E2">
          <w:rPr>
            <w:noProof/>
            <w:webHidden/>
          </w:rPr>
          <w:fldChar w:fldCharType="separate"/>
        </w:r>
        <w:r w:rsidR="008017E2">
          <w:rPr>
            <w:noProof/>
            <w:webHidden/>
          </w:rPr>
          <w:t>25</w:t>
        </w:r>
        <w:r w:rsidR="008017E2">
          <w:rPr>
            <w:noProof/>
            <w:webHidden/>
          </w:rPr>
          <w:fldChar w:fldCharType="end"/>
        </w:r>
      </w:hyperlink>
    </w:p>
    <w:p w14:paraId="48DDC17D" w14:textId="08766A6F"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58" w:history="1">
        <w:r w:rsidR="008017E2" w:rsidRPr="00B8409F">
          <w:rPr>
            <w:rStyle w:val="Hiperhivatkozs"/>
            <w:noProof/>
          </w:rPr>
          <w:t>3. Marking up Extrinsic Structure in the Edition</w:t>
        </w:r>
        <w:r w:rsidR="008017E2">
          <w:rPr>
            <w:noProof/>
            <w:webHidden/>
          </w:rPr>
          <w:tab/>
        </w:r>
        <w:r w:rsidR="008017E2">
          <w:rPr>
            <w:noProof/>
            <w:webHidden/>
          </w:rPr>
          <w:fldChar w:fldCharType="begin"/>
        </w:r>
        <w:r w:rsidR="008017E2">
          <w:rPr>
            <w:noProof/>
            <w:webHidden/>
          </w:rPr>
          <w:instrText xml:space="preserve"> PAGEREF _Toc138064358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7E54AD73" w14:textId="6A01EBF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59" w:history="1">
        <w:r w:rsidR="008017E2" w:rsidRPr="00B8409F">
          <w:rPr>
            <w:rStyle w:val="Hiperhivatkozs"/>
            <w:noProof/>
          </w:rPr>
          <w:t>3.1. Overview</w:t>
        </w:r>
        <w:r w:rsidR="008017E2">
          <w:rPr>
            <w:noProof/>
            <w:webHidden/>
          </w:rPr>
          <w:tab/>
        </w:r>
        <w:r w:rsidR="008017E2">
          <w:rPr>
            <w:noProof/>
            <w:webHidden/>
          </w:rPr>
          <w:fldChar w:fldCharType="begin"/>
        </w:r>
        <w:r w:rsidR="008017E2">
          <w:rPr>
            <w:noProof/>
            <w:webHidden/>
          </w:rPr>
          <w:instrText xml:space="preserve"> PAGEREF _Toc138064359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118F1B34" w14:textId="342706E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0" w:history="1">
        <w:r w:rsidR="008017E2" w:rsidRPr="00B8409F">
          <w:rPr>
            <w:rStyle w:val="Hiperhivatkozs"/>
            <w:noProof/>
          </w:rPr>
          <w:t>3.2. Physical Lines</w:t>
        </w:r>
        <w:r w:rsidR="008017E2">
          <w:rPr>
            <w:noProof/>
            <w:webHidden/>
          </w:rPr>
          <w:tab/>
        </w:r>
        <w:r w:rsidR="008017E2">
          <w:rPr>
            <w:noProof/>
            <w:webHidden/>
          </w:rPr>
          <w:fldChar w:fldCharType="begin"/>
        </w:r>
        <w:r w:rsidR="008017E2">
          <w:rPr>
            <w:noProof/>
            <w:webHidden/>
          </w:rPr>
          <w:instrText xml:space="preserve"> PAGEREF _Toc138064360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3A134846" w14:textId="498C8E8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1" w:history="1">
        <w:r w:rsidR="008017E2" w:rsidRPr="00B8409F">
          <w:rPr>
            <w:rStyle w:val="Hiperhivatkozs"/>
            <w:noProof/>
          </w:rPr>
          <w:t>3.2.1. Marking up line beginnings</w:t>
        </w:r>
        <w:r w:rsidR="008017E2">
          <w:rPr>
            <w:noProof/>
            <w:webHidden/>
          </w:rPr>
          <w:tab/>
        </w:r>
        <w:r w:rsidR="008017E2">
          <w:rPr>
            <w:noProof/>
            <w:webHidden/>
          </w:rPr>
          <w:fldChar w:fldCharType="begin"/>
        </w:r>
        <w:r w:rsidR="008017E2">
          <w:rPr>
            <w:noProof/>
            <w:webHidden/>
          </w:rPr>
          <w:instrText xml:space="preserve"> PAGEREF _Toc138064361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10C8699E" w14:textId="7BBED9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2" w:history="1">
        <w:r w:rsidR="008017E2" w:rsidRPr="00B8409F">
          <w:rPr>
            <w:rStyle w:val="Hiperhivatkozs"/>
            <w:noProof/>
          </w:rPr>
          <w:t>3.2.2. Numbering lines</w:t>
        </w:r>
        <w:r w:rsidR="008017E2">
          <w:rPr>
            <w:noProof/>
            <w:webHidden/>
          </w:rPr>
          <w:tab/>
        </w:r>
        <w:r w:rsidR="008017E2">
          <w:rPr>
            <w:noProof/>
            <w:webHidden/>
          </w:rPr>
          <w:fldChar w:fldCharType="begin"/>
        </w:r>
        <w:r w:rsidR="008017E2">
          <w:rPr>
            <w:noProof/>
            <w:webHidden/>
          </w:rPr>
          <w:instrText xml:space="preserve"> PAGEREF _Toc138064362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7388911C" w14:textId="7759F2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3" w:history="1">
        <w:r w:rsidR="008017E2" w:rsidRPr="00B8409F">
          <w:rPr>
            <w:rStyle w:val="Hiperhivatkozs"/>
            <w:noProof/>
          </w:rPr>
          <w:t>3.2.3. Placement of line beginnings</w:t>
        </w:r>
        <w:r w:rsidR="008017E2">
          <w:rPr>
            <w:noProof/>
            <w:webHidden/>
          </w:rPr>
          <w:tab/>
        </w:r>
        <w:r w:rsidR="008017E2">
          <w:rPr>
            <w:noProof/>
            <w:webHidden/>
          </w:rPr>
          <w:fldChar w:fldCharType="begin"/>
        </w:r>
        <w:r w:rsidR="008017E2">
          <w:rPr>
            <w:noProof/>
            <w:webHidden/>
          </w:rPr>
          <w:instrText xml:space="preserve"> PAGEREF _Toc138064363 \h </w:instrText>
        </w:r>
        <w:r w:rsidR="008017E2">
          <w:rPr>
            <w:noProof/>
            <w:webHidden/>
          </w:rPr>
        </w:r>
        <w:r w:rsidR="008017E2">
          <w:rPr>
            <w:noProof/>
            <w:webHidden/>
          </w:rPr>
          <w:fldChar w:fldCharType="separate"/>
        </w:r>
        <w:r w:rsidR="008017E2">
          <w:rPr>
            <w:noProof/>
            <w:webHidden/>
          </w:rPr>
          <w:t>28</w:t>
        </w:r>
        <w:r w:rsidR="008017E2">
          <w:rPr>
            <w:noProof/>
            <w:webHidden/>
          </w:rPr>
          <w:fldChar w:fldCharType="end"/>
        </w:r>
      </w:hyperlink>
    </w:p>
    <w:p w14:paraId="5933E0A6" w14:textId="3EBD07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4" w:history="1">
        <w:r w:rsidR="008017E2" w:rsidRPr="00B8409F">
          <w:rPr>
            <w:rStyle w:val="Hiperhivatkozs"/>
            <w:noProof/>
          </w:rPr>
          <w:t>3.2.4. Line beginnings interrupting words</w:t>
        </w:r>
        <w:r w:rsidR="008017E2">
          <w:rPr>
            <w:noProof/>
            <w:webHidden/>
          </w:rPr>
          <w:tab/>
        </w:r>
        <w:r w:rsidR="008017E2">
          <w:rPr>
            <w:noProof/>
            <w:webHidden/>
          </w:rPr>
          <w:fldChar w:fldCharType="begin"/>
        </w:r>
        <w:r w:rsidR="008017E2">
          <w:rPr>
            <w:noProof/>
            <w:webHidden/>
          </w:rPr>
          <w:instrText xml:space="preserve"> PAGEREF _Toc138064364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363E1559" w14:textId="5DDB3F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5" w:history="1">
        <w:r w:rsidR="008017E2" w:rsidRPr="00B8409F">
          <w:rPr>
            <w:rStyle w:val="Hiperhivatkozs"/>
            <w:noProof/>
          </w:rPr>
          <w:t>3.3. Not-quite Partitions</w:t>
        </w:r>
        <w:r w:rsidR="008017E2">
          <w:rPr>
            <w:noProof/>
            <w:webHidden/>
          </w:rPr>
          <w:tab/>
        </w:r>
        <w:r w:rsidR="008017E2">
          <w:rPr>
            <w:noProof/>
            <w:webHidden/>
          </w:rPr>
          <w:fldChar w:fldCharType="begin"/>
        </w:r>
        <w:r w:rsidR="008017E2">
          <w:rPr>
            <w:noProof/>
            <w:webHidden/>
          </w:rPr>
          <w:instrText xml:space="preserve"> PAGEREF _Toc138064365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06C5D765" w14:textId="6F77B67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6" w:history="1">
        <w:r w:rsidR="008017E2" w:rsidRPr="00B8409F">
          <w:rPr>
            <w:rStyle w:val="Hiperhivatkozs"/>
            <w:noProof/>
          </w:rPr>
          <w:t>3.3.1. Stuff in margins</w:t>
        </w:r>
        <w:r w:rsidR="008017E2">
          <w:rPr>
            <w:noProof/>
            <w:webHidden/>
          </w:rPr>
          <w:tab/>
        </w:r>
        <w:r w:rsidR="008017E2">
          <w:rPr>
            <w:noProof/>
            <w:webHidden/>
          </w:rPr>
          <w:fldChar w:fldCharType="begin"/>
        </w:r>
        <w:r w:rsidR="008017E2">
          <w:rPr>
            <w:noProof/>
            <w:webHidden/>
          </w:rPr>
          <w:instrText xml:space="preserve"> PAGEREF _Toc138064366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6EE4EBEB" w14:textId="5F5109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7" w:history="1">
        <w:r w:rsidR="008017E2" w:rsidRPr="00B8409F">
          <w:rPr>
            <w:rStyle w:val="Hiperhivatkozs"/>
            <w:noProof/>
          </w:rPr>
          <w:t>3.3.2. Sectioning with space</w:t>
        </w:r>
        <w:r w:rsidR="008017E2">
          <w:rPr>
            <w:noProof/>
            <w:webHidden/>
          </w:rPr>
          <w:tab/>
        </w:r>
        <w:r w:rsidR="008017E2">
          <w:rPr>
            <w:noProof/>
            <w:webHidden/>
          </w:rPr>
          <w:fldChar w:fldCharType="begin"/>
        </w:r>
        <w:r w:rsidR="008017E2">
          <w:rPr>
            <w:noProof/>
            <w:webHidden/>
          </w:rPr>
          <w:instrText xml:space="preserve"> PAGEREF _Toc138064367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5F3B9958" w14:textId="2031F67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8" w:history="1">
        <w:r w:rsidR="008017E2" w:rsidRPr="00B8409F">
          <w:rPr>
            <w:rStyle w:val="Hiperhivatkozs"/>
            <w:noProof/>
          </w:rPr>
          <w:t>3.3.3. Spatially offset opening sections (incipits)</w:t>
        </w:r>
        <w:r w:rsidR="008017E2">
          <w:rPr>
            <w:noProof/>
            <w:webHidden/>
          </w:rPr>
          <w:tab/>
        </w:r>
        <w:r w:rsidR="008017E2">
          <w:rPr>
            <w:noProof/>
            <w:webHidden/>
          </w:rPr>
          <w:fldChar w:fldCharType="begin"/>
        </w:r>
        <w:r w:rsidR="008017E2">
          <w:rPr>
            <w:noProof/>
            <w:webHidden/>
          </w:rPr>
          <w:instrText xml:space="preserve"> PAGEREF _Toc138064368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0C76B24B" w14:textId="6D1FD1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9" w:history="1">
        <w:r w:rsidR="008017E2" w:rsidRPr="00B8409F">
          <w:rPr>
            <w:rStyle w:val="Hiperhivatkozs"/>
            <w:noProof/>
          </w:rPr>
          <w:t>3.3.4. Spatially offset closing lines (colophons)</w:t>
        </w:r>
        <w:r w:rsidR="008017E2">
          <w:rPr>
            <w:noProof/>
            <w:webHidden/>
          </w:rPr>
          <w:tab/>
        </w:r>
        <w:r w:rsidR="008017E2">
          <w:rPr>
            <w:noProof/>
            <w:webHidden/>
          </w:rPr>
          <w:fldChar w:fldCharType="begin"/>
        </w:r>
        <w:r w:rsidR="008017E2">
          <w:rPr>
            <w:noProof/>
            <w:webHidden/>
          </w:rPr>
          <w:instrText xml:space="preserve"> PAGEREF _Toc138064369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40A29B3F" w14:textId="3FCFACD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0" w:history="1">
        <w:r w:rsidR="008017E2" w:rsidRPr="00B8409F">
          <w:rPr>
            <w:rStyle w:val="Hiperhivatkozs"/>
            <w:noProof/>
          </w:rPr>
          <w:t>3.3.5. Pagination or foliation: “forme work”</w:t>
        </w:r>
        <w:r w:rsidR="008017E2">
          <w:rPr>
            <w:noProof/>
            <w:webHidden/>
          </w:rPr>
          <w:tab/>
        </w:r>
        <w:r w:rsidR="008017E2">
          <w:rPr>
            <w:noProof/>
            <w:webHidden/>
          </w:rPr>
          <w:fldChar w:fldCharType="begin"/>
        </w:r>
        <w:r w:rsidR="008017E2">
          <w:rPr>
            <w:noProof/>
            <w:webHidden/>
          </w:rPr>
          <w:instrText xml:space="preserve"> PAGEREF _Toc138064370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392A9BF9" w14:textId="1947FD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1" w:history="1">
        <w:r w:rsidR="008017E2" w:rsidRPr="00B8409F">
          <w:rPr>
            <w:rStyle w:val="Hiperhivatkozs"/>
            <w:noProof/>
          </w:rPr>
          <w:t>3.4. Boxlike Partitions: Self-contained Zones</w:t>
        </w:r>
        <w:r w:rsidR="008017E2">
          <w:rPr>
            <w:noProof/>
            <w:webHidden/>
          </w:rPr>
          <w:tab/>
        </w:r>
        <w:r w:rsidR="008017E2">
          <w:rPr>
            <w:noProof/>
            <w:webHidden/>
          </w:rPr>
          <w:fldChar w:fldCharType="begin"/>
        </w:r>
        <w:r w:rsidR="008017E2">
          <w:rPr>
            <w:noProof/>
            <w:webHidden/>
          </w:rPr>
          <w:instrText xml:space="preserve"> PAGEREF _Toc138064371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32AE825D" w14:textId="218DC4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2" w:history="1">
        <w:r w:rsidR="008017E2" w:rsidRPr="00B8409F">
          <w:rPr>
            <w:rStyle w:val="Hiperhivatkozs"/>
            <w:noProof/>
          </w:rPr>
          <w:t>3.4.1. Overview</w:t>
        </w:r>
        <w:r w:rsidR="008017E2">
          <w:rPr>
            <w:noProof/>
            <w:webHidden/>
          </w:rPr>
          <w:tab/>
        </w:r>
        <w:r w:rsidR="008017E2">
          <w:rPr>
            <w:noProof/>
            <w:webHidden/>
          </w:rPr>
          <w:fldChar w:fldCharType="begin"/>
        </w:r>
        <w:r w:rsidR="008017E2">
          <w:rPr>
            <w:noProof/>
            <w:webHidden/>
          </w:rPr>
          <w:instrText xml:space="preserve"> PAGEREF _Toc138064372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6BCBFAA1" w14:textId="42E5FCE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3" w:history="1">
        <w:r w:rsidR="008017E2" w:rsidRPr="00B8409F">
          <w:rPr>
            <w:rStyle w:val="Hiperhivatkozs"/>
            <w:noProof/>
          </w:rPr>
          <w:t>3.4.2. Encoding boxlike partitions</w:t>
        </w:r>
        <w:r w:rsidR="008017E2">
          <w:rPr>
            <w:noProof/>
            <w:webHidden/>
          </w:rPr>
          <w:tab/>
        </w:r>
        <w:r w:rsidR="008017E2">
          <w:rPr>
            <w:noProof/>
            <w:webHidden/>
          </w:rPr>
          <w:fldChar w:fldCharType="begin"/>
        </w:r>
        <w:r w:rsidR="008017E2">
          <w:rPr>
            <w:noProof/>
            <w:webHidden/>
          </w:rPr>
          <w:instrText xml:space="preserve"> PAGEREF _Toc138064373 \h </w:instrText>
        </w:r>
        <w:r w:rsidR="008017E2">
          <w:rPr>
            <w:noProof/>
            <w:webHidden/>
          </w:rPr>
        </w:r>
        <w:r w:rsidR="008017E2">
          <w:rPr>
            <w:noProof/>
            <w:webHidden/>
          </w:rPr>
          <w:fldChar w:fldCharType="separate"/>
        </w:r>
        <w:r w:rsidR="008017E2">
          <w:rPr>
            <w:noProof/>
            <w:webHidden/>
          </w:rPr>
          <w:t>33</w:t>
        </w:r>
        <w:r w:rsidR="008017E2">
          <w:rPr>
            <w:noProof/>
            <w:webHidden/>
          </w:rPr>
          <w:fldChar w:fldCharType="end"/>
        </w:r>
      </w:hyperlink>
    </w:p>
    <w:p w14:paraId="0B5AF252" w14:textId="1E196A4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4" w:history="1">
        <w:r w:rsidR="008017E2" w:rsidRPr="00B8409F">
          <w:rPr>
            <w:rStyle w:val="Hiperhivatkozs"/>
            <w:noProof/>
          </w:rPr>
          <w:t>3.4.3. Textpart identification: subtype, number and headers</w:t>
        </w:r>
        <w:r w:rsidR="008017E2">
          <w:rPr>
            <w:noProof/>
            <w:webHidden/>
          </w:rPr>
          <w:tab/>
        </w:r>
        <w:r w:rsidR="008017E2">
          <w:rPr>
            <w:noProof/>
            <w:webHidden/>
          </w:rPr>
          <w:fldChar w:fldCharType="begin"/>
        </w:r>
        <w:r w:rsidR="008017E2">
          <w:rPr>
            <w:noProof/>
            <w:webHidden/>
          </w:rPr>
          <w:instrText xml:space="preserve"> PAGEREF _Toc138064374 \h </w:instrText>
        </w:r>
        <w:r w:rsidR="008017E2">
          <w:rPr>
            <w:noProof/>
            <w:webHidden/>
          </w:rPr>
        </w:r>
        <w:r w:rsidR="008017E2">
          <w:rPr>
            <w:noProof/>
            <w:webHidden/>
          </w:rPr>
          <w:fldChar w:fldCharType="separate"/>
        </w:r>
        <w:r w:rsidR="008017E2">
          <w:rPr>
            <w:noProof/>
            <w:webHidden/>
          </w:rPr>
          <w:t>34</w:t>
        </w:r>
        <w:r w:rsidR="008017E2">
          <w:rPr>
            <w:noProof/>
            <w:webHidden/>
          </w:rPr>
          <w:fldChar w:fldCharType="end"/>
        </w:r>
      </w:hyperlink>
    </w:p>
    <w:p w14:paraId="3B0EE2C5" w14:textId="620F83C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5" w:history="1">
        <w:r w:rsidR="008017E2" w:rsidRPr="00B8409F">
          <w:rPr>
            <w:rStyle w:val="Hiperhivatkozs"/>
            <w:noProof/>
          </w:rPr>
          <w:t>3.4.4. Numbered elements in textparts</w:t>
        </w:r>
        <w:r w:rsidR="008017E2">
          <w:rPr>
            <w:noProof/>
            <w:webHidden/>
          </w:rPr>
          <w:tab/>
        </w:r>
        <w:r w:rsidR="008017E2">
          <w:rPr>
            <w:noProof/>
            <w:webHidden/>
          </w:rPr>
          <w:fldChar w:fldCharType="begin"/>
        </w:r>
        <w:r w:rsidR="008017E2">
          <w:rPr>
            <w:noProof/>
            <w:webHidden/>
          </w:rPr>
          <w:instrText xml:space="preserve"> PAGEREF _Toc138064375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451E7522" w14:textId="46012B2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6" w:history="1">
        <w:r w:rsidR="008017E2" w:rsidRPr="00B8409F">
          <w:rPr>
            <w:rStyle w:val="Hiperhivatkozs"/>
            <w:noProof/>
          </w:rPr>
          <w:t>3.4.5. Full markup example for boxlike partitions</w:t>
        </w:r>
        <w:r w:rsidR="008017E2">
          <w:rPr>
            <w:noProof/>
            <w:webHidden/>
          </w:rPr>
          <w:tab/>
        </w:r>
        <w:r w:rsidR="008017E2">
          <w:rPr>
            <w:noProof/>
            <w:webHidden/>
          </w:rPr>
          <w:fldChar w:fldCharType="begin"/>
        </w:r>
        <w:r w:rsidR="008017E2">
          <w:rPr>
            <w:noProof/>
            <w:webHidden/>
          </w:rPr>
          <w:instrText xml:space="preserve"> PAGEREF _Toc138064376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3C8083D3" w14:textId="4647E49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7" w:history="1">
        <w:r w:rsidR="008017E2" w:rsidRPr="00B8409F">
          <w:rPr>
            <w:rStyle w:val="Hiperhivatkozs"/>
            <w:noProof/>
          </w:rPr>
          <w:t>3.5. Pagelike Partitions: Text Flows through Successive Zones</w:t>
        </w:r>
        <w:r w:rsidR="008017E2">
          <w:rPr>
            <w:noProof/>
            <w:webHidden/>
          </w:rPr>
          <w:tab/>
        </w:r>
        <w:r w:rsidR="008017E2">
          <w:rPr>
            <w:noProof/>
            <w:webHidden/>
          </w:rPr>
          <w:fldChar w:fldCharType="begin"/>
        </w:r>
        <w:r w:rsidR="008017E2">
          <w:rPr>
            <w:noProof/>
            <w:webHidden/>
          </w:rPr>
          <w:instrText xml:space="preserve"> PAGEREF _Toc138064377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294E13C4" w14:textId="0C736C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8" w:history="1">
        <w:r w:rsidR="008017E2" w:rsidRPr="00B8409F">
          <w:rPr>
            <w:rStyle w:val="Hiperhivatkozs"/>
            <w:noProof/>
          </w:rPr>
          <w:t>3.5.1. Overview</w:t>
        </w:r>
        <w:r w:rsidR="008017E2">
          <w:rPr>
            <w:noProof/>
            <w:webHidden/>
          </w:rPr>
          <w:tab/>
        </w:r>
        <w:r w:rsidR="008017E2">
          <w:rPr>
            <w:noProof/>
            <w:webHidden/>
          </w:rPr>
          <w:fldChar w:fldCharType="begin"/>
        </w:r>
        <w:r w:rsidR="008017E2">
          <w:rPr>
            <w:noProof/>
            <w:webHidden/>
          </w:rPr>
          <w:instrText xml:space="preserve"> PAGEREF _Toc138064378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3358FF13" w14:textId="0646BAB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9" w:history="1">
        <w:r w:rsidR="008017E2" w:rsidRPr="00B8409F">
          <w:rPr>
            <w:rStyle w:val="Hiperhivatkozs"/>
            <w:noProof/>
          </w:rPr>
          <w:t>3.5.2. Genuine pages</w:t>
        </w:r>
        <w:r w:rsidR="008017E2">
          <w:rPr>
            <w:noProof/>
            <w:webHidden/>
          </w:rPr>
          <w:tab/>
        </w:r>
        <w:r w:rsidR="008017E2">
          <w:rPr>
            <w:noProof/>
            <w:webHidden/>
          </w:rPr>
          <w:fldChar w:fldCharType="begin"/>
        </w:r>
        <w:r w:rsidR="008017E2">
          <w:rPr>
            <w:noProof/>
            <w:webHidden/>
          </w:rPr>
          <w:instrText xml:space="preserve"> PAGEREF _Toc138064379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783E5091" w14:textId="76702E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0" w:history="1">
        <w:r w:rsidR="008017E2" w:rsidRPr="00B8409F">
          <w:rPr>
            <w:rStyle w:val="Hiperhivatkozs"/>
            <w:noProof/>
          </w:rPr>
          <w:t>3.5.3. Other pagelike zones</w:t>
        </w:r>
        <w:r w:rsidR="008017E2">
          <w:rPr>
            <w:noProof/>
            <w:webHidden/>
          </w:rPr>
          <w:tab/>
        </w:r>
        <w:r w:rsidR="008017E2">
          <w:rPr>
            <w:noProof/>
            <w:webHidden/>
          </w:rPr>
          <w:fldChar w:fldCharType="begin"/>
        </w:r>
        <w:r w:rsidR="008017E2">
          <w:rPr>
            <w:noProof/>
            <w:webHidden/>
          </w:rPr>
          <w:instrText xml:space="preserve"> PAGEREF _Toc138064380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09A5D49F" w14:textId="383CECA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1" w:history="1">
        <w:r w:rsidR="008017E2" w:rsidRPr="00B8409F">
          <w:rPr>
            <w:rStyle w:val="Hiperhivatkozs"/>
            <w:noProof/>
          </w:rPr>
          <w:t>3.5.4. Zone identification: unit, number and label</w:t>
        </w:r>
        <w:r w:rsidR="008017E2">
          <w:rPr>
            <w:noProof/>
            <w:webHidden/>
          </w:rPr>
          <w:tab/>
        </w:r>
        <w:r w:rsidR="008017E2">
          <w:rPr>
            <w:noProof/>
            <w:webHidden/>
          </w:rPr>
          <w:fldChar w:fldCharType="begin"/>
        </w:r>
        <w:r w:rsidR="008017E2">
          <w:rPr>
            <w:noProof/>
            <w:webHidden/>
          </w:rPr>
          <w:instrText xml:space="preserve"> PAGEREF _Toc138064381 \h </w:instrText>
        </w:r>
        <w:r w:rsidR="008017E2">
          <w:rPr>
            <w:noProof/>
            <w:webHidden/>
          </w:rPr>
        </w:r>
        <w:r w:rsidR="008017E2">
          <w:rPr>
            <w:noProof/>
            <w:webHidden/>
          </w:rPr>
          <w:fldChar w:fldCharType="separate"/>
        </w:r>
        <w:r w:rsidR="008017E2">
          <w:rPr>
            <w:noProof/>
            <w:webHidden/>
          </w:rPr>
          <w:t>39</w:t>
        </w:r>
        <w:r w:rsidR="008017E2">
          <w:rPr>
            <w:noProof/>
            <w:webHidden/>
          </w:rPr>
          <w:fldChar w:fldCharType="end"/>
        </w:r>
      </w:hyperlink>
    </w:p>
    <w:p w14:paraId="39DA9AAC" w14:textId="512A123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2" w:history="1">
        <w:r w:rsidR="008017E2" w:rsidRPr="00B8409F">
          <w:rPr>
            <w:rStyle w:val="Hiperhivatkozs"/>
            <w:noProof/>
          </w:rPr>
          <w:t>3.5.5. Placement of page and zone beginnings</w:t>
        </w:r>
        <w:r w:rsidR="008017E2">
          <w:rPr>
            <w:noProof/>
            <w:webHidden/>
          </w:rPr>
          <w:tab/>
        </w:r>
        <w:r w:rsidR="008017E2">
          <w:rPr>
            <w:noProof/>
            <w:webHidden/>
          </w:rPr>
          <w:fldChar w:fldCharType="begin"/>
        </w:r>
        <w:r w:rsidR="008017E2">
          <w:rPr>
            <w:noProof/>
            <w:webHidden/>
          </w:rPr>
          <w:instrText xml:space="preserve"> PAGEREF _Toc138064382 \h </w:instrText>
        </w:r>
        <w:r w:rsidR="008017E2">
          <w:rPr>
            <w:noProof/>
            <w:webHidden/>
          </w:rPr>
        </w:r>
        <w:r w:rsidR="008017E2">
          <w:rPr>
            <w:noProof/>
            <w:webHidden/>
          </w:rPr>
          <w:fldChar w:fldCharType="separate"/>
        </w:r>
        <w:r w:rsidR="008017E2">
          <w:rPr>
            <w:noProof/>
            <w:webHidden/>
          </w:rPr>
          <w:t>40</w:t>
        </w:r>
        <w:r w:rsidR="008017E2">
          <w:rPr>
            <w:noProof/>
            <w:webHidden/>
          </w:rPr>
          <w:fldChar w:fldCharType="end"/>
        </w:r>
      </w:hyperlink>
    </w:p>
    <w:p w14:paraId="126C9A32" w14:textId="5D5B2D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3" w:history="1">
        <w:r w:rsidR="008017E2" w:rsidRPr="00B8409F">
          <w:rPr>
            <w:rStyle w:val="Hiperhivatkozs"/>
            <w:noProof/>
          </w:rPr>
          <w:t>3.5.6. Numbered elements in pagelike partitions</w:t>
        </w:r>
        <w:r w:rsidR="008017E2">
          <w:rPr>
            <w:noProof/>
            <w:webHidden/>
          </w:rPr>
          <w:tab/>
        </w:r>
        <w:r w:rsidR="008017E2">
          <w:rPr>
            <w:noProof/>
            <w:webHidden/>
          </w:rPr>
          <w:fldChar w:fldCharType="begin"/>
        </w:r>
        <w:r w:rsidR="008017E2">
          <w:rPr>
            <w:noProof/>
            <w:webHidden/>
          </w:rPr>
          <w:instrText xml:space="preserve"> PAGEREF _Toc138064383 \h </w:instrText>
        </w:r>
        <w:r w:rsidR="008017E2">
          <w:rPr>
            <w:noProof/>
            <w:webHidden/>
          </w:rPr>
        </w:r>
        <w:r w:rsidR="008017E2">
          <w:rPr>
            <w:noProof/>
            <w:webHidden/>
          </w:rPr>
          <w:fldChar w:fldCharType="separate"/>
        </w:r>
        <w:r w:rsidR="008017E2">
          <w:rPr>
            <w:noProof/>
            <w:webHidden/>
          </w:rPr>
          <w:t>41</w:t>
        </w:r>
        <w:r w:rsidR="008017E2">
          <w:rPr>
            <w:noProof/>
            <w:webHidden/>
          </w:rPr>
          <w:fldChar w:fldCharType="end"/>
        </w:r>
      </w:hyperlink>
    </w:p>
    <w:p w14:paraId="6B641E3E" w14:textId="21C5335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4" w:history="1">
        <w:r w:rsidR="008017E2" w:rsidRPr="00B8409F">
          <w:rPr>
            <w:rStyle w:val="Hiperhivatkozs"/>
            <w:noProof/>
          </w:rPr>
          <w:t>3.5.7. Full markup example for pagelike partitions</w:t>
        </w:r>
        <w:r w:rsidR="008017E2">
          <w:rPr>
            <w:noProof/>
            <w:webHidden/>
          </w:rPr>
          <w:tab/>
        </w:r>
        <w:r w:rsidR="008017E2">
          <w:rPr>
            <w:noProof/>
            <w:webHidden/>
          </w:rPr>
          <w:fldChar w:fldCharType="begin"/>
        </w:r>
        <w:r w:rsidR="008017E2">
          <w:rPr>
            <w:noProof/>
            <w:webHidden/>
          </w:rPr>
          <w:instrText xml:space="preserve"> PAGEREF _Toc138064384 \h </w:instrText>
        </w:r>
        <w:r w:rsidR="008017E2">
          <w:rPr>
            <w:noProof/>
            <w:webHidden/>
          </w:rPr>
        </w:r>
        <w:r w:rsidR="008017E2">
          <w:rPr>
            <w:noProof/>
            <w:webHidden/>
          </w:rPr>
          <w:fldChar w:fldCharType="separate"/>
        </w:r>
        <w:r w:rsidR="008017E2">
          <w:rPr>
            <w:noProof/>
            <w:webHidden/>
          </w:rPr>
          <w:t>42</w:t>
        </w:r>
        <w:r w:rsidR="008017E2">
          <w:rPr>
            <w:noProof/>
            <w:webHidden/>
          </w:rPr>
          <w:fldChar w:fldCharType="end"/>
        </w:r>
      </w:hyperlink>
    </w:p>
    <w:p w14:paraId="7AE9258F" w14:textId="1263E69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85" w:history="1">
        <w:r w:rsidR="008017E2" w:rsidRPr="00B8409F">
          <w:rPr>
            <w:rStyle w:val="Hiperhivatkozs"/>
            <w:noProof/>
          </w:rPr>
          <w:t>3.6. Gridlike Partitions: Text Runs Across Contiguous Zones</w:t>
        </w:r>
        <w:r w:rsidR="008017E2">
          <w:rPr>
            <w:noProof/>
            <w:webHidden/>
          </w:rPr>
          <w:tab/>
        </w:r>
        <w:r w:rsidR="008017E2">
          <w:rPr>
            <w:noProof/>
            <w:webHidden/>
          </w:rPr>
          <w:fldChar w:fldCharType="begin"/>
        </w:r>
        <w:r w:rsidR="008017E2">
          <w:rPr>
            <w:noProof/>
            <w:webHidden/>
          </w:rPr>
          <w:instrText xml:space="preserve"> PAGEREF _Toc138064385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5D52D4A9" w14:textId="3D9AF2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6" w:history="1">
        <w:r w:rsidR="008017E2" w:rsidRPr="00B8409F">
          <w:rPr>
            <w:rStyle w:val="Hiperhivatkozs"/>
            <w:noProof/>
          </w:rPr>
          <w:t>3.6.1. Overview</w:t>
        </w:r>
        <w:r w:rsidR="008017E2">
          <w:rPr>
            <w:noProof/>
            <w:webHidden/>
          </w:rPr>
          <w:tab/>
        </w:r>
        <w:r w:rsidR="008017E2">
          <w:rPr>
            <w:noProof/>
            <w:webHidden/>
          </w:rPr>
          <w:fldChar w:fldCharType="begin"/>
        </w:r>
        <w:r w:rsidR="008017E2">
          <w:rPr>
            <w:noProof/>
            <w:webHidden/>
          </w:rPr>
          <w:instrText xml:space="preserve"> PAGEREF _Toc138064386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DB53F05" w14:textId="7C1B037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7" w:history="1">
        <w:r w:rsidR="008017E2" w:rsidRPr="00B8409F">
          <w:rPr>
            <w:rStyle w:val="Hiperhivatkozs"/>
            <w:noProof/>
          </w:rPr>
          <w:t>3.6.2. Encoding gridlike partitions</w:t>
        </w:r>
        <w:r w:rsidR="008017E2">
          <w:rPr>
            <w:noProof/>
            <w:webHidden/>
          </w:rPr>
          <w:tab/>
        </w:r>
        <w:r w:rsidR="008017E2">
          <w:rPr>
            <w:noProof/>
            <w:webHidden/>
          </w:rPr>
          <w:fldChar w:fldCharType="begin"/>
        </w:r>
        <w:r w:rsidR="008017E2">
          <w:rPr>
            <w:noProof/>
            <w:webHidden/>
          </w:rPr>
          <w:instrText xml:space="preserve"> PAGEREF _Toc138064387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3D3F84AC" w14:textId="7E4584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8" w:history="1">
        <w:r w:rsidR="008017E2" w:rsidRPr="00B8409F">
          <w:rPr>
            <w:rStyle w:val="Hiperhivatkozs"/>
            <w:noProof/>
          </w:rPr>
          <w:t>3.6.3. Gridlike milestone identification: unit and number</w:t>
        </w:r>
        <w:r w:rsidR="008017E2">
          <w:rPr>
            <w:noProof/>
            <w:webHidden/>
          </w:rPr>
          <w:tab/>
        </w:r>
        <w:r w:rsidR="008017E2">
          <w:rPr>
            <w:noProof/>
            <w:webHidden/>
          </w:rPr>
          <w:fldChar w:fldCharType="begin"/>
        </w:r>
        <w:r w:rsidR="008017E2">
          <w:rPr>
            <w:noProof/>
            <w:webHidden/>
          </w:rPr>
          <w:instrText xml:space="preserve"> PAGEREF _Toc138064388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8D19CDD" w14:textId="347126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9" w:history="1">
        <w:r w:rsidR="008017E2" w:rsidRPr="00B8409F">
          <w:rPr>
            <w:rStyle w:val="Hiperhivatkozs"/>
            <w:noProof/>
          </w:rPr>
          <w:t>3.6.4. Gridlike partitions interrupting words</w:t>
        </w:r>
        <w:r w:rsidR="008017E2">
          <w:rPr>
            <w:noProof/>
            <w:webHidden/>
          </w:rPr>
          <w:tab/>
        </w:r>
        <w:r w:rsidR="008017E2">
          <w:rPr>
            <w:noProof/>
            <w:webHidden/>
          </w:rPr>
          <w:fldChar w:fldCharType="begin"/>
        </w:r>
        <w:r w:rsidR="008017E2">
          <w:rPr>
            <w:noProof/>
            <w:webHidden/>
          </w:rPr>
          <w:instrText xml:space="preserve"> PAGEREF _Toc138064389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C7BB715" w14:textId="7DEB496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0" w:history="1">
        <w:r w:rsidR="008017E2" w:rsidRPr="00B8409F">
          <w:rPr>
            <w:rStyle w:val="Hiperhivatkozs"/>
            <w:noProof/>
          </w:rPr>
          <w:t>3.6.5. When to encode gridlike partitions</w:t>
        </w:r>
        <w:r w:rsidR="008017E2">
          <w:rPr>
            <w:noProof/>
            <w:webHidden/>
          </w:rPr>
          <w:tab/>
        </w:r>
        <w:r w:rsidR="008017E2">
          <w:rPr>
            <w:noProof/>
            <w:webHidden/>
          </w:rPr>
          <w:fldChar w:fldCharType="begin"/>
        </w:r>
        <w:r w:rsidR="008017E2">
          <w:rPr>
            <w:noProof/>
            <w:webHidden/>
          </w:rPr>
          <w:instrText xml:space="preserve"> PAGEREF _Toc138064390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12B7094" w14:textId="75AECA6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1" w:history="1">
        <w:r w:rsidR="008017E2" w:rsidRPr="00B8409F">
          <w:rPr>
            <w:rStyle w:val="Hiperhivatkozs"/>
            <w:noProof/>
          </w:rPr>
          <w:t>3.6.6. Full markup examples for gridlike partitions</w:t>
        </w:r>
        <w:r w:rsidR="008017E2">
          <w:rPr>
            <w:noProof/>
            <w:webHidden/>
          </w:rPr>
          <w:tab/>
        </w:r>
        <w:r w:rsidR="008017E2">
          <w:rPr>
            <w:noProof/>
            <w:webHidden/>
          </w:rPr>
          <w:fldChar w:fldCharType="begin"/>
        </w:r>
        <w:r w:rsidR="008017E2">
          <w:rPr>
            <w:noProof/>
            <w:webHidden/>
          </w:rPr>
          <w:instrText xml:space="preserve"> PAGEREF _Toc138064391 \h </w:instrText>
        </w:r>
        <w:r w:rsidR="008017E2">
          <w:rPr>
            <w:noProof/>
            <w:webHidden/>
          </w:rPr>
        </w:r>
        <w:r w:rsidR="008017E2">
          <w:rPr>
            <w:noProof/>
            <w:webHidden/>
          </w:rPr>
          <w:fldChar w:fldCharType="separate"/>
        </w:r>
        <w:r w:rsidR="008017E2">
          <w:rPr>
            <w:noProof/>
            <w:webHidden/>
          </w:rPr>
          <w:t>45</w:t>
        </w:r>
        <w:r w:rsidR="008017E2">
          <w:rPr>
            <w:noProof/>
            <w:webHidden/>
          </w:rPr>
          <w:fldChar w:fldCharType="end"/>
        </w:r>
      </w:hyperlink>
    </w:p>
    <w:p w14:paraId="1A8AB057" w14:textId="1DB701D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92" w:history="1">
        <w:r w:rsidR="008017E2" w:rsidRPr="00B8409F">
          <w:rPr>
            <w:rStyle w:val="Hiperhivatkozs"/>
            <w:noProof/>
          </w:rPr>
          <w:t>4. Encoding the Originally Inscribed Text</w:t>
        </w:r>
        <w:r w:rsidR="008017E2">
          <w:rPr>
            <w:noProof/>
            <w:webHidden/>
          </w:rPr>
          <w:tab/>
        </w:r>
        <w:r w:rsidR="008017E2">
          <w:rPr>
            <w:noProof/>
            <w:webHidden/>
          </w:rPr>
          <w:fldChar w:fldCharType="begin"/>
        </w:r>
        <w:r w:rsidR="008017E2">
          <w:rPr>
            <w:noProof/>
            <w:webHidden/>
          </w:rPr>
          <w:instrText xml:space="preserve"> PAGEREF _Toc138064392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59BB386" w14:textId="2ED2FB2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3" w:history="1">
        <w:r w:rsidR="008017E2" w:rsidRPr="00B8409F">
          <w:rPr>
            <w:rStyle w:val="Hiperhivatkozs"/>
            <w:noProof/>
          </w:rPr>
          <w:t>4.1. Alphabetic Characters</w:t>
        </w:r>
        <w:r w:rsidR="008017E2">
          <w:rPr>
            <w:noProof/>
            <w:webHidden/>
          </w:rPr>
          <w:tab/>
        </w:r>
        <w:r w:rsidR="008017E2">
          <w:rPr>
            <w:noProof/>
            <w:webHidden/>
          </w:rPr>
          <w:fldChar w:fldCharType="begin"/>
        </w:r>
        <w:r w:rsidR="008017E2">
          <w:rPr>
            <w:noProof/>
            <w:webHidden/>
          </w:rPr>
          <w:instrText xml:space="preserve"> PAGEREF _Toc138064393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143052E" w14:textId="2B93F65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4" w:history="1">
        <w:r w:rsidR="008017E2" w:rsidRPr="00B8409F">
          <w:rPr>
            <w:rStyle w:val="Hiperhivatkozs"/>
            <w:noProof/>
          </w:rPr>
          <w:t xml:space="preserve">4.1.1. Tagging transliterated characters as one </w:t>
        </w:r>
        <w:r w:rsidR="008017E2" w:rsidRPr="00B8409F">
          <w:rPr>
            <w:rStyle w:val="Hiperhivatkozs"/>
            <w:i/>
            <w:noProof/>
          </w:rPr>
          <w:t>akṣara</w:t>
        </w:r>
        <w:r w:rsidR="008017E2">
          <w:rPr>
            <w:noProof/>
            <w:webHidden/>
          </w:rPr>
          <w:tab/>
        </w:r>
        <w:r w:rsidR="008017E2">
          <w:rPr>
            <w:noProof/>
            <w:webHidden/>
          </w:rPr>
          <w:fldChar w:fldCharType="begin"/>
        </w:r>
        <w:r w:rsidR="008017E2">
          <w:rPr>
            <w:noProof/>
            <w:webHidden/>
          </w:rPr>
          <w:instrText xml:space="preserve"> PAGEREF _Toc138064394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132A85F6" w14:textId="32CBC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5" w:history="1">
        <w:r w:rsidR="008017E2" w:rsidRPr="00B8409F">
          <w:rPr>
            <w:rStyle w:val="Hiperhivatkozs"/>
            <w:noProof/>
          </w:rPr>
          <w:t>4.1.2. Tagging parts of alphabetic characters</w:t>
        </w:r>
        <w:r w:rsidR="008017E2">
          <w:rPr>
            <w:noProof/>
            <w:webHidden/>
          </w:rPr>
          <w:tab/>
        </w:r>
        <w:r w:rsidR="008017E2">
          <w:rPr>
            <w:noProof/>
            <w:webHidden/>
          </w:rPr>
          <w:fldChar w:fldCharType="begin"/>
        </w:r>
        <w:r w:rsidR="008017E2">
          <w:rPr>
            <w:noProof/>
            <w:webHidden/>
          </w:rPr>
          <w:instrText xml:space="preserve"> PAGEREF _Toc138064395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6161F672" w14:textId="247F834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6" w:history="1">
        <w:r w:rsidR="008017E2" w:rsidRPr="00B8409F">
          <w:rPr>
            <w:rStyle w:val="Hiperhivatkozs"/>
            <w:noProof/>
          </w:rPr>
          <w:t>4.1.3. Unusual spatial arrangement in conjuncts</w:t>
        </w:r>
        <w:r w:rsidR="008017E2">
          <w:rPr>
            <w:noProof/>
            <w:webHidden/>
          </w:rPr>
          <w:tab/>
        </w:r>
        <w:r w:rsidR="008017E2">
          <w:rPr>
            <w:noProof/>
            <w:webHidden/>
          </w:rPr>
          <w:fldChar w:fldCharType="begin"/>
        </w:r>
        <w:r w:rsidR="008017E2">
          <w:rPr>
            <w:noProof/>
            <w:webHidden/>
          </w:rPr>
          <w:instrText xml:space="preserve"> PAGEREF _Toc138064396 \h </w:instrText>
        </w:r>
        <w:r w:rsidR="008017E2">
          <w:rPr>
            <w:noProof/>
            <w:webHidden/>
          </w:rPr>
        </w:r>
        <w:r w:rsidR="008017E2">
          <w:rPr>
            <w:noProof/>
            <w:webHidden/>
          </w:rPr>
          <w:fldChar w:fldCharType="separate"/>
        </w:r>
        <w:r w:rsidR="008017E2">
          <w:rPr>
            <w:noProof/>
            <w:webHidden/>
          </w:rPr>
          <w:t>49</w:t>
        </w:r>
        <w:r w:rsidR="008017E2">
          <w:rPr>
            <w:noProof/>
            <w:webHidden/>
          </w:rPr>
          <w:fldChar w:fldCharType="end"/>
        </w:r>
      </w:hyperlink>
    </w:p>
    <w:p w14:paraId="06386994" w14:textId="4E063C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7" w:history="1">
        <w:r w:rsidR="008017E2" w:rsidRPr="00B8409F">
          <w:rPr>
            <w:rStyle w:val="Hiperhivatkozs"/>
            <w:noProof/>
          </w:rPr>
          <w:t>4.1.4. Complex characters split by an intervening feature</w:t>
        </w:r>
        <w:r w:rsidR="008017E2">
          <w:rPr>
            <w:noProof/>
            <w:webHidden/>
          </w:rPr>
          <w:tab/>
        </w:r>
        <w:r w:rsidR="008017E2">
          <w:rPr>
            <w:noProof/>
            <w:webHidden/>
          </w:rPr>
          <w:fldChar w:fldCharType="begin"/>
        </w:r>
        <w:r w:rsidR="008017E2">
          <w:rPr>
            <w:noProof/>
            <w:webHidden/>
          </w:rPr>
          <w:instrText xml:space="preserve"> PAGEREF _Toc138064397 \h </w:instrText>
        </w:r>
        <w:r w:rsidR="008017E2">
          <w:rPr>
            <w:noProof/>
            <w:webHidden/>
          </w:rPr>
        </w:r>
        <w:r w:rsidR="008017E2">
          <w:rPr>
            <w:noProof/>
            <w:webHidden/>
          </w:rPr>
          <w:fldChar w:fldCharType="separate"/>
        </w:r>
        <w:r w:rsidR="008017E2">
          <w:rPr>
            <w:noProof/>
            <w:webHidden/>
          </w:rPr>
          <w:t>50</w:t>
        </w:r>
        <w:r w:rsidR="008017E2">
          <w:rPr>
            <w:noProof/>
            <w:webHidden/>
          </w:rPr>
          <w:fldChar w:fldCharType="end"/>
        </w:r>
      </w:hyperlink>
    </w:p>
    <w:p w14:paraId="3D371767" w14:textId="5EC984F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8" w:history="1">
        <w:r w:rsidR="008017E2" w:rsidRPr="00B8409F">
          <w:rPr>
            <w:rStyle w:val="Hiperhivatkozs"/>
            <w:noProof/>
          </w:rPr>
          <w:t>4.2. Non-alphabetic Characters</w:t>
        </w:r>
        <w:r w:rsidR="008017E2">
          <w:rPr>
            <w:noProof/>
            <w:webHidden/>
          </w:rPr>
          <w:tab/>
        </w:r>
        <w:r w:rsidR="008017E2">
          <w:rPr>
            <w:noProof/>
            <w:webHidden/>
          </w:rPr>
          <w:fldChar w:fldCharType="begin"/>
        </w:r>
        <w:r w:rsidR="008017E2">
          <w:rPr>
            <w:noProof/>
            <w:webHidden/>
          </w:rPr>
          <w:instrText xml:space="preserve"> PAGEREF _Toc138064398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5898C95" w14:textId="0985A8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9" w:history="1">
        <w:r w:rsidR="008017E2" w:rsidRPr="00B8409F">
          <w:rPr>
            <w:rStyle w:val="Hiperhivatkozs"/>
            <w:noProof/>
          </w:rPr>
          <w:t>4.2.1. Overview</w:t>
        </w:r>
        <w:r w:rsidR="008017E2">
          <w:rPr>
            <w:noProof/>
            <w:webHidden/>
          </w:rPr>
          <w:tab/>
        </w:r>
        <w:r w:rsidR="008017E2">
          <w:rPr>
            <w:noProof/>
            <w:webHidden/>
          </w:rPr>
          <w:fldChar w:fldCharType="begin"/>
        </w:r>
        <w:r w:rsidR="008017E2">
          <w:rPr>
            <w:noProof/>
            <w:webHidden/>
          </w:rPr>
          <w:instrText xml:space="preserve"> PAGEREF _Toc138064399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8E2F285" w14:textId="7723DD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0" w:history="1">
        <w:r w:rsidR="008017E2" w:rsidRPr="00B8409F">
          <w:rPr>
            <w:rStyle w:val="Hiperhivatkozs"/>
            <w:noProof/>
          </w:rPr>
          <w:t>4.2.2. Numeral symbols other than decimal digits</w:t>
        </w:r>
        <w:r w:rsidR="008017E2">
          <w:rPr>
            <w:noProof/>
            <w:webHidden/>
          </w:rPr>
          <w:tab/>
        </w:r>
        <w:r w:rsidR="008017E2">
          <w:rPr>
            <w:noProof/>
            <w:webHidden/>
          </w:rPr>
          <w:fldChar w:fldCharType="begin"/>
        </w:r>
        <w:r w:rsidR="008017E2">
          <w:rPr>
            <w:noProof/>
            <w:webHidden/>
          </w:rPr>
          <w:instrText xml:space="preserve"> PAGEREF _Toc138064400 \h </w:instrText>
        </w:r>
        <w:r w:rsidR="008017E2">
          <w:rPr>
            <w:noProof/>
            <w:webHidden/>
          </w:rPr>
        </w:r>
        <w:r w:rsidR="008017E2">
          <w:rPr>
            <w:noProof/>
            <w:webHidden/>
          </w:rPr>
          <w:fldChar w:fldCharType="separate"/>
        </w:r>
        <w:r w:rsidR="008017E2">
          <w:rPr>
            <w:noProof/>
            <w:webHidden/>
          </w:rPr>
          <w:t>52</w:t>
        </w:r>
        <w:r w:rsidR="008017E2">
          <w:rPr>
            <w:noProof/>
            <w:webHidden/>
          </w:rPr>
          <w:fldChar w:fldCharType="end"/>
        </w:r>
      </w:hyperlink>
    </w:p>
    <w:p w14:paraId="057E8940" w14:textId="00F7C3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1" w:history="1">
        <w:r w:rsidR="008017E2" w:rsidRPr="00B8409F">
          <w:rPr>
            <w:rStyle w:val="Hiperhivatkozs"/>
            <w:noProof/>
          </w:rPr>
          <w:t>4.2.3. Symbol tokens</w:t>
        </w:r>
        <w:r w:rsidR="008017E2">
          <w:rPr>
            <w:noProof/>
            <w:webHidden/>
          </w:rPr>
          <w:tab/>
        </w:r>
        <w:r w:rsidR="008017E2">
          <w:rPr>
            <w:noProof/>
            <w:webHidden/>
          </w:rPr>
          <w:fldChar w:fldCharType="begin"/>
        </w:r>
        <w:r w:rsidR="008017E2">
          <w:rPr>
            <w:noProof/>
            <w:webHidden/>
          </w:rPr>
          <w:instrText xml:space="preserve"> PAGEREF _Toc138064401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626400D0" w14:textId="57BCF4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2" w:history="1">
        <w:r w:rsidR="008017E2" w:rsidRPr="00B8409F">
          <w:rPr>
            <w:rStyle w:val="Hiperhivatkozs"/>
            <w:noProof/>
          </w:rPr>
          <w:t>4.2.4. Punctuation marks</w:t>
        </w:r>
        <w:r w:rsidR="008017E2">
          <w:rPr>
            <w:noProof/>
            <w:webHidden/>
          </w:rPr>
          <w:tab/>
        </w:r>
        <w:r w:rsidR="008017E2">
          <w:rPr>
            <w:noProof/>
            <w:webHidden/>
          </w:rPr>
          <w:fldChar w:fldCharType="begin"/>
        </w:r>
        <w:r w:rsidR="008017E2">
          <w:rPr>
            <w:noProof/>
            <w:webHidden/>
          </w:rPr>
          <w:instrText xml:space="preserve"> PAGEREF _Toc138064402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31801DFB" w14:textId="66168E5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3" w:history="1">
        <w:r w:rsidR="008017E2" w:rsidRPr="00B8409F">
          <w:rPr>
            <w:rStyle w:val="Hiperhivatkozs"/>
            <w:noProof/>
          </w:rPr>
          <w:t>4.2.5. Space filler signs</w:t>
        </w:r>
        <w:r w:rsidR="008017E2">
          <w:rPr>
            <w:noProof/>
            <w:webHidden/>
          </w:rPr>
          <w:tab/>
        </w:r>
        <w:r w:rsidR="008017E2">
          <w:rPr>
            <w:noProof/>
            <w:webHidden/>
          </w:rPr>
          <w:fldChar w:fldCharType="begin"/>
        </w:r>
        <w:r w:rsidR="008017E2">
          <w:rPr>
            <w:noProof/>
            <w:webHidden/>
          </w:rPr>
          <w:instrText xml:space="preserve"> PAGEREF _Toc138064403 \h </w:instrText>
        </w:r>
        <w:r w:rsidR="008017E2">
          <w:rPr>
            <w:noProof/>
            <w:webHidden/>
          </w:rPr>
        </w:r>
        <w:r w:rsidR="008017E2">
          <w:rPr>
            <w:noProof/>
            <w:webHidden/>
          </w:rPr>
          <w:fldChar w:fldCharType="separate"/>
        </w:r>
        <w:r w:rsidR="008017E2">
          <w:rPr>
            <w:noProof/>
            <w:webHidden/>
          </w:rPr>
          <w:t>54</w:t>
        </w:r>
        <w:r w:rsidR="008017E2">
          <w:rPr>
            <w:noProof/>
            <w:webHidden/>
          </w:rPr>
          <w:fldChar w:fldCharType="end"/>
        </w:r>
      </w:hyperlink>
    </w:p>
    <w:p w14:paraId="1B0AE7AC" w14:textId="493980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4" w:history="1">
        <w:r w:rsidR="008017E2" w:rsidRPr="00B8409F">
          <w:rPr>
            <w:rStyle w:val="Hiperhivatkozs"/>
            <w:noProof/>
          </w:rPr>
          <w:t>4.2.6. Miscellaneous symbols</w:t>
        </w:r>
        <w:r w:rsidR="008017E2">
          <w:rPr>
            <w:noProof/>
            <w:webHidden/>
          </w:rPr>
          <w:tab/>
        </w:r>
        <w:r w:rsidR="008017E2">
          <w:rPr>
            <w:noProof/>
            <w:webHidden/>
          </w:rPr>
          <w:fldChar w:fldCharType="begin"/>
        </w:r>
        <w:r w:rsidR="008017E2">
          <w:rPr>
            <w:noProof/>
            <w:webHidden/>
          </w:rPr>
          <w:instrText xml:space="preserve"> PAGEREF _Toc138064404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0C6681E3" w14:textId="36079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5" w:history="1">
        <w:r w:rsidR="008017E2" w:rsidRPr="00B8409F">
          <w:rPr>
            <w:rStyle w:val="Hiperhivatkozs"/>
            <w:noProof/>
          </w:rPr>
          <w:t>4.2.7. Alphanumeric characters used for a different function</w:t>
        </w:r>
        <w:r w:rsidR="008017E2">
          <w:rPr>
            <w:noProof/>
            <w:webHidden/>
          </w:rPr>
          <w:tab/>
        </w:r>
        <w:r w:rsidR="008017E2">
          <w:rPr>
            <w:noProof/>
            <w:webHidden/>
          </w:rPr>
          <w:fldChar w:fldCharType="begin"/>
        </w:r>
        <w:r w:rsidR="008017E2">
          <w:rPr>
            <w:noProof/>
            <w:webHidden/>
          </w:rPr>
          <w:instrText xml:space="preserve"> PAGEREF _Toc138064405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5391911E" w14:textId="699DD4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06" w:history="1">
        <w:r w:rsidR="008017E2" w:rsidRPr="00B8409F">
          <w:rPr>
            <w:rStyle w:val="Hiperhivatkozs"/>
            <w:noProof/>
          </w:rPr>
          <w:t>4.3. Space</w:t>
        </w:r>
        <w:r w:rsidR="008017E2">
          <w:rPr>
            <w:noProof/>
            <w:webHidden/>
          </w:rPr>
          <w:tab/>
        </w:r>
        <w:r w:rsidR="008017E2">
          <w:rPr>
            <w:noProof/>
            <w:webHidden/>
          </w:rPr>
          <w:fldChar w:fldCharType="begin"/>
        </w:r>
        <w:r w:rsidR="008017E2">
          <w:rPr>
            <w:noProof/>
            <w:webHidden/>
          </w:rPr>
          <w:instrText xml:space="preserve"> PAGEREF _Toc138064406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127919D2" w14:textId="481BF7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7" w:history="1">
        <w:r w:rsidR="008017E2" w:rsidRPr="00B8409F">
          <w:rPr>
            <w:rStyle w:val="Hiperhivatkozs"/>
            <w:noProof/>
          </w:rPr>
          <w:t>4.3.1. Generic markup for original space</w:t>
        </w:r>
        <w:r w:rsidR="008017E2">
          <w:rPr>
            <w:noProof/>
            <w:webHidden/>
          </w:rPr>
          <w:tab/>
        </w:r>
        <w:r w:rsidR="008017E2">
          <w:rPr>
            <w:noProof/>
            <w:webHidden/>
          </w:rPr>
          <w:fldChar w:fldCharType="begin"/>
        </w:r>
        <w:r w:rsidR="008017E2">
          <w:rPr>
            <w:noProof/>
            <w:webHidden/>
          </w:rPr>
          <w:instrText xml:space="preserve"> PAGEREF _Toc138064407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4AE052AC" w14:textId="6A1B415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8" w:history="1">
        <w:r w:rsidR="008017E2" w:rsidRPr="00B8409F">
          <w:rPr>
            <w:rStyle w:val="Hiperhivatkozs"/>
            <w:noProof/>
          </w:rPr>
          <w:t>4.3.2. Not all blanks are space</w:t>
        </w:r>
        <w:r w:rsidR="008017E2">
          <w:rPr>
            <w:noProof/>
            <w:webHidden/>
          </w:rPr>
          <w:tab/>
        </w:r>
        <w:r w:rsidR="008017E2">
          <w:rPr>
            <w:noProof/>
            <w:webHidden/>
          </w:rPr>
          <w:fldChar w:fldCharType="begin"/>
        </w:r>
        <w:r w:rsidR="008017E2">
          <w:rPr>
            <w:noProof/>
            <w:webHidden/>
          </w:rPr>
          <w:instrText xml:space="preserve"> PAGEREF _Toc138064408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1AD071F8" w14:textId="55C59A6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9" w:history="1">
        <w:r w:rsidR="008017E2" w:rsidRPr="00B8409F">
          <w:rPr>
            <w:rStyle w:val="Hiperhivatkozs"/>
            <w:noProof/>
          </w:rPr>
          <w:t>4.3.3. Space for semantic segmentation</w:t>
        </w:r>
        <w:r w:rsidR="008017E2">
          <w:rPr>
            <w:noProof/>
            <w:webHidden/>
          </w:rPr>
          <w:tab/>
        </w:r>
        <w:r w:rsidR="008017E2">
          <w:rPr>
            <w:noProof/>
            <w:webHidden/>
          </w:rPr>
          <w:fldChar w:fldCharType="begin"/>
        </w:r>
        <w:r w:rsidR="008017E2">
          <w:rPr>
            <w:noProof/>
            <w:webHidden/>
          </w:rPr>
          <w:instrText xml:space="preserve"> PAGEREF _Toc138064409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49B0F6A2" w14:textId="25DD5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0" w:history="1">
        <w:r w:rsidR="008017E2" w:rsidRPr="00B8409F">
          <w:rPr>
            <w:rStyle w:val="Hiperhivatkozs"/>
            <w:noProof/>
          </w:rPr>
          <w:t>4.3.4. Space left blank for information not available to the engraver</w:t>
        </w:r>
        <w:r w:rsidR="008017E2">
          <w:rPr>
            <w:noProof/>
            <w:webHidden/>
          </w:rPr>
          <w:tab/>
        </w:r>
        <w:r w:rsidR="008017E2">
          <w:rPr>
            <w:noProof/>
            <w:webHidden/>
          </w:rPr>
          <w:fldChar w:fldCharType="begin"/>
        </w:r>
        <w:r w:rsidR="008017E2">
          <w:rPr>
            <w:noProof/>
            <w:webHidden/>
          </w:rPr>
          <w:instrText xml:space="preserve"> PAGEREF _Toc138064410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24F27FE4" w14:textId="426446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1" w:history="1">
        <w:r w:rsidR="008017E2" w:rsidRPr="00B8409F">
          <w:rPr>
            <w:rStyle w:val="Hiperhivatkozs"/>
            <w:noProof/>
          </w:rPr>
          <w:t>4.3.5. Spaces imposed by physical necessity</w:t>
        </w:r>
        <w:r w:rsidR="008017E2">
          <w:rPr>
            <w:noProof/>
            <w:webHidden/>
          </w:rPr>
          <w:tab/>
        </w:r>
        <w:r w:rsidR="008017E2">
          <w:rPr>
            <w:noProof/>
            <w:webHidden/>
          </w:rPr>
          <w:fldChar w:fldCharType="begin"/>
        </w:r>
        <w:r w:rsidR="008017E2">
          <w:rPr>
            <w:noProof/>
            <w:webHidden/>
          </w:rPr>
          <w:instrText xml:space="preserve"> PAGEREF _Toc138064411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06211BE8" w14:textId="628464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2" w:history="1">
        <w:r w:rsidR="008017E2" w:rsidRPr="00B8409F">
          <w:rPr>
            <w:rStyle w:val="Hiperhivatkozs"/>
            <w:noProof/>
          </w:rPr>
          <w:t>4.3.6. Unexplained space</w:t>
        </w:r>
        <w:r w:rsidR="008017E2">
          <w:rPr>
            <w:noProof/>
            <w:webHidden/>
          </w:rPr>
          <w:tab/>
        </w:r>
        <w:r w:rsidR="008017E2">
          <w:rPr>
            <w:noProof/>
            <w:webHidden/>
          </w:rPr>
          <w:fldChar w:fldCharType="begin"/>
        </w:r>
        <w:r w:rsidR="008017E2">
          <w:rPr>
            <w:noProof/>
            <w:webHidden/>
          </w:rPr>
          <w:instrText xml:space="preserve"> PAGEREF _Toc138064412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3F385119" w14:textId="4177A39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3" w:history="1">
        <w:r w:rsidR="008017E2" w:rsidRPr="00B8409F">
          <w:rPr>
            <w:rStyle w:val="Hiperhivatkozs"/>
            <w:noProof/>
          </w:rPr>
          <w:t>4.4. Premodern Scribal Intervention</w:t>
        </w:r>
        <w:r w:rsidR="008017E2">
          <w:rPr>
            <w:noProof/>
            <w:webHidden/>
          </w:rPr>
          <w:tab/>
        </w:r>
        <w:r w:rsidR="008017E2">
          <w:rPr>
            <w:noProof/>
            <w:webHidden/>
          </w:rPr>
          <w:fldChar w:fldCharType="begin"/>
        </w:r>
        <w:r w:rsidR="008017E2">
          <w:rPr>
            <w:noProof/>
            <w:webHidden/>
          </w:rPr>
          <w:instrText xml:space="preserve"> PAGEREF _Toc138064413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6E8C004D" w14:textId="0730D3E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4" w:history="1">
        <w:r w:rsidR="008017E2" w:rsidRPr="00B8409F">
          <w:rPr>
            <w:rStyle w:val="Hiperhivatkozs"/>
            <w:noProof/>
          </w:rPr>
          <w:t>4.4.1. Premodern deletion</w:t>
        </w:r>
        <w:r w:rsidR="008017E2">
          <w:rPr>
            <w:noProof/>
            <w:webHidden/>
          </w:rPr>
          <w:tab/>
        </w:r>
        <w:r w:rsidR="008017E2">
          <w:rPr>
            <w:noProof/>
            <w:webHidden/>
          </w:rPr>
          <w:fldChar w:fldCharType="begin"/>
        </w:r>
        <w:r w:rsidR="008017E2">
          <w:rPr>
            <w:noProof/>
            <w:webHidden/>
          </w:rPr>
          <w:instrText xml:space="preserve"> PAGEREF _Toc138064414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0BF46A1C" w14:textId="7075A17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5" w:history="1">
        <w:r w:rsidR="008017E2" w:rsidRPr="00B8409F">
          <w:rPr>
            <w:rStyle w:val="Hiperhivatkozs"/>
            <w:noProof/>
          </w:rPr>
          <w:t>4.4.2. Premodern insertion</w:t>
        </w:r>
        <w:r w:rsidR="008017E2">
          <w:rPr>
            <w:noProof/>
            <w:webHidden/>
          </w:rPr>
          <w:tab/>
        </w:r>
        <w:r w:rsidR="008017E2">
          <w:rPr>
            <w:noProof/>
            <w:webHidden/>
          </w:rPr>
          <w:fldChar w:fldCharType="begin"/>
        </w:r>
        <w:r w:rsidR="008017E2">
          <w:rPr>
            <w:noProof/>
            <w:webHidden/>
          </w:rPr>
          <w:instrText xml:space="preserve"> PAGEREF _Toc138064415 \h </w:instrText>
        </w:r>
        <w:r w:rsidR="008017E2">
          <w:rPr>
            <w:noProof/>
            <w:webHidden/>
          </w:rPr>
        </w:r>
        <w:r w:rsidR="008017E2">
          <w:rPr>
            <w:noProof/>
            <w:webHidden/>
          </w:rPr>
          <w:fldChar w:fldCharType="separate"/>
        </w:r>
        <w:r w:rsidR="008017E2">
          <w:rPr>
            <w:noProof/>
            <w:webHidden/>
          </w:rPr>
          <w:t>60</w:t>
        </w:r>
        <w:r w:rsidR="008017E2">
          <w:rPr>
            <w:noProof/>
            <w:webHidden/>
          </w:rPr>
          <w:fldChar w:fldCharType="end"/>
        </w:r>
      </w:hyperlink>
    </w:p>
    <w:p w14:paraId="3A976972" w14:textId="5754A0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6" w:history="1">
        <w:r w:rsidR="008017E2" w:rsidRPr="00B8409F">
          <w:rPr>
            <w:rStyle w:val="Hiperhivatkozs"/>
            <w:noProof/>
          </w:rPr>
          <w:t>4.4.3. Premodern correction</w:t>
        </w:r>
        <w:r w:rsidR="008017E2">
          <w:rPr>
            <w:noProof/>
            <w:webHidden/>
          </w:rPr>
          <w:tab/>
        </w:r>
        <w:r w:rsidR="008017E2">
          <w:rPr>
            <w:noProof/>
            <w:webHidden/>
          </w:rPr>
          <w:fldChar w:fldCharType="begin"/>
        </w:r>
        <w:r w:rsidR="008017E2">
          <w:rPr>
            <w:noProof/>
            <w:webHidden/>
          </w:rPr>
          <w:instrText xml:space="preserve"> PAGEREF _Toc138064416 \h </w:instrText>
        </w:r>
        <w:r w:rsidR="008017E2">
          <w:rPr>
            <w:noProof/>
            <w:webHidden/>
          </w:rPr>
        </w:r>
        <w:r w:rsidR="008017E2">
          <w:rPr>
            <w:noProof/>
            <w:webHidden/>
          </w:rPr>
          <w:fldChar w:fldCharType="separate"/>
        </w:r>
        <w:r w:rsidR="008017E2">
          <w:rPr>
            <w:noProof/>
            <w:webHidden/>
          </w:rPr>
          <w:t>61</w:t>
        </w:r>
        <w:r w:rsidR="008017E2">
          <w:rPr>
            <w:noProof/>
            <w:webHidden/>
          </w:rPr>
          <w:fldChar w:fldCharType="end"/>
        </w:r>
      </w:hyperlink>
    </w:p>
    <w:p w14:paraId="5DB519DF" w14:textId="4472213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17" w:history="1">
        <w:r w:rsidR="008017E2" w:rsidRPr="00B8409F">
          <w:rPr>
            <w:rStyle w:val="Hiperhivatkozs"/>
            <w:noProof/>
          </w:rPr>
          <w:t>5. Physical Condition and Legibility</w:t>
        </w:r>
        <w:r w:rsidR="008017E2">
          <w:rPr>
            <w:noProof/>
            <w:webHidden/>
          </w:rPr>
          <w:tab/>
        </w:r>
        <w:r w:rsidR="008017E2">
          <w:rPr>
            <w:noProof/>
            <w:webHidden/>
          </w:rPr>
          <w:fldChar w:fldCharType="begin"/>
        </w:r>
        <w:r w:rsidR="008017E2">
          <w:rPr>
            <w:noProof/>
            <w:webHidden/>
          </w:rPr>
          <w:instrText xml:space="preserve"> PAGEREF _Toc138064417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07AE6997" w14:textId="172D6D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8" w:history="1">
        <w:r w:rsidR="008017E2" w:rsidRPr="00B8409F">
          <w:rPr>
            <w:rStyle w:val="Hiperhivatkozs"/>
            <w:noProof/>
          </w:rPr>
          <w:t>5.1. Overview</w:t>
        </w:r>
        <w:r w:rsidR="008017E2">
          <w:rPr>
            <w:noProof/>
            <w:webHidden/>
          </w:rPr>
          <w:tab/>
        </w:r>
        <w:r w:rsidR="008017E2">
          <w:rPr>
            <w:noProof/>
            <w:webHidden/>
          </w:rPr>
          <w:fldChar w:fldCharType="begin"/>
        </w:r>
        <w:r w:rsidR="008017E2">
          <w:rPr>
            <w:noProof/>
            <w:webHidden/>
          </w:rPr>
          <w:instrText xml:space="preserve"> PAGEREF _Toc138064418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491576B5" w14:textId="6F8D78B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9" w:history="1">
        <w:r w:rsidR="008017E2" w:rsidRPr="00B8409F">
          <w:rPr>
            <w:rStyle w:val="Hiperhivatkozs"/>
            <w:noProof/>
          </w:rPr>
          <w:t>5.2. Damage Not Affecting Legibility</w:t>
        </w:r>
        <w:r w:rsidR="008017E2">
          <w:rPr>
            <w:noProof/>
            <w:webHidden/>
          </w:rPr>
          <w:tab/>
        </w:r>
        <w:r w:rsidR="008017E2">
          <w:rPr>
            <w:noProof/>
            <w:webHidden/>
          </w:rPr>
          <w:fldChar w:fldCharType="begin"/>
        </w:r>
        <w:r w:rsidR="008017E2">
          <w:rPr>
            <w:noProof/>
            <w:webHidden/>
          </w:rPr>
          <w:instrText xml:space="preserve"> PAGEREF _Toc138064419 \h </w:instrText>
        </w:r>
        <w:r w:rsidR="008017E2">
          <w:rPr>
            <w:noProof/>
            <w:webHidden/>
          </w:rPr>
        </w:r>
        <w:r w:rsidR="008017E2">
          <w:rPr>
            <w:noProof/>
            <w:webHidden/>
          </w:rPr>
          <w:fldChar w:fldCharType="separate"/>
        </w:r>
        <w:r w:rsidR="008017E2">
          <w:rPr>
            <w:noProof/>
            <w:webHidden/>
          </w:rPr>
          <w:t>64</w:t>
        </w:r>
        <w:r w:rsidR="008017E2">
          <w:rPr>
            <w:noProof/>
            <w:webHidden/>
          </w:rPr>
          <w:fldChar w:fldCharType="end"/>
        </w:r>
      </w:hyperlink>
    </w:p>
    <w:p w14:paraId="5777E813" w14:textId="04BC65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0" w:history="1">
        <w:r w:rsidR="008017E2" w:rsidRPr="00B8409F">
          <w:rPr>
            <w:rStyle w:val="Hiperhivatkozs"/>
            <w:noProof/>
          </w:rPr>
          <w:t>5.3. Doubtful Readings</w:t>
        </w:r>
        <w:r w:rsidR="008017E2">
          <w:rPr>
            <w:noProof/>
            <w:webHidden/>
          </w:rPr>
          <w:tab/>
        </w:r>
        <w:r w:rsidR="008017E2">
          <w:rPr>
            <w:noProof/>
            <w:webHidden/>
          </w:rPr>
          <w:fldChar w:fldCharType="begin"/>
        </w:r>
        <w:r w:rsidR="008017E2">
          <w:rPr>
            <w:noProof/>
            <w:webHidden/>
          </w:rPr>
          <w:instrText xml:space="preserve"> PAGEREF _Toc138064420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2E0F1771" w14:textId="21B292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1" w:history="1">
        <w:r w:rsidR="008017E2" w:rsidRPr="00B8409F">
          <w:rPr>
            <w:rStyle w:val="Hiperhivatkozs"/>
            <w:noProof/>
          </w:rPr>
          <w:t xml:space="preserve">5.3.1. The EpiDoc element </w:t>
        </w:r>
        <w:r w:rsidR="008017E2" w:rsidRPr="00B8409F">
          <w:rPr>
            <w:rStyle w:val="Hiperhivatkozs"/>
            <w:rFonts w:ascii="Consolas" w:hAnsi="Consolas" w:cs="Consolas"/>
            <w:noProof/>
            <w:shd w:val="clear" w:color="auto" w:fill="F2F2F2" w:themeFill="background1" w:themeFillShade="F2"/>
          </w:rPr>
          <w:t>&lt;unclear&gt;</w:t>
        </w:r>
        <w:r w:rsidR="008017E2">
          <w:rPr>
            <w:noProof/>
            <w:webHidden/>
          </w:rPr>
          <w:tab/>
        </w:r>
        <w:r w:rsidR="008017E2">
          <w:rPr>
            <w:noProof/>
            <w:webHidden/>
          </w:rPr>
          <w:fldChar w:fldCharType="begin"/>
        </w:r>
        <w:r w:rsidR="008017E2">
          <w:rPr>
            <w:noProof/>
            <w:webHidden/>
          </w:rPr>
          <w:instrText xml:space="preserve"> PAGEREF _Toc138064421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14030B2B" w14:textId="1F4F66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2" w:history="1">
        <w:r w:rsidR="008017E2" w:rsidRPr="00B8409F">
          <w:rPr>
            <w:rStyle w:val="Hiperhivatkozs"/>
            <w:noProof/>
          </w:rPr>
          <w:t>5.3.2. Tentative readings</w:t>
        </w:r>
        <w:r w:rsidR="008017E2">
          <w:rPr>
            <w:noProof/>
            <w:webHidden/>
          </w:rPr>
          <w:tab/>
        </w:r>
        <w:r w:rsidR="008017E2">
          <w:rPr>
            <w:noProof/>
            <w:webHidden/>
          </w:rPr>
          <w:fldChar w:fldCharType="begin"/>
        </w:r>
        <w:r w:rsidR="008017E2">
          <w:rPr>
            <w:noProof/>
            <w:webHidden/>
          </w:rPr>
          <w:instrText xml:space="preserve"> PAGEREF _Toc138064422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53D01E2D" w14:textId="5154DA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3" w:history="1">
        <w:r w:rsidR="008017E2" w:rsidRPr="00B8409F">
          <w:rPr>
            <w:rStyle w:val="Hiperhivatkozs"/>
            <w:noProof/>
          </w:rPr>
          <w:t>5.3.3. Ambiguous characters</w:t>
        </w:r>
        <w:r w:rsidR="008017E2">
          <w:rPr>
            <w:noProof/>
            <w:webHidden/>
          </w:rPr>
          <w:tab/>
        </w:r>
        <w:r w:rsidR="008017E2">
          <w:rPr>
            <w:noProof/>
            <w:webHidden/>
          </w:rPr>
          <w:fldChar w:fldCharType="begin"/>
        </w:r>
        <w:r w:rsidR="008017E2">
          <w:rPr>
            <w:noProof/>
            <w:webHidden/>
          </w:rPr>
          <w:instrText xml:space="preserve"> PAGEREF _Toc138064423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72228EF8" w14:textId="2BE8DF0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4" w:history="1">
        <w:r w:rsidR="008017E2" w:rsidRPr="00B8409F">
          <w:rPr>
            <w:rStyle w:val="Hiperhivatkozs"/>
            <w:noProof/>
          </w:rPr>
          <w:t xml:space="preserve">5.3.4. Reading difficulties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_Toc138064424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32D3AC24" w14:textId="118F4C6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5" w:history="1">
        <w:r w:rsidR="008017E2" w:rsidRPr="00B8409F">
          <w:rPr>
            <w:rStyle w:val="Hiperhivatkozs"/>
            <w:noProof/>
          </w:rPr>
          <w:t>5.4. Lacunae</w:t>
        </w:r>
        <w:r w:rsidR="008017E2">
          <w:rPr>
            <w:noProof/>
            <w:webHidden/>
          </w:rPr>
          <w:tab/>
        </w:r>
        <w:r w:rsidR="008017E2">
          <w:rPr>
            <w:noProof/>
            <w:webHidden/>
          </w:rPr>
          <w:fldChar w:fldCharType="begin"/>
        </w:r>
        <w:r w:rsidR="008017E2">
          <w:rPr>
            <w:noProof/>
            <w:webHidden/>
          </w:rPr>
          <w:instrText xml:space="preserve"> PAGEREF _Toc138064425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7D7FB837" w14:textId="769C48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6" w:history="1">
        <w:r w:rsidR="008017E2" w:rsidRPr="00B8409F">
          <w:rPr>
            <w:rStyle w:val="Hiperhivatkozs"/>
            <w:noProof/>
          </w:rPr>
          <w:t xml:space="preserve">5.4.1. The EpiDoc element </w:t>
        </w:r>
        <w:r w:rsidR="008017E2" w:rsidRPr="00B8409F">
          <w:rPr>
            <w:rStyle w:val="Hiperhivatkozs"/>
            <w:rFonts w:ascii="Consolas" w:hAnsi="Consolas" w:cs="Consolas"/>
            <w:noProof/>
            <w:shd w:val="clear" w:color="auto" w:fill="F2F2F2" w:themeFill="background1" w:themeFillShade="F2"/>
          </w:rPr>
          <w:t>&lt;gap/&gt;</w:t>
        </w:r>
        <w:r w:rsidR="008017E2">
          <w:rPr>
            <w:noProof/>
            <w:webHidden/>
          </w:rPr>
          <w:tab/>
        </w:r>
        <w:r w:rsidR="008017E2">
          <w:rPr>
            <w:noProof/>
            <w:webHidden/>
          </w:rPr>
          <w:fldChar w:fldCharType="begin"/>
        </w:r>
        <w:r w:rsidR="008017E2">
          <w:rPr>
            <w:noProof/>
            <w:webHidden/>
          </w:rPr>
          <w:instrText xml:space="preserve"> PAGEREF _Toc138064426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27CB1FB3" w14:textId="15E5F4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7" w:history="1">
        <w:r w:rsidR="008017E2" w:rsidRPr="00B8409F">
          <w:rPr>
            <w:rStyle w:val="Hiperhivatkozs"/>
            <w:noProof/>
          </w:rPr>
          <w:t>5.4.2. The reason for a lacuna: illegible or lost</w:t>
        </w:r>
        <w:r w:rsidR="008017E2">
          <w:rPr>
            <w:noProof/>
            <w:webHidden/>
          </w:rPr>
          <w:tab/>
        </w:r>
        <w:r w:rsidR="008017E2">
          <w:rPr>
            <w:noProof/>
            <w:webHidden/>
          </w:rPr>
          <w:fldChar w:fldCharType="begin"/>
        </w:r>
        <w:r w:rsidR="008017E2">
          <w:rPr>
            <w:noProof/>
            <w:webHidden/>
          </w:rPr>
          <w:instrText xml:space="preserve"> PAGEREF _Toc138064427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68BEA79" w14:textId="3E1F60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8" w:history="1">
        <w:r w:rsidR="008017E2" w:rsidRPr="00B8409F">
          <w:rPr>
            <w:rStyle w:val="Hiperhivatkozs"/>
            <w:noProof/>
          </w:rPr>
          <w:t>5.4.3. Inline lacunae</w:t>
        </w:r>
        <w:r w:rsidR="008017E2">
          <w:rPr>
            <w:noProof/>
            <w:webHidden/>
          </w:rPr>
          <w:tab/>
        </w:r>
        <w:r w:rsidR="008017E2">
          <w:rPr>
            <w:noProof/>
            <w:webHidden/>
          </w:rPr>
          <w:fldChar w:fldCharType="begin"/>
        </w:r>
        <w:r w:rsidR="008017E2">
          <w:rPr>
            <w:noProof/>
            <w:webHidden/>
          </w:rPr>
          <w:instrText xml:space="preserve"> PAGEREF _Toc138064428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0AEF2A2" w14:textId="014379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9" w:history="1">
        <w:r w:rsidR="008017E2" w:rsidRPr="00B8409F">
          <w:rPr>
            <w:rStyle w:val="Hiperhivatkozs"/>
            <w:noProof/>
          </w:rPr>
          <w:t>5.4.4. Lacunae with known metre</w:t>
        </w:r>
        <w:r w:rsidR="008017E2">
          <w:rPr>
            <w:noProof/>
            <w:webHidden/>
          </w:rPr>
          <w:tab/>
        </w:r>
        <w:r w:rsidR="008017E2">
          <w:rPr>
            <w:noProof/>
            <w:webHidden/>
          </w:rPr>
          <w:fldChar w:fldCharType="begin"/>
        </w:r>
        <w:r w:rsidR="008017E2">
          <w:rPr>
            <w:noProof/>
            <w:webHidden/>
          </w:rPr>
          <w:instrText xml:space="preserve"> PAGEREF _Toc138064429 \h </w:instrText>
        </w:r>
        <w:r w:rsidR="008017E2">
          <w:rPr>
            <w:noProof/>
            <w:webHidden/>
          </w:rPr>
        </w:r>
        <w:r w:rsidR="008017E2">
          <w:rPr>
            <w:noProof/>
            <w:webHidden/>
          </w:rPr>
          <w:fldChar w:fldCharType="separate"/>
        </w:r>
        <w:r w:rsidR="008017E2">
          <w:rPr>
            <w:noProof/>
            <w:webHidden/>
          </w:rPr>
          <w:t>69</w:t>
        </w:r>
        <w:r w:rsidR="008017E2">
          <w:rPr>
            <w:noProof/>
            <w:webHidden/>
          </w:rPr>
          <w:fldChar w:fldCharType="end"/>
        </w:r>
      </w:hyperlink>
    </w:p>
    <w:p w14:paraId="429F000D" w14:textId="740C9B7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0" w:history="1">
        <w:r w:rsidR="008017E2" w:rsidRPr="00B8409F">
          <w:rPr>
            <w:rStyle w:val="Hiperhivatkozs"/>
            <w:noProof/>
          </w:rPr>
          <w:t xml:space="preserve">5.4.5. Lacunae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_Toc138064430 \h </w:instrText>
        </w:r>
        <w:r w:rsidR="008017E2">
          <w:rPr>
            <w:noProof/>
            <w:webHidden/>
          </w:rPr>
        </w:r>
        <w:r w:rsidR="008017E2">
          <w:rPr>
            <w:noProof/>
            <w:webHidden/>
          </w:rPr>
          <w:fldChar w:fldCharType="separate"/>
        </w:r>
        <w:r w:rsidR="008017E2">
          <w:rPr>
            <w:noProof/>
            <w:webHidden/>
          </w:rPr>
          <w:t>70</w:t>
        </w:r>
        <w:r w:rsidR="008017E2">
          <w:rPr>
            <w:noProof/>
            <w:webHidden/>
          </w:rPr>
          <w:fldChar w:fldCharType="end"/>
        </w:r>
      </w:hyperlink>
    </w:p>
    <w:p w14:paraId="68D1CC56" w14:textId="558E95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1" w:history="1">
        <w:r w:rsidR="008017E2" w:rsidRPr="00B8409F">
          <w:rPr>
            <w:rStyle w:val="Hiperhivatkozs"/>
            <w:noProof/>
          </w:rPr>
          <w:t>5.4.6. Entire lines lost</w:t>
        </w:r>
        <w:r w:rsidR="008017E2">
          <w:rPr>
            <w:noProof/>
            <w:webHidden/>
          </w:rPr>
          <w:tab/>
        </w:r>
        <w:r w:rsidR="008017E2">
          <w:rPr>
            <w:noProof/>
            <w:webHidden/>
          </w:rPr>
          <w:fldChar w:fldCharType="begin"/>
        </w:r>
        <w:r w:rsidR="008017E2">
          <w:rPr>
            <w:noProof/>
            <w:webHidden/>
          </w:rPr>
          <w:instrText xml:space="preserve"> PAGEREF _Toc138064431 \h </w:instrText>
        </w:r>
        <w:r w:rsidR="008017E2">
          <w:rPr>
            <w:noProof/>
            <w:webHidden/>
          </w:rPr>
        </w:r>
        <w:r w:rsidR="008017E2">
          <w:rPr>
            <w:noProof/>
            <w:webHidden/>
          </w:rPr>
          <w:fldChar w:fldCharType="separate"/>
        </w:r>
        <w:r w:rsidR="008017E2">
          <w:rPr>
            <w:noProof/>
            <w:webHidden/>
          </w:rPr>
          <w:t>71</w:t>
        </w:r>
        <w:r w:rsidR="008017E2">
          <w:rPr>
            <w:noProof/>
            <w:webHidden/>
          </w:rPr>
          <w:fldChar w:fldCharType="end"/>
        </w:r>
      </w:hyperlink>
    </w:p>
    <w:p w14:paraId="5398E25F" w14:textId="28ED1B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2" w:history="1">
        <w:r w:rsidR="008017E2" w:rsidRPr="00B8409F">
          <w:rPr>
            <w:rStyle w:val="Hiperhivatkozs"/>
            <w:noProof/>
          </w:rPr>
          <w:t>5.4.7. Massive lacunae</w:t>
        </w:r>
        <w:r w:rsidR="008017E2">
          <w:rPr>
            <w:noProof/>
            <w:webHidden/>
          </w:rPr>
          <w:tab/>
        </w:r>
        <w:r w:rsidR="008017E2">
          <w:rPr>
            <w:noProof/>
            <w:webHidden/>
          </w:rPr>
          <w:fldChar w:fldCharType="begin"/>
        </w:r>
        <w:r w:rsidR="008017E2">
          <w:rPr>
            <w:noProof/>
            <w:webHidden/>
          </w:rPr>
          <w:instrText xml:space="preserve"> PAGEREF _Toc138064432 \h </w:instrText>
        </w:r>
        <w:r w:rsidR="008017E2">
          <w:rPr>
            <w:noProof/>
            <w:webHidden/>
          </w:rPr>
        </w:r>
        <w:r w:rsidR="008017E2">
          <w:rPr>
            <w:noProof/>
            <w:webHidden/>
          </w:rPr>
          <w:fldChar w:fldCharType="separate"/>
        </w:r>
        <w:r w:rsidR="008017E2">
          <w:rPr>
            <w:noProof/>
            <w:webHidden/>
          </w:rPr>
          <w:t>72</w:t>
        </w:r>
        <w:r w:rsidR="008017E2">
          <w:rPr>
            <w:noProof/>
            <w:webHidden/>
          </w:rPr>
          <w:fldChar w:fldCharType="end"/>
        </w:r>
      </w:hyperlink>
    </w:p>
    <w:p w14:paraId="2B313C44" w14:textId="110549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3" w:history="1">
        <w:r w:rsidR="008017E2" w:rsidRPr="00B8409F">
          <w:rPr>
            <w:rStyle w:val="Hiperhivatkozs"/>
            <w:noProof/>
          </w:rPr>
          <w:t>5.4.8. Lost copper plates</w:t>
        </w:r>
        <w:r w:rsidR="008017E2">
          <w:rPr>
            <w:noProof/>
            <w:webHidden/>
          </w:rPr>
          <w:tab/>
        </w:r>
        <w:r w:rsidR="008017E2">
          <w:rPr>
            <w:noProof/>
            <w:webHidden/>
          </w:rPr>
          <w:fldChar w:fldCharType="begin"/>
        </w:r>
        <w:r w:rsidR="008017E2">
          <w:rPr>
            <w:noProof/>
            <w:webHidden/>
          </w:rPr>
          <w:instrText xml:space="preserve"> PAGEREF _Toc138064433 \h </w:instrText>
        </w:r>
        <w:r w:rsidR="008017E2">
          <w:rPr>
            <w:noProof/>
            <w:webHidden/>
          </w:rPr>
        </w:r>
        <w:r w:rsidR="008017E2">
          <w:rPr>
            <w:noProof/>
            <w:webHidden/>
          </w:rPr>
          <w:fldChar w:fldCharType="separate"/>
        </w:r>
        <w:r w:rsidR="008017E2">
          <w:rPr>
            <w:noProof/>
            <w:webHidden/>
          </w:rPr>
          <w:t>74</w:t>
        </w:r>
        <w:r w:rsidR="008017E2">
          <w:rPr>
            <w:noProof/>
            <w:webHidden/>
          </w:rPr>
          <w:fldChar w:fldCharType="end"/>
        </w:r>
      </w:hyperlink>
    </w:p>
    <w:p w14:paraId="1AE1C9CF" w14:textId="1D7896F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4" w:history="1">
        <w:r w:rsidR="008017E2" w:rsidRPr="00B8409F">
          <w:rPr>
            <w:rStyle w:val="Hiperhivatkozs"/>
            <w:noProof/>
          </w:rPr>
          <w:t>5.4.9. Fractured inscriptions</w:t>
        </w:r>
        <w:r w:rsidR="008017E2">
          <w:rPr>
            <w:noProof/>
            <w:webHidden/>
          </w:rPr>
          <w:tab/>
        </w:r>
        <w:r w:rsidR="008017E2">
          <w:rPr>
            <w:noProof/>
            <w:webHidden/>
          </w:rPr>
          <w:fldChar w:fldCharType="begin"/>
        </w:r>
        <w:r w:rsidR="008017E2">
          <w:rPr>
            <w:noProof/>
            <w:webHidden/>
          </w:rPr>
          <w:instrText xml:space="preserve"> PAGEREF _Toc138064434 \h </w:instrText>
        </w:r>
        <w:r w:rsidR="008017E2">
          <w:rPr>
            <w:noProof/>
            <w:webHidden/>
          </w:rPr>
        </w:r>
        <w:r w:rsidR="008017E2">
          <w:rPr>
            <w:noProof/>
            <w:webHidden/>
          </w:rPr>
          <w:fldChar w:fldCharType="separate"/>
        </w:r>
        <w:r w:rsidR="008017E2">
          <w:rPr>
            <w:noProof/>
            <w:webHidden/>
          </w:rPr>
          <w:t>76</w:t>
        </w:r>
        <w:r w:rsidR="008017E2">
          <w:rPr>
            <w:noProof/>
            <w:webHidden/>
          </w:rPr>
          <w:fldChar w:fldCharType="end"/>
        </w:r>
      </w:hyperlink>
    </w:p>
    <w:p w14:paraId="6307BA27" w14:textId="4B4C58F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5" w:history="1">
        <w:r w:rsidR="008017E2" w:rsidRPr="00B8409F">
          <w:rPr>
            <w:rStyle w:val="Hiperhivatkozs"/>
            <w:noProof/>
          </w:rPr>
          <w:t>5.5. Restoring Lacunae</w:t>
        </w:r>
        <w:r w:rsidR="008017E2">
          <w:rPr>
            <w:noProof/>
            <w:webHidden/>
          </w:rPr>
          <w:tab/>
        </w:r>
        <w:r w:rsidR="008017E2">
          <w:rPr>
            <w:noProof/>
            <w:webHidden/>
          </w:rPr>
          <w:fldChar w:fldCharType="begin"/>
        </w:r>
        <w:r w:rsidR="008017E2">
          <w:rPr>
            <w:noProof/>
            <w:webHidden/>
          </w:rPr>
          <w:instrText xml:space="preserve"> PAGEREF _Toc138064435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3A7D4D99" w14:textId="59BAEF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6" w:history="1">
        <w:r w:rsidR="008017E2" w:rsidRPr="00B8409F">
          <w:rPr>
            <w:rStyle w:val="Hiperhivatkozs"/>
            <w:noProof/>
          </w:rPr>
          <w:t>5.5.1. Marking up restored text</w:t>
        </w:r>
        <w:r w:rsidR="008017E2">
          <w:rPr>
            <w:noProof/>
            <w:webHidden/>
          </w:rPr>
          <w:tab/>
        </w:r>
        <w:r w:rsidR="008017E2">
          <w:rPr>
            <w:noProof/>
            <w:webHidden/>
          </w:rPr>
          <w:fldChar w:fldCharType="begin"/>
        </w:r>
        <w:r w:rsidR="008017E2">
          <w:rPr>
            <w:noProof/>
            <w:webHidden/>
          </w:rPr>
          <w:instrText xml:space="preserve"> PAGEREF _Toc138064436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7416C1D8" w14:textId="4E78FC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7" w:history="1">
        <w:r w:rsidR="008017E2" w:rsidRPr="00B8409F">
          <w:rPr>
            <w:rStyle w:val="Hiperhivatkozs"/>
            <w:noProof/>
          </w:rPr>
          <w:t>5.5.2. The basis of restoration</w:t>
        </w:r>
        <w:r w:rsidR="008017E2">
          <w:rPr>
            <w:noProof/>
            <w:webHidden/>
          </w:rPr>
          <w:tab/>
        </w:r>
        <w:r w:rsidR="008017E2">
          <w:rPr>
            <w:noProof/>
            <w:webHidden/>
          </w:rPr>
          <w:fldChar w:fldCharType="begin"/>
        </w:r>
        <w:r w:rsidR="008017E2">
          <w:rPr>
            <w:noProof/>
            <w:webHidden/>
          </w:rPr>
          <w:instrText xml:space="preserve"> PAGEREF _Toc138064437 \h </w:instrText>
        </w:r>
        <w:r w:rsidR="008017E2">
          <w:rPr>
            <w:noProof/>
            <w:webHidden/>
          </w:rPr>
        </w:r>
        <w:r w:rsidR="008017E2">
          <w:rPr>
            <w:noProof/>
            <w:webHidden/>
          </w:rPr>
          <w:fldChar w:fldCharType="separate"/>
        </w:r>
        <w:r w:rsidR="008017E2">
          <w:rPr>
            <w:noProof/>
            <w:webHidden/>
          </w:rPr>
          <w:t>78</w:t>
        </w:r>
        <w:r w:rsidR="008017E2">
          <w:rPr>
            <w:noProof/>
            <w:webHidden/>
          </w:rPr>
          <w:fldChar w:fldCharType="end"/>
        </w:r>
      </w:hyperlink>
    </w:p>
    <w:p w14:paraId="28175E73" w14:textId="17E7C5A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38" w:history="1">
        <w:r w:rsidR="008017E2" w:rsidRPr="00B8409F">
          <w:rPr>
            <w:rStyle w:val="Hiperhivatkozs"/>
            <w:noProof/>
          </w:rPr>
          <w:t>6. Editorial Intervention</w:t>
        </w:r>
        <w:r w:rsidR="008017E2">
          <w:rPr>
            <w:noProof/>
            <w:webHidden/>
          </w:rPr>
          <w:tab/>
        </w:r>
        <w:r w:rsidR="008017E2">
          <w:rPr>
            <w:noProof/>
            <w:webHidden/>
          </w:rPr>
          <w:fldChar w:fldCharType="begin"/>
        </w:r>
        <w:r w:rsidR="008017E2">
          <w:rPr>
            <w:noProof/>
            <w:webHidden/>
          </w:rPr>
          <w:instrText xml:space="preserve"> PAGEREF _Toc138064438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38F39AC" w14:textId="7106BE3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9" w:history="1">
        <w:r w:rsidR="008017E2" w:rsidRPr="00B8409F">
          <w:rPr>
            <w:rStyle w:val="Hiperhivatkozs"/>
            <w:noProof/>
          </w:rPr>
          <w:t>6.1. Correction and Normalisation</w:t>
        </w:r>
        <w:r w:rsidR="008017E2">
          <w:rPr>
            <w:noProof/>
            <w:webHidden/>
          </w:rPr>
          <w:tab/>
        </w:r>
        <w:r w:rsidR="008017E2">
          <w:rPr>
            <w:noProof/>
            <w:webHidden/>
          </w:rPr>
          <w:fldChar w:fldCharType="begin"/>
        </w:r>
        <w:r w:rsidR="008017E2">
          <w:rPr>
            <w:noProof/>
            <w:webHidden/>
          </w:rPr>
          <w:instrText xml:space="preserve"> PAGEREF _Toc138064439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48A4316F" w14:textId="6392F5F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0" w:history="1">
        <w:r w:rsidR="008017E2" w:rsidRPr="00B8409F">
          <w:rPr>
            <w:rStyle w:val="Hiperhivatkozs"/>
            <w:noProof/>
          </w:rPr>
          <w:t>6.1.1. Correction versus normalisation</w:t>
        </w:r>
        <w:r w:rsidR="008017E2">
          <w:rPr>
            <w:noProof/>
            <w:webHidden/>
          </w:rPr>
          <w:tab/>
        </w:r>
        <w:r w:rsidR="008017E2">
          <w:rPr>
            <w:noProof/>
            <w:webHidden/>
          </w:rPr>
          <w:fldChar w:fldCharType="begin"/>
        </w:r>
        <w:r w:rsidR="008017E2">
          <w:rPr>
            <w:noProof/>
            <w:webHidden/>
          </w:rPr>
          <w:instrText xml:space="preserve"> PAGEREF _Toc138064440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5E0940C5" w14:textId="11CF7C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1" w:history="1">
        <w:r w:rsidR="008017E2" w:rsidRPr="00B8409F">
          <w:rPr>
            <w:rStyle w:val="Hiperhivatkozs"/>
            <w:noProof/>
          </w:rPr>
          <w:t>6.1.2. Markup methods for correction and normalisation</w:t>
        </w:r>
        <w:r w:rsidR="008017E2">
          <w:rPr>
            <w:noProof/>
            <w:webHidden/>
          </w:rPr>
          <w:tab/>
        </w:r>
        <w:r w:rsidR="008017E2">
          <w:rPr>
            <w:noProof/>
            <w:webHidden/>
          </w:rPr>
          <w:fldChar w:fldCharType="begin"/>
        </w:r>
        <w:r w:rsidR="008017E2">
          <w:rPr>
            <w:noProof/>
            <w:webHidden/>
          </w:rPr>
          <w:instrText xml:space="preserve"> PAGEREF _Toc138064441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406B06B" w14:textId="596668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2" w:history="1">
        <w:r w:rsidR="008017E2" w:rsidRPr="00B8409F">
          <w:rPr>
            <w:rStyle w:val="Hiperhivatkozs"/>
            <w:noProof/>
          </w:rPr>
          <w:t>6.1.3. Good practice in editorial intervention</w:t>
        </w:r>
        <w:r w:rsidR="008017E2">
          <w:rPr>
            <w:noProof/>
            <w:webHidden/>
          </w:rPr>
          <w:tab/>
        </w:r>
        <w:r w:rsidR="008017E2">
          <w:rPr>
            <w:noProof/>
            <w:webHidden/>
          </w:rPr>
          <w:fldChar w:fldCharType="begin"/>
        </w:r>
        <w:r w:rsidR="008017E2">
          <w:rPr>
            <w:noProof/>
            <w:webHidden/>
          </w:rPr>
          <w:instrText xml:space="preserve"> PAGEREF _Toc138064442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2FAAAD19" w14:textId="026CA1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3" w:history="1">
        <w:r w:rsidR="008017E2" w:rsidRPr="00B8409F">
          <w:rPr>
            <w:rStyle w:val="Hiperhivatkozs"/>
            <w:noProof/>
          </w:rPr>
          <w:t>6.1.4. Correction and normalisation in verse</w:t>
        </w:r>
        <w:r w:rsidR="008017E2">
          <w:rPr>
            <w:noProof/>
            <w:webHidden/>
          </w:rPr>
          <w:tab/>
        </w:r>
        <w:r w:rsidR="008017E2">
          <w:rPr>
            <w:noProof/>
            <w:webHidden/>
          </w:rPr>
          <w:fldChar w:fldCharType="begin"/>
        </w:r>
        <w:r w:rsidR="008017E2">
          <w:rPr>
            <w:noProof/>
            <w:webHidden/>
          </w:rPr>
          <w:instrText xml:space="preserve"> PAGEREF _Toc138064443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41BF62B6" w14:textId="14DB2012" w:rsidR="008017E2" w:rsidRDefault="00000000">
      <w:pPr>
        <w:pStyle w:val="TJ4"/>
        <w:rPr>
          <w:rFonts w:asciiTheme="minorHAnsi" w:hAnsiTheme="minorHAnsi" w:cstheme="minorBidi"/>
          <w:noProof/>
          <w:kern w:val="2"/>
          <w:sz w:val="22"/>
          <w:szCs w:val="20"/>
          <w:lang w:val="hu-HU"/>
          <w14:ligatures w14:val="standardContextual"/>
        </w:rPr>
      </w:pPr>
      <w:hyperlink w:anchor="_Toc138064444" w:history="1">
        <w:r w:rsidR="008017E2" w:rsidRPr="00B8409F">
          <w:rPr>
            <w:rStyle w:val="Hiperhivatkozs"/>
            <w:noProof/>
            <w:lang w:bidi="ar-SA"/>
          </w:rPr>
          <w:t>6.1.4.1. Non-standard prosody with non-standard language</w:t>
        </w:r>
        <w:r w:rsidR="008017E2">
          <w:rPr>
            <w:noProof/>
            <w:webHidden/>
          </w:rPr>
          <w:tab/>
        </w:r>
        <w:r w:rsidR="008017E2">
          <w:rPr>
            <w:noProof/>
            <w:webHidden/>
          </w:rPr>
          <w:fldChar w:fldCharType="begin"/>
        </w:r>
        <w:r w:rsidR="008017E2">
          <w:rPr>
            <w:noProof/>
            <w:webHidden/>
          </w:rPr>
          <w:instrText xml:space="preserve"> PAGEREF _Toc138064444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663AB6A8" w14:textId="429C1015" w:rsidR="008017E2" w:rsidRDefault="00000000">
      <w:pPr>
        <w:pStyle w:val="TJ4"/>
        <w:rPr>
          <w:rFonts w:asciiTheme="minorHAnsi" w:hAnsiTheme="minorHAnsi" w:cstheme="minorBidi"/>
          <w:noProof/>
          <w:kern w:val="2"/>
          <w:sz w:val="22"/>
          <w:szCs w:val="20"/>
          <w:lang w:val="hu-HU"/>
          <w14:ligatures w14:val="standardContextual"/>
        </w:rPr>
      </w:pPr>
      <w:hyperlink w:anchor="_Toc138064445" w:history="1">
        <w:r w:rsidR="008017E2" w:rsidRPr="00B8409F">
          <w:rPr>
            <w:rStyle w:val="Hiperhivatkozs"/>
            <w:noProof/>
            <w:lang w:bidi="ar-SA"/>
          </w:rPr>
          <w:t>6.1.4.2. Standard prosody with non-standard language</w:t>
        </w:r>
        <w:r w:rsidR="008017E2">
          <w:rPr>
            <w:noProof/>
            <w:webHidden/>
          </w:rPr>
          <w:tab/>
        </w:r>
        <w:r w:rsidR="008017E2">
          <w:rPr>
            <w:noProof/>
            <w:webHidden/>
          </w:rPr>
          <w:fldChar w:fldCharType="begin"/>
        </w:r>
        <w:r w:rsidR="008017E2">
          <w:rPr>
            <w:noProof/>
            <w:webHidden/>
          </w:rPr>
          <w:instrText xml:space="preserve"> PAGEREF _Toc138064445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757E435D" w14:textId="29295371" w:rsidR="008017E2" w:rsidRDefault="00000000">
      <w:pPr>
        <w:pStyle w:val="TJ4"/>
        <w:rPr>
          <w:rFonts w:asciiTheme="minorHAnsi" w:hAnsiTheme="minorHAnsi" w:cstheme="minorBidi"/>
          <w:noProof/>
          <w:kern w:val="2"/>
          <w:sz w:val="22"/>
          <w:szCs w:val="20"/>
          <w:lang w:val="hu-HU"/>
          <w14:ligatures w14:val="standardContextual"/>
        </w:rPr>
      </w:pPr>
      <w:hyperlink w:anchor="_Toc138064446" w:history="1">
        <w:r w:rsidR="008017E2" w:rsidRPr="00B8409F">
          <w:rPr>
            <w:rStyle w:val="Hiperhivatkozs"/>
            <w:noProof/>
            <w:lang w:bidi="ar-SA"/>
          </w:rPr>
          <w:t>6.1.4.3. Non-standard prosody with standard language</w:t>
        </w:r>
        <w:r w:rsidR="008017E2">
          <w:rPr>
            <w:noProof/>
            <w:webHidden/>
          </w:rPr>
          <w:tab/>
        </w:r>
        <w:r w:rsidR="008017E2">
          <w:rPr>
            <w:noProof/>
            <w:webHidden/>
          </w:rPr>
          <w:fldChar w:fldCharType="begin"/>
        </w:r>
        <w:r w:rsidR="008017E2">
          <w:rPr>
            <w:noProof/>
            <w:webHidden/>
          </w:rPr>
          <w:instrText xml:space="preserve"> PAGEREF _Toc138064446 \h </w:instrText>
        </w:r>
        <w:r w:rsidR="008017E2">
          <w:rPr>
            <w:noProof/>
            <w:webHidden/>
          </w:rPr>
        </w:r>
        <w:r w:rsidR="008017E2">
          <w:rPr>
            <w:noProof/>
            <w:webHidden/>
          </w:rPr>
          <w:fldChar w:fldCharType="separate"/>
        </w:r>
        <w:r w:rsidR="008017E2">
          <w:rPr>
            <w:noProof/>
            <w:webHidden/>
          </w:rPr>
          <w:t>82</w:t>
        </w:r>
        <w:r w:rsidR="008017E2">
          <w:rPr>
            <w:noProof/>
            <w:webHidden/>
          </w:rPr>
          <w:fldChar w:fldCharType="end"/>
        </w:r>
      </w:hyperlink>
    </w:p>
    <w:p w14:paraId="07EB3C0D" w14:textId="2CFF73F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47" w:history="1">
        <w:r w:rsidR="008017E2" w:rsidRPr="00B8409F">
          <w:rPr>
            <w:rStyle w:val="Hiperhivatkozs"/>
            <w:noProof/>
          </w:rPr>
          <w:t>6.2. Encoding Correction</w:t>
        </w:r>
        <w:r w:rsidR="008017E2">
          <w:rPr>
            <w:noProof/>
            <w:webHidden/>
          </w:rPr>
          <w:tab/>
        </w:r>
        <w:r w:rsidR="008017E2">
          <w:rPr>
            <w:noProof/>
            <w:webHidden/>
          </w:rPr>
          <w:fldChar w:fldCharType="begin"/>
        </w:r>
        <w:r w:rsidR="008017E2">
          <w:rPr>
            <w:noProof/>
            <w:webHidden/>
          </w:rPr>
          <w:instrText xml:space="preserve"> PAGEREF _Toc138064447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666B7C89" w14:textId="35AD9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8" w:history="1">
        <w:r w:rsidR="008017E2" w:rsidRPr="00B8409F">
          <w:rPr>
            <w:rStyle w:val="Hiperhivatkozs"/>
            <w:noProof/>
          </w:rPr>
          <w:t>6.2.1. Flagging erroneous and uninterpretable text</w:t>
        </w:r>
        <w:r w:rsidR="008017E2">
          <w:rPr>
            <w:noProof/>
            <w:webHidden/>
          </w:rPr>
          <w:tab/>
        </w:r>
        <w:r w:rsidR="008017E2">
          <w:rPr>
            <w:noProof/>
            <w:webHidden/>
          </w:rPr>
          <w:fldChar w:fldCharType="begin"/>
        </w:r>
        <w:r w:rsidR="008017E2">
          <w:rPr>
            <w:noProof/>
            <w:webHidden/>
          </w:rPr>
          <w:instrText xml:space="preserve"> PAGEREF _Toc138064448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44958E5A" w14:textId="7783DDB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9" w:history="1">
        <w:r w:rsidR="008017E2" w:rsidRPr="00B8409F">
          <w:rPr>
            <w:rStyle w:val="Hiperhivatkozs"/>
            <w:noProof/>
          </w:rPr>
          <w:t>6.2.2. Correcting erroneous text</w:t>
        </w:r>
        <w:r w:rsidR="008017E2">
          <w:rPr>
            <w:noProof/>
            <w:webHidden/>
          </w:rPr>
          <w:tab/>
        </w:r>
        <w:r w:rsidR="008017E2">
          <w:rPr>
            <w:noProof/>
            <w:webHidden/>
          </w:rPr>
          <w:fldChar w:fldCharType="begin"/>
        </w:r>
        <w:r w:rsidR="008017E2">
          <w:rPr>
            <w:noProof/>
            <w:webHidden/>
          </w:rPr>
          <w:instrText xml:space="preserve"> PAGEREF _Toc138064449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882F2D4" w14:textId="309ED45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0" w:history="1">
        <w:r w:rsidR="008017E2" w:rsidRPr="00B8409F">
          <w:rPr>
            <w:rStyle w:val="Hiperhivatkozs"/>
            <w:noProof/>
          </w:rPr>
          <w:t>6.2.3. Editorial deletion (suppression)</w:t>
        </w:r>
        <w:r w:rsidR="008017E2">
          <w:rPr>
            <w:noProof/>
            <w:webHidden/>
          </w:rPr>
          <w:tab/>
        </w:r>
        <w:r w:rsidR="008017E2">
          <w:rPr>
            <w:noProof/>
            <w:webHidden/>
          </w:rPr>
          <w:fldChar w:fldCharType="begin"/>
        </w:r>
        <w:r w:rsidR="008017E2">
          <w:rPr>
            <w:noProof/>
            <w:webHidden/>
          </w:rPr>
          <w:instrText xml:space="preserve"> PAGEREF _Toc138064450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12AA8A95" w14:textId="335849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1" w:history="1">
        <w:r w:rsidR="008017E2" w:rsidRPr="00B8409F">
          <w:rPr>
            <w:rStyle w:val="Hiperhivatkozs"/>
            <w:noProof/>
          </w:rPr>
          <w:t>6.2.4. Editorial addition</w:t>
        </w:r>
        <w:r w:rsidR="008017E2">
          <w:rPr>
            <w:noProof/>
            <w:webHidden/>
          </w:rPr>
          <w:tab/>
        </w:r>
        <w:r w:rsidR="008017E2">
          <w:rPr>
            <w:noProof/>
            <w:webHidden/>
          </w:rPr>
          <w:fldChar w:fldCharType="begin"/>
        </w:r>
        <w:r w:rsidR="008017E2">
          <w:rPr>
            <w:noProof/>
            <w:webHidden/>
          </w:rPr>
          <w:instrText xml:space="preserve"> PAGEREF _Toc138064451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3932842" w14:textId="45B08C3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2" w:history="1">
        <w:r w:rsidR="008017E2" w:rsidRPr="00B8409F">
          <w:rPr>
            <w:rStyle w:val="Hiperhivatkozs"/>
            <w:noProof/>
          </w:rPr>
          <w:t>6.2.5. Distinguishing correction from deletion and addition</w:t>
        </w:r>
        <w:r w:rsidR="008017E2">
          <w:rPr>
            <w:noProof/>
            <w:webHidden/>
          </w:rPr>
          <w:tab/>
        </w:r>
        <w:r w:rsidR="008017E2">
          <w:rPr>
            <w:noProof/>
            <w:webHidden/>
          </w:rPr>
          <w:fldChar w:fldCharType="begin"/>
        </w:r>
        <w:r w:rsidR="008017E2">
          <w:rPr>
            <w:noProof/>
            <w:webHidden/>
          </w:rPr>
          <w:instrText xml:space="preserve"> PAGEREF _Toc138064452 \h </w:instrText>
        </w:r>
        <w:r w:rsidR="008017E2">
          <w:rPr>
            <w:noProof/>
            <w:webHidden/>
          </w:rPr>
        </w:r>
        <w:r w:rsidR="008017E2">
          <w:rPr>
            <w:noProof/>
            <w:webHidden/>
          </w:rPr>
          <w:fldChar w:fldCharType="separate"/>
        </w:r>
        <w:r w:rsidR="008017E2">
          <w:rPr>
            <w:noProof/>
            <w:webHidden/>
          </w:rPr>
          <w:t>84</w:t>
        </w:r>
        <w:r w:rsidR="008017E2">
          <w:rPr>
            <w:noProof/>
            <w:webHidden/>
          </w:rPr>
          <w:fldChar w:fldCharType="end"/>
        </w:r>
      </w:hyperlink>
    </w:p>
    <w:p w14:paraId="2F7C334F" w14:textId="281D1C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3" w:history="1">
        <w:r w:rsidR="008017E2" w:rsidRPr="00B8409F">
          <w:rPr>
            <w:rStyle w:val="Hiperhivatkozs"/>
            <w:noProof/>
          </w:rPr>
          <w:t>6.2.6. Good practice in correction</w:t>
        </w:r>
        <w:r w:rsidR="008017E2">
          <w:rPr>
            <w:noProof/>
            <w:webHidden/>
          </w:rPr>
          <w:tab/>
        </w:r>
        <w:r w:rsidR="008017E2">
          <w:rPr>
            <w:noProof/>
            <w:webHidden/>
          </w:rPr>
          <w:fldChar w:fldCharType="begin"/>
        </w:r>
        <w:r w:rsidR="008017E2">
          <w:rPr>
            <w:noProof/>
            <w:webHidden/>
          </w:rPr>
          <w:instrText xml:space="preserve"> PAGEREF _Toc138064453 \h </w:instrText>
        </w:r>
        <w:r w:rsidR="008017E2">
          <w:rPr>
            <w:noProof/>
            <w:webHidden/>
          </w:rPr>
        </w:r>
        <w:r w:rsidR="008017E2">
          <w:rPr>
            <w:noProof/>
            <w:webHidden/>
          </w:rPr>
          <w:fldChar w:fldCharType="separate"/>
        </w:r>
        <w:r w:rsidR="008017E2">
          <w:rPr>
            <w:noProof/>
            <w:webHidden/>
          </w:rPr>
          <w:t>85</w:t>
        </w:r>
        <w:r w:rsidR="008017E2">
          <w:rPr>
            <w:noProof/>
            <w:webHidden/>
          </w:rPr>
          <w:fldChar w:fldCharType="end"/>
        </w:r>
      </w:hyperlink>
    </w:p>
    <w:p w14:paraId="4AC9348A" w14:textId="1618DBA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54" w:history="1">
        <w:r w:rsidR="008017E2" w:rsidRPr="00B8409F">
          <w:rPr>
            <w:rStyle w:val="Hiperhivatkozs"/>
            <w:noProof/>
          </w:rPr>
          <w:t>6.3. Encoding Normalisation</w:t>
        </w:r>
        <w:r w:rsidR="008017E2">
          <w:rPr>
            <w:noProof/>
            <w:webHidden/>
          </w:rPr>
          <w:tab/>
        </w:r>
        <w:r w:rsidR="008017E2">
          <w:rPr>
            <w:noProof/>
            <w:webHidden/>
          </w:rPr>
          <w:fldChar w:fldCharType="begin"/>
        </w:r>
        <w:r w:rsidR="008017E2">
          <w:rPr>
            <w:noProof/>
            <w:webHidden/>
          </w:rPr>
          <w:instrText xml:space="preserve"> PAGEREF _Toc138064454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23F17FFB" w14:textId="5269D3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5" w:history="1">
        <w:r w:rsidR="008017E2" w:rsidRPr="00B8409F">
          <w:rPr>
            <w:rStyle w:val="Hiperhivatkozs"/>
            <w:noProof/>
          </w:rPr>
          <w:t>6.3.1. Flagging non-standard usage</w:t>
        </w:r>
        <w:r w:rsidR="008017E2">
          <w:rPr>
            <w:noProof/>
            <w:webHidden/>
          </w:rPr>
          <w:tab/>
        </w:r>
        <w:r w:rsidR="008017E2">
          <w:rPr>
            <w:noProof/>
            <w:webHidden/>
          </w:rPr>
          <w:fldChar w:fldCharType="begin"/>
        </w:r>
        <w:r w:rsidR="008017E2">
          <w:rPr>
            <w:noProof/>
            <w:webHidden/>
          </w:rPr>
          <w:instrText xml:space="preserve"> PAGEREF _Toc138064455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02C77E9A" w14:textId="4669209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6" w:history="1">
        <w:r w:rsidR="008017E2" w:rsidRPr="00B8409F">
          <w:rPr>
            <w:rStyle w:val="Hiperhivatkozs"/>
            <w:noProof/>
          </w:rPr>
          <w:t>6.3.2. Normalising non-standard usage</w:t>
        </w:r>
        <w:r w:rsidR="008017E2">
          <w:rPr>
            <w:noProof/>
            <w:webHidden/>
          </w:rPr>
          <w:tab/>
        </w:r>
        <w:r w:rsidR="008017E2">
          <w:rPr>
            <w:noProof/>
            <w:webHidden/>
          </w:rPr>
          <w:fldChar w:fldCharType="begin"/>
        </w:r>
        <w:r w:rsidR="008017E2">
          <w:rPr>
            <w:noProof/>
            <w:webHidden/>
          </w:rPr>
          <w:instrText xml:space="preserve"> PAGEREF _Toc138064456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3A50992F" w14:textId="664C9B8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7" w:history="1">
        <w:r w:rsidR="008017E2" w:rsidRPr="00B8409F">
          <w:rPr>
            <w:rStyle w:val="Hiperhivatkozs"/>
            <w:noProof/>
          </w:rPr>
          <w:t>6.3.3. Nesting normalisation and correction</w:t>
        </w:r>
        <w:r w:rsidR="008017E2">
          <w:rPr>
            <w:noProof/>
            <w:webHidden/>
          </w:rPr>
          <w:tab/>
        </w:r>
        <w:r w:rsidR="008017E2">
          <w:rPr>
            <w:noProof/>
            <w:webHidden/>
          </w:rPr>
          <w:fldChar w:fldCharType="begin"/>
        </w:r>
        <w:r w:rsidR="008017E2">
          <w:rPr>
            <w:noProof/>
            <w:webHidden/>
          </w:rPr>
          <w:instrText xml:space="preserve"> PAGEREF _Toc138064457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4111859B" w14:textId="17A463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8" w:history="1">
        <w:r w:rsidR="008017E2" w:rsidRPr="00B8409F">
          <w:rPr>
            <w:rStyle w:val="Hiperhivatkozs"/>
            <w:noProof/>
          </w:rPr>
          <w:t>6.3.4. Good practice in normalisation</w:t>
        </w:r>
        <w:r w:rsidR="008017E2">
          <w:rPr>
            <w:noProof/>
            <w:webHidden/>
          </w:rPr>
          <w:tab/>
        </w:r>
        <w:r w:rsidR="008017E2">
          <w:rPr>
            <w:noProof/>
            <w:webHidden/>
          </w:rPr>
          <w:fldChar w:fldCharType="begin"/>
        </w:r>
        <w:r w:rsidR="008017E2">
          <w:rPr>
            <w:noProof/>
            <w:webHidden/>
          </w:rPr>
          <w:instrText xml:space="preserve"> PAGEREF _Toc138064458 \h </w:instrText>
        </w:r>
        <w:r w:rsidR="008017E2">
          <w:rPr>
            <w:noProof/>
            <w:webHidden/>
          </w:rPr>
        </w:r>
        <w:r w:rsidR="008017E2">
          <w:rPr>
            <w:noProof/>
            <w:webHidden/>
          </w:rPr>
          <w:fldChar w:fldCharType="separate"/>
        </w:r>
        <w:r w:rsidR="008017E2">
          <w:rPr>
            <w:noProof/>
            <w:webHidden/>
          </w:rPr>
          <w:t>87</w:t>
        </w:r>
        <w:r w:rsidR="008017E2">
          <w:rPr>
            <w:noProof/>
            <w:webHidden/>
          </w:rPr>
          <w:fldChar w:fldCharType="end"/>
        </w:r>
      </w:hyperlink>
    </w:p>
    <w:p w14:paraId="583F5A82" w14:textId="3B12EC6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9" w:history="1">
        <w:r w:rsidR="008017E2" w:rsidRPr="00B8409F">
          <w:rPr>
            <w:rStyle w:val="Hiperhivatkozs"/>
            <w:noProof/>
          </w:rPr>
          <w:t>6.3.5. How non-standard is non-standard?</w:t>
        </w:r>
        <w:r w:rsidR="008017E2">
          <w:rPr>
            <w:noProof/>
            <w:webHidden/>
          </w:rPr>
          <w:tab/>
        </w:r>
        <w:r w:rsidR="008017E2">
          <w:rPr>
            <w:noProof/>
            <w:webHidden/>
          </w:rPr>
          <w:fldChar w:fldCharType="begin"/>
        </w:r>
        <w:r w:rsidR="008017E2">
          <w:rPr>
            <w:noProof/>
            <w:webHidden/>
          </w:rPr>
          <w:instrText xml:space="preserve"> PAGEREF _Toc138064459 \h </w:instrText>
        </w:r>
        <w:r w:rsidR="008017E2">
          <w:rPr>
            <w:noProof/>
            <w:webHidden/>
          </w:rPr>
        </w:r>
        <w:r w:rsidR="008017E2">
          <w:rPr>
            <w:noProof/>
            <w:webHidden/>
          </w:rPr>
          <w:fldChar w:fldCharType="separate"/>
        </w:r>
        <w:r w:rsidR="008017E2">
          <w:rPr>
            <w:noProof/>
            <w:webHidden/>
          </w:rPr>
          <w:t>88</w:t>
        </w:r>
        <w:r w:rsidR="008017E2">
          <w:rPr>
            <w:noProof/>
            <w:webHidden/>
          </w:rPr>
          <w:fldChar w:fldCharType="end"/>
        </w:r>
      </w:hyperlink>
    </w:p>
    <w:p w14:paraId="118006D8" w14:textId="4BA2230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0" w:history="1">
        <w:r w:rsidR="008017E2" w:rsidRPr="00B8409F">
          <w:rPr>
            <w:rStyle w:val="Hiperhivatkozs"/>
            <w:noProof/>
          </w:rPr>
          <w:t>6.3.6. Supplying punctuation</w:t>
        </w:r>
        <w:r w:rsidR="008017E2">
          <w:rPr>
            <w:noProof/>
            <w:webHidden/>
          </w:rPr>
          <w:tab/>
        </w:r>
        <w:r w:rsidR="008017E2">
          <w:rPr>
            <w:noProof/>
            <w:webHidden/>
          </w:rPr>
          <w:fldChar w:fldCharType="begin"/>
        </w:r>
        <w:r w:rsidR="008017E2">
          <w:rPr>
            <w:noProof/>
            <w:webHidden/>
          </w:rPr>
          <w:instrText xml:space="preserve"> PAGEREF _Toc138064460 \h </w:instrText>
        </w:r>
        <w:r w:rsidR="008017E2">
          <w:rPr>
            <w:noProof/>
            <w:webHidden/>
          </w:rPr>
        </w:r>
        <w:r w:rsidR="008017E2">
          <w:rPr>
            <w:noProof/>
            <w:webHidden/>
          </w:rPr>
          <w:fldChar w:fldCharType="separate"/>
        </w:r>
        <w:r w:rsidR="008017E2">
          <w:rPr>
            <w:noProof/>
            <w:webHidden/>
          </w:rPr>
          <w:t>89</w:t>
        </w:r>
        <w:r w:rsidR="008017E2">
          <w:rPr>
            <w:noProof/>
            <w:webHidden/>
          </w:rPr>
          <w:fldChar w:fldCharType="end"/>
        </w:r>
      </w:hyperlink>
    </w:p>
    <w:p w14:paraId="7793493C" w14:textId="2E3A7CB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1" w:history="1">
        <w:r w:rsidR="008017E2" w:rsidRPr="00B8409F">
          <w:rPr>
            <w:rStyle w:val="Hiperhivatkozs"/>
            <w:noProof/>
          </w:rPr>
          <w:t>6.3.7. Automated normalisation</w:t>
        </w:r>
        <w:r w:rsidR="008017E2">
          <w:rPr>
            <w:noProof/>
            <w:webHidden/>
          </w:rPr>
          <w:tab/>
        </w:r>
        <w:r w:rsidR="008017E2">
          <w:rPr>
            <w:noProof/>
            <w:webHidden/>
          </w:rPr>
          <w:fldChar w:fldCharType="begin"/>
        </w:r>
        <w:r w:rsidR="008017E2">
          <w:rPr>
            <w:noProof/>
            <w:webHidden/>
          </w:rPr>
          <w:instrText xml:space="preserve"> PAGEREF _Toc138064461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686D688C" w14:textId="5D2BC6D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2" w:history="1">
        <w:r w:rsidR="008017E2" w:rsidRPr="00B8409F">
          <w:rPr>
            <w:rStyle w:val="Hiperhivatkozs"/>
            <w:noProof/>
          </w:rPr>
          <w:t>6.4. Scribal Omission without Editorial Restoration</w:t>
        </w:r>
        <w:r w:rsidR="008017E2">
          <w:rPr>
            <w:noProof/>
            <w:webHidden/>
          </w:rPr>
          <w:tab/>
        </w:r>
        <w:r w:rsidR="008017E2">
          <w:rPr>
            <w:noProof/>
            <w:webHidden/>
          </w:rPr>
          <w:fldChar w:fldCharType="begin"/>
        </w:r>
        <w:r w:rsidR="008017E2">
          <w:rPr>
            <w:noProof/>
            <w:webHidden/>
          </w:rPr>
          <w:instrText xml:space="preserve"> PAGEREF _Toc138064462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4850B679" w14:textId="199A8B5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63" w:history="1">
        <w:r w:rsidR="008017E2" w:rsidRPr="00B8409F">
          <w:rPr>
            <w:rStyle w:val="Hiperhivatkozs"/>
            <w:noProof/>
          </w:rPr>
          <w:t>7. Encoding Additional Information in the Edition</w:t>
        </w:r>
        <w:r w:rsidR="008017E2">
          <w:rPr>
            <w:noProof/>
            <w:webHidden/>
          </w:rPr>
          <w:tab/>
        </w:r>
        <w:r w:rsidR="008017E2">
          <w:rPr>
            <w:noProof/>
            <w:webHidden/>
          </w:rPr>
          <w:fldChar w:fldCharType="begin"/>
        </w:r>
        <w:r w:rsidR="008017E2">
          <w:rPr>
            <w:noProof/>
            <w:webHidden/>
          </w:rPr>
          <w:instrText xml:space="preserve"> PAGEREF _Toc138064463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5B752436" w14:textId="74CB1AB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4" w:history="1">
        <w:r w:rsidR="008017E2" w:rsidRPr="00B8409F">
          <w:rPr>
            <w:rStyle w:val="Hiperhivatkozs"/>
            <w:noProof/>
          </w:rPr>
          <w:t>7.1. Numeral Values</w:t>
        </w:r>
        <w:r w:rsidR="008017E2">
          <w:rPr>
            <w:noProof/>
            <w:webHidden/>
          </w:rPr>
          <w:tab/>
        </w:r>
        <w:r w:rsidR="008017E2">
          <w:rPr>
            <w:noProof/>
            <w:webHidden/>
          </w:rPr>
          <w:fldChar w:fldCharType="begin"/>
        </w:r>
        <w:r w:rsidR="008017E2">
          <w:rPr>
            <w:noProof/>
            <w:webHidden/>
          </w:rPr>
          <w:instrText xml:space="preserve"> PAGEREF _Toc138064464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7FB06CE" w14:textId="2504037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5" w:history="1">
        <w:r w:rsidR="008017E2" w:rsidRPr="00B8409F">
          <w:rPr>
            <w:rStyle w:val="Hiperhivatkozs"/>
            <w:noProof/>
          </w:rPr>
          <w:t>7.1.1. Generic numeral markup</w:t>
        </w:r>
        <w:r w:rsidR="008017E2">
          <w:rPr>
            <w:noProof/>
            <w:webHidden/>
          </w:rPr>
          <w:tab/>
        </w:r>
        <w:r w:rsidR="008017E2">
          <w:rPr>
            <w:noProof/>
            <w:webHidden/>
          </w:rPr>
          <w:fldChar w:fldCharType="begin"/>
        </w:r>
        <w:r w:rsidR="008017E2">
          <w:rPr>
            <w:noProof/>
            <w:webHidden/>
          </w:rPr>
          <w:instrText xml:space="preserve"> PAGEREF _Toc138064465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440E8D9" w14:textId="6EA8743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6" w:history="1">
        <w:r w:rsidR="008017E2" w:rsidRPr="00B8409F">
          <w:rPr>
            <w:rStyle w:val="Hiperhivatkozs"/>
            <w:noProof/>
          </w:rPr>
          <w:t>7.1.2. Difficulties in reading numbers</w:t>
        </w:r>
        <w:r w:rsidR="008017E2">
          <w:rPr>
            <w:noProof/>
            <w:webHidden/>
          </w:rPr>
          <w:tab/>
        </w:r>
        <w:r w:rsidR="008017E2">
          <w:rPr>
            <w:noProof/>
            <w:webHidden/>
          </w:rPr>
          <w:fldChar w:fldCharType="begin"/>
        </w:r>
        <w:r w:rsidR="008017E2">
          <w:rPr>
            <w:noProof/>
            <w:webHidden/>
          </w:rPr>
          <w:instrText xml:space="preserve"> PAGEREF _Toc138064466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931A8C5" w14:textId="405F874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7" w:history="1">
        <w:r w:rsidR="008017E2" w:rsidRPr="00B8409F">
          <w:rPr>
            <w:rStyle w:val="Hiperhivatkozs"/>
            <w:noProof/>
          </w:rPr>
          <w:t>7.1.3. Editorial intervention and numerals</w:t>
        </w:r>
        <w:r w:rsidR="008017E2">
          <w:rPr>
            <w:noProof/>
            <w:webHidden/>
          </w:rPr>
          <w:tab/>
        </w:r>
        <w:r w:rsidR="008017E2">
          <w:rPr>
            <w:noProof/>
            <w:webHidden/>
          </w:rPr>
          <w:fldChar w:fldCharType="begin"/>
        </w:r>
        <w:r w:rsidR="008017E2">
          <w:rPr>
            <w:noProof/>
            <w:webHidden/>
          </w:rPr>
          <w:instrText xml:space="preserve"> PAGEREF _Toc138064467 \h </w:instrText>
        </w:r>
        <w:r w:rsidR="008017E2">
          <w:rPr>
            <w:noProof/>
            <w:webHidden/>
          </w:rPr>
        </w:r>
        <w:r w:rsidR="008017E2">
          <w:rPr>
            <w:noProof/>
            <w:webHidden/>
          </w:rPr>
          <w:fldChar w:fldCharType="separate"/>
        </w:r>
        <w:r w:rsidR="008017E2">
          <w:rPr>
            <w:noProof/>
            <w:webHidden/>
          </w:rPr>
          <w:t>92</w:t>
        </w:r>
        <w:r w:rsidR="008017E2">
          <w:rPr>
            <w:noProof/>
            <w:webHidden/>
          </w:rPr>
          <w:fldChar w:fldCharType="end"/>
        </w:r>
      </w:hyperlink>
    </w:p>
    <w:p w14:paraId="41246289" w14:textId="752154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8" w:history="1">
        <w:r w:rsidR="008017E2" w:rsidRPr="00B8409F">
          <w:rPr>
            <w:rStyle w:val="Hiperhivatkozs"/>
            <w:noProof/>
          </w:rPr>
          <w:t>7.1.4. Numbers expressed in words</w:t>
        </w:r>
        <w:r w:rsidR="008017E2">
          <w:rPr>
            <w:noProof/>
            <w:webHidden/>
          </w:rPr>
          <w:tab/>
        </w:r>
        <w:r w:rsidR="008017E2">
          <w:rPr>
            <w:noProof/>
            <w:webHidden/>
          </w:rPr>
          <w:fldChar w:fldCharType="begin"/>
        </w:r>
        <w:r w:rsidR="008017E2">
          <w:rPr>
            <w:noProof/>
            <w:webHidden/>
          </w:rPr>
          <w:instrText xml:space="preserve"> PAGEREF _Toc138064468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BE4FADC" w14:textId="2A346D1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9" w:history="1">
        <w:r w:rsidR="008017E2" w:rsidRPr="00B8409F">
          <w:rPr>
            <w:rStyle w:val="Hiperhivatkozs"/>
            <w:noProof/>
          </w:rPr>
          <w:t>7.2. Tagging Language in the Edition</w:t>
        </w:r>
        <w:r w:rsidR="008017E2">
          <w:rPr>
            <w:noProof/>
            <w:webHidden/>
          </w:rPr>
          <w:tab/>
        </w:r>
        <w:r w:rsidR="008017E2">
          <w:rPr>
            <w:noProof/>
            <w:webHidden/>
          </w:rPr>
          <w:fldChar w:fldCharType="begin"/>
        </w:r>
        <w:r w:rsidR="008017E2">
          <w:rPr>
            <w:noProof/>
            <w:webHidden/>
          </w:rPr>
          <w:instrText xml:space="preserve"> PAGEREF _Toc138064469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0A78A2A4" w14:textId="7EE0636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0" w:history="1">
        <w:r w:rsidR="008017E2" w:rsidRPr="00B8409F">
          <w:rPr>
            <w:rStyle w:val="Hiperhivatkozs"/>
            <w:noProof/>
          </w:rPr>
          <w:t>7.2.1. Inscriptions consisting of sections in different languages</w:t>
        </w:r>
        <w:r w:rsidR="008017E2">
          <w:rPr>
            <w:noProof/>
            <w:webHidden/>
          </w:rPr>
          <w:tab/>
        </w:r>
        <w:r w:rsidR="008017E2">
          <w:rPr>
            <w:noProof/>
            <w:webHidden/>
          </w:rPr>
          <w:fldChar w:fldCharType="begin"/>
        </w:r>
        <w:r w:rsidR="008017E2">
          <w:rPr>
            <w:noProof/>
            <w:webHidden/>
          </w:rPr>
          <w:instrText xml:space="preserve"> PAGEREF _Toc138064470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51042373" w14:textId="440C8E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1" w:history="1">
        <w:r w:rsidR="008017E2" w:rsidRPr="00B8409F">
          <w:rPr>
            <w:rStyle w:val="Hiperhivatkozs"/>
            <w:noProof/>
          </w:rPr>
          <w:t>7.2.2. Inscriptions containing foreign words or phrases</w:t>
        </w:r>
        <w:r w:rsidR="008017E2">
          <w:rPr>
            <w:noProof/>
            <w:webHidden/>
          </w:rPr>
          <w:tab/>
        </w:r>
        <w:r w:rsidR="008017E2">
          <w:rPr>
            <w:noProof/>
            <w:webHidden/>
          </w:rPr>
          <w:fldChar w:fldCharType="begin"/>
        </w:r>
        <w:r w:rsidR="008017E2">
          <w:rPr>
            <w:noProof/>
            <w:webHidden/>
          </w:rPr>
          <w:instrText xml:space="preserve"> PAGEREF _Toc138064471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6D0E39F" w14:textId="1C9A877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2" w:history="1">
        <w:r w:rsidR="008017E2" w:rsidRPr="00B8409F">
          <w:rPr>
            <w:rStyle w:val="Hiperhivatkozs"/>
            <w:noProof/>
          </w:rPr>
          <w:t>7.3. Abbreviations</w:t>
        </w:r>
        <w:r w:rsidR="008017E2">
          <w:rPr>
            <w:noProof/>
            <w:webHidden/>
          </w:rPr>
          <w:tab/>
        </w:r>
        <w:r w:rsidR="008017E2">
          <w:rPr>
            <w:noProof/>
            <w:webHidden/>
          </w:rPr>
          <w:fldChar w:fldCharType="begin"/>
        </w:r>
        <w:r w:rsidR="008017E2">
          <w:rPr>
            <w:noProof/>
            <w:webHidden/>
          </w:rPr>
          <w:instrText xml:space="preserve"> PAGEREF _Toc138064472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36B9135E" w14:textId="3F7F58E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3" w:history="1">
        <w:r w:rsidR="008017E2" w:rsidRPr="00B8409F">
          <w:rPr>
            <w:rStyle w:val="Hiperhivatkozs"/>
            <w:noProof/>
          </w:rPr>
          <w:t>7.3.1. Expanding (resolving) abbreviations</w:t>
        </w:r>
        <w:r w:rsidR="008017E2">
          <w:rPr>
            <w:noProof/>
            <w:webHidden/>
          </w:rPr>
          <w:tab/>
        </w:r>
        <w:r w:rsidR="008017E2">
          <w:rPr>
            <w:noProof/>
            <w:webHidden/>
          </w:rPr>
          <w:fldChar w:fldCharType="begin"/>
        </w:r>
        <w:r w:rsidR="008017E2">
          <w:rPr>
            <w:noProof/>
            <w:webHidden/>
          </w:rPr>
          <w:instrText xml:space="preserve"> PAGEREF _Toc138064473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7528D75C" w14:textId="3CD66D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4" w:history="1">
        <w:r w:rsidR="008017E2" w:rsidRPr="00B8409F">
          <w:rPr>
            <w:rStyle w:val="Hiperhivatkozs"/>
            <w:noProof/>
          </w:rPr>
          <w:t>7.4. Optional Encoding of Semantic Features</w:t>
        </w:r>
        <w:r w:rsidR="008017E2">
          <w:rPr>
            <w:noProof/>
            <w:webHidden/>
          </w:rPr>
          <w:tab/>
        </w:r>
        <w:r w:rsidR="008017E2">
          <w:rPr>
            <w:noProof/>
            <w:webHidden/>
          </w:rPr>
          <w:fldChar w:fldCharType="begin"/>
        </w:r>
        <w:r w:rsidR="008017E2">
          <w:rPr>
            <w:noProof/>
            <w:webHidden/>
          </w:rPr>
          <w:instrText xml:space="preserve"> PAGEREF _Toc138064474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3ADAD8F0" w14:textId="2D9B12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5" w:history="1">
        <w:r w:rsidR="008017E2" w:rsidRPr="00B8409F">
          <w:rPr>
            <w:rStyle w:val="Hiperhivatkozs"/>
            <w:noProof/>
          </w:rPr>
          <w:t>7.4.1. Personal names</w:t>
        </w:r>
        <w:r w:rsidR="008017E2">
          <w:rPr>
            <w:noProof/>
            <w:webHidden/>
          </w:rPr>
          <w:tab/>
        </w:r>
        <w:r w:rsidR="008017E2">
          <w:rPr>
            <w:noProof/>
            <w:webHidden/>
          </w:rPr>
          <w:fldChar w:fldCharType="begin"/>
        </w:r>
        <w:r w:rsidR="008017E2">
          <w:rPr>
            <w:noProof/>
            <w:webHidden/>
          </w:rPr>
          <w:instrText xml:space="preserve"> PAGEREF _Toc138064475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78C1340B" w14:textId="5BB9E9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6" w:history="1">
        <w:r w:rsidR="008017E2" w:rsidRPr="00B8409F">
          <w:rPr>
            <w:rStyle w:val="Hiperhivatkozs"/>
            <w:noProof/>
          </w:rPr>
          <w:t>7.4.2. Adding ranks and roles to names</w:t>
        </w:r>
        <w:r w:rsidR="008017E2">
          <w:rPr>
            <w:noProof/>
            <w:webHidden/>
          </w:rPr>
          <w:tab/>
        </w:r>
        <w:r w:rsidR="008017E2">
          <w:rPr>
            <w:noProof/>
            <w:webHidden/>
          </w:rPr>
          <w:fldChar w:fldCharType="begin"/>
        </w:r>
        <w:r w:rsidR="008017E2">
          <w:rPr>
            <w:noProof/>
            <w:webHidden/>
          </w:rPr>
          <w:instrText xml:space="preserve"> PAGEREF _Toc138064476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26F6876E" w14:textId="352AB9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7" w:history="1">
        <w:r w:rsidR="008017E2" w:rsidRPr="00B8409F">
          <w:rPr>
            <w:rStyle w:val="Hiperhivatkozs"/>
            <w:noProof/>
          </w:rPr>
          <w:t>7.4.3. Place names</w:t>
        </w:r>
        <w:r w:rsidR="008017E2">
          <w:rPr>
            <w:noProof/>
            <w:webHidden/>
          </w:rPr>
          <w:tab/>
        </w:r>
        <w:r w:rsidR="008017E2">
          <w:rPr>
            <w:noProof/>
            <w:webHidden/>
          </w:rPr>
          <w:fldChar w:fldCharType="begin"/>
        </w:r>
        <w:r w:rsidR="008017E2">
          <w:rPr>
            <w:noProof/>
            <w:webHidden/>
          </w:rPr>
          <w:instrText xml:space="preserve"> PAGEREF _Toc138064477 \h </w:instrText>
        </w:r>
        <w:r w:rsidR="008017E2">
          <w:rPr>
            <w:noProof/>
            <w:webHidden/>
          </w:rPr>
        </w:r>
        <w:r w:rsidR="008017E2">
          <w:rPr>
            <w:noProof/>
            <w:webHidden/>
          </w:rPr>
          <w:fldChar w:fldCharType="separate"/>
        </w:r>
        <w:r w:rsidR="008017E2">
          <w:rPr>
            <w:noProof/>
            <w:webHidden/>
          </w:rPr>
          <w:t>96</w:t>
        </w:r>
        <w:r w:rsidR="008017E2">
          <w:rPr>
            <w:noProof/>
            <w:webHidden/>
          </w:rPr>
          <w:fldChar w:fldCharType="end"/>
        </w:r>
      </w:hyperlink>
    </w:p>
    <w:p w14:paraId="5AB63D22" w14:textId="4B0975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8" w:history="1">
        <w:r w:rsidR="008017E2" w:rsidRPr="00B8409F">
          <w:rPr>
            <w:rStyle w:val="Hiperhivatkozs"/>
            <w:noProof/>
          </w:rPr>
          <w:t>7.4.4. Measurements</w:t>
        </w:r>
        <w:r w:rsidR="008017E2">
          <w:rPr>
            <w:noProof/>
            <w:webHidden/>
          </w:rPr>
          <w:tab/>
        </w:r>
        <w:r w:rsidR="008017E2">
          <w:rPr>
            <w:noProof/>
            <w:webHidden/>
          </w:rPr>
          <w:fldChar w:fldCharType="begin"/>
        </w:r>
        <w:r w:rsidR="008017E2">
          <w:rPr>
            <w:noProof/>
            <w:webHidden/>
          </w:rPr>
          <w:instrText xml:space="preserve"> PAGEREF _Toc138064478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1C5427B5" w14:textId="1917D6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9" w:history="1">
        <w:r w:rsidR="008017E2" w:rsidRPr="00B8409F">
          <w:rPr>
            <w:rStyle w:val="Hiperhivatkozs"/>
            <w:noProof/>
          </w:rPr>
          <w:t>7.4.5. Tagged semantic features interacting with text or markup</w:t>
        </w:r>
        <w:r w:rsidR="008017E2">
          <w:rPr>
            <w:noProof/>
            <w:webHidden/>
          </w:rPr>
          <w:tab/>
        </w:r>
        <w:r w:rsidR="008017E2">
          <w:rPr>
            <w:noProof/>
            <w:webHidden/>
          </w:rPr>
          <w:fldChar w:fldCharType="begin"/>
        </w:r>
        <w:r w:rsidR="008017E2">
          <w:rPr>
            <w:noProof/>
            <w:webHidden/>
          </w:rPr>
          <w:instrText xml:space="preserve"> PAGEREF _Toc138064479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638402E0" w14:textId="5B7DE1C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0" w:history="1">
        <w:r w:rsidR="008017E2" w:rsidRPr="00B8409F">
          <w:rPr>
            <w:rStyle w:val="Hiperhivatkozs"/>
            <w:noProof/>
          </w:rPr>
          <w:t>7.5. Visual Features</w:t>
        </w:r>
        <w:r w:rsidR="008017E2">
          <w:rPr>
            <w:noProof/>
            <w:webHidden/>
          </w:rPr>
          <w:tab/>
        </w:r>
        <w:r w:rsidR="008017E2">
          <w:rPr>
            <w:noProof/>
            <w:webHidden/>
          </w:rPr>
          <w:fldChar w:fldCharType="begin"/>
        </w:r>
        <w:r w:rsidR="008017E2">
          <w:rPr>
            <w:noProof/>
            <w:webHidden/>
          </w:rPr>
          <w:instrText xml:space="preserve"> PAGEREF _Toc138064480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5A6F2716" w14:textId="0A4A65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1" w:history="1">
        <w:r w:rsidR="008017E2" w:rsidRPr="00B8409F">
          <w:rPr>
            <w:rStyle w:val="Hiperhivatkozs"/>
            <w:noProof/>
          </w:rPr>
          <w:t>7.5.1. Scribal Hands</w:t>
        </w:r>
        <w:r w:rsidR="008017E2">
          <w:rPr>
            <w:noProof/>
            <w:webHidden/>
          </w:rPr>
          <w:tab/>
        </w:r>
        <w:r w:rsidR="008017E2">
          <w:rPr>
            <w:noProof/>
            <w:webHidden/>
          </w:rPr>
          <w:fldChar w:fldCharType="begin"/>
        </w:r>
        <w:r w:rsidR="008017E2">
          <w:rPr>
            <w:noProof/>
            <w:webHidden/>
          </w:rPr>
          <w:instrText xml:space="preserve"> PAGEREF _Toc138064481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753B5D6B" w14:textId="1665B93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2" w:history="1">
        <w:r w:rsidR="008017E2" w:rsidRPr="00B8409F">
          <w:rPr>
            <w:rStyle w:val="Hiperhivatkozs"/>
            <w:noProof/>
          </w:rPr>
          <w:t>7.5.2. The scope of visual features encoded in attributes</w:t>
        </w:r>
        <w:r w:rsidR="008017E2">
          <w:rPr>
            <w:noProof/>
            <w:webHidden/>
          </w:rPr>
          <w:tab/>
        </w:r>
        <w:r w:rsidR="008017E2">
          <w:rPr>
            <w:noProof/>
            <w:webHidden/>
          </w:rPr>
          <w:fldChar w:fldCharType="begin"/>
        </w:r>
        <w:r w:rsidR="008017E2">
          <w:rPr>
            <w:noProof/>
            <w:webHidden/>
          </w:rPr>
          <w:instrText xml:space="preserve"> PAGEREF _Toc138064482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017BB754" w14:textId="1DA2D3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3" w:history="1">
        <w:r w:rsidR="008017E2" w:rsidRPr="00B8409F">
          <w:rPr>
            <w:rStyle w:val="Hiperhivatkozs"/>
            <w:noProof/>
          </w:rPr>
          <w:t>7.5.3. Alignment</w:t>
        </w:r>
        <w:r w:rsidR="008017E2">
          <w:rPr>
            <w:noProof/>
            <w:webHidden/>
          </w:rPr>
          <w:tab/>
        </w:r>
        <w:r w:rsidR="008017E2">
          <w:rPr>
            <w:noProof/>
            <w:webHidden/>
          </w:rPr>
          <w:fldChar w:fldCharType="begin"/>
        </w:r>
        <w:r w:rsidR="008017E2">
          <w:rPr>
            <w:noProof/>
            <w:webHidden/>
          </w:rPr>
          <w:instrText xml:space="preserve"> PAGEREF _Toc138064483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0234C2E6" w14:textId="5511BE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4" w:history="1">
        <w:r w:rsidR="008017E2" w:rsidRPr="00B8409F">
          <w:rPr>
            <w:rStyle w:val="Hiperhivatkozs"/>
            <w:noProof/>
          </w:rPr>
          <w:t>7.5.4. Directionality and orientation</w:t>
        </w:r>
        <w:r w:rsidR="008017E2">
          <w:rPr>
            <w:noProof/>
            <w:webHidden/>
          </w:rPr>
          <w:tab/>
        </w:r>
        <w:r w:rsidR="008017E2">
          <w:rPr>
            <w:noProof/>
            <w:webHidden/>
          </w:rPr>
          <w:fldChar w:fldCharType="begin"/>
        </w:r>
        <w:r w:rsidR="008017E2">
          <w:rPr>
            <w:noProof/>
            <w:webHidden/>
          </w:rPr>
          <w:instrText xml:space="preserve"> PAGEREF _Toc138064484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3D259991" w14:textId="500303B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5" w:history="1">
        <w:r w:rsidR="008017E2" w:rsidRPr="00B8409F">
          <w:rPr>
            <w:rStyle w:val="Hiperhivatkozs"/>
            <w:noProof/>
          </w:rPr>
          <w:t>7.5.5. Script</w:t>
        </w:r>
        <w:r w:rsidR="008017E2">
          <w:rPr>
            <w:noProof/>
            <w:webHidden/>
          </w:rPr>
          <w:tab/>
        </w:r>
        <w:r w:rsidR="008017E2">
          <w:rPr>
            <w:noProof/>
            <w:webHidden/>
          </w:rPr>
          <w:fldChar w:fldCharType="begin"/>
        </w:r>
        <w:r w:rsidR="008017E2">
          <w:rPr>
            <w:noProof/>
            <w:webHidden/>
          </w:rPr>
          <w:instrText xml:space="preserve"> PAGEREF _Toc138064485 \h </w:instrText>
        </w:r>
        <w:r w:rsidR="008017E2">
          <w:rPr>
            <w:noProof/>
            <w:webHidden/>
          </w:rPr>
        </w:r>
        <w:r w:rsidR="008017E2">
          <w:rPr>
            <w:noProof/>
            <w:webHidden/>
          </w:rPr>
          <w:fldChar w:fldCharType="separate"/>
        </w:r>
        <w:r w:rsidR="008017E2">
          <w:rPr>
            <w:noProof/>
            <w:webHidden/>
          </w:rPr>
          <w:t>100</w:t>
        </w:r>
        <w:r w:rsidR="008017E2">
          <w:rPr>
            <w:noProof/>
            <w:webHidden/>
          </w:rPr>
          <w:fldChar w:fldCharType="end"/>
        </w:r>
      </w:hyperlink>
    </w:p>
    <w:p w14:paraId="668134DD" w14:textId="047CE15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6" w:history="1">
        <w:r w:rsidR="008017E2" w:rsidRPr="00B8409F">
          <w:rPr>
            <w:rStyle w:val="Hiperhivatkozs"/>
            <w:noProof/>
          </w:rPr>
          <w:t>7.5.6. Lettering</w:t>
        </w:r>
        <w:r w:rsidR="008017E2">
          <w:rPr>
            <w:noProof/>
            <w:webHidden/>
          </w:rPr>
          <w:tab/>
        </w:r>
        <w:r w:rsidR="008017E2">
          <w:rPr>
            <w:noProof/>
            <w:webHidden/>
          </w:rPr>
          <w:fldChar w:fldCharType="begin"/>
        </w:r>
        <w:r w:rsidR="008017E2">
          <w:rPr>
            <w:noProof/>
            <w:webHidden/>
          </w:rPr>
          <w:instrText xml:space="preserve"> PAGEREF _Toc138064486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05D5E412" w14:textId="2D1A64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7" w:history="1">
        <w:r w:rsidR="008017E2" w:rsidRPr="00B8409F">
          <w:rPr>
            <w:rStyle w:val="Hiperhivatkozs"/>
            <w:noProof/>
          </w:rPr>
          <w:t>7.6. Highlighting text for internal review</w:t>
        </w:r>
        <w:r w:rsidR="008017E2">
          <w:rPr>
            <w:noProof/>
            <w:webHidden/>
          </w:rPr>
          <w:tab/>
        </w:r>
        <w:r w:rsidR="008017E2">
          <w:rPr>
            <w:noProof/>
            <w:webHidden/>
          </w:rPr>
          <w:fldChar w:fldCharType="begin"/>
        </w:r>
        <w:r w:rsidR="008017E2">
          <w:rPr>
            <w:noProof/>
            <w:webHidden/>
          </w:rPr>
          <w:instrText xml:space="preserve"> PAGEREF _Toc138064487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799B3B96" w14:textId="636FFB6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88" w:history="1">
        <w:r w:rsidR="008017E2" w:rsidRPr="00B8409F">
          <w:rPr>
            <w:rStyle w:val="Hiperhivatkozs"/>
            <w:noProof/>
          </w:rPr>
          <w:t>8. General Guidance for Tidy XML Code</w:t>
        </w:r>
        <w:r w:rsidR="008017E2">
          <w:rPr>
            <w:noProof/>
            <w:webHidden/>
          </w:rPr>
          <w:tab/>
        </w:r>
        <w:r w:rsidR="008017E2">
          <w:rPr>
            <w:noProof/>
            <w:webHidden/>
          </w:rPr>
          <w:fldChar w:fldCharType="begin"/>
        </w:r>
        <w:r w:rsidR="008017E2">
          <w:rPr>
            <w:noProof/>
            <w:webHidden/>
          </w:rPr>
          <w:instrText xml:space="preserve"> PAGEREF _Toc138064488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9DA69" w14:textId="2CCFC14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9" w:history="1">
        <w:r w:rsidR="008017E2" w:rsidRPr="00B8409F">
          <w:rPr>
            <w:rStyle w:val="Hiperhivatkozs"/>
            <w:noProof/>
          </w:rPr>
          <w:t>8.1. Spaces and New Lines in the Code</w:t>
        </w:r>
        <w:r w:rsidR="008017E2">
          <w:rPr>
            <w:noProof/>
            <w:webHidden/>
          </w:rPr>
          <w:tab/>
        </w:r>
        <w:r w:rsidR="008017E2">
          <w:rPr>
            <w:noProof/>
            <w:webHidden/>
          </w:rPr>
          <w:fldChar w:fldCharType="begin"/>
        </w:r>
        <w:r w:rsidR="008017E2">
          <w:rPr>
            <w:noProof/>
            <w:webHidden/>
          </w:rPr>
          <w:instrText xml:space="preserve"> PAGEREF _Toc138064489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CBDCB" w14:textId="4841D4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0" w:history="1">
        <w:r w:rsidR="008017E2" w:rsidRPr="00B8409F">
          <w:rPr>
            <w:rStyle w:val="Hiperhivatkozs"/>
            <w:noProof/>
          </w:rPr>
          <w:t>8.1.1. White space</w:t>
        </w:r>
        <w:r w:rsidR="008017E2">
          <w:rPr>
            <w:noProof/>
            <w:webHidden/>
          </w:rPr>
          <w:tab/>
        </w:r>
        <w:r w:rsidR="008017E2">
          <w:rPr>
            <w:noProof/>
            <w:webHidden/>
          </w:rPr>
          <w:fldChar w:fldCharType="begin"/>
        </w:r>
        <w:r w:rsidR="008017E2">
          <w:rPr>
            <w:noProof/>
            <w:webHidden/>
          </w:rPr>
          <w:instrText xml:space="preserve"> PAGEREF _Toc138064490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4219F1CF" w14:textId="65ACE1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1" w:history="1">
        <w:r w:rsidR="008017E2" w:rsidRPr="00B8409F">
          <w:rPr>
            <w:rStyle w:val="Hiperhivatkozs"/>
            <w:noProof/>
          </w:rPr>
          <w:t>8.1.2. Editorial spaces and markup</w:t>
        </w:r>
        <w:r w:rsidR="008017E2">
          <w:rPr>
            <w:noProof/>
            <w:webHidden/>
          </w:rPr>
          <w:tab/>
        </w:r>
        <w:r w:rsidR="008017E2">
          <w:rPr>
            <w:noProof/>
            <w:webHidden/>
          </w:rPr>
          <w:fldChar w:fldCharType="begin"/>
        </w:r>
        <w:r w:rsidR="008017E2">
          <w:rPr>
            <w:noProof/>
            <w:webHidden/>
          </w:rPr>
          <w:instrText xml:space="preserve"> PAGEREF _Toc138064491 \h </w:instrText>
        </w:r>
        <w:r w:rsidR="008017E2">
          <w:rPr>
            <w:noProof/>
            <w:webHidden/>
          </w:rPr>
        </w:r>
        <w:r w:rsidR="008017E2">
          <w:rPr>
            <w:noProof/>
            <w:webHidden/>
          </w:rPr>
          <w:fldChar w:fldCharType="separate"/>
        </w:r>
        <w:r w:rsidR="008017E2">
          <w:rPr>
            <w:noProof/>
            <w:webHidden/>
          </w:rPr>
          <w:t>104</w:t>
        </w:r>
        <w:r w:rsidR="008017E2">
          <w:rPr>
            <w:noProof/>
            <w:webHidden/>
          </w:rPr>
          <w:fldChar w:fldCharType="end"/>
        </w:r>
      </w:hyperlink>
    </w:p>
    <w:p w14:paraId="785E5C9A" w14:textId="454A9E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2" w:history="1">
        <w:r w:rsidR="008017E2" w:rsidRPr="00B8409F">
          <w:rPr>
            <w:rStyle w:val="Hiperhivatkozs"/>
            <w:noProof/>
          </w:rPr>
          <w:t>8.1.3. Editorial hyphens and markup</w:t>
        </w:r>
        <w:r w:rsidR="008017E2">
          <w:rPr>
            <w:noProof/>
            <w:webHidden/>
          </w:rPr>
          <w:tab/>
        </w:r>
        <w:r w:rsidR="008017E2">
          <w:rPr>
            <w:noProof/>
            <w:webHidden/>
          </w:rPr>
          <w:fldChar w:fldCharType="begin"/>
        </w:r>
        <w:r w:rsidR="008017E2">
          <w:rPr>
            <w:noProof/>
            <w:webHidden/>
          </w:rPr>
          <w:instrText xml:space="preserve"> PAGEREF _Toc138064492 \h </w:instrText>
        </w:r>
        <w:r w:rsidR="008017E2">
          <w:rPr>
            <w:noProof/>
            <w:webHidden/>
          </w:rPr>
        </w:r>
        <w:r w:rsidR="008017E2">
          <w:rPr>
            <w:noProof/>
            <w:webHidden/>
          </w:rPr>
          <w:fldChar w:fldCharType="separate"/>
        </w:r>
        <w:r w:rsidR="008017E2">
          <w:rPr>
            <w:noProof/>
            <w:webHidden/>
          </w:rPr>
          <w:t>106</w:t>
        </w:r>
        <w:r w:rsidR="008017E2">
          <w:rPr>
            <w:noProof/>
            <w:webHidden/>
          </w:rPr>
          <w:fldChar w:fldCharType="end"/>
        </w:r>
      </w:hyperlink>
    </w:p>
    <w:p w14:paraId="571367F2" w14:textId="78DF6A8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93" w:history="1">
        <w:r w:rsidR="008017E2" w:rsidRPr="00B8409F">
          <w:rPr>
            <w:rStyle w:val="Hiperhivatkozs"/>
            <w:noProof/>
          </w:rPr>
          <w:t>8.2. Top to Bottom Hierarchy</w:t>
        </w:r>
        <w:r w:rsidR="008017E2">
          <w:rPr>
            <w:noProof/>
            <w:webHidden/>
          </w:rPr>
          <w:tab/>
        </w:r>
        <w:r w:rsidR="008017E2">
          <w:rPr>
            <w:noProof/>
            <w:webHidden/>
          </w:rPr>
          <w:fldChar w:fldCharType="begin"/>
        </w:r>
        <w:r w:rsidR="008017E2">
          <w:rPr>
            <w:noProof/>
            <w:webHidden/>
          </w:rPr>
          <w:instrText xml:space="preserve"> PAGEREF _Toc138064493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1E878D40" w14:textId="6DA6030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4" w:history="1">
        <w:r w:rsidR="008017E2" w:rsidRPr="00B8409F">
          <w:rPr>
            <w:rStyle w:val="Hiperhivatkozs"/>
            <w:noProof/>
          </w:rPr>
          <w:t>8.2.1. Tier 1, block-level elements representing XML structure and extrinsic structure</w:t>
        </w:r>
        <w:r w:rsidR="008017E2">
          <w:rPr>
            <w:noProof/>
            <w:webHidden/>
          </w:rPr>
          <w:tab/>
        </w:r>
        <w:r w:rsidR="008017E2">
          <w:rPr>
            <w:noProof/>
            <w:webHidden/>
          </w:rPr>
          <w:fldChar w:fldCharType="begin"/>
        </w:r>
        <w:r w:rsidR="008017E2">
          <w:rPr>
            <w:noProof/>
            <w:webHidden/>
          </w:rPr>
          <w:instrText xml:space="preserve"> PAGEREF _Toc138064494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1429E06" w14:textId="41B98BE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5" w:history="1">
        <w:r w:rsidR="008017E2" w:rsidRPr="00B8409F">
          <w:rPr>
            <w:rStyle w:val="Hiperhivatkozs"/>
            <w:noProof/>
          </w:rPr>
          <w:t>8.2.2. Tier 2, block-level elements representing intrinsic structure</w:t>
        </w:r>
        <w:r w:rsidR="008017E2">
          <w:rPr>
            <w:noProof/>
            <w:webHidden/>
          </w:rPr>
          <w:tab/>
        </w:r>
        <w:r w:rsidR="008017E2">
          <w:rPr>
            <w:noProof/>
            <w:webHidden/>
          </w:rPr>
          <w:fldChar w:fldCharType="begin"/>
        </w:r>
        <w:r w:rsidR="008017E2">
          <w:rPr>
            <w:noProof/>
            <w:webHidden/>
          </w:rPr>
          <w:instrText xml:space="preserve"> PAGEREF _Toc138064495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03B53ADA" w14:textId="3BCA57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6" w:history="1">
        <w:r w:rsidR="008017E2" w:rsidRPr="00B8409F">
          <w:rPr>
            <w:rStyle w:val="Hiperhivatkozs"/>
            <w:noProof/>
          </w:rPr>
          <w:t>8.2.3. Tier 3, empty elements representing extrinsic structure</w:t>
        </w:r>
        <w:r w:rsidR="008017E2">
          <w:rPr>
            <w:noProof/>
            <w:webHidden/>
          </w:rPr>
          <w:tab/>
        </w:r>
        <w:r w:rsidR="008017E2">
          <w:rPr>
            <w:noProof/>
            <w:webHidden/>
          </w:rPr>
          <w:fldChar w:fldCharType="begin"/>
        </w:r>
        <w:r w:rsidR="008017E2">
          <w:rPr>
            <w:noProof/>
            <w:webHidden/>
          </w:rPr>
          <w:instrText xml:space="preserve"> PAGEREF _Toc138064496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A9F7B89" w14:textId="690A965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7" w:history="1">
        <w:r w:rsidR="008017E2" w:rsidRPr="00B8409F">
          <w:rPr>
            <w:rStyle w:val="Hiperhivatkozs"/>
            <w:noProof/>
          </w:rPr>
          <w:t>8.2.4. Tier 4, empty elements representing local features</w:t>
        </w:r>
        <w:r w:rsidR="008017E2">
          <w:rPr>
            <w:noProof/>
            <w:webHidden/>
          </w:rPr>
          <w:tab/>
        </w:r>
        <w:r w:rsidR="008017E2">
          <w:rPr>
            <w:noProof/>
            <w:webHidden/>
          </w:rPr>
          <w:fldChar w:fldCharType="begin"/>
        </w:r>
        <w:r w:rsidR="008017E2">
          <w:rPr>
            <w:noProof/>
            <w:webHidden/>
          </w:rPr>
          <w:instrText xml:space="preserve"> PAGEREF _Toc138064497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33531568" w14:textId="447E9B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8" w:history="1">
        <w:r w:rsidR="008017E2" w:rsidRPr="00B8409F">
          <w:rPr>
            <w:rStyle w:val="Hiperhivatkozs"/>
            <w:noProof/>
          </w:rPr>
          <w:t>8.2.5. Tier 5, phrase-level elements</w:t>
        </w:r>
        <w:r w:rsidR="008017E2">
          <w:rPr>
            <w:noProof/>
            <w:webHidden/>
          </w:rPr>
          <w:tab/>
        </w:r>
        <w:r w:rsidR="008017E2">
          <w:rPr>
            <w:noProof/>
            <w:webHidden/>
          </w:rPr>
          <w:fldChar w:fldCharType="begin"/>
        </w:r>
        <w:r w:rsidR="008017E2">
          <w:rPr>
            <w:noProof/>
            <w:webHidden/>
          </w:rPr>
          <w:instrText xml:space="preserve"> PAGEREF _Toc138064498 \h </w:instrText>
        </w:r>
        <w:r w:rsidR="008017E2">
          <w:rPr>
            <w:noProof/>
            <w:webHidden/>
          </w:rPr>
        </w:r>
        <w:r w:rsidR="008017E2">
          <w:rPr>
            <w:noProof/>
            <w:webHidden/>
          </w:rPr>
          <w:fldChar w:fldCharType="separate"/>
        </w:r>
        <w:r w:rsidR="008017E2">
          <w:rPr>
            <w:noProof/>
            <w:webHidden/>
          </w:rPr>
          <w:t>108</w:t>
        </w:r>
        <w:r w:rsidR="008017E2">
          <w:rPr>
            <w:noProof/>
            <w:webHidden/>
          </w:rPr>
          <w:fldChar w:fldCharType="end"/>
        </w:r>
      </w:hyperlink>
    </w:p>
    <w:p w14:paraId="1568FA12" w14:textId="5DAB3B7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99" w:history="1">
        <w:r w:rsidR="008017E2" w:rsidRPr="00B8409F">
          <w:rPr>
            <w:rStyle w:val="Hiperhivatkozs"/>
            <w:noProof/>
          </w:rPr>
          <w:t>9. Additional Content Divisions</w:t>
        </w:r>
        <w:r w:rsidR="008017E2">
          <w:rPr>
            <w:noProof/>
            <w:webHidden/>
          </w:rPr>
          <w:tab/>
        </w:r>
        <w:r w:rsidR="008017E2">
          <w:rPr>
            <w:noProof/>
            <w:webHidden/>
          </w:rPr>
          <w:fldChar w:fldCharType="begin"/>
        </w:r>
        <w:r w:rsidR="008017E2">
          <w:rPr>
            <w:noProof/>
            <w:webHidden/>
          </w:rPr>
          <w:instrText xml:space="preserve"> PAGEREF _Toc138064499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774E3C5C" w14:textId="631D919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0" w:history="1">
        <w:r w:rsidR="008017E2" w:rsidRPr="00B8409F">
          <w:rPr>
            <w:rStyle w:val="Hiperhivatkozs"/>
            <w:noProof/>
          </w:rPr>
          <w:t>9.1. The Critical Apparatus</w:t>
        </w:r>
        <w:r w:rsidR="008017E2">
          <w:rPr>
            <w:noProof/>
            <w:webHidden/>
          </w:rPr>
          <w:tab/>
        </w:r>
        <w:r w:rsidR="008017E2">
          <w:rPr>
            <w:noProof/>
            <w:webHidden/>
          </w:rPr>
          <w:fldChar w:fldCharType="begin"/>
        </w:r>
        <w:r w:rsidR="008017E2">
          <w:rPr>
            <w:noProof/>
            <w:webHidden/>
          </w:rPr>
          <w:instrText xml:space="preserve"> PAGEREF _Toc138064500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0F6E7BA1" w14:textId="07AADFD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1" w:history="1">
        <w:r w:rsidR="008017E2" w:rsidRPr="00B8409F">
          <w:rPr>
            <w:rStyle w:val="Hiperhivatkozs"/>
            <w:noProof/>
          </w:rPr>
          <w:t>9.1.1. Overview</w:t>
        </w:r>
        <w:r w:rsidR="008017E2">
          <w:rPr>
            <w:noProof/>
            <w:webHidden/>
          </w:rPr>
          <w:tab/>
        </w:r>
        <w:r w:rsidR="008017E2">
          <w:rPr>
            <w:noProof/>
            <w:webHidden/>
          </w:rPr>
          <w:fldChar w:fldCharType="begin"/>
        </w:r>
        <w:r w:rsidR="008017E2">
          <w:rPr>
            <w:noProof/>
            <w:webHidden/>
          </w:rPr>
          <w:instrText xml:space="preserve"> PAGEREF _Toc138064501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1C8979AD" w14:textId="080C458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2" w:history="1">
        <w:r w:rsidR="008017E2" w:rsidRPr="00B8409F">
          <w:rPr>
            <w:rStyle w:val="Hiperhivatkozs"/>
            <w:noProof/>
          </w:rPr>
          <w:t>9.1.2. Indicating location</w:t>
        </w:r>
        <w:r w:rsidR="008017E2">
          <w:rPr>
            <w:noProof/>
            <w:webHidden/>
          </w:rPr>
          <w:tab/>
        </w:r>
        <w:r w:rsidR="008017E2">
          <w:rPr>
            <w:noProof/>
            <w:webHidden/>
          </w:rPr>
          <w:fldChar w:fldCharType="begin"/>
        </w:r>
        <w:r w:rsidR="008017E2">
          <w:rPr>
            <w:noProof/>
            <w:webHidden/>
          </w:rPr>
          <w:instrText xml:space="preserve"> PAGEREF _Toc138064502 \h </w:instrText>
        </w:r>
        <w:r w:rsidR="008017E2">
          <w:rPr>
            <w:noProof/>
            <w:webHidden/>
          </w:rPr>
        </w:r>
        <w:r w:rsidR="008017E2">
          <w:rPr>
            <w:noProof/>
            <w:webHidden/>
          </w:rPr>
          <w:fldChar w:fldCharType="separate"/>
        </w:r>
        <w:r w:rsidR="008017E2">
          <w:rPr>
            <w:noProof/>
            <w:webHidden/>
          </w:rPr>
          <w:t>111</w:t>
        </w:r>
        <w:r w:rsidR="008017E2">
          <w:rPr>
            <w:noProof/>
            <w:webHidden/>
          </w:rPr>
          <w:fldChar w:fldCharType="end"/>
        </w:r>
      </w:hyperlink>
    </w:p>
    <w:p w14:paraId="610D9F70" w14:textId="2CA4CF2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3" w:history="1">
        <w:r w:rsidR="008017E2" w:rsidRPr="00B8409F">
          <w:rPr>
            <w:rStyle w:val="Hiperhivatkozs"/>
            <w:noProof/>
          </w:rPr>
          <w:t>9.1.3. Lemmas</w:t>
        </w:r>
        <w:r w:rsidR="008017E2">
          <w:rPr>
            <w:noProof/>
            <w:webHidden/>
          </w:rPr>
          <w:tab/>
        </w:r>
        <w:r w:rsidR="008017E2">
          <w:rPr>
            <w:noProof/>
            <w:webHidden/>
          </w:rPr>
          <w:fldChar w:fldCharType="begin"/>
        </w:r>
        <w:r w:rsidR="008017E2">
          <w:rPr>
            <w:noProof/>
            <w:webHidden/>
          </w:rPr>
          <w:instrText xml:space="preserve"> PAGEREF _Toc138064503 \h </w:instrText>
        </w:r>
        <w:r w:rsidR="008017E2">
          <w:rPr>
            <w:noProof/>
            <w:webHidden/>
          </w:rPr>
        </w:r>
        <w:r w:rsidR="008017E2">
          <w:rPr>
            <w:noProof/>
            <w:webHidden/>
          </w:rPr>
          <w:fldChar w:fldCharType="separate"/>
        </w:r>
        <w:r w:rsidR="008017E2">
          <w:rPr>
            <w:noProof/>
            <w:webHidden/>
          </w:rPr>
          <w:t>112</w:t>
        </w:r>
        <w:r w:rsidR="008017E2">
          <w:rPr>
            <w:noProof/>
            <w:webHidden/>
          </w:rPr>
          <w:fldChar w:fldCharType="end"/>
        </w:r>
      </w:hyperlink>
    </w:p>
    <w:p w14:paraId="62AA715D" w14:textId="668061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4" w:history="1">
        <w:r w:rsidR="008017E2" w:rsidRPr="00B8409F">
          <w:rPr>
            <w:rStyle w:val="Hiperhivatkozs"/>
            <w:noProof/>
          </w:rPr>
          <w:t>9.1.4. Alternative readings, restorations and emendations</w:t>
        </w:r>
        <w:r w:rsidR="008017E2">
          <w:rPr>
            <w:noProof/>
            <w:webHidden/>
          </w:rPr>
          <w:tab/>
        </w:r>
        <w:r w:rsidR="008017E2">
          <w:rPr>
            <w:noProof/>
            <w:webHidden/>
          </w:rPr>
          <w:fldChar w:fldCharType="begin"/>
        </w:r>
        <w:r w:rsidR="008017E2">
          <w:rPr>
            <w:noProof/>
            <w:webHidden/>
          </w:rPr>
          <w:instrText xml:space="preserve"> PAGEREF _Toc138064504 \h </w:instrText>
        </w:r>
        <w:r w:rsidR="008017E2">
          <w:rPr>
            <w:noProof/>
            <w:webHidden/>
          </w:rPr>
        </w:r>
        <w:r w:rsidR="008017E2">
          <w:rPr>
            <w:noProof/>
            <w:webHidden/>
          </w:rPr>
          <w:fldChar w:fldCharType="separate"/>
        </w:r>
        <w:r w:rsidR="008017E2">
          <w:rPr>
            <w:noProof/>
            <w:webHidden/>
          </w:rPr>
          <w:t>113</w:t>
        </w:r>
        <w:r w:rsidR="008017E2">
          <w:rPr>
            <w:noProof/>
            <w:webHidden/>
          </w:rPr>
          <w:fldChar w:fldCharType="end"/>
        </w:r>
      </w:hyperlink>
    </w:p>
    <w:p w14:paraId="3FCBE948" w14:textId="423C49F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5" w:history="1">
        <w:r w:rsidR="008017E2" w:rsidRPr="00B8409F">
          <w:rPr>
            <w:rStyle w:val="Hiperhivatkozs"/>
            <w:noProof/>
          </w:rPr>
          <w:t>9.1.5. Identical lemmas, identical readings</w:t>
        </w:r>
        <w:r w:rsidR="008017E2">
          <w:rPr>
            <w:noProof/>
            <w:webHidden/>
          </w:rPr>
          <w:tab/>
        </w:r>
        <w:r w:rsidR="008017E2">
          <w:rPr>
            <w:noProof/>
            <w:webHidden/>
          </w:rPr>
          <w:fldChar w:fldCharType="begin"/>
        </w:r>
        <w:r w:rsidR="008017E2">
          <w:rPr>
            <w:noProof/>
            <w:webHidden/>
          </w:rPr>
          <w:instrText xml:space="preserve"> PAGEREF _Toc138064505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0CC14999" w14:textId="00AC979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6" w:history="1">
        <w:r w:rsidR="008017E2" w:rsidRPr="00B8409F">
          <w:rPr>
            <w:rStyle w:val="Hiperhivatkozs"/>
            <w:noProof/>
          </w:rPr>
          <w:t>9.1.6. XML tags in lemmas and readings</w:t>
        </w:r>
        <w:r w:rsidR="008017E2">
          <w:rPr>
            <w:noProof/>
            <w:webHidden/>
          </w:rPr>
          <w:tab/>
        </w:r>
        <w:r w:rsidR="008017E2">
          <w:rPr>
            <w:noProof/>
            <w:webHidden/>
          </w:rPr>
          <w:fldChar w:fldCharType="begin"/>
        </w:r>
        <w:r w:rsidR="008017E2">
          <w:rPr>
            <w:noProof/>
            <w:webHidden/>
          </w:rPr>
          <w:instrText xml:space="preserve"> PAGEREF _Toc138064506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6E312F45" w14:textId="066A51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7" w:history="1">
        <w:r w:rsidR="008017E2" w:rsidRPr="00B8409F">
          <w:rPr>
            <w:rStyle w:val="Hiperhivatkozs"/>
            <w:noProof/>
          </w:rPr>
          <w:t>9.1.7. Freeform apparatus notes</w:t>
        </w:r>
        <w:r w:rsidR="008017E2">
          <w:rPr>
            <w:noProof/>
            <w:webHidden/>
          </w:rPr>
          <w:tab/>
        </w:r>
        <w:r w:rsidR="008017E2">
          <w:rPr>
            <w:noProof/>
            <w:webHidden/>
          </w:rPr>
          <w:fldChar w:fldCharType="begin"/>
        </w:r>
        <w:r w:rsidR="008017E2">
          <w:rPr>
            <w:noProof/>
            <w:webHidden/>
          </w:rPr>
          <w:instrText xml:space="preserve"> PAGEREF _Toc138064507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6FEF6F36" w14:textId="2F4FB29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8" w:history="1">
        <w:r w:rsidR="008017E2" w:rsidRPr="00B8409F">
          <w:rPr>
            <w:rStyle w:val="Hiperhivatkozs"/>
            <w:noProof/>
          </w:rPr>
          <w:t>9.1.8. Textpart divisions in the apparatus</w:t>
        </w:r>
        <w:r w:rsidR="008017E2">
          <w:rPr>
            <w:noProof/>
            <w:webHidden/>
          </w:rPr>
          <w:tab/>
        </w:r>
        <w:r w:rsidR="008017E2">
          <w:rPr>
            <w:noProof/>
            <w:webHidden/>
          </w:rPr>
          <w:fldChar w:fldCharType="begin"/>
        </w:r>
        <w:r w:rsidR="008017E2">
          <w:rPr>
            <w:noProof/>
            <w:webHidden/>
          </w:rPr>
          <w:instrText xml:space="preserve"> PAGEREF _Toc138064508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4F8A6247" w14:textId="0A4C356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9" w:history="1">
        <w:r w:rsidR="008017E2" w:rsidRPr="00B8409F">
          <w:rPr>
            <w:rStyle w:val="Hiperhivatkozs"/>
            <w:noProof/>
          </w:rPr>
          <w:t>9.2. The Translation</w:t>
        </w:r>
        <w:r w:rsidR="008017E2">
          <w:rPr>
            <w:noProof/>
            <w:webHidden/>
          </w:rPr>
          <w:tab/>
        </w:r>
        <w:r w:rsidR="008017E2">
          <w:rPr>
            <w:noProof/>
            <w:webHidden/>
          </w:rPr>
          <w:fldChar w:fldCharType="begin"/>
        </w:r>
        <w:r w:rsidR="008017E2">
          <w:rPr>
            <w:noProof/>
            <w:webHidden/>
          </w:rPr>
          <w:instrText xml:space="preserve"> PAGEREF _Toc138064509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0AE91AC8" w14:textId="3008F8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0" w:history="1">
        <w:r w:rsidR="008017E2" w:rsidRPr="00B8409F">
          <w:rPr>
            <w:rStyle w:val="Hiperhivatkozs"/>
            <w:noProof/>
          </w:rPr>
          <w:t>9.2.1. Overview</w:t>
        </w:r>
        <w:r w:rsidR="008017E2">
          <w:rPr>
            <w:noProof/>
            <w:webHidden/>
          </w:rPr>
          <w:tab/>
        </w:r>
        <w:r w:rsidR="008017E2">
          <w:rPr>
            <w:noProof/>
            <w:webHidden/>
          </w:rPr>
          <w:fldChar w:fldCharType="begin"/>
        </w:r>
        <w:r w:rsidR="008017E2">
          <w:rPr>
            <w:noProof/>
            <w:webHidden/>
          </w:rPr>
          <w:instrText xml:space="preserve"> PAGEREF _Toc138064510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2BB52E18" w14:textId="5F1E7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1" w:history="1">
        <w:r w:rsidR="008017E2" w:rsidRPr="00B8409F">
          <w:rPr>
            <w:rStyle w:val="Hiperhivatkozs"/>
            <w:noProof/>
          </w:rPr>
          <w:t>9.2.2. Headings in translations</w:t>
        </w:r>
        <w:r w:rsidR="008017E2">
          <w:rPr>
            <w:noProof/>
            <w:webHidden/>
          </w:rPr>
          <w:tab/>
        </w:r>
        <w:r w:rsidR="008017E2">
          <w:rPr>
            <w:noProof/>
            <w:webHidden/>
          </w:rPr>
          <w:fldChar w:fldCharType="begin"/>
        </w:r>
        <w:r w:rsidR="008017E2">
          <w:rPr>
            <w:noProof/>
            <w:webHidden/>
          </w:rPr>
          <w:instrText xml:space="preserve"> PAGEREF _Toc138064511 \h </w:instrText>
        </w:r>
        <w:r w:rsidR="008017E2">
          <w:rPr>
            <w:noProof/>
            <w:webHidden/>
          </w:rPr>
        </w:r>
        <w:r w:rsidR="008017E2">
          <w:rPr>
            <w:noProof/>
            <w:webHidden/>
          </w:rPr>
          <w:fldChar w:fldCharType="separate"/>
        </w:r>
        <w:r w:rsidR="008017E2">
          <w:rPr>
            <w:noProof/>
            <w:webHidden/>
          </w:rPr>
          <w:t>117</w:t>
        </w:r>
        <w:r w:rsidR="008017E2">
          <w:rPr>
            <w:noProof/>
            <w:webHidden/>
          </w:rPr>
          <w:fldChar w:fldCharType="end"/>
        </w:r>
      </w:hyperlink>
    </w:p>
    <w:p w14:paraId="60B6147A" w14:textId="4D5F59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2" w:history="1">
        <w:r w:rsidR="008017E2" w:rsidRPr="00B8409F">
          <w:rPr>
            <w:rStyle w:val="Hiperhivatkozs"/>
            <w:noProof/>
          </w:rPr>
          <w:t>9.2.3. Attaching multiple translations</w:t>
        </w:r>
        <w:r w:rsidR="008017E2">
          <w:rPr>
            <w:noProof/>
            <w:webHidden/>
          </w:rPr>
          <w:tab/>
        </w:r>
        <w:r w:rsidR="008017E2">
          <w:rPr>
            <w:noProof/>
            <w:webHidden/>
          </w:rPr>
          <w:fldChar w:fldCharType="begin"/>
        </w:r>
        <w:r w:rsidR="008017E2">
          <w:rPr>
            <w:noProof/>
            <w:webHidden/>
          </w:rPr>
          <w:instrText xml:space="preserve"> PAGEREF _Toc138064512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443C6A48" w14:textId="660CCBD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3" w:history="1">
        <w:r w:rsidR="008017E2" w:rsidRPr="00B8409F">
          <w:rPr>
            <w:rStyle w:val="Hiperhivatkozs"/>
            <w:noProof/>
          </w:rPr>
          <w:t>9.2.4. Reproducing a published translation</w:t>
        </w:r>
        <w:r w:rsidR="008017E2">
          <w:rPr>
            <w:noProof/>
            <w:webHidden/>
          </w:rPr>
          <w:tab/>
        </w:r>
        <w:r w:rsidR="008017E2">
          <w:rPr>
            <w:noProof/>
            <w:webHidden/>
          </w:rPr>
          <w:fldChar w:fldCharType="begin"/>
        </w:r>
        <w:r w:rsidR="008017E2">
          <w:rPr>
            <w:noProof/>
            <w:webHidden/>
          </w:rPr>
          <w:instrText xml:space="preserve"> PAGEREF _Toc138064513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5CC61D74" w14:textId="0DB1068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4" w:history="1">
        <w:r w:rsidR="008017E2" w:rsidRPr="00B8409F">
          <w:rPr>
            <w:rStyle w:val="Hiperhivatkozs"/>
            <w:noProof/>
          </w:rPr>
          <w:t>9.2.5. Structural markup in translation</w:t>
        </w:r>
        <w:r w:rsidR="008017E2">
          <w:rPr>
            <w:noProof/>
            <w:webHidden/>
          </w:rPr>
          <w:tab/>
        </w:r>
        <w:r w:rsidR="008017E2">
          <w:rPr>
            <w:noProof/>
            <w:webHidden/>
          </w:rPr>
          <w:fldChar w:fldCharType="begin"/>
        </w:r>
        <w:r w:rsidR="008017E2">
          <w:rPr>
            <w:noProof/>
            <w:webHidden/>
          </w:rPr>
          <w:instrText xml:space="preserve"> PAGEREF _Toc138064514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764C80D" w14:textId="142FCCB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5" w:history="1">
        <w:r w:rsidR="008017E2" w:rsidRPr="00B8409F">
          <w:rPr>
            <w:rStyle w:val="Hiperhivatkozs"/>
            <w:noProof/>
          </w:rPr>
          <w:t>9.2.6. Indicating correspondence to the original</w:t>
        </w:r>
        <w:r w:rsidR="008017E2">
          <w:rPr>
            <w:noProof/>
            <w:webHidden/>
          </w:rPr>
          <w:tab/>
        </w:r>
        <w:r w:rsidR="008017E2">
          <w:rPr>
            <w:noProof/>
            <w:webHidden/>
          </w:rPr>
          <w:fldChar w:fldCharType="begin"/>
        </w:r>
        <w:r w:rsidR="008017E2">
          <w:rPr>
            <w:noProof/>
            <w:webHidden/>
          </w:rPr>
          <w:instrText xml:space="preserve"> PAGEREF _Toc138064515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05B7D8E" w14:textId="6230F1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6" w:history="1">
        <w:r w:rsidR="008017E2" w:rsidRPr="00B8409F">
          <w:rPr>
            <w:rStyle w:val="Hiperhivatkozs"/>
            <w:noProof/>
          </w:rPr>
          <w:t>9.2.7. Phrase-level markup in translations</w:t>
        </w:r>
        <w:r w:rsidR="008017E2">
          <w:rPr>
            <w:noProof/>
            <w:webHidden/>
          </w:rPr>
          <w:tab/>
        </w:r>
        <w:r w:rsidR="008017E2">
          <w:rPr>
            <w:noProof/>
            <w:webHidden/>
          </w:rPr>
          <w:fldChar w:fldCharType="begin"/>
        </w:r>
        <w:r w:rsidR="008017E2">
          <w:rPr>
            <w:noProof/>
            <w:webHidden/>
          </w:rPr>
          <w:instrText xml:space="preserve"> PAGEREF _Toc138064516 \h </w:instrText>
        </w:r>
        <w:r w:rsidR="008017E2">
          <w:rPr>
            <w:noProof/>
            <w:webHidden/>
          </w:rPr>
        </w:r>
        <w:r w:rsidR="008017E2">
          <w:rPr>
            <w:noProof/>
            <w:webHidden/>
          </w:rPr>
          <w:fldChar w:fldCharType="separate"/>
        </w:r>
        <w:r w:rsidR="008017E2">
          <w:rPr>
            <w:noProof/>
            <w:webHidden/>
          </w:rPr>
          <w:t>120</w:t>
        </w:r>
        <w:r w:rsidR="008017E2">
          <w:rPr>
            <w:noProof/>
            <w:webHidden/>
          </w:rPr>
          <w:fldChar w:fldCharType="end"/>
        </w:r>
      </w:hyperlink>
    </w:p>
    <w:p w14:paraId="40EC7A77" w14:textId="594E9F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7" w:history="1">
        <w:r w:rsidR="008017E2" w:rsidRPr="00B8409F">
          <w:rPr>
            <w:rStyle w:val="Hiperhivatkozs"/>
            <w:noProof/>
          </w:rPr>
          <w:t>9.2.8. Foreign words</w:t>
        </w:r>
        <w:r w:rsidR="008017E2">
          <w:rPr>
            <w:noProof/>
            <w:webHidden/>
          </w:rPr>
          <w:tab/>
        </w:r>
        <w:r w:rsidR="008017E2">
          <w:rPr>
            <w:noProof/>
            <w:webHidden/>
          </w:rPr>
          <w:fldChar w:fldCharType="begin"/>
        </w:r>
        <w:r w:rsidR="008017E2">
          <w:rPr>
            <w:noProof/>
            <w:webHidden/>
          </w:rPr>
          <w:instrText xml:space="preserve"> PAGEREF _Toc138064517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4B2304D1" w14:textId="48E372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8" w:history="1">
        <w:r w:rsidR="008017E2" w:rsidRPr="00B8409F">
          <w:rPr>
            <w:rStyle w:val="Hiperhivatkozs"/>
            <w:noProof/>
          </w:rPr>
          <w:t>9.2.9. Additions to the translation</w:t>
        </w:r>
        <w:r w:rsidR="008017E2">
          <w:rPr>
            <w:noProof/>
            <w:webHidden/>
          </w:rPr>
          <w:tab/>
        </w:r>
        <w:r w:rsidR="008017E2">
          <w:rPr>
            <w:noProof/>
            <w:webHidden/>
          </w:rPr>
          <w:fldChar w:fldCharType="begin"/>
        </w:r>
        <w:r w:rsidR="008017E2">
          <w:rPr>
            <w:noProof/>
            <w:webHidden/>
          </w:rPr>
          <w:instrText xml:space="preserve"> PAGEREF _Toc138064518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197C9ABF" w14:textId="7077F18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9" w:history="1">
        <w:r w:rsidR="008017E2" w:rsidRPr="00B8409F">
          <w:rPr>
            <w:rStyle w:val="Hiperhivatkozs"/>
            <w:noProof/>
          </w:rPr>
          <w:t>9.2.10. Indicating uncertainty</w:t>
        </w:r>
        <w:r w:rsidR="008017E2">
          <w:rPr>
            <w:noProof/>
            <w:webHidden/>
          </w:rPr>
          <w:tab/>
        </w:r>
        <w:r w:rsidR="008017E2">
          <w:rPr>
            <w:noProof/>
            <w:webHidden/>
          </w:rPr>
          <w:fldChar w:fldCharType="begin"/>
        </w:r>
        <w:r w:rsidR="008017E2">
          <w:rPr>
            <w:noProof/>
            <w:webHidden/>
          </w:rPr>
          <w:instrText xml:space="preserve"> PAGEREF _Toc138064519 \h </w:instrText>
        </w:r>
        <w:r w:rsidR="008017E2">
          <w:rPr>
            <w:noProof/>
            <w:webHidden/>
          </w:rPr>
        </w:r>
        <w:r w:rsidR="008017E2">
          <w:rPr>
            <w:noProof/>
            <w:webHidden/>
          </w:rPr>
          <w:fldChar w:fldCharType="separate"/>
        </w:r>
        <w:r w:rsidR="008017E2">
          <w:rPr>
            <w:noProof/>
            <w:webHidden/>
          </w:rPr>
          <w:t>122</w:t>
        </w:r>
        <w:r w:rsidR="008017E2">
          <w:rPr>
            <w:noProof/>
            <w:webHidden/>
          </w:rPr>
          <w:fldChar w:fldCharType="end"/>
        </w:r>
      </w:hyperlink>
    </w:p>
    <w:p w14:paraId="5C495C8A" w14:textId="4087854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0" w:history="1">
        <w:r w:rsidR="008017E2" w:rsidRPr="00B8409F">
          <w:rPr>
            <w:rStyle w:val="Hiperhivatkozs"/>
            <w:noProof/>
          </w:rPr>
          <w:t>9.2.11. Indicating incorrect or unexpected text</w:t>
        </w:r>
        <w:r w:rsidR="008017E2">
          <w:rPr>
            <w:noProof/>
            <w:webHidden/>
          </w:rPr>
          <w:tab/>
        </w:r>
        <w:r w:rsidR="008017E2">
          <w:rPr>
            <w:noProof/>
            <w:webHidden/>
          </w:rPr>
          <w:fldChar w:fldCharType="begin"/>
        </w:r>
        <w:r w:rsidR="008017E2">
          <w:rPr>
            <w:noProof/>
            <w:webHidden/>
          </w:rPr>
          <w:instrText xml:space="preserve"> PAGEREF _Toc138064520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056FFB18" w14:textId="412460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1" w:history="1">
        <w:r w:rsidR="008017E2" w:rsidRPr="00B8409F">
          <w:rPr>
            <w:rStyle w:val="Hiperhivatkozs"/>
            <w:noProof/>
          </w:rPr>
          <w:t>9.2.12. Gaps in the translation</w:t>
        </w:r>
        <w:r w:rsidR="008017E2">
          <w:rPr>
            <w:noProof/>
            <w:webHidden/>
          </w:rPr>
          <w:tab/>
        </w:r>
        <w:r w:rsidR="008017E2">
          <w:rPr>
            <w:noProof/>
            <w:webHidden/>
          </w:rPr>
          <w:fldChar w:fldCharType="begin"/>
        </w:r>
        <w:r w:rsidR="008017E2">
          <w:rPr>
            <w:noProof/>
            <w:webHidden/>
          </w:rPr>
          <w:instrText xml:space="preserve"> PAGEREF _Toc138064521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34007CD8" w14:textId="1B4194A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2" w:history="1">
        <w:r w:rsidR="008017E2" w:rsidRPr="00B8409F">
          <w:rPr>
            <w:rStyle w:val="Hiperhivatkozs"/>
            <w:noProof/>
          </w:rPr>
          <w:t>9.2.13. Blank space in the translation</w:t>
        </w:r>
        <w:r w:rsidR="008017E2">
          <w:rPr>
            <w:noProof/>
            <w:webHidden/>
          </w:rPr>
          <w:tab/>
        </w:r>
        <w:r w:rsidR="008017E2">
          <w:rPr>
            <w:noProof/>
            <w:webHidden/>
          </w:rPr>
          <w:fldChar w:fldCharType="begin"/>
        </w:r>
        <w:r w:rsidR="008017E2">
          <w:rPr>
            <w:noProof/>
            <w:webHidden/>
          </w:rPr>
          <w:instrText xml:space="preserve"> PAGEREF _Toc138064522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11C23BFE" w14:textId="325CD9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3" w:history="1">
        <w:r w:rsidR="008017E2" w:rsidRPr="00B8409F">
          <w:rPr>
            <w:rStyle w:val="Hiperhivatkozs"/>
            <w:noProof/>
          </w:rPr>
          <w:t>9.2.14. Indicating bitextuality</w:t>
        </w:r>
        <w:r w:rsidR="008017E2">
          <w:rPr>
            <w:noProof/>
            <w:webHidden/>
          </w:rPr>
          <w:tab/>
        </w:r>
        <w:r w:rsidR="008017E2">
          <w:rPr>
            <w:noProof/>
            <w:webHidden/>
          </w:rPr>
          <w:fldChar w:fldCharType="begin"/>
        </w:r>
        <w:r w:rsidR="008017E2">
          <w:rPr>
            <w:noProof/>
            <w:webHidden/>
          </w:rPr>
          <w:instrText xml:space="preserve"> PAGEREF _Toc138064523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3844AB9" w14:textId="0FFE8F3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4" w:history="1">
        <w:r w:rsidR="008017E2" w:rsidRPr="00B8409F">
          <w:rPr>
            <w:rStyle w:val="Hiperhivatkozs"/>
            <w:noProof/>
          </w:rPr>
          <w:t>9.3. The Commentary</w:t>
        </w:r>
        <w:r w:rsidR="008017E2">
          <w:rPr>
            <w:noProof/>
            <w:webHidden/>
          </w:rPr>
          <w:tab/>
        </w:r>
        <w:r w:rsidR="008017E2">
          <w:rPr>
            <w:noProof/>
            <w:webHidden/>
          </w:rPr>
          <w:fldChar w:fldCharType="begin"/>
        </w:r>
        <w:r w:rsidR="008017E2">
          <w:rPr>
            <w:noProof/>
            <w:webHidden/>
          </w:rPr>
          <w:instrText xml:space="preserve"> PAGEREF _Toc138064524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5339809" w14:textId="58BD8F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5" w:history="1">
        <w:r w:rsidR="008017E2" w:rsidRPr="00B8409F">
          <w:rPr>
            <w:rStyle w:val="Hiperhivatkozs"/>
            <w:noProof/>
          </w:rPr>
          <w:t>9.3.1. Overview</w:t>
        </w:r>
        <w:r w:rsidR="008017E2">
          <w:rPr>
            <w:noProof/>
            <w:webHidden/>
          </w:rPr>
          <w:tab/>
        </w:r>
        <w:r w:rsidR="008017E2">
          <w:rPr>
            <w:noProof/>
            <w:webHidden/>
          </w:rPr>
          <w:fldChar w:fldCharType="begin"/>
        </w:r>
        <w:r w:rsidR="008017E2">
          <w:rPr>
            <w:noProof/>
            <w:webHidden/>
          </w:rPr>
          <w:instrText xml:space="preserve"> PAGEREF _Toc138064525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075C82A4" w14:textId="4ADEF6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6" w:history="1">
        <w:r w:rsidR="008017E2" w:rsidRPr="00B8409F">
          <w:rPr>
            <w:rStyle w:val="Hiperhivatkozs"/>
            <w:noProof/>
          </w:rPr>
          <w:t>9.3.2. Structure of the commentary and correspondence to the text</w:t>
        </w:r>
        <w:r w:rsidR="008017E2">
          <w:rPr>
            <w:noProof/>
            <w:webHidden/>
          </w:rPr>
          <w:tab/>
        </w:r>
        <w:r w:rsidR="008017E2">
          <w:rPr>
            <w:noProof/>
            <w:webHidden/>
          </w:rPr>
          <w:fldChar w:fldCharType="begin"/>
        </w:r>
        <w:r w:rsidR="008017E2">
          <w:rPr>
            <w:noProof/>
            <w:webHidden/>
          </w:rPr>
          <w:instrText xml:space="preserve"> PAGEREF _Toc138064526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30C7A3D" w14:textId="0F20D65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7" w:history="1">
        <w:r w:rsidR="008017E2" w:rsidRPr="00B8409F">
          <w:rPr>
            <w:rStyle w:val="Hiperhivatkozs"/>
            <w:noProof/>
          </w:rPr>
          <w:t>9.4. The Bibliography</w:t>
        </w:r>
        <w:r w:rsidR="008017E2">
          <w:rPr>
            <w:noProof/>
            <w:webHidden/>
          </w:rPr>
          <w:tab/>
        </w:r>
        <w:r w:rsidR="008017E2">
          <w:rPr>
            <w:noProof/>
            <w:webHidden/>
          </w:rPr>
          <w:fldChar w:fldCharType="begin"/>
        </w:r>
        <w:r w:rsidR="008017E2">
          <w:rPr>
            <w:noProof/>
            <w:webHidden/>
          </w:rPr>
          <w:instrText xml:space="preserve"> PAGEREF _Toc138064527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10BA3388" w14:textId="37C70DE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8" w:history="1">
        <w:r w:rsidR="008017E2" w:rsidRPr="00B8409F">
          <w:rPr>
            <w:rStyle w:val="Hiperhivatkozs"/>
            <w:noProof/>
          </w:rPr>
          <w:t>9.4.1. Overview</w:t>
        </w:r>
        <w:r w:rsidR="008017E2">
          <w:rPr>
            <w:noProof/>
            <w:webHidden/>
          </w:rPr>
          <w:tab/>
        </w:r>
        <w:r w:rsidR="008017E2">
          <w:rPr>
            <w:noProof/>
            <w:webHidden/>
          </w:rPr>
          <w:fldChar w:fldCharType="begin"/>
        </w:r>
        <w:r w:rsidR="008017E2">
          <w:rPr>
            <w:noProof/>
            <w:webHidden/>
          </w:rPr>
          <w:instrText xml:space="preserve"> PAGEREF _Toc138064528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525792D1" w14:textId="77830F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9" w:history="1">
        <w:r w:rsidR="008017E2" w:rsidRPr="00B8409F">
          <w:rPr>
            <w:rStyle w:val="Hiperhivatkozs"/>
            <w:noProof/>
          </w:rPr>
          <w:t>9.4.2. The structured bibliography</w:t>
        </w:r>
        <w:r w:rsidR="008017E2">
          <w:rPr>
            <w:noProof/>
            <w:webHidden/>
          </w:rPr>
          <w:tab/>
        </w:r>
        <w:r w:rsidR="008017E2">
          <w:rPr>
            <w:noProof/>
            <w:webHidden/>
          </w:rPr>
          <w:fldChar w:fldCharType="begin"/>
        </w:r>
        <w:r w:rsidR="008017E2">
          <w:rPr>
            <w:noProof/>
            <w:webHidden/>
          </w:rPr>
          <w:instrText xml:space="preserve"> PAGEREF _Toc138064529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4A8456E" w14:textId="44A1D2F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0" w:history="1">
        <w:r w:rsidR="008017E2" w:rsidRPr="00B8409F">
          <w:rPr>
            <w:rStyle w:val="Hiperhivatkozs"/>
            <w:noProof/>
          </w:rPr>
          <w:t>9.4.3. Bibliographic sigla</w:t>
        </w:r>
        <w:r w:rsidR="008017E2">
          <w:rPr>
            <w:noProof/>
            <w:webHidden/>
          </w:rPr>
          <w:tab/>
        </w:r>
        <w:r w:rsidR="008017E2">
          <w:rPr>
            <w:noProof/>
            <w:webHidden/>
          </w:rPr>
          <w:fldChar w:fldCharType="begin"/>
        </w:r>
        <w:r w:rsidR="008017E2">
          <w:rPr>
            <w:noProof/>
            <w:webHidden/>
          </w:rPr>
          <w:instrText xml:space="preserve"> PAGEREF _Toc138064530 \h </w:instrText>
        </w:r>
        <w:r w:rsidR="008017E2">
          <w:rPr>
            <w:noProof/>
            <w:webHidden/>
          </w:rPr>
        </w:r>
        <w:r w:rsidR="008017E2">
          <w:rPr>
            <w:noProof/>
            <w:webHidden/>
          </w:rPr>
          <w:fldChar w:fldCharType="separate"/>
        </w:r>
        <w:r w:rsidR="008017E2">
          <w:rPr>
            <w:noProof/>
            <w:webHidden/>
          </w:rPr>
          <w:t>126</w:t>
        </w:r>
        <w:r w:rsidR="008017E2">
          <w:rPr>
            <w:noProof/>
            <w:webHidden/>
          </w:rPr>
          <w:fldChar w:fldCharType="end"/>
        </w:r>
      </w:hyperlink>
    </w:p>
    <w:p w14:paraId="467C36D9" w14:textId="225160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1" w:history="1">
        <w:r w:rsidR="008017E2" w:rsidRPr="00B8409F">
          <w:rPr>
            <w:rStyle w:val="Hiperhivatkozs"/>
            <w:noProof/>
          </w:rPr>
          <w:t>9.4.4. The epigraphic lemma</w:t>
        </w:r>
        <w:r w:rsidR="008017E2">
          <w:rPr>
            <w:noProof/>
            <w:webHidden/>
          </w:rPr>
          <w:tab/>
        </w:r>
        <w:r w:rsidR="008017E2">
          <w:rPr>
            <w:noProof/>
            <w:webHidden/>
          </w:rPr>
          <w:fldChar w:fldCharType="begin"/>
        </w:r>
        <w:r w:rsidR="008017E2">
          <w:rPr>
            <w:noProof/>
            <w:webHidden/>
          </w:rPr>
          <w:instrText xml:space="preserve"> PAGEREF _Toc138064531 \h </w:instrText>
        </w:r>
        <w:r w:rsidR="008017E2">
          <w:rPr>
            <w:noProof/>
            <w:webHidden/>
          </w:rPr>
        </w:r>
        <w:r w:rsidR="008017E2">
          <w:rPr>
            <w:noProof/>
            <w:webHidden/>
          </w:rPr>
          <w:fldChar w:fldCharType="separate"/>
        </w:r>
        <w:r w:rsidR="008017E2">
          <w:rPr>
            <w:noProof/>
            <w:webHidden/>
          </w:rPr>
          <w:t>127</w:t>
        </w:r>
        <w:r w:rsidR="008017E2">
          <w:rPr>
            <w:noProof/>
            <w:webHidden/>
          </w:rPr>
          <w:fldChar w:fldCharType="end"/>
        </w:r>
      </w:hyperlink>
    </w:p>
    <w:p w14:paraId="2650EAEA" w14:textId="4BB87B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2" w:history="1">
        <w:r w:rsidR="008017E2" w:rsidRPr="00B8409F">
          <w:rPr>
            <w:rStyle w:val="Hiperhivatkozs"/>
            <w:noProof/>
          </w:rPr>
          <w:t>9.4.5. Full markup example for the bibliography</w:t>
        </w:r>
        <w:r w:rsidR="008017E2">
          <w:rPr>
            <w:noProof/>
            <w:webHidden/>
          </w:rPr>
          <w:tab/>
        </w:r>
        <w:r w:rsidR="008017E2">
          <w:rPr>
            <w:noProof/>
            <w:webHidden/>
          </w:rPr>
          <w:fldChar w:fldCharType="begin"/>
        </w:r>
        <w:r w:rsidR="008017E2">
          <w:rPr>
            <w:noProof/>
            <w:webHidden/>
          </w:rPr>
          <w:instrText xml:space="preserve"> PAGEREF _Toc138064532 \h </w:instrText>
        </w:r>
        <w:r w:rsidR="008017E2">
          <w:rPr>
            <w:noProof/>
            <w:webHidden/>
          </w:rPr>
        </w:r>
        <w:r w:rsidR="008017E2">
          <w:rPr>
            <w:noProof/>
            <w:webHidden/>
          </w:rPr>
          <w:fldChar w:fldCharType="separate"/>
        </w:r>
        <w:r w:rsidR="008017E2">
          <w:rPr>
            <w:noProof/>
            <w:webHidden/>
          </w:rPr>
          <w:t>128</w:t>
        </w:r>
        <w:r w:rsidR="008017E2">
          <w:rPr>
            <w:noProof/>
            <w:webHidden/>
          </w:rPr>
          <w:fldChar w:fldCharType="end"/>
        </w:r>
      </w:hyperlink>
    </w:p>
    <w:p w14:paraId="0950E2CF" w14:textId="25FD68F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33" w:history="1">
        <w:r w:rsidR="008017E2" w:rsidRPr="00B8409F">
          <w:rPr>
            <w:rStyle w:val="Hiperhivatkozs"/>
            <w:noProof/>
          </w:rPr>
          <w:t>10. Globally Available Markup Outside the Edition</w:t>
        </w:r>
        <w:r w:rsidR="008017E2">
          <w:rPr>
            <w:noProof/>
            <w:webHidden/>
          </w:rPr>
          <w:tab/>
        </w:r>
        <w:r w:rsidR="008017E2">
          <w:rPr>
            <w:noProof/>
            <w:webHidden/>
          </w:rPr>
          <w:fldChar w:fldCharType="begin"/>
        </w:r>
        <w:r w:rsidR="008017E2">
          <w:rPr>
            <w:noProof/>
            <w:webHidden/>
          </w:rPr>
          <w:instrText xml:space="preserve"> PAGEREF _Toc138064533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7F19E3D4" w14:textId="7A8A12A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4" w:history="1">
        <w:r w:rsidR="008017E2" w:rsidRPr="00B8409F">
          <w:rPr>
            <w:rStyle w:val="Hiperhivatkozs"/>
            <w:noProof/>
          </w:rPr>
          <w:t>10.1. Editorial Markup Outside the Edition</w:t>
        </w:r>
        <w:r w:rsidR="008017E2">
          <w:rPr>
            <w:noProof/>
            <w:webHidden/>
          </w:rPr>
          <w:tab/>
        </w:r>
        <w:r w:rsidR="008017E2">
          <w:rPr>
            <w:noProof/>
            <w:webHidden/>
          </w:rPr>
          <w:fldChar w:fldCharType="begin"/>
        </w:r>
        <w:r w:rsidR="008017E2">
          <w:rPr>
            <w:noProof/>
            <w:webHidden/>
          </w:rPr>
          <w:instrText xml:space="preserve"> PAGEREF _Toc138064534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1F464AE8" w14:textId="54F20F5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5" w:history="1">
        <w:r w:rsidR="008017E2" w:rsidRPr="00B8409F">
          <w:rPr>
            <w:rStyle w:val="Hiperhivatkozs"/>
            <w:noProof/>
          </w:rPr>
          <w:t>10.2. Formatting</w:t>
        </w:r>
        <w:r w:rsidR="008017E2">
          <w:rPr>
            <w:noProof/>
            <w:webHidden/>
          </w:rPr>
          <w:tab/>
        </w:r>
        <w:r w:rsidR="008017E2">
          <w:rPr>
            <w:noProof/>
            <w:webHidden/>
          </w:rPr>
          <w:fldChar w:fldCharType="begin"/>
        </w:r>
        <w:r w:rsidR="008017E2">
          <w:rPr>
            <w:noProof/>
            <w:webHidden/>
          </w:rPr>
          <w:instrText xml:space="preserve"> PAGEREF _Toc138064535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66B468BE" w14:textId="1AEEB3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6" w:history="1">
        <w:r w:rsidR="008017E2" w:rsidRPr="00B8409F">
          <w:rPr>
            <w:rStyle w:val="Hiperhivatkozs"/>
            <w:noProof/>
          </w:rPr>
          <w:t>10.2.1. Character formatting</w:t>
        </w:r>
        <w:r w:rsidR="008017E2">
          <w:rPr>
            <w:noProof/>
            <w:webHidden/>
          </w:rPr>
          <w:tab/>
        </w:r>
        <w:r w:rsidR="008017E2">
          <w:rPr>
            <w:noProof/>
            <w:webHidden/>
          </w:rPr>
          <w:fldChar w:fldCharType="begin"/>
        </w:r>
        <w:r w:rsidR="008017E2">
          <w:rPr>
            <w:noProof/>
            <w:webHidden/>
          </w:rPr>
          <w:instrText xml:space="preserve"> PAGEREF _Toc138064536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32231F49" w14:textId="1BF918D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7" w:history="1">
        <w:r w:rsidR="008017E2" w:rsidRPr="00B8409F">
          <w:rPr>
            <w:rStyle w:val="Hiperhivatkozs"/>
            <w:noProof/>
          </w:rPr>
          <w:t>10.2.2. Lists</w:t>
        </w:r>
        <w:r w:rsidR="008017E2">
          <w:rPr>
            <w:noProof/>
            <w:webHidden/>
          </w:rPr>
          <w:tab/>
        </w:r>
        <w:r w:rsidR="008017E2">
          <w:rPr>
            <w:noProof/>
            <w:webHidden/>
          </w:rPr>
          <w:fldChar w:fldCharType="begin"/>
        </w:r>
        <w:r w:rsidR="008017E2">
          <w:rPr>
            <w:noProof/>
            <w:webHidden/>
          </w:rPr>
          <w:instrText xml:space="preserve"> PAGEREF _Toc138064537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873FA55" w14:textId="34DCA0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8" w:history="1">
        <w:r w:rsidR="008017E2" w:rsidRPr="00B8409F">
          <w:rPr>
            <w:rStyle w:val="Hiperhivatkozs"/>
            <w:noProof/>
          </w:rPr>
          <w:t>10.3. Encoding Language</w:t>
        </w:r>
        <w:r w:rsidR="008017E2">
          <w:rPr>
            <w:noProof/>
            <w:webHidden/>
          </w:rPr>
          <w:tab/>
        </w:r>
        <w:r w:rsidR="008017E2">
          <w:rPr>
            <w:noProof/>
            <w:webHidden/>
          </w:rPr>
          <w:fldChar w:fldCharType="begin"/>
        </w:r>
        <w:r w:rsidR="008017E2">
          <w:rPr>
            <w:noProof/>
            <w:webHidden/>
          </w:rPr>
          <w:instrText xml:space="preserve"> PAGEREF _Toc138064538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645734F1" w14:textId="4BC8964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9" w:history="1">
        <w:r w:rsidR="008017E2" w:rsidRPr="00B8409F">
          <w:rPr>
            <w:rStyle w:val="Hiperhivatkozs"/>
            <w:noProof/>
          </w:rPr>
          <w:t xml:space="preserve">10.3.1. Tagging language with </w:t>
        </w:r>
        <w:r w:rsidR="008017E2" w:rsidRPr="00B8409F">
          <w:rPr>
            <w:rStyle w:val="Hiperhivatkozs"/>
            <w:rFonts w:ascii="Consolas" w:hAnsi="Consolas" w:cs="Consolas"/>
            <w:noProof/>
            <w:shd w:val="clear" w:color="auto" w:fill="F2F2F2" w:themeFill="background1" w:themeFillShade="F2"/>
          </w:rPr>
          <w:t>@xml:lang</w:t>
        </w:r>
        <w:r w:rsidR="008017E2">
          <w:rPr>
            <w:noProof/>
            <w:webHidden/>
          </w:rPr>
          <w:tab/>
        </w:r>
        <w:r w:rsidR="008017E2">
          <w:rPr>
            <w:noProof/>
            <w:webHidden/>
          </w:rPr>
          <w:fldChar w:fldCharType="begin"/>
        </w:r>
        <w:r w:rsidR="008017E2">
          <w:rPr>
            <w:noProof/>
            <w:webHidden/>
          </w:rPr>
          <w:instrText xml:space="preserve"> PAGEREF _Toc138064539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096E5E2" w14:textId="680645D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0" w:history="1">
        <w:r w:rsidR="008017E2" w:rsidRPr="00B8409F">
          <w:rPr>
            <w:rStyle w:val="Hiperhivatkozs"/>
            <w:noProof/>
          </w:rPr>
          <w:t>10.3.2. Tagging language in pre-existing containers</w:t>
        </w:r>
        <w:r w:rsidR="008017E2">
          <w:rPr>
            <w:noProof/>
            <w:webHidden/>
          </w:rPr>
          <w:tab/>
        </w:r>
        <w:r w:rsidR="008017E2">
          <w:rPr>
            <w:noProof/>
            <w:webHidden/>
          </w:rPr>
          <w:fldChar w:fldCharType="begin"/>
        </w:r>
        <w:r w:rsidR="008017E2">
          <w:rPr>
            <w:noProof/>
            <w:webHidden/>
          </w:rPr>
          <w:instrText xml:space="preserve"> PAGEREF _Toc138064540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37FDCAE5" w14:textId="2355C1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1" w:history="1">
        <w:r w:rsidR="008017E2" w:rsidRPr="00B8409F">
          <w:rPr>
            <w:rStyle w:val="Hiperhivatkozs"/>
            <w:noProof/>
          </w:rPr>
          <w:t>10.3.3. Tagging foreign languages outside the edition</w:t>
        </w:r>
        <w:r w:rsidR="008017E2">
          <w:rPr>
            <w:noProof/>
            <w:webHidden/>
          </w:rPr>
          <w:tab/>
        </w:r>
        <w:r w:rsidR="008017E2">
          <w:rPr>
            <w:noProof/>
            <w:webHidden/>
          </w:rPr>
          <w:fldChar w:fldCharType="begin"/>
        </w:r>
        <w:r w:rsidR="008017E2">
          <w:rPr>
            <w:noProof/>
            <w:webHidden/>
          </w:rPr>
          <w:instrText xml:space="preserve"> PAGEREF _Toc138064541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1E5D8B16" w14:textId="2D2295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2" w:history="1">
        <w:r w:rsidR="008017E2" w:rsidRPr="00B8409F">
          <w:rPr>
            <w:rStyle w:val="Hiperhivatkozs"/>
            <w:noProof/>
          </w:rPr>
          <w:t>10.4. Notes, Quotations and References</w:t>
        </w:r>
        <w:r w:rsidR="008017E2">
          <w:rPr>
            <w:noProof/>
            <w:webHidden/>
          </w:rPr>
          <w:tab/>
        </w:r>
        <w:r w:rsidR="008017E2">
          <w:rPr>
            <w:noProof/>
            <w:webHidden/>
          </w:rPr>
          <w:fldChar w:fldCharType="begin"/>
        </w:r>
        <w:r w:rsidR="008017E2">
          <w:rPr>
            <w:noProof/>
            <w:webHidden/>
          </w:rPr>
          <w:instrText xml:space="preserve"> PAGEREF _Toc138064542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05AD8C69" w14:textId="62F856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3" w:history="1">
        <w:r w:rsidR="008017E2" w:rsidRPr="00B8409F">
          <w:rPr>
            <w:rStyle w:val="Hiperhivatkozs"/>
            <w:noProof/>
          </w:rPr>
          <w:t>10.4.1. Encoding notes</w:t>
        </w:r>
        <w:r w:rsidR="008017E2">
          <w:rPr>
            <w:noProof/>
            <w:webHidden/>
          </w:rPr>
          <w:tab/>
        </w:r>
        <w:r w:rsidR="008017E2">
          <w:rPr>
            <w:noProof/>
            <w:webHidden/>
          </w:rPr>
          <w:fldChar w:fldCharType="begin"/>
        </w:r>
        <w:r w:rsidR="008017E2">
          <w:rPr>
            <w:noProof/>
            <w:webHidden/>
          </w:rPr>
          <w:instrText xml:space="preserve"> PAGEREF _Toc138064543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6DF03B35" w14:textId="2C92CD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4" w:history="1">
        <w:r w:rsidR="008017E2" w:rsidRPr="00B8409F">
          <w:rPr>
            <w:rStyle w:val="Hiperhivatkozs"/>
            <w:noProof/>
          </w:rPr>
          <w:t>10.4.2. Encoding titles</w:t>
        </w:r>
        <w:r w:rsidR="008017E2">
          <w:rPr>
            <w:noProof/>
            <w:webHidden/>
          </w:rPr>
          <w:tab/>
        </w:r>
        <w:r w:rsidR="008017E2">
          <w:rPr>
            <w:noProof/>
            <w:webHidden/>
          </w:rPr>
          <w:fldChar w:fldCharType="begin"/>
        </w:r>
        <w:r w:rsidR="008017E2">
          <w:rPr>
            <w:noProof/>
            <w:webHidden/>
          </w:rPr>
          <w:instrText xml:space="preserve"> PAGEREF _Toc138064544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41C60C2" w14:textId="7B9B901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5" w:history="1">
        <w:r w:rsidR="008017E2" w:rsidRPr="00B8409F">
          <w:rPr>
            <w:rStyle w:val="Hiperhivatkozs"/>
            <w:noProof/>
          </w:rPr>
          <w:t>10.4.3. Quotations without an encoded reference</w:t>
        </w:r>
        <w:r w:rsidR="008017E2">
          <w:rPr>
            <w:noProof/>
            <w:webHidden/>
          </w:rPr>
          <w:tab/>
        </w:r>
        <w:r w:rsidR="008017E2">
          <w:rPr>
            <w:noProof/>
            <w:webHidden/>
          </w:rPr>
          <w:fldChar w:fldCharType="begin"/>
        </w:r>
        <w:r w:rsidR="008017E2">
          <w:rPr>
            <w:noProof/>
            <w:webHidden/>
          </w:rPr>
          <w:instrText xml:space="preserve"> PAGEREF _Toc138064545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FB8B9BC" w14:textId="0E999D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6" w:history="1">
        <w:r w:rsidR="008017E2" w:rsidRPr="00B8409F">
          <w:rPr>
            <w:rStyle w:val="Hiperhivatkozs"/>
            <w:noProof/>
          </w:rPr>
          <w:t>10.4.4. Quoting published material</w:t>
        </w:r>
        <w:r w:rsidR="008017E2">
          <w:rPr>
            <w:noProof/>
            <w:webHidden/>
          </w:rPr>
          <w:tab/>
        </w:r>
        <w:r w:rsidR="008017E2">
          <w:rPr>
            <w:noProof/>
            <w:webHidden/>
          </w:rPr>
          <w:fldChar w:fldCharType="begin"/>
        </w:r>
        <w:r w:rsidR="008017E2">
          <w:rPr>
            <w:noProof/>
            <w:webHidden/>
          </w:rPr>
          <w:instrText xml:space="preserve"> PAGEREF _Toc138064546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2CBA312C" w14:textId="7E92826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7" w:history="1">
        <w:r w:rsidR="008017E2" w:rsidRPr="00B8409F">
          <w:rPr>
            <w:rStyle w:val="Hiperhivatkozs"/>
            <w:noProof/>
          </w:rPr>
          <w:t>10.4.5. Bibliographic citations</w:t>
        </w:r>
        <w:r w:rsidR="008017E2">
          <w:rPr>
            <w:noProof/>
            <w:webHidden/>
          </w:rPr>
          <w:tab/>
        </w:r>
        <w:r w:rsidR="008017E2">
          <w:rPr>
            <w:noProof/>
            <w:webHidden/>
          </w:rPr>
          <w:fldChar w:fldCharType="begin"/>
        </w:r>
        <w:r w:rsidR="008017E2">
          <w:rPr>
            <w:noProof/>
            <w:webHidden/>
          </w:rPr>
          <w:instrText xml:space="preserve"> PAGEREF _Toc138064547 \h </w:instrText>
        </w:r>
        <w:r w:rsidR="008017E2">
          <w:rPr>
            <w:noProof/>
            <w:webHidden/>
          </w:rPr>
        </w:r>
        <w:r w:rsidR="008017E2">
          <w:rPr>
            <w:noProof/>
            <w:webHidden/>
          </w:rPr>
          <w:fldChar w:fldCharType="separate"/>
        </w:r>
        <w:r w:rsidR="008017E2">
          <w:rPr>
            <w:noProof/>
            <w:webHidden/>
          </w:rPr>
          <w:t>134</w:t>
        </w:r>
        <w:r w:rsidR="008017E2">
          <w:rPr>
            <w:noProof/>
            <w:webHidden/>
          </w:rPr>
          <w:fldChar w:fldCharType="end"/>
        </w:r>
      </w:hyperlink>
    </w:p>
    <w:p w14:paraId="7DFD3095" w14:textId="200B8A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8" w:history="1">
        <w:r w:rsidR="008017E2" w:rsidRPr="00B8409F">
          <w:rPr>
            <w:rStyle w:val="Hiperhivatkozs"/>
            <w:noProof/>
          </w:rPr>
          <w:t>10.4.6. Referring to inscriptions in the DHARMABase</w:t>
        </w:r>
        <w:r w:rsidR="008017E2">
          <w:rPr>
            <w:noProof/>
            <w:webHidden/>
          </w:rPr>
          <w:tab/>
        </w:r>
        <w:r w:rsidR="008017E2">
          <w:rPr>
            <w:noProof/>
            <w:webHidden/>
          </w:rPr>
          <w:fldChar w:fldCharType="begin"/>
        </w:r>
        <w:r w:rsidR="008017E2">
          <w:rPr>
            <w:noProof/>
            <w:webHidden/>
          </w:rPr>
          <w:instrText xml:space="preserve"> PAGEREF _Toc138064548 \h </w:instrText>
        </w:r>
        <w:r w:rsidR="008017E2">
          <w:rPr>
            <w:noProof/>
            <w:webHidden/>
          </w:rPr>
        </w:r>
        <w:r w:rsidR="008017E2">
          <w:rPr>
            <w:noProof/>
            <w:webHidden/>
          </w:rPr>
          <w:fldChar w:fldCharType="separate"/>
        </w:r>
        <w:r w:rsidR="008017E2">
          <w:rPr>
            <w:noProof/>
            <w:webHidden/>
          </w:rPr>
          <w:t>136</w:t>
        </w:r>
        <w:r w:rsidR="008017E2">
          <w:rPr>
            <w:noProof/>
            <w:webHidden/>
          </w:rPr>
          <w:fldChar w:fldCharType="end"/>
        </w:r>
      </w:hyperlink>
    </w:p>
    <w:p w14:paraId="753DCEE5" w14:textId="30AF8CC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9" w:history="1">
        <w:r w:rsidR="008017E2" w:rsidRPr="00B8409F">
          <w:rPr>
            <w:rStyle w:val="Hiperhivatkozs"/>
            <w:noProof/>
          </w:rPr>
          <w:t>10.5. Encoding Names</w:t>
        </w:r>
        <w:r w:rsidR="008017E2">
          <w:rPr>
            <w:noProof/>
            <w:webHidden/>
          </w:rPr>
          <w:tab/>
        </w:r>
        <w:r w:rsidR="008017E2">
          <w:rPr>
            <w:noProof/>
            <w:webHidden/>
          </w:rPr>
          <w:fldChar w:fldCharType="begin"/>
        </w:r>
        <w:r w:rsidR="008017E2">
          <w:rPr>
            <w:noProof/>
            <w:webHidden/>
          </w:rPr>
          <w:instrText xml:space="preserve"> PAGEREF _Toc138064549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F371050" w14:textId="11681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0" w:history="1">
        <w:r w:rsidR="008017E2" w:rsidRPr="00B8409F">
          <w:rPr>
            <w:rStyle w:val="Hiperhivatkozs"/>
            <w:noProof/>
          </w:rPr>
          <w:t>10.5.1. Tagging contemporary names</w:t>
        </w:r>
        <w:r w:rsidR="008017E2">
          <w:rPr>
            <w:noProof/>
            <w:webHidden/>
          </w:rPr>
          <w:tab/>
        </w:r>
        <w:r w:rsidR="008017E2">
          <w:rPr>
            <w:noProof/>
            <w:webHidden/>
          </w:rPr>
          <w:fldChar w:fldCharType="begin"/>
        </w:r>
        <w:r w:rsidR="008017E2">
          <w:rPr>
            <w:noProof/>
            <w:webHidden/>
          </w:rPr>
          <w:instrText xml:space="preserve"> PAGEREF _Toc138064550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E79C745" w14:textId="1E4EF96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1" w:history="1">
        <w:r w:rsidR="008017E2" w:rsidRPr="00B8409F">
          <w:rPr>
            <w:rStyle w:val="Hiperhivatkozs"/>
            <w:noProof/>
          </w:rPr>
          <w:t>10.6. Attributes as Referencing Systems</w:t>
        </w:r>
        <w:r w:rsidR="008017E2">
          <w:rPr>
            <w:noProof/>
            <w:webHidden/>
          </w:rPr>
          <w:tab/>
        </w:r>
        <w:r w:rsidR="008017E2">
          <w:rPr>
            <w:noProof/>
            <w:webHidden/>
          </w:rPr>
          <w:fldChar w:fldCharType="begin"/>
        </w:r>
        <w:r w:rsidR="008017E2">
          <w:rPr>
            <w:noProof/>
            <w:webHidden/>
          </w:rPr>
          <w:instrText xml:space="preserve"> PAGEREF _Toc138064551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00DE85BA" w14:textId="724C7D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2" w:history="1">
        <w:r w:rsidR="008017E2" w:rsidRPr="00B8409F">
          <w:rPr>
            <w:rStyle w:val="Hiperhivatkozs"/>
            <w:noProof/>
          </w:rPr>
          <w:t xml:space="preserve">10.6.1. Encoding authorship with </w:t>
        </w:r>
        <w:r w:rsidR="008017E2" w:rsidRPr="00B8409F">
          <w:rPr>
            <w:rStyle w:val="Hiperhivatkozs"/>
            <w:rFonts w:ascii="Consolas" w:hAnsi="Consolas" w:cs="Consolas"/>
            <w:noProof/>
            <w:shd w:val="clear" w:color="auto" w:fill="F2F2F2" w:themeFill="background1" w:themeFillShade="F2"/>
          </w:rPr>
          <w:t>@resp</w:t>
        </w:r>
        <w:r w:rsidR="008017E2">
          <w:rPr>
            <w:noProof/>
            <w:webHidden/>
          </w:rPr>
          <w:tab/>
        </w:r>
        <w:r w:rsidR="008017E2">
          <w:rPr>
            <w:noProof/>
            <w:webHidden/>
          </w:rPr>
          <w:fldChar w:fldCharType="begin"/>
        </w:r>
        <w:r w:rsidR="008017E2">
          <w:rPr>
            <w:noProof/>
            <w:webHidden/>
          </w:rPr>
          <w:instrText xml:space="preserve"> PAGEREF _Toc138064552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73BCD402" w14:textId="53A4DAA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3" w:history="1">
        <w:r w:rsidR="008017E2" w:rsidRPr="00B8409F">
          <w:rPr>
            <w:rStyle w:val="Hiperhivatkozs"/>
            <w:noProof/>
          </w:rPr>
          <w:t xml:space="preserve">10.6.2. Crediting publications with </w:t>
        </w:r>
        <w:r w:rsidR="008017E2" w:rsidRPr="00B8409F">
          <w:rPr>
            <w:rStyle w:val="Hiperhivatkozs"/>
            <w:rFonts w:ascii="Consolas" w:hAnsi="Consolas" w:cs="Consolas"/>
            <w:noProof/>
            <w:shd w:val="clear" w:color="auto" w:fill="F2F2F2" w:themeFill="background1" w:themeFillShade="F2"/>
          </w:rPr>
          <w:t>@source</w:t>
        </w:r>
        <w:r w:rsidR="008017E2">
          <w:rPr>
            <w:noProof/>
            <w:webHidden/>
          </w:rPr>
          <w:tab/>
        </w:r>
        <w:r w:rsidR="008017E2">
          <w:rPr>
            <w:noProof/>
            <w:webHidden/>
          </w:rPr>
          <w:fldChar w:fldCharType="begin"/>
        </w:r>
        <w:r w:rsidR="008017E2">
          <w:rPr>
            <w:noProof/>
            <w:webHidden/>
          </w:rPr>
          <w:instrText xml:space="preserve"> PAGEREF _Toc138064553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2E1E4DB6" w14:textId="6FECCC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4" w:history="1">
        <w:r w:rsidR="008017E2" w:rsidRPr="00B8409F">
          <w:rPr>
            <w:rStyle w:val="Hiperhivatkozs"/>
            <w:noProof/>
          </w:rPr>
          <w:t xml:space="preserve">10.6.3. Identifying persons and places with </w:t>
        </w:r>
        <w:r w:rsidR="008017E2" w:rsidRPr="00B8409F">
          <w:rPr>
            <w:rStyle w:val="Hiperhivatkozs"/>
            <w:rFonts w:ascii="Consolas" w:hAnsi="Consolas" w:cs="Consolas"/>
            <w:noProof/>
            <w:shd w:val="clear" w:color="auto" w:fill="F2F2F2" w:themeFill="background1" w:themeFillShade="F2"/>
          </w:rPr>
          <w:t>@key</w:t>
        </w:r>
        <w:r w:rsidR="008017E2">
          <w:rPr>
            <w:noProof/>
            <w:webHidden/>
          </w:rPr>
          <w:tab/>
        </w:r>
        <w:r w:rsidR="008017E2">
          <w:rPr>
            <w:noProof/>
            <w:webHidden/>
          </w:rPr>
          <w:fldChar w:fldCharType="begin"/>
        </w:r>
        <w:r w:rsidR="008017E2">
          <w:rPr>
            <w:noProof/>
            <w:webHidden/>
          </w:rPr>
          <w:instrText xml:space="preserve"> PAGEREF _Toc138064554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5B97FD3B" w14:textId="415727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5" w:history="1">
        <w:r w:rsidR="008017E2" w:rsidRPr="00B8409F">
          <w:rPr>
            <w:rStyle w:val="Hiperhivatkozs"/>
            <w:noProof/>
          </w:rPr>
          <w:t xml:space="preserve">10.6.4. Identifying elements with </w:t>
        </w:r>
        <w:r w:rsidR="008017E2" w:rsidRPr="00B8409F">
          <w:rPr>
            <w:rStyle w:val="Hiperhivatkozs"/>
            <w:rFonts w:ascii="Consolas" w:hAnsi="Consolas" w:cs="Consolas"/>
            <w:noProof/>
            <w:shd w:val="clear" w:color="auto" w:fill="F2F2F2" w:themeFill="background1" w:themeFillShade="F2"/>
          </w:rPr>
          <w:t>@xml:id</w:t>
        </w:r>
        <w:r w:rsidR="008017E2">
          <w:rPr>
            <w:noProof/>
            <w:webHidden/>
          </w:rPr>
          <w:tab/>
        </w:r>
        <w:r w:rsidR="008017E2">
          <w:rPr>
            <w:noProof/>
            <w:webHidden/>
          </w:rPr>
          <w:fldChar w:fldCharType="begin"/>
        </w:r>
        <w:r w:rsidR="008017E2">
          <w:rPr>
            <w:noProof/>
            <w:webHidden/>
          </w:rPr>
          <w:instrText xml:space="preserve"> PAGEREF _Toc138064555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70DAB086" w14:textId="21C2F63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6" w:history="1">
        <w:r w:rsidR="008017E2" w:rsidRPr="00B8409F">
          <w:rPr>
            <w:rStyle w:val="Hiperhivatkozs"/>
            <w:noProof/>
          </w:rPr>
          <w:t>10.7. Punctuation and Style in Modern Languages</w:t>
        </w:r>
        <w:r w:rsidR="008017E2">
          <w:rPr>
            <w:noProof/>
            <w:webHidden/>
          </w:rPr>
          <w:tab/>
        </w:r>
        <w:r w:rsidR="008017E2">
          <w:rPr>
            <w:noProof/>
            <w:webHidden/>
          </w:rPr>
          <w:fldChar w:fldCharType="begin"/>
        </w:r>
        <w:r w:rsidR="008017E2">
          <w:rPr>
            <w:noProof/>
            <w:webHidden/>
          </w:rPr>
          <w:instrText xml:space="preserve"> PAGEREF _Toc138064556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10B2FAB2" w14:textId="2D7A515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57" w:history="1">
        <w:r w:rsidR="008017E2" w:rsidRPr="00B8409F">
          <w:rPr>
            <w:rStyle w:val="Hiperhivatkozs"/>
            <w:noProof/>
          </w:rPr>
          <w:t>11. The TEI Header</w:t>
        </w:r>
        <w:r w:rsidR="008017E2">
          <w:rPr>
            <w:noProof/>
            <w:webHidden/>
          </w:rPr>
          <w:tab/>
        </w:r>
        <w:r w:rsidR="008017E2">
          <w:rPr>
            <w:noProof/>
            <w:webHidden/>
          </w:rPr>
          <w:fldChar w:fldCharType="begin"/>
        </w:r>
        <w:r w:rsidR="008017E2">
          <w:rPr>
            <w:noProof/>
            <w:webHidden/>
          </w:rPr>
          <w:instrText xml:space="preserve"> PAGEREF _Toc138064557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3D483570" w14:textId="589C559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8" w:history="1">
        <w:r w:rsidR="008017E2" w:rsidRPr="00B8409F">
          <w:rPr>
            <w:rStyle w:val="Hiperhivatkozs"/>
            <w:noProof/>
          </w:rPr>
          <w:t>11.1. Describing the XML Document</w:t>
        </w:r>
        <w:r w:rsidR="008017E2">
          <w:rPr>
            <w:noProof/>
            <w:webHidden/>
          </w:rPr>
          <w:tab/>
        </w:r>
        <w:r w:rsidR="008017E2">
          <w:rPr>
            <w:noProof/>
            <w:webHidden/>
          </w:rPr>
          <w:fldChar w:fldCharType="begin"/>
        </w:r>
        <w:r w:rsidR="008017E2">
          <w:rPr>
            <w:noProof/>
            <w:webHidden/>
          </w:rPr>
          <w:instrText xml:space="preserve"> PAGEREF _Toc138064558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1636DB10" w14:textId="1A86BB9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9" w:history="1">
        <w:r w:rsidR="008017E2" w:rsidRPr="00B8409F">
          <w:rPr>
            <w:rStyle w:val="Hiperhivatkozs"/>
            <w:noProof/>
          </w:rPr>
          <w:t>11.1.1. The title</w:t>
        </w:r>
        <w:r w:rsidR="008017E2">
          <w:rPr>
            <w:noProof/>
            <w:webHidden/>
          </w:rPr>
          <w:tab/>
        </w:r>
        <w:r w:rsidR="008017E2">
          <w:rPr>
            <w:noProof/>
            <w:webHidden/>
          </w:rPr>
          <w:fldChar w:fldCharType="begin"/>
        </w:r>
        <w:r w:rsidR="008017E2">
          <w:rPr>
            <w:noProof/>
            <w:webHidden/>
          </w:rPr>
          <w:instrText xml:space="preserve"> PAGEREF _Toc138064559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517EB254" w14:textId="5DE835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0" w:history="1">
        <w:r w:rsidR="008017E2" w:rsidRPr="00B8409F">
          <w:rPr>
            <w:rStyle w:val="Hiperhivatkozs"/>
            <w:noProof/>
          </w:rPr>
          <w:t>11.1.2. The responsibility statement</w:t>
        </w:r>
        <w:r w:rsidR="008017E2">
          <w:rPr>
            <w:noProof/>
            <w:webHidden/>
          </w:rPr>
          <w:tab/>
        </w:r>
        <w:r w:rsidR="008017E2">
          <w:rPr>
            <w:noProof/>
            <w:webHidden/>
          </w:rPr>
          <w:fldChar w:fldCharType="begin"/>
        </w:r>
        <w:r w:rsidR="008017E2">
          <w:rPr>
            <w:noProof/>
            <w:webHidden/>
          </w:rPr>
          <w:instrText xml:space="preserve"> PAGEREF _Toc138064560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048C1F3B" w14:textId="6157F50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1" w:history="1">
        <w:r w:rsidR="008017E2" w:rsidRPr="00B8409F">
          <w:rPr>
            <w:rStyle w:val="Hiperhivatkozs"/>
            <w:noProof/>
          </w:rPr>
          <w:t>11.1.3. The publication statement</w:t>
        </w:r>
        <w:r w:rsidR="008017E2">
          <w:rPr>
            <w:noProof/>
            <w:webHidden/>
          </w:rPr>
          <w:tab/>
        </w:r>
        <w:r w:rsidR="008017E2">
          <w:rPr>
            <w:noProof/>
            <w:webHidden/>
          </w:rPr>
          <w:fldChar w:fldCharType="begin"/>
        </w:r>
        <w:r w:rsidR="008017E2">
          <w:rPr>
            <w:noProof/>
            <w:webHidden/>
          </w:rPr>
          <w:instrText xml:space="preserve"> PAGEREF _Toc138064561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0E96BE54" w14:textId="1CEAB69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2" w:history="1">
        <w:r w:rsidR="008017E2" w:rsidRPr="00B8409F">
          <w:rPr>
            <w:rStyle w:val="Hiperhivatkozs"/>
            <w:noProof/>
          </w:rPr>
          <w:t>11.2. Describing the Original Document</w:t>
        </w:r>
        <w:r w:rsidR="008017E2">
          <w:rPr>
            <w:noProof/>
            <w:webHidden/>
          </w:rPr>
          <w:tab/>
        </w:r>
        <w:r w:rsidR="008017E2">
          <w:rPr>
            <w:noProof/>
            <w:webHidden/>
          </w:rPr>
          <w:fldChar w:fldCharType="begin"/>
        </w:r>
        <w:r w:rsidR="008017E2">
          <w:rPr>
            <w:noProof/>
            <w:webHidden/>
          </w:rPr>
          <w:instrText xml:space="preserve"> PAGEREF _Toc138064562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48105037" w14:textId="485F280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3" w:history="1">
        <w:r w:rsidR="008017E2" w:rsidRPr="00B8409F">
          <w:rPr>
            <w:rStyle w:val="Hiperhivatkozs"/>
            <w:noProof/>
          </w:rPr>
          <w:t>11.2.1. The hand description</w:t>
        </w:r>
        <w:r w:rsidR="008017E2">
          <w:rPr>
            <w:noProof/>
            <w:webHidden/>
          </w:rPr>
          <w:tab/>
        </w:r>
        <w:r w:rsidR="008017E2">
          <w:rPr>
            <w:noProof/>
            <w:webHidden/>
          </w:rPr>
          <w:fldChar w:fldCharType="begin"/>
        </w:r>
        <w:r w:rsidR="008017E2">
          <w:rPr>
            <w:noProof/>
            <w:webHidden/>
          </w:rPr>
          <w:instrText xml:space="preserve"> PAGEREF _Toc138064563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34E2348F" w14:textId="7AC3D00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4" w:history="1">
        <w:r w:rsidR="008017E2" w:rsidRPr="00B8409F">
          <w:rPr>
            <w:rStyle w:val="Hiperhivatkozs"/>
            <w:noProof/>
          </w:rPr>
          <w:t>11.3. Keeping Track of File History</w:t>
        </w:r>
        <w:r w:rsidR="008017E2">
          <w:rPr>
            <w:noProof/>
            <w:webHidden/>
          </w:rPr>
          <w:tab/>
        </w:r>
        <w:r w:rsidR="008017E2">
          <w:rPr>
            <w:noProof/>
            <w:webHidden/>
          </w:rPr>
          <w:fldChar w:fldCharType="begin"/>
        </w:r>
        <w:r w:rsidR="008017E2">
          <w:rPr>
            <w:noProof/>
            <w:webHidden/>
          </w:rPr>
          <w:instrText xml:space="preserve"> PAGEREF _Toc138064564 \h </w:instrText>
        </w:r>
        <w:r w:rsidR="008017E2">
          <w:rPr>
            <w:noProof/>
            <w:webHidden/>
          </w:rPr>
        </w:r>
        <w:r w:rsidR="008017E2">
          <w:rPr>
            <w:noProof/>
            <w:webHidden/>
          </w:rPr>
          <w:fldChar w:fldCharType="separate"/>
        </w:r>
        <w:r w:rsidR="008017E2">
          <w:rPr>
            <w:noProof/>
            <w:webHidden/>
          </w:rPr>
          <w:t>142</w:t>
        </w:r>
        <w:r w:rsidR="008017E2">
          <w:rPr>
            <w:noProof/>
            <w:webHidden/>
          </w:rPr>
          <w:fldChar w:fldCharType="end"/>
        </w:r>
      </w:hyperlink>
    </w:p>
    <w:p w14:paraId="65071EF9" w14:textId="6B37CC2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5" w:history="1">
        <w:r w:rsidR="008017E2" w:rsidRPr="00B8409F">
          <w:rPr>
            <w:rStyle w:val="Hiperhivatkozs"/>
            <w:noProof/>
          </w:rPr>
          <w:t>Appendices</w:t>
        </w:r>
        <w:r w:rsidR="008017E2">
          <w:rPr>
            <w:noProof/>
            <w:webHidden/>
          </w:rPr>
          <w:tab/>
        </w:r>
        <w:r w:rsidR="008017E2">
          <w:rPr>
            <w:noProof/>
            <w:webHidden/>
          </w:rPr>
          <w:fldChar w:fldCharType="begin"/>
        </w:r>
        <w:r w:rsidR="008017E2">
          <w:rPr>
            <w:noProof/>
            <w:webHidden/>
          </w:rPr>
          <w:instrText xml:space="preserve"> PAGEREF _Toc138064565 \h </w:instrText>
        </w:r>
        <w:r w:rsidR="008017E2">
          <w:rPr>
            <w:noProof/>
            <w:webHidden/>
          </w:rPr>
        </w:r>
        <w:r w:rsidR="008017E2">
          <w:rPr>
            <w:noProof/>
            <w:webHidden/>
          </w:rPr>
          <w:fldChar w:fldCharType="separate"/>
        </w:r>
        <w:r w:rsidR="008017E2">
          <w:rPr>
            <w:noProof/>
            <w:webHidden/>
          </w:rPr>
          <w:t>144</w:t>
        </w:r>
        <w:r w:rsidR="008017E2">
          <w:rPr>
            <w:noProof/>
            <w:webHidden/>
          </w:rPr>
          <w:fldChar w:fldCharType="end"/>
        </w:r>
      </w:hyperlink>
    </w:p>
    <w:p w14:paraId="5D3C2C2B" w14:textId="21D77578"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6" w:history="1">
        <w:r w:rsidR="008017E2" w:rsidRPr="00B8409F">
          <w:rPr>
            <w:rStyle w:val="Hiperhivatkozs"/>
            <w:noProof/>
          </w:rPr>
          <w:t>Appendix A. Converting CII/EI Markup Conventions to EpiDoc</w:t>
        </w:r>
        <w:r w:rsidR="008017E2">
          <w:rPr>
            <w:noProof/>
            <w:webHidden/>
          </w:rPr>
          <w:tab/>
        </w:r>
        <w:r w:rsidR="008017E2">
          <w:rPr>
            <w:noProof/>
            <w:webHidden/>
          </w:rPr>
          <w:fldChar w:fldCharType="begin"/>
        </w:r>
        <w:r w:rsidR="008017E2">
          <w:rPr>
            <w:noProof/>
            <w:webHidden/>
          </w:rPr>
          <w:instrText xml:space="preserve"> PAGEREF _Toc138064566 \h </w:instrText>
        </w:r>
        <w:r w:rsidR="008017E2">
          <w:rPr>
            <w:noProof/>
            <w:webHidden/>
          </w:rPr>
        </w:r>
        <w:r w:rsidR="008017E2">
          <w:rPr>
            <w:noProof/>
            <w:webHidden/>
          </w:rPr>
          <w:fldChar w:fldCharType="separate"/>
        </w:r>
        <w:r w:rsidR="008017E2">
          <w:rPr>
            <w:noProof/>
            <w:webHidden/>
          </w:rPr>
          <w:t>145</w:t>
        </w:r>
        <w:r w:rsidR="008017E2">
          <w:rPr>
            <w:noProof/>
            <w:webHidden/>
          </w:rPr>
          <w:fldChar w:fldCharType="end"/>
        </w:r>
      </w:hyperlink>
    </w:p>
    <w:p w14:paraId="6877552B" w14:textId="1FD553C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7" w:history="1">
        <w:r w:rsidR="008017E2" w:rsidRPr="00B8409F">
          <w:rPr>
            <w:rStyle w:val="Hiperhivatkozs"/>
            <w:noProof/>
          </w:rPr>
          <w:t>Appendix B. Metre (Prosody)</w:t>
        </w:r>
        <w:r w:rsidR="008017E2">
          <w:rPr>
            <w:noProof/>
            <w:webHidden/>
          </w:rPr>
          <w:tab/>
        </w:r>
        <w:r w:rsidR="008017E2">
          <w:rPr>
            <w:noProof/>
            <w:webHidden/>
          </w:rPr>
          <w:fldChar w:fldCharType="begin"/>
        </w:r>
        <w:r w:rsidR="008017E2">
          <w:rPr>
            <w:noProof/>
            <w:webHidden/>
          </w:rPr>
          <w:instrText xml:space="preserve"> PAGEREF _Toc138064567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450B53DF" w14:textId="1F618B1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8" w:history="1">
        <w:r w:rsidR="008017E2" w:rsidRPr="00B8409F">
          <w:rPr>
            <w:rStyle w:val="Hiperhivatkozs"/>
            <w:noProof/>
          </w:rPr>
          <w:t>Appendix B.1. Looking up Sanskrit metres</w:t>
        </w:r>
        <w:r w:rsidR="008017E2">
          <w:rPr>
            <w:noProof/>
            <w:webHidden/>
          </w:rPr>
          <w:tab/>
        </w:r>
        <w:r w:rsidR="008017E2">
          <w:rPr>
            <w:noProof/>
            <w:webHidden/>
          </w:rPr>
          <w:fldChar w:fldCharType="begin"/>
        </w:r>
        <w:r w:rsidR="008017E2">
          <w:rPr>
            <w:noProof/>
            <w:webHidden/>
          </w:rPr>
          <w:instrText xml:space="preserve"> PAGEREF _Toc138064568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9D7883" w14:textId="5CB3554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9" w:history="1">
        <w:r w:rsidR="008017E2" w:rsidRPr="00B8409F">
          <w:rPr>
            <w:rStyle w:val="Hiperhivatkozs"/>
            <w:noProof/>
          </w:rPr>
          <w:t>Appendix B.2. Syllable length</w:t>
        </w:r>
        <w:r w:rsidR="008017E2">
          <w:rPr>
            <w:noProof/>
            <w:webHidden/>
          </w:rPr>
          <w:tab/>
        </w:r>
        <w:r w:rsidR="008017E2">
          <w:rPr>
            <w:noProof/>
            <w:webHidden/>
          </w:rPr>
          <w:fldChar w:fldCharType="begin"/>
        </w:r>
        <w:r w:rsidR="008017E2">
          <w:rPr>
            <w:noProof/>
            <w:webHidden/>
          </w:rPr>
          <w:instrText xml:space="preserve"> PAGEREF _Toc138064569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A252603" w14:textId="6265C26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0" w:history="1">
        <w:r w:rsidR="008017E2" w:rsidRPr="00B8409F">
          <w:rPr>
            <w:rStyle w:val="Hiperhivatkozs"/>
            <w:noProof/>
          </w:rPr>
          <w:t>Appendix B.3. Prosodic code</w:t>
        </w:r>
        <w:r w:rsidR="008017E2">
          <w:rPr>
            <w:noProof/>
            <w:webHidden/>
          </w:rPr>
          <w:tab/>
        </w:r>
        <w:r w:rsidR="008017E2">
          <w:rPr>
            <w:noProof/>
            <w:webHidden/>
          </w:rPr>
          <w:fldChar w:fldCharType="begin"/>
        </w:r>
        <w:r w:rsidR="008017E2">
          <w:rPr>
            <w:noProof/>
            <w:webHidden/>
          </w:rPr>
          <w:instrText xml:space="preserve"> PAGEREF _Toc138064570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30148F" w14:textId="70378C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1" w:history="1">
        <w:r w:rsidR="008017E2" w:rsidRPr="00B8409F">
          <w:rPr>
            <w:rStyle w:val="Hiperhivatkozs"/>
            <w:noProof/>
          </w:rPr>
          <w:t>Appendix B.4. Sanskrit, Prakrit and Sanskrit-Based metres</w:t>
        </w:r>
        <w:r w:rsidR="008017E2">
          <w:rPr>
            <w:noProof/>
            <w:webHidden/>
          </w:rPr>
          <w:tab/>
        </w:r>
        <w:r w:rsidR="008017E2">
          <w:rPr>
            <w:noProof/>
            <w:webHidden/>
          </w:rPr>
          <w:fldChar w:fldCharType="begin"/>
        </w:r>
        <w:r w:rsidR="008017E2">
          <w:rPr>
            <w:noProof/>
            <w:webHidden/>
          </w:rPr>
          <w:instrText xml:space="preserve"> PAGEREF _Toc138064571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7591991F" w14:textId="482DB42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2" w:history="1">
        <w:r w:rsidR="008017E2" w:rsidRPr="00B8409F">
          <w:rPr>
            <w:rStyle w:val="Hiperhivatkozs"/>
            <w:noProof/>
          </w:rPr>
          <w:t>Appendix B.4.1. Syllabic metres (</w:t>
        </w:r>
        <w:r w:rsidR="008017E2" w:rsidRPr="00B8409F">
          <w:rPr>
            <w:rStyle w:val="Hiperhivatkozs"/>
            <w:i/>
            <w:noProof/>
          </w:rPr>
          <w:t>varṇavr̥tta</w:t>
        </w:r>
        <w:r w:rsidR="008017E2" w:rsidRPr="00B8409F">
          <w:rPr>
            <w:rStyle w:val="Hiperhivatkozs"/>
            <w:noProof/>
          </w:rPr>
          <w:t>)</w:t>
        </w:r>
        <w:r w:rsidR="008017E2">
          <w:rPr>
            <w:noProof/>
            <w:webHidden/>
          </w:rPr>
          <w:tab/>
        </w:r>
        <w:r w:rsidR="008017E2">
          <w:rPr>
            <w:noProof/>
            <w:webHidden/>
          </w:rPr>
          <w:fldChar w:fldCharType="begin"/>
        </w:r>
        <w:r w:rsidR="008017E2">
          <w:rPr>
            <w:noProof/>
            <w:webHidden/>
          </w:rPr>
          <w:instrText xml:space="preserve"> PAGEREF _Toc138064572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6DAC3F08" w14:textId="1FC9095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3" w:history="1">
        <w:r w:rsidR="008017E2" w:rsidRPr="00B8409F">
          <w:rPr>
            <w:rStyle w:val="Hiperhivatkozs"/>
            <w:noProof/>
          </w:rPr>
          <w:t>Appendix B.4.2. Moraic metres</w:t>
        </w:r>
        <w:r w:rsidR="008017E2">
          <w:rPr>
            <w:noProof/>
            <w:webHidden/>
          </w:rPr>
          <w:tab/>
        </w:r>
        <w:r w:rsidR="008017E2">
          <w:rPr>
            <w:noProof/>
            <w:webHidden/>
          </w:rPr>
          <w:fldChar w:fldCharType="begin"/>
        </w:r>
        <w:r w:rsidR="008017E2">
          <w:rPr>
            <w:noProof/>
            <w:webHidden/>
          </w:rPr>
          <w:instrText xml:space="preserve"> PAGEREF _Toc138064573 \h </w:instrText>
        </w:r>
        <w:r w:rsidR="008017E2">
          <w:rPr>
            <w:noProof/>
            <w:webHidden/>
          </w:rPr>
        </w:r>
        <w:r w:rsidR="008017E2">
          <w:rPr>
            <w:noProof/>
            <w:webHidden/>
          </w:rPr>
          <w:fldChar w:fldCharType="separate"/>
        </w:r>
        <w:r w:rsidR="008017E2">
          <w:rPr>
            <w:noProof/>
            <w:webHidden/>
          </w:rPr>
          <w:t>152</w:t>
        </w:r>
        <w:r w:rsidR="008017E2">
          <w:rPr>
            <w:noProof/>
            <w:webHidden/>
          </w:rPr>
          <w:fldChar w:fldCharType="end"/>
        </w:r>
      </w:hyperlink>
    </w:p>
    <w:p w14:paraId="03FB1104" w14:textId="5C061A6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4" w:history="1">
        <w:r w:rsidR="008017E2" w:rsidRPr="00B8409F">
          <w:rPr>
            <w:rStyle w:val="Hiperhivatkozs"/>
            <w:noProof/>
          </w:rPr>
          <w:t>Appendix B.4.3.</w:t>
        </w:r>
        <w:r w:rsidR="008017E2" w:rsidRPr="00B8409F">
          <w:rPr>
            <w:rStyle w:val="Hiperhivatkozs"/>
            <w:i/>
            <w:noProof/>
          </w:rPr>
          <w:t xml:space="preserve"> Anuṣṭubh</w:t>
        </w:r>
        <w:r w:rsidR="008017E2" w:rsidRPr="00B8409F">
          <w:rPr>
            <w:rStyle w:val="Hiperhivatkozs"/>
            <w:noProof/>
          </w:rPr>
          <w:t xml:space="preserve"> details</w:t>
        </w:r>
        <w:r w:rsidR="008017E2">
          <w:rPr>
            <w:noProof/>
            <w:webHidden/>
          </w:rPr>
          <w:tab/>
        </w:r>
        <w:r w:rsidR="008017E2">
          <w:rPr>
            <w:noProof/>
            <w:webHidden/>
          </w:rPr>
          <w:fldChar w:fldCharType="begin"/>
        </w:r>
        <w:r w:rsidR="008017E2">
          <w:rPr>
            <w:noProof/>
            <w:webHidden/>
          </w:rPr>
          <w:instrText xml:space="preserve"> PAGEREF _Toc138064574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51C88AB6" w14:textId="671462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5" w:history="1">
        <w:r w:rsidR="008017E2" w:rsidRPr="00B8409F">
          <w:rPr>
            <w:rStyle w:val="Hiperhivatkozs"/>
            <w:noProof/>
          </w:rPr>
          <w:t xml:space="preserve">Appendix B.4.4. The </w:t>
        </w:r>
        <w:r w:rsidR="008017E2" w:rsidRPr="00B8409F">
          <w:rPr>
            <w:rStyle w:val="Hiperhivatkozs"/>
            <w:i/>
            <w:noProof/>
          </w:rPr>
          <w:t>upajāti</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_Toc138064575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157E542B" w14:textId="247B464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6" w:history="1">
        <w:r w:rsidR="008017E2" w:rsidRPr="00B8409F">
          <w:rPr>
            <w:rStyle w:val="Hiperhivatkozs"/>
            <w:noProof/>
          </w:rPr>
          <w:t xml:space="preserve">Appendix B.4.5. The </w:t>
        </w:r>
        <w:r w:rsidR="008017E2" w:rsidRPr="00B8409F">
          <w:rPr>
            <w:rStyle w:val="Hiperhivatkozs"/>
            <w:i/>
            <w:noProof/>
          </w:rPr>
          <w:t>vaitālīya</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_Toc138064576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2A6FA640" w14:textId="2CD89B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7" w:history="1">
        <w:r w:rsidR="008017E2" w:rsidRPr="00B8409F">
          <w:rPr>
            <w:rStyle w:val="Hiperhivatkozs"/>
            <w:noProof/>
          </w:rPr>
          <w:t>Appendix B.4.6. Vedic trimeter</w:t>
        </w:r>
        <w:r w:rsidR="008017E2">
          <w:rPr>
            <w:noProof/>
            <w:webHidden/>
          </w:rPr>
          <w:tab/>
        </w:r>
        <w:r w:rsidR="008017E2">
          <w:rPr>
            <w:noProof/>
            <w:webHidden/>
          </w:rPr>
          <w:fldChar w:fldCharType="begin"/>
        </w:r>
        <w:r w:rsidR="008017E2">
          <w:rPr>
            <w:noProof/>
            <w:webHidden/>
          </w:rPr>
          <w:instrText xml:space="preserve"> PAGEREF _Toc138064577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1849BAAC" w14:textId="2788CA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8" w:history="1">
        <w:r w:rsidR="008017E2" w:rsidRPr="00B8409F">
          <w:rPr>
            <w:rStyle w:val="Hiperhivatkozs"/>
            <w:noProof/>
          </w:rPr>
          <w:t>Appendix B.4.7. Other semi-syllabic metres</w:t>
        </w:r>
        <w:r w:rsidR="008017E2">
          <w:rPr>
            <w:noProof/>
            <w:webHidden/>
          </w:rPr>
          <w:tab/>
        </w:r>
        <w:r w:rsidR="008017E2">
          <w:rPr>
            <w:noProof/>
            <w:webHidden/>
          </w:rPr>
          <w:fldChar w:fldCharType="begin"/>
        </w:r>
        <w:r w:rsidR="008017E2">
          <w:rPr>
            <w:noProof/>
            <w:webHidden/>
          </w:rPr>
          <w:instrText xml:space="preserve"> PAGEREF _Toc138064578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5F8B0EA8" w14:textId="50C0F17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9" w:history="1">
        <w:r w:rsidR="008017E2" w:rsidRPr="00B8409F">
          <w:rPr>
            <w:rStyle w:val="Hiperhivatkozs"/>
            <w:noProof/>
          </w:rPr>
          <w:t>Appendix B.5. Tamil metres</w:t>
        </w:r>
        <w:r w:rsidR="008017E2">
          <w:rPr>
            <w:noProof/>
            <w:webHidden/>
          </w:rPr>
          <w:tab/>
        </w:r>
        <w:r w:rsidR="008017E2">
          <w:rPr>
            <w:noProof/>
            <w:webHidden/>
          </w:rPr>
          <w:fldChar w:fldCharType="begin"/>
        </w:r>
        <w:r w:rsidR="008017E2">
          <w:rPr>
            <w:noProof/>
            <w:webHidden/>
          </w:rPr>
          <w:instrText xml:space="preserve"> PAGEREF _Toc138064579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74BE2961" w14:textId="13FFF11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0" w:history="1">
        <w:r w:rsidR="008017E2" w:rsidRPr="00B8409F">
          <w:rPr>
            <w:rStyle w:val="Hiperhivatkozs"/>
            <w:noProof/>
          </w:rPr>
          <w:t>Appendix C. “Case Studies” in Encoding Complex Layout</w:t>
        </w:r>
        <w:r w:rsidR="008017E2">
          <w:rPr>
            <w:noProof/>
            <w:webHidden/>
          </w:rPr>
          <w:tab/>
        </w:r>
        <w:r w:rsidR="008017E2">
          <w:rPr>
            <w:noProof/>
            <w:webHidden/>
          </w:rPr>
          <w:fldChar w:fldCharType="begin"/>
        </w:r>
        <w:r w:rsidR="008017E2">
          <w:rPr>
            <w:noProof/>
            <w:webHidden/>
          </w:rPr>
          <w:instrText xml:space="preserve"> PAGEREF _Toc138064580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3E467316" w14:textId="6244C9D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1" w:history="1">
        <w:r w:rsidR="008017E2" w:rsidRPr="00B8409F">
          <w:rPr>
            <w:rStyle w:val="Hiperhivatkozs"/>
            <w:noProof/>
          </w:rPr>
          <w:t>Case study 1: four-faced stele</w:t>
        </w:r>
        <w:r w:rsidR="008017E2">
          <w:rPr>
            <w:noProof/>
            <w:webHidden/>
          </w:rPr>
          <w:tab/>
        </w:r>
        <w:r w:rsidR="008017E2">
          <w:rPr>
            <w:noProof/>
            <w:webHidden/>
          </w:rPr>
          <w:fldChar w:fldCharType="begin"/>
        </w:r>
        <w:r w:rsidR="008017E2">
          <w:rPr>
            <w:noProof/>
            <w:webHidden/>
          </w:rPr>
          <w:instrText xml:space="preserve"> PAGEREF _Toc138064581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2FB9EEC8" w14:textId="12436B5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2" w:history="1">
        <w:r w:rsidR="008017E2" w:rsidRPr="00B8409F">
          <w:rPr>
            <w:rStyle w:val="Hiperhivatkozs"/>
            <w:noProof/>
          </w:rPr>
          <w:t>Case study 2A: copperplate charter with seal and other goodies</w:t>
        </w:r>
        <w:r w:rsidR="008017E2">
          <w:rPr>
            <w:noProof/>
            <w:webHidden/>
          </w:rPr>
          <w:tab/>
        </w:r>
        <w:r w:rsidR="008017E2">
          <w:rPr>
            <w:noProof/>
            <w:webHidden/>
          </w:rPr>
          <w:fldChar w:fldCharType="begin"/>
        </w:r>
        <w:r w:rsidR="008017E2">
          <w:rPr>
            <w:noProof/>
            <w:webHidden/>
          </w:rPr>
          <w:instrText xml:space="preserve"> PAGEREF _Toc138064582 \h </w:instrText>
        </w:r>
        <w:r w:rsidR="008017E2">
          <w:rPr>
            <w:noProof/>
            <w:webHidden/>
          </w:rPr>
        </w:r>
        <w:r w:rsidR="008017E2">
          <w:rPr>
            <w:noProof/>
            <w:webHidden/>
          </w:rPr>
          <w:fldChar w:fldCharType="separate"/>
        </w:r>
        <w:r w:rsidR="008017E2">
          <w:rPr>
            <w:noProof/>
            <w:webHidden/>
          </w:rPr>
          <w:t>158</w:t>
        </w:r>
        <w:r w:rsidR="008017E2">
          <w:rPr>
            <w:noProof/>
            <w:webHidden/>
          </w:rPr>
          <w:fldChar w:fldCharType="end"/>
        </w:r>
      </w:hyperlink>
    </w:p>
    <w:p w14:paraId="0B0A35B1" w14:textId="2AC62FF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3" w:history="1">
        <w:r w:rsidR="008017E2" w:rsidRPr="00B8409F">
          <w:rPr>
            <w:rStyle w:val="Hiperhivatkozs"/>
            <w:noProof/>
          </w:rPr>
          <w:t>Case study 2B: copperplate charter with a lost plate reconstructed</w:t>
        </w:r>
        <w:r w:rsidR="008017E2">
          <w:rPr>
            <w:noProof/>
            <w:webHidden/>
          </w:rPr>
          <w:tab/>
        </w:r>
        <w:r w:rsidR="008017E2">
          <w:rPr>
            <w:noProof/>
            <w:webHidden/>
          </w:rPr>
          <w:fldChar w:fldCharType="begin"/>
        </w:r>
        <w:r w:rsidR="008017E2">
          <w:rPr>
            <w:noProof/>
            <w:webHidden/>
          </w:rPr>
          <w:instrText xml:space="preserve"> PAGEREF _Toc138064583 \h </w:instrText>
        </w:r>
        <w:r w:rsidR="008017E2">
          <w:rPr>
            <w:noProof/>
            <w:webHidden/>
          </w:rPr>
        </w:r>
        <w:r w:rsidR="008017E2">
          <w:rPr>
            <w:noProof/>
            <w:webHidden/>
          </w:rPr>
          <w:fldChar w:fldCharType="separate"/>
        </w:r>
        <w:r w:rsidR="008017E2">
          <w:rPr>
            <w:noProof/>
            <w:webHidden/>
          </w:rPr>
          <w:t>160</w:t>
        </w:r>
        <w:r w:rsidR="008017E2">
          <w:rPr>
            <w:noProof/>
            <w:webHidden/>
          </w:rPr>
          <w:fldChar w:fldCharType="end"/>
        </w:r>
      </w:hyperlink>
    </w:p>
    <w:p w14:paraId="21BA8246" w14:textId="277438D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4" w:history="1">
        <w:r w:rsidR="008017E2" w:rsidRPr="00B8409F">
          <w:rPr>
            <w:rStyle w:val="Hiperhivatkozs"/>
            <w:noProof/>
          </w:rPr>
          <w:t>Case study 2C: copperplate charter with a lost plate not reconstructed</w:t>
        </w:r>
        <w:r w:rsidR="008017E2">
          <w:rPr>
            <w:noProof/>
            <w:webHidden/>
          </w:rPr>
          <w:tab/>
        </w:r>
        <w:r w:rsidR="008017E2">
          <w:rPr>
            <w:noProof/>
            <w:webHidden/>
          </w:rPr>
          <w:fldChar w:fldCharType="begin"/>
        </w:r>
        <w:r w:rsidR="008017E2">
          <w:rPr>
            <w:noProof/>
            <w:webHidden/>
          </w:rPr>
          <w:instrText xml:space="preserve"> PAGEREF _Toc138064584 \h </w:instrText>
        </w:r>
        <w:r w:rsidR="008017E2">
          <w:rPr>
            <w:noProof/>
            <w:webHidden/>
          </w:rPr>
        </w:r>
        <w:r w:rsidR="008017E2">
          <w:rPr>
            <w:noProof/>
            <w:webHidden/>
          </w:rPr>
          <w:fldChar w:fldCharType="separate"/>
        </w:r>
        <w:r w:rsidR="008017E2">
          <w:rPr>
            <w:noProof/>
            <w:webHidden/>
          </w:rPr>
          <w:t>161</w:t>
        </w:r>
        <w:r w:rsidR="008017E2">
          <w:rPr>
            <w:noProof/>
            <w:webHidden/>
          </w:rPr>
          <w:fldChar w:fldCharType="end"/>
        </w:r>
      </w:hyperlink>
    </w:p>
    <w:p w14:paraId="0B246909" w14:textId="2FABFDB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5" w:history="1">
        <w:r w:rsidR="008017E2" w:rsidRPr="00B8409F">
          <w:rPr>
            <w:rStyle w:val="Hiperhivatkozs"/>
            <w:noProof/>
          </w:rPr>
          <w:t>Appendix D. Language Tags</w:t>
        </w:r>
        <w:r w:rsidR="008017E2">
          <w:rPr>
            <w:noProof/>
            <w:webHidden/>
          </w:rPr>
          <w:tab/>
        </w:r>
        <w:r w:rsidR="008017E2">
          <w:rPr>
            <w:noProof/>
            <w:webHidden/>
          </w:rPr>
          <w:fldChar w:fldCharType="begin"/>
        </w:r>
        <w:r w:rsidR="008017E2">
          <w:rPr>
            <w:noProof/>
            <w:webHidden/>
          </w:rPr>
          <w:instrText xml:space="preserve"> PAGEREF _Toc138064585 \h </w:instrText>
        </w:r>
        <w:r w:rsidR="008017E2">
          <w:rPr>
            <w:noProof/>
            <w:webHidden/>
          </w:rPr>
        </w:r>
        <w:r w:rsidR="008017E2">
          <w:rPr>
            <w:noProof/>
            <w:webHidden/>
          </w:rPr>
          <w:fldChar w:fldCharType="separate"/>
        </w:r>
        <w:r w:rsidR="008017E2">
          <w:rPr>
            <w:noProof/>
            <w:webHidden/>
          </w:rPr>
          <w:t>163</w:t>
        </w:r>
        <w:r w:rsidR="008017E2">
          <w:rPr>
            <w:noProof/>
            <w:webHidden/>
          </w:rPr>
          <w:fldChar w:fldCharType="end"/>
        </w:r>
      </w:hyperlink>
    </w:p>
    <w:p w14:paraId="0EDE3B31" w14:textId="78CDF0C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6" w:history="1">
        <w:r w:rsidR="008017E2" w:rsidRPr="00B8409F">
          <w:rPr>
            <w:rStyle w:val="Hiperhivatkozs"/>
            <w:noProof/>
          </w:rPr>
          <w:t>Appendix E. Titling Conventions</w:t>
        </w:r>
        <w:r w:rsidR="008017E2">
          <w:rPr>
            <w:noProof/>
            <w:webHidden/>
          </w:rPr>
          <w:tab/>
        </w:r>
        <w:r w:rsidR="008017E2">
          <w:rPr>
            <w:noProof/>
            <w:webHidden/>
          </w:rPr>
          <w:fldChar w:fldCharType="begin"/>
        </w:r>
        <w:r w:rsidR="008017E2">
          <w:rPr>
            <w:noProof/>
            <w:webHidden/>
          </w:rPr>
          <w:instrText xml:space="preserve"> PAGEREF _Toc138064586 \h </w:instrText>
        </w:r>
        <w:r w:rsidR="008017E2">
          <w:rPr>
            <w:noProof/>
            <w:webHidden/>
          </w:rPr>
        </w:r>
        <w:r w:rsidR="008017E2">
          <w:rPr>
            <w:noProof/>
            <w:webHidden/>
          </w:rPr>
          <w:fldChar w:fldCharType="separate"/>
        </w:r>
        <w:r w:rsidR="008017E2">
          <w:rPr>
            <w:noProof/>
            <w:webHidden/>
          </w:rPr>
          <w:t>165</w:t>
        </w:r>
        <w:r w:rsidR="008017E2">
          <w:rPr>
            <w:noProof/>
            <w:webHidden/>
          </w:rPr>
          <w:fldChar w:fldCharType="end"/>
        </w:r>
      </w:hyperlink>
    </w:p>
    <w:p w14:paraId="7E916DC3" w14:textId="0EBB24AB"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7" w:history="1">
        <w:r w:rsidR="008017E2" w:rsidRPr="00B8409F">
          <w:rPr>
            <w:rStyle w:val="Hiperhivatkozs"/>
            <w:noProof/>
          </w:rPr>
          <w:t>Appendix F. Normalisation Suggestions</w:t>
        </w:r>
        <w:r w:rsidR="008017E2">
          <w:rPr>
            <w:noProof/>
            <w:webHidden/>
          </w:rPr>
          <w:tab/>
        </w:r>
        <w:r w:rsidR="008017E2">
          <w:rPr>
            <w:noProof/>
            <w:webHidden/>
          </w:rPr>
          <w:fldChar w:fldCharType="begin"/>
        </w:r>
        <w:r w:rsidR="008017E2">
          <w:rPr>
            <w:noProof/>
            <w:webHidden/>
          </w:rPr>
          <w:instrText xml:space="preserve"> PAGEREF _Toc138064587 \h </w:instrText>
        </w:r>
        <w:r w:rsidR="008017E2">
          <w:rPr>
            <w:noProof/>
            <w:webHidden/>
          </w:rPr>
        </w:r>
        <w:r w:rsidR="008017E2">
          <w:rPr>
            <w:noProof/>
            <w:webHidden/>
          </w:rPr>
          <w:fldChar w:fldCharType="separate"/>
        </w:r>
        <w:r w:rsidR="008017E2">
          <w:rPr>
            <w:noProof/>
            <w:webHidden/>
          </w:rPr>
          <w:t>167</w:t>
        </w:r>
        <w:r w:rsidR="008017E2">
          <w:rPr>
            <w:noProof/>
            <w:webHidden/>
          </w:rPr>
          <w:fldChar w:fldCharType="end"/>
        </w:r>
      </w:hyperlink>
    </w:p>
    <w:p w14:paraId="2C2CBD10" w14:textId="4939DFF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8" w:history="1">
        <w:r w:rsidR="008017E2" w:rsidRPr="00B8409F">
          <w:rPr>
            <w:rStyle w:val="Hiperhivatkozs"/>
            <w:noProof/>
          </w:rPr>
          <w:t>References</w:t>
        </w:r>
        <w:r w:rsidR="008017E2">
          <w:rPr>
            <w:noProof/>
            <w:webHidden/>
          </w:rPr>
          <w:tab/>
        </w:r>
        <w:r w:rsidR="008017E2">
          <w:rPr>
            <w:noProof/>
            <w:webHidden/>
          </w:rPr>
          <w:fldChar w:fldCharType="begin"/>
        </w:r>
        <w:r w:rsidR="008017E2">
          <w:rPr>
            <w:noProof/>
            <w:webHidden/>
          </w:rPr>
          <w:instrText xml:space="preserve"> PAGEREF _Toc138064588 \h </w:instrText>
        </w:r>
        <w:r w:rsidR="008017E2">
          <w:rPr>
            <w:noProof/>
            <w:webHidden/>
          </w:rPr>
        </w:r>
        <w:r w:rsidR="008017E2">
          <w:rPr>
            <w:noProof/>
            <w:webHidden/>
          </w:rPr>
          <w:fldChar w:fldCharType="separate"/>
        </w:r>
        <w:r w:rsidR="008017E2">
          <w:rPr>
            <w:noProof/>
            <w:webHidden/>
          </w:rPr>
          <w:t>168</w:t>
        </w:r>
        <w:r w:rsidR="008017E2">
          <w:rPr>
            <w:noProof/>
            <w:webHidden/>
          </w:rPr>
          <w:fldChar w:fldCharType="end"/>
        </w:r>
      </w:hyperlink>
    </w:p>
    <w:p w14:paraId="3DE590C3" w14:textId="4B5DE5F4" w:rsidR="00EE683E" w:rsidRDefault="00F305BD" w:rsidP="00EE683E">
      <w:r>
        <w:rPr>
          <w:rFonts w:ascii="Calibri" w:hAnsi="Calibri"/>
        </w:rPr>
        <w:fldChar w:fldCharType="end"/>
      </w:r>
    </w:p>
    <w:p w14:paraId="2AEF514C" w14:textId="77777777" w:rsidR="00C02B8C" w:rsidRPr="00DD7CCF" w:rsidRDefault="004D2E67" w:rsidP="00D4342A">
      <w:pPr>
        <w:pStyle w:val="Cmsor1"/>
      </w:pPr>
      <w:bookmarkStart w:id="8" w:name="_Toc138064324"/>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38064325"/>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38064326"/>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38064327"/>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08782496"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8017E2">
        <w:t>2.3.6</w:t>
      </w:r>
      <w:r>
        <w:fldChar w:fldCharType="end"/>
      </w:r>
      <w:r>
        <w:t>) have been elaborated and clarified</w:t>
      </w:r>
    </w:p>
    <w:p w14:paraId="075B5E13" w14:textId="2A514E59"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8017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8017E2">
        <w:t>2.3.7</w:t>
      </w:r>
      <w:r w:rsidR="00A30A7D">
        <w:fldChar w:fldCharType="end"/>
      </w:r>
      <w:r>
        <w:t>)</w:t>
      </w:r>
    </w:p>
    <w:p w14:paraId="426CBDB3" w14:textId="79A4D621"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8017E2">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8017E2">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8017E2">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750F663D"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8017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1981B289"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8017E2">
        <w:t>4.3.2</w:t>
      </w:r>
      <w:r>
        <w:fldChar w:fldCharType="end"/>
      </w:r>
    </w:p>
    <w:p w14:paraId="021389FE" w14:textId="7E1D460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8017E2">
        <w:t>4.3.6</w:t>
      </w:r>
      <w:r>
        <w:fldChar w:fldCharType="end"/>
      </w:r>
      <w:r>
        <w:t>)</w:t>
      </w:r>
    </w:p>
    <w:p w14:paraId="7E0D469E" w14:textId="67783547"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8017E2">
        <w:t>7.5.1</w:t>
      </w:r>
      <w:r>
        <w:fldChar w:fldCharType="end"/>
      </w:r>
      <w:r>
        <w:t>, resulting in a renumbering of the sections from §4.4 onward and the subsections from §7.5.1 onward</w:t>
      </w:r>
    </w:p>
    <w:p w14:paraId="78FD00A3" w14:textId="79A0DD4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8017E2">
        <w:t>4.4.2</w:t>
      </w:r>
      <w:r>
        <w:fldChar w:fldCharType="end"/>
      </w:r>
      <w:r>
        <w:t>)</w:t>
      </w:r>
    </w:p>
    <w:p w14:paraId="68819589" w14:textId="2262090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8017E2">
        <w:t>5.5</w:t>
      </w:r>
      <w:r>
        <w:fldChar w:fldCharType="end"/>
      </w:r>
    </w:p>
    <w:p w14:paraId="66F62547" w14:textId="127D67B9" w:rsidR="00DA4FEB" w:rsidRDefault="00DA4FEB" w:rsidP="00DA4FEB">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8017E2">
        <w:t>6.1.4</w:t>
      </w:r>
      <w:r>
        <w:fldChar w:fldCharType="end"/>
      </w:r>
      <w:r>
        <w:t>) have been revised for clarity and slightly expanded</w:t>
      </w:r>
    </w:p>
    <w:p w14:paraId="6AAC34E0" w14:textId="69F216AB" w:rsidR="00F67963" w:rsidRDefault="00F67963" w:rsidP="00F67963">
      <w:pPr>
        <w:pStyle w:val="Lista"/>
      </w:pPr>
      <w:r>
        <w:t>a new section §</w:t>
      </w:r>
      <w:r>
        <w:fldChar w:fldCharType="begin"/>
      </w:r>
      <w:r>
        <w:instrText xml:space="preserve"> REF _Ref63674857 \r \h </w:instrText>
      </w:r>
      <w:r>
        <w:fldChar w:fldCharType="separate"/>
      </w:r>
      <w:r w:rsidR="008017E2">
        <w:t>6.4</w:t>
      </w:r>
      <w:r>
        <w:fldChar w:fldCharType="end"/>
      </w:r>
      <w:r>
        <w:t xml:space="preserve"> has been added to cater for </w:t>
      </w:r>
      <w:r>
        <w:rPr>
          <w:b/>
          <w:bCs/>
        </w:rPr>
        <w:t>scribal omissions that cannot be restored</w:t>
      </w:r>
    </w:p>
    <w:p w14:paraId="5367B431" w14:textId="05164024"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8017E2">
        <w:t>7.1.4</w:t>
      </w:r>
      <w:r>
        <w:fldChar w:fldCharType="end"/>
      </w:r>
      <w:r>
        <w:t>)</w:t>
      </w:r>
    </w:p>
    <w:p w14:paraId="56B063DB" w14:textId="4D0B451A"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8017E2">
        <w:t>7.3.1</w:t>
      </w:r>
      <w:r>
        <w:fldChar w:fldCharType="end"/>
      </w:r>
      <w:r>
        <w:t>)</w:t>
      </w:r>
    </w:p>
    <w:p w14:paraId="5BFF32F8" w14:textId="36B0596F"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8017E2">
        <w:t>7.5.5</w:t>
      </w:r>
      <w:r>
        <w:fldChar w:fldCharType="end"/>
      </w:r>
      <w:r>
        <w:t>)</w:t>
      </w:r>
    </w:p>
    <w:p w14:paraId="2840CB7D" w14:textId="5E61C9A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8017E2">
        <w:t>7.6</w:t>
      </w:r>
      <w:r>
        <w:fldChar w:fldCharType="end"/>
      </w:r>
      <w:r>
        <w:t>)</w:t>
      </w:r>
    </w:p>
    <w:p w14:paraId="400C1FE8" w14:textId="75BFC1D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8017E2">
        <w:t>9.1.6</w:t>
      </w:r>
      <w:r>
        <w:fldChar w:fldCharType="end"/>
      </w:r>
      <w:r>
        <w:t>)</w:t>
      </w:r>
    </w:p>
    <w:p w14:paraId="0629D98C" w14:textId="1AB7F6C7"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8017E2">
        <w:t>9.2.1</w:t>
      </w:r>
      <w:r>
        <w:fldChar w:fldCharType="end"/>
      </w:r>
      <w:r>
        <w:t>)</w:t>
      </w:r>
    </w:p>
    <w:p w14:paraId="70867FC1" w14:textId="21120F9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8017E2">
        <w:t>9.2.5</w:t>
      </w:r>
      <w:r>
        <w:fldChar w:fldCharType="end"/>
      </w:r>
      <w:r>
        <w:t>)</w:t>
      </w:r>
    </w:p>
    <w:p w14:paraId="2370AF8E" w14:textId="35B2D68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8017E2">
        <w:t>9.2.6</w:t>
      </w:r>
      <w:r>
        <w:fldChar w:fldCharType="end"/>
      </w:r>
      <w:r>
        <w:t>)</w:t>
      </w:r>
    </w:p>
    <w:p w14:paraId="3294E853" w14:textId="175F6F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8017E2">
        <w:t>9.4.3</w:t>
      </w:r>
      <w:r>
        <w:fldChar w:fldCharType="end"/>
      </w:r>
      <w:r>
        <w:t>)</w:t>
      </w:r>
    </w:p>
    <w:p w14:paraId="414A2BF1" w14:textId="2BF9BE5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8017E2">
        <w:t>10.4.1</w:t>
      </w:r>
      <w:r>
        <w:fldChar w:fldCharType="end"/>
      </w:r>
      <w:r>
        <w:t>), in particular for notes concerning bibliographic items</w:t>
      </w:r>
    </w:p>
    <w:p w14:paraId="0D4CFD88" w14:textId="77F7D08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8017E2">
        <w:t>10.4.5</w:t>
      </w:r>
      <w:r>
        <w:fldChar w:fldCharType="end"/>
      </w:r>
      <w:r>
        <w:t>)</w:t>
      </w:r>
    </w:p>
    <w:p w14:paraId="20A9B571" w14:textId="472A962A"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8017E2">
        <w:t>Appendix B.4.2</w:t>
      </w:r>
      <w:r>
        <w:fldChar w:fldCharType="end"/>
      </w:r>
      <w:r>
        <w:t>)</w:t>
      </w:r>
    </w:p>
    <w:p w14:paraId="3FAE52D3" w14:textId="06402A4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8017E2">
        <w:t>Appendix D</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38064328"/>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38064329"/>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E39615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017E2">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38064330"/>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38064331"/>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48C56B50"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5B358DD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66ED55F"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2C97CE5"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18491E3"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1423E83D"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38064332"/>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01FBA194" w14:textId="01B3527A" w:rsidR="00DA4FEB" w:rsidRDefault="00DA4FEB" w:rsidP="00DA4FEB">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2D724ECF" w14:textId="77777777" w:rsidR="00DA4FEB" w:rsidRDefault="00DA4FEB" w:rsidP="00DA4FEB">
      <w:pPr>
        <w:pStyle w:val="Lista"/>
      </w:pPr>
      <w:r>
        <w:t xml:space="preserve">if you use Oxygen, you can find instructions </w:t>
      </w:r>
    </w:p>
    <w:p w14:paraId="15461CD7" w14:textId="53602B48" w:rsidR="00DA4FEB" w:rsidRDefault="00DA4FEB" w:rsidP="00DA4FEB">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3DCD3315" w14:textId="1241F953" w:rsidR="00DA4FEB" w:rsidRDefault="00DA4FEB" w:rsidP="00DA4FEB">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38064333"/>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38064334"/>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38064335"/>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38064336"/>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38064337"/>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36DE5E6"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017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599205D" w:rsidR="00AE23C3" w:rsidRPr="00DD7CCF" w:rsidRDefault="00AE23C3" w:rsidP="00AE23C3">
            <w:pPr>
              <w:pStyle w:val="Kpalrs"/>
            </w:pPr>
            <w:bookmarkStart w:id="36" w:name="_Ref43993481"/>
            <w:r w:rsidRPr="00DD7CCF">
              <w:lastRenderedPageBreak/>
              <w:t xml:space="preserve">Example </w:t>
            </w:r>
            <w:fldSimple w:instr=" STYLEREF 3 \s ">
              <w:r w:rsidR="008017E2">
                <w:rPr>
                  <w:noProof/>
                </w:rPr>
                <w:t>1.3.3</w:t>
              </w:r>
            </w:fldSimple>
            <w:r w:rsidR="00EE7E86" w:rsidRPr="00DD7CCF">
              <w:t>.</w:t>
            </w:r>
            <w:fldSimple w:instr=" SEQ Example \* ALPHABETIC \s 3 ">
              <w:r w:rsidR="008017E2">
                <w:rPr>
                  <w:noProof/>
                </w:rPr>
                <w:t>A</w:t>
              </w:r>
            </w:fldSimple>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8B0BFD9"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017E2" w:rsidRPr="00DD7CCF">
        <w:t xml:space="preserve">Example </w:t>
      </w:r>
      <w:r w:rsidR="008017E2">
        <w:rPr>
          <w:noProof/>
        </w:rPr>
        <w:t>1.3.3</w:t>
      </w:r>
      <w:r w:rsidR="008017E2" w:rsidRPr="00DD7CCF">
        <w:rPr>
          <w:noProof/>
        </w:rPr>
        <w:t>.</w:t>
      </w:r>
      <w:r w:rsidR="008017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89DC6C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38064338"/>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38064339"/>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712062A"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2B062A78"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017E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09493DB"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1FC1EFB"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5CF376F"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44837F"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BC5DF7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3D6C6A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C12A3B3"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pPr>
      <w:bookmarkStart w:id="43" w:name="_a88bdnf7s1v4" w:colFirst="0" w:colLast="0"/>
      <w:bookmarkStart w:id="44" w:name="_Ref43978632"/>
      <w:bookmarkStart w:id="45" w:name="_Toc138064340"/>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pPr>
      <w:bookmarkStart w:id="46" w:name="_npo9c26uh9kc" w:colFirst="0" w:colLast="0"/>
      <w:bookmarkStart w:id="47" w:name="_Toc138064341"/>
      <w:bookmarkEnd w:id="46"/>
      <w:r w:rsidRPr="00DD7CCF">
        <w:t>Block-level Containers for Intrinsic Structure</w:t>
      </w:r>
      <w:bookmarkEnd w:id="47"/>
    </w:p>
    <w:p w14:paraId="4C29D72F" w14:textId="77777777" w:rsidR="00C02B8C" w:rsidRPr="00DD7CCF" w:rsidRDefault="004D2E67" w:rsidP="00D4342A">
      <w:pPr>
        <w:pStyle w:val="Cmsor3"/>
      </w:pPr>
      <w:bookmarkStart w:id="48" w:name="_jc4wva15vg6u" w:colFirst="0" w:colLast="0"/>
      <w:bookmarkStart w:id="49" w:name="_Toc138064342"/>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53308514"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w:t>
      </w:r>
    </w:p>
    <w:p w14:paraId="228BBC89" w14:textId="2854FF5A"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7C67656"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017E2">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087A38C"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017E2">
        <w:t>8.2.1</w:t>
      </w:r>
      <w:r w:rsidR="00D71C0D" w:rsidRPr="00DD7CCF">
        <w:fldChar w:fldCharType="end"/>
      </w:r>
      <w:r w:rsidRPr="00DD7CCF">
        <w:t>)</w:t>
      </w:r>
    </w:p>
    <w:p w14:paraId="2702A4FA" w14:textId="4288CB92"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017E2">
        <w:t>8.2.3</w:t>
      </w:r>
      <w:r w:rsidR="001A0A54" w:rsidRPr="00DD7CCF">
        <w:fldChar w:fldCharType="end"/>
      </w:r>
      <w:r w:rsidRPr="00DD7CCF">
        <w:t>)</w:t>
      </w:r>
    </w:p>
    <w:p w14:paraId="2B7FDDEB" w14:textId="480FC497"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017E2">
        <w:t>8.2.4</w:t>
      </w:r>
      <w:r w:rsidR="001A0A54" w:rsidRPr="00DD7CCF">
        <w:fldChar w:fldCharType="end"/>
      </w:r>
      <w:r w:rsidRPr="00DD7CCF">
        <w:t>)</w:t>
      </w:r>
    </w:p>
    <w:p w14:paraId="637144B4" w14:textId="3CA205E4" w:rsidR="00C02B8C" w:rsidRPr="00DD7CCF" w:rsidRDefault="009F2799" w:rsidP="00D4342A">
      <w:pPr>
        <w:pStyle w:val="Cmsor3"/>
      </w:pPr>
      <w:bookmarkStart w:id="50" w:name="_5nopgd94ub2w" w:colFirst="0" w:colLast="0"/>
      <w:bookmarkStart w:id="51" w:name="_Ref61250776"/>
      <w:bookmarkStart w:id="52" w:name="_Toc138064343"/>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2E2D807E"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5254205"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988D697"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53EFCB4"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2EAEC7F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6F12A4A"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DFF19A1" w:rsidR="00542B51" w:rsidRPr="00DD7CCF" w:rsidRDefault="001C7A33" w:rsidP="001C7A33">
            <w:pPr>
              <w:pStyle w:val="Kpalrs"/>
            </w:pPr>
            <w:bookmarkStart w:id="53" w:name="_Ref43995893"/>
            <w:r w:rsidRPr="00DD7CCF">
              <w:t xml:space="preserve">Example </w:t>
            </w:r>
            <w:fldSimple w:instr=" STYLEREF 3 \s ">
              <w:r w:rsidR="008017E2">
                <w:rPr>
                  <w:noProof/>
                </w:rPr>
                <w:t>2.1.2</w:t>
              </w:r>
            </w:fldSimple>
            <w:r w:rsidR="00EE7E86" w:rsidRPr="00DD7CCF">
              <w:t>.</w:t>
            </w:r>
            <w:fldSimple w:instr=" SEQ Example \* ALPHABETIC \s 3 ">
              <w:r w:rsidR="008017E2">
                <w:rPr>
                  <w:noProof/>
                </w:rPr>
                <w:t>A</w:t>
              </w:r>
            </w:fldSimple>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6DB4EE10" w:rsidR="00D73AD0" w:rsidRPr="00DD7CCF" w:rsidRDefault="00D73AD0" w:rsidP="00D73AD0">
            <w:pPr>
              <w:pStyle w:val="Kpalrs"/>
            </w:pPr>
            <w:bookmarkStart w:id="54" w:name="_Ref43996267"/>
            <w:r w:rsidRPr="00DD7CCF">
              <w:t xml:space="preserve">Example </w:t>
            </w:r>
            <w:fldSimple w:instr=" STYLEREF 3 \s ">
              <w:r w:rsidR="008017E2">
                <w:rPr>
                  <w:noProof/>
                </w:rPr>
                <w:t>2.1.2</w:t>
              </w:r>
            </w:fldSimple>
            <w:r w:rsidR="00EE7E86" w:rsidRPr="00DD7CCF">
              <w:t>.</w:t>
            </w:r>
            <w:fldSimple w:instr=" SEQ Example \* ALPHABETIC \s 3 ">
              <w:r w:rsidR="008017E2">
                <w:rPr>
                  <w:noProof/>
                </w:rPr>
                <w:t>B</w:t>
              </w:r>
            </w:fldSimple>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pPr>
      <w:bookmarkStart w:id="55" w:name="_9vbmy5wityl0" w:colFirst="0" w:colLast="0"/>
      <w:bookmarkStart w:id="56" w:name="_Ref54602074"/>
      <w:bookmarkStart w:id="57" w:name="_Toc138064344"/>
      <w:bookmarkStart w:id="58" w:name="_Ref43978813"/>
      <w:bookmarkEnd w:id="55"/>
      <w:r>
        <w:t>Incomplete text containers</w:t>
      </w:r>
      <w:bookmarkEnd w:id="56"/>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7965BE4C"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017E2">
        <w:t>5.4.7</w:t>
      </w:r>
      <w:r w:rsidR="009023B1">
        <w:fldChar w:fldCharType="end"/>
      </w:r>
      <w:r>
        <w:t xml:space="preserve"> for further details)</w:t>
      </w:r>
    </w:p>
    <w:p w14:paraId="644E3539" w14:textId="42DC4E1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017E2">
        <w:t>5.4.3</w:t>
      </w:r>
      <w:r w:rsidR="009023B1">
        <w:fldChar w:fldCharType="end"/>
      </w:r>
    </w:p>
    <w:p w14:paraId="275CBAFA" w14:textId="073A74A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8017E2">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pPr>
      <w:bookmarkStart w:id="59" w:name="_Toc138064345"/>
      <w:r w:rsidRPr="00DD7CCF">
        <w:t>Prose Containers</w:t>
      </w:r>
      <w:bookmarkEnd w:id="58"/>
      <w:bookmarkEnd w:id="59"/>
    </w:p>
    <w:p w14:paraId="36B444D6" w14:textId="77777777" w:rsidR="00C02B8C" w:rsidRPr="00DD7CCF" w:rsidRDefault="004D2E67" w:rsidP="00D4342A">
      <w:pPr>
        <w:pStyle w:val="Cmsor3"/>
      </w:pPr>
      <w:bookmarkStart w:id="60" w:name="_xcjk45g56cuw" w:colFirst="0" w:colLast="0"/>
      <w:bookmarkStart w:id="61" w:name="_Ref43991413"/>
      <w:bookmarkStart w:id="62" w:name="_Toc138064346"/>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pPr>
      <w:bookmarkStart w:id="63" w:name="_28fdtwg1bdas" w:colFirst="0" w:colLast="0"/>
      <w:bookmarkStart w:id="64" w:name="_Ref43981028"/>
      <w:bookmarkStart w:id="65" w:name="_Toc138064347"/>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4B6E348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pPr>
      <w:bookmarkStart w:id="66" w:name="_twhqkur5z3w2" w:colFirst="0" w:colLast="0"/>
      <w:bookmarkStart w:id="67" w:name="_Ref43978871"/>
      <w:bookmarkStart w:id="68" w:name="_Toc138064348"/>
      <w:bookmarkEnd w:id="66"/>
      <w:r w:rsidRPr="00DD7CCF">
        <w:t>Verse Containers</w:t>
      </w:r>
      <w:bookmarkEnd w:id="67"/>
      <w:bookmarkEnd w:id="68"/>
    </w:p>
    <w:p w14:paraId="752C0446" w14:textId="77777777" w:rsidR="00C02B8C" w:rsidRPr="00DD7CCF" w:rsidRDefault="004D2E67" w:rsidP="00D4342A">
      <w:pPr>
        <w:pStyle w:val="Cmsor3"/>
      </w:pPr>
      <w:bookmarkStart w:id="69" w:name="_ddoyoa12vnxb" w:colFirst="0" w:colLast="0"/>
      <w:bookmarkStart w:id="70" w:name="_Ref43984700"/>
      <w:bookmarkStart w:id="71" w:name="_Toc138064349"/>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1B43014"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5D47C50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pPr>
      <w:bookmarkStart w:id="72" w:name="_kb9xljnic52a" w:colFirst="0" w:colLast="0"/>
      <w:bookmarkStart w:id="73" w:name="_Ref43981361"/>
      <w:bookmarkStart w:id="74" w:name="_Toc138064350"/>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65E9171"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017E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31289B9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004D2E67" w:rsidRPr="00DD7CCF">
        <w:t>)</w:t>
      </w:r>
    </w:p>
    <w:p w14:paraId="7C640AA8" w14:textId="47A45C1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1E7B548D"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00095A6A">
        <w:t xml:space="preserve"> </w:t>
      </w:r>
      <w:r w:rsidR="00095A6A" w:rsidRPr="00095A6A">
        <w:t>for more about enjambement</w:t>
      </w:r>
    </w:p>
    <w:p w14:paraId="5A36FDED" w14:textId="6326E249"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485E66D7" w14:textId="29A331F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ACAF275"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46F33836"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pPr>
      <w:bookmarkStart w:id="75" w:name="_ean8zao6bcdz" w:colFirst="0" w:colLast="0"/>
      <w:bookmarkStart w:id="76" w:name="_Ref43980199"/>
      <w:bookmarkStart w:id="77" w:name="_Toc138064351"/>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F72C495"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017E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55C24C6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stanza numbering must be mandatorily restarted in each textpart division</w:t>
      </w:r>
    </w:p>
    <w:p w14:paraId="5F29122B" w14:textId="416D46A0"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pPr>
      <w:bookmarkStart w:id="78" w:name="_6q9v7bx41h3i" w:colFirst="0" w:colLast="0"/>
      <w:bookmarkStart w:id="79" w:name="_Ref43980265"/>
      <w:bookmarkStart w:id="80" w:name="_Toc138064352"/>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1FD0DD2"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017E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E0FDD7F"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1585621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8017E2">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52A4BFA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017E2">
        <w:t>2.2.2</w:t>
      </w:r>
      <w:r w:rsidR="009A6168" w:rsidRPr="00DD7CCF">
        <w:fldChar w:fldCharType="end"/>
      </w:r>
      <w:r w:rsidRPr="00DD7CCF">
        <w:t>) instead of marking it up as verse</w:t>
      </w:r>
    </w:p>
    <w:p w14:paraId="72A6273A" w14:textId="4021858E" w:rsidR="00F47381" w:rsidRPr="00DD7CCF" w:rsidRDefault="00F47381" w:rsidP="00F47381">
      <w:pPr>
        <w:pStyle w:val="Cmsor3"/>
      </w:pPr>
      <w:bookmarkStart w:id="81" w:name="_7tlyzfn6s88r" w:colFirst="0" w:colLast="0"/>
      <w:bookmarkStart w:id="82" w:name="_Toc138064353"/>
      <w:bookmarkStart w:id="83" w:name="_Ref43980303"/>
      <w:bookmarkEnd w:id="81"/>
      <w:r w:rsidRPr="00DD7CCF">
        <w:t xml:space="preserve">Encoding </w:t>
      </w:r>
      <w:r w:rsidR="00D35E03">
        <w:t xml:space="preserve">metre </w:t>
      </w:r>
      <w:r w:rsidRPr="00DD7CCF">
        <w:t>for individual lines</w:t>
      </w:r>
      <w:bookmarkEnd w:id="82"/>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D3BBFA5"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8017E2">
        <w:t xml:space="preserve">Table </w:t>
      </w:r>
      <w:r w:rsidR="008017E2">
        <w:rPr>
          <w:noProof/>
        </w:rPr>
        <w:t>2</w:t>
      </w:r>
      <w:r>
        <w:fldChar w:fldCharType="end"/>
      </w:r>
      <w:r>
        <w:t xml:space="preserve"> of </w:t>
      </w:r>
      <w:r>
        <w:fldChar w:fldCharType="begin"/>
      </w:r>
      <w:r>
        <w:instrText xml:space="preserve"> REF _Ref43991811 \r \h </w:instrText>
      </w:r>
      <w:r>
        <w:fldChar w:fldCharType="separate"/>
      </w:r>
      <w:r w:rsidR="008017E2">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5E6F3E31"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8017E2">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18AD60B5"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2F8BFC44"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8017E2">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8017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8017E2">
        <w:t>6.1.4</w:t>
      </w:r>
      <w:r w:rsidRPr="00DD7CCF">
        <w:fldChar w:fldCharType="end"/>
      </w:r>
      <w:r w:rsidRPr="00DD7CCF">
        <w:t>)</w:t>
      </w:r>
    </w:p>
    <w:p w14:paraId="7572098F" w14:textId="0D170505"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8017E2">
        <w:t>2.1.2</w:t>
      </w:r>
      <w:r>
        <w:fldChar w:fldCharType="end"/>
      </w:r>
      <w:r>
        <w:t>)</w:t>
      </w:r>
    </w:p>
    <w:p w14:paraId="32E5A537" w14:textId="706330CF"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56096F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8017E2" w:rsidRPr="00ED5C86">
        <w:t xml:space="preserve">Table </w:t>
      </w:r>
      <w:r w:rsidR="008017E2">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8017E2">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2172623"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8017E2">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pPr>
      <w:bookmarkStart w:id="84" w:name="_l3elgprsa6k8" w:colFirst="0" w:colLast="0"/>
      <w:bookmarkStart w:id="85" w:name="_Ref43979843"/>
      <w:bookmarkStart w:id="86" w:name="_Ref88133015"/>
      <w:bookmarkStart w:id="87" w:name="_Toc138064354"/>
      <w:bookmarkEnd w:id="83"/>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2BD3535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8017E2">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FB6C1EA"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8017E2">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37AAD281" w:rsidR="00A25D88" w:rsidRDefault="00A25D88" w:rsidP="00F11F52">
      <w:pPr>
        <w:pStyle w:val="Lista4"/>
      </w:pPr>
      <w:r>
        <w:t xml:space="preserve">e.g.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 xml:space="preserve"> </w:t>
      </w:r>
      <w:r w:rsidRPr="00A25D88">
        <w:rPr>
          <w:rStyle w:val="Codeattribute"/>
        </w:rPr>
        <w:t>met</w:t>
      </w:r>
      <w:r w:rsidRPr="00EC3C67">
        <w:rPr>
          <w:rStyle w:val="Code"/>
        </w:rPr>
        <w:t>=</w:t>
      </w:r>
      <w:r w:rsidRPr="00787182">
        <w:rPr>
          <w:rStyle w:val="Codevalue"/>
        </w:rPr>
        <w:t>"bha-vipulā"</w:t>
      </w:r>
      <w:r w:rsidRPr="00A25D88">
        <w:rPr>
          <w:rStyle w:val="Code"/>
        </w:rPr>
        <w:t xml:space="preserve"> </w:t>
      </w:r>
      <w:r w:rsidRPr="00A25D88">
        <w:rPr>
          <w:rStyle w:val="Codeattribute"/>
        </w:rPr>
        <w:t>real</w:t>
      </w:r>
      <w:r w:rsidRPr="00EC3C67">
        <w:rPr>
          <w:rStyle w:val="Code"/>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39ECE48F"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8017E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"a"</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 xml:space="preserve"> </w:t>
      </w:r>
      <w:r w:rsidRPr="00787182">
        <w:rPr>
          <w:rStyle w:val="Codeattribute"/>
        </w:rPr>
        <w:t>met</w:t>
      </w:r>
      <w:r w:rsidRPr="00EC3C67">
        <w:rPr>
          <w:rStyle w:val="Code"/>
        </w:rPr>
        <w:t>=</w:t>
      </w:r>
      <w:r w:rsidRPr="00787182">
        <w:rPr>
          <w:rStyle w:val="Codevalue"/>
        </w:rPr>
        <w:t>"na-vipulā"</w:t>
      </w:r>
      <w:r w:rsidRPr="00A25D88">
        <w:rPr>
          <w:rStyle w:val="Code"/>
        </w:rPr>
        <w:t xml:space="preserve"> </w:t>
      </w:r>
      <w:r w:rsidRPr="00787182">
        <w:rPr>
          <w:rStyle w:val="Codeattribute"/>
        </w:rPr>
        <w:t>real</w:t>
      </w:r>
      <w:r w:rsidRPr="00EC3C67">
        <w:rPr>
          <w:rStyle w:val="Code"/>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EC3C67">
        <w:rPr>
          <w:rStyle w:val="Code"/>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"c"</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EC3C67">
        <w:rPr>
          <w:rStyle w:val="Code"/>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0765129A" w:rsidR="00A25D88" w:rsidRDefault="00A25D88" w:rsidP="00A25D88">
      <w:pPr>
        <w:pStyle w:val="Lista2"/>
      </w:pPr>
      <w:r>
        <w:t>use the workaround described in §</w:t>
      </w:r>
      <w:r>
        <w:fldChar w:fldCharType="begin"/>
      </w:r>
      <w:r>
        <w:instrText xml:space="preserve"> REF _Ref61250776 \r \h </w:instrText>
      </w:r>
      <w:r>
        <w:fldChar w:fldCharType="separate"/>
      </w:r>
      <w:r w:rsidR="008017E2">
        <w:t>2.1.2</w:t>
      </w:r>
      <w:r>
        <w:fldChar w:fldCharType="end"/>
      </w:r>
    </w:p>
    <w:p w14:paraId="4C886D54" w14:textId="77777777" w:rsidR="00C02B8C" w:rsidRPr="00DD7CCF" w:rsidRDefault="004D2E67" w:rsidP="00D4342A">
      <w:pPr>
        <w:pStyle w:val="Cmsor3"/>
      </w:pPr>
      <w:bookmarkStart w:id="88" w:name="_Ref134018245"/>
      <w:bookmarkStart w:id="89" w:name="_Toc138064355"/>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3A432E1"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64BFAD16"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must always be avoided</w:t>
      </w:r>
    </w:p>
    <w:p w14:paraId="5674EC38" w14:textId="396601A0"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017E2">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017E2">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B094451" w:rsidR="00040B2F" w:rsidRDefault="00040B2F" w:rsidP="00040B2F">
      <w:pPr>
        <w:pStyle w:val="Lista4"/>
      </w:pPr>
      <w:r>
        <w:t>mark it up as an insertion (§</w:t>
      </w:r>
      <w:r>
        <w:fldChar w:fldCharType="begin"/>
      </w:r>
      <w:r>
        <w:instrText xml:space="preserve"> REF _Ref43978471 \r \h </w:instrText>
      </w:r>
      <w:r>
        <w:fldChar w:fldCharType="separate"/>
      </w:r>
      <w:r w:rsidR="008017E2">
        <w:t>4.4.2</w:t>
      </w:r>
      <w:r>
        <w:fldChar w:fldCharType="end"/>
      </w:r>
      <w:r>
        <w:t xml:space="preserve">) with a value of </w:t>
      </w:r>
      <w:r w:rsidRPr="00040B2F">
        <w:rPr>
          <w:rStyle w:val="Codeattribute"/>
        </w:rPr>
        <w:t>@place</w:t>
      </w:r>
      <w:r>
        <w:t xml:space="preserve"> that seems to best describe its physical location</w:t>
      </w:r>
    </w:p>
    <w:p w14:paraId="5ED3DDFC" w14:textId="3C5016E8"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8017E2">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8017E2">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2059909B" w:rsidR="007B25A7" w:rsidRDefault="007B25A7" w:rsidP="00040B2F">
      <w:pPr>
        <w:pStyle w:val="Lista4"/>
      </w:pPr>
      <w:r w:rsidRPr="007B25A7">
        <w:t xml:space="preserve">see </w:t>
      </w:r>
      <w:r>
        <w:fldChar w:fldCharType="begin"/>
      </w:r>
      <w:r>
        <w:instrText xml:space="preserve"> REF _Ref54603376 \h </w:instrText>
      </w:r>
      <w:r>
        <w:fldChar w:fldCharType="separate"/>
      </w:r>
      <w:r w:rsidR="008017E2" w:rsidRPr="00DD7CCF">
        <w:t xml:space="preserve">Example </w:t>
      </w:r>
      <w:r w:rsidR="008017E2">
        <w:rPr>
          <w:noProof/>
        </w:rPr>
        <w:t>2.3.7</w:t>
      </w:r>
      <w:r w:rsidR="008017E2" w:rsidRPr="00DD7CCF">
        <w:t>.</w:t>
      </w:r>
      <w:r w:rsidR="008017E2">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669BE4B" w14:textId="43A04754" w:rsidR="00116A41" w:rsidRPr="004B2007" w:rsidRDefault="00116A41" w:rsidP="00116A41">
      <w:pPr>
        <w:pStyle w:val="Lista3"/>
      </w:pPr>
      <w:r w:rsidRPr="004B2007">
        <w:t>verse containing extrametrical additions (for which see also §</w:t>
      </w:r>
      <w:r>
        <w:fldChar w:fldCharType="begin"/>
      </w:r>
      <w:r>
        <w:instrText xml:space="preserve"> REF _Ref137825393 \r \h </w:instrText>
      </w:r>
      <w:r>
        <w:fldChar w:fldCharType="separate"/>
      </w:r>
      <w:r w:rsidR="008017E2">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7922AD7E" w14:textId="77777777" w:rsidR="00040B2F" w:rsidRDefault="00040B2F" w:rsidP="00040B2F">
      <w:pPr>
        <w:pStyle w:val="Lista2"/>
      </w:pPr>
      <w:r>
        <w:lastRenderedPageBreak/>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7947E28" w14:textId="77777777" w:rsidR="00116A41" w:rsidRDefault="00116A41" w:rsidP="00116A41">
      <w:pPr>
        <w:pStyle w:val="Lista4"/>
      </w:pPr>
      <w:r>
        <w:t>use the same number (</w:t>
      </w:r>
      <w:r w:rsidRPr="00040B2F">
        <w:rPr>
          <w:rStyle w:val="Codeattribute"/>
        </w:rPr>
        <w:t>@n</w:t>
      </w:r>
      <w:r>
        <w:t>) for both (or all) parts of a split stanza or line</w:t>
      </w:r>
    </w:p>
    <w:p w14:paraId="66B8886A" w14:textId="77777777" w:rsidR="00116A41" w:rsidRPr="00DE4BF5" w:rsidRDefault="00116A41" w:rsidP="00116A41">
      <w:pPr>
        <w:pStyle w:val="Lista5"/>
      </w:pPr>
      <w:r w:rsidRPr="00DE4BF5">
        <w:t>but number the lines of a split stanza consecutively (i.e. do not restart line numbering in a non-initial part)</w:t>
      </w:r>
    </w:p>
    <w:p w14:paraId="50563A13" w14:textId="1EB3F552" w:rsidR="00116A41" w:rsidRDefault="00116A41" w:rsidP="00116A41">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8017E2">
        <w:t>2.1.3</w:t>
      </w:r>
      <w:r>
        <w:fldChar w:fldCharType="end"/>
      </w:r>
    </w:p>
    <w:p w14:paraId="16FED681" w14:textId="77777777" w:rsidR="00116A41" w:rsidRDefault="00116A41" w:rsidP="00116A41">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12B380A" w:rsidR="009023B1" w:rsidRPr="00DD7CCF" w:rsidRDefault="009023B1" w:rsidP="00C15DAE">
            <w:pPr>
              <w:pStyle w:val="Kpalrs"/>
            </w:pPr>
            <w:bookmarkStart w:id="90" w:name="_Ref54603376"/>
            <w:r w:rsidRPr="00DD7CCF">
              <w:t xml:space="preserve">Example </w:t>
            </w:r>
            <w:fldSimple w:instr=" STYLEREF 3 \s ">
              <w:r w:rsidR="008017E2">
                <w:rPr>
                  <w:noProof/>
                </w:rPr>
                <w:t>2.3.7</w:t>
              </w:r>
            </w:fldSimple>
            <w:r w:rsidRPr="00DD7CCF">
              <w:t>.</w:t>
            </w:r>
            <w:fldSimple w:instr=" SEQ Example \* ALPHABETIC \s 3 ">
              <w:r w:rsidR="008017E2">
                <w:rPr>
                  <w:noProof/>
                </w:rPr>
                <w:t>A</w:t>
              </w:r>
            </w:fldSimple>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EC3C67">
              <w:rPr>
                <w:rStyle w:val="Code"/>
              </w:rPr>
              <w:t>=</w:t>
            </w:r>
            <w:r w:rsidRPr="00B015E6">
              <w:rPr>
                <w:rStyle w:val="Codevalue"/>
              </w:rPr>
              <w:t>"4"</w:t>
            </w:r>
            <w:r w:rsidRPr="00D05501">
              <w:rPr>
                <w:rStyle w:val="Code"/>
              </w:rPr>
              <w:t xml:space="preserve"> </w:t>
            </w:r>
            <w:r w:rsidRPr="00D05501">
              <w:rPr>
                <w:rStyle w:val="Codeattribute"/>
              </w:rPr>
              <w:t>met</w:t>
            </w:r>
            <w:r w:rsidRPr="00EC3C67">
              <w:rPr>
                <w:rStyle w:val="Code"/>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"a"</w:t>
            </w:r>
            <w:r w:rsidRPr="00D05501">
              <w:rPr>
                <w:rStyle w:val="Code"/>
              </w:rPr>
              <w:t xml:space="preserve">&gt;&lt;lb </w:t>
            </w:r>
            <w:r w:rsidRPr="00D05501">
              <w:rPr>
                <w:rStyle w:val="Codeattribute"/>
              </w:rPr>
              <w:t>n</w:t>
            </w:r>
            <w:r w:rsidRPr="00EC3C67">
              <w:rPr>
                <w:rStyle w:val="Code"/>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"c"</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"d"</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EC3C67">
              <w:rPr>
                <w:rStyle w:val="Code"/>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EC3C67">
              <w:rPr>
                <w:rStyle w:val="Code"/>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EC3C67">
              <w:rPr>
                <w:rStyle w:val="Code"/>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EC3C67">
              <w:rPr>
                <w:rStyle w:val="Code"/>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524598" w:rsidRDefault="006E1074" w:rsidP="002E7083">
            <w:pPr>
              <w:pStyle w:val="TableNote"/>
            </w:pPr>
            <w:r w:rsidRPr="00524598">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453ED370" w:rsidR="00251E0D" w:rsidRPr="00DD7CCF" w:rsidRDefault="00251E0D" w:rsidP="00251E0D">
            <w:pPr>
              <w:pStyle w:val="Kpalrs"/>
            </w:pPr>
            <w:r w:rsidRPr="00DD7CCF">
              <w:t xml:space="preserve">Example </w:t>
            </w:r>
            <w:fldSimple w:instr=" STYLEREF 3 \s ">
              <w:r w:rsidR="008017E2">
                <w:rPr>
                  <w:noProof/>
                </w:rPr>
                <w:t>2.3.7</w:t>
              </w:r>
            </w:fldSimple>
            <w:r w:rsidRPr="00DD7CCF">
              <w:t>.</w:t>
            </w:r>
            <w:fldSimple w:instr=" SEQ Example \* ALPHABETIC \s 3 ">
              <w:r w:rsidR="008017E2">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"I"</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"a"</w:t>
            </w:r>
            <w:r w:rsidRPr="00B015E6">
              <w:rPr>
                <w:rStyle w:val="Code"/>
              </w:rPr>
              <w:t xml:space="preserve">&gt;&lt;lb </w:t>
            </w:r>
            <w:r w:rsidRPr="00B015E6">
              <w:rPr>
                <w:rStyle w:val="Codeattribute"/>
              </w:rPr>
              <w:t>n</w:t>
            </w:r>
            <w:r w:rsidRPr="00EC3C67">
              <w:rPr>
                <w:rStyle w:val="Code"/>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"F"</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82E5FBD" w14:textId="13467B21"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c</w:t>
            </w:r>
            <w:r w:rsidRPr="00B015E6">
              <w:rPr>
                <w:rStyle w:val="Codevalue"/>
              </w:rPr>
              <w:t>"</w:t>
            </w:r>
            <w:r w:rsidRPr="00B015E6">
              <w:rPr>
                <w:rStyle w:val="Code"/>
              </w:rPr>
              <w:t xml:space="preserve">&gt;&lt;lb </w:t>
            </w:r>
            <w:r w:rsidRPr="00B015E6">
              <w:rPr>
                <w:rStyle w:val="Codeattribute"/>
              </w:rPr>
              <w:t>n</w:t>
            </w:r>
            <w:r w:rsidRPr="00EC3C67">
              <w:rPr>
                <w:rStyle w:val="Code"/>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E08D7F6"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pPr>
      <w:bookmarkStart w:id="92" w:name="_Toc138064356"/>
      <w:r w:rsidRPr="00DD7CCF">
        <w:t>Marking up structure in lacunose verse</w:t>
      </w:r>
      <w:bookmarkEnd w:id="92"/>
    </w:p>
    <w:p w14:paraId="3829976A" w14:textId="7977B3A5"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pPr>
      <w:bookmarkStart w:id="93" w:name="_Ref44077114"/>
      <w:bookmarkStart w:id="94" w:name="_Toc138064357"/>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7D8C016" w:rsidR="00143A4A" w:rsidRPr="00DD7CCF" w:rsidRDefault="00143A4A" w:rsidP="008E24A9">
            <w:pPr>
              <w:pStyle w:val="Kpalrs"/>
            </w:pPr>
            <w:bookmarkStart w:id="95" w:name="_Ref44077336"/>
            <w:r w:rsidRPr="00DD7CCF">
              <w:t xml:space="preserve">Example </w:t>
            </w:r>
            <w:fldSimple w:instr=" STYLEREF 3 \s ">
              <w:r w:rsidR="008017E2">
                <w:rPr>
                  <w:noProof/>
                </w:rPr>
                <w:t>2.3.9</w:t>
              </w:r>
            </w:fldSimple>
            <w:r w:rsidR="00EE7E86" w:rsidRPr="00DD7CCF">
              <w:t>.</w:t>
            </w:r>
            <w:fldSimple w:instr=" SEQ Example \* ALPHABETIC \s 3 ">
              <w:r w:rsidR="008017E2">
                <w:rPr>
                  <w:noProof/>
                </w:rPr>
                <w:t>A</w:t>
              </w:r>
            </w:fldSimple>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3B7E538A" w:rsidR="00143A4A" w:rsidRPr="00DD7CCF" w:rsidRDefault="00143A4A" w:rsidP="008E24A9">
            <w:pPr>
              <w:pStyle w:val="Kpalrs"/>
            </w:pPr>
            <w:r w:rsidRPr="00DD7CCF">
              <w:t xml:space="preserve">Example </w:t>
            </w:r>
            <w:fldSimple w:instr=" STYLEREF 3 \s ">
              <w:r w:rsidR="008017E2">
                <w:rPr>
                  <w:noProof/>
                </w:rPr>
                <w:t>2.3.9</w:t>
              </w:r>
            </w:fldSimple>
            <w:r w:rsidR="00EE7E86" w:rsidRPr="00DD7CCF">
              <w:t>.</w:t>
            </w:r>
            <w:fldSimple w:instr=" SEQ Example \* ALPHABETIC \s 3 ">
              <w:r w:rsidR="008017E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C8D98DB" w:rsidR="00143A4A" w:rsidRPr="00DD7CCF" w:rsidRDefault="00143A4A" w:rsidP="008E24A9">
            <w:pPr>
              <w:pStyle w:val="Kpalrs"/>
            </w:pPr>
            <w:bookmarkStart w:id="96" w:name="_Ref44077259"/>
            <w:r w:rsidRPr="00DD7CCF">
              <w:t xml:space="preserve">Example </w:t>
            </w:r>
            <w:fldSimple w:instr=" STYLEREF 3 \s ">
              <w:r w:rsidR="008017E2">
                <w:rPr>
                  <w:noProof/>
                </w:rPr>
                <w:t>2.3.9</w:t>
              </w:r>
            </w:fldSimple>
            <w:r w:rsidR="00EE7E86" w:rsidRPr="00DD7CCF">
              <w:t>.</w:t>
            </w:r>
            <w:fldSimple w:instr=" SEQ Example \* ALPHABETIC \s 3 ">
              <w:r w:rsidR="008017E2">
                <w:rPr>
                  <w:noProof/>
                </w:rPr>
                <w:t>C</w:t>
              </w:r>
            </w:fldSimple>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576A51EC"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017E2">
              <w:t>2.3.2</w:t>
            </w:r>
            <w:r w:rsidRPr="00DD7CCF">
              <w:fldChar w:fldCharType="end"/>
            </w:r>
          </w:p>
          <w:p w14:paraId="5D208252" w14:textId="3225F7F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017E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042337F" w:rsidR="00143A4A" w:rsidRPr="00DD7CCF" w:rsidRDefault="00143A4A" w:rsidP="008E24A9">
            <w:pPr>
              <w:pStyle w:val="Kpalrs"/>
            </w:pPr>
            <w:bookmarkStart w:id="97" w:name="_Ref44077213"/>
            <w:bookmarkStart w:id="98" w:name="_Ref44077183"/>
            <w:r w:rsidRPr="00DD7CCF">
              <w:t xml:space="preserve">Example </w:t>
            </w:r>
            <w:fldSimple w:instr=" STYLEREF 3 \s ">
              <w:r w:rsidR="008017E2">
                <w:rPr>
                  <w:noProof/>
                </w:rPr>
                <w:t>2.3.9</w:t>
              </w:r>
            </w:fldSimple>
            <w:r w:rsidR="00EE7E86" w:rsidRPr="00DD7CCF">
              <w:t>.</w:t>
            </w:r>
            <w:fldSimple w:instr=" SEQ Example \* ALPHABETIC \s 3 ">
              <w:r w:rsidR="008017E2">
                <w:rPr>
                  <w:noProof/>
                </w:rPr>
                <w:t>D</w:t>
              </w:r>
            </w:fldSimple>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B0AF97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8802598" w:rsidR="006A05BF" w:rsidRPr="00DD7CCF" w:rsidRDefault="006A05BF" w:rsidP="000E1BB0">
            <w:pPr>
              <w:pStyle w:val="Kpalrs"/>
            </w:pPr>
            <w:bookmarkStart w:id="99" w:name="_Ref44077218"/>
            <w:r w:rsidRPr="00DD7CCF">
              <w:t xml:space="preserve">Example </w:t>
            </w:r>
            <w:fldSimple w:instr=" STYLEREF 3 \s ">
              <w:r w:rsidR="008017E2">
                <w:rPr>
                  <w:noProof/>
                </w:rPr>
                <w:t>2.3.9</w:t>
              </w:r>
            </w:fldSimple>
            <w:r w:rsidRPr="00DD7CCF">
              <w:t>.</w:t>
            </w:r>
            <w:fldSimple w:instr=" SEQ Example \* ALPHABETIC \s 3 ">
              <w:r w:rsidR="008017E2">
                <w:rPr>
                  <w:noProof/>
                </w:rPr>
                <w:t>E</w:t>
              </w:r>
            </w:fldSimple>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5D510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017E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6DEA285" w:rsidR="00143A4A" w:rsidRPr="00DD7CCF" w:rsidRDefault="00143A4A" w:rsidP="008E24A9">
            <w:pPr>
              <w:pStyle w:val="Kpalrs"/>
            </w:pPr>
            <w:bookmarkStart w:id="100" w:name="_Ref44077220"/>
            <w:r w:rsidRPr="00DD7CCF">
              <w:t xml:space="preserve">Example </w:t>
            </w:r>
            <w:fldSimple w:instr=" STYLEREF 3 \s ">
              <w:r w:rsidR="008017E2">
                <w:rPr>
                  <w:noProof/>
                </w:rPr>
                <w:t>2.3.9</w:t>
              </w:r>
            </w:fldSimple>
            <w:r w:rsidR="00EE7E86" w:rsidRPr="00DD7CCF">
              <w:t>.</w:t>
            </w:r>
            <w:fldSimple w:instr=" SEQ Example \* ALPHABETIC \s 3 ">
              <w:r w:rsidR="008017E2">
                <w:rPr>
                  <w:noProof/>
                </w:rPr>
                <w:t>F</w:t>
              </w:r>
            </w:fldSimple>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EE1B6D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pPr>
      <w:bookmarkStart w:id="101" w:name="_u75tldno8fkf" w:colFirst="0" w:colLast="0"/>
      <w:bookmarkStart w:id="102" w:name="_Toc138064358"/>
      <w:bookmarkEnd w:id="101"/>
      <w:r w:rsidRPr="00DD7CCF">
        <w:lastRenderedPageBreak/>
        <w:t>Marking up Extrinsic Structure in the Edition</w:t>
      </w:r>
      <w:bookmarkEnd w:id="102"/>
    </w:p>
    <w:p w14:paraId="10B1CD43" w14:textId="77777777" w:rsidR="00C02B8C" w:rsidRPr="00DD7CCF" w:rsidRDefault="004D2E67" w:rsidP="00D4342A">
      <w:pPr>
        <w:pStyle w:val="Cmsor2"/>
      </w:pPr>
      <w:bookmarkStart w:id="103" w:name="_2po8nsoeevw0" w:colFirst="0" w:colLast="0"/>
      <w:bookmarkStart w:id="104" w:name="_Toc138064359"/>
      <w:bookmarkEnd w:id="103"/>
      <w:r w:rsidRPr="00DD7CCF">
        <w:t>Overview</w:t>
      </w:r>
      <w:bookmarkEnd w:id="104"/>
    </w:p>
    <w:p w14:paraId="101C35D8" w14:textId="0239B7E4"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5E0671A"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017E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60EAEB5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017E2">
        <w:t>3.3.2</w:t>
      </w:r>
      <w:r w:rsidR="00194541" w:rsidRPr="00DD7CCF">
        <w:fldChar w:fldCharType="end"/>
      </w:r>
      <w:r w:rsidRPr="00DD7CCF">
        <w:t>)</w:t>
      </w:r>
    </w:p>
    <w:p w14:paraId="2598CAB6" w14:textId="46FE3DF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71A57C26" w14:textId="4B40E49F"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74989FB2" w14:textId="06A1DDA2"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D3D5C8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177CE3D7">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E900E2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E6AAD9A"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017E2">
              <w:t>3.4</w:t>
            </w:r>
            <w:r w:rsidRPr="00DD7CCF">
              <w:fldChar w:fldCharType="end"/>
            </w:r>
          </w:p>
        </w:tc>
        <w:tc>
          <w:tcPr>
            <w:tcW w:w="1667" w:type="pct"/>
            <w:vAlign w:val="center"/>
          </w:tcPr>
          <w:p w14:paraId="21687865" w14:textId="6F4EC7D0"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017E2">
              <w:t>3.5</w:t>
            </w:r>
            <w:r w:rsidRPr="00DD7CCF">
              <w:fldChar w:fldCharType="end"/>
            </w:r>
          </w:p>
        </w:tc>
        <w:tc>
          <w:tcPr>
            <w:tcW w:w="1667" w:type="pct"/>
            <w:vAlign w:val="center"/>
          </w:tcPr>
          <w:p w14:paraId="3FDF8911" w14:textId="10378520"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017E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7D16E6B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p>
    <w:p w14:paraId="597E9246" w14:textId="40FA8CB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p>
    <w:p w14:paraId="67BE5A39" w14:textId="67435DAA"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pPr>
      <w:bookmarkStart w:id="105" w:name="_t89odjdqfg0j" w:colFirst="0" w:colLast="0"/>
      <w:bookmarkStart w:id="106" w:name="_Ref43979955"/>
      <w:bookmarkStart w:id="107" w:name="_Toc138064360"/>
      <w:bookmarkEnd w:id="105"/>
      <w:r w:rsidRPr="00DD7CCF">
        <w:t>Physical Lines</w:t>
      </w:r>
      <w:bookmarkEnd w:id="106"/>
      <w:bookmarkEnd w:id="107"/>
    </w:p>
    <w:p w14:paraId="44641CAE" w14:textId="5C369C8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017E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2BD09B4"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for specific cases)</w:t>
      </w:r>
    </w:p>
    <w:p w14:paraId="33D6B6AE" w14:textId="2FE795F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4F2B008F" w14:textId="3F31BE31"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pPr>
      <w:bookmarkStart w:id="108" w:name="_xui16zrp0wzt" w:colFirst="0" w:colLast="0"/>
      <w:bookmarkStart w:id="109" w:name="_Ref43980100"/>
      <w:bookmarkStart w:id="110" w:name="_Toc138064361"/>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0894319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116A41">
        <w:fldChar w:fldCharType="begin"/>
      </w:r>
      <w:r w:rsidR="00116A41">
        <w:instrText xml:space="preserve"> REF _Ref138063480 \r \h </w:instrText>
      </w:r>
      <w:r w:rsidR="00116A41">
        <w:fldChar w:fldCharType="separate"/>
      </w:r>
      <w:r w:rsidR="008017E2">
        <w:t>3.2.2</w:t>
      </w:r>
      <w:r w:rsidR="00116A41">
        <w:fldChar w:fldCharType="end"/>
      </w:r>
    </w:p>
    <w:p w14:paraId="0F461F3A" w14:textId="5FA276A2" w:rsidR="00B36E2E" w:rsidRPr="00DD7CCF" w:rsidRDefault="00B36E2E" w:rsidP="00E2714A">
      <w:pPr>
        <w:pStyle w:val="Lista2"/>
      </w:pPr>
      <w:r w:rsidRPr="00B36E2E">
        <w:t>§</w:t>
      </w:r>
      <w:r>
        <w:fldChar w:fldCharType="begin"/>
      </w:r>
      <w:r>
        <w:instrText xml:space="preserve"> REF _Ref43990371 \r \h </w:instrText>
      </w:r>
      <w:r>
        <w:fldChar w:fldCharType="separate"/>
      </w:r>
      <w:r w:rsidR="008017E2">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BAEE26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5E4DD629"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8017E2">
        <w:t>7.5.2</w:t>
      </w:r>
      <w:r>
        <w:fldChar w:fldCharType="end"/>
      </w:r>
    </w:p>
    <w:p w14:paraId="247913DA" w14:textId="77777777" w:rsidR="00C02B8C" w:rsidRPr="00DD7CCF" w:rsidRDefault="004D2E67" w:rsidP="00D4342A">
      <w:pPr>
        <w:pStyle w:val="Cmsor3"/>
      </w:pPr>
      <w:bookmarkStart w:id="113" w:name="_Ref138063464"/>
      <w:bookmarkStart w:id="114" w:name="_Ref138063476"/>
      <w:bookmarkStart w:id="115" w:name="_Ref138063480"/>
      <w:bookmarkStart w:id="116" w:name="_Ref138063540"/>
      <w:bookmarkStart w:id="117" w:name="_Ref138063729"/>
      <w:bookmarkStart w:id="118" w:name="_Ref138064220"/>
      <w:bookmarkStart w:id="119" w:name="_Toc138064362"/>
      <w:r w:rsidRPr="00DD7CCF">
        <w:t>Numbering lines</w:t>
      </w:r>
      <w:bookmarkEnd w:id="112"/>
      <w:bookmarkEnd w:id="113"/>
      <w:bookmarkEnd w:id="114"/>
      <w:bookmarkEnd w:id="115"/>
      <w:bookmarkEnd w:id="116"/>
      <w:bookmarkEnd w:id="117"/>
      <w:bookmarkEnd w:id="118"/>
      <w:bookmarkEnd w:id="11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333D80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0139B99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7ABD0AD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04178D72" w14:textId="009B7CB4"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AB783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pPr>
      <w:bookmarkStart w:id="120" w:name="_r2qg54jy8w2e" w:colFirst="0" w:colLast="0"/>
      <w:bookmarkStart w:id="121" w:name="_Ref43990371"/>
      <w:bookmarkStart w:id="122" w:name="_Toc138064363"/>
      <w:bookmarkEnd w:id="120"/>
      <w:r w:rsidRPr="00DD7CCF">
        <w:t>Placement of line beginnings</w:t>
      </w:r>
      <w:bookmarkEnd w:id="121"/>
      <w:bookmarkEnd w:id="122"/>
    </w:p>
    <w:p w14:paraId="16506F69" w14:textId="0380A6D4"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5C7C28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where reconstructed line beginnings may be encoded outside block-level containers</w:t>
      </w:r>
    </w:p>
    <w:p w14:paraId="5A6193CF" w14:textId="668F17E4"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8017E2">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E73B7C0"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8017E2">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387591A6"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of unknown or uncertain length at the end of the former and the beginning of the latter line</w:t>
      </w:r>
    </w:p>
    <w:p w14:paraId="46789EA6" w14:textId="5CBF762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pPr>
      <w:bookmarkStart w:id="123" w:name="_7n9w5r6yzssj" w:colFirst="0" w:colLast="0"/>
      <w:bookmarkStart w:id="124" w:name="_Ref43984995"/>
      <w:bookmarkStart w:id="125" w:name="_Toc138064364"/>
      <w:bookmarkEnd w:id="123"/>
      <w:r w:rsidRPr="00DD7CCF">
        <w:t>Line beginnings interrupting words</w:t>
      </w:r>
      <w:bookmarkEnd w:id="124"/>
      <w:bookmarkEnd w:id="12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F089F2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at the end of the previous line</w:t>
      </w:r>
    </w:p>
    <w:p w14:paraId="61B08412" w14:textId="4E3893A4"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017E2">
        <w:t>4.3.5</w:t>
      </w:r>
      <w:r w:rsidR="00780A5D" w:rsidRPr="00DD7CCF">
        <w:fldChar w:fldCharType="end"/>
      </w:r>
      <w:r w:rsidRPr="00DD7CCF">
        <w:t>) either before or after the interruption</w:t>
      </w:r>
    </w:p>
    <w:p w14:paraId="4BC7993F" w14:textId="61BBFFB5"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017E2">
        <w:t>4.4.1</w:t>
      </w:r>
      <w:r w:rsidR="00780A5D" w:rsidRPr="00DD7CCF">
        <w:fldChar w:fldCharType="end"/>
      </w:r>
      <w:r w:rsidRPr="00DD7CCF">
        <w:t>) either before or after the interruption</w:t>
      </w:r>
    </w:p>
    <w:p w14:paraId="434ED3F6" w14:textId="303E07BD"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76C1261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017E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pPr>
      <w:bookmarkStart w:id="126" w:name="_a0jia5gsgfab" w:colFirst="0" w:colLast="0"/>
      <w:bookmarkStart w:id="127" w:name="_Ref43984718"/>
      <w:bookmarkStart w:id="128" w:name="_Toc138064365"/>
      <w:bookmarkEnd w:id="126"/>
      <w:r w:rsidRPr="00DD7CCF">
        <w:t>Not-quite Partitions</w:t>
      </w:r>
      <w:bookmarkEnd w:id="127"/>
      <w:bookmarkEnd w:id="128"/>
    </w:p>
    <w:p w14:paraId="03126EFF" w14:textId="77777777" w:rsidR="00C02B8C" w:rsidRPr="00DD7CCF" w:rsidRDefault="004D2E67" w:rsidP="00D4342A">
      <w:pPr>
        <w:pStyle w:val="Cmsor3"/>
      </w:pPr>
      <w:bookmarkStart w:id="129" w:name="_2aaf1avj18kw" w:colFirst="0" w:colLast="0"/>
      <w:bookmarkStart w:id="130" w:name="_Toc138064366"/>
      <w:bookmarkEnd w:id="129"/>
      <w:r w:rsidRPr="00DD7CCF">
        <w:t>Stuff in margins</w:t>
      </w:r>
      <w:bookmarkEnd w:id="13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41A8C367"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0DD12DC1" w14:textId="46D6F63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p>
    <w:p w14:paraId="2CD505B4" w14:textId="127990CC"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p>
    <w:p w14:paraId="034893E6" w14:textId="19E66A1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p>
    <w:p w14:paraId="125E994D" w14:textId="77777777" w:rsidR="00C02B8C" w:rsidRPr="00DD7CCF" w:rsidRDefault="004D2E67" w:rsidP="00D4342A">
      <w:pPr>
        <w:pStyle w:val="Cmsor3"/>
      </w:pPr>
      <w:bookmarkStart w:id="131" w:name="_rr8pkbi3b1cc" w:colFirst="0" w:colLast="0"/>
      <w:bookmarkStart w:id="132" w:name="_Ref43984388"/>
      <w:bookmarkStart w:id="133" w:name="_Toc138064367"/>
      <w:bookmarkEnd w:id="131"/>
      <w:r w:rsidRPr="00DD7CCF">
        <w:t>Sectioning with space</w:t>
      </w:r>
      <w:bookmarkEnd w:id="132"/>
      <w:bookmarkEnd w:id="13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FC3E7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581CADE"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 for some further encoding options</w:t>
      </w:r>
    </w:p>
    <w:p w14:paraId="219CE071" w14:textId="77777777" w:rsidR="00C02B8C" w:rsidRPr="00DD7CCF" w:rsidRDefault="004D2E67" w:rsidP="00D4342A">
      <w:pPr>
        <w:pStyle w:val="Cmsor3"/>
      </w:pPr>
      <w:bookmarkStart w:id="134" w:name="_tmbjz6tt6rwk" w:colFirst="0" w:colLast="0"/>
      <w:bookmarkStart w:id="135" w:name="_Ref43978135"/>
      <w:bookmarkStart w:id="136" w:name="_Toc138064368"/>
      <w:bookmarkEnd w:id="134"/>
      <w:r w:rsidRPr="00DD7CCF">
        <w:t xml:space="preserve">Spatially offset opening sections </w:t>
      </w:r>
      <w:r w:rsidRPr="00E24F87">
        <w:rPr>
          <w:noProof/>
        </w:rPr>
        <w:t>(</w:t>
      </w:r>
      <w:r w:rsidRPr="00DD7CCF">
        <w:t>incipits)</w:t>
      </w:r>
      <w:bookmarkEnd w:id="135"/>
      <w:bookmarkEnd w:id="13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4BEC3B4"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20235598" w:rsidR="00C02B8C" w:rsidRDefault="004D2E67" w:rsidP="004E103D">
      <w:pPr>
        <w:pStyle w:val="Lista4"/>
      </w:pPr>
      <w:r w:rsidRPr="00DD7CCF">
        <w:t>and assign the number 1 to the first</w:t>
      </w:r>
      <w:r w:rsidR="00327074">
        <w:t xml:space="preserve"> proper</w:t>
      </w:r>
      <w:r w:rsidRPr="00DD7CCF">
        <w:t xml:space="preserve"> line after the </w:t>
      </w:r>
      <w:r w:rsidR="00327074">
        <w:t>incipit</w:t>
      </w:r>
    </w:p>
    <w:p w14:paraId="67CD040F" w14:textId="65B886EE" w:rsidR="00BF11C5" w:rsidRPr="00DD7CCF" w:rsidRDefault="00BF11C5" w:rsidP="004E103D">
      <w:pPr>
        <w:pStyle w:val="Lista4"/>
      </w:pPr>
      <w:r>
        <w:t>if lines are numbered using a repetitive scheme (§</w:t>
      </w:r>
      <w:r>
        <w:fldChar w:fldCharType="begin"/>
      </w:r>
      <w:r>
        <w:instrText xml:space="preserve"> REF _Ref138063464 \r \h </w:instrText>
      </w:r>
      <w:r>
        <w:fldChar w:fldCharType="separate"/>
      </w:r>
      <w:r>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t>Appendix C</w:t>
      </w:r>
      <w:r w:rsidRPr="00DD7CCF">
        <w:fldChar w:fldCharType="end"/>
      </w:r>
      <w:r>
        <w:t xml:space="preserve"> for a Cambodian stele as an illustration</w:t>
      </w:r>
    </w:p>
    <w:p w14:paraId="169F37B0" w14:textId="64B9FEF4"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F56A1A1"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EFF76FF"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pPr>
      <w:bookmarkStart w:id="137" w:name="_tg7yz01k2pc5" w:colFirst="0" w:colLast="0"/>
      <w:bookmarkStart w:id="138" w:name="_Ref43984537"/>
      <w:bookmarkStart w:id="139" w:name="_Toc138064369"/>
      <w:bookmarkEnd w:id="137"/>
      <w:r w:rsidRPr="00DD7CCF">
        <w:t xml:space="preserve">Spatially offset closing lines </w:t>
      </w:r>
      <w:r w:rsidRPr="00E24F87">
        <w:rPr>
          <w:noProof/>
        </w:rPr>
        <w:t>(</w:t>
      </w:r>
      <w:r w:rsidRPr="00DD7CCF">
        <w:t>colophons)</w:t>
      </w:r>
      <w:bookmarkEnd w:id="138"/>
      <w:bookmarkEnd w:id="13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1AA6BC8A"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3AFE23AF" w14:textId="3EBAFA0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3C2EC1D" w:rsidR="00934AD5" w:rsidRPr="00DD7CCF" w:rsidRDefault="00934AD5" w:rsidP="00934AD5">
            <w:pPr>
              <w:pStyle w:val="Kpalrs"/>
            </w:pPr>
            <w:r w:rsidRPr="00DD7CCF">
              <w:t xml:space="preserve">Example </w:t>
            </w:r>
            <w:fldSimple w:instr=" STYLEREF 3 \s ">
              <w:r w:rsidR="008017E2">
                <w:rPr>
                  <w:noProof/>
                </w:rPr>
                <w:t>3.3.4</w:t>
              </w:r>
            </w:fldSimple>
            <w:r w:rsidR="00EE7E86" w:rsidRPr="00DD7CCF">
              <w:t>.</w:t>
            </w:r>
            <w:fldSimple w:instr=" SEQ Example \* ALPHABETIC \s 3 ">
              <w:r w:rsidR="008017E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pPr>
      <w:bookmarkStart w:id="140" w:name="_l370o66akj7v" w:colFirst="0" w:colLast="0"/>
      <w:bookmarkStart w:id="141" w:name="_Ref43984607"/>
      <w:bookmarkStart w:id="142" w:name="_Toc138064370"/>
      <w:bookmarkEnd w:id="140"/>
      <w:r w:rsidRPr="00DD7CCF">
        <w:t>Pagination or foliation: “forme work”</w:t>
      </w:r>
      <w:bookmarkEnd w:id="141"/>
      <w:bookmarkEnd w:id="14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06F0F22"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4C474E76"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E8C0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0890E5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5D90D4E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A731256" w:rsidR="00934AD5" w:rsidRPr="00DD7CCF" w:rsidRDefault="00934AD5" w:rsidP="00934AD5">
            <w:pPr>
              <w:pStyle w:val="Kpalrs"/>
            </w:pPr>
            <w:r w:rsidRPr="00DD7CCF">
              <w:t xml:space="preserve">Example </w:t>
            </w:r>
            <w:fldSimple w:instr=" STYLEREF 3 \s ">
              <w:r w:rsidR="008017E2">
                <w:rPr>
                  <w:noProof/>
                </w:rPr>
                <w:t>3.3.5</w:t>
              </w:r>
            </w:fldSimple>
            <w:r w:rsidR="00EE7E86" w:rsidRPr="00DD7CCF">
              <w:t>.</w:t>
            </w:r>
            <w:fldSimple w:instr=" SEQ Example \* ALPHABETIC \s 3 ">
              <w:r w:rsidR="008017E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pPr>
      <w:bookmarkStart w:id="143" w:name="_dzwqp0ufpcn5" w:colFirst="0" w:colLast="0"/>
      <w:bookmarkStart w:id="144" w:name="_Ref43978987"/>
      <w:bookmarkStart w:id="145" w:name="_Toc138064371"/>
      <w:bookmarkEnd w:id="143"/>
      <w:r w:rsidRPr="00DD7CCF">
        <w:t>Boxlike Partitions: Self-contained Zones</w:t>
      </w:r>
      <w:bookmarkEnd w:id="144"/>
      <w:bookmarkEnd w:id="145"/>
    </w:p>
    <w:p w14:paraId="0B728DD2" w14:textId="77777777" w:rsidR="00C02B8C" w:rsidRPr="00DD7CCF" w:rsidRDefault="0053341E" w:rsidP="00D4342A">
      <w:pPr>
        <w:pStyle w:val="Cmsor3"/>
      </w:pPr>
      <w:bookmarkStart w:id="146" w:name="_7afiixd3hprc" w:colFirst="0" w:colLast="0"/>
      <w:bookmarkStart w:id="147" w:name="_Ref43978278"/>
      <w:bookmarkStart w:id="148" w:name="_Toc138064372"/>
      <w:bookmarkEnd w:id="14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7"/>
      <w:bookmarkEnd w:id="14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DB01011"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8FA10DD"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62E972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3BFE853"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017E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6376F34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pPr>
      <w:bookmarkStart w:id="149" w:name="_gwyk1jzb0av6" w:colFirst="0" w:colLast="0"/>
      <w:bookmarkStart w:id="150" w:name="_Ref43990385"/>
      <w:bookmarkStart w:id="151" w:name="_Toc138064373"/>
      <w:bookmarkEnd w:id="149"/>
      <w:r w:rsidRPr="00DD7CCF">
        <w:t>Encoding boxlike partitions</w:t>
      </w:r>
      <w:bookmarkEnd w:id="150"/>
      <w:bookmarkEnd w:id="15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A8B27F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017E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691E2BB"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E99F6A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2B6EBB10" w14:textId="0D3901E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even if a given partition consists of just one line</w:t>
      </w:r>
    </w:p>
    <w:p w14:paraId="520B28E2" w14:textId="647F9EAA" w:rsidR="00C02B8C" w:rsidRPr="00DD7CCF" w:rsidRDefault="004D2E67" w:rsidP="00E2714A">
      <w:pPr>
        <w:pStyle w:val="Lista2"/>
      </w:pPr>
      <w:r w:rsidRPr="00DD7CCF">
        <w:t xml:space="preserve">numbering all line beginnings </w:t>
      </w:r>
      <w:r w:rsidRPr="00E24F87">
        <w:rPr>
          <w:noProof/>
        </w:rPr>
        <w:t>(</w:t>
      </w:r>
      <w:r w:rsidR="003C3D87" w:rsidRPr="00DD7CCF">
        <w:t>§</w:t>
      </w:r>
      <w:r w:rsidR="000328D3">
        <w:fldChar w:fldCharType="begin"/>
      </w:r>
      <w:r w:rsidR="000328D3">
        <w:instrText xml:space="preserve"> REF _Ref138063540 \r \h </w:instrText>
      </w:r>
      <w:r w:rsidR="000328D3">
        <w:fldChar w:fldCharType="separate"/>
      </w:r>
      <w:r w:rsidR="008017E2">
        <w:t>3.2.2</w:t>
      </w:r>
      <w:r w:rsidR="000328D3">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017E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pPr>
      <w:bookmarkStart w:id="152" w:name="_82q10pa3ovwa" w:colFirst="0" w:colLast="0"/>
      <w:bookmarkStart w:id="153" w:name="_Ref43984577"/>
      <w:bookmarkStart w:id="154" w:name="_Toc138064374"/>
      <w:bookmarkEnd w:id="152"/>
      <w:r w:rsidRPr="00DD7CCF">
        <w:t>Textpart identification: subtype, number and headers</w:t>
      </w:r>
      <w:bookmarkEnd w:id="153"/>
      <w:bookmarkEnd w:id="15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52E4808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017E2" w:rsidRPr="00DD7CCF">
        <w:t xml:space="preserve">Example </w:t>
      </w:r>
      <w:r w:rsidR="008017E2">
        <w:rPr>
          <w:noProof/>
        </w:rPr>
        <w:t>3.4.3</w:t>
      </w:r>
      <w:r w:rsidR="008017E2" w:rsidRPr="00DD7CCF">
        <w:rPr>
          <w:noProof/>
        </w:rPr>
        <w:t>.</w:t>
      </w:r>
      <w:r w:rsidR="008017E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5725C43A"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FAB98E0"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017E2">
        <w:t>10.3.3</w:t>
      </w:r>
      <w:r w:rsidR="000A421D" w:rsidRPr="00DD7CCF">
        <w:fldChar w:fldCharType="end"/>
      </w:r>
      <w:r w:rsidRPr="00DD7CCF">
        <w:t>), which you may employ if you deem necessary</w:t>
      </w:r>
    </w:p>
    <w:p w14:paraId="063D2C60" w14:textId="77777777" w:rsidR="004A54F9" w:rsidRPr="00DD7CCF" w:rsidRDefault="004A54F9">
      <w:bookmarkStart w:id="155" w:name="_suh8lewninkg" w:colFirst="0" w:colLast="0"/>
      <w:bookmarkEnd w:id="15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6D3227B" w:rsidR="004A54F9" w:rsidRPr="00DD7CCF" w:rsidRDefault="004A54F9" w:rsidP="004A54F9">
            <w:pPr>
              <w:pStyle w:val="Kpalrs"/>
            </w:pPr>
            <w:bookmarkStart w:id="156" w:name="_Ref44078070"/>
            <w:r w:rsidRPr="00DD7CCF">
              <w:t xml:space="preserve">Example </w:t>
            </w:r>
            <w:fldSimple w:instr=" STYLEREF 3 \s ">
              <w:r w:rsidR="008017E2">
                <w:rPr>
                  <w:noProof/>
                </w:rPr>
                <w:t>3.4.3</w:t>
              </w:r>
            </w:fldSimple>
            <w:r w:rsidR="00EE7E86" w:rsidRPr="00DD7CCF">
              <w:t>.</w:t>
            </w:r>
            <w:fldSimple w:instr=" SEQ Example \* ALPHABETIC \s 3 ">
              <w:r w:rsidR="008017E2">
                <w:rPr>
                  <w:noProof/>
                </w:rPr>
                <w:t>A</w:t>
              </w:r>
            </w:fldSimple>
            <w:bookmarkEnd w:id="15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23D55AC" w:rsidR="004A54F9" w:rsidRPr="00DD7CCF" w:rsidRDefault="004A54F9" w:rsidP="004A54F9">
            <w:pPr>
              <w:pStyle w:val="Kpalrs"/>
            </w:pPr>
            <w:bookmarkStart w:id="157" w:name="_Ref44078271"/>
            <w:r w:rsidRPr="00DD7CCF">
              <w:t xml:space="preserve">Example </w:t>
            </w:r>
            <w:fldSimple w:instr=" STYLEREF 3 \s ">
              <w:r w:rsidR="008017E2">
                <w:rPr>
                  <w:noProof/>
                </w:rPr>
                <w:t>3.4.3</w:t>
              </w:r>
            </w:fldSimple>
            <w:r w:rsidR="00EE7E86" w:rsidRPr="00DD7CCF">
              <w:t>.</w:t>
            </w:r>
            <w:fldSimple w:instr=" SEQ Example \* ALPHABETIC \s 3 ">
              <w:r w:rsidR="008017E2">
                <w:rPr>
                  <w:noProof/>
                </w:rPr>
                <w:t>B</w:t>
              </w:r>
            </w:fldSimple>
            <w:bookmarkEnd w:id="15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5AB0CE8" w:rsidR="00167D32" w:rsidRPr="00DD7CCF" w:rsidRDefault="00167D32" w:rsidP="00167D32">
            <w:pPr>
              <w:pStyle w:val="Kpalrs"/>
            </w:pPr>
            <w:bookmarkStart w:id="158" w:name="_ntlxakteb3wm" w:colFirst="0" w:colLast="0"/>
            <w:bookmarkStart w:id="159" w:name="_u4tz39yk0lmz" w:colFirst="0" w:colLast="0"/>
            <w:bookmarkEnd w:id="158"/>
            <w:bookmarkEnd w:id="159"/>
            <w:r w:rsidRPr="00DD7CCF">
              <w:t xml:space="preserve">Example </w:t>
            </w:r>
            <w:fldSimple w:instr=" STYLEREF 3 \s ">
              <w:r w:rsidR="008017E2">
                <w:rPr>
                  <w:noProof/>
                </w:rPr>
                <w:t>3.4.3</w:t>
              </w:r>
            </w:fldSimple>
            <w:r w:rsidR="00EE7E86" w:rsidRPr="00DD7CCF">
              <w:t>.</w:t>
            </w:r>
            <w:fldSimple w:instr=" SEQ Example \* ALPHABETIC \s 3 ">
              <w:r w:rsidR="008017E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31D5464"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0" w:name="_v01oqe9wesr6" w:colFirst="0" w:colLast="0"/>
      <w:bookmarkEnd w:id="16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58E0BAD" w:rsidR="00167D32" w:rsidRPr="00DD7CCF" w:rsidRDefault="00167D32" w:rsidP="00167D32">
            <w:pPr>
              <w:pStyle w:val="Kpalrs"/>
            </w:pPr>
            <w:bookmarkStart w:id="161" w:name="_Ref44078277"/>
            <w:r w:rsidRPr="00DD7CCF">
              <w:lastRenderedPageBreak/>
              <w:t xml:space="preserve">Example </w:t>
            </w:r>
            <w:fldSimple w:instr=" STYLEREF 3 \s ">
              <w:r w:rsidR="008017E2">
                <w:rPr>
                  <w:noProof/>
                </w:rPr>
                <w:t>3.4.3</w:t>
              </w:r>
            </w:fldSimple>
            <w:r w:rsidR="00EE7E86" w:rsidRPr="00DD7CCF">
              <w:t>.</w:t>
            </w:r>
            <w:fldSimple w:instr=" SEQ Example \* ALPHABETIC \s 3 ">
              <w:r w:rsidR="008017E2">
                <w:rPr>
                  <w:noProof/>
                </w:rPr>
                <w:t>D</w:t>
              </w:r>
            </w:fldSimple>
            <w:bookmarkEnd w:id="16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A41382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pPr>
      <w:bookmarkStart w:id="162" w:name="_ro2q56korov1" w:colFirst="0" w:colLast="0"/>
      <w:bookmarkStart w:id="163" w:name="_fh0zn6srq43l" w:colFirst="0" w:colLast="0"/>
      <w:bookmarkStart w:id="164" w:name="_Ref43986747"/>
      <w:bookmarkStart w:id="165" w:name="_Toc138064375"/>
      <w:bookmarkEnd w:id="162"/>
      <w:bookmarkEnd w:id="163"/>
      <w:r w:rsidRPr="00DD7CCF">
        <w:t>Numbered elements in textparts</w:t>
      </w:r>
      <w:bookmarkEnd w:id="164"/>
      <w:bookmarkEnd w:id="16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F675EFF"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455A92D8" w14:textId="5A55E69B"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EC05484" w14:textId="77777777" w:rsidR="008E24A9" w:rsidRPr="00DD7CCF" w:rsidRDefault="008E24A9" w:rsidP="00D4342A">
      <w:pPr>
        <w:pStyle w:val="Cmsor3"/>
      </w:pPr>
      <w:bookmarkStart w:id="166" w:name="_Toc138064376"/>
      <w:r w:rsidRPr="00DD7CCF">
        <w:t>Full markup example for</w:t>
      </w:r>
      <w:r w:rsidR="004D2E67" w:rsidRPr="00DD7CCF">
        <w:t xml:space="preserve"> boxlike partitions</w:t>
      </w:r>
      <w:bookmarkEnd w:id="16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F16BB4A" w:rsidR="00D701A6" w:rsidRPr="00DD7CCF" w:rsidRDefault="00D701A6" w:rsidP="00D701A6">
            <w:pPr>
              <w:pStyle w:val="Kpalrs"/>
            </w:pPr>
            <w:bookmarkStart w:id="167" w:name="_Ref44077741"/>
            <w:r w:rsidRPr="00DD7CCF">
              <w:t xml:space="preserve">Example </w:t>
            </w:r>
            <w:fldSimple w:instr=" STYLEREF 3 \s ">
              <w:r w:rsidR="008017E2">
                <w:rPr>
                  <w:noProof/>
                </w:rPr>
                <w:t>3.4.5</w:t>
              </w:r>
            </w:fldSimple>
            <w:r w:rsidRPr="00DD7CCF">
              <w:t>.</w:t>
            </w:r>
            <w:fldSimple w:instr=" SEQ Example \* ALPHABETIC \s 3 ">
              <w:r w:rsidR="008017E2">
                <w:rPr>
                  <w:noProof/>
                </w:rPr>
                <w:t>A</w:t>
              </w:r>
            </w:fldSimple>
            <w:bookmarkEnd w:id="16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5203512"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017E2">
              <w:t>5.4.7</w:t>
            </w:r>
            <w:r w:rsidRPr="00DD7CCF">
              <w:fldChar w:fldCharType="end"/>
            </w:r>
          </w:p>
        </w:tc>
      </w:tr>
      <w:tr w:rsidR="004B66AB" w:rsidRPr="00DD7CCF" w14:paraId="74B5D5A3" w14:textId="77777777" w:rsidTr="000B047B">
        <w:tc>
          <w:tcPr>
            <w:tcW w:w="5000" w:type="pct"/>
          </w:tcPr>
          <w:p w14:paraId="5B9B6D1D" w14:textId="519FD6F9"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pPr>
      <w:bookmarkStart w:id="168" w:name="_k0nurnm93lxl" w:colFirst="0" w:colLast="0"/>
      <w:bookmarkStart w:id="169" w:name="_Ref43979481"/>
      <w:bookmarkStart w:id="170" w:name="_Toc138064377"/>
      <w:bookmarkEnd w:id="168"/>
      <w:r w:rsidRPr="00DD7CCF">
        <w:t>Pagelike Partitions: Text Flows through Successive Zones</w:t>
      </w:r>
      <w:bookmarkEnd w:id="169"/>
      <w:bookmarkEnd w:id="170"/>
    </w:p>
    <w:p w14:paraId="5005C658" w14:textId="77777777" w:rsidR="00C02B8C" w:rsidRPr="00DD7CCF" w:rsidRDefault="004D2E67" w:rsidP="00D4342A">
      <w:pPr>
        <w:pStyle w:val="Cmsor3"/>
      </w:pPr>
      <w:bookmarkStart w:id="171" w:name="_h6ikg2hg8g9u" w:colFirst="0" w:colLast="0"/>
      <w:bookmarkStart w:id="172" w:name="_Toc138064378"/>
      <w:bookmarkEnd w:id="17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49CFEC7"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26FE54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BF11C5">
        <w:t xml:space="preserve">, as in </w:t>
      </w:r>
      <w:r w:rsidR="00BF11C5" w:rsidRPr="00DD7CCF">
        <w:t>Case stud</w:t>
      </w:r>
      <w:r w:rsidR="00BF11C5">
        <w:t>ies</w:t>
      </w:r>
      <w:r w:rsidR="00BF11C5" w:rsidRPr="00DD7CCF">
        <w:t xml:space="preserve"> 1 </w:t>
      </w:r>
      <w:r w:rsidR="00BF11C5">
        <w:rPr>
          <w:noProof/>
        </w:rPr>
        <w:t xml:space="preserve">and 2 in </w:t>
      </w:r>
      <w:r w:rsidR="00BF11C5" w:rsidRPr="00DD7CCF">
        <w:fldChar w:fldCharType="begin"/>
      </w:r>
      <w:r w:rsidR="00BF11C5" w:rsidRPr="00DD7CCF">
        <w:instrText xml:space="preserve"> REF _Ref43985466 \w \h </w:instrText>
      </w:r>
      <w:r w:rsidR="00BF11C5">
        <w:instrText xml:space="preserve"> \* MERGEFORMAT </w:instrText>
      </w:r>
      <w:r w:rsidR="00BF11C5" w:rsidRPr="00DD7CCF">
        <w:fldChar w:fldCharType="separate"/>
      </w:r>
      <w:r w:rsidR="00BF11C5">
        <w:t>Appendix C</w:t>
      </w:r>
      <w:r w:rsidR="00BF11C5" w:rsidRPr="00DD7CCF">
        <w:fldChar w:fldCharType="end"/>
      </w:r>
      <w:r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pPr>
      <w:bookmarkStart w:id="173" w:name="_w6aiimbh4273" w:colFirst="0" w:colLast="0"/>
      <w:bookmarkStart w:id="174" w:name="_Ref43978346"/>
      <w:bookmarkStart w:id="175" w:name="_Toc138064379"/>
      <w:bookmarkEnd w:id="173"/>
      <w:r w:rsidRPr="00DD7CCF">
        <w:lastRenderedPageBreak/>
        <w:t>Genuine pages</w:t>
      </w:r>
      <w:bookmarkEnd w:id="174"/>
      <w:bookmarkEnd w:id="17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2BBAE7C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2D3AB9D"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017E2">
        <w:t>8.2.3</w:t>
      </w:r>
      <w:r w:rsidR="000A421D" w:rsidRPr="00DD7CCF">
        <w:fldChar w:fldCharType="end"/>
      </w:r>
      <w:r w:rsidRPr="00DD7CCF">
        <w:t>) that such empty elements must be inside block-level containers</w:t>
      </w:r>
    </w:p>
    <w:p w14:paraId="7FF71BBC" w14:textId="7BB4787B"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pPr>
      <w:bookmarkStart w:id="176" w:name="_t032kyf4wcza" w:colFirst="0" w:colLast="0"/>
      <w:bookmarkStart w:id="177" w:name="_Ref43986679"/>
      <w:bookmarkStart w:id="178" w:name="_Toc138064380"/>
      <w:bookmarkEnd w:id="176"/>
      <w:r w:rsidRPr="00DD7CCF">
        <w:t>Other pagelike zones</w:t>
      </w:r>
      <w:bookmarkEnd w:id="177"/>
      <w:bookmarkEnd w:id="17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48B8BFA"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 xml:space="preserve"> below for values recommended in pagelike partitions</w:t>
      </w:r>
    </w:p>
    <w:p w14:paraId="776B3049" w14:textId="388653C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B17B4F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017E2" w:rsidRPr="00DD7CCF">
        <w:t xml:space="preserve">Example </w:t>
      </w:r>
      <w:r w:rsidR="008017E2">
        <w:rPr>
          <w:noProof/>
        </w:rPr>
        <w:t>3.5.7</w:t>
      </w:r>
      <w:r w:rsidR="008017E2" w:rsidRPr="00DD7CCF">
        <w:rPr>
          <w:noProof/>
        </w:rPr>
        <w:t>.</w:t>
      </w:r>
      <w:r w:rsidR="008017E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 and Case stud</w:t>
      </w:r>
      <w:r w:rsidR="00BF11C5">
        <w:t>ies</w:t>
      </w:r>
      <w:r w:rsidRPr="00DD7CCF">
        <w:t xml:space="preserve"> 1 </w:t>
      </w:r>
      <w:r w:rsidR="00BF11C5">
        <w:rPr>
          <w:noProof/>
        </w:rPr>
        <w:t xml:space="preserve">and 2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more complex scenario</w:t>
      </w:r>
      <w:r w:rsidR="00BF11C5">
        <w:t>s</w:t>
      </w:r>
    </w:p>
    <w:p w14:paraId="6ED65823" w14:textId="77777777" w:rsidR="00C02B8C" w:rsidRPr="00DD7CCF" w:rsidRDefault="004D2E67" w:rsidP="00D4342A">
      <w:pPr>
        <w:pStyle w:val="Cmsor3"/>
      </w:pPr>
      <w:bookmarkStart w:id="179" w:name="_oypoil6s6m99" w:colFirst="0" w:colLast="0"/>
      <w:bookmarkStart w:id="180" w:name="_Ref43986881"/>
      <w:bookmarkStart w:id="181" w:name="_Toc138064381"/>
      <w:bookmarkEnd w:id="179"/>
      <w:r w:rsidRPr="00DD7CCF">
        <w:t>Zone identification: unit, number and label</w:t>
      </w:r>
      <w:bookmarkEnd w:id="180"/>
      <w:bookmarkEnd w:id="18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352216C3"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00BE5BA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44741E9" w:rsidR="001E133B" w:rsidRPr="00DD7CCF" w:rsidRDefault="001E133B" w:rsidP="001E133B">
      <w:pPr>
        <w:pStyle w:val="Lista4"/>
      </w:pPr>
      <w:r>
        <w:t>gridlike partitions (§</w:t>
      </w:r>
      <w:r>
        <w:fldChar w:fldCharType="begin"/>
      </w:r>
      <w:r>
        <w:instrText xml:space="preserve"> REF _Ref43984651 \r \h </w:instrText>
      </w:r>
      <w:r>
        <w:fldChar w:fldCharType="separate"/>
      </w:r>
      <w:r w:rsidR="008017E2">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C88117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052B293D"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017E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53E9D4C" w:rsidR="000931D1" w:rsidRPr="00DD7CCF" w:rsidRDefault="000931D1" w:rsidP="00B3351B">
            <w:pPr>
              <w:pStyle w:val="Kpalrs"/>
            </w:pPr>
            <w:bookmarkStart w:id="182" w:name="_Ref44078412"/>
            <w:r w:rsidRPr="00DD7CCF">
              <w:t xml:space="preserve">Example </w:t>
            </w:r>
            <w:fldSimple w:instr=" STYLEREF 3 \s ">
              <w:r w:rsidR="008017E2">
                <w:rPr>
                  <w:noProof/>
                </w:rPr>
                <w:t>3.5.4</w:t>
              </w:r>
            </w:fldSimple>
            <w:r w:rsidRPr="00DD7CCF">
              <w:t>.</w:t>
            </w:r>
            <w:fldSimple w:instr=" SEQ Example \* ALPHABETIC \s 3 ">
              <w:r w:rsidR="008017E2">
                <w:rPr>
                  <w:noProof/>
                </w:rPr>
                <w:t>A</w:t>
              </w:r>
            </w:fldSimple>
            <w:bookmarkEnd w:id="18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DC50EAF" w:rsidR="000931D1" w:rsidRPr="00DD7CCF" w:rsidRDefault="000931D1" w:rsidP="00B3351B">
            <w:pPr>
              <w:pStyle w:val="Kpalrs"/>
            </w:pPr>
            <w:bookmarkStart w:id="183" w:name="_Ref44078459"/>
            <w:r w:rsidRPr="00DD7CCF">
              <w:t xml:space="preserve">Example </w:t>
            </w:r>
            <w:fldSimple w:instr=" STYLEREF 3 \s ">
              <w:r w:rsidR="008017E2">
                <w:rPr>
                  <w:noProof/>
                </w:rPr>
                <w:t>3.5.4</w:t>
              </w:r>
            </w:fldSimple>
            <w:r w:rsidRPr="00DD7CCF">
              <w:t>.</w:t>
            </w:r>
            <w:fldSimple w:instr=" SEQ Example \* ALPHABETIC \s 3 ">
              <w:r w:rsidR="008017E2">
                <w:rPr>
                  <w:noProof/>
                </w:rPr>
                <w:t>B</w:t>
              </w:r>
            </w:fldSimple>
            <w:bookmarkEnd w:id="18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pPr>
      <w:bookmarkStart w:id="184" w:name="_h6lmsgu4umfd" w:colFirst="0" w:colLast="0"/>
      <w:bookmarkStart w:id="185" w:name="_Toc138064382"/>
      <w:bookmarkEnd w:id="184"/>
      <w:r w:rsidRPr="00DD7CCF">
        <w:t>Placement of page and zone beginnings</w:t>
      </w:r>
      <w:bookmarkEnd w:id="185"/>
    </w:p>
    <w:p w14:paraId="2D3F6021" w14:textId="358DAF36"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F14E2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3BD39E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where reconstructed page beginnings may be encoded outside block-level containers</w:t>
      </w:r>
    </w:p>
    <w:p w14:paraId="5D87DF6D" w14:textId="679D815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116E260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pPr>
      <w:bookmarkStart w:id="186" w:name="_tezue83pb823" w:colFirst="0" w:colLast="0"/>
      <w:bookmarkStart w:id="187" w:name="_Ref43986994"/>
      <w:bookmarkStart w:id="188" w:name="_Toc138064383"/>
      <w:bookmarkEnd w:id="186"/>
      <w:r w:rsidRPr="00DD7CCF">
        <w:t>Numbered elements in pagelike partitions</w:t>
      </w:r>
      <w:bookmarkEnd w:id="187"/>
      <w:bookmarkEnd w:id="188"/>
    </w:p>
    <w:p w14:paraId="172F4A06" w14:textId="37B679CE" w:rsidR="00C02B8C" w:rsidRPr="00DD7CCF" w:rsidRDefault="004D2E67" w:rsidP="00E2714A">
      <w:pPr>
        <w:pStyle w:val="Lista"/>
      </w:pPr>
      <w:r w:rsidRPr="00DD7CCF">
        <w:t xml:space="preserve">as set out under </w:t>
      </w:r>
      <w:r w:rsidR="003C3D87" w:rsidRPr="00DD7CCF">
        <w:t>§</w:t>
      </w:r>
      <w:r w:rsidR="002E0A55">
        <w:fldChar w:fldCharType="begin"/>
      </w:r>
      <w:r w:rsidR="002E0A55">
        <w:instrText xml:space="preserve"> REF _Ref138063540 \r \h </w:instrText>
      </w:r>
      <w:r w:rsidR="002E0A55">
        <w:fldChar w:fldCharType="separate"/>
      </w:r>
      <w:r w:rsidR="008017E2">
        <w:t>3.2.2</w:t>
      </w:r>
      <w:r w:rsidR="002E0A55">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3F85743"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pPr>
      <w:bookmarkStart w:id="189" w:name="_8rycat4dh5yx" w:colFirst="0" w:colLast="0"/>
      <w:bookmarkStart w:id="190" w:name="_Ref43986940"/>
      <w:bookmarkStart w:id="191" w:name="_Toc138064384"/>
      <w:bookmarkEnd w:id="189"/>
      <w:r w:rsidRPr="00DD7CCF">
        <w:lastRenderedPageBreak/>
        <w:t>Full m</w:t>
      </w:r>
      <w:r w:rsidR="004D2E67" w:rsidRPr="00DD7CCF">
        <w:t>arkup example</w:t>
      </w:r>
      <w:r w:rsidRPr="00DD7CCF">
        <w:t xml:space="preserve"> for</w:t>
      </w:r>
      <w:r w:rsidR="004D2E67" w:rsidRPr="00DD7CCF">
        <w:t xml:space="preserve"> pagelike partitions</w:t>
      </w:r>
      <w:bookmarkEnd w:id="190"/>
      <w:bookmarkEnd w:id="19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37BB5B2" w:rsidR="000931D1" w:rsidRPr="00DD7CCF" w:rsidRDefault="000931D1" w:rsidP="00B3351B">
            <w:pPr>
              <w:pStyle w:val="Kpalrs"/>
            </w:pPr>
            <w:bookmarkStart w:id="192" w:name="_Ref44078357"/>
            <w:r w:rsidRPr="00DD7CCF">
              <w:t xml:space="preserve">Example </w:t>
            </w:r>
            <w:fldSimple w:instr=" STYLEREF 3 \s ">
              <w:r w:rsidR="008017E2">
                <w:rPr>
                  <w:noProof/>
                </w:rPr>
                <w:t>3.5.7</w:t>
              </w:r>
            </w:fldSimple>
            <w:r w:rsidRPr="00DD7CCF">
              <w:t>.</w:t>
            </w:r>
            <w:fldSimple w:instr=" SEQ Example \* ALPHABETIC \s 3 ">
              <w:r w:rsidR="008017E2">
                <w:rPr>
                  <w:noProof/>
                </w:rPr>
                <w:t>A</w:t>
              </w:r>
            </w:fldSimple>
            <w:bookmarkEnd w:id="19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44FD29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2E0A55" w:rsidRPr="002E0A55">
              <w:rPr>
                <w:rStyle w:val="Codecomment"/>
              </w:rPr>
              <w:fldChar w:fldCharType="begin"/>
            </w:r>
            <w:r w:rsidR="002E0A55" w:rsidRPr="002E0A55">
              <w:rPr>
                <w:rStyle w:val="Codecomment"/>
              </w:rPr>
              <w:instrText xml:space="preserve"> REF _Ref138063540 \r \h </w:instrText>
            </w:r>
            <w:r w:rsidR="002E0A55">
              <w:rPr>
                <w:rStyle w:val="Codecomment"/>
              </w:rPr>
              <w:instrText xml:space="preserve"> \* MERGEFORMAT </w:instrText>
            </w:r>
            <w:r w:rsidR="002E0A55" w:rsidRPr="002E0A55">
              <w:rPr>
                <w:rStyle w:val="Codecomment"/>
              </w:rPr>
            </w:r>
            <w:r w:rsidR="002E0A55" w:rsidRPr="002E0A55">
              <w:rPr>
                <w:rStyle w:val="Codecomment"/>
              </w:rPr>
              <w:fldChar w:fldCharType="separate"/>
            </w:r>
            <w:r w:rsidR="008017E2">
              <w:rPr>
                <w:rStyle w:val="Codecomment"/>
              </w:rPr>
              <w:t>3.2.2</w:t>
            </w:r>
            <w:r w:rsidR="002E0A55" w:rsidRPr="002E0A55">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CBD32D8"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017E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3" w:name="_xbyjw7atziy5" w:colFirst="0" w:colLast="0"/>
            <w:bookmarkEnd w:id="193"/>
            <w:r w:rsidRPr="00DD7CCF">
              <w:t>a partition may, however, coincide with a semantic boundary as in the slightly altered illustration here</w:t>
            </w:r>
          </w:p>
          <w:p w14:paraId="01224F63" w14:textId="28B1B765"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017E2">
              <w:t>3.4.1</w:t>
            </w:r>
            <w:r w:rsidRPr="00DD7CCF">
              <w:fldChar w:fldCharType="end"/>
            </w:r>
            <w:r w:rsidRPr="00DD7CCF">
              <w:t xml:space="preserve"> above</w:t>
            </w:r>
          </w:p>
          <w:p w14:paraId="1C4C4CDA" w14:textId="77777777" w:rsidR="00ED3579" w:rsidRPr="00DD7CCF" w:rsidRDefault="00ED3579" w:rsidP="00ED3579">
            <w:pPr>
              <w:pStyle w:val="TableNote"/>
            </w:pPr>
            <w:bookmarkStart w:id="194" w:name="_9uretion352s" w:colFirst="0" w:colLast="0"/>
            <w:bookmarkEnd w:id="19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5" w:name="_2o3hdppskxxm" w:colFirst="0" w:colLast="0"/>
            <w:bookmarkEnd w:id="19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pPr>
      <w:bookmarkStart w:id="196" w:name="_wf6bj4i4k83j" w:colFirst="0" w:colLast="0"/>
      <w:bookmarkStart w:id="197" w:name="_17dlwttgms9w" w:colFirst="0" w:colLast="0"/>
      <w:bookmarkStart w:id="198" w:name="_Ref43984651"/>
      <w:bookmarkStart w:id="199" w:name="_Toc138064385"/>
      <w:bookmarkEnd w:id="196"/>
      <w:bookmarkEnd w:id="197"/>
      <w:r w:rsidRPr="00DD7CCF">
        <w:lastRenderedPageBreak/>
        <w:t>Gridlike Partitions: Text Runs Across Contiguous Zones</w:t>
      </w:r>
      <w:bookmarkEnd w:id="198"/>
      <w:bookmarkEnd w:id="199"/>
    </w:p>
    <w:p w14:paraId="10526A32" w14:textId="77777777" w:rsidR="00C02B8C" w:rsidRPr="00DD7CCF" w:rsidRDefault="004D2E67" w:rsidP="00D4342A">
      <w:pPr>
        <w:pStyle w:val="Cmsor3"/>
      </w:pPr>
      <w:bookmarkStart w:id="200" w:name="_8u6cxgxomq4n" w:colFirst="0" w:colLast="0"/>
      <w:bookmarkStart w:id="201" w:name="_Toc138064386"/>
      <w:bookmarkEnd w:id="20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1"/>
    </w:p>
    <w:p w14:paraId="44C0C40D" w14:textId="77777777" w:rsidR="00C02B8C" w:rsidRPr="00DD7CCF" w:rsidRDefault="004D2E67" w:rsidP="00E2714A">
      <w:pPr>
        <w:pStyle w:val="Lista"/>
      </w:pPr>
      <w:bookmarkStart w:id="202" w:name="_mq9ex2gduvu8" w:colFirst="0" w:colLast="0"/>
      <w:bookmarkEnd w:id="20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3" w:name="_t81unikmyuu5" w:colFirst="0" w:colLast="0"/>
      <w:bookmarkEnd w:id="20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4" w:name="_npulg4gtw0my" w:colFirst="0" w:colLast="0"/>
      <w:bookmarkEnd w:id="20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5" w:name="_5vtp8j2ur3e0" w:colFirst="0" w:colLast="0"/>
      <w:bookmarkEnd w:id="20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6" w:name="_rs0n67ntt3ye" w:colFirst="0" w:colLast="0"/>
      <w:bookmarkEnd w:id="20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C856C0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9C0DBBE" w:rsidR="00C02B8C" w:rsidRPr="00DD7CCF" w:rsidRDefault="004D2E67" w:rsidP="00E2714A">
      <w:pPr>
        <w:pStyle w:val="Lista3"/>
      </w:pPr>
      <w:bookmarkStart w:id="207" w:name="_mtlzzef8q66a" w:colFirst="0" w:colLast="0"/>
      <w:bookmarkEnd w:id="20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A</w:t>
      </w:r>
      <w:r w:rsidR="00AA796A"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4EF357DE" w14:textId="77777777" w:rsidR="00C02B8C" w:rsidRPr="00DD7CCF" w:rsidRDefault="004D2E67" w:rsidP="00E2714A">
      <w:pPr>
        <w:pStyle w:val="Lista3"/>
      </w:pPr>
      <w:bookmarkStart w:id="208" w:name="_r2vovj8fm87l" w:colFirst="0" w:colLast="0"/>
      <w:bookmarkEnd w:id="20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6883BFA5" w:rsidR="00C02B8C" w:rsidRPr="00DD7CCF" w:rsidRDefault="004D2E67" w:rsidP="00E2714A">
      <w:pPr>
        <w:pStyle w:val="Lista3"/>
      </w:pPr>
      <w:bookmarkStart w:id="209" w:name="_mssvwla5qx2o" w:colFirst="0" w:colLast="0"/>
      <w:bookmarkEnd w:id="20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B</w:t>
      </w:r>
      <w:r w:rsidR="00AA796A" w:rsidRPr="00DD7CCF">
        <w:fldChar w:fldCharType="end"/>
      </w:r>
    </w:p>
    <w:p w14:paraId="63030689" w14:textId="0C7F57D8"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p>
    <w:p w14:paraId="061E93BC" w14:textId="77777777" w:rsidR="00C02B8C" w:rsidRPr="00DD7CCF" w:rsidRDefault="004D2E67" w:rsidP="00D4342A">
      <w:pPr>
        <w:pStyle w:val="Cmsor3"/>
      </w:pPr>
      <w:bookmarkStart w:id="210" w:name="_tnb25u59sdgt" w:colFirst="0" w:colLast="0"/>
      <w:bookmarkStart w:id="211" w:name="_Toc138064387"/>
      <w:bookmarkEnd w:id="210"/>
      <w:r w:rsidRPr="00DD7CCF">
        <w:t>Encoding gridlike partitions</w:t>
      </w:r>
      <w:bookmarkEnd w:id="211"/>
    </w:p>
    <w:p w14:paraId="5E163E3B" w14:textId="6A68CDC3"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pPr>
      <w:bookmarkStart w:id="212" w:name="_444cwmslg3uo" w:colFirst="0" w:colLast="0"/>
      <w:bookmarkStart w:id="213" w:name="_Ref63674302"/>
      <w:bookmarkStart w:id="214" w:name="_Toc138064388"/>
      <w:bookmarkEnd w:id="212"/>
      <w:r w:rsidRPr="00DD7CCF">
        <w:t>Gridlike milestone identification: unit and number</w:t>
      </w:r>
      <w:bookmarkEnd w:id="213"/>
      <w:bookmarkEnd w:id="21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813747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pPr>
      <w:bookmarkStart w:id="215" w:name="_kqgib25um4gs" w:colFirst="0" w:colLast="0"/>
      <w:bookmarkStart w:id="216" w:name="_Toc138064389"/>
      <w:bookmarkEnd w:id="215"/>
      <w:r w:rsidRPr="00DD7CCF">
        <w:t>Gridlike partitions interrupting words</w:t>
      </w:r>
      <w:bookmarkEnd w:id="21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C852E20"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5115F082" w14:textId="77777777" w:rsidR="00C02B8C" w:rsidRPr="00DD7CCF" w:rsidRDefault="004D2E67" w:rsidP="00D4342A">
      <w:pPr>
        <w:pStyle w:val="Cmsor3"/>
      </w:pPr>
      <w:bookmarkStart w:id="217" w:name="_toz4tvrpqg6p" w:colFirst="0" w:colLast="0"/>
      <w:bookmarkStart w:id="218" w:name="_Toc138064390"/>
      <w:bookmarkEnd w:id="217"/>
      <w:r w:rsidRPr="00DD7CCF">
        <w:t>When to encode gridlike partitions</w:t>
      </w:r>
      <w:bookmarkEnd w:id="21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19B8EB74" w:rsidR="00C02B8C" w:rsidRPr="00DD7CCF" w:rsidRDefault="004D2E67" w:rsidP="00E2714A">
      <w:pPr>
        <w:pStyle w:val="Lista2"/>
      </w:pPr>
      <w:r w:rsidRPr="00DD7CCF">
        <w:t xml:space="preserve">quasi-columns consisting of a metrical unit </w:t>
      </w:r>
      <w:r w:rsidRPr="00E24F87">
        <w:rPr>
          <w:noProof/>
        </w:rPr>
        <w:t>(</w:t>
      </w:r>
      <w:r w:rsidRPr="00DD7CCF">
        <w:t>e.g. verse line)</w:t>
      </w:r>
      <w:r w:rsidR="00773D14">
        <w:t xml:space="preserve">, </w:t>
      </w:r>
      <w:r w:rsidR="00773D14" w:rsidRPr="00DD7CCF">
        <w:t xml:space="preserve">as illustrated in </w:t>
      </w:r>
      <w:r w:rsidR="00773D14" w:rsidRPr="00DD7CCF">
        <w:fldChar w:fldCharType="begin"/>
      </w:r>
      <w:r w:rsidR="00773D14" w:rsidRPr="00DD7CCF">
        <w:instrText xml:space="preserve"> REF _Ref44078509 \h </w:instrText>
      </w:r>
      <w:r w:rsidR="00773D14">
        <w:instrText xml:space="preserve"> \* MERGEFORMAT </w:instrText>
      </w:r>
      <w:r w:rsidR="00773D14" w:rsidRPr="00DD7CCF">
        <w:fldChar w:fldCharType="separate"/>
      </w:r>
      <w:r w:rsidR="00773D14" w:rsidRPr="00DD7CCF">
        <w:t xml:space="preserve">Example </w:t>
      </w:r>
      <w:r w:rsidR="00773D14">
        <w:rPr>
          <w:noProof/>
        </w:rPr>
        <w:t>3.6.6</w:t>
      </w:r>
      <w:r w:rsidR="00773D14" w:rsidRPr="00DD7CCF">
        <w:rPr>
          <w:noProof/>
        </w:rPr>
        <w:t>.</w:t>
      </w:r>
      <w:r w:rsidR="00773D14">
        <w:rPr>
          <w:noProof/>
        </w:rPr>
        <w:t>A</w:t>
      </w:r>
      <w:r w:rsidR="00773D14"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CA027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8017E2">
        <w:t>4.3.3</w:t>
      </w:r>
      <w:r w:rsidR="001663CE">
        <w:fldChar w:fldCharType="end"/>
      </w:r>
      <w:r w:rsidRPr="00F422F8">
        <w:t>)</w:t>
      </w:r>
    </w:p>
    <w:p w14:paraId="5D6D4B95" w14:textId="77777777" w:rsidR="00C02B8C" w:rsidRPr="00DD7CCF" w:rsidRDefault="000931D1" w:rsidP="00D4342A">
      <w:pPr>
        <w:pStyle w:val="Cmsor3"/>
      </w:pPr>
      <w:bookmarkStart w:id="219" w:name="_varsapous7ty" w:colFirst="0" w:colLast="0"/>
      <w:bookmarkStart w:id="220" w:name="_Toc138064391"/>
      <w:bookmarkEnd w:id="219"/>
      <w:r w:rsidRPr="00DD7CCF">
        <w:t>Full markup examples for</w:t>
      </w:r>
      <w:r w:rsidR="004D2E67" w:rsidRPr="00DD7CCF">
        <w:t xml:space="preserve"> gridlike partitions</w:t>
      </w:r>
      <w:bookmarkEnd w:id="22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C50C256" w:rsidR="006D5583" w:rsidRPr="00DD7CCF" w:rsidRDefault="006D5583" w:rsidP="00B3351B">
            <w:pPr>
              <w:pStyle w:val="Kpalrs"/>
            </w:pPr>
            <w:bookmarkStart w:id="221" w:name="_Ref44078509"/>
            <w:r w:rsidRPr="00DD7CCF">
              <w:t xml:space="preserve">Example </w:t>
            </w:r>
            <w:fldSimple w:instr=" STYLEREF 3 \s ">
              <w:r w:rsidR="008017E2">
                <w:rPr>
                  <w:noProof/>
                </w:rPr>
                <w:t>3.6.6</w:t>
              </w:r>
            </w:fldSimple>
            <w:r w:rsidRPr="00DD7CCF">
              <w:t>.</w:t>
            </w:r>
            <w:fldSimple w:instr=" SEQ Example \* ALPHABETIC \s 3 ">
              <w:r w:rsidR="008017E2">
                <w:rPr>
                  <w:noProof/>
                </w:rPr>
                <w:t>A</w:t>
              </w:r>
            </w:fldSimple>
            <w:bookmarkEnd w:id="22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32892B6" w:rsidR="009119AC" w:rsidRPr="00DD7CCF" w:rsidRDefault="009119AC" w:rsidP="00B3351B">
            <w:pPr>
              <w:pStyle w:val="Kpalrs"/>
            </w:pPr>
            <w:bookmarkStart w:id="222" w:name="_Ref44078533"/>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B</w:t>
              </w:r>
            </w:fldSimple>
            <w:bookmarkEnd w:id="22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0A91D39" w:rsidR="009119AC" w:rsidRPr="00DD7CCF" w:rsidRDefault="009119AC" w:rsidP="00B3351B">
            <w:pPr>
              <w:pStyle w:val="Kpalrs"/>
            </w:pPr>
            <w:bookmarkStart w:id="223" w:name="_Ref44078552"/>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C</w:t>
              </w:r>
            </w:fldSimple>
            <w:bookmarkEnd w:id="22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pPr>
      <w:bookmarkStart w:id="224" w:name="_4iehglajtm57" w:colFirst="0" w:colLast="0"/>
      <w:bookmarkStart w:id="225" w:name="_Ref43990458"/>
      <w:bookmarkStart w:id="226" w:name="_Toc138064392"/>
      <w:bookmarkEnd w:id="224"/>
      <w:r w:rsidRPr="00DD7CCF">
        <w:lastRenderedPageBreak/>
        <w:t>Encoding the Originally Inscribed Text</w:t>
      </w:r>
      <w:bookmarkEnd w:id="225"/>
      <w:bookmarkEnd w:id="226"/>
    </w:p>
    <w:p w14:paraId="0AA45B87" w14:textId="77777777" w:rsidR="00C02B8C" w:rsidRPr="00DD7CCF" w:rsidRDefault="004D2E67" w:rsidP="00D4342A">
      <w:pPr>
        <w:pStyle w:val="Cmsor2"/>
      </w:pPr>
      <w:bookmarkStart w:id="227" w:name="_2wkl86mjw6p2" w:colFirst="0" w:colLast="0"/>
      <w:bookmarkStart w:id="228" w:name="_Toc138064393"/>
      <w:bookmarkEnd w:id="227"/>
      <w:r w:rsidRPr="00DD7CCF">
        <w:t>Alphabetic Characters</w:t>
      </w:r>
      <w:bookmarkEnd w:id="22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pPr>
      <w:bookmarkStart w:id="229" w:name="_83o605fngw18" w:colFirst="0" w:colLast="0"/>
      <w:bookmarkStart w:id="230" w:name="_Ref43987221"/>
      <w:bookmarkStart w:id="231" w:name="_Toc138064394"/>
      <w:bookmarkEnd w:id="229"/>
      <w:r w:rsidRPr="00DD7CCF">
        <w:t xml:space="preserve">Tagging transliterated characters as one </w:t>
      </w:r>
      <w:r w:rsidRPr="00E24F87">
        <w:rPr>
          <w:rStyle w:val="Foreign"/>
        </w:rPr>
        <w:t>akṣara</w:t>
      </w:r>
      <w:bookmarkEnd w:id="230"/>
      <w:bookmarkEnd w:id="23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E29C94C" w:rsidR="00EA17FA" w:rsidRPr="00EA17FA" w:rsidRDefault="00EA17FA" w:rsidP="00EA17FA">
            <w:pPr>
              <w:pStyle w:val="Kpalrs"/>
            </w:pPr>
            <w:r w:rsidRPr="00DD7CCF">
              <w:t xml:space="preserve">Example </w:t>
            </w:r>
            <w:fldSimple w:instr=" STYLEREF 3 \s ">
              <w:r w:rsidR="008017E2">
                <w:rPr>
                  <w:noProof/>
                </w:rPr>
                <w:t>4.1.1</w:t>
              </w:r>
            </w:fldSimple>
            <w:r w:rsidRPr="00DD7CCF">
              <w:t>.</w:t>
            </w:r>
            <w:fldSimple w:instr=" SEQ Example \* ALPHABETIC \s 3 ">
              <w:r w:rsidR="008017E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47EC67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pPr>
      <w:bookmarkStart w:id="232" w:name="_qasht2vjwj9m" w:colFirst="0" w:colLast="0"/>
      <w:bookmarkStart w:id="233" w:name="_Ref43987131"/>
      <w:bookmarkStart w:id="234" w:name="_Toc138064395"/>
      <w:bookmarkEnd w:id="232"/>
      <w:r w:rsidRPr="00DD7CCF">
        <w:t>Tagging parts of alphabetic characters</w:t>
      </w:r>
      <w:bookmarkEnd w:id="233"/>
      <w:bookmarkEnd w:id="23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875D01B"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017E2">
        <w:t>4.1.3</w:t>
      </w:r>
      <w:r w:rsidR="001B68E2" w:rsidRPr="00DD7CCF">
        <w:fldChar w:fldCharType="end"/>
      </w:r>
      <w:r w:rsidRPr="00DD7CCF">
        <w:t>), but we suggest that you avoid it in all other situations</w:t>
      </w:r>
    </w:p>
    <w:p w14:paraId="65435487" w14:textId="34736F2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017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12F0002"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017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pPr>
      <w:bookmarkStart w:id="235" w:name="_dv2inorm1p09" w:colFirst="0" w:colLast="0"/>
      <w:bookmarkStart w:id="236" w:name="_Ref43987090"/>
      <w:bookmarkStart w:id="237" w:name="_Toc138064396"/>
      <w:bookmarkEnd w:id="235"/>
      <w:r w:rsidRPr="00DD7CCF">
        <w:t>Unusual spatial arrangement in conjuncts</w:t>
      </w:r>
      <w:bookmarkEnd w:id="236"/>
      <w:bookmarkEnd w:id="23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4A22CC4"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FA9B1F7" w:rsidR="009119AC" w:rsidRPr="00DD7CCF" w:rsidRDefault="009119AC"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6E75F1F" w:rsidR="00ED3579" w:rsidRPr="00DD7CCF" w:rsidRDefault="00ED3579"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pPr>
      <w:bookmarkStart w:id="238" w:name="_qy84vdm4cqcm" w:colFirst="0" w:colLast="0"/>
      <w:bookmarkStart w:id="239" w:name="_Ref43987165"/>
      <w:bookmarkStart w:id="240" w:name="_Toc138064397"/>
      <w:bookmarkEnd w:id="238"/>
      <w:r w:rsidRPr="00DD7CCF">
        <w:lastRenderedPageBreak/>
        <w:t>Complex characters split by an intervening feature</w:t>
      </w:r>
      <w:bookmarkEnd w:id="239"/>
      <w:bookmarkEnd w:id="24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56DE98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3967E44" w:rsidR="00817FFE" w:rsidRPr="00DD7CCF" w:rsidRDefault="00817FFE" w:rsidP="00E2714A">
      <w:pPr>
        <w:pStyle w:val="Lista2"/>
      </w:pPr>
      <w:r>
        <w:t xml:space="preserve">see </w:t>
      </w:r>
      <w:r w:rsidR="009C11A3">
        <w:fldChar w:fldCharType="begin"/>
      </w:r>
      <w:r w:rsidR="009C11A3">
        <w:instrText xml:space="preserve"> REF _Ref138063683 \h </w:instrText>
      </w:r>
      <w:r w:rsidR="009C11A3">
        <w:fldChar w:fldCharType="separate"/>
      </w:r>
      <w:r w:rsidR="008017E2" w:rsidRPr="00DD7CCF">
        <w:t xml:space="preserve">Example </w:t>
      </w:r>
      <w:r w:rsidR="008017E2">
        <w:rPr>
          <w:noProof/>
        </w:rPr>
        <w:t>4.1.4</w:t>
      </w:r>
      <w:r w:rsidR="008017E2" w:rsidRPr="00DD7CCF">
        <w:t>.</w:t>
      </w:r>
      <w:r w:rsidR="008017E2">
        <w:rPr>
          <w:noProof/>
        </w:rPr>
        <w:t>A</w:t>
      </w:r>
      <w:r w:rsidR="009C11A3">
        <w:fldChar w:fldCharType="end"/>
      </w:r>
      <w:r>
        <w:t xml:space="preserve"> 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876A0D8"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C9D837A"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3722453"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6F7333C" w:rsidR="00817FFE" w:rsidRPr="00DD7CCF" w:rsidRDefault="00817FFE" w:rsidP="00A25D88">
            <w:pPr>
              <w:pStyle w:val="Kpalrs"/>
            </w:pPr>
            <w:bookmarkStart w:id="241" w:name="_Ref138063683"/>
            <w:bookmarkStart w:id="242" w:name="_Ref138063150"/>
            <w:r w:rsidRPr="00DD7CCF">
              <w:t xml:space="preserve">Example </w:t>
            </w:r>
            <w:fldSimple w:instr=" STYLEREF 3 \s ">
              <w:r w:rsidR="008017E2">
                <w:rPr>
                  <w:noProof/>
                </w:rPr>
                <w:t>4.1.4</w:t>
              </w:r>
            </w:fldSimple>
            <w:r w:rsidRPr="00DD7CCF">
              <w:t>.</w:t>
            </w:r>
            <w:fldSimple w:instr=" SEQ Example \* ALPHABETIC \s 3 ">
              <w:r w:rsidR="008017E2">
                <w:rPr>
                  <w:noProof/>
                </w:rPr>
                <w:t>A</w:t>
              </w:r>
            </w:fldSimple>
            <w:bookmarkEnd w:id="241"/>
            <w:r w:rsidRPr="00DD7CCF">
              <w:t xml:space="preserve">: </w:t>
            </w:r>
            <w:r>
              <w:t>vowel marker separated from its consonant by physical feature</w:t>
            </w:r>
            <w:bookmarkEnd w:id="242"/>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EC3C67">
              <w:rPr>
                <w:rStyle w:val="Code"/>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pPr>
      <w:bookmarkStart w:id="243" w:name="_f8rlfquf7u2o" w:colFirst="0" w:colLast="0"/>
      <w:bookmarkStart w:id="244" w:name="_Ref43978591"/>
      <w:bookmarkStart w:id="245" w:name="_Toc138064398"/>
      <w:bookmarkEnd w:id="243"/>
      <w:r w:rsidRPr="00DD7CCF">
        <w:t>Non-alphabetic Characters</w:t>
      </w:r>
      <w:bookmarkEnd w:id="244"/>
      <w:bookmarkEnd w:id="245"/>
    </w:p>
    <w:p w14:paraId="1397C66F" w14:textId="77777777" w:rsidR="00C02B8C" w:rsidRPr="00DD7CCF" w:rsidRDefault="004D2E67" w:rsidP="00D4342A">
      <w:pPr>
        <w:pStyle w:val="Cmsor3"/>
      </w:pPr>
      <w:bookmarkStart w:id="246" w:name="_4mw6s39lu6fq" w:colFirst="0" w:colLast="0"/>
      <w:bookmarkStart w:id="247" w:name="_Ref43987431"/>
      <w:bookmarkStart w:id="248" w:name="_Toc138064399"/>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94283C2"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017E2">
        <w:t>4.2.2</w:t>
      </w:r>
      <w:r w:rsidR="006762C0">
        <w:fldChar w:fldCharType="end"/>
      </w:r>
    </w:p>
    <w:p w14:paraId="59CDC9AC" w14:textId="00C41B29"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43701EBF"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BC5CBB1"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3A63FE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8017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926B001"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8017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pPr>
      <w:bookmarkStart w:id="251" w:name="_Ref44577917"/>
      <w:bookmarkStart w:id="252" w:name="_Ref44577928"/>
      <w:bookmarkStart w:id="253" w:name="_Ref44577934"/>
      <w:bookmarkStart w:id="254" w:name="_Ref44577939"/>
      <w:bookmarkStart w:id="255" w:name="_Toc138064400"/>
      <w:r w:rsidRPr="00DD7CCF">
        <w:t>Numeral symbols other than decimal digits</w:t>
      </w:r>
      <w:bookmarkEnd w:id="250"/>
      <w:bookmarkEnd w:id="251"/>
      <w:bookmarkEnd w:id="252"/>
      <w:bookmarkEnd w:id="253"/>
      <w:bookmarkEnd w:id="254"/>
      <w:bookmarkEnd w:id="255"/>
    </w:p>
    <w:p w14:paraId="6CBB7791" w14:textId="3BC1D0B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EC3C67" w:rsidRDefault="004C2A93" w:rsidP="004C2A93">
      <w:pPr>
        <w:pStyle w:val="Lista3"/>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pPr>
      <w:bookmarkStart w:id="256" w:name="_ocw59j4fd9ai" w:colFirst="0" w:colLast="0"/>
      <w:bookmarkStart w:id="257" w:name="_Ref43987525"/>
      <w:bookmarkStart w:id="258" w:name="_Toc138064401"/>
      <w:bookmarkEnd w:id="256"/>
      <w:r w:rsidRPr="00DD7CCF">
        <w:t>Symbol tokens</w:t>
      </w:r>
      <w:bookmarkEnd w:id="257"/>
      <w:bookmarkEnd w:id="258"/>
    </w:p>
    <w:p w14:paraId="67AFE5D2" w14:textId="104E8621"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017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52E2282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pPr>
      <w:bookmarkStart w:id="259" w:name="_n0tb9t590fso" w:colFirst="0" w:colLast="0"/>
      <w:bookmarkStart w:id="260" w:name="_Ref43980384"/>
      <w:bookmarkStart w:id="261" w:name="_Toc138064402"/>
      <w:bookmarkEnd w:id="259"/>
      <w:r w:rsidRPr="00DD7CCF">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06F05023"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46EED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545FCB8"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017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pPr>
      <w:bookmarkStart w:id="262" w:name="_zhzv8lagn4n3" w:colFirst="0" w:colLast="0"/>
      <w:bookmarkStart w:id="263" w:name="_Ref43985052"/>
      <w:bookmarkStart w:id="264" w:name="_Toc138064403"/>
      <w:bookmarkEnd w:id="262"/>
      <w:r w:rsidRPr="00DD7CCF">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473F89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84C383"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43251800"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pPr>
      <w:bookmarkStart w:id="265" w:name="_ds0gogy82fug" w:colFirst="0" w:colLast="0"/>
      <w:bookmarkStart w:id="266" w:name="_Ref43987396"/>
      <w:bookmarkStart w:id="267" w:name="_Toc138064404"/>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59BD7896"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6FDB36ED" w14:textId="1796B56D"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p>
    <w:p w14:paraId="47D7199C" w14:textId="1BFA7DA2"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p>
    <w:p w14:paraId="21FE44B9" w14:textId="1D90BF94"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329F38E3" w14:textId="77777777" w:rsidR="00C02B8C" w:rsidRPr="00DD7CCF" w:rsidRDefault="004D2E67" w:rsidP="00D4342A">
      <w:pPr>
        <w:pStyle w:val="Cmsor3"/>
      </w:pPr>
      <w:bookmarkStart w:id="268" w:name="_szxkvje7z9d2" w:colFirst="0" w:colLast="0"/>
      <w:bookmarkStart w:id="269" w:name="_Ref44577965"/>
      <w:bookmarkStart w:id="270" w:name="_Toc138064405"/>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3A9CBB8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7BA5214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017E2">
        <w:t>7.1</w:t>
      </w:r>
      <w:r w:rsidRPr="00DD7CCF">
        <w:fldChar w:fldCharType="end"/>
      </w:r>
    </w:p>
    <w:p w14:paraId="4BFB121D" w14:textId="77777777" w:rsidR="00C02B8C" w:rsidRPr="00DD7CCF" w:rsidRDefault="004D2E67" w:rsidP="00D4342A">
      <w:pPr>
        <w:pStyle w:val="Cmsor2"/>
      </w:pPr>
      <w:bookmarkStart w:id="271" w:name="_1jfnyljo6f10" w:colFirst="0" w:colLast="0"/>
      <w:bookmarkStart w:id="272" w:name="_Ref43989284"/>
      <w:bookmarkStart w:id="273" w:name="_Toc138064406"/>
      <w:bookmarkEnd w:id="271"/>
      <w:r w:rsidRPr="00DD7CCF">
        <w:t>Space</w:t>
      </w:r>
      <w:bookmarkEnd w:id="272"/>
      <w:bookmarkEnd w:id="273"/>
    </w:p>
    <w:p w14:paraId="79F2B687" w14:textId="77777777" w:rsidR="00C02B8C" w:rsidRPr="00DD7CCF" w:rsidRDefault="004D2E67" w:rsidP="00D4342A">
      <w:pPr>
        <w:pStyle w:val="Cmsor3"/>
      </w:pPr>
      <w:bookmarkStart w:id="274" w:name="_mczil3ausgeg" w:colFirst="0" w:colLast="0"/>
      <w:bookmarkStart w:id="275" w:name="_Ref43987984"/>
      <w:bookmarkStart w:id="276" w:name="_Toc138064407"/>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9707B8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694361A6" w14:textId="79473EA0" w:rsidR="001663CE" w:rsidRDefault="001663CE" w:rsidP="00D4342A">
      <w:pPr>
        <w:pStyle w:val="Cmsor3"/>
      </w:pPr>
      <w:bookmarkStart w:id="277" w:name="_g16v5ug6dm4p" w:colFirst="0" w:colLast="0"/>
      <w:bookmarkStart w:id="278" w:name="_Ref134027392"/>
      <w:bookmarkStart w:id="279" w:name="_Toc138064408"/>
      <w:bookmarkStart w:id="280" w:name="_Ref43987645"/>
      <w:bookmarkEnd w:id="277"/>
      <w:r>
        <w:lastRenderedPageBreak/>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5C91661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8017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BB91A62"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8017E2">
        <w:t>3.6</w:t>
      </w:r>
      <w:r w:rsidR="00AF54D4">
        <w:fldChar w:fldCharType="end"/>
      </w:r>
      <w:r>
        <w:t>)</w:t>
      </w:r>
    </w:p>
    <w:p w14:paraId="2AABDE76" w14:textId="26CC96C3"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8017E2">
        <w:t>4.3.3</w:t>
      </w:r>
      <w:r w:rsidR="00AF54D4">
        <w:fldChar w:fldCharType="end"/>
      </w:r>
      <w:r>
        <w:t>)</w:t>
      </w:r>
      <w:r w:rsidR="00AF54D4">
        <w:t xml:space="preserve">, since in this case they separately function to </w:t>
      </w:r>
      <w:r w:rsidR="004014BF">
        <w:t>split</w:t>
      </w:r>
      <w:r w:rsidR="00AF54D4">
        <w:t xml:space="preserv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54FC0D9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8017E2">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pPr>
      <w:bookmarkStart w:id="281" w:name="_Ref134026679"/>
      <w:bookmarkStart w:id="282" w:name="_Toc138064409"/>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352EA6D9"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8017E2">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2AD153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017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EC3C67">
        <w:rPr>
          <w:rStyle w:val="Code"/>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EC3C67">
        <w:rPr>
          <w:rStyle w:val="Code"/>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pPr>
      <w:bookmarkStart w:id="283" w:name="_ezodp8p1jvoq" w:colFirst="0" w:colLast="0"/>
      <w:bookmarkStart w:id="284" w:name="_Ref43987728"/>
      <w:bookmarkStart w:id="285" w:name="_Toc138064410"/>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3D477956"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017E2">
        <w:t>4.4.2</w:t>
      </w:r>
      <w:r w:rsidR="00EE57DB" w:rsidRPr="00DD7CCF">
        <w:fldChar w:fldCharType="end"/>
      </w:r>
      <w:r w:rsidRPr="00DD7CCF">
        <w:t>) either after or before the space</w:t>
      </w:r>
    </w:p>
    <w:p w14:paraId="4749F7BD" w14:textId="77777777" w:rsidR="00C02B8C" w:rsidRPr="00DD7CCF" w:rsidRDefault="004D2E67" w:rsidP="00D4342A">
      <w:pPr>
        <w:pStyle w:val="Cmsor3"/>
      </w:pPr>
      <w:bookmarkStart w:id="286" w:name="_8rva2rlyx9df" w:colFirst="0" w:colLast="0"/>
      <w:bookmarkStart w:id="287" w:name="_3hdkntv18hp0" w:colFirst="0" w:colLast="0"/>
      <w:bookmarkStart w:id="288" w:name="_Ref43985107"/>
      <w:bookmarkStart w:id="289" w:name="_Toc138064411"/>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00708FC"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511B99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/1</w:t>
      </w:r>
    </w:p>
    <w:p w14:paraId="69689FC1" w14:textId="3DBD0C8E"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/2</w:t>
      </w:r>
    </w:p>
    <w:p w14:paraId="6DC59B62" w14:textId="57C66BA7"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/3</w:t>
      </w:r>
    </w:p>
    <w:p w14:paraId="50E6EA7F" w14:textId="62C3739C"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/4</w:t>
      </w:r>
    </w:p>
    <w:p w14:paraId="016E7C4F" w14:textId="25FF8048"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BE47EBA" w:rsidR="00894E6E" w:rsidRPr="00DD7CCF" w:rsidRDefault="00894E6E" w:rsidP="00B3351B">
            <w:pPr>
              <w:pStyle w:val="Kpalrs"/>
            </w:pPr>
            <w:bookmarkStart w:id="291" w:name="_Ref44063881"/>
            <w:bookmarkStart w:id="292" w:name="_Ref44063878"/>
            <w:r w:rsidRPr="00DD7CCF">
              <w:lastRenderedPageBreak/>
              <w:t xml:space="preserve">Example </w:t>
            </w:r>
            <w:fldSimple w:instr=" STYLEREF 3 \s ">
              <w:r w:rsidR="008017E2">
                <w:rPr>
                  <w:noProof/>
                </w:rPr>
                <w:t>4.3.5</w:t>
              </w:r>
            </w:fldSimple>
            <w:r w:rsidRPr="00DD7CCF">
              <w:t>.</w:t>
            </w:r>
            <w:fldSimple w:instr=" SEQ Example \* ALPHABETIC \s 3 ">
              <w:r w:rsidR="008017E2">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pPr>
      <w:bookmarkStart w:id="293" w:name="_4ie6uwnthfaw" w:colFirst="0" w:colLast="0"/>
      <w:bookmarkStart w:id="294" w:name="_9qk9995s9cyz" w:colFirst="0" w:colLast="0"/>
      <w:bookmarkStart w:id="295" w:name="_Ref63674539"/>
      <w:bookmarkStart w:id="296" w:name="_Toc138064412"/>
      <w:bookmarkStart w:id="297" w:name="_Ref43985257"/>
      <w:bookmarkEnd w:id="293"/>
      <w:bookmarkEnd w:id="294"/>
      <w:r>
        <w:t>Unexplained space</w:t>
      </w:r>
      <w:bookmarkEnd w:id="295"/>
      <w:bookmarkEnd w:id="296"/>
    </w:p>
    <w:p w14:paraId="073BF291" w14:textId="46915B5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8017E2">
        <w:t>4.3.2</w:t>
      </w:r>
      <w:r>
        <w:fldChar w:fldCharType="end"/>
      </w:r>
      <w:r>
        <w:t xml:space="preserve"> to §</w:t>
      </w:r>
      <w:r>
        <w:fldChar w:fldCharType="begin"/>
      </w:r>
      <w:r>
        <w:instrText xml:space="preserve"> REF _Ref43985107 \r \h </w:instrText>
      </w:r>
      <w:r>
        <w:fldChar w:fldCharType="separate"/>
      </w:r>
      <w:r w:rsidR="008017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68FA002"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8017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pPr>
      <w:bookmarkStart w:id="298" w:name="_Toc138064413"/>
      <w:r w:rsidRPr="00DD7CCF">
        <w:t xml:space="preserve">Premodern </w:t>
      </w:r>
      <w:r w:rsidR="00AA2B07">
        <w:t xml:space="preserve">Scribal </w:t>
      </w:r>
      <w:r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pPr>
      <w:bookmarkStart w:id="299" w:name="_an1iq23tb1j" w:colFirst="0" w:colLast="0"/>
      <w:bookmarkStart w:id="300" w:name="_Ref43985171"/>
      <w:bookmarkStart w:id="301" w:name="_Toc138064414"/>
      <w:bookmarkEnd w:id="299"/>
      <w:r w:rsidRPr="00DD7CCF">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6991E8C"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017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A41F46D" w:rsidR="007346F4" w:rsidRPr="00DD7CCF" w:rsidRDefault="007346F4" w:rsidP="00E2714A">
      <w:pPr>
        <w:pStyle w:val="Lista2"/>
      </w:pPr>
      <w:r w:rsidRPr="007346F4">
        <w:t>see §</w:t>
      </w:r>
      <w:r>
        <w:fldChar w:fldCharType="begin"/>
      </w:r>
      <w:r>
        <w:instrText xml:space="preserve"> REF _Ref74727538 \r \h </w:instrText>
      </w:r>
      <w:r>
        <w:fldChar w:fldCharType="separate"/>
      </w:r>
      <w:r w:rsidR="008017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94D53CD"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C76104">
        <w:fldChar w:fldCharType="begin"/>
      </w:r>
      <w:r w:rsidR="00C76104">
        <w:instrText xml:space="preserve"> REF _Ref74727538 \r \h </w:instrText>
      </w:r>
      <w:r w:rsidR="00C76104">
        <w:fldChar w:fldCharType="separate"/>
      </w:r>
      <w:r w:rsidR="00C76104">
        <w:t>4.4.3</w:t>
      </w:r>
      <w:r w:rsidR="00C76104">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4164D91D" w:rsidR="002E3FB1" w:rsidRPr="00DD7CCF" w:rsidRDefault="002E3FB1" w:rsidP="002E3FB1">
            <w:pPr>
              <w:pStyle w:val="Kpalrs"/>
            </w:pPr>
            <w:r w:rsidRPr="00DD7CCF">
              <w:t xml:space="preserve">Example </w:t>
            </w:r>
            <w:fldSimple w:instr=" STYLEREF 3 \s ">
              <w:r w:rsidR="008017E2">
                <w:rPr>
                  <w:noProof/>
                </w:rPr>
                <w:t>4.4.1</w:t>
              </w:r>
            </w:fldSimple>
            <w:r w:rsidRPr="00DD7CCF">
              <w:t>.</w:t>
            </w:r>
            <w:fldSimple w:instr=" SEQ Example \* ALPHABETIC \s 3 ">
              <w:r w:rsidR="008017E2">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EC3C67">
              <w:rPr>
                <w:rStyle w:val="Code"/>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pPr>
      <w:bookmarkStart w:id="302" w:name="_dvngk7b8udu7" w:colFirst="0" w:colLast="0"/>
      <w:bookmarkStart w:id="303" w:name="_Ref43978471"/>
      <w:bookmarkStart w:id="304" w:name="_Toc138064415"/>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E1622F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017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F263469"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017E2" w:rsidRPr="00DD7CCF">
        <w:t xml:space="preserve">Example </w:t>
      </w:r>
      <w:r w:rsidR="008017E2">
        <w:rPr>
          <w:noProof/>
        </w:rPr>
        <w:t>4.4.2</w:t>
      </w:r>
      <w:r w:rsidR="008017E2" w:rsidRPr="00DD7CCF">
        <w:rPr>
          <w:noProof/>
        </w:rPr>
        <w:t>.</w:t>
      </w:r>
      <w:r w:rsidR="008017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2362DDC"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8017E2">
        <w:t>8.2</w:t>
      </w:r>
      <w:r>
        <w:fldChar w:fldCharType="end"/>
      </w:r>
      <w:r w:rsidRPr="00F94D39">
        <w:t xml:space="preserve">) </w:t>
      </w:r>
    </w:p>
    <w:p w14:paraId="500824A1" w14:textId="1756C14E"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8017E2">
        <w:t>3.2</w:t>
      </w:r>
      <w:r>
        <w:fldChar w:fldCharType="end"/>
      </w:r>
      <w:r w:rsidRPr="00F94D39">
        <w:t>; and gridlike milestones, §</w:t>
      </w:r>
      <w:r>
        <w:fldChar w:fldCharType="begin"/>
      </w:r>
      <w:r>
        <w:instrText xml:space="preserve"> REF _Ref43984651 \r \h </w:instrText>
      </w:r>
      <w:r>
        <w:fldChar w:fldCharType="separate"/>
      </w:r>
      <w:r w:rsidR="008017E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8017E2" w:rsidRPr="00DD7CCF">
        <w:t xml:space="preserve">Example </w:t>
      </w:r>
      <w:r w:rsidR="008017E2">
        <w:rPr>
          <w:noProof/>
        </w:rPr>
        <w:t>2.3.7</w:t>
      </w:r>
      <w:r w:rsidR="008017E2" w:rsidRPr="00DD7CCF">
        <w:t>.</w:t>
      </w:r>
      <w:r w:rsidR="008017E2">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6F96C5C4"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68A00AEB" w14:textId="2BDF925B"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8017E2">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A6CC32B" w:rsidR="001C1063" w:rsidRPr="00DD7CCF" w:rsidRDefault="001C1063" w:rsidP="00B3351B">
            <w:pPr>
              <w:pStyle w:val="Kpalrs"/>
            </w:pPr>
            <w:r w:rsidRPr="00DD7CCF">
              <w:lastRenderedPageBreak/>
              <w:t xml:space="preserve">Example </w:t>
            </w:r>
            <w:fldSimple w:instr=" STYLEREF 3 \s ">
              <w:r w:rsidR="008017E2">
                <w:rPr>
                  <w:noProof/>
                </w:rPr>
                <w:t>4.4.2</w:t>
              </w:r>
            </w:fldSimple>
            <w:r w:rsidRPr="00DD7CCF">
              <w:t>.</w:t>
            </w:r>
            <w:fldSimple w:instr=" SEQ Example \* ALPHABETIC \s 3 ">
              <w:r w:rsidR="008017E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2A2535A" w:rsidR="001C1063" w:rsidRPr="00DD7CCF" w:rsidRDefault="001C1063" w:rsidP="00B3351B">
            <w:pPr>
              <w:pStyle w:val="Kpalrs"/>
            </w:pPr>
            <w:bookmarkStart w:id="305" w:name="_Ref44078703"/>
            <w:r w:rsidRPr="00DD7CCF">
              <w:t xml:space="preserve">Example </w:t>
            </w:r>
            <w:fldSimple w:instr=" STYLEREF 3 \s ">
              <w:r w:rsidR="008017E2">
                <w:rPr>
                  <w:noProof/>
                </w:rPr>
                <w:t>4.4.2</w:t>
              </w:r>
            </w:fldSimple>
            <w:r w:rsidRPr="00DD7CCF">
              <w:t>.</w:t>
            </w:r>
            <w:fldSimple w:instr=" SEQ Example \* ALPHABETIC \s 3 ">
              <w:r w:rsidR="008017E2">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6EF16A72" w:rsidR="00203DC6" w:rsidRPr="00DD7CCF" w:rsidRDefault="00203DC6" w:rsidP="006F3B68">
            <w:pPr>
              <w:pStyle w:val="Kpalrs"/>
            </w:pPr>
            <w:r w:rsidRPr="00DD7CCF">
              <w:t xml:space="preserve">Example </w:t>
            </w:r>
            <w:fldSimple w:instr=" STYLEREF 3 \s ">
              <w:r w:rsidR="008017E2">
                <w:rPr>
                  <w:noProof/>
                </w:rPr>
                <w:t>4.4.2</w:t>
              </w:r>
            </w:fldSimple>
            <w:r w:rsidRPr="00DD7CCF">
              <w:t>.</w:t>
            </w:r>
            <w:fldSimple w:instr=" SEQ Example \* ALPHABETIC \s 3 ">
              <w:r w:rsidR="008017E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pPr>
      <w:bookmarkStart w:id="308" w:name="_Ref74727538"/>
      <w:bookmarkStart w:id="309" w:name="_Toc138064416"/>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5304240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8017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3C2DC1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017E2" w:rsidRPr="00DD7CCF">
        <w:t xml:space="preserve">Example </w:t>
      </w:r>
      <w:r w:rsidR="008017E2">
        <w:rPr>
          <w:noProof/>
        </w:rPr>
        <w:t>4.4.3</w:t>
      </w:r>
      <w:r w:rsidR="008017E2" w:rsidRPr="00DD7CCF">
        <w:rPr>
          <w:noProof/>
        </w:rPr>
        <w:t>.</w:t>
      </w:r>
      <w:r w:rsidR="008017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7B9A59A" w:rsidR="00203DC6" w:rsidRPr="00DD7CCF" w:rsidRDefault="00203DC6" w:rsidP="006F3B68">
            <w:pPr>
              <w:pStyle w:val="Kpalrs"/>
            </w:pPr>
            <w:r w:rsidRPr="00DD7CCF">
              <w:lastRenderedPageBreak/>
              <w:t xml:space="preserve">Example </w:t>
            </w:r>
            <w:fldSimple w:instr=" STYLEREF 3 \s ">
              <w:r w:rsidR="008017E2">
                <w:rPr>
                  <w:noProof/>
                </w:rPr>
                <w:t>4.4.3</w:t>
              </w:r>
            </w:fldSimple>
            <w:r w:rsidRPr="00DD7CCF">
              <w:t>.</w:t>
            </w:r>
            <w:fldSimple w:instr=" SEQ Example \* ALPHABETIC \s 3 ">
              <w:r w:rsidR="008017E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714ED69" w:rsidR="00517D87" w:rsidRPr="00DD7CCF" w:rsidRDefault="00517D87" w:rsidP="009633E9">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EC3C67">
              <w:rPr>
                <w:rStyle w:val="Code"/>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EC3C67">
              <w:rPr>
                <w:rStyle w:val="Code"/>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EC3C67">
              <w:rPr>
                <w:rStyle w:val="Code"/>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EC3C67">
              <w:rPr>
                <w:rStyle w:val="Code"/>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F48E75B" w:rsidR="001F11CA" w:rsidRPr="00DD7CCF" w:rsidRDefault="001F11CA" w:rsidP="00B3351B">
            <w:pPr>
              <w:pStyle w:val="Kpalrs"/>
            </w:pPr>
            <w:bookmarkStart w:id="310" w:name="_Ref44078690"/>
            <w:r w:rsidRPr="00DD7CCF">
              <w:t xml:space="preserve">Example </w:t>
            </w:r>
            <w:fldSimple w:instr=" STYLEREF 3 \s ">
              <w:r w:rsidR="008017E2">
                <w:rPr>
                  <w:noProof/>
                </w:rPr>
                <w:t>4.4.3</w:t>
              </w:r>
            </w:fldSimple>
            <w:r w:rsidRPr="00DD7CCF">
              <w:t>.</w:t>
            </w:r>
            <w:fldSimple w:instr=" SEQ Example \* ALPHABETIC \s 3 ">
              <w:r w:rsidR="008017E2">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71596C5" w:rsidR="001F11CA" w:rsidRPr="00DD7CCF" w:rsidRDefault="001F11CA" w:rsidP="00B3351B">
            <w:pPr>
              <w:pStyle w:val="Kpalrs"/>
            </w:pPr>
            <w:bookmarkStart w:id="311" w:name="_Ref44078634"/>
            <w:r w:rsidRPr="00DD7CCF">
              <w:t xml:space="preserve">Example </w:t>
            </w:r>
            <w:fldSimple w:instr=" STYLEREF 3 \s ">
              <w:r w:rsidR="008017E2">
                <w:rPr>
                  <w:noProof/>
                </w:rPr>
                <w:t>4.4.3</w:t>
              </w:r>
            </w:fldSimple>
            <w:r w:rsidRPr="00DD7CCF">
              <w:t>.</w:t>
            </w:r>
            <w:fldSimple w:instr=" SEQ Example \* ALPHABETIC \s 3 ">
              <w:r w:rsidR="008017E2">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9A90B1F" w:rsidR="001F11CA" w:rsidRPr="00DD7CCF" w:rsidRDefault="001F11CA" w:rsidP="00B3351B">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pPr>
      <w:bookmarkStart w:id="312" w:name="_zf8yqisjzwlq" w:colFirst="0" w:colLast="0"/>
      <w:bookmarkStart w:id="313" w:name="_Ref43988752"/>
      <w:bookmarkStart w:id="314" w:name="_Toc138064417"/>
      <w:bookmarkEnd w:id="312"/>
      <w:r w:rsidRPr="00DD7CCF">
        <w:lastRenderedPageBreak/>
        <w:t>Physical Condition and Legibility</w:t>
      </w:r>
      <w:bookmarkEnd w:id="313"/>
      <w:bookmarkEnd w:id="314"/>
    </w:p>
    <w:p w14:paraId="6400D3A4" w14:textId="77777777" w:rsidR="00C02B8C" w:rsidRPr="00DD7CCF" w:rsidRDefault="004D2E67" w:rsidP="00D4342A">
      <w:pPr>
        <w:pStyle w:val="Cmsor2"/>
      </w:pPr>
      <w:bookmarkStart w:id="315" w:name="_z6ifhw1ovfh2" w:colFirst="0" w:colLast="0"/>
      <w:bookmarkStart w:id="316" w:name="_Ref43988606"/>
      <w:bookmarkStart w:id="317" w:name="_Toc138064418"/>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046E6D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2252830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B9DE4B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017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A26E140"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017E2">
        <w:t>5.3.1</w:t>
      </w:r>
      <w:r w:rsidR="0082156E" w:rsidRPr="00DD7CCF">
        <w:fldChar w:fldCharType="end"/>
      </w:r>
    </w:p>
    <w:p w14:paraId="68EB5E74" w14:textId="5DB032E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p>
    <w:p w14:paraId="289374F0" w14:textId="230740D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3087D821" w:rsidR="00177FFC" w:rsidRDefault="00177FFC" w:rsidP="00177FFC">
      <w:pPr>
        <w:pStyle w:val="Kpalrs"/>
      </w:pPr>
      <w:r>
        <w:t xml:space="preserve">Table </w:t>
      </w:r>
      <w:fldSimple w:instr=" SEQ Table \* ARABIC ">
        <w:r w:rsidR="008017E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pPr>
      <w:bookmarkStart w:id="318" w:name="_qwn6j8iel73t" w:colFirst="0" w:colLast="0"/>
      <w:bookmarkStart w:id="319" w:name="_Ref43987823"/>
      <w:bookmarkStart w:id="320" w:name="_Toc138064419"/>
      <w:bookmarkEnd w:id="318"/>
      <w:r w:rsidRPr="00DD7CCF">
        <w:t>Damage 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1F340CB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pPr>
      <w:bookmarkStart w:id="321" w:name="_x58d7yl7rh7w" w:colFirst="0" w:colLast="0"/>
      <w:bookmarkStart w:id="322" w:name="_Ref43981505"/>
      <w:bookmarkStart w:id="323" w:name="_Toc138064420"/>
      <w:bookmarkEnd w:id="321"/>
      <w:r w:rsidRPr="00DD7CCF">
        <w:lastRenderedPageBreak/>
        <w:t>Doubtful Readings</w:t>
      </w:r>
      <w:bookmarkEnd w:id="322"/>
      <w:bookmarkEnd w:id="323"/>
    </w:p>
    <w:p w14:paraId="1435C20F" w14:textId="77777777" w:rsidR="00C02B8C" w:rsidRPr="00DD7CCF" w:rsidRDefault="004D2E67" w:rsidP="00D4342A">
      <w:pPr>
        <w:pStyle w:val="Cmsor3"/>
      </w:pPr>
      <w:bookmarkStart w:id="324" w:name="_tcav1hmvdct4" w:colFirst="0" w:colLast="0"/>
      <w:bookmarkStart w:id="325" w:name="_Ref43987289"/>
      <w:bookmarkStart w:id="326" w:name="_Toc138064421"/>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3C3FE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017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pPr>
      <w:bookmarkStart w:id="327" w:name="_gpk9nikrok6m" w:colFirst="0" w:colLast="0"/>
      <w:bookmarkStart w:id="328" w:name="_Ref43987867"/>
      <w:bookmarkStart w:id="329" w:name="_Toc138064422"/>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pPr>
      <w:bookmarkStart w:id="330" w:name="_is1q03k2vcu2" w:colFirst="0" w:colLast="0"/>
      <w:bookmarkStart w:id="331" w:name="_Ref43987339"/>
      <w:bookmarkStart w:id="332" w:name="_Toc138064423"/>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182B6B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E39417F"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017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pPr>
      <w:bookmarkStart w:id="333" w:name="_ke7xgc7f3fhh" w:colFirst="0" w:colLast="0"/>
      <w:bookmarkStart w:id="334" w:name="_Ref43987187"/>
      <w:bookmarkStart w:id="335" w:name="_Toc138064424"/>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639366A8"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3D1B84EF"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E2F99A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9FFCA4E"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pPr>
      <w:bookmarkStart w:id="336" w:name="_advce1m7uke1" w:colFirst="0" w:colLast="0"/>
      <w:bookmarkStart w:id="337" w:name="_Ref43979611"/>
      <w:bookmarkStart w:id="338" w:name="_Toc138064425"/>
      <w:bookmarkEnd w:id="336"/>
      <w:r w:rsidRPr="00DD7CCF">
        <w:lastRenderedPageBreak/>
        <w:t>Lacunae</w:t>
      </w:r>
      <w:bookmarkEnd w:id="337"/>
      <w:bookmarkEnd w:id="338"/>
    </w:p>
    <w:p w14:paraId="7380ABF6" w14:textId="77777777" w:rsidR="00C02B8C" w:rsidRPr="00DD7CCF" w:rsidRDefault="004D2E67" w:rsidP="00D4342A">
      <w:pPr>
        <w:pStyle w:val="Cmsor3"/>
      </w:pPr>
      <w:bookmarkStart w:id="339" w:name="_lo8gk73ax0q" w:colFirst="0" w:colLast="0"/>
      <w:bookmarkStart w:id="340" w:name="_Toc138064426"/>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F014811"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pPr>
      <w:bookmarkStart w:id="341" w:name="_hxyhjj6qtlem" w:colFirst="0" w:colLast="0"/>
      <w:bookmarkStart w:id="342" w:name="_Ref43987758"/>
      <w:bookmarkStart w:id="343" w:name="_Toc138064427"/>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pPr>
      <w:bookmarkStart w:id="344" w:name="_qo376k1007h" w:colFirst="0" w:colLast="0"/>
      <w:bookmarkStart w:id="345" w:name="_Ref43988016"/>
      <w:bookmarkStart w:id="346" w:name="_Toc138064428"/>
      <w:bookmarkEnd w:id="344"/>
      <w:r w:rsidRPr="00DD7CCF">
        <w:t>Inline lacunae</w:t>
      </w:r>
      <w:bookmarkEnd w:id="345"/>
      <w:bookmarkEnd w:id="346"/>
    </w:p>
    <w:p w14:paraId="62C5AB67" w14:textId="6A9CC50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1E4878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w:t>
      </w:r>
    </w:p>
    <w:p w14:paraId="3943AAC1" w14:textId="7966CC0A"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017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pPr>
      <w:bookmarkStart w:id="347" w:name="_gheocos7adm9" w:colFirst="0" w:colLast="0"/>
      <w:bookmarkStart w:id="348" w:name="_Ref43981586"/>
      <w:bookmarkStart w:id="349" w:name="_Toc138064429"/>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81C3F64"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10E9B2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8017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8017E2">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pPr>
      <w:bookmarkStart w:id="350" w:name="_xrhzsspv9sor" w:colFirst="0" w:colLast="0"/>
      <w:bookmarkStart w:id="351" w:name="_Ref43987049"/>
      <w:bookmarkStart w:id="352" w:name="_Toc138064430"/>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7F458C9"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p>
    <w:p w14:paraId="283B86AF" w14:textId="68EEDC9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4E6DFD51"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61FC1AF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FDDEF8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A173F74" w:rsidR="004B08F9" w:rsidRPr="00DD7CCF" w:rsidRDefault="004B08F9" w:rsidP="009F585E">
            <w:pPr>
              <w:pStyle w:val="Kpalrs"/>
            </w:pPr>
            <w:r w:rsidRPr="00DD7CCF">
              <w:lastRenderedPageBreak/>
              <w:t xml:space="preserve">Example </w:t>
            </w:r>
            <w:fldSimple w:instr=" STYLEREF 3 \s ">
              <w:r w:rsidR="008017E2">
                <w:rPr>
                  <w:noProof/>
                </w:rPr>
                <w:t>5.4.5</w:t>
              </w:r>
            </w:fldSimple>
            <w:r w:rsidRPr="00DD7CCF">
              <w:t>.</w:t>
            </w:r>
            <w:fldSimple w:instr=" SEQ Example \* ALPHABETIC \s 3 ">
              <w:r w:rsidR="008017E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BCACF22" w:rsidR="004B08F9" w:rsidRPr="00DD7CCF" w:rsidRDefault="004B08F9" w:rsidP="009F585E">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pPr>
      <w:bookmarkStart w:id="353" w:name="_ks1ouwdqdoh4" w:colFirst="0" w:colLast="0"/>
      <w:bookmarkStart w:id="354" w:name="_Ref43987920"/>
      <w:bookmarkStart w:id="355" w:name="_Toc138064431"/>
      <w:bookmarkEnd w:id="353"/>
      <w:r w:rsidRPr="00DD7CCF">
        <w:t>Entire lines lost</w:t>
      </w:r>
      <w:bookmarkEnd w:id="354"/>
      <w:bookmarkEnd w:id="355"/>
    </w:p>
    <w:p w14:paraId="0A676620" w14:textId="6D792FE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18E324BF"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pPr>
      <w:bookmarkStart w:id="358" w:name="_bj792jk8c4tv" w:colFirst="0" w:colLast="0"/>
      <w:bookmarkStart w:id="359" w:name="_Ref43981711"/>
      <w:bookmarkStart w:id="360" w:name="_Toc138064432"/>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70532E4"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 for the special case of lost copper plates</w:t>
      </w:r>
    </w:p>
    <w:p w14:paraId="3EF83D39" w14:textId="4E10397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7218373"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017E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03BFE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for specific guidance on dealing with incomplete copper plate sets</w:t>
      </w:r>
    </w:p>
    <w:p w14:paraId="6248FD20" w14:textId="39FCC0E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1574EF1"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24328F8"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CE2FF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9E1C1A0"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9BF1B20"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pPr>
      <w:bookmarkStart w:id="361" w:name="_ogtcaja4eie" w:colFirst="0" w:colLast="0"/>
      <w:bookmarkStart w:id="362" w:name="_Ref43984811"/>
      <w:bookmarkStart w:id="363" w:name="_Toc138064433"/>
      <w:bookmarkEnd w:id="361"/>
      <w:r w:rsidRPr="00DD7CCF">
        <w:t>Lost copper plates</w:t>
      </w:r>
      <w:bookmarkEnd w:id="362"/>
      <w:bookmarkEnd w:id="363"/>
    </w:p>
    <w:p w14:paraId="77338A30" w14:textId="67F4466F"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705EF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2B0886F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3733591"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9C11A3">
        <w:fldChar w:fldCharType="begin"/>
      </w:r>
      <w:r w:rsidR="009C11A3">
        <w:instrText xml:space="preserve"> REF _Ref138063729 \r \h </w:instrText>
      </w:r>
      <w:r w:rsidR="009C11A3">
        <w:fldChar w:fldCharType="separate"/>
      </w:r>
      <w:r w:rsidR="008017E2">
        <w:t>3.2.2</w:t>
      </w:r>
      <w:r w:rsidR="009C11A3">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47C52003"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D41CA">
        <w:fldChar w:fldCharType="begin"/>
      </w:r>
      <w:r w:rsidR="002D41CA">
        <w:instrText xml:space="preserve"> REF _Ref138063729 \r \h </w:instrText>
      </w:r>
      <w:r w:rsidR="002D41CA">
        <w:fldChar w:fldCharType="separate"/>
      </w:r>
      <w:r w:rsidR="008017E2">
        <w:t>3.2.2</w:t>
      </w:r>
      <w:r w:rsidR="002D41CA">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92689FB"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reconstructed medial plate</w:t>
      </w:r>
    </w:p>
    <w:p w14:paraId="6028EAA9" w14:textId="2A0F0454"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91416E"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pPr>
      <w:bookmarkStart w:id="364" w:name="_m2k3hdqjm9zb" w:colFirst="0" w:colLast="0"/>
      <w:bookmarkStart w:id="365" w:name="_Toc138064434"/>
      <w:bookmarkEnd w:id="364"/>
      <w:r w:rsidRPr="00DD7CCF">
        <w:t>Fractured inscriptions</w:t>
      </w:r>
      <w:bookmarkEnd w:id="365"/>
    </w:p>
    <w:p w14:paraId="2F592D8C" w14:textId="0762F2A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FD1C43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5EB060F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pPr>
      <w:bookmarkStart w:id="366" w:name="_v1clk7602zin" w:colFirst="0" w:colLast="0"/>
      <w:bookmarkStart w:id="367" w:name="_Ref43984912"/>
      <w:bookmarkStart w:id="368" w:name="_Toc138064435"/>
      <w:bookmarkStart w:id="369" w:name="_Ref43978565"/>
      <w:bookmarkEnd w:id="366"/>
      <w:r w:rsidRPr="00DD7CCF">
        <w:t>Restoring Lacunae</w:t>
      </w:r>
      <w:bookmarkEnd w:id="367"/>
      <w:bookmarkEnd w:id="368"/>
    </w:p>
    <w:p w14:paraId="7E450D22" w14:textId="77777777" w:rsidR="00DA61F4" w:rsidRPr="00DD7CCF" w:rsidRDefault="00DA61F4" w:rsidP="00DA61F4">
      <w:pPr>
        <w:pStyle w:val="Cmsor3"/>
      </w:pPr>
      <w:bookmarkStart w:id="370" w:name="_ck6yxgbwhraw" w:colFirst="0" w:colLast="0"/>
      <w:bookmarkStart w:id="371" w:name="_Toc138064436"/>
      <w:bookmarkEnd w:id="370"/>
      <w:r w:rsidRPr="00DD7CCF">
        <w:t>Marking up restored text</w:t>
      </w:r>
      <w:bookmarkEnd w:id="37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B42AC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8017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30568AE"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1092C31"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pPr>
      <w:bookmarkStart w:id="372" w:name="_1tkql41gk7ns" w:colFirst="0" w:colLast="0"/>
      <w:bookmarkStart w:id="373" w:name="_Toc138064437"/>
      <w:bookmarkEnd w:id="372"/>
      <w:r w:rsidRPr="00DD7CCF">
        <w:t>The basis of restoration</w:t>
      </w:r>
      <w:bookmarkEnd w:id="37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BACF00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D41CA">
        <w:fldChar w:fldCharType="begin"/>
      </w:r>
      <w:r w:rsidR="002D41CA">
        <w:instrText xml:space="preserve"> REF _Ref138063781 \r \h </w:instrText>
      </w:r>
      <w:r w:rsidR="002D41CA">
        <w:fldChar w:fldCharType="separate"/>
      </w:r>
      <w:r w:rsidR="008017E2">
        <w:t>10.4.6</w:t>
      </w:r>
      <w:r w:rsidR="002D41CA">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281B61B"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8017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pPr>
      <w:bookmarkStart w:id="374" w:name="_Toc138064438"/>
      <w:r w:rsidRPr="008608D1">
        <w:lastRenderedPageBreak/>
        <w:t>Editorial Intervention</w:t>
      </w:r>
      <w:bookmarkEnd w:id="369"/>
      <w:bookmarkEnd w:id="374"/>
    </w:p>
    <w:p w14:paraId="233253B5" w14:textId="77777777" w:rsidR="00C02B8C" w:rsidRPr="00DD7CCF" w:rsidRDefault="004D2E67" w:rsidP="00D4342A">
      <w:pPr>
        <w:pStyle w:val="Cmsor2"/>
      </w:pPr>
      <w:bookmarkStart w:id="375" w:name="_syuqjrbqvtf4" w:colFirst="0" w:colLast="0"/>
      <w:bookmarkStart w:id="376" w:name="_Toc138064439"/>
      <w:bookmarkEnd w:id="375"/>
      <w:r w:rsidRPr="00DD7CCF">
        <w:t>Correction and Normalisation</w:t>
      </w:r>
      <w:bookmarkEnd w:id="376"/>
    </w:p>
    <w:p w14:paraId="5CC20CF6" w14:textId="77777777" w:rsidR="00C02B8C" w:rsidRPr="00DD7CCF" w:rsidRDefault="004D2E67" w:rsidP="00D4342A">
      <w:pPr>
        <w:pStyle w:val="Cmsor3"/>
      </w:pPr>
      <w:bookmarkStart w:id="377" w:name="_jwbb962kns6j" w:colFirst="0" w:colLast="0"/>
      <w:bookmarkStart w:id="378" w:name="_Toc138064440"/>
      <w:bookmarkEnd w:id="377"/>
      <w:r w:rsidRPr="00DD7CCF">
        <w:t>Correction versus normalisation</w:t>
      </w:r>
      <w:bookmarkEnd w:id="37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2610B85"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8017E2">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pPr>
      <w:bookmarkStart w:id="379" w:name="_8gcqc0hm9n9l" w:colFirst="0" w:colLast="0"/>
      <w:bookmarkStart w:id="380" w:name="_Ref43988511"/>
      <w:bookmarkStart w:id="381" w:name="_Toc138064441"/>
      <w:bookmarkEnd w:id="379"/>
      <w:r w:rsidRPr="00DD7CCF">
        <w:t>Markup methods for correction and normalisation</w:t>
      </w:r>
      <w:bookmarkEnd w:id="380"/>
      <w:bookmarkEnd w:id="38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AF4BFC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017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017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0AA927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2B7A05B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017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470E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BB4532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017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pPr>
      <w:bookmarkStart w:id="382" w:name="_yyyl8vy3rih7" w:colFirst="0" w:colLast="0"/>
      <w:bookmarkStart w:id="383" w:name="_Ref43991017"/>
      <w:bookmarkStart w:id="384" w:name="_Toc138064442"/>
      <w:bookmarkEnd w:id="382"/>
      <w:r w:rsidRPr="00DD7CCF">
        <w:t>Good practice in editorial intervention</w:t>
      </w:r>
      <w:bookmarkEnd w:id="383"/>
      <w:bookmarkEnd w:id="384"/>
    </w:p>
    <w:p w14:paraId="59AF6EE5" w14:textId="156585E1" w:rsidR="00C86E1E" w:rsidRPr="00DD7CCF" w:rsidRDefault="00C86E1E" w:rsidP="00C86E1E">
      <w:pPr>
        <w:pStyle w:val="Lista"/>
      </w:pPr>
      <w:r w:rsidRPr="00DD7CCF">
        <w:t>keep in mind that everything in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concerns alterations made by a modern editor; premodern </w:t>
      </w:r>
      <w:r>
        <w:t xml:space="preserve">scribal </w:t>
      </w:r>
      <w:r w:rsidRPr="00DD7CCF">
        <w:t>alterations to the actual inscribed text are covered in §</w:t>
      </w:r>
      <w:r w:rsidRPr="00DD7CCF">
        <w:fldChar w:fldCharType="begin"/>
      </w:r>
      <w:r w:rsidRPr="00DD7CCF">
        <w:instrText xml:space="preserve"> REF _Ref43985257 \w \h </w:instrText>
      </w:r>
      <w:r>
        <w:instrText xml:space="preserve"> \* MERGEFORMAT </w:instrText>
      </w:r>
      <w:r w:rsidRPr="00DD7CCF">
        <w:fldChar w:fldCharType="separate"/>
      </w:r>
      <w:r w:rsidR="008017E2">
        <w:t>4.3.6</w:t>
      </w:r>
      <w:r w:rsidRPr="00DD7CCF">
        <w:fldChar w:fldCharType="end"/>
      </w:r>
    </w:p>
    <w:p w14:paraId="3A3E28E6" w14:textId="77777777" w:rsidR="00C86E1E" w:rsidRPr="00DD7CCF" w:rsidRDefault="00C86E1E" w:rsidP="00C86E1E">
      <w:pPr>
        <w:pStyle w:val="Lista"/>
      </w:pPr>
      <w:r w:rsidRPr="00DD7CCF">
        <w:t xml:space="preserve">the foremost rule for editorial alterations of the received text is that they must </w:t>
      </w:r>
      <w:r w:rsidRPr="005D2B22">
        <w:rPr>
          <w:b/>
          <w:bCs/>
        </w:rPr>
        <w:t>never be silent</w:t>
      </w:r>
    </w:p>
    <w:p w14:paraId="7DB3D3FF" w14:textId="77777777" w:rsidR="00C86E1E" w:rsidRPr="00DD7CCF" w:rsidRDefault="00C86E1E" w:rsidP="00C86E1E">
      <w:pPr>
        <w:pStyle w:val="Lista2"/>
      </w:pPr>
      <w:r w:rsidRPr="00DD7CCF">
        <w:t>your digital edition must always include the text as found on its support, and any changes you make to create an abstract text must be shown in markup, as detailed below</w:t>
      </w:r>
    </w:p>
    <w:p w14:paraId="76D8D2AC" w14:textId="77777777" w:rsidR="00C86E1E" w:rsidRPr="00DD7CCF" w:rsidRDefault="00C86E1E" w:rsidP="00C86E1E">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77170632" w14:textId="77777777" w:rsidR="00C86E1E" w:rsidRPr="00DD7CCF" w:rsidRDefault="00C86E1E" w:rsidP="00C86E1E">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495593CA" w14:textId="5CEAB6EC" w:rsidR="00C86E1E" w:rsidRPr="00DD7CCF" w:rsidRDefault="00C86E1E" w:rsidP="00C86E1E">
      <w:pPr>
        <w:pStyle w:val="Lista2"/>
      </w:pPr>
      <w:r w:rsidRPr="00DD7CCF">
        <w:t xml:space="preserve">in particular, do not supply stanza punctuation or numbering where such are not present in the original </w:t>
      </w:r>
      <w:r w:rsidRPr="00E24F87">
        <w:rPr>
          <w:noProof/>
        </w:rPr>
        <w:t>(</w:t>
      </w:r>
      <w:r w:rsidRPr="00DD7CCF">
        <w:t>but do restore them as per §</w:t>
      </w:r>
      <w:r w:rsidRPr="00DD7CCF">
        <w:fldChar w:fldCharType="begin"/>
      </w:r>
      <w:r w:rsidRPr="00DD7CCF">
        <w:instrText xml:space="preserve"> REF _Ref43984912 \w \h </w:instrText>
      </w:r>
      <w:r>
        <w:instrText xml:space="preserve"> \* MERGEFORMAT </w:instrText>
      </w:r>
      <w:r w:rsidRPr="00DD7CCF">
        <w:fldChar w:fldCharType="separate"/>
      </w:r>
      <w:r w:rsidR="008017E2">
        <w:t>5.5</w:t>
      </w:r>
      <w:r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73138E50" w14:textId="77777777" w:rsidR="00C86E1E" w:rsidRPr="00DD7CCF" w:rsidRDefault="00C86E1E" w:rsidP="00C86E1E">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50477C69" w14:textId="787871C1" w:rsidR="00C86E1E" w:rsidRPr="00DD7CCF" w:rsidRDefault="00C86E1E" w:rsidP="00C86E1E">
      <w:pPr>
        <w:pStyle w:val="Lista2"/>
      </w:pPr>
      <w:r w:rsidRPr="00DD7CCF">
        <w:t>see §</w:t>
      </w:r>
      <w:r w:rsidRPr="00DD7CCF">
        <w:fldChar w:fldCharType="begin"/>
      </w:r>
      <w:r w:rsidRPr="00DD7CCF">
        <w:instrText xml:space="preserve"> REF _Ref43988258 \w \h </w:instrText>
      </w:r>
      <w:r>
        <w:instrText xml:space="preserve"> \* MERGEFORMAT </w:instrText>
      </w:r>
      <w:r w:rsidRPr="00DD7CCF">
        <w:fldChar w:fldCharType="separate"/>
      </w:r>
      <w:r w:rsidR="008017E2">
        <w:t>6.2.2</w:t>
      </w:r>
      <w:r w:rsidRPr="00DD7CCF">
        <w:fldChar w:fldCharType="end"/>
      </w:r>
      <w:r w:rsidRPr="00DD7CCF">
        <w:t xml:space="preserve"> erroneous text and §</w:t>
      </w:r>
      <w:r w:rsidRPr="00DD7CCF">
        <w:fldChar w:fldCharType="begin"/>
      </w:r>
      <w:r w:rsidRPr="00DD7CCF">
        <w:instrText xml:space="preserve"> REF _Ref43979886 \r \h </w:instrText>
      </w:r>
      <w:r>
        <w:instrText xml:space="preserve"> \* MERGEFORMAT </w:instrText>
      </w:r>
      <w:r w:rsidRPr="00DD7CCF">
        <w:fldChar w:fldCharType="separate"/>
      </w:r>
      <w:r w:rsidR="008017E2">
        <w:t>6.3.2</w:t>
      </w:r>
      <w:r w:rsidRPr="00DD7CCF">
        <w:fldChar w:fldCharType="end"/>
      </w:r>
      <w:r w:rsidRPr="00DD7CCF">
        <w:t xml:space="preserve"> for the specific markup involved and for examples</w:t>
      </w:r>
    </w:p>
    <w:p w14:paraId="617CB0F8" w14:textId="77777777" w:rsidR="00C86E1E" w:rsidRPr="00DD7CCF" w:rsidRDefault="00C86E1E" w:rsidP="00C86E1E">
      <w:pPr>
        <w:pStyle w:val="Lista"/>
      </w:pPr>
      <w:r w:rsidRPr="00DD7CCF">
        <w:t>editorial intervention should make it easy for a scholarly reader to see why the editor has flagged or altered the text, and this purpose can be facilitated by avoiding complex markup where possible</w:t>
      </w:r>
    </w:p>
    <w:p w14:paraId="079DF85B" w14:textId="77777777" w:rsidR="00C86E1E" w:rsidRPr="00DD7CCF" w:rsidRDefault="00C86E1E" w:rsidP="00C86E1E">
      <w:pPr>
        <w:pStyle w:val="Lista2"/>
      </w:pPr>
      <w:r w:rsidRPr="00DD7CCF">
        <w:t>in general: try to find a common-sense optimum between minimising the scope of markup and minimising the complexity of markup</w:t>
      </w:r>
    </w:p>
    <w:p w14:paraId="524D81DD" w14:textId="0295F2F9" w:rsidR="00C86E1E" w:rsidRPr="00DD7CCF" w:rsidRDefault="00C86E1E" w:rsidP="00C86E1E">
      <w:pPr>
        <w:pStyle w:val="Lista2"/>
      </w:pPr>
      <w:r w:rsidRPr="00DD7CCF">
        <w:t xml:space="preserve">the </w:t>
      </w:r>
      <w:r w:rsidRPr="00CD25A4">
        <w:rPr>
          <w:b/>
          <w:bCs/>
        </w:rPr>
        <w:t>size of segments</w:t>
      </w:r>
      <w:r w:rsidRPr="00DD7CCF">
        <w:t xml:space="preserve"> to which you apply any of the tags discussed throughout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w:t>
      </w:r>
      <w:r w:rsidRPr="00CD25A4">
        <w:rPr>
          <w:b/>
          <w:bCs/>
        </w:rPr>
        <w:t>is technically irrelevant</w:t>
      </w:r>
      <w:r w:rsidRPr="00DD7CCF">
        <w:t xml:space="preserve"> and there are no hard and fast rules to decide it</w:t>
      </w:r>
    </w:p>
    <w:p w14:paraId="027BEE14" w14:textId="77777777" w:rsidR="00C86E1E" w:rsidRPr="00DD7CCF" w:rsidRDefault="00C86E1E" w:rsidP="00C86E1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6769333B" w14:textId="77777777" w:rsidR="00C86E1E" w:rsidRPr="00DD7CCF" w:rsidRDefault="00C86E1E" w:rsidP="00C86E1E">
      <w:pPr>
        <w:pStyle w:val="Lista2"/>
      </w:pPr>
      <w:r w:rsidRPr="00DD7CCF">
        <w:t>the outcome of this is that you need not worry too much about the size of a text segment you flag or rectify: simply proceed as feels most appropriate in the given circumstances</w:t>
      </w:r>
    </w:p>
    <w:p w14:paraId="49DF4097" w14:textId="2041CB06" w:rsidR="00C86E1E" w:rsidRPr="00DD7CCF" w:rsidRDefault="00C86E1E" w:rsidP="00C86E1E">
      <w:pPr>
        <w:pStyle w:val="Lista"/>
      </w:pPr>
      <w:r w:rsidRPr="00DD7CCF">
        <w:t>see §</w:t>
      </w:r>
      <w:r w:rsidRPr="00DD7CCF">
        <w:fldChar w:fldCharType="begin"/>
      </w:r>
      <w:r w:rsidRPr="00DD7CCF">
        <w:instrText xml:space="preserve"> REF _Ref43988445 \w \h </w:instrText>
      </w:r>
      <w:r>
        <w:instrText xml:space="preserve"> \* MERGEFORMAT </w:instrText>
      </w:r>
      <w:r w:rsidRPr="00DD7CCF">
        <w:fldChar w:fldCharType="separate"/>
      </w:r>
      <w:r w:rsidR="008017E2">
        <w:t>6.2.6</w:t>
      </w:r>
      <w:r w:rsidRPr="00DD7CCF">
        <w:fldChar w:fldCharType="end"/>
      </w:r>
      <w:r w:rsidRPr="00DD7CCF">
        <w:t xml:space="preserve"> and §</w:t>
      </w:r>
      <w:r w:rsidRPr="00DD7CCF">
        <w:fldChar w:fldCharType="begin"/>
      </w:r>
      <w:r w:rsidRPr="00DD7CCF">
        <w:instrText xml:space="preserve"> REF _Ref43988385 \w \h </w:instrText>
      </w:r>
      <w:r>
        <w:instrText xml:space="preserve"> \* MERGEFORMAT </w:instrText>
      </w:r>
      <w:r w:rsidRPr="00DD7CCF">
        <w:fldChar w:fldCharType="separate"/>
      </w:r>
      <w:r w:rsidR="008017E2">
        <w:t>6.3.4</w:t>
      </w:r>
      <w:r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pPr>
      <w:bookmarkStart w:id="385" w:name="_28dwy480zoal" w:colFirst="0" w:colLast="0"/>
      <w:bookmarkStart w:id="386" w:name="_Ref43981233"/>
      <w:bookmarkStart w:id="387" w:name="_Toc138064443"/>
      <w:bookmarkEnd w:id="385"/>
      <w:r w:rsidRPr="00DD7CCF">
        <w:t>Correction and normalisation in verse</w:t>
      </w:r>
      <w:bookmarkEnd w:id="386"/>
      <w:bookmarkEnd w:id="387"/>
    </w:p>
    <w:p w14:paraId="5404DAC0" w14:textId="77777777" w:rsidR="00C86E1E" w:rsidRPr="00DD7CCF" w:rsidRDefault="00C86E1E" w:rsidP="00C86E1E">
      <w:pPr>
        <w:pStyle w:val="Lista"/>
      </w:pPr>
      <w:r w:rsidRPr="00DD7CCF">
        <w:t>the guidelines in this subsection apply when the prosody of a metrical segment is disrupted by the presence of a scribal error or non-standard usage, or by the correction/normalisation thereof</w:t>
      </w:r>
    </w:p>
    <w:p w14:paraId="5948CA18" w14:textId="77777777" w:rsidR="00C86E1E" w:rsidRPr="00DD7CCF" w:rsidRDefault="00C86E1E" w:rsidP="00C86E1E">
      <w:pPr>
        <w:pStyle w:val="Lista"/>
      </w:pPr>
      <w:r w:rsidRPr="00DD7CCF">
        <w:t>the leading principles are the following:</w:t>
      </w:r>
    </w:p>
    <w:p w14:paraId="587DEC75" w14:textId="51595F6C" w:rsidR="00C86E1E" w:rsidRPr="00DD7CCF" w:rsidRDefault="00C86E1E" w:rsidP="00C86E1E">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Pr="008525C6">
        <w:rPr>
          <w:rStyle w:val="Codeattribute"/>
        </w:rPr>
        <w:t>@real</w:t>
      </w:r>
      <w:r w:rsidRPr="008525C6">
        <w:t>,</w:t>
      </w:r>
      <w:r w:rsidRPr="00DD7CCF">
        <w:t xml:space="preserve"> as per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71E53A5D" w14:textId="77777777" w:rsidR="00C86E1E" w:rsidRPr="00DD7CCF" w:rsidRDefault="00C86E1E" w:rsidP="00C86E1E">
      <w:pPr>
        <w:pStyle w:val="Lista2"/>
      </w:pPr>
      <w:r w:rsidRPr="00DD7CCF">
        <w:t>correct prosody should be prioritised over linguistic neatness, so</w:t>
      </w:r>
    </w:p>
    <w:p w14:paraId="01FCF747" w14:textId="03009B62" w:rsidR="00C86E1E" w:rsidRPr="00DD7CCF" w:rsidRDefault="00C86E1E" w:rsidP="00C86E1E">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8017E2">
        <w:t>6.1.4.1</w:t>
      </w:r>
      <w:r>
        <w:fldChar w:fldCharType="end"/>
      </w:r>
      <w:r w:rsidRPr="00302A26">
        <w:t xml:space="preserve"> for details)</w:t>
      </w:r>
    </w:p>
    <w:p w14:paraId="60A70B13" w14:textId="783E73B2" w:rsidR="00C86E1E" w:rsidRDefault="00C86E1E" w:rsidP="00C86E1E">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8017E2">
        <w:t>6.1.4.2</w:t>
      </w:r>
      <w:r>
        <w:fldChar w:fldCharType="end"/>
      </w:r>
      <w:r>
        <w:t>)</w:t>
      </w:r>
    </w:p>
    <w:p w14:paraId="0360BF29" w14:textId="2A9959A5" w:rsidR="00C86E1E" w:rsidRDefault="00C86E1E" w:rsidP="00C86E1E">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8017E2">
        <w:t>6.1.4.3</w:t>
      </w:r>
      <w:r>
        <w:fldChar w:fldCharType="end"/>
      </w:r>
      <w:r>
        <w:t>)</w:t>
      </w:r>
    </w:p>
    <w:p w14:paraId="6B33B236" w14:textId="3192378D" w:rsidR="00C02B8C" w:rsidRDefault="00C86E1E" w:rsidP="00C86E1E">
      <w:pPr>
        <w:pStyle w:val="Lista"/>
      </w:pPr>
      <w:r w:rsidRPr="00DD7CCF">
        <w:t xml:space="preserve">thus, in specific cases, proceed as </w:t>
      </w:r>
      <w:r>
        <w:t>outlined in the following subsections</w:t>
      </w:r>
    </w:p>
    <w:p w14:paraId="6FCAA5D5" w14:textId="77777777" w:rsidR="00C86E1E" w:rsidRPr="00DD7CCF" w:rsidRDefault="00C86E1E" w:rsidP="00C86E1E">
      <w:pPr>
        <w:pStyle w:val="Cmsor4"/>
      </w:pPr>
      <w:bookmarkStart w:id="388" w:name="_Ref137824123"/>
      <w:bookmarkStart w:id="389" w:name="_Toc138064444"/>
      <w:r w:rsidRPr="004B2007">
        <w:t>Non-standard prosody with non-standard language</w:t>
      </w:r>
      <w:bookmarkEnd w:id="388"/>
      <w:bookmarkEnd w:id="389"/>
    </w:p>
    <w:p w14:paraId="4C48BFE2" w14:textId="77777777" w:rsidR="00C86E1E" w:rsidRPr="00DD7CCF" w:rsidRDefault="00C86E1E" w:rsidP="00C86E1E">
      <w:pPr>
        <w:pStyle w:val="Lista"/>
      </w:pPr>
      <w:r w:rsidRPr="00302A26">
        <w:t xml:space="preserve">if there is no straightforward way to restore anomalous prosody to the expected pattern by correcting or normalising the language, then the </w:t>
      </w:r>
      <w:r w:rsidRPr="00302A26">
        <w:rPr>
          <w:b/>
          <w:bCs/>
        </w:rPr>
        <w:t>correction</w:t>
      </w:r>
      <w:r w:rsidRPr="00302A26">
        <w:t xml:space="preserve"> of an error </w:t>
      </w:r>
      <w:r w:rsidRPr="00302A26">
        <w:rPr>
          <w:b/>
          <w:bCs/>
        </w:rPr>
        <w:t>or</w:t>
      </w:r>
      <w:r w:rsidRPr="00302A26">
        <w:t xml:space="preserve"> the </w:t>
      </w:r>
      <w:r w:rsidRPr="00302A26">
        <w:rPr>
          <w:b/>
          <w:bCs/>
        </w:rPr>
        <w:t>normalisation</w:t>
      </w:r>
      <w:r w:rsidRPr="00302A26">
        <w:t xml:space="preserve"> of non-standard orthography or morphology </w:t>
      </w:r>
      <w:r w:rsidRPr="00302A26">
        <w:rPr>
          <w:b/>
          <w:bCs/>
        </w:rPr>
        <w:t>can restore the anomalous prosody</w:t>
      </w:r>
      <w:r w:rsidRPr="00302A26">
        <w:t xml:space="preserve"> to the expected pattern, then</w:t>
      </w:r>
    </w:p>
    <w:p w14:paraId="1DF62356" w14:textId="77777777" w:rsidR="00C86E1E" w:rsidRPr="00DD7CCF" w:rsidRDefault="00C86E1E" w:rsidP="00C86E1E">
      <w:pPr>
        <w:pStyle w:val="Lista2"/>
      </w:pPr>
      <w:r w:rsidRPr="00DD7CCF">
        <w:t>mandatorily carry out this intervention, even if you would ignore or merely flag the same non-standard feature in other circumstances</w:t>
      </w:r>
    </w:p>
    <w:p w14:paraId="06B652BE" w14:textId="77777777" w:rsidR="00C86E1E" w:rsidRPr="00DD7CCF" w:rsidRDefault="00C86E1E" w:rsidP="00C86E1E">
      <w:pPr>
        <w:pStyle w:val="Lista3"/>
      </w:pPr>
      <w:r w:rsidRPr="00DD7CCF">
        <w:t>moreover, mandatorily encode this as a correction, even if in other circumstances you would encode the same intervention as normalisation</w:t>
      </w:r>
    </w:p>
    <w:p w14:paraId="1B90F4DA" w14:textId="18F35288" w:rsidR="00C86E1E" w:rsidRPr="00DD7CCF" w:rsidRDefault="00C86E1E" w:rsidP="00C86E1E">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230E2105" w14:textId="77777777" w:rsidR="00C86E1E" w:rsidRPr="00DD7CCF" w:rsidRDefault="00C86E1E" w:rsidP="00C86E1E">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70157DC7" w14:textId="77777777" w:rsidR="00C86E1E" w:rsidRDefault="00C86E1E" w:rsidP="00C86E1E">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038727A5" w14:textId="77777777" w:rsidR="00C86E1E" w:rsidRPr="00DD7CCF" w:rsidRDefault="00C86E1E" w:rsidP="00C86E1E">
      <w:pPr>
        <w:pStyle w:val="Lista"/>
      </w:pPr>
      <w:r w:rsidRPr="00302A26">
        <w:rPr>
          <w:b/>
          <w:bCs/>
        </w:rPr>
        <w:t>if there is no straightforward way to restore anomalous prosody</w:t>
      </w:r>
      <w:r w:rsidRPr="00302A26">
        <w:t xml:space="preserve"> to the expected pattern </w:t>
      </w:r>
      <w:r w:rsidRPr="00302A26">
        <w:rPr>
          <w:b/>
          <w:bCs/>
        </w:rPr>
        <w:t>by correcting or normalising</w:t>
      </w:r>
      <w:r w:rsidRPr="00302A26">
        <w:t xml:space="preserve"> the language, then</w:t>
      </w:r>
    </w:p>
    <w:p w14:paraId="73088B3A" w14:textId="646F4275" w:rsidR="00C86E1E" w:rsidRPr="00DD7CCF" w:rsidRDefault="00C86E1E" w:rsidP="00C86E1E">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9D2294E" w14:textId="77777777" w:rsidR="00C86E1E" w:rsidRPr="00DD7CCF" w:rsidRDefault="00C86E1E" w:rsidP="00C86E1E">
      <w:pPr>
        <w:pStyle w:val="Lista2"/>
      </w:pPr>
      <w:r w:rsidRPr="00DD7CCF">
        <w:t>however, if you judge it essential, you may choose to encode a correction or normalisation in the text itself</w:t>
      </w:r>
    </w:p>
    <w:p w14:paraId="7E876B46" w14:textId="77777777" w:rsidR="00C86E1E" w:rsidRPr="00DD7CCF" w:rsidRDefault="00C86E1E" w:rsidP="00C86E1E">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2C2B69BF" w14:textId="77777777" w:rsidR="00C86E1E" w:rsidRDefault="00C86E1E" w:rsidP="00C86E1E">
      <w:pPr>
        <w:pStyle w:val="Cmsor4"/>
      </w:pPr>
      <w:bookmarkStart w:id="390" w:name="_Ref137824158"/>
      <w:bookmarkStart w:id="391" w:name="_Toc138064445"/>
      <w:r w:rsidRPr="00302A26">
        <w:t>Standard prosody with non-standard language</w:t>
      </w:r>
      <w:bookmarkEnd w:id="390"/>
      <w:bookmarkEnd w:id="391"/>
    </w:p>
    <w:p w14:paraId="18848E0B" w14:textId="77777777" w:rsidR="00C86E1E" w:rsidRPr="00DD7CCF" w:rsidRDefault="00C86E1E" w:rsidP="00C86E1E">
      <w:pPr>
        <w:pStyle w:val="Lista"/>
      </w:pPr>
      <w:r w:rsidRPr="009D5B35">
        <w:rPr>
          <w:b/>
          <w:bCs/>
        </w:rPr>
        <w:t>if correction or normalisation would disrupt the otherwise correct prosody</w:t>
      </w:r>
      <w:r w:rsidRPr="009D5B35">
        <w:t>, then</w:t>
      </w:r>
    </w:p>
    <w:p w14:paraId="304A04AE" w14:textId="34E9CBF6" w:rsidR="00C86E1E" w:rsidRPr="00DD7CCF" w:rsidRDefault="00C86E1E" w:rsidP="00C86E1E">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2A24208" w14:textId="77777777" w:rsidR="00C86E1E" w:rsidRPr="00DD7CCF" w:rsidRDefault="00C86E1E" w:rsidP="00C86E1E">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45CBF6EF" w14:textId="77777777" w:rsidR="00C86E1E" w:rsidRPr="00DD7CCF" w:rsidRDefault="00C86E1E" w:rsidP="00C86E1E">
      <w:pPr>
        <w:pStyle w:val="Lista2"/>
      </w:pPr>
      <w:r w:rsidRPr="00DD7CCF">
        <w:t>if you deem that correction or normalisation within the text is essential, then you may encode it</w:t>
      </w:r>
    </w:p>
    <w:p w14:paraId="3CCD1A59" w14:textId="7664DBF4" w:rsidR="00C86E1E" w:rsidRPr="00DD7CCF" w:rsidRDefault="00C86E1E" w:rsidP="00C86E1E">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237894E9" w14:textId="77777777" w:rsidR="00C86E1E" w:rsidRPr="00DD7CCF" w:rsidRDefault="00C86E1E" w:rsidP="00C86E1E">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63F57A8C" w14:textId="77777777" w:rsidR="00C86E1E" w:rsidRDefault="00C86E1E" w:rsidP="00C86E1E">
      <w:pPr>
        <w:pStyle w:val="Cmsor4"/>
      </w:pPr>
      <w:bookmarkStart w:id="392" w:name="_Ref137825393"/>
      <w:bookmarkStart w:id="393" w:name="_Toc138064446"/>
      <w:r w:rsidRPr="00302A26">
        <w:t>Non-standard prosody with standard language</w:t>
      </w:r>
      <w:bookmarkEnd w:id="392"/>
      <w:bookmarkEnd w:id="393"/>
    </w:p>
    <w:p w14:paraId="5B6B26C6" w14:textId="77777777" w:rsidR="00C86E1E" w:rsidRPr="009D5B35" w:rsidRDefault="00C86E1E" w:rsidP="00C86E1E">
      <w:pPr>
        <w:pStyle w:val="Lista"/>
      </w:pPr>
      <w:r w:rsidRPr="009D5B35">
        <w:rPr>
          <w:b/>
          <w:bCs/>
        </w:rPr>
        <w:t>if the text is linguistically standard, correct and meaningful</w:t>
      </w:r>
      <w:r w:rsidRPr="009D5B35">
        <w:t>, then keep in mind that incorrect/non-standard metre does not in itself constitute grounds for correction or normalisation</w:t>
      </w:r>
    </w:p>
    <w:p w14:paraId="38BB5292" w14:textId="24347842" w:rsidR="00C86E1E" w:rsidRPr="00DD7CCF" w:rsidRDefault="00C86E1E" w:rsidP="00C86E1E">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8017E2">
        <w:t>6.1.4.1</w:t>
      </w:r>
      <w:r>
        <w:fldChar w:fldCharType="end"/>
      </w:r>
      <w:r w:rsidRPr="00DD7CCF">
        <w:t xml:space="preserve"> above)</w:t>
      </w:r>
    </w:p>
    <w:p w14:paraId="055B8050" w14:textId="77777777" w:rsidR="00C86E1E" w:rsidRPr="00DD7CCF" w:rsidRDefault="00C86E1E" w:rsidP="00C86E1E">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256254D" w14:textId="033BB0A1" w:rsidR="00C86E1E" w:rsidRPr="00DD7CCF" w:rsidRDefault="00C86E1E" w:rsidP="00C86E1E">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5DE1C334" w14:textId="77777777" w:rsidR="00C86E1E" w:rsidRPr="00DD7CCF" w:rsidRDefault="00C86E1E" w:rsidP="00C86E1E">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90A7FA0" w14:textId="77777777" w:rsidR="00C86E1E" w:rsidRPr="00DD7CCF" w:rsidRDefault="00C86E1E" w:rsidP="00C86E1E">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2CEFFE1" w14:textId="77777777" w:rsidR="00C86E1E" w:rsidRPr="00DD7CCF" w:rsidRDefault="00C86E1E" w:rsidP="00C86E1E">
      <w:pPr>
        <w:pStyle w:val="Lista"/>
      </w:pPr>
      <w:r w:rsidRPr="009D5B35">
        <w:t xml:space="preserve">as a special case, </w:t>
      </w:r>
      <w:r w:rsidRPr="009D5B35">
        <w:rPr>
          <w:b/>
          <w:bCs/>
        </w:rPr>
        <w:t xml:space="preserve">a prosodic anomaly in linguistically standard text can </w:t>
      </w:r>
      <w:r w:rsidRPr="009D5B35">
        <w:t>sometimes</w:t>
      </w:r>
      <w:r w:rsidRPr="009D5B35">
        <w:rPr>
          <w:b/>
          <w:bCs/>
        </w:rPr>
        <w:t xml:space="preserve"> be corrected</w:t>
      </w:r>
      <w:r w:rsidRPr="009D5B35">
        <w:t xml:space="preserve"> by the application of a straightforward “de-normalisation”</w:t>
      </w:r>
    </w:p>
    <w:p w14:paraId="3A3B4403" w14:textId="72C90D7D" w:rsidR="00C86E1E" w:rsidRPr="00DD7CCF" w:rsidRDefault="00C86E1E" w:rsidP="00C86E1E">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0EAD08CD" w14:textId="77777777" w:rsidR="00C86E1E" w:rsidRDefault="00C86E1E" w:rsidP="00C86E1E">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1F374E8E" w14:textId="77777777" w:rsidR="00C86E1E" w:rsidRDefault="00C86E1E" w:rsidP="00C86E1E">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27CD6C43" w14:textId="77777777" w:rsidR="00C86E1E" w:rsidRDefault="00C86E1E" w:rsidP="00C86E1E">
      <w:pPr>
        <w:pStyle w:val="Lista2"/>
      </w:pPr>
      <w:r>
        <w:t>such extrametrical additions must be encoded outside the stanza structure, thus:</w:t>
      </w:r>
    </w:p>
    <w:p w14:paraId="0EBF158B" w14:textId="77777777" w:rsidR="00C86E1E" w:rsidRDefault="00C86E1E" w:rsidP="00C86E1E">
      <w:pPr>
        <w:pStyle w:val="Lista3"/>
      </w:pPr>
      <w:r>
        <w:t>if the stanza is preceded by prose with which an initial addition is semantically contiguous, then encode the addition as part of the prose passage</w:t>
      </w:r>
    </w:p>
    <w:p w14:paraId="53AA28BF" w14:textId="2F868322" w:rsidR="00C86E1E" w:rsidRDefault="00C86E1E" w:rsidP="00C86E1E">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8017E2">
        <w:t>2.2.2</w:t>
      </w:r>
      <w:r>
        <w:fldChar w:fldCharType="end"/>
      </w:r>
      <w:r>
        <w:t xml:space="preserve">) for the addition as in </w:t>
      </w:r>
      <w:r>
        <w:fldChar w:fldCharType="begin"/>
      </w:r>
      <w:r>
        <w:instrText xml:space="preserve"> REF _Ref137825293 \h </w:instrText>
      </w:r>
      <w:r>
        <w:fldChar w:fldCharType="separate"/>
      </w:r>
      <w:r w:rsidR="008017E2" w:rsidRPr="00DD7CCF">
        <w:t xml:space="preserve">Example </w:t>
      </w:r>
      <w:r w:rsidR="008017E2">
        <w:rPr>
          <w:noProof/>
        </w:rPr>
        <w:t>6.1.4</w:t>
      </w:r>
      <w:r w:rsidR="008017E2" w:rsidRPr="00DD7CCF">
        <w:t>.</w:t>
      </w:r>
      <w:r w:rsidR="008017E2">
        <w:rPr>
          <w:noProof/>
        </w:rPr>
        <w:t>A</w:t>
      </w:r>
      <w:r>
        <w:fldChar w:fldCharType="end"/>
      </w:r>
    </w:p>
    <w:p w14:paraId="41EA0A84" w14:textId="7644E521" w:rsidR="00C86E1E" w:rsidRDefault="00C86E1E" w:rsidP="00C86E1E">
      <w:pPr>
        <w:pStyle w:val="Lista3"/>
      </w:pPr>
      <w:r>
        <w:t>if such an addition appears inside a stanza, split up the stanza as per §</w:t>
      </w:r>
      <w:r>
        <w:fldChar w:fldCharType="begin"/>
      </w:r>
      <w:r>
        <w:instrText xml:space="preserve"> REF _Ref134018245 \r \h </w:instrText>
      </w:r>
      <w:r>
        <w:fldChar w:fldCharType="separate"/>
      </w:r>
      <w:r w:rsidR="008017E2">
        <w:t>2.3.7</w:t>
      </w:r>
      <w:r>
        <w:fldChar w:fldCharType="end"/>
      </w:r>
      <w:r>
        <w:t xml:space="preserve"> and create a separate </w:t>
      </w:r>
      <w:r w:rsidRPr="005E67E7">
        <w:rPr>
          <w:rStyle w:val="Code"/>
        </w:rPr>
        <w:t>&lt;ab&gt;</w:t>
      </w:r>
      <w:r>
        <w:t xml:space="preserve"> container for the addition</w:t>
      </w:r>
    </w:p>
    <w:p w14:paraId="4AA24FB5" w14:textId="77777777" w:rsidR="00C86E1E" w:rsidRDefault="00C86E1E" w:rsidP="00C86E1E"/>
    <w:tbl>
      <w:tblPr>
        <w:tblStyle w:val="CodeSampleTable"/>
        <w:tblW w:w="5000" w:type="pct"/>
        <w:tblLook w:val="04A0" w:firstRow="1" w:lastRow="0" w:firstColumn="1" w:lastColumn="0" w:noHBand="0" w:noVBand="1"/>
      </w:tblPr>
      <w:tblGrid>
        <w:gridCol w:w="9622"/>
      </w:tblGrid>
      <w:tr w:rsidR="00C86E1E" w:rsidRPr="00DD7CCF" w14:paraId="44796AE0" w14:textId="77777777" w:rsidTr="00286A65">
        <w:trPr>
          <w:cnfStyle w:val="100000000000" w:firstRow="1" w:lastRow="0" w:firstColumn="0" w:lastColumn="0" w:oddVBand="0" w:evenVBand="0" w:oddHBand="0" w:evenHBand="0" w:firstRowFirstColumn="0" w:firstRowLastColumn="0" w:lastRowFirstColumn="0" w:lastRowLastColumn="0"/>
        </w:trPr>
        <w:tc>
          <w:tcPr>
            <w:tcW w:w="5000" w:type="pct"/>
          </w:tcPr>
          <w:p w14:paraId="4FD89FDB" w14:textId="44277167" w:rsidR="00C86E1E" w:rsidRPr="00DD7CCF" w:rsidRDefault="00C86E1E" w:rsidP="00286A65">
            <w:pPr>
              <w:pStyle w:val="Kpalrs"/>
            </w:pPr>
            <w:bookmarkStart w:id="394" w:name="_Ref137825293"/>
            <w:bookmarkStart w:id="395" w:name="_Ref137825286"/>
            <w:r w:rsidRPr="00DD7CCF">
              <w:t xml:space="preserve">Example </w:t>
            </w:r>
            <w:fldSimple w:instr=" STYLEREF 3 \s ">
              <w:r w:rsidR="008017E2">
                <w:rPr>
                  <w:noProof/>
                </w:rPr>
                <w:t>6.1.4</w:t>
              </w:r>
            </w:fldSimple>
            <w:r w:rsidRPr="00DD7CCF">
              <w:t>.</w:t>
            </w:r>
            <w:fldSimple w:instr=" SEQ Example \* ALPHABETIC \s 3 ">
              <w:r w:rsidR="008017E2">
                <w:rPr>
                  <w:noProof/>
                </w:rPr>
                <w:t>A</w:t>
              </w:r>
            </w:fldSimple>
            <w:bookmarkEnd w:id="394"/>
            <w:r w:rsidRPr="00DD7CCF">
              <w:t xml:space="preserve">: </w:t>
            </w:r>
            <w:r w:rsidRPr="00DE4BF5">
              <w:t>stanza with initial extrametrical addition</w:t>
            </w:r>
            <w:bookmarkEnd w:id="395"/>
          </w:p>
        </w:tc>
      </w:tr>
      <w:tr w:rsidR="00C86E1E" w:rsidRPr="00DD7CCF" w14:paraId="77A5B237" w14:textId="77777777" w:rsidTr="00286A65">
        <w:tc>
          <w:tcPr>
            <w:tcW w:w="5000" w:type="pct"/>
          </w:tcPr>
          <w:p w14:paraId="0105F6CF" w14:textId="77777777" w:rsidR="00C86E1E" w:rsidRDefault="00C86E1E" w:rsidP="00286A6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5CDA1819" w14:textId="77777777" w:rsidR="00C86E1E" w:rsidRPr="00B015E6" w:rsidRDefault="00C86E1E" w:rsidP="00286A6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5DB5A10" w14:textId="77777777" w:rsidR="00C86E1E" w:rsidRPr="00DE4BF5" w:rsidRDefault="00C86E1E" w:rsidP="00286A6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3B1AFB18" w14:textId="77777777" w:rsidR="00C86E1E" w:rsidRPr="00DE4BF5" w:rsidRDefault="00C86E1E" w:rsidP="00286A65">
            <w:pPr>
              <w:pStyle w:val="CodeParagraph"/>
              <w:rPr>
                <w:rStyle w:val="Codetext"/>
              </w:rPr>
            </w:pPr>
            <w:r w:rsidRPr="00DE4BF5">
              <w:rPr>
                <w:rStyle w:val="Codetext"/>
              </w:rPr>
              <w:t xml:space="preserve">  ...</w:t>
            </w:r>
          </w:p>
          <w:p w14:paraId="151F950C" w14:textId="77777777" w:rsidR="00C86E1E" w:rsidRPr="00DD7CCF" w:rsidRDefault="00C86E1E" w:rsidP="00286A65">
            <w:pPr>
              <w:pStyle w:val="CodeParagraph"/>
            </w:pPr>
            <w:r w:rsidRPr="00DE4BF5">
              <w:rPr>
                <w:rStyle w:val="Code"/>
              </w:rPr>
              <w:t>&lt;/lg&gt;</w:t>
            </w:r>
          </w:p>
        </w:tc>
      </w:tr>
      <w:tr w:rsidR="00C86E1E" w:rsidRPr="002E7083" w14:paraId="27A0FE91" w14:textId="77777777" w:rsidTr="00286A65">
        <w:tc>
          <w:tcPr>
            <w:tcW w:w="5000" w:type="pct"/>
          </w:tcPr>
          <w:p w14:paraId="2AB2E569" w14:textId="77777777" w:rsidR="00C86E1E" w:rsidRDefault="00C86E1E" w:rsidP="00286A6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2C17C9AF" w14:textId="77777777" w:rsidR="00C86E1E" w:rsidRPr="00B015E6" w:rsidRDefault="00C86E1E" w:rsidP="00286A6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pPr>
      <w:bookmarkStart w:id="396" w:name="_gpuqqaigo48c" w:colFirst="0" w:colLast="0"/>
      <w:bookmarkStart w:id="397" w:name="_Ref43981070"/>
      <w:bookmarkStart w:id="398" w:name="_Toc138064447"/>
      <w:bookmarkEnd w:id="396"/>
      <w:r w:rsidRPr="00DD7CCF">
        <w:lastRenderedPageBreak/>
        <w:t>Encoding Correction</w:t>
      </w:r>
      <w:bookmarkEnd w:id="397"/>
      <w:bookmarkEnd w:id="398"/>
    </w:p>
    <w:p w14:paraId="33667352" w14:textId="77777777" w:rsidR="00C02B8C" w:rsidRPr="00DD7CCF" w:rsidRDefault="004D2E67" w:rsidP="00D4342A">
      <w:pPr>
        <w:pStyle w:val="Cmsor3"/>
      </w:pPr>
      <w:bookmarkStart w:id="399" w:name="_tebtz9jasa9y" w:colFirst="0" w:colLast="0"/>
      <w:bookmarkStart w:id="400" w:name="_Ref43988218"/>
      <w:bookmarkStart w:id="401" w:name="_Toc138064448"/>
      <w:bookmarkEnd w:id="399"/>
      <w:r w:rsidRPr="00DD7CCF">
        <w:t>Flagging erroneous and uninterpretable text</w:t>
      </w:r>
      <w:bookmarkEnd w:id="400"/>
      <w:bookmarkEnd w:id="40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pPr>
      <w:bookmarkStart w:id="402" w:name="_wc8w2ovzvy8k" w:colFirst="0" w:colLast="0"/>
      <w:bookmarkStart w:id="403" w:name="_Ref43988258"/>
      <w:bookmarkStart w:id="404" w:name="_Toc138064449"/>
      <w:bookmarkEnd w:id="402"/>
      <w:r w:rsidRPr="00DD7CCF">
        <w:t>Correcting erroneous text</w:t>
      </w:r>
      <w:bookmarkEnd w:id="403"/>
      <w:bookmarkEnd w:id="40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2A1D5080" w:rsidR="00C02B8C" w:rsidRPr="00DD7CCF" w:rsidRDefault="004D2E67" w:rsidP="00D4342A">
      <w:pPr>
        <w:pStyle w:val="Cmsor3"/>
      </w:pPr>
      <w:bookmarkStart w:id="405" w:name="_26gcps9vrjkt" w:colFirst="0" w:colLast="0"/>
      <w:bookmarkStart w:id="406" w:name="_Ref43988286"/>
      <w:bookmarkStart w:id="407" w:name="_Toc138064450"/>
      <w:bookmarkEnd w:id="405"/>
      <w:r w:rsidRPr="00DD7CCF">
        <w:t>Editorial deletion</w:t>
      </w:r>
      <w:bookmarkEnd w:id="406"/>
      <w:r w:rsidR="002D41CA">
        <w:t xml:space="preserve"> (suppression)</w:t>
      </w:r>
      <w:bookmarkEnd w:id="407"/>
    </w:p>
    <w:p w14:paraId="36415D6F" w14:textId="174B1961" w:rsidR="00C02B8C" w:rsidRPr="00DD7CCF" w:rsidRDefault="002D41CA" w:rsidP="00E2714A">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2ECD7F34"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pPr>
      <w:bookmarkStart w:id="408" w:name="_mhw0d0be1rtp" w:colFirst="0" w:colLast="0"/>
      <w:bookmarkStart w:id="409" w:name="_Ref43988316"/>
      <w:bookmarkStart w:id="410" w:name="_Toc138064451"/>
      <w:bookmarkEnd w:id="408"/>
      <w:r w:rsidRPr="00DD7CCF">
        <w:t>Editorial addition</w:t>
      </w:r>
      <w:bookmarkEnd w:id="409"/>
      <w:bookmarkEnd w:id="41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34567992"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8017E2">
        <w:t>5.4</w:t>
      </w:r>
      <w:r w:rsidR="00FE7AC5">
        <w:fldChar w:fldCharType="end"/>
      </w:r>
      <w:r w:rsidRPr="00DD7CCF">
        <w:t>)</w:t>
      </w:r>
    </w:p>
    <w:p w14:paraId="08353EDE" w14:textId="5D0AFDC2" w:rsidR="00FE7AC5" w:rsidRDefault="00FE7AC5" w:rsidP="00E2714A">
      <w:pPr>
        <w:pStyle w:val="Lista"/>
      </w:pPr>
      <w:r w:rsidRPr="00FE7AC5">
        <w:t>scribal omissions that you do not correct are to be encoded as per §</w:t>
      </w:r>
      <w:r w:rsidR="002D41CA">
        <w:fldChar w:fldCharType="begin"/>
      </w:r>
      <w:r w:rsidR="002D41CA">
        <w:instrText xml:space="preserve"> REF _Ref63674857 \r \h </w:instrText>
      </w:r>
      <w:r w:rsidR="002D41CA">
        <w:fldChar w:fldCharType="separate"/>
      </w:r>
      <w:r w:rsidR="008017E2">
        <w:t>6.4</w:t>
      </w:r>
      <w:r w:rsidR="002D41CA">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8017E2">
        <w:t>4.4.2</w:t>
      </w:r>
      <w:r>
        <w:fldChar w:fldCharType="end"/>
      </w:r>
      <w:r w:rsidRPr="00FE7AC5">
        <w:t xml:space="preserve"> </w:t>
      </w:r>
    </w:p>
    <w:p w14:paraId="1C7299B3" w14:textId="21A280A2"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6A0AFD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pPr>
      <w:bookmarkStart w:id="411" w:name="_9w2cv2tff5ws" w:colFirst="0" w:colLast="0"/>
      <w:bookmarkStart w:id="412" w:name="_Ref43988467"/>
      <w:bookmarkStart w:id="413" w:name="_Toc138064452"/>
      <w:bookmarkEnd w:id="411"/>
      <w:r w:rsidRPr="00DD7CCF">
        <w:t>Distinguishing correction from deletion and addition</w:t>
      </w:r>
      <w:bookmarkEnd w:id="412"/>
      <w:bookmarkEnd w:id="41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3174C0D1" w:rsidR="00C02B8C" w:rsidRPr="00DD7CCF" w:rsidRDefault="004D2E67" w:rsidP="00E2714A">
      <w:pPr>
        <w:pStyle w:val="Lista2"/>
      </w:pPr>
      <w:r w:rsidRPr="00DD7CCF">
        <w:t xml:space="preserve">the nature of intervention must always be considered on the level of </w:t>
      </w:r>
      <w:r w:rsidR="004014BF">
        <w:t>transliterated characters</w:t>
      </w:r>
      <w:r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950F403"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4014BF">
        <w:rPr>
          <w:b/>
          <w:bCs/>
        </w:rPr>
        <w:t xml:space="preserve"> </w:t>
      </w:r>
      <w:r w:rsidRPr="005D2B22">
        <w:rPr>
          <w:b/>
          <w:bCs/>
        </w:rPr>
        <w:t>cha</w:t>
      </w:r>
      <w:r w:rsidR="004014BF">
        <w:rPr>
          <w:b/>
          <w:bCs/>
        </w:rPr>
        <w:tab/>
      </w:r>
      <w:r w:rsidRPr="005D2B22">
        <w:rPr>
          <w:b/>
          <w:bCs/>
        </w:rPr>
        <w:t>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3BD0F34"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017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pPr>
      <w:bookmarkStart w:id="414" w:name="_xk5v4l7lzr6g" w:colFirst="0" w:colLast="0"/>
      <w:bookmarkStart w:id="415" w:name="_Ref43988445"/>
      <w:bookmarkStart w:id="416" w:name="_Toc138064453"/>
      <w:bookmarkEnd w:id="414"/>
      <w:r w:rsidRPr="00DD7CCF">
        <w:t>Good practice in correction</w:t>
      </w:r>
      <w:bookmarkEnd w:id="415"/>
      <w:bookmarkEnd w:id="41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16F72D6F"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017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AB6525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017E2">
        <w:t>6.3.3</w:t>
      </w:r>
      <w:r w:rsidR="0082156E" w:rsidRPr="00DD7CCF">
        <w:fldChar w:fldCharType="end"/>
      </w:r>
      <w:r w:rsidRPr="00DD7CCF">
        <w:t>)</w:t>
      </w:r>
    </w:p>
    <w:p w14:paraId="6DD9832B" w14:textId="77777777" w:rsidR="00C02B8C" w:rsidRPr="00DD7CCF" w:rsidRDefault="004D2E67" w:rsidP="00D4342A">
      <w:pPr>
        <w:pStyle w:val="Cmsor2"/>
      </w:pPr>
      <w:bookmarkStart w:id="417" w:name="_s3fp2wg6e0tr" w:colFirst="0" w:colLast="0"/>
      <w:bookmarkStart w:id="418" w:name="_Ref43979756"/>
      <w:bookmarkStart w:id="419" w:name="_Toc138064454"/>
      <w:bookmarkEnd w:id="417"/>
      <w:r w:rsidRPr="00DD7CCF">
        <w:t>Encoding Normalisation</w:t>
      </w:r>
      <w:bookmarkEnd w:id="418"/>
      <w:bookmarkEnd w:id="419"/>
    </w:p>
    <w:p w14:paraId="4C8A02C1" w14:textId="77777777" w:rsidR="00C02B8C" w:rsidRPr="00DD7CCF" w:rsidRDefault="004D2E67" w:rsidP="00D4342A">
      <w:pPr>
        <w:pStyle w:val="Cmsor3"/>
      </w:pPr>
      <w:bookmarkStart w:id="420" w:name="_4q8co2w6em7s" w:colFirst="0" w:colLast="0"/>
      <w:bookmarkStart w:id="421" w:name="_Ref43981422"/>
      <w:bookmarkStart w:id="422" w:name="_Toc138064455"/>
      <w:bookmarkEnd w:id="420"/>
      <w:r w:rsidRPr="00DD7CCF">
        <w:t>Flagging non-standard usage</w:t>
      </w:r>
      <w:bookmarkEnd w:id="421"/>
      <w:bookmarkEnd w:id="42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pPr>
      <w:bookmarkStart w:id="423" w:name="_gfq2483l08s8" w:colFirst="0" w:colLast="0"/>
      <w:bookmarkStart w:id="424" w:name="_Ref43979886"/>
      <w:bookmarkStart w:id="425" w:name="_Toc138064456"/>
      <w:bookmarkEnd w:id="423"/>
      <w:r w:rsidRPr="00DD7CCF">
        <w:t>Normalising non-standard usage</w:t>
      </w:r>
      <w:bookmarkEnd w:id="424"/>
      <w:bookmarkEnd w:id="42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pPr>
      <w:bookmarkStart w:id="426" w:name="_17phg3rwszds" w:colFirst="0" w:colLast="0"/>
      <w:bookmarkStart w:id="427" w:name="_Ref43988493"/>
      <w:bookmarkStart w:id="428" w:name="_Toc138064457"/>
      <w:bookmarkEnd w:id="426"/>
      <w:r w:rsidRPr="00DD7CCF">
        <w:t>Nesting normalisation and correction</w:t>
      </w:r>
      <w:bookmarkEnd w:id="427"/>
      <w:bookmarkEnd w:id="42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EC3C67" w:rsidRDefault="004D2E67" w:rsidP="00547335">
      <w:pPr>
        <w:pStyle w:val="Lista2"/>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EC3C67" w:rsidRDefault="00547335" w:rsidP="00547335">
      <w:pPr>
        <w:pStyle w:val="Lista2"/>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2CB56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pPr>
      <w:bookmarkStart w:id="429" w:name="_ed4evxx65471" w:colFirst="0" w:colLast="0"/>
      <w:bookmarkStart w:id="430" w:name="_Ref43988385"/>
      <w:bookmarkStart w:id="431" w:name="_Toc138064458"/>
      <w:bookmarkEnd w:id="429"/>
      <w:r w:rsidRPr="00DD7CCF">
        <w:t>Good practice in normalisation</w:t>
      </w:r>
      <w:bookmarkEnd w:id="430"/>
      <w:bookmarkEnd w:id="43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1FE997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017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pPr>
      <w:bookmarkStart w:id="432" w:name="_ucm4r081jfln" w:colFirst="0" w:colLast="0"/>
      <w:bookmarkStart w:id="433" w:name="_Toc138064459"/>
      <w:bookmarkEnd w:id="432"/>
      <w:r w:rsidRPr="00DD7CCF">
        <w:t>How non-standard is non-standard?</w:t>
      </w:r>
      <w:bookmarkEnd w:id="43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14CD03E"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017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pPr>
      <w:bookmarkStart w:id="434" w:name="_65k0k8n31en0" w:colFirst="0" w:colLast="0"/>
      <w:bookmarkStart w:id="435" w:name="_Ref43987541"/>
      <w:bookmarkStart w:id="436" w:name="_Toc138064460"/>
      <w:bookmarkEnd w:id="434"/>
      <w:r w:rsidRPr="00DD7CCF">
        <w:t>Supplying punctuation</w:t>
      </w:r>
      <w:bookmarkEnd w:id="435"/>
      <w:bookmarkEnd w:id="436"/>
    </w:p>
    <w:p w14:paraId="1A004FDE" w14:textId="66FB3E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editorial punctuation marks must never be added silently to a text</w:t>
      </w:r>
    </w:p>
    <w:p w14:paraId="1904C6A0" w14:textId="6B76A491"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3E9B1B"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933A6BD"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EC3C67"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EC3C67">
        <w:rPr>
          <w:rStyle w:val="Code"/>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EC3C67">
        <w:rPr>
          <w:rStyle w:val="Code"/>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8CB9B2F" w:rsidR="004B08F9" w:rsidRPr="00DD7CCF" w:rsidRDefault="004B08F9" w:rsidP="009F585E">
            <w:pPr>
              <w:pStyle w:val="Kpalrs"/>
            </w:pPr>
            <w:r w:rsidRPr="00DD7CCF">
              <w:lastRenderedPageBreak/>
              <w:t xml:space="preserve">Example </w:t>
            </w:r>
            <w:fldSimple w:instr=" STYLEREF 3 \s ">
              <w:r w:rsidR="008017E2">
                <w:rPr>
                  <w:noProof/>
                </w:rPr>
                <w:t>6.3.6</w:t>
              </w:r>
            </w:fldSimple>
            <w:r w:rsidRPr="00DD7CCF">
              <w:t>.</w:t>
            </w:r>
            <w:fldSimple w:instr=" SEQ Example \* ALPHABETIC \s 3 ">
              <w:r w:rsidR="008017E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A184ED5" w:rsidR="004B08F9" w:rsidRPr="00DD7CCF" w:rsidRDefault="004B08F9" w:rsidP="009F585E">
            <w:pPr>
              <w:pStyle w:val="Kpalrs"/>
            </w:pPr>
            <w:r w:rsidRPr="00DD7CCF">
              <w:t xml:space="preserve">Example </w:t>
            </w:r>
            <w:fldSimple w:instr=" STYLEREF 3 \s ">
              <w:r w:rsidR="008017E2">
                <w:rPr>
                  <w:noProof/>
                </w:rPr>
                <w:t>6.3.6</w:t>
              </w:r>
            </w:fldSimple>
            <w:r w:rsidRPr="00DD7CCF">
              <w:t>.</w:t>
            </w:r>
            <w:fldSimple w:instr=" SEQ Example \* ALPHABETIC \s 3 ">
              <w:r w:rsidR="008017E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pPr>
      <w:bookmarkStart w:id="437" w:name="_1tyn3helxkp0" w:colFirst="0" w:colLast="0"/>
      <w:bookmarkStart w:id="438" w:name="_Ref43991983"/>
      <w:bookmarkStart w:id="439" w:name="_Toc138064461"/>
      <w:bookmarkEnd w:id="437"/>
      <w:r w:rsidRPr="00DD7CCF">
        <w:t>Automated normali</w:t>
      </w:r>
      <w:r w:rsidRPr="008608D1">
        <w:t>sation</w:t>
      </w:r>
      <w:bookmarkEnd w:id="438"/>
      <w:bookmarkEnd w:id="43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pPr>
      <w:bookmarkStart w:id="440" w:name="_Ref63674857"/>
      <w:bookmarkStart w:id="441" w:name="_Toc138064462"/>
      <w:bookmarkStart w:id="442" w:name="_Ref43978756"/>
      <w:r>
        <w:t>Scribal Omission without Editorial Restoration</w:t>
      </w:r>
      <w:bookmarkEnd w:id="440"/>
      <w:bookmarkEnd w:id="44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696D7563"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8017E2">
        <w:t>4.4.2</w:t>
      </w:r>
      <w:r>
        <w:fldChar w:fldCharType="end"/>
      </w:r>
      <w:r>
        <w:t>, and scribal omissions restored by the modern editor are dealt with under §</w:t>
      </w:r>
      <w:r>
        <w:fldChar w:fldCharType="begin"/>
      </w:r>
      <w:r>
        <w:instrText xml:space="preserve"> REF _Ref43988316 \r \h </w:instrText>
      </w:r>
      <w:r>
        <w:fldChar w:fldCharType="separate"/>
      </w:r>
      <w:r w:rsidR="008017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6E14E4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8017E2">
        <w:t>5.4.3</w:t>
      </w:r>
      <w:r>
        <w:fldChar w:fldCharType="end"/>
      </w:r>
    </w:p>
    <w:p w14:paraId="705CAF84" w14:textId="5790D9B0"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8017E2">
        <w:t>5.4.4</w:t>
      </w:r>
      <w:r>
        <w:fldChar w:fldCharType="end"/>
      </w:r>
    </w:p>
    <w:p w14:paraId="5FA19843" w14:textId="77777777" w:rsidR="00C02B8C" w:rsidRPr="00DD7CCF" w:rsidRDefault="004D2E67" w:rsidP="00D4342A">
      <w:pPr>
        <w:pStyle w:val="Cmsor1"/>
      </w:pPr>
      <w:bookmarkStart w:id="443" w:name="_Toc138064463"/>
      <w:r w:rsidRPr="00DD7CCF">
        <w:lastRenderedPageBreak/>
        <w:t>Encoding Additional Information in the Edition</w:t>
      </w:r>
      <w:bookmarkEnd w:id="442"/>
      <w:bookmarkEnd w:id="443"/>
    </w:p>
    <w:p w14:paraId="555B319B" w14:textId="77777777" w:rsidR="00C02B8C" w:rsidRPr="00DD7CCF" w:rsidRDefault="004D2E67" w:rsidP="00D4342A">
      <w:pPr>
        <w:pStyle w:val="Cmsor2"/>
      </w:pPr>
      <w:bookmarkStart w:id="444" w:name="_hrv588cx6rm9" w:colFirst="0" w:colLast="0"/>
      <w:bookmarkStart w:id="445" w:name="_Ref43980607"/>
      <w:bookmarkStart w:id="446" w:name="_Toc138064464"/>
      <w:bookmarkEnd w:id="444"/>
      <w:r w:rsidRPr="00DD7CCF">
        <w:t>Numeral Values</w:t>
      </w:r>
      <w:bookmarkEnd w:id="445"/>
      <w:bookmarkEnd w:id="446"/>
    </w:p>
    <w:p w14:paraId="268AFD66" w14:textId="77777777" w:rsidR="00C02B8C" w:rsidRPr="00DD7CCF" w:rsidRDefault="004D2E67" w:rsidP="00D4342A">
      <w:pPr>
        <w:pStyle w:val="Cmsor3"/>
      </w:pPr>
      <w:bookmarkStart w:id="447" w:name="_u6q2l31rs9n0" w:colFirst="0" w:colLast="0"/>
      <w:bookmarkStart w:id="448" w:name="_Toc138064465"/>
      <w:bookmarkEnd w:id="447"/>
      <w:r w:rsidRPr="00DD7CCF">
        <w:t>Generic numeral markup</w:t>
      </w:r>
      <w:bookmarkEnd w:id="44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A06AC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017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2410A329"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017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88666F4" w:rsidR="00E83110" w:rsidRPr="00DD7CCF" w:rsidRDefault="00E83110" w:rsidP="009F585E">
            <w:pPr>
              <w:pStyle w:val="Kpalrs"/>
            </w:pPr>
            <w:r w:rsidRPr="00DD7CCF">
              <w:t xml:space="preserve">Example </w:t>
            </w:r>
            <w:fldSimple w:instr=" STYLEREF 3 \s ">
              <w:r w:rsidR="008017E2">
                <w:rPr>
                  <w:noProof/>
                </w:rPr>
                <w:t>7.1.1</w:t>
              </w:r>
            </w:fldSimple>
            <w:r w:rsidRPr="00DD7CCF">
              <w:t>.</w:t>
            </w:r>
            <w:fldSimple w:instr=" SEQ Example \* ALPHABETIC \s 3 ">
              <w:r w:rsidR="008017E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pPr>
      <w:bookmarkStart w:id="450" w:name="_du4pk4npc5nc" w:colFirst="0" w:colLast="0"/>
      <w:bookmarkStart w:id="451" w:name="_Toc138064466"/>
      <w:bookmarkEnd w:id="450"/>
      <w:r w:rsidRPr="00DD7CCF">
        <w:t>Difficulties in reading numbers</w:t>
      </w:r>
      <w:bookmarkEnd w:id="451"/>
    </w:p>
    <w:p w14:paraId="73970C90" w14:textId="4F310E19"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017E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pPr>
      <w:bookmarkStart w:id="452" w:name="_h6ric5yl5k83" w:colFirst="0" w:colLast="0"/>
      <w:bookmarkStart w:id="453" w:name="_Toc138064467"/>
      <w:bookmarkEnd w:id="452"/>
      <w:r w:rsidRPr="00DD7CCF">
        <w:t>Editorial intervention and numerals</w:t>
      </w:r>
      <w:bookmarkEnd w:id="45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EC3C67"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pPr>
      <w:bookmarkStart w:id="454" w:name="_givjq86nqgzx" w:colFirst="0" w:colLast="0"/>
      <w:bookmarkStart w:id="455" w:name="_Ref72139759"/>
      <w:bookmarkStart w:id="456" w:name="_Toc138064468"/>
      <w:bookmarkEnd w:id="454"/>
      <w:r w:rsidRPr="00DD7CCF">
        <w:lastRenderedPageBreak/>
        <w:t>Numbers expressed in words</w:t>
      </w:r>
      <w:bookmarkEnd w:id="455"/>
      <w:bookmarkEnd w:id="45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pPr>
      <w:bookmarkStart w:id="458" w:name="_Ref138063920"/>
      <w:bookmarkStart w:id="459" w:name="_Toc138064469"/>
      <w:r w:rsidRPr="00DD7CCF">
        <w:t>Tagging Language in the Edition</w:t>
      </w:r>
      <w:bookmarkEnd w:id="457"/>
      <w:bookmarkEnd w:id="458"/>
      <w:bookmarkEnd w:id="459"/>
    </w:p>
    <w:p w14:paraId="18C630F9" w14:textId="77777777" w:rsidR="00C02B8C" w:rsidRPr="00DD7CCF" w:rsidRDefault="004D2E67" w:rsidP="00E2714A">
      <w:pPr>
        <w:pStyle w:val="Lista"/>
      </w:pPr>
      <w:r w:rsidRPr="00DD7CCF">
        <w:t>this section concerns encoding language within the edition</w:t>
      </w:r>
    </w:p>
    <w:p w14:paraId="06516CBE" w14:textId="3ED4F7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017E2">
        <w:t>10.3</w:t>
      </w:r>
      <w:r w:rsidR="0082156E" w:rsidRPr="00DD7CCF">
        <w:fldChar w:fldCharType="end"/>
      </w:r>
      <w:r w:rsidRPr="00DD7CCF">
        <w:t xml:space="preserve"> for wider applications of language encoding</w:t>
      </w:r>
    </w:p>
    <w:p w14:paraId="7CC575E8" w14:textId="74108BE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8572CA1"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017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pPr>
      <w:bookmarkStart w:id="460" w:name="_klgqi6fi4k5w" w:colFirst="0" w:colLast="0"/>
      <w:bookmarkStart w:id="461" w:name="_Ref43986547"/>
      <w:bookmarkStart w:id="462" w:name="_Toc138064470"/>
      <w:bookmarkEnd w:id="460"/>
      <w:r w:rsidRPr="00DD7CCF">
        <w:t>Inscriptions consisting of sections in different languages</w:t>
      </w:r>
      <w:bookmarkEnd w:id="461"/>
      <w:bookmarkEnd w:id="46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F417552"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pPr>
      <w:bookmarkStart w:id="463" w:name="_oeygdv1jszl8" w:colFirst="0" w:colLast="0"/>
      <w:bookmarkStart w:id="464" w:name="_Toc138064471"/>
      <w:bookmarkEnd w:id="463"/>
      <w:r w:rsidRPr="00DD7CCF">
        <w:t>Inscriptions containing foreign words or phrases</w:t>
      </w:r>
      <w:bookmarkEnd w:id="46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pPr>
      <w:bookmarkStart w:id="465" w:name="_jbf4mvmrfbn2" w:colFirst="0" w:colLast="0"/>
      <w:bookmarkStart w:id="466" w:name="_Ref43989327"/>
      <w:bookmarkStart w:id="467" w:name="_Toc138064472"/>
      <w:bookmarkEnd w:id="465"/>
      <w:r w:rsidRPr="00DD7CCF">
        <w:t>Abbreviations</w:t>
      </w:r>
      <w:bookmarkEnd w:id="466"/>
      <w:bookmarkEnd w:id="467"/>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pPr>
      <w:bookmarkStart w:id="468" w:name="_Ref122445893"/>
      <w:bookmarkStart w:id="469" w:name="_Toc138064473"/>
      <w:r>
        <w:t>Expanding (resolving) abbreviations</w:t>
      </w:r>
      <w:bookmarkEnd w:id="468"/>
      <w:bookmarkEnd w:id="46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EC3C67">
        <w:rPr>
          <w:rStyle w:val="Code"/>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74B20384"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8017E2">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pPr>
      <w:bookmarkStart w:id="470" w:name="_y8d6jllfz1" w:colFirst="0" w:colLast="0"/>
      <w:bookmarkStart w:id="471" w:name="_Ref43978612"/>
      <w:bookmarkStart w:id="472" w:name="_Toc138064474"/>
      <w:bookmarkEnd w:id="470"/>
      <w:r w:rsidRPr="00DD7CCF">
        <w:t>Optional Encoding of Semantic Features</w:t>
      </w:r>
      <w:bookmarkEnd w:id="471"/>
      <w:bookmarkEnd w:id="47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pPr>
      <w:bookmarkStart w:id="473" w:name="_if22uogatvm3" w:colFirst="0" w:colLast="0"/>
      <w:bookmarkStart w:id="474" w:name="_Toc138064475"/>
      <w:bookmarkEnd w:id="473"/>
      <w:r w:rsidRPr="00DD7CCF">
        <w:t>Personal names</w:t>
      </w:r>
      <w:bookmarkEnd w:id="47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190C1CDF"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6DE0BDB" w:rsidR="00FE4C29" w:rsidRPr="00DD7CCF" w:rsidRDefault="00FE4C29" w:rsidP="009F585E">
            <w:pPr>
              <w:pStyle w:val="Kpalrs"/>
            </w:pPr>
            <w:r w:rsidRPr="00DD7CCF">
              <w:t xml:space="preserve">Example </w:t>
            </w:r>
            <w:fldSimple w:instr=" STYLEREF 3 \s ">
              <w:r w:rsidR="008017E2">
                <w:rPr>
                  <w:noProof/>
                </w:rPr>
                <w:t>7.4.1</w:t>
              </w:r>
            </w:fldSimple>
            <w:r w:rsidRPr="00DD7CCF">
              <w:t>.</w:t>
            </w:r>
            <w:fldSimple w:instr=" SEQ Example \* ALPHABETIC \s 3 ">
              <w:r w:rsidR="008017E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pPr>
      <w:bookmarkStart w:id="475" w:name="_3pq8h4icqxh2" w:colFirst="0" w:colLast="0"/>
      <w:bookmarkStart w:id="476" w:name="_Toc138064476"/>
      <w:bookmarkEnd w:id="475"/>
      <w:r w:rsidRPr="00DD7CCF">
        <w:t>Adding ranks and roles to names</w:t>
      </w:r>
      <w:bookmarkEnd w:id="47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F4CB6D5" w:rsidR="00C011E1" w:rsidRPr="00DD7CCF" w:rsidRDefault="00C011E1" w:rsidP="009F585E">
            <w:pPr>
              <w:pStyle w:val="Kpalrs"/>
            </w:pPr>
            <w:bookmarkStart w:id="477" w:name="_kzswls62u25y" w:colFirst="0" w:colLast="0"/>
            <w:bookmarkEnd w:id="477"/>
            <w:r w:rsidRPr="00DD7CCF">
              <w:t xml:space="preserve">Example </w:t>
            </w:r>
            <w:fldSimple w:instr=" STYLEREF 3 \s ">
              <w:r w:rsidR="008017E2">
                <w:rPr>
                  <w:noProof/>
                </w:rPr>
                <w:t>7.4.2</w:t>
              </w:r>
            </w:fldSimple>
            <w:r w:rsidRPr="00DD7CCF">
              <w:t>.</w:t>
            </w:r>
            <w:fldSimple w:instr=" SEQ Example \* ALPHABETIC \s 3 ">
              <w:r w:rsidR="008017E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pPr>
      <w:bookmarkStart w:id="478" w:name="_l50o1bs9vq7k" w:colFirst="0" w:colLast="0"/>
      <w:bookmarkStart w:id="479" w:name="_Toc138064477"/>
      <w:bookmarkEnd w:id="478"/>
      <w:r w:rsidRPr="00DD7CCF">
        <w:t>Place names</w:t>
      </w:r>
      <w:bookmarkEnd w:id="47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4D923CDC" w:rsidR="00C02B8C" w:rsidRPr="00DD7CCF" w:rsidRDefault="00B26C65" w:rsidP="00E2714A">
      <w:pPr>
        <w:pStyle w:val="Lista3"/>
      </w:pPr>
      <w:r w:rsidRPr="00B26C65">
        <w:rPr>
          <w:rStyle w:val="Codevalue"/>
        </w:rPr>
        <w:lastRenderedPageBreak/>
        <w:t>"</w:t>
      </w:r>
      <w:r w:rsidR="00603C76">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293C60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45E0642" w:rsidR="00C011E1" w:rsidRPr="00DD7CCF" w:rsidRDefault="00C011E1" w:rsidP="009F585E">
            <w:pPr>
              <w:pStyle w:val="Kpalrs"/>
            </w:pPr>
            <w:r w:rsidRPr="00DD7CCF">
              <w:t xml:space="preserve">Example </w:t>
            </w:r>
            <w:fldSimple w:instr=" STYLEREF 3 \s ">
              <w:r w:rsidR="008017E2">
                <w:rPr>
                  <w:noProof/>
                </w:rPr>
                <w:t>7.4.3</w:t>
              </w:r>
            </w:fldSimple>
            <w:r w:rsidRPr="00DD7CCF">
              <w:t>.</w:t>
            </w:r>
            <w:fldSimple w:instr=" SEQ Example \* ALPHABETIC \s 3 ">
              <w:r w:rsidR="008017E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pPr>
      <w:bookmarkStart w:id="480" w:name="_s4eo5ge9e49x" w:colFirst="0" w:colLast="0"/>
      <w:bookmarkStart w:id="481" w:name="_Toc138064478"/>
      <w:bookmarkEnd w:id="480"/>
      <w:r w:rsidRPr="00DD7CCF">
        <w:t>Measurements</w:t>
      </w:r>
      <w:bookmarkEnd w:id="48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1454A90"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017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739B85" w:rsidR="00C011E1" w:rsidRPr="00DD7CCF" w:rsidRDefault="00C011E1" w:rsidP="009F585E">
            <w:pPr>
              <w:pStyle w:val="Kpalrs"/>
            </w:pPr>
            <w:r w:rsidRPr="00DD7CCF">
              <w:t xml:space="preserve">Example </w:t>
            </w:r>
            <w:fldSimple w:instr=" STYLEREF 3 \s ">
              <w:r w:rsidR="008017E2">
                <w:rPr>
                  <w:noProof/>
                </w:rPr>
                <w:t>7.4.4</w:t>
              </w:r>
            </w:fldSimple>
            <w:r w:rsidRPr="00DD7CCF">
              <w:t>.</w:t>
            </w:r>
            <w:fldSimple w:instr=" SEQ Example \* ALPHABETIC \s 3 ">
              <w:r w:rsidR="008017E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pPr>
      <w:bookmarkStart w:id="482" w:name="_j6ih485s14j7" w:colFirst="0" w:colLast="0"/>
      <w:bookmarkStart w:id="483" w:name="_Toc138064479"/>
      <w:bookmarkEnd w:id="482"/>
      <w:r w:rsidRPr="00DD7CCF">
        <w:t>Tagged semantic features interacting with text or markup</w:t>
      </w:r>
      <w:bookmarkEnd w:id="48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110305BC"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10A5555" w:rsidR="00C011E1" w:rsidRPr="00DD7CCF" w:rsidRDefault="00C011E1" w:rsidP="009F585E">
            <w:pPr>
              <w:pStyle w:val="Kpalrs"/>
            </w:pPr>
            <w:r w:rsidRPr="00DD7CCF">
              <w:t xml:space="preserve">Example </w:t>
            </w:r>
            <w:fldSimple w:instr=" STYLEREF 3 \s ">
              <w:r w:rsidR="008017E2">
                <w:rPr>
                  <w:noProof/>
                </w:rPr>
                <w:t>7.4.5</w:t>
              </w:r>
            </w:fldSimple>
            <w:r w:rsidRPr="00DD7CCF">
              <w:t>.</w:t>
            </w:r>
            <w:fldSimple w:instr=" SEQ Example \* ALPHABETIC \s 3 ">
              <w:r w:rsidR="008017E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pPr>
      <w:bookmarkStart w:id="484" w:name="_2s6au4dtqyfr" w:colFirst="0" w:colLast="0"/>
      <w:bookmarkStart w:id="485" w:name="_Ref43990481"/>
      <w:bookmarkStart w:id="486" w:name="_Toc138064480"/>
      <w:bookmarkEnd w:id="484"/>
      <w:r w:rsidRPr="00DD7CCF">
        <w:t>Visual Features</w:t>
      </w:r>
      <w:bookmarkEnd w:id="485"/>
      <w:bookmarkEnd w:id="486"/>
    </w:p>
    <w:p w14:paraId="7705E048" w14:textId="77777777" w:rsidR="00926092" w:rsidRPr="00DD7CCF" w:rsidRDefault="00926092" w:rsidP="00926092">
      <w:pPr>
        <w:pStyle w:val="Cmsor3"/>
      </w:pPr>
      <w:bookmarkStart w:id="487" w:name="_lj3p4hxrzblk" w:colFirst="0" w:colLast="0"/>
      <w:bookmarkStart w:id="488" w:name="_Ref43989139"/>
      <w:bookmarkStart w:id="489" w:name="_Toc138064481"/>
      <w:bookmarkStart w:id="490" w:name="_Ref43989046"/>
      <w:bookmarkEnd w:id="487"/>
      <w:r w:rsidRPr="00DD7CCF">
        <w:t>Scribal Hands</w:t>
      </w:r>
      <w:bookmarkEnd w:id="488"/>
      <w:bookmarkEnd w:id="48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1BC0B1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017E2">
        <w:t>7.5.5</w:t>
      </w:r>
      <w:r w:rsidRPr="00DD7CCF">
        <w:fldChar w:fldCharType="end"/>
      </w:r>
      <w:r>
        <w:t xml:space="preserve"> and §</w:t>
      </w:r>
      <w:r>
        <w:fldChar w:fldCharType="begin"/>
      </w:r>
      <w:r>
        <w:instrText xml:space="preserve"> REF _Ref43987586 \r \h </w:instrText>
      </w:r>
      <w:r>
        <w:fldChar w:fldCharType="separate"/>
      </w:r>
      <w:r w:rsidR="008017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017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pPr>
      <w:bookmarkStart w:id="491" w:name="_Ref134025629"/>
      <w:bookmarkStart w:id="492" w:name="_Toc138064482"/>
      <w:r w:rsidRPr="00DD7CCF">
        <w:t>The scope of visual features encoded in attributes</w:t>
      </w:r>
      <w:bookmarkEnd w:id="490"/>
      <w:bookmarkEnd w:id="491"/>
      <w:bookmarkEnd w:id="492"/>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1FE5E8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0733230" w14:textId="5A4D5F01"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pPr>
      <w:bookmarkStart w:id="493" w:name="_c0467s7j2myi" w:colFirst="0" w:colLast="0"/>
      <w:bookmarkStart w:id="494" w:name="_Ref43987598"/>
      <w:bookmarkStart w:id="495" w:name="_Toc138064483"/>
      <w:bookmarkEnd w:id="493"/>
      <w:r w:rsidRPr="00DD7CCF">
        <w:t>Alignment</w:t>
      </w:r>
      <w:bookmarkEnd w:id="494"/>
      <w:bookmarkEnd w:id="495"/>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80B816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383859D0" w14:textId="5A7FFA4A"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64DA657D" w14:textId="109F03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0A9D29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8017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138FEA8" w:rsidR="00C011E1" w:rsidRPr="00DD7CCF" w:rsidRDefault="00C011E1" w:rsidP="009F585E">
            <w:pPr>
              <w:pStyle w:val="Kpalrs"/>
            </w:pPr>
            <w:r w:rsidRPr="00DD7CCF">
              <w:t xml:space="preserve">Example </w:t>
            </w:r>
            <w:fldSimple w:instr=" STYLEREF 3 \s ">
              <w:r w:rsidR="008017E2">
                <w:rPr>
                  <w:noProof/>
                </w:rPr>
                <w:t>7.5.3</w:t>
              </w:r>
            </w:fldSimple>
            <w:r w:rsidRPr="00DD7CCF">
              <w:t>.</w:t>
            </w:r>
            <w:fldSimple w:instr=" SEQ Example \* ALPHABETIC \s 3 ">
              <w:r w:rsidR="008017E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pPr>
      <w:bookmarkStart w:id="496" w:name="_gjt7ggwzx2z5" w:colFirst="0" w:colLast="0"/>
      <w:bookmarkStart w:id="497" w:name="_Ref43984782"/>
      <w:bookmarkStart w:id="498" w:name="_Toc138064484"/>
      <w:bookmarkEnd w:id="496"/>
      <w:r w:rsidRPr="00DD7CCF">
        <w:t>Directionality and orientation</w:t>
      </w:r>
      <w:bookmarkEnd w:id="497"/>
      <w:bookmarkEnd w:id="498"/>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9BA46A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013C2D57" w14:textId="0AD23A3D"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7CA405E5" w14:textId="28AC51BA"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pPr>
      <w:bookmarkStart w:id="499" w:name="_vj2ep179y4tp" w:colFirst="0" w:colLast="0"/>
      <w:bookmarkStart w:id="500" w:name="_Ref43985361"/>
      <w:bookmarkStart w:id="501" w:name="_Toc138064485"/>
      <w:bookmarkEnd w:id="499"/>
      <w:r w:rsidRPr="00DD7CCF">
        <w:t>Script</w:t>
      </w:r>
      <w:bookmarkEnd w:id="500"/>
      <w:bookmarkEnd w:id="501"/>
    </w:p>
    <w:p w14:paraId="19B22CCF" w14:textId="177C9E1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8017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2BA6DDC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8017E2">
        <w:t>7.5.1</w:t>
      </w:r>
      <w:r>
        <w:fldChar w:fldCharType="end"/>
      </w:r>
    </w:p>
    <w:p w14:paraId="6F5F63F3" w14:textId="39ABAE3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8017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EC3C67">
        <w:rPr>
          <w:rStyle w:val="Code"/>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EC3C67">
        <w:rPr>
          <w:rStyle w:val="Code"/>
        </w:rPr>
        <w:t>=</w:t>
      </w:r>
      <w:r w:rsidRPr="00B63A76">
        <w:rPr>
          <w:rStyle w:val="Codevalue"/>
        </w:rPr>
        <w:t>"edition"</w:t>
      </w:r>
      <w:r w:rsidRPr="00B63A76">
        <w:rPr>
          <w:rStyle w:val="Code"/>
        </w:rPr>
        <w:t xml:space="preserve"> </w:t>
      </w:r>
      <w:r w:rsidRPr="00B63A76">
        <w:rPr>
          <w:rStyle w:val="Codeattribute"/>
        </w:rPr>
        <w:t>xml:lang</w:t>
      </w:r>
      <w:r w:rsidRPr="00EC3C67">
        <w:rPr>
          <w:rStyle w:val="Code"/>
        </w:rPr>
        <w:t>=</w:t>
      </w:r>
      <w:r w:rsidRPr="00B63A76">
        <w:rPr>
          <w:rStyle w:val="Codevalue"/>
        </w:rPr>
        <w:t>"san-Latn"</w:t>
      </w:r>
      <w:r w:rsidRPr="00B63A76">
        <w:rPr>
          <w:rStyle w:val="Code"/>
        </w:rPr>
        <w:t xml:space="preserve"> </w:t>
      </w:r>
      <w:r>
        <w:rPr>
          <w:rStyle w:val="Codeattribute"/>
        </w:rPr>
        <w:t>rendition</w:t>
      </w:r>
      <w:r w:rsidRPr="00EC3C67">
        <w:rPr>
          <w:rStyle w:val="Code"/>
        </w:rPr>
        <w:t>=</w:t>
      </w:r>
      <w:r w:rsidRPr="00B63A76">
        <w:rPr>
          <w:rStyle w:val="Codevalue"/>
        </w:rPr>
        <w:t>"class:83223 maturity:83211"</w:t>
      </w:r>
      <w:r w:rsidRPr="00B63A76">
        <w:rPr>
          <w:rStyle w:val="Code"/>
        </w:rPr>
        <w:t>&gt;</w:t>
      </w:r>
      <w:r>
        <w:t xml:space="preserve"> for an inscription in late northern Brāhmī</w:t>
      </w:r>
    </w:p>
    <w:p w14:paraId="46860E1B" w14:textId="61E1FD4D"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8017E2">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EC3C67">
        <w:rPr>
          <w:rStyle w:val="Code"/>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0A7370E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8017E2">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pPr>
      <w:bookmarkStart w:id="502" w:name="_alr4dlls2gjb" w:colFirst="0" w:colLast="0"/>
      <w:bookmarkStart w:id="503" w:name="_Ref43987586"/>
      <w:bookmarkStart w:id="504" w:name="_Toc138064486"/>
      <w:bookmarkEnd w:id="502"/>
      <w:r w:rsidRPr="00DD7CCF">
        <w:t>Lettering</w:t>
      </w:r>
      <w:bookmarkEnd w:id="503"/>
      <w:bookmarkEnd w:id="50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B5DFAE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xml:space="preserve"> above</w:t>
      </w:r>
    </w:p>
    <w:p w14:paraId="182F8E43" w14:textId="5DE05C7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pPr>
      <w:bookmarkStart w:id="505" w:name="_msv3i980wz4v" w:colFirst="0" w:colLast="0"/>
      <w:bookmarkStart w:id="506" w:name="_Ref122447347"/>
      <w:bookmarkStart w:id="507" w:name="_Toc138064487"/>
      <w:bookmarkStart w:id="508" w:name="_Ref43978966"/>
      <w:bookmarkEnd w:id="505"/>
      <w:r>
        <w:t>Highlighting text for internal review</w:t>
      </w:r>
      <w:bookmarkEnd w:id="506"/>
      <w:bookmarkEnd w:id="50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EC3C67">
        <w:rPr>
          <w:rStyle w:val="Code"/>
        </w:rPr>
        <w:t>=</w:t>
      </w:r>
      <w:r w:rsidRPr="00D7565D">
        <w:rPr>
          <w:rStyle w:val="Codevalue"/>
        </w:rPr>
        <w:t>"low"</w:t>
      </w:r>
      <w:r w:rsidRPr="00D7565D">
        <w:rPr>
          <w:rStyle w:val="Code"/>
        </w:rPr>
        <w:t xml:space="preserve">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pPr>
      <w:bookmarkStart w:id="509" w:name="_Toc138064488"/>
      <w:r w:rsidRPr="00DD7CCF">
        <w:lastRenderedPageBreak/>
        <w:t>General Guidance for Tidy XML Code</w:t>
      </w:r>
      <w:bookmarkEnd w:id="508"/>
      <w:bookmarkEnd w:id="509"/>
    </w:p>
    <w:p w14:paraId="0EF89728" w14:textId="77777777" w:rsidR="00C02B8C" w:rsidRPr="00DD7CCF" w:rsidRDefault="004D2E67" w:rsidP="00D4342A">
      <w:pPr>
        <w:pStyle w:val="Cmsor2"/>
      </w:pPr>
      <w:bookmarkStart w:id="510" w:name="_udlxmxv788yo" w:colFirst="0" w:colLast="0"/>
      <w:bookmarkStart w:id="511" w:name="_Ref43985198"/>
      <w:bookmarkStart w:id="512" w:name="_Toc138064489"/>
      <w:bookmarkEnd w:id="510"/>
      <w:r w:rsidRPr="00DD7CCF">
        <w:t>Spaces and New Lines in the Code</w:t>
      </w:r>
      <w:bookmarkEnd w:id="511"/>
      <w:bookmarkEnd w:id="512"/>
    </w:p>
    <w:p w14:paraId="71CB8656" w14:textId="77777777" w:rsidR="00C02B8C" w:rsidRPr="00DD7CCF" w:rsidRDefault="004D2E67" w:rsidP="00D4342A">
      <w:pPr>
        <w:pStyle w:val="Cmsor3"/>
      </w:pPr>
      <w:bookmarkStart w:id="513" w:name="_i3nexhtm21xy" w:colFirst="0" w:colLast="0"/>
      <w:bookmarkStart w:id="514" w:name="_Ref43989206"/>
      <w:bookmarkStart w:id="515" w:name="_Toc138064490"/>
      <w:bookmarkEnd w:id="513"/>
      <w:r w:rsidRPr="00DD7CCF">
        <w:t>White space</w:t>
      </w:r>
      <w:bookmarkEnd w:id="514"/>
      <w:bookmarkEnd w:id="51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pPr>
      <w:bookmarkStart w:id="516" w:name="_8hshbbqbehg5" w:colFirst="0" w:colLast="0"/>
      <w:bookmarkStart w:id="517" w:name="_Ref43984944"/>
      <w:bookmarkStart w:id="518" w:name="_Toc138064491"/>
      <w:bookmarkEnd w:id="516"/>
      <w:r w:rsidRPr="00DD7CCF">
        <w:t>Editorial spaces and markup</w:t>
      </w:r>
      <w:bookmarkEnd w:id="517"/>
      <w:bookmarkEnd w:id="518"/>
    </w:p>
    <w:p w14:paraId="5C031BB8" w14:textId="6CB6D45D"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017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EC3C67">
        <w:rPr>
          <w:rStyle w:val="Codeattribute"/>
        </w:rPr>
        <w:t>:</w:t>
      </w:r>
      <w:r w:rsidRPr="00EC3C67">
        <w:rPr>
          <w:rStyle w:val="Codeattribute"/>
        </w:rPr>
        <w:t>space</w:t>
      </w:r>
      <w:r w:rsidRPr="00EC3C67">
        <w:rPr>
          <w:rStyle w:val="Code"/>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5947903" w:rsidR="00C02B8C" w:rsidRDefault="00132DCD" w:rsidP="00E2714A">
      <w:pPr>
        <w:pStyle w:val="Lista3"/>
      </w:pPr>
      <w:r w:rsidRPr="00132DCD">
        <w:t>between symbols (§</w:t>
      </w:r>
      <w:r>
        <w:fldChar w:fldCharType="begin"/>
      </w:r>
      <w:r>
        <w:instrText xml:space="preserve"> REF _Ref43978591 \r \h </w:instrText>
      </w:r>
      <w:r>
        <w:fldChar w:fldCharType="separate"/>
      </w:r>
      <w:r w:rsidR="008017E2">
        <w:t>4.2</w:t>
      </w:r>
      <w:r>
        <w:fldChar w:fldCharType="end"/>
      </w:r>
      <w:r w:rsidRPr="00132DCD">
        <w:t>) of any kind and following text</w:t>
      </w:r>
    </w:p>
    <w:p w14:paraId="4489D6F0" w14:textId="207C9F08"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8017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pPr>
      <w:bookmarkStart w:id="519" w:name="_xg74xrj1ejbr" w:colFirst="0" w:colLast="0"/>
      <w:bookmarkStart w:id="520" w:name="_Toc138064492"/>
      <w:bookmarkEnd w:id="519"/>
      <w:r w:rsidRPr="00DD7CCF">
        <w:t>Editorial hyphens and markup</w:t>
      </w:r>
      <w:bookmarkEnd w:id="52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6A9E23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017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pPr>
      <w:bookmarkStart w:id="521" w:name="_7ept2hrl5gak" w:colFirst="0" w:colLast="0"/>
      <w:bookmarkStart w:id="522" w:name="_Ref43978660"/>
      <w:bookmarkStart w:id="523" w:name="_Toc138064493"/>
      <w:bookmarkEnd w:id="521"/>
      <w:r w:rsidRPr="00DD7CCF">
        <w:lastRenderedPageBreak/>
        <w:t>Top to Bottom Hierarchy</w:t>
      </w:r>
      <w:bookmarkEnd w:id="522"/>
      <w:bookmarkEnd w:id="52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pPr>
      <w:bookmarkStart w:id="524" w:name="_oo0c5sndse6h" w:colFirst="0" w:colLast="0"/>
      <w:bookmarkStart w:id="525" w:name="_Ref43979443"/>
      <w:bookmarkStart w:id="526" w:name="_Toc138064494"/>
      <w:bookmarkEnd w:id="524"/>
      <w:r w:rsidRPr="00644A27">
        <w:t>Tier 1, b</w:t>
      </w:r>
      <w:r w:rsidR="004D2E67" w:rsidRPr="00DD7CCF">
        <w:t>lock-level elements representing XML structure and extrinsic structure</w:t>
      </w:r>
      <w:bookmarkEnd w:id="525"/>
      <w:bookmarkEnd w:id="52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617831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pPr>
      <w:bookmarkStart w:id="527" w:name="_avslxtgod3of" w:colFirst="0" w:colLast="0"/>
      <w:bookmarkStart w:id="528" w:name="_Toc138064495"/>
      <w:bookmarkEnd w:id="527"/>
      <w:r w:rsidRPr="00644A27">
        <w:t>Tier 2, b</w:t>
      </w:r>
      <w:r w:rsidR="004D2E67" w:rsidRPr="00DD7CCF">
        <w:t>lock-level elements representing intrinsic structure</w:t>
      </w:r>
      <w:bookmarkEnd w:id="52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06D4A7A2"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BBF4B3E" w14:textId="2BC2E699" w:rsidR="00C02B8C" w:rsidRPr="00DD7CCF" w:rsidRDefault="00644A27" w:rsidP="00D4342A">
      <w:pPr>
        <w:pStyle w:val="Cmsor3"/>
      </w:pPr>
      <w:bookmarkStart w:id="529" w:name="_b4084bcsknv2" w:colFirst="0" w:colLast="0"/>
      <w:bookmarkStart w:id="530" w:name="_Ref43979552"/>
      <w:bookmarkStart w:id="531" w:name="_Toc138064496"/>
      <w:bookmarkEnd w:id="529"/>
      <w:r w:rsidRPr="00644A27">
        <w:t>Tier 3, e</w:t>
      </w:r>
      <w:r w:rsidR="004D2E67" w:rsidRPr="00DD7CCF">
        <w:t>mpty elements representing extrinsic structure</w:t>
      </w:r>
      <w:bookmarkEnd w:id="530"/>
      <w:bookmarkEnd w:id="531"/>
    </w:p>
    <w:p w14:paraId="64B6605D" w14:textId="556DD40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BD0A9C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which have no associated text</w:t>
      </w:r>
    </w:p>
    <w:p w14:paraId="09184C4F" w14:textId="0D79EB93"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43431DE" w14:textId="3187BA18" w:rsidR="00C02B8C" w:rsidRPr="00DD7CCF" w:rsidRDefault="00644A27" w:rsidP="00D4342A">
      <w:pPr>
        <w:pStyle w:val="Cmsor3"/>
      </w:pPr>
      <w:bookmarkStart w:id="532" w:name="_6kukm0ycu92" w:colFirst="0" w:colLast="0"/>
      <w:bookmarkStart w:id="533" w:name="_Ref43979566"/>
      <w:bookmarkStart w:id="534" w:name="_Toc138064497"/>
      <w:bookmarkEnd w:id="532"/>
      <w:r w:rsidRPr="00644A27">
        <w:t>Tier 4, e</w:t>
      </w:r>
      <w:r w:rsidR="004D2E67" w:rsidRPr="00DD7CCF">
        <w:t>mpty elements representing local features</w:t>
      </w:r>
      <w:bookmarkEnd w:id="533"/>
      <w:bookmarkEnd w:id="534"/>
    </w:p>
    <w:p w14:paraId="6169C9D8" w14:textId="65C08F2B"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017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0BA9BD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7C59FB6" w:rsidR="00DA6CDB" w:rsidRPr="00DD7CCF" w:rsidRDefault="00DA6CDB" w:rsidP="009F585E">
            <w:pPr>
              <w:pStyle w:val="Kpalrs"/>
            </w:pPr>
            <w:r w:rsidRPr="00DD7CCF">
              <w:lastRenderedPageBreak/>
              <w:t xml:space="preserve">Example </w:t>
            </w:r>
            <w:fldSimple w:instr=" STYLEREF 3 \s ">
              <w:r w:rsidR="008017E2">
                <w:rPr>
                  <w:noProof/>
                </w:rPr>
                <w:t>8.2.4</w:t>
              </w:r>
            </w:fldSimple>
            <w:r w:rsidRPr="00DD7CCF">
              <w:t>.</w:t>
            </w:r>
            <w:fldSimple w:instr=" SEQ Example \* ALPHABETIC \s 3 ">
              <w:r w:rsidR="008017E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pPr>
      <w:bookmarkStart w:id="535" w:name="_jr9td4xsvig6" w:colFirst="0" w:colLast="0"/>
      <w:bookmarkStart w:id="536" w:name="_Ref43987901"/>
      <w:bookmarkStart w:id="537" w:name="_Toc138064498"/>
      <w:bookmarkEnd w:id="535"/>
      <w:r w:rsidRPr="00644A27">
        <w:t>Tier 5, p</w:t>
      </w:r>
      <w:r w:rsidR="004D2E67" w:rsidRPr="00DD7CCF">
        <w:t>hrase-level elements</w:t>
      </w:r>
      <w:bookmarkEnd w:id="536"/>
      <w:bookmarkEnd w:id="53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174D8F1B"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w:t>
      </w:r>
    </w:p>
    <w:p w14:paraId="753E0D49" w14:textId="068CA39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017E2">
        <w:t>7.3</w:t>
      </w:r>
      <w:r w:rsidR="0082156E" w:rsidRPr="00DD7CCF">
        <w:fldChar w:fldCharType="end"/>
      </w:r>
      <w:r w:rsidRPr="00DD7CCF">
        <w:t xml:space="preserve">) and language </w:t>
      </w:r>
      <w:r w:rsidRPr="00E24F87">
        <w:rPr>
          <w:noProof/>
        </w:rPr>
        <w:t>(</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w:t>
      </w:r>
    </w:p>
    <w:p w14:paraId="6890A4C6" w14:textId="01EE6B42"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39997B" w:rsidR="00DA6CDB" w:rsidRPr="00DD7CCF" w:rsidRDefault="00DA6CDB" w:rsidP="009F585E">
            <w:pPr>
              <w:pStyle w:val="Kpalrs"/>
            </w:pPr>
            <w:r w:rsidRPr="00DD7CCF">
              <w:t xml:space="preserve">Example </w:t>
            </w:r>
            <w:fldSimple w:instr=" STYLEREF 3 \s ">
              <w:r w:rsidR="008017E2">
                <w:rPr>
                  <w:noProof/>
                </w:rPr>
                <w:t>8.2.5</w:t>
              </w:r>
            </w:fldSimple>
            <w:r w:rsidRPr="00DD7CCF">
              <w:t>.</w:t>
            </w:r>
            <w:fldSimple w:instr=" SEQ Example \* ALPHABETIC \s 3 ">
              <w:r w:rsidR="008017E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1883C2A" w:rsidR="00DA6CDB" w:rsidRPr="00DD7CCF" w:rsidRDefault="00DA6CDB" w:rsidP="009F585E">
            <w:pPr>
              <w:pStyle w:val="Kpalrs"/>
            </w:pPr>
            <w:bookmarkStart w:id="538" w:name="_Ref44072089"/>
            <w:r w:rsidRPr="00DD7CCF">
              <w:t xml:space="preserve">Example </w:t>
            </w:r>
            <w:fldSimple w:instr=" STYLEREF 3 \s ">
              <w:r w:rsidR="008017E2">
                <w:rPr>
                  <w:noProof/>
                </w:rPr>
                <w:t>8.2.5</w:t>
              </w:r>
            </w:fldSimple>
            <w:r w:rsidRPr="00DD7CCF">
              <w:t>.</w:t>
            </w:r>
            <w:fldSimple w:instr=" SEQ Example \* ALPHABETIC \s 3 ">
              <w:r w:rsidR="008017E2">
                <w:rPr>
                  <w:noProof/>
                </w:rPr>
                <w:t>B</w:t>
              </w:r>
            </w:fldSimple>
            <w:bookmarkEnd w:id="53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CC136B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B</w:t>
      </w:r>
      <w:r w:rsidRPr="00DD7CCF">
        <w:fldChar w:fldCharType="end"/>
      </w:r>
      <w:r w:rsidRPr="00DD7CCF">
        <w:t xml:space="preserve"> above</w:t>
      </w:r>
    </w:p>
    <w:p w14:paraId="75EF4EE9" w14:textId="11C8DEB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84B39E8" w:rsidR="009F585E" w:rsidRPr="00DD7CCF" w:rsidRDefault="009F585E" w:rsidP="009F585E">
            <w:pPr>
              <w:pStyle w:val="Kpalrs"/>
            </w:pPr>
            <w:bookmarkStart w:id="539" w:name="_Ref44072159"/>
            <w:r w:rsidRPr="00DD7CCF">
              <w:t xml:space="preserve">Example </w:t>
            </w:r>
            <w:fldSimple w:instr=" STYLEREF 3 \s ">
              <w:r w:rsidR="008017E2">
                <w:rPr>
                  <w:noProof/>
                </w:rPr>
                <w:t>8.2.5</w:t>
              </w:r>
            </w:fldSimple>
            <w:r w:rsidRPr="00DD7CCF">
              <w:t>.</w:t>
            </w:r>
            <w:fldSimple w:instr=" SEQ Example \* ALPHABETIC \s 3 ">
              <w:r w:rsidR="008017E2">
                <w:rPr>
                  <w:noProof/>
                </w:rPr>
                <w:t>C</w:t>
              </w:r>
            </w:fldSimple>
            <w:bookmarkEnd w:id="53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pPr>
      <w:bookmarkStart w:id="540" w:name="_k7hidbku03us" w:colFirst="0" w:colLast="0"/>
      <w:bookmarkStart w:id="541" w:name="_Ref43990429"/>
      <w:bookmarkStart w:id="542" w:name="_Toc138064499"/>
      <w:bookmarkEnd w:id="540"/>
      <w:r w:rsidRPr="00DD7CCF">
        <w:lastRenderedPageBreak/>
        <w:t>Additional Content Divisions</w:t>
      </w:r>
      <w:bookmarkEnd w:id="541"/>
      <w:bookmarkEnd w:id="542"/>
    </w:p>
    <w:p w14:paraId="0BB4B14A" w14:textId="77777777" w:rsidR="00C02B8C" w:rsidRPr="00DD7CCF" w:rsidRDefault="004D2E67" w:rsidP="00D4342A">
      <w:pPr>
        <w:pStyle w:val="Cmsor2"/>
      </w:pPr>
      <w:bookmarkStart w:id="543" w:name="_c4m58vl65n98" w:colFirst="0" w:colLast="0"/>
      <w:bookmarkStart w:id="544" w:name="_Ref43978773"/>
      <w:bookmarkStart w:id="545" w:name="_Toc138064500"/>
      <w:bookmarkEnd w:id="543"/>
      <w:r w:rsidRPr="00DD7CCF">
        <w:t>The Critical Apparatus</w:t>
      </w:r>
      <w:bookmarkEnd w:id="544"/>
      <w:bookmarkEnd w:id="545"/>
    </w:p>
    <w:p w14:paraId="2E02273F" w14:textId="77777777" w:rsidR="00C02B8C" w:rsidRPr="00DD7CCF" w:rsidRDefault="004D2E67" w:rsidP="00D4342A">
      <w:pPr>
        <w:pStyle w:val="Cmsor3"/>
      </w:pPr>
      <w:bookmarkStart w:id="546" w:name="_wvqmcsurv552" w:colFirst="0" w:colLast="0"/>
      <w:bookmarkStart w:id="547" w:name="_Ref43989643"/>
      <w:bookmarkStart w:id="548" w:name="_Toc138064501"/>
      <w:bookmarkEnd w:id="546"/>
      <w:r w:rsidRPr="00DD7CCF">
        <w:t>Overview</w:t>
      </w:r>
      <w:bookmarkEnd w:id="547"/>
      <w:bookmarkEnd w:id="54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4F1F788"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017E2">
        <w:t>9.1.2</w:t>
      </w:r>
      <w:r w:rsidR="0082156E" w:rsidRPr="00DD7CCF">
        <w:fldChar w:fldCharType="end"/>
      </w:r>
      <w:r w:rsidRPr="00DD7CCF">
        <w:t xml:space="preserve"> below</w:t>
      </w:r>
    </w:p>
    <w:p w14:paraId="231719B4" w14:textId="06DE36EB"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below</w:t>
      </w:r>
    </w:p>
    <w:p w14:paraId="4841C5C3" w14:textId="56F2241F"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 xml:space="preserve"> below</w:t>
      </w:r>
    </w:p>
    <w:p w14:paraId="1E4CAC99" w14:textId="6E65593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xml:space="preserve"> below</w:t>
      </w:r>
    </w:p>
    <w:p w14:paraId="7E862C7D" w14:textId="68BE52E3"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B946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017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1CA2C2B" w:rsidR="0044294E" w:rsidRPr="00DD7CCF" w:rsidRDefault="0044294E" w:rsidP="00837BA5">
            <w:pPr>
              <w:pStyle w:val="Kpalrs"/>
            </w:pPr>
            <w:r w:rsidRPr="00DD7CCF">
              <w:lastRenderedPageBreak/>
              <w:t xml:space="preserve">Example </w:t>
            </w:r>
            <w:fldSimple w:instr=" STYLEREF 3 \s ">
              <w:r w:rsidR="008017E2">
                <w:rPr>
                  <w:noProof/>
                </w:rPr>
                <w:t>9.1.1</w:t>
              </w:r>
            </w:fldSimple>
            <w:r w:rsidRPr="00DD7CCF">
              <w:t>.</w:t>
            </w:r>
            <w:fldSimple w:instr=" SEQ Example \* ALPHABETIC \s 3 ">
              <w:r w:rsidR="008017E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pPr>
      <w:bookmarkStart w:id="549" w:name="_ylrtvcd6yrbu" w:colFirst="0" w:colLast="0"/>
      <w:bookmarkStart w:id="550" w:name="_Ref43978538"/>
      <w:bookmarkStart w:id="551" w:name="_Toc138064502"/>
      <w:bookmarkEnd w:id="549"/>
      <w:r w:rsidRPr="00DD7CCF">
        <w:t>Indicating location</w:t>
      </w:r>
      <w:bookmarkEnd w:id="550"/>
      <w:bookmarkEnd w:id="55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887790F"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F978989"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9B9C62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pPr>
      <w:bookmarkStart w:id="552" w:name="_h4ndd3ziflyd" w:colFirst="0" w:colLast="0"/>
      <w:bookmarkStart w:id="553" w:name="_Ref61250887"/>
      <w:bookmarkStart w:id="554" w:name="_Toc138064503"/>
      <w:bookmarkEnd w:id="552"/>
      <w:r>
        <w:t>Lemmas</w:t>
      </w:r>
      <w:bookmarkEnd w:id="553"/>
      <w:bookmarkEnd w:id="55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D6121F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017E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017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20A0B9B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52A27E2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to show that </w:t>
      </w:r>
      <w:r w:rsidRPr="005D2B22">
        <w:rPr>
          <w:b/>
          <w:bCs/>
        </w:rPr>
        <w:t>a previous edition supports the reading adopted in your edition</w:t>
      </w:r>
    </w:p>
    <w:p w14:paraId="1D90B8FE" w14:textId="6B21B4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D2C482B"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54B7F36" w14:textId="77777777" w:rsidR="00C02B8C" w:rsidRPr="00DD7CCF" w:rsidRDefault="004D2E67" w:rsidP="00D4342A">
      <w:pPr>
        <w:pStyle w:val="Cmsor3"/>
      </w:pPr>
      <w:bookmarkStart w:id="555" w:name="_b7x6ivkmyvqo" w:colFirst="0" w:colLast="0"/>
      <w:bookmarkStart w:id="556" w:name="_Ref43989425"/>
      <w:bookmarkStart w:id="557" w:name="_Toc138064504"/>
      <w:bookmarkEnd w:id="555"/>
      <w:r w:rsidRPr="00DD7CCF">
        <w:t>Alternative readings, restorations and emendations</w:t>
      </w:r>
      <w:bookmarkEnd w:id="556"/>
      <w:bookmarkEnd w:id="55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22345AC"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CD5E62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087C02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for details</w:t>
      </w:r>
    </w:p>
    <w:p w14:paraId="313E819C" w14:textId="55EDE5E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51E223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017E2">
        <w:t>9.1.1</w:t>
      </w:r>
      <w:r w:rsidR="0082156E" w:rsidRPr="00DD7CCF">
        <w:fldChar w:fldCharType="end"/>
      </w:r>
      <w:r w:rsidRPr="00DD7CCF">
        <w:t>)</w:t>
      </w:r>
    </w:p>
    <w:p w14:paraId="70A7B770" w14:textId="4C0FAD74"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D35484F" w14:textId="77777777" w:rsidR="00C02B8C" w:rsidRPr="00DD7CCF" w:rsidRDefault="004D2E67" w:rsidP="00D4342A">
      <w:pPr>
        <w:pStyle w:val="Cmsor3"/>
      </w:pPr>
      <w:bookmarkStart w:id="558" w:name="_wlnr5yx14afg" w:colFirst="0" w:colLast="0"/>
      <w:bookmarkStart w:id="559" w:name="_Ref43989583"/>
      <w:bookmarkStart w:id="560" w:name="_Toc138064505"/>
      <w:bookmarkEnd w:id="558"/>
      <w:r w:rsidRPr="00DD7CCF">
        <w:t>Identical lemmas, identical readings</w:t>
      </w:r>
      <w:bookmarkEnd w:id="559"/>
      <w:bookmarkEnd w:id="56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29294D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8017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35116B8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017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pPr>
      <w:bookmarkStart w:id="561" w:name="_qb0qotwuz8be" w:colFirst="0" w:colLast="0"/>
      <w:bookmarkStart w:id="562" w:name="_Ref43989517"/>
      <w:bookmarkStart w:id="563" w:name="_Toc138064506"/>
      <w:bookmarkEnd w:id="561"/>
      <w:r w:rsidRPr="00DD7CCF">
        <w:t>XML tags in lemmas and readings</w:t>
      </w:r>
      <w:bookmarkEnd w:id="562"/>
      <w:bookmarkEnd w:id="56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53C457A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8017E2">
        <w:t>3.3.5</w:t>
      </w:r>
      <w:r>
        <w:fldChar w:fldCharType="end"/>
      </w:r>
      <w:r>
        <w:t>) is present after a page break that intervenes in your lemma, then delete it (along with its contents) from the contents of the lemma pasted from your edition</w:t>
      </w:r>
    </w:p>
    <w:p w14:paraId="463F00DC" w14:textId="537BD0E5"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8017E2">
        <w:t>9.1.2</w:t>
      </w:r>
      <w:r w:rsidR="00C76203">
        <w:fldChar w:fldCharType="end"/>
      </w:r>
    </w:p>
    <w:p w14:paraId="6A76DC1A" w14:textId="53C82349"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8017E2">
        <w:t>4</w:t>
      </w:r>
      <w:r>
        <w:fldChar w:fldCharType="end"/>
      </w:r>
      <w:r>
        <w:t xml:space="preserve"> to §</w:t>
      </w:r>
      <w:r>
        <w:fldChar w:fldCharType="begin"/>
      </w:r>
      <w:r>
        <w:instrText xml:space="preserve"> REF _Ref43978565 \r \h </w:instrText>
      </w:r>
      <w:r>
        <w:fldChar w:fldCharType="separate"/>
      </w:r>
      <w:r w:rsidR="008017E2">
        <w:t>5.5</w:t>
      </w:r>
      <w:r>
        <w:fldChar w:fldCharType="end"/>
      </w:r>
      <w:r>
        <w:t>, except §</w:t>
      </w:r>
      <w:r>
        <w:fldChar w:fldCharType="begin"/>
      </w:r>
      <w:r>
        <w:instrText xml:space="preserve"> REF _Ref43989139 \r \h </w:instrText>
      </w:r>
      <w:r>
        <w:fldChar w:fldCharType="separate"/>
      </w:r>
      <w:r w:rsidR="008017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3BBA98A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017E2">
        <w:t>6.4</w:t>
      </w:r>
      <w:r>
        <w:fldChar w:fldCharType="end"/>
      </w:r>
      <w:r>
        <w:t xml:space="preserve"> and §</w:t>
      </w:r>
      <w:r>
        <w:fldChar w:fldCharType="begin"/>
      </w:r>
      <w:r>
        <w:instrText xml:space="preserve"> REF _Ref43989139 \r \h </w:instrText>
      </w:r>
      <w:r>
        <w:fldChar w:fldCharType="separate"/>
      </w:r>
      <w:r w:rsidR="008017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pPr>
      <w:bookmarkStart w:id="564" w:name="_1khg88862vrq" w:colFirst="0" w:colLast="0"/>
      <w:bookmarkStart w:id="565" w:name="_Ref43988104"/>
      <w:bookmarkStart w:id="566" w:name="_Toc138064507"/>
      <w:bookmarkEnd w:id="564"/>
      <w:r w:rsidRPr="00DD7CCF">
        <w:t>Freeform apparatus notes</w:t>
      </w:r>
      <w:bookmarkEnd w:id="565"/>
      <w:bookmarkEnd w:id="56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854BBA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pPr>
      <w:bookmarkStart w:id="567" w:name="_1vsssow7ypzu" w:colFirst="0" w:colLast="0"/>
      <w:bookmarkStart w:id="568" w:name="_pn0gltowrfhw" w:colFirst="0" w:colLast="0"/>
      <w:bookmarkStart w:id="569" w:name="_Ref43989464"/>
      <w:bookmarkStart w:id="570" w:name="_Toc138064508"/>
      <w:bookmarkEnd w:id="567"/>
      <w:bookmarkEnd w:id="568"/>
      <w:r w:rsidRPr="00DD7CCF">
        <w:t>Textpart divisions in the apparatus</w:t>
      </w:r>
      <w:bookmarkEnd w:id="569"/>
      <w:bookmarkEnd w:id="570"/>
    </w:p>
    <w:p w14:paraId="3DF0438B" w14:textId="7ACBCD1B"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7A77BA"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7181C65"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pPr>
      <w:bookmarkStart w:id="571" w:name="_95bkq7g4grjl" w:colFirst="0" w:colLast="0"/>
      <w:bookmarkStart w:id="572" w:name="_Ref43978780"/>
      <w:bookmarkStart w:id="573" w:name="_Toc138064509"/>
      <w:bookmarkEnd w:id="571"/>
      <w:r w:rsidRPr="00DD7CCF">
        <w:t>The Translation</w:t>
      </w:r>
      <w:bookmarkEnd w:id="572"/>
      <w:bookmarkEnd w:id="573"/>
    </w:p>
    <w:p w14:paraId="7AEAB51F" w14:textId="77777777" w:rsidR="00C02B8C" w:rsidRPr="00DD7CCF" w:rsidRDefault="004D2E67" w:rsidP="00D4342A">
      <w:pPr>
        <w:pStyle w:val="Cmsor3"/>
      </w:pPr>
      <w:bookmarkStart w:id="574" w:name="_pvxrutfvtymm" w:colFirst="0" w:colLast="0"/>
      <w:bookmarkStart w:id="575" w:name="_Ref43990036"/>
      <w:bookmarkStart w:id="576" w:name="_Toc138064510"/>
      <w:bookmarkEnd w:id="574"/>
      <w:r w:rsidRPr="00DD7CCF">
        <w:t>Overview</w:t>
      </w:r>
      <w:bookmarkEnd w:id="575"/>
      <w:bookmarkEnd w:id="57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15173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8017E2">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F7097F8"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017E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83D36B"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47D3F31"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017E2">
        <w:t>10.3.2</w:t>
      </w:r>
      <w:r>
        <w:fldChar w:fldCharType="end"/>
      </w:r>
      <w:r w:rsidRPr="00371F9A">
        <w:t>)</w:t>
      </w:r>
    </w:p>
    <w:p w14:paraId="6C285C4E" w14:textId="5A5995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8017E2">
        <w:t>9.2.4</w:t>
      </w:r>
      <w:r w:rsidR="00582A9C">
        <w:fldChar w:fldCharType="end"/>
      </w:r>
    </w:p>
    <w:p w14:paraId="636A1F15" w14:textId="38343F8D"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EC3C67">
        <w:rPr>
          <w:rStyle w:val="Code"/>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EC3C67">
        <w:rPr>
          <w:rStyle w:val="Code"/>
        </w:rPr>
        <w:t>=</w:t>
      </w:r>
      <w:r w:rsidRPr="00582A9C">
        <w:rPr>
          <w:rStyle w:val="Codevalue"/>
        </w:rPr>
        <w:t>"translation"</w:t>
      </w:r>
      <w:r w:rsidRPr="00582A9C">
        <w:rPr>
          <w:rStyle w:val="Code"/>
        </w:rPr>
        <w:t>&gt;</w:t>
      </w:r>
      <w:r>
        <w:t>, before any textpart divisions, if such are present</w:t>
      </w:r>
    </w:p>
    <w:p w14:paraId="52DFF8BE" w14:textId="370C53A8"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8017E2">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AD3E152"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8017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pPr>
      <w:bookmarkStart w:id="577" w:name="_l9hrq46lm8f5" w:colFirst="0" w:colLast="0"/>
      <w:bookmarkStart w:id="578" w:name="_Ref43989787"/>
      <w:bookmarkStart w:id="579" w:name="_Toc138064511"/>
      <w:bookmarkEnd w:id="577"/>
      <w:r>
        <w:t>Headings</w:t>
      </w:r>
      <w:r w:rsidR="004D2E67" w:rsidRPr="00DD7CCF">
        <w:t xml:space="preserve"> </w:t>
      </w:r>
      <w:r>
        <w:t>in</w:t>
      </w:r>
      <w:r w:rsidR="004D2E67" w:rsidRPr="00DD7CCF">
        <w:t xml:space="preserve"> translation</w:t>
      </w:r>
      <w:bookmarkEnd w:id="578"/>
      <w:r>
        <w:t>s</w:t>
      </w:r>
      <w:bookmarkEnd w:id="579"/>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pPr>
      <w:bookmarkStart w:id="580" w:name="_jki9tbn1nzqo" w:colFirst="0" w:colLast="0"/>
      <w:bookmarkStart w:id="581" w:name="_Ref53128241"/>
      <w:bookmarkStart w:id="582" w:name="_Toc138064512"/>
      <w:bookmarkEnd w:id="580"/>
      <w:r w:rsidRPr="00DD7CCF">
        <w:lastRenderedPageBreak/>
        <w:t>Attaching multiple translations</w:t>
      </w:r>
      <w:bookmarkEnd w:id="581"/>
      <w:bookmarkEnd w:id="582"/>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EB726B5"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8017E2">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12A3FDB" w:rsidR="0044294E" w:rsidRPr="00DD7CCF" w:rsidRDefault="0044294E" w:rsidP="00025303">
            <w:pPr>
              <w:pStyle w:val="Kpalrs"/>
            </w:pPr>
            <w:r w:rsidRPr="00DD7CCF">
              <w:t xml:space="preserve">Example </w:t>
            </w:r>
            <w:fldSimple w:instr=" STYLEREF 3 \s ">
              <w:r w:rsidR="008017E2">
                <w:rPr>
                  <w:noProof/>
                </w:rPr>
                <w:t>9.2.3</w:t>
              </w:r>
            </w:fldSimple>
            <w:r w:rsidRPr="00DD7CCF">
              <w:t>.</w:t>
            </w:r>
            <w:fldSimple w:instr=" SEQ Example \* ALPHABETIC \s 3 ">
              <w:r w:rsidR="008017E2">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pPr>
      <w:bookmarkStart w:id="583" w:name="_ikyv2ushnpo2" w:colFirst="0" w:colLast="0"/>
      <w:bookmarkStart w:id="584" w:name="_Ref43990725"/>
      <w:bookmarkStart w:id="585" w:name="_Toc138064513"/>
      <w:bookmarkEnd w:id="583"/>
      <w:r w:rsidRPr="00DD7CCF">
        <w:t>Reproducing a published translation</w:t>
      </w:r>
      <w:bookmarkEnd w:id="584"/>
      <w:bookmarkEnd w:id="585"/>
    </w:p>
    <w:p w14:paraId="1C6FD05D" w14:textId="667744C9"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w:t>
      </w:r>
    </w:p>
    <w:p w14:paraId="089946BF" w14:textId="1C1E0FCC"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017E2">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5D80D03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017E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78045C1"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therefore any notes that are not reproduced verbatim from the published translation must be attributed explicitly as follows:</w:t>
      </w:r>
    </w:p>
    <w:p w14:paraId="0FAF2FE8" w14:textId="311D3F8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on each such note to encode your authorship</w:t>
      </w:r>
    </w:p>
    <w:p w14:paraId="4ECD9027" w14:textId="48ED5E80"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to assign credit to a project member or to a publication, as applicable</w:t>
      </w:r>
    </w:p>
    <w:p w14:paraId="3F1FFCD6" w14:textId="59F96E0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7515F05E"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25D04836"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p>
    <w:p w14:paraId="5C822DA8" w14:textId="77777777" w:rsidR="00C02B8C" w:rsidRPr="00DD7CCF" w:rsidRDefault="004D2E67" w:rsidP="00D4342A">
      <w:pPr>
        <w:pStyle w:val="Cmsor3"/>
      </w:pPr>
      <w:bookmarkStart w:id="586" w:name="_8oa8esure61" w:colFirst="0" w:colLast="0"/>
      <w:bookmarkStart w:id="587" w:name="_Ref63675776"/>
      <w:bookmarkStart w:id="588" w:name="_Toc138064514"/>
      <w:bookmarkEnd w:id="586"/>
      <w:r w:rsidRPr="00DD7CCF">
        <w:t>Structural markup in translation</w:t>
      </w:r>
      <w:bookmarkEnd w:id="587"/>
      <w:bookmarkEnd w:id="58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7C3B69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7BF950A"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26A54C8B"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shall not be replicated in the translation</w:t>
      </w:r>
    </w:p>
    <w:p w14:paraId="158BCB0A" w14:textId="0A621EAD"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2F8F131D"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8017E2">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pPr>
      <w:bookmarkStart w:id="589" w:name="_tofxidp3cso" w:colFirst="0" w:colLast="0"/>
      <w:bookmarkStart w:id="590" w:name="_Ref43990179"/>
      <w:bookmarkStart w:id="591" w:name="_Toc138064515"/>
      <w:bookmarkEnd w:id="589"/>
      <w:r w:rsidRPr="00DD7CCF">
        <w:t>Indicating correspondence to the original</w:t>
      </w:r>
      <w:bookmarkEnd w:id="590"/>
      <w:bookmarkEnd w:id="5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C3C67">
        <w:rPr>
          <w:rStyle w:val="Code"/>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B1C425" w:rsidR="0044294E" w:rsidRPr="00DD7CCF" w:rsidRDefault="0044294E" w:rsidP="00025303">
            <w:pPr>
              <w:pStyle w:val="Kpalrs"/>
            </w:pPr>
            <w:r w:rsidRPr="00DD7CCF">
              <w:t xml:space="preserve">Example </w:t>
            </w:r>
            <w:fldSimple w:instr=" STYLEREF 3 \s ">
              <w:r w:rsidR="008017E2">
                <w:rPr>
                  <w:noProof/>
                </w:rPr>
                <w:t>9.2.6</w:t>
              </w:r>
            </w:fldSimple>
            <w:r w:rsidRPr="00DD7CCF">
              <w:t>.</w:t>
            </w:r>
            <w:fldSimple w:instr=" SEQ Example \* ALPHABETIC \s 3 ">
              <w:r w:rsidR="008017E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pPr>
      <w:bookmarkStart w:id="592" w:name="_1959vvmyvc8" w:colFirst="0" w:colLast="0"/>
      <w:bookmarkStart w:id="593" w:name="_Toc138064516"/>
      <w:bookmarkEnd w:id="592"/>
      <w:r w:rsidRPr="00DD7CCF">
        <w:t>Phrase-level markup in translations</w:t>
      </w:r>
      <w:bookmarkEnd w:id="59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950903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p>
    <w:p w14:paraId="383331B8" w14:textId="05ED3487"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CDC53EE" w:rsidR="0044294E" w:rsidRPr="00DD7CCF" w:rsidRDefault="0044294E" w:rsidP="00025303">
            <w:pPr>
              <w:pStyle w:val="Kpalrs"/>
            </w:pPr>
            <w:r w:rsidRPr="00DD7CCF">
              <w:t xml:space="preserve">Example </w:t>
            </w:r>
            <w:fldSimple w:instr=" STYLEREF 3 \s ">
              <w:r w:rsidR="008017E2">
                <w:rPr>
                  <w:noProof/>
                </w:rPr>
                <w:t>9.2.7</w:t>
              </w:r>
            </w:fldSimple>
            <w:r w:rsidRPr="00DD7CCF">
              <w:t>.</w:t>
            </w:r>
            <w:fldSimple w:instr=" SEQ Example \* ALPHABETIC \s 3 ">
              <w:r w:rsidR="008017E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pPr>
      <w:bookmarkStart w:id="594" w:name="_13vab39mftla" w:colFirst="0" w:colLast="0"/>
      <w:bookmarkStart w:id="595" w:name="_Toc138064517"/>
      <w:bookmarkEnd w:id="594"/>
      <w:r w:rsidRPr="00DD7CCF">
        <w:t>Foreign words</w:t>
      </w:r>
      <w:bookmarkEnd w:id="595"/>
    </w:p>
    <w:p w14:paraId="23A94882" w14:textId="1015A951"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5C29B746"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D401CC1"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74DCDCDF" w14:textId="5B0B816B"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p>
    <w:p w14:paraId="58124096" w14:textId="779FB8FA"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pPr>
      <w:bookmarkStart w:id="596" w:name="_ch9cnmcz0pvb" w:colFirst="0" w:colLast="0"/>
      <w:bookmarkStart w:id="597" w:name="_Ref43990269"/>
      <w:bookmarkStart w:id="598" w:name="_Toc138064518"/>
      <w:bookmarkEnd w:id="596"/>
      <w:r w:rsidRPr="00DD7CCF">
        <w:t>Additions to the translation</w:t>
      </w:r>
      <w:bookmarkEnd w:id="597"/>
      <w:bookmarkEnd w:id="598"/>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6558D12"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017E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21192B14"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017E2">
        <w:t>5.1</w:t>
      </w:r>
      <w:r w:rsidR="0082156E" w:rsidRPr="00DD7CCF">
        <w:fldChar w:fldCharType="end"/>
      </w:r>
      <w:r w:rsidRPr="00DD7CCF">
        <w:t>)</w:t>
      </w:r>
    </w:p>
    <w:p w14:paraId="17129BB5" w14:textId="6FD83D7F"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DB83FA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pPr>
      <w:bookmarkStart w:id="599" w:name="_lqyt4grwngxw" w:colFirst="0" w:colLast="0"/>
      <w:bookmarkStart w:id="600" w:name="_Ref43990290"/>
      <w:bookmarkStart w:id="601" w:name="_Toc138064519"/>
      <w:bookmarkEnd w:id="599"/>
      <w:r w:rsidRPr="00DD7CCF">
        <w:t>Indicating uncertainty</w:t>
      </w:r>
      <w:bookmarkEnd w:id="600"/>
      <w:bookmarkEnd w:id="601"/>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B92FB1"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pPr>
      <w:bookmarkStart w:id="602" w:name="_7koll7kvgjet" w:colFirst="0" w:colLast="0"/>
      <w:bookmarkStart w:id="603" w:name="_Ref43990147"/>
      <w:bookmarkStart w:id="604" w:name="_Toc138064520"/>
      <w:bookmarkEnd w:id="602"/>
      <w:r w:rsidRPr="00DD7CCF">
        <w:lastRenderedPageBreak/>
        <w:t>Indicating incorrect or unexpected text</w:t>
      </w:r>
      <w:bookmarkEnd w:id="603"/>
      <w:bookmarkEnd w:id="604"/>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pPr>
      <w:bookmarkStart w:id="605" w:name="_nmj09iowt53z" w:colFirst="0" w:colLast="0"/>
      <w:bookmarkStart w:id="606" w:name="_Ref43990112"/>
      <w:bookmarkStart w:id="607" w:name="_Toc138064521"/>
      <w:bookmarkEnd w:id="605"/>
      <w:r w:rsidRPr="00DD7CCF">
        <w:t>Gaps in the translation</w:t>
      </w:r>
      <w:bookmarkEnd w:id="606"/>
      <w:bookmarkEnd w:id="607"/>
    </w:p>
    <w:p w14:paraId="4A25E486" w14:textId="2FAD52C2"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1C3462"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C2C05B1"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017E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pPr>
      <w:bookmarkStart w:id="608" w:name="_Toc138064522"/>
      <w:r>
        <w:t>Blank space in the translation</w:t>
      </w:r>
      <w:bookmarkEnd w:id="608"/>
    </w:p>
    <w:p w14:paraId="0CB7C216" w14:textId="7CD221F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017E2">
        <w:t>4.3</w:t>
      </w:r>
      <w:r>
        <w:fldChar w:fldCharType="end"/>
      </w:r>
      <w:r>
        <w:t>) should not be preserved in the translation</w:t>
      </w:r>
    </w:p>
    <w:p w14:paraId="009D7CD8" w14:textId="0310B04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017E2">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pPr>
      <w:bookmarkStart w:id="609" w:name="_uuedk8qhkcii" w:colFirst="0" w:colLast="0"/>
      <w:bookmarkStart w:id="610" w:name="_Toc138064523"/>
      <w:bookmarkEnd w:id="609"/>
      <w:r w:rsidRPr="00DD7CCF">
        <w:t>Indicating bitextuality</w:t>
      </w:r>
      <w:bookmarkEnd w:id="610"/>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6BF78F0"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7E8CF24"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pPr>
      <w:bookmarkStart w:id="611" w:name="_r5nlq6s8z4nw" w:colFirst="0" w:colLast="0"/>
      <w:bookmarkStart w:id="612" w:name="_Ref43978788"/>
      <w:bookmarkStart w:id="613" w:name="_Toc138064524"/>
      <w:bookmarkEnd w:id="611"/>
      <w:r w:rsidRPr="00DD7CCF">
        <w:t>The Commentary</w:t>
      </w:r>
      <w:bookmarkEnd w:id="612"/>
      <w:bookmarkEnd w:id="613"/>
    </w:p>
    <w:p w14:paraId="4C265382" w14:textId="77777777" w:rsidR="00C02B8C" w:rsidRPr="00DD7CCF" w:rsidRDefault="004D2E67" w:rsidP="00D4342A">
      <w:pPr>
        <w:pStyle w:val="Cmsor3"/>
      </w:pPr>
      <w:bookmarkStart w:id="614" w:name="_5cjqjha8yozn" w:colFirst="0" w:colLast="0"/>
      <w:bookmarkStart w:id="615" w:name="_Toc138064525"/>
      <w:bookmarkEnd w:id="614"/>
      <w:r w:rsidRPr="00DD7CCF">
        <w:t>Overview</w:t>
      </w:r>
      <w:bookmarkEnd w:id="61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AB6CEA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3AA94E9"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017E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621522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p>
    <w:p w14:paraId="037BAB57" w14:textId="2962DA19"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3A68CA19" w14:textId="77777777" w:rsidR="00C02B8C" w:rsidRPr="00DD7CCF" w:rsidRDefault="004D2E67" w:rsidP="00D4342A">
      <w:pPr>
        <w:pStyle w:val="Cmsor3"/>
      </w:pPr>
      <w:bookmarkStart w:id="616" w:name="_lvf2agfolatw" w:colFirst="0" w:colLast="0"/>
      <w:bookmarkStart w:id="617" w:name="_Toc138064526"/>
      <w:bookmarkEnd w:id="616"/>
      <w:r w:rsidRPr="00DD7CCF">
        <w:lastRenderedPageBreak/>
        <w:t>Structure of the commentary and correspondence to the text</w:t>
      </w:r>
      <w:bookmarkEnd w:id="61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1E164C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18E31B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312D7EE"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017E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pPr>
      <w:bookmarkStart w:id="618" w:name="_l90e8jlwm99j" w:colFirst="0" w:colLast="0"/>
      <w:bookmarkStart w:id="619" w:name="_Ref43978796"/>
      <w:bookmarkStart w:id="620" w:name="_Toc138064527"/>
      <w:bookmarkEnd w:id="618"/>
      <w:r w:rsidRPr="00DD7CCF">
        <w:t>The Bibliography</w:t>
      </w:r>
      <w:bookmarkEnd w:id="619"/>
      <w:bookmarkEnd w:id="620"/>
    </w:p>
    <w:p w14:paraId="722A8353" w14:textId="77777777" w:rsidR="00C02B8C" w:rsidRPr="00DD7CCF" w:rsidRDefault="004D2E67" w:rsidP="00D4342A">
      <w:pPr>
        <w:pStyle w:val="Cmsor3"/>
      </w:pPr>
      <w:bookmarkStart w:id="621" w:name="_h2xigwi2bqlf" w:colFirst="0" w:colLast="0"/>
      <w:bookmarkStart w:id="622" w:name="_Ref74728619"/>
      <w:bookmarkStart w:id="623" w:name="_Toc138064528"/>
      <w:bookmarkEnd w:id="621"/>
      <w:r w:rsidRPr="00DD7CCF">
        <w:t>Overview</w:t>
      </w:r>
      <w:bookmarkEnd w:id="622"/>
      <w:bookmarkEnd w:id="623"/>
    </w:p>
    <w:p w14:paraId="7CCE85FC" w14:textId="77777777" w:rsidR="00C76203" w:rsidRDefault="00C76203" w:rsidP="00C76203">
      <w:pPr>
        <w:pStyle w:val="Lista"/>
      </w:pPr>
      <w:r>
        <w:t>this Guide section is about the bibliography division in your XML editions</w:t>
      </w:r>
    </w:p>
    <w:p w14:paraId="19F70491" w14:textId="39CDAA8B"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8017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pPr>
      <w:bookmarkStart w:id="624" w:name="_hp16ctxmuxyv" w:colFirst="0" w:colLast="0"/>
      <w:bookmarkStart w:id="625" w:name="_Ref63676627"/>
      <w:bookmarkStart w:id="626" w:name="_Toc138064529"/>
      <w:bookmarkEnd w:id="624"/>
      <w:r w:rsidRPr="00DD7CCF">
        <w:t>The structured bibliography</w:t>
      </w:r>
      <w:bookmarkEnd w:id="625"/>
      <w:bookmarkEnd w:id="62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5A862B67" w:rsidR="00C02B8C" w:rsidRPr="00DD7CCF" w:rsidRDefault="004D2E67" w:rsidP="00E2714A">
      <w:pPr>
        <w:pStyle w:val="Lista"/>
      </w:pPr>
      <w:r w:rsidRPr="00DD7CCF">
        <w:lastRenderedPageBreak/>
        <w:t>the secondary bibliography shall contain all other publications</w:t>
      </w:r>
      <w:r w:rsidR="000877CF" w:rsidRPr="000877CF">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468AD7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p>
    <w:p w14:paraId="4E10ADEB" w14:textId="3D8BEF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8017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pPr>
      <w:bookmarkStart w:id="627" w:name="_80cu70li1mlm" w:colFirst="0" w:colLast="0"/>
      <w:bookmarkStart w:id="628" w:name="_Ref43989610"/>
      <w:bookmarkStart w:id="629" w:name="_Toc138064530"/>
      <w:bookmarkEnd w:id="627"/>
      <w:r w:rsidRPr="00DD7CCF">
        <w:t>Bibliographic sigla</w:t>
      </w:r>
      <w:bookmarkEnd w:id="628"/>
      <w:bookmarkEnd w:id="629"/>
    </w:p>
    <w:p w14:paraId="4452E8BA" w14:textId="0B3D599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8017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017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5E99F12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8017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F1F7A9F" w:rsidR="00F80E90" w:rsidRPr="00DD7CCF" w:rsidRDefault="00F80E90" w:rsidP="00025303">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177D337F" w:rsidR="00837BA5" w:rsidRDefault="00524598" w:rsidP="0052459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193BC8E2"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0E290015"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0" w:name="_mjrrg3ve8nta" w:colFirst="0" w:colLast="0"/>
      <w:bookmarkEnd w:id="63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F1F5868" w:rsidR="00D17B6A" w:rsidRPr="00DD7CCF" w:rsidRDefault="00D17B6A" w:rsidP="006F3B68">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pPr>
      <w:bookmarkStart w:id="631" w:name="_Ref63676587"/>
      <w:bookmarkStart w:id="632" w:name="_Toc138064531"/>
      <w:r w:rsidRPr="00DD7CCF">
        <w:t>The epigraphic lemma</w:t>
      </w:r>
      <w:bookmarkEnd w:id="631"/>
      <w:bookmarkEnd w:id="63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81135BD"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6C2A164" w:rsidR="0013797B" w:rsidRPr="00DD7CCF" w:rsidRDefault="0013797B" w:rsidP="0013797B">
      <w:pPr>
        <w:pStyle w:val="Lista2"/>
      </w:pPr>
      <w:r w:rsidRPr="0013797B">
        <w:t>notes (§</w:t>
      </w:r>
      <w:r>
        <w:fldChar w:fldCharType="begin"/>
      </w:r>
      <w:r>
        <w:instrText xml:space="preserve"> REF _Ref43989684 \r \h </w:instrText>
      </w:r>
      <w:r>
        <w:fldChar w:fldCharType="separate"/>
      </w:r>
      <w:r w:rsidR="008017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50D0AC90" w14:textId="457EAC5B" w:rsidR="000877CF" w:rsidRPr="00DD7CCF" w:rsidRDefault="000877CF" w:rsidP="000877CF">
      <w:pPr>
        <w:pStyle w:val="Lista2"/>
      </w:pPr>
      <w:r w:rsidRPr="000877CF">
        <w:t>for any publication that includes visual documentation, give a full account of such documentation in the epigraphic lemma (reproduction method, print quality, missing parts, etc.)</w:t>
      </w:r>
    </w:p>
    <w:p w14:paraId="0668A8E3" w14:textId="59DD75FA" w:rsidR="00C02B8C" w:rsidRPr="00DD7CCF" w:rsidRDefault="004D2E67" w:rsidP="00E2714A">
      <w:pPr>
        <w:pStyle w:val="Lista"/>
      </w:pPr>
      <w:r w:rsidRPr="00DD7CCF">
        <w:t xml:space="preserve">if it is known from a publication, or if you are the author of the present edition, include a brief statement of the principal visual documentation </w:t>
      </w:r>
      <w:r w:rsidR="000877CF">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76E8F009"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p>
    <w:p w14:paraId="1D860451" w14:textId="77777777" w:rsidR="00C02B8C" w:rsidRPr="00DD7CCF" w:rsidRDefault="00F80E90" w:rsidP="00D4342A">
      <w:pPr>
        <w:pStyle w:val="Cmsor3"/>
      </w:pPr>
      <w:bookmarkStart w:id="633" w:name="_v37b3rvxgvz" w:colFirst="0" w:colLast="0"/>
      <w:bookmarkStart w:id="634" w:name="_Toc138064532"/>
      <w:bookmarkEnd w:id="633"/>
      <w:r w:rsidRPr="00DD7CCF">
        <w:lastRenderedPageBreak/>
        <w:t>Full markup example for the</w:t>
      </w:r>
      <w:r w:rsidR="004D2E67" w:rsidRPr="00DD7CCF">
        <w:t xml:space="preserve"> bibliography</w:t>
      </w:r>
      <w:bookmarkEnd w:id="63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60D180D" w:rsidR="00F80E90" w:rsidRPr="00DD7CCF" w:rsidRDefault="00F80E90" w:rsidP="00025303">
            <w:pPr>
              <w:pStyle w:val="Kpalrs"/>
            </w:pPr>
            <w:r w:rsidRPr="00DD7CCF">
              <w:t xml:space="preserve">Example </w:t>
            </w:r>
            <w:fldSimple w:instr=" STYLEREF 3 \s ">
              <w:r w:rsidR="008017E2">
                <w:rPr>
                  <w:noProof/>
                </w:rPr>
                <w:t>9.4.5</w:t>
              </w:r>
            </w:fldSimple>
            <w:r w:rsidRPr="00DD7CCF">
              <w:t>.</w:t>
            </w:r>
            <w:fldSimple w:instr=" SEQ Example \* ALPHABETIC \s 3 ">
              <w:r w:rsidR="008017E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pPr>
      <w:bookmarkStart w:id="635" w:name="_s2c4wh2r29fy" w:colFirst="0" w:colLast="0"/>
      <w:bookmarkStart w:id="636" w:name="_Ref43990225"/>
      <w:bookmarkStart w:id="637" w:name="_Toc138064533"/>
      <w:bookmarkEnd w:id="635"/>
      <w:r w:rsidRPr="00DD7CCF">
        <w:lastRenderedPageBreak/>
        <w:t>Globally Available Markup Outside the Edition</w:t>
      </w:r>
      <w:bookmarkEnd w:id="636"/>
      <w:bookmarkEnd w:id="637"/>
    </w:p>
    <w:p w14:paraId="1E387829" w14:textId="77777777" w:rsidR="00C02B8C" w:rsidRPr="00DD7CCF" w:rsidRDefault="004D2E67" w:rsidP="00D4342A">
      <w:pPr>
        <w:pStyle w:val="Cmsor2"/>
      </w:pPr>
      <w:bookmarkStart w:id="638" w:name="_vn3bfilgag1u" w:colFirst="0" w:colLast="0"/>
      <w:bookmarkStart w:id="639" w:name="_Ref43990337"/>
      <w:bookmarkStart w:id="640" w:name="_Toc138064534"/>
      <w:bookmarkEnd w:id="638"/>
      <w:r w:rsidRPr="00DD7CCF">
        <w:t>Editorial Markup Outside the Edition</w:t>
      </w:r>
      <w:bookmarkEnd w:id="639"/>
      <w:bookmarkEnd w:id="640"/>
    </w:p>
    <w:p w14:paraId="77667F0E" w14:textId="5267C22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017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017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017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0C7EA9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F43250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C48EEB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017E2">
        <w:t>4</w:t>
      </w:r>
      <w:r w:rsidR="00140B8F" w:rsidRPr="00DD7CCF">
        <w:fldChar w:fldCharType="end"/>
      </w:r>
      <w:r w:rsidRPr="00DD7CCF">
        <w:t>)</w:t>
      </w:r>
    </w:p>
    <w:p w14:paraId="1A9E41D5" w14:textId="26D7C7F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017E2">
        <w:t>5</w:t>
      </w:r>
      <w:r w:rsidR="00140B8F" w:rsidRPr="00DD7CCF">
        <w:fldChar w:fldCharType="end"/>
      </w:r>
      <w:r w:rsidRPr="00DD7CCF">
        <w:t>)</w:t>
      </w:r>
    </w:p>
    <w:p w14:paraId="44505362" w14:textId="26873BB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017E2">
        <w:t>5.5</w:t>
      </w:r>
      <w:r w:rsidR="00140B8F" w:rsidRPr="00DD7CCF">
        <w:fldChar w:fldCharType="end"/>
      </w:r>
      <w:r w:rsidRPr="00DD7CCF">
        <w:t>)</w:t>
      </w:r>
    </w:p>
    <w:p w14:paraId="589BA99F" w14:textId="68CD32B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017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65F170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pPr>
      <w:bookmarkStart w:id="641" w:name="_a0ie3m4iw2wx" w:colFirst="0" w:colLast="0"/>
      <w:bookmarkStart w:id="642" w:name="_Toc138064535"/>
      <w:bookmarkEnd w:id="641"/>
      <w:r w:rsidRPr="00DD7CCF">
        <w:t>Formatting</w:t>
      </w:r>
      <w:bookmarkEnd w:id="642"/>
    </w:p>
    <w:p w14:paraId="7EC6277E" w14:textId="77777777" w:rsidR="00C02B8C" w:rsidRPr="00DD7CCF" w:rsidRDefault="004D2E67" w:rsidP="00D4342A">
      <w:pPr>
        <w:pStyle w:val="Cmsor3"/>
      </w:pPr>
      <w:bookmarkStart w:id="643" w:name="_79u3x92o5v7r" w:colFirst="0" w:colLast="0"/>
      <w:bookmarkStart w:id="644" w:name="_Toc138064536"/>
      <w:bookmarkEnd w:id="643"/>
      <w:r w:rsidRPr="00DD7CCF">
        <w:t>Character formatting</w:t>
      </w:r>
      <w:bookmarkEnd w:id="644"/>
    </w:p>
    <w:p w14:paraId="12E608C8" w14:textId="0B664FF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017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644069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pPr>
      <w:bookmarkStart w:id="645" w:name="_w8m7jrrw5g8k" w:colFirst="0" w:colLast="0"/>
      <w:bookmarkStart w:id="646" w:name="_Ref56419954"/>
      <w:bookmarkStart w:id="647" w:name="_Toc138064537"/>
      <w:bookmarkEnd w:id="645"/>
      <w:r w:rsidRPr="00DD7CCF">
        <w:t>Lists</w:t>
      </w:r>
      <w:bookmarkEnd w:id="646"/>
      <w:bookmarkEnd w:id="647"/>
    </w:p>
    <w:p w14:paraId="1EC7478A" w14:textId="6091F6D3"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8017E2">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EC3C67">
        <w:rPr>
          <w:rStyle w:val="Code"/>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EC3C67">
        <w:rPr>
          <w:rStyle w:val="Code"/>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pPr>
      <w:bookmarkStart w:id="648" w:name="_4euu8urmvkq9" w:colFirst="0" w:colLast="0"/>
      <w:bookmarkStart w:id="649" w:name="_Ref43988770"/>
      <w:bookmarkStart w:id="650" w:name="_Toc138064538"/>
      <w:bookmarkEnd w:id="648"/>
      <w:r w:rsidRPr="00DD7CCF">
        <w:t>Encoding Language</w:t>
      </w:r>
      <w:bookmarkEnd w:id="649"/>
      <w:bookmarkEnd w:id="650"/>
    </w:p>
    <w:p w14:paraId="69AD1C10" w14:textId="77777777" w:rsidR="00C02B8C" w:rsidRPr="00DD7CCF" w:rsidRDefault="004D2E67" w:rsidP="00D4342A">
      <w:pPr>
        <w:pStyle w:val="Cmsor3"/>
      </w:pPr>
      <w:bookmarkStart w:id="651" w:name="_wp8hx3ov5ccr" w:colFirst="0" w:colLast="0"/>
      <w:bookmarkStart w:id="652" w:name="_Ref43988969"/>
      <w:bookmarkStart w:id="653" w:name="_Toc138064539"/>
      <w:bookmarkEnd w:id="651"/>
      <w:r w:rsidRPr="00DD7CCF">
        <w:t xml:space="preserve">Tagging language with </w:t>
      </w:r>
      <w:r w:rsidR="008525C6" w:rsidRPr="00B30777">
        <w:rPr>
          <w:rStyle w:val="Codeattribute"/>
        </w:rPr>
        <w:t>@xml:</w:t>
      </w:r>
      <w:r w:rsidRPr="00B30777">
        <w:rPr>
          <w:rStyle w:val="Codeattribute"/>
        </w:rPr>
        <w:t>lang</w:t>
      </w:r>
      <w:bookmarkEnd w:id="652"/>
      <w:bookmarkEnd w:id="65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6AAEAC7"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F4D88AF"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8017E2">
        <w:t>7.5.5</w:t>
      </w:r>
      <w:r w:rsidR="00DD5901">
        <w:fldChar w:fldCharType="end"/>
      </w:r>
    </w:p>
    <w:p w14:paraId="2FA95BB7" w14:textId="77777777" w:rsidR="00C02B8C" w:rsidRPr="00DD7CCF" w:rsidRDefault="004D2E67" w:rsidP="00D4342A">
      <w:pPr>
        <w:pStyle w:val="Cmsor3"/>
      </w:pPr>
      <w:bookmarkStart w:id="654" w:name="_xs33sh2oghy" w:colFirst="0" w:colLast="0"/>
      <w:bookmarkStart w:id="655" w:name="_Ref43990600"/>
      <w:bookmarkStart w:id="656" w:name="_Toc138064540"/>
      <w:bookmarkEnd w:id="654"/>
      <w:r w:rsidRPr="00DD7CCF">
        <w:lastRenderedPageBreak/>
        <w:t>Tagging language in pre-existing containers</w:t>
      </w:r>
      <w:bookmarkEnd w:id="655"/>
      <w:bookmarkEnd w:id="656"/>
    </w:p>
    <w:p w14:paraId="0F304C68" w14:textId="753934D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017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BFC73AF" w:rsidR="00DD5901" w:rsidRPr="00DD7CCF" w:rsidRDefault="00DD5901" w:rsidP="00DD5901">
      <w:pPr>
        <w:pStyle w:val="Lista3"/>
      </w:pPr>
      <w:r w:rsidRPr="00DD5901">
        <w:t>see §</w:t>
      </w:r>
      <w:r w:rsidR="002D41CA">
        <w:fldChar w:fldCharType="begin"/>
      </w:r>
      <w:r w:rsidR="002D41CA">
        <w:instrText xml:space="preserve"> REF _Ref138063920 \r \h </w:instrText>
      </w:r>
      <w:r w:rsidR="002D41CA">
        <w:fldChar w:fldCharType="separate"/>
      </w:r>
      <w:r w:rsidR="008017E2">
        <w:t>7.2</w:t>
      </w:r>
      <w:r w:rsidR="002D41CA">
        <w:fldChar w:fldCharType="end"/>
      </w:r>
      <w:r w:rsidRPr="00DD5901">
        <w:t xml:space="preserve"> for detailed instructions on language encoding within the edition</w:t>
      </w:r>
    </w:p>
    <w:p w14:paraId="06E3AE14" w14:textId="783034D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pPr>
      <w:bookmarkStart w:id="657" w:name="_6pkkdwn5pxyn" w:colFirst="0" w:colLast="0"/>
      <w:bookmarkStart w:id="658" w:name="_Ref43986658"/>
      <w:bookmarkStart w:id="659" w:name="_Toc138064541"/>
      <w:bookmarkEnd w:id="657"/>
      <w:r w:rsidRPr="00DD7CCF">
        <w:t>Tagging foreign languages outside the edition</w:t>
      </w:r>
      <w:bookmarkEnd w:id="658"/>
      <w:bookmarkEnd w:id="65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123B367A" w:rsidR="00C02B8C" w:rsidRPr="00DD7CCF" w:rsidRDefault="004D2E67" w:rsidP="00E2714A">
      <w:pPr>
        <w:pStyle w:val="Lista2"/>
      </w:pPr>
      <w:r w:rsidRPr="00DD7CCF">
        <w:t xml:space="preserve">see </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 xml:space="preserve"> about tagging language within the edition</w:t>
      </w:r>
    </w:p>
    <w:p w14:paraId="0E61A26D" w14:textId="5EBC87C8"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22204511"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8017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DEEECB8"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8017E2">
        <w:t>10.4.5</w:t>
      </w:r>
      <w:r>
        <w:fldChar w:fldCharType="end"/>
      </w:r>
      <w:r w:rsidRPr="00D3108A">
        <w:t>)</w:t>
      </w:r>
    </w:p>
    <w:p w14:paraId="53D408CF" w14:textId="2352607F"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8017E2">
        <w:t>10.3.1</w:t>
      </w:r>
      <w:r>
        <w:fldChar w:fldCharType="end"/>
      </w:r>
    </w:p>
    <w:p w14:paraId="6106CE29" w14:textId="5A592C6B"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8017E2">
        <w:t>7.5.5</w:t>
      </w:r>
      <w:r>
        <w:fldChar w:fldCharType="end"/>
      </w:r>
      <w:r>
        <w:t>) should generally be avoided when citing text in a modern-language context</w:t>
      </w:r>
    </w:p>
    <w:p w14:paraId="3ED49332" w14:textId="598C087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8017E2">
        <w:t>10.1</w:t>
      </w:r>
      <w:r>
        <w:fldChar w:fldCharType="end"/>
      </w:r>
      <w:r>
        <w:t>), then such encoding may also be retained</w:t>
      </w:r>
    </w:p>
    <w:p w14:paraId="59EB29A8" w14:textId="77777777" w:rsidR="00C02B8C" w:rsidRPr="00DD7CCF" w:rsidRDefault="004D2E67" w:rsidP="00D4342A">
      <w:pPr>
        <w:pStyle w:val="Cmsor2"/>
      </w:pPr>
      <w:bookmarkStart w:id="660" w:name="_yj9mfyez22i9" w:colFirst="0" w:colLast="0"/>
      <w:bookmarkStart w:id="661" w:name="_Toc138064542"/>
      <w:bookmarkEnd w:id="660"/>
      <w:r w:rsidRPr="00DD7CCF">
        <w:t>Notes, Quotations and References</w:t>
      </w:r>
      <w:bookmarkEnd w:id="661"/>
    </w:p>
    <w:p w14:paraId="2DA9F7C9" w14:textId="77777777" w:rsidR="00C02B8C" w:rsidRPr="00DD7CCF" w:rsidRDefault="004D2E67" w:rsidP="00D4342A">
      <w:pPr>
        <w:pStyle w:val="Cmsor3"/>
      </w:pPr>
      <w:bookmarkStart w:id="662" w:name="_awz2oua7qthd" w:colFirst="0" w:colLast="0"/>
      <w:bookmarkStart w:id="663" w:name="_Ref43989684"/>
      <w:bookmarkStart w:id="664" w:name="_Toc138064543"/>
      <w:bookmarkEnd w:id="662"/>
      <w:r w:rsidRPr="00DD7CCF">
        <w:t>Encoding notes</w:t>
      </w:r>
      <w:bookmarkEnd w:id="663"/>
      <w:bookmarkEnd w:id="664"/>
    </w:p>
    <w:p w14:paraId="6C93A71E" w14:textId="46503316" w:rsidR="00C02B8C" w:rsidRPr="00DD7CCF" w:rsidRDefault="0013797B" w:rsidP="00E2714A">
      <w:pPr>
        <w:pStyle w:val="Lista"/>
      </w:pPr>
      <w:r w:rsidRPr="0013797B">
        <w:t>in our project’s XML files, notes may only be used in the following contexts:</w:t>
      </w:r>
    </w:p>
    <w:p w14:paraId="729F49D0" w14:textId="168E769D"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8017E2">
        <w:t>9.4.4</w:t>
      </w:r>
      <w:r>
        <w:fldChar w:fldCharType="end"/>
      </w:r>
      <w:r>
        <w:t>) within the bibliography</w:t>
      </w:r>
    </w:p>
    <w:p w14:paraId="63DFA081" w14:textId="47ACCAEE"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8017E2">
        <w:t>9.1.7</w:t>
      </w:r>
      <w:r>
        <w:fldChar w:fldCharType="end"/>
      </w:r>
      <w:r>
        <w:t>), but not at any other place, for instance within the lemma or a particular reading</w:t>
      </w:r>
    </w:p>
    <w:p w14:paraId="151D5D17" w14:textId="3DE060D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8017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8F30E5"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if the note is by you and/or another project member</w:t>
      </w:r>
    </w:p>
    <w:p w14:paraId="1CE22B10" w14:textId="34EE7BE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if the note is adopted verbatim from a publication</w:t>
      </w:r>
    </w:p>
    <w:p w14:paraId="2B9ABE6F" w14:textId="1183C37F"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pPr>
      <w:bookmarkStart w:id="665" w:name="_wsjjvbttqmtg" w:colFirst="0" w:colLast="0"/>
      <w:bookmarkStart w:id="666" w:name="_Toc138064544"/>
      <w:bookmarkEnd w:id="665"/>
      <w:r w:rsidRPr="00DD7CCF">
        <w:lastRenderedPageBreak/>
        <w:t>Encoding titles</w:t>
      </w:r>
      <w:bookmarkEnd w:id="66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16AD09A"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4889D0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D41CA">
        <w:fldChar w:fldCharType="begin"/>
      </w:r>
      <w:r w:rsidR="002D41CA">
        <w:instrText xml:space="preserve"> REF _Ref138064152 \r \h </w:instrText>
      </w:r>
      <w:r w:rsidR="002D41CA">
        <w:fldChar w:fldCharType="separate"/>
      </w:r>
      <w:r w:rsidR="008017E2">
        <w:t>10.4.6</w:t>
      </w:r>
      <w:r w:rsidR="002D41CA">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pPr>
      <w:bookmarkStart w:id="667" w:name="_57tiei7g7b2r" w:colFirst="0" w:colLast="0"/>
      <w:bookmarkStart w:id="668" w:name="_Toc138064545"/>
      <w:bookmarkEnd w:id="667"/>
      <w:r w:rsidRPr="00DD7CCF">
        <w:t>Quotations without an encoded reference</w:t>
      </w:r>
      <w:bookmarkEnd w:id="66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474934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p>
    <w:p w14:paraId="73B513BD" w14:textId="59E83885"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EC3C67">
        <w:rPr>
          <w:rStyle w:val="Code"/>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pPr>
      <w:bookmarkStart w:id="669" w:name="_oux10a9n6xn3" w:colFirst="0" w:colLast="0"/>
      <w:bookmarkStart w:id="670" w:name="_Ref43990078"/>
      <w:bookmarkStart w:id="671" w:name="_Toc138064546"/>
      <w:bookmarkEnd w:id="669"/>
      <w:r w:rsidRPr="00DD7CCF">
        <w:t>Quoting published material</w:t>
      </w:r>
      <w:bookmarkEnd w:id="670"/>
      <w:bookmarkEnd w:id="67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3D8F5E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pPr>
      <w:bookmarkStart w:id="672" w:name="_dx7skv6pu8qf" w:colFirst="0" w:colLast="0"/>
      <w:bookmarkStart w:id="673" w:name="_Ref43989849"/>
      <w:bookmarkStart w:id="674" w:name="_Toc138064547"/>
      <w:bookmarkEnd w:id="672"/>
      <w:r w:rsidRPr="00DD7CCF">
        <w:t>Bibliographic citations</w:t>
      </w:r>
      <w:bookmarkEnd w:id="673"/>
      <w:bookmarkEnd w:id="674"/>
    </w:p>
    <w:p w14:paraId="01AEED06" w14:textId="1728537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017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C7C9A2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BDC82C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45C771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C0C98FC"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A6037D7"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C5BE281"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C5CAEA0" w:rsidR="00E67260" w:rsidRPr="00DD7CCF" w:rsidRDefault="00E67260" w:rsidP="00025303">
            <w:pPr>
              <w:pStyle w:val="Kpalrs"/>
            </w:pPr>
            <w:bookmarkStart w:id="675" w:name="_Ref44079069"/>
            <w:r w:rsidRPr="00DD7CCF">
              <w:t xml:space="preserve">Example </w:t>
            </w:r>
            <w:fldSimple w:instr=" STYLEREF 3 \s ">
              <w:r w:rsidR="008017E2">
                <w:rPr>
                  <w:noProof/>
                </w:rPr>
                <w:t>10.4.5</w:t>
              </w:r>
            </w:fldSimple>
            <w:r w:rsidRPr="00DD7CCF">
              <w:t>.</w:t>
            </w:r>
            <w:fldSimple w:instr=" SEQ Example \* ALPHABETIC \s 3 ">
              <w:r w:rsidR="008017E2">
                <w:rPr>
                  <w:noProof/>
                </w:rPr>
                <w:t>D</w:t>
              </w:r>
            </w:fldSimple>
            <w:bookmarkEnd w:id="67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C4521D6" w:rsidR="00E67260" w:rsidRPr="00DD7CCF" w:rsidRDefault="00E67260" w:rsidP="00025303">
            <w:pPr>
              <w:pStyle w:val="Kpalrs"/>
            </w:pPr>
            <w:bookmarkStart w:id="676" w:name="_Ref44079082"/>
            <w:r w:rsidRPr="00DD7CCF">
              <w:t xml:space="preserve">Example </w:t>
            </w:r>
            <w:fldSimple w:instr=" STYLEREF 3 \s ">
              <w:r w:rsidR="008017E2">
                <w:rPr>
                  <w:noProof/>
                </w:rPr>
                <w:t>10.4.5</w:t>
              </w:r>
            </w:fldSimple>
            <w:r w:rsidRPr="00DD7CCF">
              <w:t>.</w:t>
            </w:r>
            <w:fldSimple w:instr=" SEQ Example \* ALPHABETIC \s 3 ">
              <w:r w:rsidR="008017E2">
                <w:rPr>
                  <w:noProof/>
                </w:rPr>
                <w:t>E</w:t>
              </w:r>
            </w:fldSimple>
            <w:bookmarkEnd w:id="67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E63CEF4" w:rsidR="00E67260" w:rsidRPr="00DD7CCF" w:rsidRDefault="00E67260" w:rsidP="00025303">
            <w:pPr>
              <w:pStyle w:val="Kpalrs"/>
            </w:pPr>
            <w:bookmarkStart w:id="677" w:name="_Ref44079042"/>
            <w:r w:rsidRPr="00DD7CCF">
              <w:t xml:space="preserve">Example </w:t>
            </w:r>
            <w:fldSimple w:instr=" STYLEREF 3 \s ">
              <w:r w:rsidR="008017E2">
                <w:rPr>
                  <w:noProof/>
                </w:rPr>
                <w:t>10.4.5</w:t>
              </w:r>
            </w:fldSimple>
            <w:r w:rsidRPr="00DD7CCF">
              <w:t>.</w:t>
            </w:r>
            <w:fldSimple w:instr=" SEQ Example \* ALPHABETIC \s 3 ">
              <w:r w:rsidR="008017E2">
                <w:rPr>
                  <w:noProof/>
                </w:rPr>
                <w:t>F</w:t>
              </w:r>
            </w:fldSimple>
            <w:bookmarkEnd w:id="67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8" w:name="_7sk1okht0w4v" w:colFirst="0" w:colLast="0"/>
      <w:bookmarkStart w:id="679" w:name="_Ref43988648"/>
      <w:bookmarkEnd w:id="67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B74B05C" w:rsidR="00F04F4C" w:rsidRPr="00DD7CCF" w:rsidRDefault="00F04F4C" w:rsidP="00F04F4C">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pPr>
      <w:bookmarkStart w:id="680" w:name="_Ref138063781"/>
      <w:bookmarkStart w:id="681" w:name="_Ref138064152"/>
      <w:bookmarkStart w:id="682" w:name="_Ref138064187"/>
      <w:bookmarkStart w:id="683" w:name="_Toc138064548"/>
      <w:r w:rsidRPr="00DD7CCF">
        <w:t>Referring to inscriptions in the DHARMABase</w:t>
      </w:r>
      <w:bookmarkEnd w:id="679"/>
      <w:bookmarkEnd w:id="680"/>
      <w:bookmarkEnd w:id="681"/>
      <w:bookmarkEnd w:id="682"/>
      <w:bookmarkEnd w:id="68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A175EF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pPr>
      <w:bookmarkStart w:id="684" w:name="_m34hlz9vjuhp" w:colFirst="0" w:colLast="0"/>
      <w:bookmarkStart w:id="685" w:name="_Toc138064549"/>
      <w:bookmarkEnd w:id="684"/>
      <w:r w:rsidRPr="00DD7CCF">
        <w:t>Encoding Names</w:t>
      </w:r>
      <w:bookmarkEnd w:id="685"/>
    </w:p>
    <w:p w14:paraId="1F46300B" w14:textId="0627C83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017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4DA5400"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017E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pPr>
      <w:bookmarkStart w:id="686" w:name="_5n8o6akv2b3b" w:colFirst="0" w:colLast="0"/>
      <w:bookmarkStart w:id="687" w:name="_Ref43989951"/>
      <w:bookmarkStart w:id="688" w:name="_Toc138064550"/>
      <w:bookmarkEnd w:id="686"/>
      <w:r w:rsidRPr="00DD7CCF">
        <w:t>Tagging contemporary names</w:t>
      </w:r>
      <w:bookmarkEnd w:id="687"/>
      <w:bookmarkEnd w:id="68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F2FDB39" w:rsidR="00E67260" w:rsidRPr="00DD7CCF" w:rsidRDefault="00E67260" w:rsidP="00025303">
            <w:pPr>
              <w:pStyle w:val="Kpalrs"/>
            </w:pPr>
            <w:r w:rsidRPr="00DD7CCF">
              <w:t xml:space="preserve">Example </w:t>
            </w:r>
            <w:fldSimple w:instr=" STYLEREF 3 \s ">
              <w:r w:rsidR="008017E2">
                <w:rPr>
                  <w:noProof/>
                </w:rPr>
                <w:t>10.5.1</w:t>
              </w:r>
            </w:fldSimple>
            <w:r w:rsidRPr="00DD7CCF">
              <w:t>.</w:t>
            </w:r>
            <w:fldSimple w:instr=" SEQ Example \* ALPHABETIC \s 3 ">
              <w:r w:rsidR="008017E2">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pPr>
      <w:bookmarkStart w:id="689" w:name="_yz32t9xtry6d" w:colFirst="0" w:colLast="0"/>
      <w:bookmarkStart w:id="690" w:name="_Toc138064551"/>
      <w:bookmarkEnd w:id="689"/>
      <w:r w:rsidRPr="00DD7CCF">
        <w:t>Attributes as Referencing Systems</w:t>
      </w:r>
      <w:bookmarkEnd w:id="690"/>
    </w:p>
    <w:p w14:paraId="730E3BCB" w14:textId="77777777" w:rsidR="008525C6" w:rsidRPr="008525C6" w:rsidRDefault="004D2E67" w:rsidP="00D4342A">
      <w:pPr>
        <w:pStyle w:val="Cmsor3"/>
      </w:pPr>
      <w:bookmarkStart w:id="691" w:name="_g75gsrc5lpm1" w:colFirst="0" w:colLast="0"/>
      <w:bookmarkStart w:id="692" w:name="_Ref43989765"/>
      <w:bookmarkStart w:id="693" w:name="_Toc138064552"/>
      <w:bookmarkEnd w:id="691"/>
      <w:r w:rsidRPr="00DD7CCF">
        <w:t xml:space="preserve">Encoding authorship with </w:t>
      </w:r>
      <w:bookmarkEnd w:id="692"/>
      <w:r w:rsidR="008525C6" w:rsidRPr="008525C6">
        <w:rPr>
          <w:rStyle w:val="Codeattribute"/>
        </w:rPr>
        <w:t>@resp</w:t>
      </w:r>
      <w:bookmarkEnd w:id="693"/>
    </w:p>
    <w:p w14:paraId="0418BF14" w14:textId="18CCA7D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017E2">
        <w:t>10.5.1</w:t>
      </w:r>
      <w:r w:rsidR="0082156E" w:rsidRPr="00DD7CCF">
        <w:fldChar w:fldCharType="end"/>
      </w:r>
      <w:r w:rsidR="0082156E" w:rsidRPr="00DD7CCF">
        <w:t>)</w:t>
      </w:r>
    </w:p>
    <w:p w14:paraId="44671E22" w14:textId="357A41D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4CF53B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7A2A2F05" w14:textId="60E44C4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017E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pPr>
      <w:bookmarkStart w:id="694" w:name="_5hzh3m6qj48r" w:colFirst="0" w:colLast="0"/>
      <w:bookmarkStart w:id="695" w:name="_Ref43989551"/>
      <w:bookmarkStart w:id="696" w:name="_Ref44490119"/>
      <w:bookmarkStart w:id="697" w:name="_Toc138064553"/>
      <w:bookmarkEnd w:id="694"/>
      <w:r w:rsidRPr="00DD7CCF">
        <w:t xml:space="preserve">Crediting publications with </w:t>
      </w:r>
      <w:bookmarkEnd w:id="695"/>
      <w:r w:rsidR="008525C6" w:rsidRPr="008525C6">
        <w:rPr>
          <w:rStyle w:val="Codeattribute"/>
        </w:rPr>
        <w:t>@source</w:t>
      </w:r>
      <w:bookmarkEnd w:id="696"/>
      <w:bookmarkEnd w:id="69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076E1B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w:t>
      </w:r>
    </w:p>
    <w:p w14:paraId="05C28581" w14:textId="0CDBB6EF"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w:t>
      </w:r>
    </w:p>
    <w:p w14:paraId="12885AB1" w14:textId="472D55C6"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F403EE8"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017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pPr>
      <w:bookmarkStart w:id="698" w:name="_u75429ibco3" w:colFirst="0" w:colLast="0"/>
      <w:bookmarkStart w:id="699" w:name="_Ref44490073"/>
      <w:bookmarkStart w:id="700" w:name="_Toc138064554"/>
      <w:bookmarkEnd w:id="698"/>
      <w:r w:rsidRPr="00DD7CCF">
        <w:t xml:space="preserve">Identifying persons and places with </w:t>
      </w:r>
      <w:r w:rsidR="008525C6" w:rsidRPr="008525C6">
        <w:rPr>
          <w:rStyle w:val="Codeattribute"/>
        </w:rPr>
        <w:t>@key</w:t>
      </w:r>
      <w:bookmarkEnd w:id="699"/>
      <w:bookmarkEnd w:id="70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pPr>
      <w:bookmarkStart w:id="701" w:name="_ydxlcq8ogmtp" w:colFirst="0" w:colLast="0"/>
      <w:bookmarkStart w:id="702" w:name="_Ref43988993"/>
      <w:bookmarkStart w:id="703" w:name="_Toc138064555"/>
      <w:bookmarkEnd w:id="701"/>
      <w:r w:rsidRPr="00DD7CCF">
        <w:lastRenderedPageBreak/>
        <w:t xml:space="preserve">Identifying elements with </w:t>
      </w:r>
      <w:r w:rsidR="008525C6" w:rsidRPr="00B30777">
        <w:rPr>
          <w:rStyle w:val="Codeattribute"/>
        </w:rPr>
        <w:t>@xml:</w:t>
      </w:r>
      <w:r w:rsidRPr="00B30777">
        <w:rPr>
          <w:rStyle w:val="Codeattribute"/>
        </w:rPr>
        <w:t>id</w:t>
      </w:r>
      <w:bookmarkEnd w:id="702"/>
      <w:bookmarkEnd w:id="70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pPr>
      <w:bookmarkStart w:id="704" w:name="_ulwrsat15v9f" w:colFirst="0" w:colLast="0"/>
      <w:bookmarkStart w:id="705" w:name="_Toc138064556"/>
      <w:bookmarkEnd w:id="704"/>
      <w:r w:rsidRPr="00DD7CCF">
        <w:t>Punctuation and Style in Modern Languages</w:t>
      </w:r>
      <w:bookmarkEnd w:id="70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pPr>
      <w:bookmarkStart w:id="706" w:name="_k9hfjcx1f0k3" w:colFirst="0" w:colLast="0"/>
      <w:bookmarkStart w:id="707" w:name="_Ref43978719"/>
      <w:bookmarkStart w:id="708" w:name="_Toc138064557"/>
      <w:bookmarkEnd w:id="706"/>
      <w:r w:rsidRPr="00DD7CCF">
        <w:lastRenderedPageBreak/>
        <w:t>The TEI Header</w:t>
      </w:r>
      <w:bookmarkEnd w:id="707"/>
      <w:bookmarkEnd w:id="70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pPr>
      <w:bookmarkStart w:id="709" w:name="_23j65vxuxzj5" w:colFirst="0" w:colLast="0"/>
      <w:bookmarkStart w:id="710" w:name="_Toc138064558"/>
      <w:bookmarkEnd w:id="709"/>
      <w:r w:rsidRPr="00DD7CCF">
        <w:t>Describing the XML Document</w:t>
      </w:r>
      <w:bookmarkEnd w:id="71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pPr>
      <w:bookmarkStart w:id="711" w:name="_2jfs86ft37ax" w:colFirst="0" w:colLast="0"/>
      <w:bookmarkStart w:id="712" w:name="_Toc138064559"/>
      <w:bookmarkEnd w:id="711"/>
      <w:r w:rsidRPr="00DD7CCF">
        <w:t>The title</w:t>
      </w:r>
      <w:bookmarkEnd w:id="71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2EB37F6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017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pPr>
      <w:bookmarkStart w:id="713" w:name="_r3zbaj6a07eq" w:colFirst="0" w:colLast="0"/>
      <w:bookmarkStart w:id="714" w:name="_Ref43990001"/>
      <w:bookmarkStart w:id="715" w:name="_Toc138064560"/>
      <w:bookmarkEnd w:id="713"/>
      <w:r w:rsidRPr="00DD7CCF">
        <w:t>The responsibility statement</w:t>
      </w:r>
      <w:bookmarkEnd w:id="714"/>
      <w:bookmarkEnd w:id="71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BEC93C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017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5A55BFB" w:rsidR="00E67260" w:rsidRPr="00DD7CCF" w:rsidRDefault="00E67260" w:rsidP="00025303">
            <w:pPr>
              <w:pStyle w:val="Kpalrs"/>
            </w:pPr>
            <w:r w:rsidRPr="00DD7CCF">
              <w:t xml:space="preserve">Example </w:t>
            </w:r>
            <w:fldSimple w:instr=" STYLEREF 3 \s ">
              <w:r w:rsidR="008017E2">
                <w:rPr>
                  <w:noProof/>
                </w:rPr>
                <w:t>11.1.2</w:t>
              </w:r>
            </w:fldSimple>
            <w:r w:rsidRPr="00DD7CCF">
              <w:t>.</w:t>
            </w:r>
            <w:fldSimple w:instr=" SEQ Example \* ALPHABETIC \s 3 ">
              <w:r w:rsidR="008017E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pPr>
      <w:bookmarkStart w:id="716" w:name="_vner4ocywhk7" w:colFirst="0" w:colLast="0"/>
      <w:bookmarkStart w:id="717" w:name="_Toc138064561"/>
      <w:bookmarkEnd w:id="716"/>
      <w:r w:rsidRPr="00DD7CCF">
        <w:lastRenderedPageBreak/>
        <w:t>The publication statement</w:t>
      </w:r>
      <w:bookmarkEnd w:id="71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97D66E4" w:rsidR="00E67260" w:rsidRPr="00DD7CCF" w:rsidRDefault="00E67260" w:rsidP="00025303">
            <w:pPr>
              <w:pStyle w:val="Kpalrs"/>
            </w:pPr>
            <w:r w:rsidRPr="00DD7CCF">
              <w:t xml:space="preserve">Example </w:t>
            </w:r>
            <w:fldSimple w:instr=" STYLEREF 3 \s ">
              <w:r w:rsidR="008017E2">
                <w:rPr>
                  <w:noProof/>
                </w:rPr>
                <w:t>11.1.3</w:t>
              </w:r>
            </w:fldSimple>
            <w:r w:rsidRPr="00DD7CCF">
              <w:t>.</w:t>
            </w:r>
            <w:fldSimple w:instr=" SEQ Example \* ALPHABETIC \s 3 ">
              <w:r w:rsidR="008017E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pPr>
      <w:bookmarkStart w:id="718" w:name="_hettlvg4peby" w:colFirst="0" w:colLast="0"/>
      <w:bookmarkStart w:id="719" w:name="_Ref43978731"/>
      <w:bookmarkStart w:id="720" w:name="_Toc138064562"/>
      <w:bookmarkEnd w:id="718"/>
      <w:r w:rsidRPr="00DD7CCF">
        <w:t>Describing the Original Document</w:t>
      </w:r>
      <w:bookmarkEnd w:id="719"/>
      <w:bookmarkEnd w:id="72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pPr>
      <w:bookmarkStart w:id="721" w:name="_l88w6yddwwcn" w:colFirst="0" w:colLast="0"/>
      <w:bookmarkStart w:id="722" w:name="_Ref43987455"/>
      <w:bookmarkStart w:id="723" w:name="_Toc138064563"/>
      <w:bookmarkEnd w:id="721"/>
      <w:r w:rsidRPr="00DD7CCF">
        <w:t xml:space="preserve">The </w:t>
      </w:r>
      <w:r w:rsidR="00547689">
        <w:t>h</w:t>
      </w:r>
      <w:r w:rsidRPr="00DD7CCF">
        <w:t xml:space="preserve">and </w:t>
      </w:r>
      <w:r w:rsidR="00547689">
        <w:t>d</w:t>
      </w:r>
      <w:r w:rsidRPr="00DD7CCF">
        <w:t>escription</w:t>
      </w:r>
      <w:bookmarkEnd w:id="722"/>
      <w:bookmarkEnd w:id="723"/>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99884A4"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8E1491">
        <w:fldChar w:fldCharType="begin"/>
      </w:r>
      <w:r w:rsidR="008E1491">
        <w:instrText xml:space="preserve"> REF _Ref138064187 \r \h </w:instrText>
      </w:r>
      <w:r w:rsidR="008E1491">
        <w:fldChar w:fldCharType="separate"/>
      </w:r>
      <w:r w:rsidR="008017E2">
        <w:t>10.4.6</w:t>
      </w:r>
      <w:r w:rsidR="008E1491">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878251A"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776E9D8"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F1F234D" w14:textId="77777777" w:rsidR="00C02B8C" w:rsidRPr="00DD7CCF" w:rsidRDefault="004D2E67" w:rsidP="00D4342A">
      <w:pPr>
        <w:pStyle w:val="Cmsor2"/>
      </w:pPr>
      <w:bookmarkStart w:id="724" w:name="_wnsvz48xieus" w:colFirst="0" w:colLast="0"/>
      <w:bookmarkStart w:id="725" w:name="_Toc138064564"/>
      <w:bookmarkEnd w:id="724"/>
      <w:r w:rsidRPr="00DD7CCF">
        <w:t>Keeping Track of File History</w:t>
      </w:r>
      <w:bookmarkEnd w:id="72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DAF7D" w:rsidR="00E67260" w:rsidRPr="00DD7CCF" w:rsidRDefault="00E67260" w:rsidP="00025303">
            <w:pPr>
              <w:pStyle w:val="Kpalrs"/>
            </w:pPr>
            <w:r w:rsidRPr="00DD7CCF">
              <w:t xml:space="preserve">Example </w:t>
            </w:r>
            <w:fldSimple w:instr=" STYLEREF 3 \s ">
              <w:r w:rsidR="008017E2">
                <w:rPr>
                  <w:noProof/>
                </w:rPr>
                <w:t>11.2.1</w:t>
              </w:r>
            </w:fldSimple>
            <w:r w:rsidRPr="00DD7CCF">
              <w:t>.</w:t>
            </w:r>
            <w:fldSimple w:instr=" SEQ Example \* ALPHABETIC \s 3 ">
              <w:r w:rsidR="008017E2">
                <w:rPr>
                  <w:noProof/>
                </w:rPr>
                <w:t>A</w:t>
              </w:r>
            </w:fldSimple>
            <w:r w:rsidRPr="00DD7CCF">
              <w:t>: the revision description</w:t>
            </w:r>
          </w:p>
        </w:tc>
      </w:tr>
      <w:tr w:rsidR="00E67260" w:rsidRPr="00DD7CCF" w14:paraId="638A06CC" w14:textId="77777777" w:rsidTr="00837BA5">
        <w:tc>
          <w:tcPr>
            <w:tcW w:w="5000" w:type="pct"/>
          </w:tcPr>
          <w:p w14:paraId="6D0E957E" w14:textId="79685A41"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E9299E" w:rsidRPr="0046000E">
              <w:rPr>
                <w:rStyle w:val="Codevalue"/>
              </w:rPr>
              <w:t xml:space="preserve"> </w:t>
            </w:r>
            <w:r w:rsidR="00E9299E" w:rsidRPr="00DD7CCF">
              <w:rPr>
                <w:rStyle w:val="Codeattribute"/>
              </w:rPr>
              <w:t>status</w:t>
            </w:r>
            <w:r w:rsidR="00E9299E" w:rsidRPr="00DD7CCF">
              <w:rPr>
                <w:rStyle w:val="Code"/>
              </w:rPr>
              <w:t>=</w:t>
            </w:r>
            <w:r w:rsidR="00E9299E"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6" w:name="_m394n9pgjwwz" w:colFirst="0" w:colLast="0"/>
      <w:bookmarkStart w:id="727" w:name="_Toc138064565"/>
      <w:bookmarkEnd w:id="726"/>
      <w:r w:rsidRPr="00DD7CCF">
        <w:lastRenderedPageBreak/>
        <w:t>Appendices</w:t>
      </w:r>
      <w:bookmarkEnd w:id="727"/>
    </w:p>
    <w:p w14:paraId="73F64D53" w14:textId="77777777" w:rsidR="00C02B8C" w:rsidRPr="00DD7CCF" w:rsidRDefault="004D2E67" w:rsidP="00D4342A">
      <w:pPr>
        <w:pStyle w:val="Cmsor1"/>
        <w:numPr>
          <w:ilvl w:val="0"/>
          <w:numId w:val="9"/>
        </w:numPr>
      </w:pPr>
      <w:bookmarkStart w:id="728" w:name="_qidxc825gutk" w:colFirst="0" w:colLast="0"/>
      <w:bookmarkStart w:id="729" w:name="_Toc138064566"/>
      <w:bookmarkEnd w:id="728"/>
      <w:r w:rsidRPr="00DD7CCF">
        <w:lastRenderedPageBreak/>
        <w:t>Converting CII/EI Markup Conventions to EpiDoc</w:t>
      </w:r>
      <w:bookmarkEnd w:id="72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575038"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372D5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52659D3"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5D9CD18"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w:t>
      </w:r>
    </w:p>
    <w:p w14:paraId="1C6A2AAC" w14:textId="55A81E0C"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017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5DB76C1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AC8A21"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C347CD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017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9D929F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p>
    <w:p w14:paraId="44A2C641" w14:textId="582D9BE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017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0E05DA2"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630D934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30" w:name="_qgilsms4nw42" w:colFirst="0" w:colLast="0"/>
      <w:bookmarkStart w:id="731" w:name="_Ref43980968"/>
      <w:bookmarkStart w:id="732" w:name="_Toc138064567"/>
      <w:bookmarkEnd w:id="730"/>
      <w:r w:rsidRPr="00DD7CCF">
        <w:lastRenderedPageBreak/>
        <w:t xml:space="preserve">Metre </w:t>
      </w:r>
      <w:r w:rsidRPr="00E24F87">
        <w:rPr>
          <w:noProof/>
        </w:rPr>
        <w:t>(</w:t>
      </w:r>
      <w:r w:rsidRPr="00DD7CCF">
        <w:t>Prosody)</w:t>
      </w:r>
      <w:bookmarkEnd w:id="731"/>
      <w:bookmarkEnd w:id="732"/>
    </w:p>
    <w:p w14:paraId="301D3376" w14:textId="77777777" w:rsidR="00C02B8C" w:rsidRPr="00DD7CCF" w:rsidRDefault="004D2E67" w:rsidP="00D4342A">
      <w:pPr>
        <w:pStyle w:val="Cmsor2"/>
        <w:numPr>
          <w:ilvl w:val="1"/>
          <w:numId w:val="9"/>
        </w:numPr>
      </w:pPr>
      <w:bookmarkStart w:id="733" w:name="_3ig9fb4xl00q" w:colFirst="0" w:colLast="0"/>
      <w:bookmarkStart w:id="734" w:name="_Toc138064568"/>
      <w:bookmarkEnd w:id="733"/>
      <w:r w:rsidRPr="00DD7CCF">
        <w:t>Looking up Sanskrit metres</w:t>
      </w:r>
      <w:bookmarkEnd w:id="73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7E9199F"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40759EE6"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43D7BC7"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5" w:name="_orz8fxvyzur0" w:colFirst="0" w:colLast="0"/>
      <w:bookmarkStart w:id="736" w:name="_Toc138064569"/>
      <w:bookmarkEnd w:id="735"/>
      <w:r w:rsidRPr="00DD7CCF">
        <w:t>Syllable length</w:t>
      </w:r>
      <w:bookmarkEnd w:id="73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146934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479E3D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8BF8108"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7" w:name="_uiwqp6i2kceu" w:colFirst="0" w:colLast="0"/>
      <w:bookmarkStart w:id="738" w:name="_Ref43991811"/>
      <w:bookmarkStart w:id="739" w:name="_Toc138064570"/>
      <w:bookmarkEnd w:id="737"/>
      <w:r w:rsidRPr="00DD7CCF">
        <w:t>Prosodic code</w:t>
      </w:r>
      <w:bookmarkEnd w:id="738"/>
      <w:bookmarkEnd w:id="73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101BFF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Pr="00DD7CCF">
        <w:t>)</w:t>
      </w:r>
    </w:p>
    <w:p w14:paraId="7676B26A" w14:textId="4AA2F125"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w:t>
      </w:r>
    </w:p>
    <w:p w14:paraId="42A78837" w14:textId="5EB0AC2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EC3C67">
        <w:rPr>
          <w:rStyle w:val="Code"/>
        </w:rPr>
        <w:t>=</w:t>
      </w:r>
      <w:r w:rsidRPr="00836F9C">
        <w:rPr>
          <w:rStyle w:val="Codevalue"/>
        </w:rPr>
        <w:t>"3|4|4|4|-"</w:t>
      </w:r>
      <w:r w:rsidRPr="00836F9C">
        <w:rPr>
          <w:rStyle w:val="Code"/>
        </w:rPr>
        <w:t xml:space="preserve">&gt;&lt;gap </w:t>
      </w:r>
      <w:r w:rsidRPr="00836F9C">
        <w:rPr>
          <w:rStyle w:val="Codeattribute"/>
        </w:rPr>
        <w:t>reason</w:t>
      </w:r>
      <w:r w:rsidRPr="00EC3C67">
        <w:rPr>
          <w:rStyle w:val="Code"/>
        </w:rPr>
        <w:t>=</w:t>
      </w:r>
      <w:r w:rsidRPr="00836F9C">
        <w:rPr>
          <w:rStyle w:val="Codevalue"/>
        </w:rPr>
        <w:t>"lost"</w:t>
      </w:r>
      <w:r w:rsidRPr="00836F9C">
        <w:rPr>
          <w:rStyle w:val="Code"/>
        </w:rPr>
        <w:t xml:space="preserve"> </w:t>
      </w:r>
      <w:r w:rsidRPr="00836F9C">
        <w:rPr>
          <w:rStyle w:val="Codeattribute"/>
        </w:rPr>
        <w:t>quantity</w:t>
      </w:r>
      <w:r w:rsidRPr="00EC3C67">
        <w:rPr>
          <w:rStyle w:val="Code"/>
        </w:rPr>
        <w:t>=</w:t>
      </w:r>
      <w:r w:rsidRPr="00836F9C">
        <w:rPr>
          <w:rStyle w:val="Codevalue"/>
        </w:rPr>
        <w:t>"12"</w:t>
      </w:r>
      <w:r w:rsidRPr="00836F9C">
        <w:rPr>
          <w:rStyle w:val="Code"/>
        </w:rPr>
        <w:t xml:space="preserve"> </w:t>
      </w:r>
      <w:r w:rsidRPr="00836F9C">
        <w:rPr>
          <w:rStyle w:val="Codeattribute"/>
        </w:rPr>
        <w:t>unit</w:t>
      </w:r>
      <w:r w:rsidRPr="00EC3C67">
        <w:rPr>
          <w:rStyle w:val="Code"/>
        </w:rPr>
        <w:t>=</w:t>
      </w:r>
      <w:r w:rsidRPr="00836F9C">
        <w:rPr>
          <w:rStyle w:val="Codevalue"/>
        </w:rPr>
        <w:t>"character"</w:t>
      </w:r>
      <w:r w:rsidRPr="00836F9C">
        <w:rPr>
          <w:rStyle w:val="Code"/>
        </w:rPr>
        <w:t xml:space="preserve"> </w:t>
      </w:r>
      <w:r w:rsidRPr="00836F9C">
        <w:rPr>
          <w:rStyle w:val="Codeattribute"/>
        </w:rPr>
        <w:t>precision</w:t>
      </w:r>
      <w:r w:rsidRPr="00EC3C67">
        <w:rPr>
          <w:rStyle w:val="Code"/>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EC3C67">
        <w:rPr>
          <w:rStyle w:val="Code"/>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5670830A" w:rsidR="00177FFC" w:rsidRDefault="00177FFC" w:rsidP="006436FD">
      <w:pPr>
        <w:pStyle w:val="Kpalrs"/>
      </w:pPr>
      <w:bookmarkStart w:id="740" w:name="_Ref44134408"/>
      <w:bookmarkStart w:id="741" w:name="_Ref48034861"/>
      <w:r>
        <w:t xml:space="preserve">Table </w:t>
      </w:r>
      <w:fldSimple w:instr=" SEQ Table \* ARABIC ">
        <w:r w:rsidR="008017E2">
          <w:rPr>
            <w:noProof/>
          </w:rPr>
          <w:t>2</w:t>
        </w:r>
      </w:fldSimple>
      <w:bookmarkEnd w:id="740"/>
      <w:r>
        <w:t>. Prosodic notation</w:t>
      </w:r>
      <w:bookmarkEnd w:id="74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42" w:name="_g11y2ljnx9av" w:colFirst="0" w:colLast="0"/>
      <w:bookmarkStart w:id="743" w:name="_Toc138064571"/>
      <w:bookmarkEnd w:id="742"/>
      <w:r w:rsidRPr="00DD7CCF">
        <w:t>Sanskrit</w:t>
      </w:r>
      <w:r w:rsidR="006436FD">
        <w:t>, Prakrit and Sanskrit-Based</w:t>
      </w:r>
      <w:r w:rsidRPr="00DD7CCF">
        <w:t xml:space="preserve"> metres</w:t>
      </w:r>
      <w:bookmarkEnd w:id="743"/>
    </w:p>
    <w:p w14:paraId="605C038A" w14:textId="196C5AB3" w:rsidR="006436FD" w:rsidRPr="006436FD" w:rsidRDefault="006436FD" w:rsidP="00D4342A">
      <w:pPr>
        <w:pStyle w:val="Cmsor3"/>
        <w:numPr>
          <w:ilvl w:val="2"/>
          <w:numId w:val="9"/>
        </w:numPr>
      </w:pPr>
      <w:bookmarkStart w:id="744" w:name="_Ref48034402"/>
      <w:bookmarkStart w:id="745" w:name="_Toc138064572"/>
      <w:r>
        <w:t>Syllabic metres (</w:t>
      </w:r>
      <w:r>
        <w:rPr>
          <w:rStyle w:val="Foreign"/>
        </w:rPr>
        <w:t>varṇav</w:t>
      </w:r>
      <w:r w:rsidRPr="00DD7CCF">
        <w:rPr>
          <w:rStyle w:val="Foreign"/>
        </w:rPr>
        <w:t>r̥tta</w:t>
      </w:r>
      <w:r>
        <w:t>)</w:t>
      </w:r>
      <w:bookmarkEnd w:id="744"/>
      <w:bookmarkEnd w:id="74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33660F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017E2">
        <w:rPr>
          <w:noProof/>
        </w:rPr>
        <w:t>147</w:t>
      </w:r>
      <w:r w:rsidR="006E2C5C" w:rsidRPr="00DD7CCF">
        <w:fldChar w:fldCharType="end"/>
      </w:r>
      <w:r w:rsidR="006E2C5C" w:rsidRPr="00DD7CCF">
        <w:t xml:space="preserve"> </w:t>
      </w:r>
      <w:r w:rsidRPr="00DD7CCF">
        <w:t>above</w:t>
      </w:r>
    </w:p>
    <w:p w14:paraId="244DC2D1" w14:textId="2BD67810"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563783E5" w14:textId="3320643E" w:rsidR="00263A70" w:rsidRPr="00DD7CCF" w:rsidRDefault="00177FFC" w:rsidP="006436FD">
      <w:pPr>
        <w:pStyle w:val="Kpalrs"/>
      </w:pPr>
      <w:bookmarkStart w:id="746" w:name="_Ref44134196"/>
      <w:bookmarkStart w:id="747" w:name="_Ref48035097"/>
      <w:r>
        <w:t xml:space="preserve">Table </w:t>
      </w:r>
      <w:fldSimple w:instr=" SEQ Table \* ARABIC ">
        <w:r w:rsidR="008017E2">
          <w:rPr>
            <w:noProof/>
          </w:rPr>
          <w:t>3</w:t>
        </w:r>
      </w:fldSimple>
      <w:bookmarkEnd w:id="746"/>
      <w:r>
        <w:t>. Sanskrit syllabic metres</w:t>
      </w:r>
      <w:bookmarkEnd w:id="74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8" w:name="_2qn1tcnogd7u" w:colFirst="0" w:colLast="0"/>
      <w:bookmarkStart w:id="749" w:name="_Ref56418748"/>
      <w:bookmarkStart w:id="750" w:name="_Toc138064573"/>
      <w:bookmarkStart w:id="751" w:name="_Ref43991783"/>
      <w:bookmarkEnd w:id="748"/>
      <w:r>
        <w:t>M</w:t>
      </w:r>
      <w:r w:rsidRPr="00DD7CCF">
        <w:t>oraic metres</w:t>
      </w:r>
      <w:bookmarkEnd w:id="749"/>
      <w:bookmarkEnd w:id="750"/>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31EE8C7"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8017E2">
        <w:t xml:space="preserve">Table </w:t>
      </w:r>
      <w:r w:rsidR="008017E2">
        <w:rPr>
          <w:noProof/>
        </w:rPr>
        <w:t>5</w:t>
      </w:r>
      <w:r w:rsidR="009633E9">
        <w:fldChar w:fldCharType="end"/>
      </w:r>
      <w:r w:rsidR="009633E9" w:rsidRPr="00DD7CCF">
        <w:t xml:space="preserve"> below</w:t>
      </w:r>
    </w:p>
    <w:p w14:paraId="7D24F394" w14:textId="1A5D97B4"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8017E2">
        <w:t xml:space="preserve">Table </w:t>
      </w:r>
      <w:r w:rsidR="008017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520F2C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08E3E88" w14:textId="71751BEE"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8017E2">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518DE6"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8017E2">
        <w:t xml:space="preserve">Table </w:t>
      </w:r>
      <w:r w:rsidR="008017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59A63DA"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8017E2">
        <w:t xml:space="preserve">Table </w:t>
      </w:r>
      <w:r w:rsidR="008017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A1EE20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8017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62919A0" w14:textId="650A1FD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017E2">
        <w:t xml:space="preserve">Table </w:t>
      </w:r>
      <w:r w:rsidR="008017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571F6AD3" w:rsidR="006436FD" w:rsidRDefault="006436FD" w:rsidP="006436FD">
      <w:pPr>
        <w:pStyle w:val="Kpalrs"/>
      </w:pPr>
      <w:bookmarkStart w:id="752" w:name="_Ref48034870"/>
      <w:r>
        <w:lastRenderedPageBreak/>
        <w:t xml:space="preserve">Table </w:t>
      </w:r>
      <w:fldSimple w:instr=" SEQ Table \* ARABIC ">
        <w:r w:rsidR="008017E2">
          <w:rPr>
            <w:noProof/>
          </w:rPr>
          <w:t>4</w:t>
        </w:r>
      </w:fldSimple>
      <w:bookmarkEnd w:id="75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6493F5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8017E2">
              <w:t xml:space="preserve">Table </w:t>
            </w:r>
            <w:r w:rsidR="008017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3" w:name="_Ref44134646"/>
    </w:p>
    <w:p w14:paraId="4380A4AD" w14:textId="1ED43B3E" w:rsidR="006436FD" w:rsidRDefault="006436FD" w:rsidP="006436FD">
      <w:pPr>
        <w:pStyle w:val="Kpalrs"/>
      </w:pPr>
      <w:bookmarkStart w:id="754" w:name="_Ref48034862"/>
      <w:r>
        <w:t xml:space="preserve">Table </w:t>
      </w:r>
      <w:fldSimple w:instr=" SEQ Table \* ARABIC ">
        <w:r w:rsidR="008017E2">
          <w:rPr>
            <w:noProof/>
          </w:rPr>
          <w:t>5</w:t>
        </w:r>
      </w:fldSimple>
      <w:bookmarkEnd w:id="753"/>
      <w:bookmarkEnd w:id="75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5" w:name="_Ref48034509"/>
      <w:bookmarkStart w:id="756" w:name="_Toc138064574"/>
      <w:r>
        <w:rPr>
          <w:rStyle w:val="Foreign"/>
        </w:rPr>
        <w:t>A</w:t>
      </w:r>
      <w:r w:rsidR="004D2E67" w:rsidRPr="00ED5C86">
        <w:rPr>
          <w:rStyle w:val="Foreign"/>
        </w:rPr>
        <w:t>nuṣṭubh</w:t>
      </w:r>
      <w:bookmarkEnd w:id="751"/>
      <w:r w:rsidR="00991C8A">
        <w:t xml:space="preserve"> details</w:t>
      </w:r>
      <w:bookmarkEnd w:id="755"/>
      <w:bookmarkEnd w:id="75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5B0B2D0"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017E2">
        <w:t xml:space="preserve">Table </w:t>
      </w:r>
      <w:r w:rsidR="008017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102D8E0"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017E2" w:rsidRPr="00ED5C86">
        <w:t xml:space="preserve">Table </w:t>
      </w:r>
      <w:r w:rsidR="008017E2">
        <w:rPr>
          <w:noProof/>
        </w:rPr>
        <w:t>6</w:t>
      </w:r>
      <w:r w:rsidR="004C2A93">
        <w:fldChar w:fldCharType="end"/>
      </w:r>
      <w:r w:rsidR="004C2A93">
        <w:t xml:space="preserve"> </w:t>
      </w:r>
      <w:r w:rsidRPr="00DD7CCF">
        <w:t>below</w:t>
      </w:r>
    </w:p>
    <w:p w14:paraId="3F498E04" w14:textId="6720B95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3D9F36B" w14:textId="2C31F97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017E2" w:rsidRPr="00ED5C86">
        <w:t xml:space="preserve">Table </w:t>
      </w:r>
      <w:r w:rsidR="008017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8017E2">
        <w:t>2.3.5</w:t>
      </w:r>
      <w:r w:rsidR="002F2410" w:rsidRPr="00DD7CCF">
        <w:fldChar w:fldCharType="end"/>
      </w:r>
      <w:r w:rsidRPr="00DD7CCF">
        <w:t>)</w:t>
      </w:r>
    </w:p>
    <w:p w14:paraId="5B5BF9AE" w14:textId="1E956A41" w:rsidR="00177FFC" w:rsidRDefault="00177FFC" w:rsidP="006436FD">
      <w:pPr>
        <w:pStyle w:val="Kpalrs"/>
      </w:pPr>
      <w:bookmarkStart w:id="757" w:name="_Ref44134600"/>
      <w:r w:rsidRPr="00ED5C86">
        <w:t xml:space="preserve">Table </w:t>
      </w:r>
      <w:fldSimple w:instr=" SEQ Table \* ARABIC ">
        <w:r w:rsidR="008017E2">
          <w:rPr>
            <w:noProof/>
          </w:rPr>
          <w:t>6</w:t>
        </w:r>
      </w:fldSimple>
      <w:bookmarkEnd w:id="75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4BF7433B" w:rsidR="00177FFC" w:rsidRDefault="00177FFC" w:rsidP="006436FD">
      <w:pPr>
        <w:pStyle w:val="Kpalrs"/>
      </w:pPr>
      <w:bookmarkStart w:id="758" w:name="_Ref48034860"/>
      <w:bookmarkStart w:id="759" w:name="_Ref48034859"/>
      <w:r w:rsidRPr="00ED5C86">
        <w:t xml:space="preserve">Table </w:t>
      </w:r>
      <w:fldSimple w:instr=" SEQ Table \* ARABIC ">
        <w:r w:rsidR="008017E2">
          <w:rPr>
            <w:noProof/>
          </w:rPr>
          <w:t>7</w:t>
        </w:r>
      </w:fldSimple>
      <w:bookmarkEnd w:id="758"/>
      <w:r w:rsidRPr="00ED5C86">
        <w:t xml:space="preserve">. Recognised </w:t>
      </w:r>
      <w:r w:rsidRPr="00ED5C86">
        <w:rPr>
          <w:rStyle w:val="Foreign"/>
        </w:rPr>
        <w:t>vipulā anuṣṭubh</w:t>
      </w:r>
      <w:r w:rsidRPr="00ED5C86">
        <w:t xml:space="preserve"> patterns (even lines only)</w:t>
      </w:r>
      <w:bookmarkEnd w:id="75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60" w:name="_n2qlg5gxi1qw" w:colFirst="0" w:colLast="0"/>
      <w:bookmarkStart w:id="761" w:name="_Ref43991920"/>
      <w:bookmarkStart w:id="762" w:name="_Toc138064575"/>
      <w:bookmarkEnd w:id="760"/>
      <w:r>
        <w:t>T</w:t>
      </w:r>
      <w:r w:rsidR="004D2E67" w:rsidRPr="00DD7CCF">
        <w:t xml:space="preserve">he </w:t>
      </w:r>
      <w:r w:rsidR="004D2E67" w:rsidRPr="00ED5C86">
        <w:rPr>
          <w:rStyle w:val="Foreign"/>
        </w:rPr>
        <w:t>upajāti</w:t>
      </w:r>
      <w:r w:rsidR="004D2E67" w:rsidRPr="00DD7CCF">
        <w:t xml:space="preserve"> family</w:t>
      </w:r>
      <w:bookmarkEnd w:id="761"/>
      <w:bookmarkEnd w:id="76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63" w:name="_n8vla59yhjha" w:colFirst="0" w:colLast="0"/>
      <w:bookmarkStart w:id="764" w:name="_Ref43991854"/>
      <w:bookmarkStart w:id="765" w:name="_Toc138064576"/>
      <w:bookmarkEnd w:id="763"/>
      <w:r>
        <w:t>T</w:t>
      </w:r>
      <w:r w:rsidR="004D2E67" w:rsidRPr="00DD7CCF">
        <w:t xml:space="preserve">he </w:t>
      </w:r>
      <w:r w:rsidR="004D2E67" w:rsidRPr="00ED5C86">
        <w:rPr>
          <w:rStyle w:val="Foreign"/>
        </w:rPr>
        <w:t>vaitālīya</w:t>
      </w:r>
      <w:r w:rsidR="004D2E67" w:rsidRPr="00DD7CCF">
        <w:t xml:space="preserve"> family</w:t>
      </w:r>
      <w:bookmarkEnd w:id="764"/>
      <w:bookmarkEnd w:id="76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6F93C3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6" w:name="_4rj5tl9kxhaa" w:colFirst="0" w:colLast="0"/>
      <w:bookmarkStart w:id="767" w:name="_Ref43991879"/>
      <w:bookmarkStart w:id="768" w:name="_Toc138064577"/>
      <w:bookmarkEnd w:id="766"/>
      <w:r w:rsidRPr="00DD7CCF">
        <w:t>Vedic trimeter</w:t>
      </w:r>
      <w:bookmarkEnd w:id="767"/>
      <w:bookmarkEnd w:id="768"/>
    </w:p>
    <w:p w14:paraId="2EBBE361" w14:textId="7D260B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EC3C67" w:rsidRDefault="004D2E67" w:rsidP="006436FD">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69" w:name="_uk4ukgks9biu" w:colFirst="0" w:colLast="0"/>
      <w:bookmarkEnd w:id="769"/>
    </w:p>
    <w:p w14:paraId="7F9E4B3B" w14:textId="7D982462" w:rsidR="00F132CC" w:rsidRDefault="00F132CC" w:rsidP="00D4342A">
      <w:pPr>
        <w:pStyle w:val="Cmsor3"/>
        <w:numPr>
          <w:ilvl w:val="2"/>
          <w:numId w:val="9"/>
        </w:numPr>
      </w:pPr>
      <w:bookmarkStart w:id="770" w:name="_Toc138064578"/>
      <w:r>
        <w:lastRenderedPageBreak/>
        <w:t>Other semi-syllabic metres</w:t>
      </w:r>
      <w:bookmarkEnd w:id="770"/>
    </w:p>
    <w:p w14:paraId="72157A83" w14:textId="3B714FF2" w:rsidR="009505BE" w:rsidRDefault="00E96DB6" w:rsidP="00F132CC">
      <w:pPr>
        <w:pStyle w:val="Lista"/>
      </w:pPr>
      <w:r>
        <w:t xml:space="preserve">a rare epigraphic metre provisionally named </w:t>
      </w:r>
      <w:bookmarkStart w:id="771" w:name="_Hlk47542365"/>
      <w:r w:rsidRPr="00E96DB6">
        <w:rPr>
          <w:rStyle w:val="Foreign"/>
        </w:rPr>
        <w:t>gītikā</w:t>
      </w:r>
      <w:bookmarkEnd w:id="77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72" w:name="_zhjmnze98hpp" w:colFirst="0" w:colLast="0"/>
      <w:bookmarkStart w:id="773" w:name="_Toc138064579"/>
      <w:bookmarkEnd w:id="772"/>
      <w:r w:rsidRPr="00DD7CCF">
        <w:t>Tamil metres</w:t>
      </w:r>
      <w:bookmarkEnd w:id="773"/>
    </w:p>
    <w:p w14:paraId="5CD28D50" w14:textId="27541DFD"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017E2">
        <w:t xml:space="preserve">Table </w:t>
      </w:r>
      <w:r w:rsidR="008017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350688D" w:rsidR="00C02B8C" w:rsidRPr="00DD7CCF" w:rsidRDefault="00177FFC" w:rsidP="006436FD">
      <w:pPr>
        <w:pStyle w:val="Kpalrs"/>
      </w:pPr>
      <w:bookmarkStart w:id="774" w:name="_Ref44134715"/>
      <w:r>
        <w:t xml:space="preserve">Table </w:t>
      </w:r>
      <w:fldSimple w:instr=" SEQ Table \* ARABIC ">
        <w:r w:rsidR="008017E2">
          <w:rPr>
            <w:noProof/>
          </w:rPr>
          <w:t>8</w:t>
        </w:r>
      </w:fldSimple>
      <w:bookmarkEnd w:id="77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5" w:name="_9d8e21ca9gia" w:colFirst="0" w:colLast="0"/>
      <w:bookmarkStart w:id="776" w:name="_Ref43985466"/>
      <w:bookmarkStart w:id="777" w:name="_Toc138064580"/>
      <w:bookmarkEnd w:id="775"/>
      <w:r w:rsidRPr="00DD7CCF">
        <w:lastRenderedPageBreak/>
        <w:t>“Case Studies” in Encoding Complex Layout</w:t>
      </w:r>
      <w:bookmarkEnd w:id="776"/>
      <w:bookmarkEnd w:id="777"/>
    </w:p>
    <w:p w14:paraId="11FAF6C2" w14:textId="77777777" w:rsidR="00C02B8C" w:rsidRPr="00DD7CCF" w:rsidRDefault="00847076" w:rsidP="008017E2">
      <w:pPr>
        <w:pStyle w:val="Cmsor2"/>
      </w:pPr>
      <w:bookmarkStart w:id="778" w:name="_fxhw8prafv6z" w:colFirst="0" w:colLast="0"/>
      <w:bookmarkStart w:id="779" w:name="_Toc138064581"/>
      <w:bookmarkEnd w:id="77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931FA6D"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077D538"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7B01F462" w14:textId="77777777" w:rsidR="00C02B8C" w:rsidRPr="00DD7CCF" w:rsidRDefault="00C02B8C" w:rsidP="006436FD"/>
    <w:p w14:paraId="15094EDD" w14:textId="08347852"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0CD975E"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 xml:space="preserve">&lt;!-- This encoding example uses the repetitive scheme of line numbering </w:t>
      </w:r>
      <w:r w:rsidR="008E1491">
        <w:rPr>
          <w:rStyle w:val="Codecomment"/>
        </w:rPr>
        <w:t>(</w:t>
      </w:r>
      <w:r w:rsidRPr="008608D1">
        <w:rPr>
          <w:rStyle w:val="Codecomment"/>
        </w:rPr>
        <w:t>§</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008E1491">
        <w:rPr>
          <w:rStyle w:val="Codecomment"/>
        </w:rPr>
        <w:t>)</w:t>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6986B91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2047CC">
      <w:pPr>
        <w:pStyle w:val="Cmsor2"/>
        <w:pageBreakBefore/>
      </w:pPr>
      <w:bookmarkStart w:id="780" w:name="_mqsd94x1tblc" w:colFirst="0" w:colLast="0"/>
      <w:bookmarkStart w:id="781" w:name="_Toc138064582"/>
      <w:bookmarkEnd w:id="780"/>
      <w:r w:rsidRPr="00DD7CCF">
        <w:rPr>
          <w:noProof/>
        </w:rPr>
        <w:lastRenderedPageBreak/>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8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46233B9"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10ED9595" w14:textId="4AEF2096"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44603E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EF66E2B"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w:t>
      </w:r>
    </w:p>
    <w:p w14:paraId="5164A6BD" w14:textId="19DEF82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each attached to the relevant page</w:t>
      </w:r>
    </w:p>
    <w:p w14:paraId="1D5D7901" w14:textId="022EA6E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017E2">
        <w:t>7.5.3</w:t>
      </w:r>
      <w:r w:rsidR="00B670B4" w:rsidRPr="00DD7CCF">
        <w:fldChar w:fldCharType="end"/>
      </w:r>
      <w:r w:rsidRPr="00DD7CCF">
        <w:t>)</w:t>
      </w:r>
    </w:p>
    <w:p w14:paraId="25F7D4C3" w14:textId="77777777" w:rsidR="00C02B8C" w:rsidRPr="00DD7CCF" w:rsidRDefault="00C02B8C" w:rsidP="006436FD"/>
    <w:p w14:paraId="540D6F48" w14:textId="77777777" w:rsidR="002047CC" w:rsidRDefault="002047CC">
      <w:pPr>
        <w:autoSpaceDE/>
        <w:autoSpaceDN/>
        <w:spacing w:line="240" w:lineRule="auto"/>
        <w:ind w:left="170"/>
        <w:jc w:val="both"/>
        <w:rPr>
          <w:rStyle w:val="Code"/>
          <w:sz w:val="18"/>
          <w:szCs w:val="18"/>
        </w:rPr>
      </w:pPr>
      <w:r>
        <w:rPr>
          <w:rStyle w:val="Code"/>
        </w:rPr>
        <w:br w:type="page"/>
      </w:r>
    </w:p>
    <w:p w14:paraId="2FA9F590" w14:textId="52EC733B"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E93948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E913E9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2047CC">
      <w:pPr>
        <w:pStyle w:val="Cmsor2"/>
        <w:pageBreakBefore/>
      </w:pPr>
      <w:bookmarkStart w:id="782" w:name="_q8mje15sbli5" w:colFirst="0" w:colLast="0"/>
      <w:bookmarkStart w:id="783" w:name="_Toc138064583"/>
      <w:bookmarkEnd w:id="782"/>
      <w:r w:rsidRPr="00DD7CCF">
        <w:rPr>
          <w:noProof/>
        </w:rPr>
        <w:lastRenderedPageBreak/>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8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6A39D0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2F6C06F5" w14:textId="77777777" w:rsidR="002047CC" w:rsidRDefault="002047CC">
      <w:pPr>
        <w:autoSpaceDE/>
        <w:autoSpaceDN/>
        <w:spacing w:line="240" w:lineRule="auto"/>
        <w:ind w:left="170"/>
        <w:jc w:val="both"/>
        <w:rPr>
          <w:rStyle w:val="Code"/>
          <w:sz w:val="18"/>
          <w:szCs w:val="18"/>
        </w:rPr>
      </w:pPr>
      <w:r>
        <w:rPr>
          <w:rStyle w:val="Code"/>
        </w:rPr>
        <w:br w:type="page"/>
      </w:r>
    </w:p>
    <w:p w14:paraId="7928CF94" w14:textId="2272F69F" w:rsidR="00E67260" w:rsidRPr="0046000E" w:rsidRDefault="00E67260" w:rsidP="006436FD">
      <w:pPr>
        <w:pStyle w:val="CodeParagraph"/>
      </w:pPr>
      <w:r w:rsidRPr="00DD7CCF">
        <w:rPr>
          <w:rStyle w:val="Code"/>
        </w:rPr>
        <w:lastRenderedPageBreak/>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8017E2">
        <w:rPr>
          <w:rStyle w:val="Codecomment"/>
        </w:rPr>
        <w:fldChar w:fldCharType="begin"/>
      </w:r>
      <w:r w:rsidR="008017E2">
        <w:rPr>
          <w:rStyle w:val="Codecomment"/>
        </w:rPr>
        <w:instrText xml:space="preserve"> REF _Ref138064220 \r \h </w:instrText>
      </w:r>
      <w:r w:rsidR="008017E2">
        <w:rPr>
          <w:rStyle w:val="Codecomment"/>
        </w:rPr>
      </w:r>
      <w:r w:rsidR="008017E2">
        <w:rPr>
          <w:rStyle w:val="Codecomment"/>
        </w:rPr>
        <w:fldChar w:fldCharType="separate"/>
      </w:r>
      <w:r w:rsidR="008017E2">
        <w:rPr>
          <w:rStyle w:val="Codecomment"/>
        </w:rPr>
        <w:t>3.2.2</w:t>
      </w:r>
      <w:r w:rsidR="008017E2">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Default="00847076" w:rsidP="002047CC">
      <w:pPr>
        <w:pStyle w:val="Cmsor2"/>
        <w:pageBreakBefore/>
      </w:pPr>
      <w:bookmarkStart w:id="784" w:name="_91l5g3c4663p" w:colFirst="0" w:colLast="0"/>
      <w:bookmarkStart w:id="785" w:name="_Toc138064584"/>
      <w:bookmarkEnd w:id="784"/>
      <w:r w:rsidRPr="00DD7CCF">
        <w:rPr>
          <w:noProof/>
        </w:rPr>
        <w:lastRenderedPageBreak/>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8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0A793EC"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4B12B591" w14:textId="77777777" w:rsidR="002047CC" w:rsidRDefault="002047CC">
      <w:pPr>
        <w:autoSpaceDE/>
        <w:autoSpaceDN/>
        <w:spacing w:line="240" w:lineRule="auto"/>
        <w:ind w:left="170"/>
        <w:jc w:val="both"/>
        <w:rPr>
          <w:rStyle w:val="Code"/>
          <w:sz w:val="18"/>
          <w:szCs w:val="18"/>
        </w:rPr>
      </w:pPr>
      <w:r>
        <w:rPr>
          <w:rStyle w:val="Code"/>
        </w:rPr>
        <w:br w:type="page"/>
      </w:r>
    </w:p>
    <w:p w14:paraId="31F2CA95" w14:textId="5E53ACA2"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0187956B"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222BF0C" w14:textId="2B1182EC" w:rsidR="00DF465C" w:rsidRDefault="00DF465C" w:rsidP="002047CC">
      <w:pPr>
        <w:pStyle w:val="Cmsor2"/>
        <w:pageBreakBefore/>
      </w:pPr>
      <w:bookmarkStart w:id="786" w:name="_1h8zsds4qdsf" w:colFirst="0" w:colLast="0"/>
      <w:bookmarkStart w:id="787" w:name="_Ref43989726"/>
      <w:bookmarkStart w:id="788" w:name="_Toc138064585"/>
      <w:bookmarkEnd w:id="786"/>
      <w:r w:rsidRPr="00DD7CCF">
        <w:lastRenderedPageBreak/>
        <w:t xml:space="preserve">Case study </w:t>
      </w:r>
      <w:r>
        <w:t>3</w:t>
      </w:r>
      <w:r w:rsidRPr="00DD7CCF">
        <w:t xml:space="preserve">: </w:t>
      </w:r>
      <w:r>
        <w:t>stele with two inscribed faces, an incipit and columns</w:t>
      </w:r>
    </w:p>
    <w:p w14:paraId="7E35417B" w14:textId="537DA54A" w:rsidR="002047CC" w:rsidRPr="002047CC" w:rsidRDefault="008300A3" w:rsidP="002047CC">
      <w:pPr>
        <w:spacing w:line="240" w:lineRule="auto"/>
      </w:pPr>
      <w:r>
        <w:rPr>
          <w:noProof/>
        </w:rPr>
        <w:drawing>
          <wp:inline distT="0" distB="0" distL="0" distR="0" wp14:anchorId="2BD8948A" wp14:editId="335B66AD">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A08054D" w14:textId="7B133371" w:rsidR="00DF465C" w:rsidRDefault="002047CC" w:rsidP="00DF465C">
      <w:pPr>
        <w:pStyle w:val="Lista"/>
      </w:pPr>
      <w:r>
        <w:t xml:space="preserve">this is the inscription </w:t>
      </w:r>
      <w:r w:rsidRPr="002047CC">
        <w:t>DHARMA_INSCIK00191</w:t>
      </w:r>
      <w:r>
        <w:t xml:space="preserve">, the </w:t>
      </w:r>
      <w:r w:rsidRPr="002047CC">
        <w:t>Phnom Sandak inscription, Preah Vihear province (K. 191, 1032 śaka)</w:t>
      </w:r>
    </w:p>
    <w:p w14:paraId="03CACA72" w14:textId="5C4DDE68" w:rsidR="0045787A" w:rsidRDefault="0045787A" w:rsidP="0045787A">
      <w:pPr>
        <w:pStyle w:val="Lista2"/>
      </w:pPr>
      <w:r>
        <w:t>this is a stele inscribed on two faces; the image above shows the upper portion of each face</w:t>
      </w:r>
    </w:p>
    <w:p w14:paraId="479FC80B" w14:textId="6FCFD25F" w:rsidR="0045787A" w:rsidRDefault="0045787A" w:rsidP="0045787A">
      <w:pPr>
        <w:pStyle w:val="Lista2"/>
      </w:pPr>
      <w:r>
        <w:t xml:space="preserve">each face </w:t>
      </w:r>
      <w:r w:rsidR="008300A3">
        <w:t xml:space="preserve">begins with an invocatory syllable </w:t>
      </w:r>
      <w:r>
        <w:t>offset from the main body of text</w:t>
      </w:r>
    </w:p>
    <w:p w14:paraId="279D3BC2" w14:textId="0DCF88B8" w:rsidR="0045787A" w:rsidRDefault="0045787A" w:rsidP="006A28F7">
      <w:pPr>
        <w:pStyle w:val="Lista2"/>
      </w:pPr>
      <w:r>
        <w:t>the text is in verse, laid out in quasi-columns</w:t>
      </w:r>
      <w:r w:rsidR="008300A3">
        <w:t xml:space="preserve"> where </w:t>
      </w:r>
      <w:r>
        <w:t>each line must be read all the way from left to right across both columns</w:t>
      </w:r>
    </w:p>
    <w:p w14:paraId="611EF40C" w14:textId="42D84FFD" w:rsidR="0045787A" w:rsidRDefault="008300A3" w:rsidP="0045787A">
      <w:pPr>
        <w:pStyle w:val="Lista2"/>
      </w:pPr>
      <w:r>
        <w:t xml:space="preserve">after reading all of face A, </w:t>
      </w:r>
      <w:r w:rsidR="0045787A">
        <w:t xml:space="preserve">the reader </w:t>
      </w:r>
      <w:r>
        <w:t xml:space="preserve">is expected to </w:t>
      </w:r>
      <w:r w:rsidR="0045787A">
        <w:t>continue on face B</w:t>
      </w:r>
    </w:p>
    <w:p w14:paraId="254FAD3A" w14:textId="7923B88C" w:rsidR="0045787A" w:rsidRDefault="0045787A" w:rsidP="0045787A">
      <w:pPr>
        <w:pStyle w:val="Lista2"/>
      </w:pPr>
      <w:r>
        <w:t>a fly in the soup is the invocatory syllable at the top of face B, which does not truly belong in the sequence of text between the two faces</w:t>
      </w:r>
    </w:p>
    <w:p w14:paraId="2BEB8970" w14:textId="3A886C75" w:rsidR="00942CD6" w:rsidRDefault="00942CD6" w:rsidP="008300A3">
      <w:pPr>
        <w:pStyle w:val="Lista"/>
      </w:pPr>
      <w:r>
        <w:t xml:space="preserve">encoding the physical and logical arrangement </w:t>
      </w:r>
      <w:r w:rsidR="008300A3">
        <w:t>with complete accuracy</w:t>
      </w:r>
      <w:r>
        <w:t xml:space="preserve"> would be very complex without any tangible gain, so it has been decided that</w:t>
      </w:r>
    </w:p>
    <w:p w14:paraId="04628B04" w14:textId="2688A74D" w:rsidR="00942CD6" w:rsidRDefault="00942CD6" w:rsidP="008300A3">
      <w:pPr>
        <w:pStyle w:val="Lista2"/>
      </w:pPr>
      <w:r>
        <w:t>the two faces will be encoded as a pagelike partition (§</w:t>
      </w:r>
      <w:r w:rsidR="008300A3">
        <w:fldChar w:fldCharType="begin"/>
      </w:r>
      <w:r w:rsidR="008300A3">
        <w:instrText xml:space="preserve"> REF _Ref43979481 \r \h </w:instrText>
      </w:r>
      <w:r w:rsidR="008300A3">
        <w:fldChar w:fldCharType="separate"/>
      </w:r>
      <w:r w:rsidR="008300A3">
        <w:t>3.5</w:t>
      </w:r>
      <w:r w:rsidR="008300A3">
        <w:fldChar w:fldCharType="end"/>
      </w:r>
      <w:r>
        <w:t>), as for similar stelae without an incipit on the second face</w:t>
      </w:r>
    </w:p>
    <w:p w14:paraId="50B7BEBB" w14:textId="12CF7F8B" w:rsidR="008300A3" w:rsidRDefault="008300A3" w:rsidP="008300A3">
      <w:pPr>
        <w:pStyle w:val="Lista2"/>
      </w:pPr>
      <w:r>
        <w:t>the incipits will be handled as usual, i.e. as visually offset opening lines (§</w:t>
      </w:r>
      <w:r>
        <w:fldChar w:fldCharType="begin"/>
      </w:r>
      <w:r>
        <w:instrText xml:space="preserve"> REF _Ref43978135 \r \h </w:instrText>
      </w:r>
      <w:r>
        <w:fldChar w:fldCharType="separate"/>
      </w:r>
      <w:r>
        <w:t>3.3.3</w:t>
      </w:r>
      <w:r>
        <w:fldChar w:fldCharType="end"/>
      </w:r>
      <w:r>
        <w:t>), without regard for the fact that the second incipit is not part of the logical flow</w:t>
      </w:r>
    </w:p>
    <w:p w14:paraId="23AD76EA" w14:textId="6259D371" w:rsidR="008300A3" w:rsidRDefault="008300A3" w:rsidP="008300A3">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5531FE0C" w14:textId="77777777" w:rsidR="00EC3C67" w:rsidRPr="00EC3C67" w:rsidRDefault="00EC3C67" w:rsidP="00EC3C67">
      <w:r w:rsidRPr="00EC3C67">
        <w:br w:type="page"/>
      </w:r>
    </w:p>
    <w:p w14:paraId="78173FD6" w14:textId="77777777" w:rsidR="00BF11C5" w:rsidRDefault="00C204D4" w:rsidP="00C204D4">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799CA73D"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A</w:t>
      </w:r>
      <w:r w:rsidR="00C204D4" w:rsidRPr="00C204D4">
        <w:rPr>
          <w:rStyle w:val="Code"/>
          <w:lang w:val="hu-HU" w:eastAsia="zh-CN" w:bidi="hi-IN"/>
        </w:rPr>
        <w:t>&lt;/label&gt;</w:t>
      </w:r>
    </w:p>
    <w:p w14:paraId="2F8C6124"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Oṁ</w:t>
      </w:r>
    </w:p>
    <w:p w14:paraId="4DAADEB1" w14:textId="77777777" w:rsidR="00BF11C5" w:rsidRDefault="00C204D4" w:rsidP="00C204D4">
      <w:pPr>
        <w:pStyle w:val="CodeParagraph"/>
        <w:rPr>
          <w:rStyle w:val="Codetext"/>
        </w:rPr>
      </w:pPr>
      <w:r w:rsidRPr="00C204D4">
        <w:rPr>
          <w:rStyle w:val="Code"/>
          <w:lang w:val="hu-HU" w:eastAsia="zh-CN" w:bidi="hi-IN"/>
        </w:rPr>
        <w:t>&lt;/ab&gt;</w:t>
      </w:r>
    </w:p>
    <w:p w14:paraId="3529AF50" w14:textId="77777777" w:rsidR="00BF11C5"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21071BBB"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B</w:t>
      </w:r>
      <w:r w:rsidR="00C204D4" w:rsidRPr="00C204D4">
        <w:rPr>
          <w:rStyle w:val="Code"/>
          <w:lang w:val="hu-HU" w:eastAsia="zh-CN" w:bidi="hi-IN"/>
        </w:rPr>
        <w:t>&lt;/label&gt;</w:t>
      </w:r>
    </w:p>
    <w:p w14:paraId="4C489AD8"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hūṁ</w:t>
      </w:r>
    </w:p>
    <w:p w14:paraId="28DC3DEB" w14:textId="244027EE" w:rsidR="00BF11C5" w:rsidRDefault="00C204D4" w:rsidP="00C204D4">
      <w:pPr>
        <w:pStyle w:val="CodeParagraph"/>
        <w:rPr>
          <w:rStyle w:val="Code"/>
          <w:lang w:val="hu-HU" w:eastAsia="zh-CN" w:bidi="hi-IN"/>
        </w:rPr>
      </w:pPr>
      <w:r w:rsidRPr="00C204D4">
        <w:rPr>
          <w:rStyle w:val="Code"/>
          <w:lang w:val="hu-HU" w:eastAsia="zh-CN" w:bidi="hi-IN"/>
        </w:rPr>
        <w:t>&lt;/ab&gt;</w:t>
      </w:r>
    </w:p>
    <w:p w14:paraId="7AE3CB14" w14:textId="538CDC67" w:rsidR="00C204D4"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7B921E8D" w14:textId="35305045" w:rsidR="008300A3" w:rsidRPr="00DD7CCF" w:rsidRDefault="008300A3" w:rsidP="008300A3">
      <w:r w:rsidRPr="00DD7CCF">
        <w:rPr>
          <w:rStyle w:val="Codetext"/>
        </w:rPr>
        <w:br/>
      </w:r>
    </w:p>
    <w:p w14:paraId="4AD4BF18" w14:textId="6F230F4B" w:rsidR="00C02B8C" w:rsidRPr="00DD7CCF" w:rsidRDefault="004D2E67" w:rsidP="00D4342A">
      <w:pPr>
        <w:pStyle w:val="Cmsor1"/>
        <w:numPr>
          <w:ilvl w:val="0"/>
          <w:numId w:val="10"/>
        </w:numPr>
      </w:pPr>
      <w:r w:rsidRPr="00DD7CCF">
        <w:lastRenderedPageBreak/>
        <w:t xml:space="preserve">Language </w:t>
      </w:r>
      <w:bookmarkEnd w:id="787"/>
      <w:r w:rsidR="00A23873">
        <w:t>Tags</w:t>
      </w:r>
      <w:bookmarkEnd w:id="788"/>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DDB76CF" w:rsidR="00C02B8C" w:rsidRPr="00DD7CCF" w:rsidRDefault="00177FFC" w:rsidP="00177FFC">
      <w:pPr>
        <w:pStyle w:val="Kpalrs"/>
      </w:pPr>
      <w:r>
        <w:t xml:space="preserve">Table </w:t>
      </w:r>
      <w:fldSimple w:instr=" SEQ Table \* ARABIC ">
        <w:r w:rsidR="008017E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5CDC4E1F" w:rsidR="00FB11E9" w:rsidRPr="000F7351" w:rsidRDefault="00FB11E9" w:rsidP="00FB11E9">
            <w:pPr>
              <w:pStyle w:val="Tabletext"/>
              <w:rPr>
                <w:noProof/>
              </w:rPr>
            </w:pPr>
            <w:r w:rsidRPr="000F7351">
              <w:rPr>
                <w:noProof/>
              </w:rPr>
              <w:t>n</w:t>
            </w:r>
            <w:r w:rsidR="00990244">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9" w:name="_jalh6cgsei8" w:colFirst="0" w:colLast="0"/>
      <w:bookmarkStart w:id="790" w:name="_Ref43990834"/>
      <w:bookmarkStart w:id="791" w:name="_Toc138064586"/>
      <w:bookmarkEnd w:id="789"/>
      <w:r w:rsidRPr="00DD7CCF">
        <w:lastRenderedPageBreak/>
        <w:t>Titling Conventions</w:t>
      </w:r>
      <w:bookmarkEnd w:id="790"/>
      <w:bookmarkEnd w:id="79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4CA97787" w:rsidR="00C02B8C" w:rsidRPr="00DD7CCF" w:rsidRDefault="004D2E67" w:rsidP="00DD7CCF">
      <w:pPr>
        <w:pStyle w:val="Lista2"/>
      </w:pPr>
      <w:r w:rsidRPr="00DD7CCF">
        <w:t>in cases where established names in a corpus follow significantly varying models, so that the need for some harmoni</w:t>
      </w:r>
      <w:r w:rsidR="00990244">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92" w:name="_fkfiw4gv3nvf" w:colFirst="0" w:colLast="0"/>
      <w:bookmarkStart w:id="793" w:name="_Ref43988536"/>
      <w:bookmarkStart w:id="794" w:name="_Toc138064587"/>
      <w:bookmarkEnd w:id="792"/>
      <w:r w:rsidRPr="008608D1">
        <w:lastRenderedPageBreak/>
        <w:t xml:space="preserve">Normalisation </w:t>
      </w:r>
      <w:bookmarkEnd w:id="793"/>
      <w:r w:rsidR="00DE6674">
        <w:t>Suggestions</w:t>
      </w:r>
      <w:bookmarkEnd w:id="79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12A88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017E2">
        <w:t>6.1.4</w:t>
      </w:r>
      <w:r w:rsidR="009A6168" w:rsidRPr="00DD7CCF">
        <w:fldChar w:fldCharType="end"/>
      </w:r>
      <w:r w:rsidRPr="00DD7CCF">
        <w:t xml:space="preserve"> overrule the suggestions listed below</w:t>
      </w:r>
    </w:p>
    <w:p w14:paraId="56F05FA9" w14:textId="45A31797" w:rsidR="00177FFC" w:rsidRPr="00DD7CCF" w:rsidRDefault="00177FFC" w:rsidP="00177FFC">
      <w:pPr>
        <w:pStyle w:val="Kpalrs"/>
      </w:pPr>
      <w:r>
        <w:t xml:space="preserve">Table </w:t>
      </w:r>
      <w:fldSimple w:instr=" SEQ Table \* ARABIC ">
        <w:r w:rsidR="008017E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8017E2">
      <w:pPr>
        <w:pStyle w:val="Cmsor1"/>
      </w:pPr>
      <w:bookmarkStart w:id="795" w:name="_td0xcb1s1fvx" w:colFirst="0" w:colLast="0"/>
      <w:bookmarkStart w:id="796" w:name="_Toc138064588"/>
      <w:bookmarkEnd w:id="795"/>
      <w:r w:rsidRPr="00DD7CCF">
        <w:lastRenderedPageBreak/>
        <w:t>References</w:t>
      </w:r>
      <w:bookmarkEnd w:id="79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26C6AB9"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6AB688B6"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61F59BC"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EA59E" w14:textId="77777777" w:rsidR="00581E14" w:rsidRDefault="00581E14">
      <w:pPr>
        <w:spacing w:line="240" w:lineRule="auto"/>
      </w:pPr>
      <w:r>
        <w:separator/>
      </w:r>
    </w:p>
  </w:endnote>
  <w:endnote w:type="continuationSeparator" w:id="0">
    <w:p w14:paraId="7CE452EE" w14:textId="77777777" w:rsidR="00581E14" w:rsidRDefault="00581E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FA1D0" w14:textId="77777777" w:rsidR="00581E14" w:rsidRDefault="00581E14">
      <w:pPr>
        <w:spacing w:line="240" w:lineRule="auto"/>
      </w:pPr>
      <w:r>
        <w:separator/>
      </w:r>
    </w:p>
  </w:footnote>
  <w:footnote w:type="continuationSeparator" w:id="0">
    <w:p w14:paraId="0F746015" w14:textId="77777777" w:rsidR="00581E14" w:rsidRDefault="00581E14">
      <w:pPr>
        <w:spacing w:line="240" w:lineRule="auto"/>
      </w:pPr>
      <w:r>
        <w:continuationSeparator/>
      </w:r>
    </w:p>
  </w:footnote>
  <w:footnote w:id="1">
    <w:p w14:paraId="6C1DEFD6" w14:textId="20437FFB"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608A5AFE"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078CA41E"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1A25069F"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3E5FA33B"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5C676EB2"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rsidR="008017E2">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51D6B204"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023EB2EF"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0B7B0010"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7FBD5EF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315C17F7"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rsidR="008017E2">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4A5FAA53"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0DEB5710"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0471FBC"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008017E2" w:rsidRPr="00DD7CCF">
        <w:t xml:space="preserve">Example </w:t>
      </w:r>
      <w:r w:rsidR="008017E2">
        <w:rPr>
          <w:noProof/>
        </w:rPr>
        <w:t>3.4.5</w:t>
      </w:r>
      <w:r w:rsidR="008017E2" w:rsidRPr="00DD7CCF">
        <w:t>.</w:t>
      </w:r>
      <w:r w:rsidR="008017E2">
        <w:rPr>
          <w:noProof/>
        </w:rPr>
        <w:t>A</w:t>
      </w:r>
      <w:r>
        <w:fldChar w:fldCharType="end"/>
      </w:r>
      <w:r>
        <w:t xml:space="preserve"> for an illustration of such encoding.</w:t>
      </w:r>
    </w:p>
  </w:footnote>
  <w:footnote w:id="34">
    <w:p w14:paraId="40921C17" w14:textId="5F93F2F8"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rsidR="008017E2">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3BF6F79E"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144EFF5B"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20D2B6B5"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038B60A4"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4F580B69"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636FF19"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4F224D7B"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027F7D26"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rsidR="008017E2">
        <w:t>10.3.3</w:t>
      </w:r>
      <w:r>
        <w:fldChar w:fldCharType="end"/>
      </w:r>
      <w:r>
        <w:t>.</w:t>
      </w:r>
    </w:p>
  </w:footnote>
  <w:footnote w:id="51">
    <w:p w14:paraId="2F0FA864" w14:textId="0334FCB3"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rsidR="008017E2">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7ACC8A24"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0D6CD06C"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4F4E14FC"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rsidR="008017E2">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6E6AD3A"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4377BAB3"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7E58E8FE"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7D593223"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37DFFDBD"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rsidR="008017E2">
        <w:t>Appendix B.4.3</w:t>
      </w:r>
      <w:r>
        <w:fldChar w:fldCharType="end"/>
      </w:r>
      <w:r>
        <w:t xml:space="preserve"> below.</w:t>
      </w:r>
    </w:p>
  </w:footnote>
  <w:footnote w:id="65">
    <w:p w14:paraId="30D118C1" w14:textId="13F3504E"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rsidR="008017E2">
        <w:t>Appendix B.4.5</w:t>
      </w:r>
      <w:r>
        <w:fldChar w:fldCharType="end"/>
      </w:r>
      <w:r>
        <w:t xml:space="preserve"> below.</w:t>
      </w:r>
    </w:p>
  </w:footnote>
  <w:footnote w:id="66">
    <w:p w14:paraId="60AF6C91" w14:textId="1106FF61"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rsidR="008017E2">
        <w:t>Appendix B.4.6</w:t>
      </w:r>
      <w:r>
        <w:fldChar w:fldCharType="end"/>
      </w:r>
      <w:r>
        <w:t xml:space="preserve"> below.</w:t>
      </w:r>
    </w:p>
  </w:footnote>
  <w:footnote w:id="67">
    <w:p w14:paraId="70796AD0" w14:textId="4ADE2852"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5484B91B"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rsidR="008017E2">
        <w:t>Appendix B.4.6</w:t>
      </w:r>
      <w:r>
        <w:fldChar w:fldCharType="end"/>
      </w:r>
      <w:r w:rsidRPr="00FF712C">
        <w:t xml:space="preserve"> b</w:t>
      </w:r>
      <w:r>
        <w:t>elow.</w:t>
      </w:r>
    </w:p>
  </w:footnote>
  <w:footnote w:id="72">
    <w:p w14:paraId="243C827B" w14:textId="521CA375"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34B8C8A8"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rsidR="008017E2">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CCAED88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28B1"/>
    <w:rsid w:val="00025303"/>
    <w:rsid w:val="000328D3"/>
    <w:rsid w:val="00040B2F"/>
    <w:rsid w:val="00043915"/>
    <w:rsid w:val="00051701"/>
    <w:rsid w:val="00060C45"/>
    <w:rsid w:val="00062C66"/>
    <w:rsid w:val="00070594"/>
    <w:rsid w:val="000725A4"/>
    <w:rsid w:val="00074E9C"/>
    <w:rsid w:val="000877CF"/>
    <w:rsid w:val="000931D1"/>
    <w:rsid w:val="00094A21"/>
    <w:rsid w:val="00095A6A"/>
    <w:rsid w:val="00095CCC"/>
    <w:rsid w:val="000A1304"/>
    <w:rsid w:val="000A421D"/>
    <w:rsid w:val="000B047B"/>
    <w:rsid w:val="000B1132"/>
    <w:rsid w:val="000B26E4"/>
    <w:rsid w:val="000B4450"/>
    <w:rsid w:val="000C46BE"/>
    <w:rsid w:val="000D1ACC"/>
    <w:rsid w:val="000D7DBA"/>
    <w:rsid w:val="000E1BB0"/>
    <w:rsid w:val="000E2953"/>
    <w:rsid w:val="000E77DD"/>
    <w:rsid w:val="000F2AF9"/>
    <w:rsid w:val="000F3114"/>
    <w:rsid w:val="000F7351"/>
    <w:rsid w:val="001001F6"/>
    <w:rsid w:val="0010288F"/>
    <w:rsid w:val="001079C3"/>
    <w:rsid w:val="00113DD6"/>
    <w:rsid w:val="00116A41"/>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0974"/>
    <w:rsid w:val="001D5003"/>
    <w:rsid w:val="001E133B"/>
    <w:rsid w:val="001E1C88"/>
    <w:rsid w:val="001F11CA"/>
    <w:rsid w:val="001F5F16"/>
    <w:rsid w:val="00203C04"/>
    <w:rsid w:val="00203DC6"/>
    <w:rsid w:val="002047CC"/>
    <w:rsid w:val="0020644F"/>
    <w:rsid w:val="0021054A"/>
    <w:rsid w:val="00211133"/>
    <w:rsid w:val="00221201"/>
    <w:rsid w:val="002413CF"/>
    <w:rsid w:val="002519B3"/>
    <w:rsid w:val="00251E0D"/>
    <w:rsid w:val="0025691E"/>
    <w:rsid w:val="002573BE"/>
    <w:rsid w:val="00263A70"/>
    <w:rsid w:val="00284D70"/>
    <w:rsid w:val="00294FDB"/>
    <w:rsid w:val="002A2387"/>
    <w:rsid w:val="002A24E4"/>
    <w:rsid w:val="002D1DE4"/>
    <w:rsid w:val="002D41CA"/>
    <w:rsid w:val="002E030E"/>
    <w:rsid w:val="002E0A55"/>
    <w:rsid w:val="002E3FB1"/>
    <w:rsid w:val="002E7083"/>
    <w:rsid w:val="002F1369"/>
    <w:rsid w:val="002F2410"/>
    <w:rsid w:val="00303844"/>
    <w:rsid w:val="00327074"/>
    <w:rsid w:val="00333B39"/>
    <w:rsid w:val="00335EA3"/>
    <w:rsid w:val="00364120"/>
    <w:rsid w:val="00371412"/>
    <w:rsid w:val="00371F9A"/>
    <w:rsid w:val="003802C1"/>
    <w:rsid w:val="003A541C"/>
    <w:rsid w:val="003A5A77"/>
    <w:rsid w:val="003B5E4F"/>
    <w:rsid w:val="003C00F3"/>
    <w:rsid w:val="003C329F"/>
    <w:rsid w:val="003C3D87"/>
    <w:rsid w:val="003C75BD"/>
    <w:rsid w:val="003E62E2"/>
    <w:rsid w:val="003F08AC"/>
    <w:rsid w:val="003F2742"/>
    <w:rsid w:val="003F3732"/>
    <w:rsid w:val="004014BF"/>
    <w:rsid w:val="00403216"/>
    <w:rsid w:val="004071B1"/>
    <w:rsid w:val="0041246A"/>
    <w:rsid w:val="004217C2"/>
    <w:rsid w:val="004257EF"/>
    <w:rsid w:val="00435F8C"/>
    <w:rsid w:val="0044294E"/>
    <w:rsid w:val="0044366B"/>
    <w:rsid w:val="0045787A"/>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0F0"/>
    <w:rsid w:val="004D145A"/>
    <w:rsid w:val="004D2E67"/>
    <w:rsid w:val="004E0F4A"/>
    <w:rsid w:val="004E103D"/>
    <w:rsid w:val="004F125D"/>
    <w:rsid w:val="004F36E5"/>
    <w:rsid w:val="004F4805"/>
    <w:rsid w:val="004F4C63"/>
    <w:rsid w:val="004F69EF"/>
    <w:rsid w:val="00503032"/>
    <w:rsid w:val="00517D87"/>
    <w:rsid w:val="00524598"/>
    <w:rsid w:val="005252F3"/>
    <w:rsid w:val="0053341E"/>
    <w:rsid w:val="00542B51"/>
    <w:rsid w:val="00543A88"/>
    <w:rsid w:val="00547335"/>
    <w:rsid w:val="00547689"/>
    <w:rsid w:val="0057218C"/>
    <w:rsid w:val="00575BEF"/>
    <w:rsid w:val="00581CF1"/>
    <w:rsid w:val="00581E14"/>
    <w:rsid w:val="00582A9C"/>
    <w:rsid w:val="00592239"/>
    <w:rsid w:val="00593A37"/>
    <w:rsid w:val="005A173B"/>
    <w:rsid w:val="005A3370"/>
    <w:rsid w:val="005C339A"/>
    <w:rsid w:val="005D2B22"/>
    <w:rsid w:val="005D4F65"/>
    <w:rsid w:val="005E54AD"/>
    <w:rsid w:val="00601B76"/>
    <w:rsid w:val="006024F5"/>
    <w:rsid w:val="00603C76"/>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73D14"/>
    <w:rsid w:val="00780A5D"/>
    <w:rsid w:val="00786A51"/>
    <w:rsid w:val="00787182"/>
    <w:rsid w:val="00792581"/>
    <w:rsid w:val="00792A73"/>
    <w:rsid w:val="0079360D"/>
    <w:rsid w:val="00796BEE"/>
    <w:rsid w:val="007A3AE5"/>
    <w:rsid w:val="007B25A7"/>
    <w:rsid w:val="007C2BAA"/>
    <w:rsid w:val="007D7C37"/>
    <w:rsid w:val="007E3164"/>
    <w:rsid w:val="007F3E53"/>
    <w:rsid w:val="008017E2"/>
    <w:rsid w:val="00817FFE"/>
    <w:rsid w:val="0082156E"/>
    <w:rsid w:val="0082423C"/>
    <w:rsid w:val="008300A3"/>
    <w:rsid w:val="00836F9C"/>
    <w:rsid w:val="00837BA5"/>
    <w:rsid w:val="00842BEA"/>
    <w:rsid w:val="00847076"/>
    <w:rsid w:val="00850812"/>
    <w:rsid w:val="008525C6"/>
    <w:rsid w:val="008608D1"/>
    <w:rsid w:val="00860A9D"/>
    <w:rsid w:val="00862005"/>
    <w:rsid w:val="00866C8A"/>
    <w:rsid w:val="00871865"/>
    <w:rsid w:val="00871D92"/>
    <w:rsid w:val="00876E54"/>
    <w:rsid w:val="008840DC"/>
    <w:rsid w:val="00894E6E"/>
    <w:rsid w:val="00895A8E"/>
    <w:rsid w:val="008A501C"/>
    <w:rsid w:val="008C4BD1"/>
    <w:rsid w:val="008D294D"/>
    <w:rsid w:val="008E1491"/>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2CD6"/>
    <w:rsid w:val="009430EC"/>
    <w:rsid w:val="0094785D"/>
    <w:rsid w:val="009505BE"/>
    <w:rsid w:val="00951194"/>
    <w:rsid w:val="009633E9"/>
    <w:rsid w:val="009803C2"/>
    <w:rsid w:val="00987CEC"/>
    <w:rsid w:val="00990244"/>
    <w:rsid w:val="00991C8A"/>
    <w:rsid w:val="009A1A4A"/>
    <w:rsid w:val="009A6168"/>
    <w:rsid w:val="009C11A3"/>
    <w:rsid w:val="009D3F9D"/>
    <w:rsid w:val="009D6CED"/>
    <w:rsid w:val="009F2799"/>
    <w:rsid w:val="009F585E"/>
    <w:rsid w:val="00A23873"/>
    <w:rsid w:val="00A25D88"/>
    <w:rsid w:val="00A30A7D"/>
    <w:rsid w:val="00A3613C"/>
    <w:rsid w:val="00A40FB9"/>
    <w:rsid w:val="00A45C53"/>
    <w:rsid w:val="00A67081"/>
    <w:rsid w:val="00A77327"/>
    <w:rsid w:val="00A935F1"/>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A13EC"/>
    <w:rsid w:val="00BA2FFB"/>
    <w:rsid w:val="00BA4DF0"/>
    <w:rsid w:val="00BB504D"/>
    <w:rsid w:val="00BD4ADC"/>
    <w:rsid w:val="00BE1CA8"/>
    <w:rsid w:val="00BE45D5"/>
    <w:rsid w:val="00BF11C5"/>
    <w:rsid w:val="00C00308"/>
    <w:rsid w:val="00C011E1"/>
    <w:rsid w:val="00C02B8C"/>
    <w:rsid w:val="00C15DAE"/>
    <w:rsid w:val="00C204D4"/>
    <w:rsid w:val="00C22BBD"/>
    <w:rsid w:val="00C5363C"/>
    <w:rsid w:val="00C53BF3"/>
    <w:rsid w:val="00C6268C"/>
    <w:rsid w:val="00C76104"/>
    <w:rsid w:val="00C76203"/>
    <w:rsid w:val="00C86E1E"/>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4FEB"/>
    <w:rsid w:val="00DA61F4"/>
    <w:rsid w:val="00DA6CDB"/>
    <w:rsid w:val="00DC1E87"/>
    <w:rsid w:val="00DD0596"/>
    <w:rsid w:val="00DD5901"/>
    <w:rsid w:val="00DD7CCF"/>
    <w:rsid w:val="00DE2935"/>
    <w:rsid w:val="00DE6674"/>
    <w:rsid w:val="00DE73FC"/>
    <w:rsid w:val="00DF0F07"/>
    <w:rsid w:val="00DF1634"/>
    <w:rsid w:val="00DF2B61"/>
    <w:rsid w:val="00DF465C"/>
    <w:rsid w:val="00E00D10"/>
    <w:rsid w:val="00E06A57"/>
    <w:rsid w:val="00E078CA"/>
    <w:rsid w:val="00E11DE8"/>
    <w:rsid w:val="00E13ECF"/>
    <w:rsid w:val="00E206E7"/>
    <w:rsid w:val="00E24F87"/>
    <w:rsid w:val="00E26C03"/>
    <w:rsid w:val="00E2714A"/>
    <w:rsid w:val="00E367AC"/>
    <w:rsid w:val="00E51559"/>
    <w:rsid w:val="00E527DC"/>
    <w:rsid w:val="00E5306D"/>
    <w:rsid w:val="00E65EF9"/>
    <w:rsid w:val="00E67260"/>
    <w:rsid w:val="00E74574"/>
    <w:rsid w:val="00E83110"/>
    <w:rsid w:val="00E863A6"/>
    <w:rsid w:val="00E873A7"/>
    <w:rsid w:val="00E90D07"/>
    <w:rsid w:val="00E9299E"/>
    <w:rsid w:val="00E95E5C"/>
    <w:rsid w:val="00E96DB6"/>
    <w:rsid w:val="00EA17FA"/>
    <w:rsid w:val="00EA37AC"/>
    <w:rsid w:val="00EB3547"/>
    <w:rsid w:val="00EC3C6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78E"/>
    <w:rsid w:val="00F948A9"/>
    <w:rsid w:val="00F94D39"/>
    <w:rsid w:val="00FA0F72"/>
    <w:rsid w:val="00FA11ED"/>
    <w:rsid w:val="00FA7791"/>
    <w:rsid w:val="00FB0167"/>
    <w:rsid w:val="00FB11E9"/>
    <w:rsid w:val="00FB5DD1"/>
    <w:rsid w:val="00FB6948"/>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9299E"/>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9299E"/>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9299E"/>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9299E"/>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9299E"/>
    <w:pPr>
      <w:spacing w:before="240"/>
      <w:outlineLvl w:val="3"/>
    </w:pPr>
  </w:style>
  <w:style w:type="paragraph" w:styleId="Cmsor5">
    <w:name w:val="heading 5"/>
    <w:basedOn w:val="Norml"/>
    <w:next w:val="Cmsor3"/>
    <w:link w:val="Cmsor5Char"/>
    <w:uiPriority w:val="4"/>
    <w:qFormat/>
    <w:rsid w:val="00E9299E"/>
    <w:pPr>
      <w:spacing w:before="120" w:after="60"/>
      <w:outlineLvl w:val="4"/>
    </w:pPr>
    <w:rPr>
      <w:rFonts w:ascii="Tahoma" w:hAnsi="Tahoma"/>
    </w:rPr>
  </w:style>
  <w:style w:type="paragraph" w:styleId="Cmsor6">
    <w:name w:val="heading 6"/>
    <w:basedOn w:val="Norml"/>
    <w:next w:val="Norml"/>
    <w:uiPriority w:val="9"/>
    <w:semiHidden/>
    <w:unhideWhenUsed/>
    <w:qFormat/>
    <w:rsid w:val="00E9299E"/>
    <w:pPr>
      <w:keepNext/>
      <w:keepLines/>
      <w:spacing w:before="200" w:after="40"/>
      <w:outlineLvl w:val="5"/>
    </w:pPr>
    <w:rPr>
      <w:b/>
      <w:sz w:val="20"/>
      <w:szCs w:val="20"/>
    </w:rPr>
  </w:style>
  <w:style w:type="character" w:default="1" w:styleId="Bekezdsalapbettpusa">
    <w:name w:val="Default Paragraph Font"/>
    <w:uiPriority w:val="1"/>
    <w:semiHidden/>
    <w:unhideWhenUsed/>
    <w:rsid w:val="00E9299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9299E"/>
  </w:style>
  <w:style w:type="character" w:customStyle="1" w:styleId="Cmsor1Char">
    <w:name w:val="Címsor 1 Char"/>
    <w:basedOn w:val="Bekezdsalapbettpusa"/>
    <w:link w:val="Cmsor1"/>
    <w:uiPriority w:val="4"/>
    <w:rsid w:val="00E9299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9299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9299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9299E"/>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9299E"/>
    <w:rPr>
      <w:rFonts w:ascii="Tahoma" w:eastAsia="Arial Unicode MS" w:hAnsi="Tahoma" w:cs="Arial Unicode MS"/>
      <w:sz w:val="22"/>
      <w:szCs w:val="22"/>
      <w:lang w:eastAsia="en-US" w:bidi="ar-SA"/>
    </w:rPr>
  </w:style>
  <w:style w:type="table" w:customStyle="1" w:styleId="TableNormal">
    <w:name w:val="Table Normal"/>
    <w:rsid w:val="00E9299E"/>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9299E"/>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9299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9299E"/>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9299E"/>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9299E"/>
    <w:rPr>
      <w:rFonts w:cs="Mangal"/>
      <w:sz w:val="20"/>
      <w:szCs w:val="18"/>
    </w:rPr>
  </w:style>
  <w:style w:type="character" w:customStyle="1" w:styleId="JegyzetszvegChar">
    <w:name w:val="Jegyzetszöveg Char"/>
    <w:basedOn w:val="Bekezdsalapbettpusa"/>
    <w:link w:val="Jegyzetszveg"/>
    <w:uiPriority w:val="99"/>
    <w:rsid w:val="00E9299E"/>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9299E"/>
    <w:rPr>
      <w:sz w:val="16"/>
      <w:szCs w:val="16"/>
    </w:rPr>
  </w:style>
  <w:style w:type="paragraph" w:styleId="Buborkszveg">
    <w:name w:val="Balloon Text"/>
    <w:basedOn w:val="Norml"/>
    <w:link w:val="BuborkszvegChar"/>
    <w:uiPriority w:val="99"/>
    <w:semiHidden/>
    <w:unhideWhenUsed/>
    <w:rsid w:val="00E9299E"/>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9299E"/>
    <w:rPr>
      <w:rFonts w:ascii="Segoe UI" w:eastAsia="Arial Unicode MS" w:hAnsi="Segoe UI" w:cs="Mangal"/>
      <w:sz w:val="18"/>
      <w:szCs w:val="16"/>
      <w:lang w:eastAsia="en-US" w:bidi="ar-SA"/>
    </w:rPr>
  </w:style>
  <w:style w:type="paragraph" w:styleId="llb">
    <w:name w:val="footer"/>
    <w:basedOn w:val="Norml"/>
    <w:link w:val="llbChar"/>
    <w:uiPriority w:val="24"/>
    <w:rsid w:val="00E9299E"/>
    <w:pPr>
      <w:tabs>
        <w:tab w:val="center" w:pos="4536"/>
        <w:tab w:val="right" w:pos="9072"/>
      </w:tabs>
    </w:pPr>
  </w:style>
  <w:style w:type="character" w:customStyle="1" w:styleId="llbChar">
    <w:name w:val="Élőláb Char"/>
    <w:basedOn w:val="Bekezdsalapbettpusa"/>
    <w:link w:val="llb"/>
    <w:uiPriority w:val="24"/>
    <w:rsid w:val="00E9299E"/>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9299E"/>
    <w:rPr>
      <w:i/>
      <w:noProof/>
    </w:rPr>
  </w:style>
  <w:style w:type="paragraph" w:styleId="Lista">
    <w:name w:val="List"/>
    <w:basedOn w:val="Norml"/>
    <w:uiPriority w:val="7"/>
    <w:qFormat/>
    <w:rsid w:val="00E9299E"/>
    <w:pPr>
      <w:keepLines/>
      <w:widowControl/>
      <w:numPr>
        <w:numId w:val="2"/>
      </w:numPr>
    </w:pPr>
  </w:style>
  <w:style w:type="paragraph" w:styleId="Lista2">
    <w:name w:val="List 2"/>
    <w:basedOn w:val="Lista"/>
    <w:uiPriority w:val="7"/>
    <w:rsid w:val="00E9299E"/>
    <w:pPr>
      <w:numPr>
        <w:ilvl w:val="1"/>
      </w:numPr>
    </w:pPr>
  </w:style>
  <w:style w:type="paragraph" w:styleId="Lista3">
    <w:name w:val="List 3"/>
    <w:basedOn w:val="Lista"/>
    <w:uiPriority w:val="7"/>
    <w:rsid w:val="00E9299E"/>
    <w:pPr>
      <w:numPr>
        <w:ilvl w:val="2"/>
      </w:numPr>
    </w:pPr>
  </w:style>
  <w:style w:type="paragraph" w:styleId="Lista4">
    <w:name w:val="List 4"/>
    <w:basedOn w:val="Lista"/>
    <w:uiPriority w:val="7"/>
    <w:rsid w:val="00E9299E"/>
    <w:pPr>
      <w:numPr>
        <w:ilvl w:val="3"/>
      </w:numPr>
    </w:pPr>
  </w:style>
  <w:style w:type="paragraph" w:styleId="Lista5">
    <w:name w:val="List 5"/>
    <w:basedOn w:val="Lista"/>
    <w:uiPriority w:val="7"/>
    <w:rsid w:val="00E9299E"/>
    <w:pPr>
      <w:numPr>
        <w:ilvl w:val="4"/>
      </w:numPr>
    </w:pPr>
  </w:style>
  <w:style w:type="character" w:customStyle="1" w:styleId="Nv">
    <w:name w:val="Név"/>
    <w:basedOn w:val="Bekezdsalapbettpusa"/>
    <w:uiPriority w:val="1"/>
    <w:rsid w:val="00E9299E"/>
    <w:rPr>
      <w:smallCaps/>
      <w:noProof/>
    </w:rPr>
  </w:style>
  <w:style w:type="paragraph" w:styleId="lfej">
    <w:name w:val="header"/>
    <w:basedOn w:val="Norml"/>
    <w:link w:val="lfejChar"/>
    <w:uiPriority w:val="24"/>
    <w:qFormat/>
    <w:rsid w:val="00E9299E"/>
    <w:pPr>
      <w:tabs>
        <w:tab w:val="center" w:pos="4536"/>
        <w:tab w:val="right" w:pos="9072"/>
      </w:tabs>
    </w:pPr>
  </w:style>
  <w:style w:type="character" w:customStyle="1" w:styleId="lfejChar">
    <w:name w:val="Élőfej Char"/>
    <w:basedOn w:val="Bekezdsalapbettpusa"/>
    <w:link w:val="lfej"/>
    <w:uiPriority w:val="24"/>
    <w:rsid w:val="00E9299E"/>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9299E"/>
    <w:pPr>
      <w:ind w:left="720" w:hanging="720"/>
    </w:pPr>
  </w:style>
  <w:style w:type="character" w:customStyle="1" w:styleId="Code">
    <w:name w:val="Code"/>
    <w:uiPriority w:val="1"/>
    <w:qFormat/>
    <w:rsid w:val="00E9299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9299E"/>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9299E"/>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9299E"/>
    <w:rPr>
      <w:vertAlign w:val="superscript"/>
    </w:rPr>
  </w:style>
  <w:style w:type="character" w:customStyle="1" w:styleId="ForeignKannadaScript">
    <w:name w:val="Foreign: KannadaScript"/>
    <w:basedOn w:val="Foreign"/>
    <w:uiPriority w:val="1"/>
    <w:qFormat/>
    <w:rsid w:val="00E9299E"/>
    <w:rPr>
      <w:rFonts w:ascii="Gentium Plus" w:hAnsi="Gentium Plus" w:cs="Arial Unicode MS"/>
      <w:b w:val="0"/>
      <w:i w:val="0"/>
      <w:noProof/>
    </w:rPr>
  </w:style>
  <w:style w:type="character" w:customStyle="1" w:styleId="ForeignTamilScript">
    <w:name w:val="Foreign: TamilScript"/>
    <w:basedOn w:val="Foreign"/>
    <w:uiPriority w:val="1"/>
    <w:qFormat/>
    <w:rsid w:val="00E9299E"/>
    <w:rPr>
      <w:rFonts w:ascii="Gentium Plus" w:hAnsi="Gentium Plus" w:cs="Nirmala UI"/>
      <w:b w:val="0"/>
      <w:i w:val="0"/>
      <w:noProof/>
      <w:szCs w:val="24"/>
    </w:rPr>
  </w:style>
  <w:style w:type="character" w:customStyle="1" w:styleId="ForeignBalineseScript">
    <w:name w:val="Foreign: BalineseScript"/>
    <w:basedOn w:val="Foreign"/>
    <w:uiPriority w:val="1"/>
    <w:qFormat/>
    <w:rsid w:val="00E9299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9299E"/>
    <w:rPr>
      <w:rFonts w:ascii="Leelawadee UI" w:hAnsi="Leelawadee UI" w:cs="Leelawadee UI"/>
      <w:i w:val="0"/>
      <w:noProof/>
    </w:rPr>
  </w:style>
  <w:style w:type="character" w:customStyle="1" w:styleId="ForeignBrahmiScript">
    <w:name w:val="Foreign: BrahmiScript"/>
    <w:basedOn w:val="Foreign"/>
    <w:uiPriority w:val="1"/>
    <w:qFormat/>
    <w:rsid w:val="00E9299E"/>
    <w:rPr>
      <w:rFonts w:ascii="Segoe UI Historic" w:hAnsi="Segoe UI Historic" w:cs="Segoe UI Historic"/>
      <w:i w:val="0"/>
      <w:noProof/>
    </w:rPr>
  </w:style>
  <w:style w:type="character" w:customStyle="1" w:styleId="ForeignOriyaScript">
    <w:name w:val="Foreign: OriyaScript"/>
    <w:basedOn w:val="Foreign"/>
    <w:uiPriority w:val="1"/>
    <w:qFormat/>
    <w:rsid w:val="00E9299E"/>
    <w:rPr>
      <w:rFonts w:ascii="Arial Unicode MS" w:hAnsi="Arial Unicode MS" w:cs="Nirmala UI"/>
      <w:i w:val="0"/>
      <w:noProof/>
    </w:rPr>
  </w:style>
  <w:style w:type="paragraph" w:styleId="NormlWeb">
    <w:name w:val="Normal (Web)"/>
    <w:basedOn w:val="Norml"/>
    <w:uiPriority w:val="99"/>
    <w:semiHidden/>
    <w:unhideWhenUsed/>
    <w:rsid w:val="00E9299E"/>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9299E"/>
    <w:pPr>
      <w:tabs>
        <w:tab w:val="right" w:pos="851"/>
        <w:tab w:val="left" w:pos="1134"/>
      </w:tabs>
    </w:pPr>
    <w:rPr>
      <w:lang w:eastAsia="en-GB" w:bidi="hi-IN"/>
    </w:rPr>
  </w:style>
  <w:style w:type="character" w:styleId="Hiperhivatkozs">
    <w:name w:val="Hyperlink"/>
    <w:basedOn w:val="Bekezdsalapbettpusa"/>
    <w:uiPriority w:val="99"/>
    <w:unhideWhenUsed/>
    <w:rsid w:val="00E9299E"/>
    <w:rPr>
      <w:color w:val="0000FF" w:themeColor="hyperlink"/>
      <w:u w:val="single"/>
    </w:rPr>
  </w:style>
  <w:style w:type="character" w:styleId="Feloldatlanmegemlts">
    <w:name w:val="Unresolved Mention"/>
    <w:basedOn w:val="Bekezdsalapbettpusa"/>
    <w:uiPriority w:val="99"/>
    <w:semiHidden/>
    <w:unhideWhenUsed/>
    <w:rsid w:val="00E9299E"/>
    <w:rPr>
      <w:color w:val="605E5C"/>
      <w:shd w:val="clear" w:color="auto" w:fill="E1DFDD"/>
    </w:rPr>
  </w:style>
  <w:style w:type="character" w:styleId="Mrltotthiperhivatkozs">
    <w:name w:val="FollowedHyperlink"/>
    <w:basedOn w:val="Bekezdsalapbettpusa"/>
    <w:uiPriority w:val="99"/>
    <w:semiHidden/>
    <w:unhideWhenUsed/>
    <w:rsid w:val="00E9299E"/>
    <w:rPr>
      <w:color w:val="800080" w:themeColor="followedHyperlink"/>
      <w:u w:val="single"/>
    </w:rPr>
  </w:style>
  <w:style w:type="table" w:styleId="Rcsostblzat">
    <w:name w:val="Table Grid"/>
    <w:basedOn w:val="Normltblzat"/>
    <w:uiPriority w:val="39"/>
    <w:rsid w:val="00E9299E"/>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9299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9299E"/>
    <w:rPr>
      <w:noProof/>
      <w:position w:val="-10"/>
      <w:lang w:val="en-GB" w:eastAsia="fr-FR"/>
    </w:rPr>
  </w:style>
  <w:style w:type="character" w:customStyle="1" w:styleId="ForeignKhmerScript">
    <w:name w:val="Foreign: KhmerScript"/>
    <w:basedOn w:val="Bekezdsalapbettpusa"/>
    <w:uiPriority w:val="1"/>
    <w:qFormat/>
    <w:rsid w:val="00E9299E"/>
    <w:rPr>
      <w:rFonts w:ascii="Gentium Plus" w:hAnsi="Gentium Plus" w:cs="DaunPenh"/>
      <w:szCs w:val="36"/>
      <w:lang w:bidi="km-KH"/>
    </w:rPr>
  </w:style>
  <w:style w:type="character" w:customStyle="1" w:styleId="MetreCode">
    <w:name w:val="MetreCode"/>
    <w:basedOn w:val="Bekezdsalapbettpusa"/>
    <w:uiPriority w:val="1"/>
    <w:qFormat/>
    <w:rsid w:val="00E9299E"/>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9299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9299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E9299E"/>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E9299E"/>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9299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9299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9299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9299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9299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9299E"/>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9299E"/>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9299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9299E"/>
    <w:pPr>
      <w:widowControl/>
      <w:numPr>
        <w:numId w:val="6"/>
      </w:numPr>
      <w:spacing w:before="60"/>
      <w:contextualSpacing/>
    </w:pPr>
  </w:style>
  <w:style w:type="character" w:customStyle="1" w:styleId="ForeignTamilGrantha">
    <w:name w:val="Foreign:TamilGrantha"/>
    <w:basedOn w:val="ForeignTamilScript"/>
    <w:uiPriority w:val="1"/>
    <w:qFormat/>
    <w:rsid w:val="00E9299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9299E"/>
    <w:rPr>
      <w:rFonts w:ascii="Gentium Plus" w:hAnsi="Gentium Plus" w:cs="Arial Unicode MS"/>
      <w:b w:val="0"/>
      <w:i w:val="0"/>
      <w:noProof/>
    </w:rPr>
  </w:style>
  <w:style w:type="paragraph" w:styleId="TJ4">
    <w:name w:val="toc 4"/>
    <w:basedOn w:val="TJ3"/>
    <w:next w:val="Norml"/>
    <w:autoRedefine/>
    <w:uiPriority w:val="39"/>
    <w:unhideWhenUsed/>
    <w:rsid w:val="00E9299E"/>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E9299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E9299E"/>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01774571">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072776031">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2944940">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863</TotalTime>
  <Pages>1</Pages>
  <Words>66990</Words>
  <Characters>462231</Characters>
  <Application>Microsoft Office Word</Application>
  <DocSecurity>0</DocSecurity>
  <Lines>3851</Lines>
  <Paragraphs>1056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cp:revision>
  <cp:lastPrinted>2020-06-29T07:48:00Z</cp:lastPrinted>
  <dcterms:created xsi:type="dcterms:W3CDTF">2023-06-19T08:17:00Z</dcterms:created>
  <dcterms:modified xsi:type="dcterms:W3CDTF">2023-10-18T08:45:00Z</dcterms:modified>
</cp:coreProperties>
</file>